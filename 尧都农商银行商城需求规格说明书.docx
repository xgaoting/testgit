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7402" w:rsidRDefault="006B7402" w:rsidP="006B7402">
      <w:pPr>
        <w:spacing w:before="240"/>
        <w:ind w:right="240" w:firstLine="0"/>
        <w:jc w:val="center"/>
        <w:rPr>
          <w:b/>
          <w:sz w:val="52"/>
        </w:rPr>
      </w:pPr>
      <w:r>
        <w:rPr>
          <w:b/>
          <w:sz w:val="52"/>
        </w:rPr>
        <w:tab/>
      </w:r>
    </w:p>
    <w:p w:rsidR="006B7402" w:rsidRDefault="006B7402" w:rsidP="006B7402">
      <w:pPr>
        <w:spacing w:line="480" w:lineRule="auto"/>
        <w:ind w:right="240"/>
        <w:jc w:val="center"/>
        <w:rPr>
          <w:rFonts w:eastAsia="黑体"/>
          <w:b/>
          <w:bCs/>
          <w:sz w:val="52"/>
          <w:szCs w:val="52"/>
        </w:rPr>
      </w:pPr>
      <w:r>
        <w:rPr>
          <w:rFonts w:eastAsia="黑体"/>
          <w:b/>
          <w:bCs/>
          <w:sz w:val="52"/>
          <w:szCs w:val="52"/>
        </w:rPr>
        <w:t>尧都农商银行</w:t>
      </w:r>
      <w:r>
        <w:rPr>
          <w:rFonts w:eastAsia="黑体" w:hint="eastAsia"/>
          <w:b/>
          <w:bCs/>
          <w:sz w:val="52"/>
          <w:szCs w:val="52"/>
        </w:rPr>
        <w:t>商城</w:t>
      </w:r>
      <w:r>
        <w:rPr>
          <w:rFonts w:eastAsia="黑体"/>
          <w:b/>
          <w:bCs/>
          <w:sz w:val="52"/>
          <w:szCs w:val="52"/>
        </w:rPr>
        <w:t>需求规格</w:t>
      </w:r>
    </w:p>
    <w:p w:rsidR="006B7402" w:rsidRDefault="006B7402" w:rsidP="006B7402">
      <w:pPr>
        <w:spacing w:line="480" w:lineRule="auto"/>
        <w:ind w:right="240"/>
        <w:jc w:val="center"/>
        <w:rPr>
          <w:rFonts w:eastAsia="黑体"/>
          <w:b/>
          <w:bCs/>
          <w:sz w:val="52"/>
          <w:szCs w:val="52"/>
        </w:rPr>
      </w:pPr>
      <w:r>
        <w:rPr>
          <w:rFonts w:eastAsia="黑体"/>
          <w:b/>
          <w:bCs/>
          <w:sz w:val="52"/>
          <w:szCs w:val="52"/>
        </w:rPr>
        <w:t>说明书</w:t>
      </w:r>
    </w:p>
    <w:p w:rsidR="006B7402" w:rsidRDefault="006B7402" w:rsidP="006B7402">
      <w:pPr>
        <w:ind w:right="240" w:firstLine="0"/>
        <w:jc w:val="center"/>
        <w:rPr>
          <w:rFonts w:eastAsia="黑体"/>
          <w:bCs/>
          <w:sz w:val="52"/>
          <w:szCs w:val="52"/>
        </w:rPr>
      </w:pPr>
    </w:p>
    <w:p w:rsidR="006B7402" w:rsidRDefault="006B7402" w:rsidP="006B7402">
      <w:pPr>
        <w:ind w:right="240" w:firstLine="0"/>
        <w:jc w:val="center"/>
        <w:rPr>
          <w:rFonts w:eastAsia="黑体"/>
          <w:bCs/>
          <w:sz w:val="52"/>
          <w:szCs w:val="52"/>
        </w:rPr>
      </w:pPr>
    </w:p>
    <w:p w:rsidR="006B7402" w:rsidRDefault="006B7402" w:rsidP="006B7402">
      <w:pPr>
        <w:ind w:right="240" w:firstLine="0"/>
        <w:jc w:val="center"/>
        <w:rPr>
          <w:rFonts w:eastAsia="黑体"/>
          <w:bCs/>
          <w:sz w:val="52"/>
          <w:szCs w:val="52"/>
        </w:rPr>
      </w:pPr>
    </w:p>
    <w:p w:rsidR="006B7402" w:rsidRDefault="006B7402" w:rsidP="006B7402">
      <w:pPr>
        <w:ind w:right="240" w:firstLine="0"/>
        <w:jc w:val="center"/>
        <w:rPr>
          <w:rFonts w:eastAsia="黑体"/>
          <w:bCs/>
          <w:sz w:val="52"/>
          <w:szCs w:val="52"/>
        </w:rPr>
      </w:pPr>
    </w:p>
    <w:p w:rsidR="006B7402" w:rsidRDefault="006B7402" w:rsidP="006B7402">
      <w:pPr>
        <w:ind w:right="240" w:firstLine="0"/>
        <w:jc w:val="center"/>
        <w:rPr>
          <w:rFonts w:eastAsia="黑体"/>
          <w:bCs/>
          <w:sz w:val="52"/>
          <w:szCs w:val="52"/>
        </w:rPr>
      </w:pPr>
    </w:p>
    <w:p w:rsidR="006B7402" w:rsidRDefault="006B7402" w:rsidP="006B7402">
      <w:pPr>
        <w:ind w:right="240" w:firstLine="0"/>
        <w:jc w:val="center"/>
        <w:rPr>
          <w:rFonts w:eastAsia="黑体"/>
          <w:bCs/>
          <w:sz w:val="52"/>
          <w:szCs w:val="52"/>
        </w:rPr>
      </w:pPr>
    </w:p>
    <w:p w:rsidR="006B7402" w:rsidRDefault="006B7402" w:rsidP="006B7402">
      <w:pPr>
        <w:ind w:right="240" w:firstLine="0"/>
        <w:jc w:val="center"/>
        <w:rPr>
          <w:rFonts w:eastAsia="黑体"/>
          <w:bCs/>
          <w:sz w:val="52"/>
          <w:szCs w:val="52"/>
        </w:rPr>
      </w:pPr>
      <w:r w:rsidRPr="00302AED">
        <w:rPr>
          <w:bCs/>
          <w:kern w:val="0"/>
          <w:sz w:val="20"/>
          <w:szCs w:val="52"/>
        </w:rPr>
        <w:object w:dxaOrig="4533" w:dyaOrig="17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228pt;height:87pt" o:ole="">
            <v:imagedata r:id="rId9" o:title=""/>
          </v:shape>
          <o:OLEObject Type="Embed" ProgID="Visio.Drawing.11" ShapeID="Picture 1" DrawAspect="Content" ObjectID="_1525864881" r:id="rId10"/>
        </w:object>
      </w:r>
    </w:p>
    <w:p w:rsidR="006B7402" w:rsidRDefault="006B7402" w:rsidP="006B7402">
      <w:pPr>
        <w:ind w:right="240" w:firstLine="0"/>
        <w:jc w:val="center"/>
        <w:rPr>
          <w:sz w:val="44"/>
          <w:szCs w:val="44"/>
        </w:rPr>
      </w:pPr>
      <w:r>
        <w:rPr>
          <w:rFonts w:eastAsia="黑体"/>
          <w:bCs/>
          <w:sz w:val="44"/>
          <w:szCs w:val="44"/>
        </w:rPr>
        <w:t>北京宇信科技</w:t>
      </w:r>
      <w:r>
        <w:rPr>
          <w:rFonts w:eastAsia="黑体" w:hint="eastAsia"/>
          <w:bCs/>
          <w:sz w:val="44"/>
          <w:szCs w:val="44"/>
        </w:rPr>
        <w:t>集团股份</w:t>
      </w:r>
      <w:r>
        <w:rPr>
          <w:rFonts w:eastAsia="黑体"/>
          <w:bCs/>
          <w:sz w:val="44"/>
          <w:szCs w:val="44"/>
        </w:rPr>
        <w:t>有限公司</w:t>
      </w:r>
    </w:p>
    <w:p w:rsidR="006B7402" w:rsidRDefault="006B7402" w:rsidP="006B7402">
      <w:pPr>
        <w:ind w:right="240" w:firstLine="0"/>
        <w:jc w:val="center"/>
        <w:rPr>
          <w:rFonts w:eastAsia="黑体"/>
          <w:bCs/>
          <w:sz w:val="36"/>
          <w:szCs w:val="36"/>
        </w:rPr>
      </w:pPr>
      <w:r>
        <w:rPr>
          <w:rFonts w:eastAsia="黑体"/>
          <w:bCs/>
          <w:sz w:val="36"/>
          <w:szCs w:val="36"/>
        </w:rPr>
        <w:t>201</w:t>
      </w:r>
      <w:r>
        <w:rPr>
          <w:rFonts w:eastAsia="黑体" w:hint="eastAsia"/>
          <w:bCs/>
          <w:sz w:val="36"/>
          <w:szCs w:val="36"/>
        </w:rPr>
        <w:t>6</w:t>
      </w:r>
      <w:r>
        <w:rPr>
          <w:rFonts w:eastAsia="黑体"/>
          <w:bCs/>
          <w:sz w:val="36"/>
          <w:szCs w:val="36"/>
        </w:rPr>
        <w:t>年</w:t>
      </w:r>
      <w:r>
        <w:rPr>
          <w:rFonts w:eastAsia="黑体"/>
          <w:bCs/>
          <w:sz w:val="36"/>
          <w:szCs w:val="36"/>
        </w:rPr>
        <w:t>©</w:t>
      </w:r>
      <w:r>
        <w:rPr>
          <w:rFonts w:eastAsia="黑体"/>
          <w:bCs/>
          <w:sz w:val="36"/>
          <w:szCs w:val="36"/>
        </w:rPr>
        <w:t>版权所有</w:t>
      </w:r>
    </w:p>
    <w:p w:rsidR="006B7402" w:rsidRDefault="006B7402" w:rsidP="006B7402">
      <w:pPr>
        <w:ind w:right="240" w:firstLine="0"/>
        <w:rPr>
          <w:rFonts w:eastAsia="黑体"/>
          <w:bCs/>
          <w:sz w:val="36"/>
          <w:szCs w:val="36"/>
        </w:rPr>
        <w:sectPr w:rsidR="006B7402">
          <w:headerReference w:type="even" r:id="rId11"/>
          <w:headerReference w:type="default" r:id="rId12"/>
          <w:footerReference w:type="even" r:id="rId13"/>
          <w:footerReference w:type="default" r:id="rId14"/>
          <w:headerReference w:type="first" r:id="rId15"/>
          <w:footerReference w:type="first" r:id="rId16"/>
          <w:pgSz w:w="11906" w:h="16838"/>
          <w:pgMar w:top="1685" w:right="1416" w:bottom="1440" w:left="1080" w:header="907" w:footer="840" w:gutter="0"/>
          <w:cols w:space="425"/>
          <w:titlePg/>
          <w:docGrid w:type="lines" w:linePitch="326"/>
        </w:sectPr>
      </w:pPr>
    </w:p>
    <w:p w:rsidR="006B7402" w:rsidRDefault="006B7402" w:rsidP="006B7402">
      <w:pPr>
        <w:pStyle w:val="TOC1"/>
        <w:ind w:right="240"/>
        <w:rPr>
          <w:rFonts w:ascii="Times New Roman" w:hAnsi="Times New Roman"/>
          <w:lang w:val="zh-CN"/>
        </w:rPr>
      </w:pPr>
      <w:r>
        <w:rPr>
          <w:rFonts w:ascii="Times New Roman" w:hAnsi="Times New Roman"/>
          <w:lang w:val="zh-CN"/>
        </w:rPr>
        <w:lastRenderedPageBreak/>
        <w:t>目录</w:t>
      </w:r>
    </w:p>
    <w:p w:rsidR="006B7402" w:rsidRPr="006B7402" w:rsidRDefault="006B7402" w:rsidP="006B7402">
      <w:pPr>
        <w:pStyle w:val="10"/>
        <w:tabs>
          <w:tab w:val="left" w:pos="420"/>
        </w:tabs>
        <w:rPr>
          <w:rFonts w:ascii="Calibri" w:hAnsi="Calibri"/>
          <w:noProof/>
          <w:sz w:val="21"/>
          <w:szCs w:val="22"/>
        </w:rPr>
      </w:pPr>
      <w:r>
        <w:fldChar w:fldCharType="begin"/>
      </w:r>
      <w:r>
        <w:instrText xml:space="preserve"> TOC \o "1-3" \h \z \u </w:instrText>
      </w:r>
      <w:r>
        <w:fldChar w:fldCharType="separate"/>
      </w:r>
      <w:hyperlink w:anchor="_Toc446774364" w:history="1">
        <w:r w:rsidRPr="00280FBE">
          <w:rPr>
            <w:rStyle w:val="af2"/>
            <w:noProof/>
          </w:rPr>
          <w:t>1.</w:t>
        </w:r>
        <w:r w:rsidRPr="006B7402">
          <w:rPr>
            <w:rFonts w:ascii="Calibri" w:hAnsi="Calibri"/>
            <w:noProof/>
            <w:sz w:val="21"/>
            <w:szCs w:val="22"/>
          </w:rPr>
          <w:tab/>
        </w:r>
        <w:r w:rsidRPr="00280FBE">
          <w:rPr>
            <w:rStyle w:val="af2"/>
            <w:rFonts w:hint="eastAsia"/>
            <w:noProof/>
          </w:rPr>
          <w:t>引言</w:t>
        </w:r>
        <w:r>
          <w:rPr>
            <w:noProof/>
            <w:webHidden/>
          </w:rPr>
          <w:tab/>
        </w:r>
        <w:r>
          <w:rPr>
            <w:noProof/>
            <w:webHidden/>
          </w:rPr>
          <w:fldChar w:fldCharType="begin"/>
        </w:r>
        <w:r>
          <w:rPr>
            <w:noProof/>
            <w:webHidden/>
          </w:rPr>
          <w:instrText xml:space="preserve"> PAGEREF _Toc446774364 \h </w:instrText>
        </w:r>
        <w:r>
          <w:rPr>
            <w:noProof/>
            <w:webHidden/>
          </w:rPr>
        </w:r>
        <w:r>
          <w:rPr>
            <w:noProof/>
            <w:webHidden/>
          </w:rPr>
          <w:fldChar w:fldCharType="separate"/>
        </w:r>
        <w:r>
          <w:rPr>
            <w:noProof/>
            <w:webHidden/>
          </w:rPr>
          <w:t>4</w:t>
        </w:r>
        <w:r>
          <w:rPr>
            <w:noProof/>
            <w:webHidden/>
          </w:rPr>
          <w:fldChar w:fldCharType="end"/>
        </w:r>
      </w:hyperlink>
    </w:p>
    <w:p w:rsidR="006B7402" w:rsidRPr="006B7402" w:rsidRDefault="006B7402" w:rsidP="006B7402">
      <w:pPr>
        <w:pStyle w:val="20"/>
        <w:tabs>
          <w:tab w:val="right" w:leader="dot" w:pos="8296"/>
        </w:tabs>
        <w:ind w:left="480"/>
        <w:rPr>
          <w:rFonts w:ascii="Calibri" w:hAnsi="Calibri"/>
          <w:noProof/>
          <w:sz w:val="21"/>
          <w:szCs w:val="22"/>
        </w:rPr>
      </w:pPr>
      <w:hyperlink w:anchor="_Toc446774365" w:history="1">
        <w:r w:rsidRPr="00280FBE">
          <w:rPr>
            <w:rStyle w:val="af2"/>
            <w:noProof/>
          </w:rPr>
          <w:t>1.1</w:t>
        </w:r>
        <w:r w:rsidRPr="00280FBE">
          <w:rPr>
            <w:rStyle w:val="af2"/>
            <w:rFonts w:hint="eastAsia"/>
            <w:noProof/>
          </w:rPr>
          <w:t xml:space="preserve"> </w:t>
        </w:r>
        <w:r w:rsidRPr="00280FBE">
          <w:rPr>
            <w:rStyle w:val="af2"/>
            <w:rFonts w:hint="eastAsia"/>
            <w:noProof/>
          </w:rPr>
          <w:t>文档目的</w:t>
        </w:r>
        <w:r>
          <w:rPr>
            <w:noProof/>
            <w:webHidden/>
          </w:rPr>
          <w:tab/>
        </w:r>
        <w:r>
          <w:rPr>
            <w:noProof/>
            <w:webHidden/>
          </w:rPr>
          <w:fldChar w:fldCharType="begin"/>
        </w:r>
        <w:r>
          <w:rPr>
            <w:noProof/>
            <w:webHidden/>
          </w:rPr>
          <w:instrText xml:space="preserve"> PAGEREF _Toc446774365 \h </w:instrText>
        </w:r>
        <w:r>
          <w:rPr>
            <w:noProof/>
            <w:webHidden/>
          </w:rPr>
        </w:r>
        <w:r>
          <w:rPr>
            <w:noProof/>
            <w:webHidden/>
          </w:rPr>
          <w:fldChar w:fldCharType="separate"/>
        </w:r>
        <w:r>
          <w:rPr>
            <w:noProof/>
            <w:webHidden/>
          </w:rPr>
          <w:t>4</w:t>
        </w:r>
        <w:r>
          <w:rPr>
            <w:noProof/>
            <w:webHidden/>
          </w:rPr>
          <w:fldChar w:fldCharType="end"/>
        </w:r>
      </w:hyperlink>
    </w:p>
    <w:p w:rsidR="006B7402" w:rsidRPr="006B7402" w:rsidRDefault="006B7402" w:rsidP="006B7402">
      <w:pPr>
        <w:pStyle w:val="20"/>
        <w:tabs>
          <w:tab w:val="right" w:leader="dot" w:pos="8296"/>
        </w:tabs>
        <w:ind w:left="480"/>
        <w:rPr>
          <w:rFonts w:ascii="Calibri" w:hAnsi="Calibri"/>
          <w:noProof/>
          <w:sz w:val="21"/>
          <w:szCs w:val="22"/>
        </w:rPr>
      </w:pPr>
      <w:hyperlink w:anchor="_Toc446774366" w:history="1">
        <w:r w:rsidRPr="00280FBE">
          <w:rPr>
            <w:rStyle w:val="af2"/>
            <w:noProof/>
          </w:rPr>
          <w:t>1.2</w:t>
        </w:r>
        <w:r w:rsidRPr="00280FBE">
          <w:rPr>
            <w:rStyle w:val="af2"/>
            <w:rFonts w:hint="eastAsia"/>
            <w:noProof/>
          </w:rPr>
          <w:t xml:space="preserve"> </w:t>
        </w:r>
        <w:r w:rsidRPr="00280FBE">
          <w:rPr>
            <w:rStyle w:val="af2"/>
            <w:rFonts w:hint="eastAsia"/>
            <w:noProof/>
          </w:rPr>
          <w:t>术语与编写解释</w:t>
        </w:r>
        <w:r>
          <w:rPr>
            <w:noProof/>
            <w:webHidden/>
          </w:rPr>
          <w:tab/>
        </w:r>
        <w:r>
          <w:rPr>
            <w:noProof/>
            <w:webHidden/>
          </w:rPr>
          <w:fldChar w:fldCharType="begin"/>
        </w:r>
        <w:r>
          <w:rPr>
            <w:noProof/>
            <w:webHidden/>
          </w:rPr>
          <w:instrText xml:space="preserve"> PAGEREF _Toc446774366 \h </w:instrText>
        </w:r>
        <w:r>
          <w:rPr>
            <w:noProof/>
            <w:webHidden/>
          </w:rPr>
        </w:r>
        <w:r>
          <w:rPr>
            <w:noProof/>
            <w:webHidden/>
          </w:rPr>
          <w:fldChar w:fldCharType="separate"/>
        </w:r>
        <w:r>
          <w:rPr>
            <w:noProof/>
            <w:webHidden/>
          </w:rPr>
          <w:t>5</w:t>
        </w:r>
        <w:r>
          <w:rPr>
            <w:noProof/>
            <w:webHidden/>
          </w:rPr>
          <w:fldChar w:fldCharType="end"/>
        </w:r>
      </w:hyperlink>
    </w:p>
    <w:p w:rsidR="006B7402" w:rsidRPr="006B7402" w:rsidRDefault="006B7402" w:rsidP="006B7402">
      <w:pPr>
        <w:pStyle w:val="10"/>
        <w:tabs>
          <w:tab w:val="left" w:pos="420"/>
        </w:tabs>
        <w:rPr>
          <w:rFonts w:ascii="Calibri" w:hAnsi="Calibri"/>
          <w:noProof/>
          <w:sz w:val="21"/>
          <w:szCs w:val="22"/>
        </w:rPr>
      </w:pPr>
      <w:hyperlink w:anchor="_Toc446774367" w:history="1">
        <w:r w:rsidRPr="00280FBE">
          <w:rPr>
            <w:rStyle w:val="af2"/>
            <w:noProof/>
          </w:rPr>
          <w:t>2.</w:t>
        </w:r>
        <w:r w:rsidRPr="006B7402">
          <w:rPr>
            <w:rFonts w:ascii="Calibri" w:hAnsi="Calibri"/>
            <w:noProof/>
            <w:sz w:val="21"/>
            <w:szCs w:val="22"/>
          </w:rPr>
          <w:tab/>
        </w:r>
        <w:r w:rsidRPr="00280FBE">
          <w:rPr>
            <w:rStyle w:val="af2"/>
            <w:rFonts w:hint="eastAsia"/>
            <w:noProof/>
          </w:rPr>
          <w:t>系统背景</w:t>
        </w:r>
        <w:r>
          <w:rPr>
            <w:noProof/>
            <w:webHidden/>
          </w:rPr>
          <w:tab/>
        </w:r>
        <w:r>
          <w:rPr>
            <w:noProof/>
            <w:webHidden/>
          </w:rPr>
          <w:fldChar w:fldCharType="begin"/>
        </w:r>
        <w:r>
          <w:rPr>
            <w:noProof/>
            <w:webHidden/>
          </w:rPr>
          <w:instrText xml:space="preserve"> PAGEREF _Toc446774367 \h </w:instrText>
        </w:r>
        <w:r>
          <w:rPr>
            <w:noProof/>
            <w:webHidden/>
          </w:rPr>
        </w:r>
        <w:r>
          <w:rPr>
            <w:noProof/>
            <w:webHidden/>
          </w:rPr>
          <w:fldChar w:fldCharType="separate"/>
        </w:r>
        <w:r>
          <w:rPr>
            <w:noProof/>
            <w:webHidden/>
          </w:rPr>
          <w:t>5</w:t>
        </w:r>
        <w:r>
          <w:rPr>
            <w:noProof/>
            <w:webHidden/>
          </w:rPr>
          <w:fldChar w:fldCharType="end"/>
        </w:r>
      </w:hyperlink>
    </w:p>
    <w:p w:rsidR="006B7402" w:rsidRPr="006B7402" w:rsidRDefault="006B7402" w:rsidP="006B7402">
      <w:pPr>
        <w:pStyle w:val="10"/>
        <w:tabs>
          <w:tab w:val="left" w:pos="420"/>
        </w:tabs>
        <w:rPr>
          <w:rFonts w:ascii="Calibri" w:hAnsi="Calibri"/>
          <w:noProof/>
          <w:sz w:val="21"/>
          <w:szCs w:val="22"/>
        </w:rPr>
      </w:pPr>
      <w:hyperlink w:anchor="_Toc446774368" w:history="1">
        <w:r w:rsidRPr="00280FBE">
          <w:rPr>
            <w:rStyle w:val="af2"/>
            <w:noProof/>
          </w:rPr>
          <w:t>3.</w:t>
        </w:r>
        <w:r w:rsidRPr="006B7402">
          <w:rPr>
            <w:rFonts w:ascii="Calibri" w:hAnsi="Calibri"/>
            <w:noProof/>
            <w:sz w:val="21"/>
            <w:szCs w:val="22"/>
          </w:rPr>
          <w:tab/>
        </w:r>
        <w:r w:rsidRPr="00280FBE">
          <w:rPr>
            <w:rStyle w:val="af2"/>
            <w:rFonts w:hint="eastAsia"/>
            <w:noProof/>
          </w:rPr>
          <w:t>背景概述</w:t>
        </w:r>
        <w:r>
          <w:rPr>
            <w:noProof/>
            <w:webHidden/>
          </w:rPr>
          <w:tab/>
        </w:r>
        <w:r>
          <w:rPr>
            <w:noProof/>
            <w:webHidden/>
          </w:rPr>
          <w:fldChar w:fldCharType="begin"/>
        </w:r>
        <w:r>
          <w:rPr>
            <w:noProof/>
            <w:webHidden/>
          </w:rPr>
          <w:instrText xml:space="preserve"> PAGEREF _Toc446774368 \h </w:instrText>
        </w:r>
        <w:r>
          <w:rPr>
            <w:noProof/>
            <w:webHidden/>
          </w:rPr>
        </w:r>
        <w:r>
          <w:rPr>
            <w:noProof/>
            <w:webHidden/>
          </w:rPr>
          <w:fldChar w:fldCharType="separate"/>
        </w:r>
        <w:r>
          <w:rPr>
            <w:noProof/>
            <w:webHidden/>
          </w:rPr>
          <w:t>6</w:t>
        </w:r>
        <w:r>
          <w:rPr>
            <w:noProof/>
            <w:webHidden/>
          </w:rPr>
          <w:fldChar w:fldCharType="end"/>
        </w:r>
      </w:hyperlink>
    </w:p>
    <w:p w:rsidR="006B7402" w:rsidRPr="006B7402" w:rsidRDefault="006B7402" w:rsidP="006B7402">
      <w:pPr>
        <w:pStyle w:val="20"/>
        <w:tabs>
          <w:tab w:val="right" w:leader="dot" w:pos="8296"/>
        </w:tabs>
        <w:ind w:left="480"/>
        <w:rPr>
          <w:rFonts w:ascii="Calibri" w:hAnsi="Calibri"/>
          <w:noProof/>
          <w:sz w:val="21"/>
          <w:szCs w:val="22"/>
        </w:rPr>
      </w:pPr>
      <w:hyperlink w:anchor="_Toc446774369" w:history="1">
        <w:r w:rsidRPr="00280FBE">
          <w:rPr>
            <w:rStyle w:val="af2"/>
            <w:noProof/>
          </w:rPr>
          <w:t>3.1</w:t>
        </w:r>
        <w:r w:rsidRPr="00280FBE">
          <w:rPr>
            <w:rStyle w:val="af2"/>
            <w:rFonts w:hint="eastAsia"/>
            <w:noProof/>
          </w:rPr>
          <w:t xml:space="preserve"> </w:t>
        </w:r>
        <w:r w:rsidRPr="00280FBE">
          <w:rPr>
            <w:rStyle w:val="af2"/>
            <w:rFonts w:hint="eastAsia"/>
            <w:noProof/>
          </w:rPr>
          <w:t>业务背景</w:t>
        </w:r>
        <w:r>
          <w:rPr>
            <w:noProof/>
            <w:webHidden/>
          </w:rPr>
          <w:tab/>
        </w:r>
        <w:r>
          <w:rPr>
            <w:noProof/>
            <w:webHidden/>
          </w:rPr>
          <w:fldChar w:fldCharType="begin"/>
        </w:r>
        <w:r>
          <w:rPr>
            <w:noProof/>
            <w:webHidden/>
          </w:rPr>
          <w:instrText xml:space="preserve"> PAGEREF _Toc446774369 \h </w:instrText>
        </w:r>
        <w:r>
          <w:rPr>
            <w:noProof/>
            <w:webHidden/>
          </w:rPr>
        </w:r>
        <w:r>
          <w:rPr>
            <w:noProof/>
            <w:webHidden/>
          </w:rPr>
          <w:fldChar w:fldCharType="separate"/>
        </w:r>
        <w:r>
          <w:rPr>
            <w:noProof/>
            <w:webHidden/>
          </w:rPr>
          <w:t>6</w:t>
        </w:r>
        <w:r>
          <w:rPr>
            <w:noProof/>
            <w:webHidden/>
          </w:rPr>
          <w:fldChar w:fldCharType="end"/>
        </w:r>
      </w:hyperlink>
    </w:p>
    <w:p w:rsidR="006B7402" w:rsidRPr="006B7402" w:rsidRDefault="006B7402" w:rsidP="006B7402">
      <w:pPr>
        <w:pStyle w:val="20"/>
        <w:tabs>
          <w:tab w:val="right" w:leader="dot" w:pos="8296"/>
        </w:tabs>
        <w:ind w:left="480"/>
        <w:rPr>
          <w:rFonts w:ascii="Calibri" w:hAnsi="Calibri"/>
          <w:noProof/>
          <w:sz w:val="21"/>
          <w:szCs w:val="22"/>
        </w:rPr>
      </w:pPr>
      <w:hyperlink w:anchor="_Toc446774370" w:history="1">
        <w:r w:rsidRPr="00280FBE">
          <w:rPr>
            <w:rStyle w:val="af2"/>
            <w:noProof/>
          </w:rPr>
          <w:t>3.2</w:t>
        </w:r>
        <w:r w:rsidRPr="00280FBE">
          <w:rPr>
            <w:rStyle w:val="af2"/>
            <w:rFonts w:hint="eastAsia"/>
            <w:noProof/>
          </w:rPr>
          <w:t xml:space="preserve"> </w:t>
        </w:r>
        <w:r w:rsidRPr="00280FBE">
          <w:rPr>
            <w:rStyle w:val="af2"/>
            <w:rFonts w:hint="eastAsia"/>
            <w:noProof/>
          </w:rPr>
          <w:t>项目定位</w:t>
        </w:r>
        <w:r w:rsidRPr="00280FBE">
          <w:rPr>
            <w:rStyle w:val="af2"/>
            <w:noProof/>
          </w:rPr>
          <w:t>/</w:t>
        </w:r>
        <w:r w:rsidRPr="00280FBE">
          <w:rPr>
            <w:rStyle w:val="af2"/>
            <w:rFonts w:hint="eastAsia"/>
            <w:noProof/>
          </w:rPr>
          <w:t>目标</w:t>
        </w:r>
        <w:r>
          <w:rPr>
            <w:noProof/>
            <w:webHidden/>
          </w:rPr>
          <w:tab/>
        </w:r>
        <w:r>
          <w:rPr>
            <w:noProof/>
            <w:webHidden/>
          </w:rPr>
          <w:fldChar w:fldCharType="begin"/>
        </w:r>
        <w:r>
          <w:rPr>
            <w:noProof/>
            <w:webHidden/>
          </w:rPr>
          <w:instrText xml:space="preserve"> PAGEREF _Toc446774370 \h </w:instrText>
        </w:r>
        <w:r>
          <w:rPr>
            <w:noProof/>
            <w:webHidden/>
          </w:rPr>
        </w:r>
        <w:r>
          <w:rPr>
            <w:noProof/>
            <w:webHidden/>
          </w:rPr>
          <w:fldChar w:fldCharType="separate"/>
        </w:r>
        <w:r>
          <w:rPr>
            <w:noProof/>
            <w:webHidden/>
          </w:rPr>
          <w:t>6</w:t>
        </w:r>
        <w:r>
          <w:rPr>
            <w:noProof/>
            <w:webHidden/>
          </w:rPr>
          <w:fldChar w:fldCharType="end"/>
        </w:r>
      </w:hyperlink>
    </w:p>
    <w:p w:rsidR="006B7402" w:rsidRPr="006B7402" w:rsidRDefault="006B7402" w:rsidP="006B7402">
      <w:pPr>
        <w:pStyle w:val="10"/>
        <w:tabs>
          <w:tab w:val="left" w:pos="420"/>
        </w:tabs>
        <w:rPr>
          <w:rFonts w:ascii="Calibri" w:hAnsi="Calibri"/>
          <w:noProof/>
          <w:sz w:val="21"/>
          <w:szCs w:val="22"/>
        </w:rPr>
      </w:pPr>
      <w:hyperlink w:anchor="_Toc446774371" w:history="1">
        <w:r w:rsidRPr="00280FBE">
          <w:rPr>
            <w:rStyle w:val="af2"/>
            <w:noProof/>
          </w:rPr>
          <w:t>4.</w:t>
        </w:r>
        <w:r w:rsidRPr="006B7402">
          <w:rPr>
            <w:rFonts w:ascii="Calibri" w:hAnsi="Calibri"/>
            <w:noProof/>
            <w:sz w:val="21"/>
            <w:szCs w:val="22"/>
          </w:rPr>
          <w:tab/>
        </w:r>
        <w:r w:rsidRPr="00280FBE">
          <w:rPr>
            <w:rStyle w:val="af2"/>
            <w:rFonts w:hint="eastAsia"/>
            <w:noProof/>
          </w:rPr>
          <w:t>系统角色</w:t>
        </w:r>
        <w:r>
          <w:rPr>
            <w:noProof/>
            <w:webHidden/>
          </w:rPr>
          <w:tab/>
        </w:r>
        <w:r>
          <w:rPr>
            <w:noProof/>
            <w:webHidden/>
          </w:rPr>
          <w:fldChar w:fldCharType="begin"/>
        </w:r>
        <w:r>
          <w:rPr>
            <w:noProof/>
            <w:webHidden/>
          </w:rPr>
          <w:instrText xml:space="preserve"> PAGEREF _Toc446774371 \h </w:instrText>
        </w:r>
        <w:r>
          <w:rPr>
            <w:noProof/>
            <w:webHidden/>
          </w:rPr>
        </w:r>
        <w:r>
          <w:rPr>
            <w:noProof/>
            <w:webHidden/>
          </w:rPr>
          <w:fldChar w:fldCharType="separate"/>
        </w:r>
        <w:r>
          <w:rPr>
            <w:noProof/>
            <w:webHidden/>
          </w:rPr>
          <w:t>6</w:t>
        </w:r>
        <w:r>
          <w:rPr>
            <w:noProof/>
            <w:webHidden/>
          </w:rPr>
          <w:fldChar w:fldCharType="end"/>
        </w:r>
      </w:hyperlink>
    </w:p>
    <w:p w:rsidR="006B7402" w:rsidRPr="006B7402" w:rsidRDefault="006B7402" w:rsidP="006B7402">
      <w:pPr>
        <w:pStyle w:val="20"/>
        <w:tabs>
          <w:tab w:val="right" w:leader="dot" w:pos="8296"/>
        </w:tabs>
        <w:ind w:left="480"/>
        <w:rPr>
          <w:rFonts w:ascii="Calibri" w:hAnsi="Calibri"/>
          <w:noProof/>
          <w:sz w:val="21"/>
          <w:szCs w:val="22"/>
        </w:rPr>
      </w:pPr>
      <w:hyperlink w:anchor="_Toc446774372" w:history="1">
        <w:r w:rsidRPr="00280FBE">
          <w:rPr>
            <w:rStyle w:val="af2"/>
            <w:noProof/>
          </w:rPr>
          <w:t>4.1</w:t>
        </w:r>
        <w:r w:rsidRPr="00280FBE">
          <w:rPr>
            <w:rStyle w:val="af2"/>
            <w:rFonts w:hint="eastAsia"/>
            <w:noProof/>
          </w:rPr>
          <w:t xml:space="preserve"> </w:t>
        </w:r>
        <w:r w:rsidRPr="00280FBE">
          <w:rPr>
            <w:rStyle w:val="af2"/>
            <w:rFonts w:hint="eastAsia"/>
            <w:noProof/>
          </w:rPr>
          <w:t>普通浏览者</w:t>
        </w:r>
        <w:r>
          <w:rPr>
            <w:noProof/>
            <w:webHidden/>
          </w:rPr>
          <w:tab/>
        </w:r>
        <w:r>
          <w:rPr>
            <w:noProof/>
            <w:webHidden/>
          </w:rPr>
          <w:fldChar w:fldCharType="begin"/>
        </w:r>
        <w:r>
          <w:rPr>
            <w:noProof/>
            <w:webHidden/>
          </w:rPr>
          <w:instrText xml:space="preserve"> PAGEREF _Toc446774372 \h </w:instrText>
        </w:r>
        <w:r>
          <w:rPr>
            <w:noProof/>
            <w:webHidden/>
          </w:rPr>
        </w:r>
        <w:r>
          <w:rPr>
            <w:noProof/>
            <w:webHidden/>
          </w:rPr>
          <w:fldChar w:fldCharType="separate"/>
        </w:r>
        <w:r>
          <w:rPr>
            <w:noProof/>
            <w:webHidden/>
          </w:rPr>
          <w:t>6</w:t>
        </w:r>
        <w:r>
          <w:rPr>
            <w:noProof/>
            <w:webHidden/>
          </w:rPr>
          <w:fldChar w:fldCharType="end"/>
        </w:r>
      </w:hyperlink>
    </w:p>
    <w:p w:rsidR="006B7402" w:rsidRPr="006B7402" w:rsidRDefault="006B7402" w:rsidP="006B7402">
      <w:pPr>
        <w:pStyle w:val="20"/>
        <w:tabs>
          <w:tab w:val="right" w:leader="dot" w:pos="8296"/>
        </w:tabs>
        <w:ind w:left="480"/>
        <w:rPr>
          <w:rFonts w:ascii="Calibri" w:hAnsi="Calibri"/>
          <w:noProof/>
          <w:sz w:val="21"/>
          <w:szCs w:val="22"/>
        </w:rPr>
      </w:pPr>
      <w:hyperlink w:anchor="_Toc446774373" w:history="1">
        <w:r w:rsidRPr="00280FBE">
          <w:rPr>
            <w:rStyle w:val="af2"/>
            <w:noProof/>
          </w:rPr>
          <w:t>4.2</w:t>
        </w:r>
        <w:r w:rsidRPr="00280FBE">
          <w:rPr>
            <w:rStyle w:val="af2"/>
            <w:rFonts w:hint="eastAsia"/>
            <w:noProof/>
          </w:rPr>
          <w:t xml:space="preserve"> </w:t>
        </w:r>
        <w:r w:rsidRPr="00280FBE">
          <w:rPr>
            <w:rStyle w:val="af2"/>
            <w:rFonts w:hint="eastAsia"/>
            <w:noProof/>
          </w:rPr>
          <w:t>个人用户</w:t>
        </w:r>
        <w:r>
          <w:rPr>
            <w:noProof/>
            <w:webHidden/>
          </w:rPr>
          <w:tab/>
        </w:r>
        <w:r>
          <w:rPr>
            <w:noProof/>
            <w:webHidden/>
          </w:rPr>
          <w:fldChar w:fldCharType="begin"/>
        </w:r>
        <w:r>
          <w:rPr>
            <w:noProof/>
            <w:webHidden/>
          </w:rPr>
          <w:instrText xml:space="preserve"> PAGEREF _Toc446774373 \h </w:instrText>
        </w:r>
        <w:r>
          <w:rPr>
            <w:noProof/>
            <w:webHidden/>
          </w:rPr>
        </w:r>
        <w:r>
          <w:rPr>
            <w:noProof/>
            <w:webHidden/>
          </w:rPr>
          <w:fldChar w:fldCharType="separate"/>
        </w:r>
        <w:r>
          <w:rPr>
            <w:noProof/>
            <w:webHidden/>
          </w:rPr>
          <w:t>7</w:t>
        </w:r>
        <w:r>
          <w:rPr>
            <w:noProof/>
            <w:webHidden/>
          </w:rPr>
          <w:fldChar w:fldCharType="end"/>
        </w:r>
      </w:hyperlink>
    </w:p>
    <w:p w:rsidR="006B7402" w:rsidRPr="006B7402" w:rsidRDefault="006B7402" w:rsidP="006B7402">
      <w:pPr>
        <w:pStyle w:val="20"/>
        <w:tabs>
          <w:tab w:val="right" w:leader="dot" w:pos="8296"/>
        </w:tabs>
        <w:ind w:left="480"/>
        <w:rPr>
          <w:rFonts w:ascii="Calibri" w:hAnsi="Calibri"/>
          <w:noProof/>
          <w:sz w:val="21"/>
          <w:szCs w:val="22"/>
        </w:rPr>
      </w:pPr>
      <w:hyperlink w:anchor="_Toc446774374" w:history="1">
        <w:r w:rsidRPr="00280FBE">
          <w:rPr>
            <w:rStyle w:val="af2"/>
            <w:noProof/>
          </w:rPr>
          <w:t>4.3</w:t>
        </w:r>
        <w:r w:rsidRPr="00280FBE">
          <w:rPr>
            <w:rStyle w:val="af2"/>
            <w:rFonts w:hint="eastAsia"/>
            <w:noProof/>
          </w:rPr>
          <w:t xml:space="preserve"> </w:t>
        </w:r>
        <w:r w:rsidRPr="00280FBE">
          <w:rPr>
            <w:rStyle w:val="af2"/>
            <w:rFonts w:hint="eastAsia"/>
            <w:noProof/>
          </w:rPr>
          <w:t>商户用户</w:t>
        </w:r>
        <w:r>
          <w:rPr>
            <w:noProof/>
            <w:webHidden/>
          </w:rPr>
          <w:tab/>
        </w:r>
        <w:r>
          <w:rPr>
            <w:noProof/>
            <w:webHidden/>
          </w:rPr>
          <w:fldChar w:fldCharType="begin"/>
        </w:r>
        <w:r>
          <w:rPr>
            <w:noProof/>
            <w:webHidden/>
          </w:rPr>
          <w:instrText xml:space="preserve"> PAGEREF _Toc446774374 \h </w:instrText>
        </w:r>
        <w:r>
          <w:rPr>
            <w:noProof/>
            <w:webHidden/>
          </w:rPr>
        </w:r>
        <w:r>
          <w:rPr>
            <w:noProof/>
            <w:webHidden/>
          </w:rPr>
          <w:fldChar w:fldCharType="separate"/>
        </w:r>
        <w:r>
          <w:rPr>
            <w:noProof/>
            <w:webHidden/>
          </w:rPr>
          <w:t>7</w:t>
        </w:r>
        <w:r>
          <w:rPr>
            <w:noProof/>
            <w:webHidden/>
          </w:rPr>
          <w:fldChar w:fldCharType="end"/>
        </w:r>
      </w:hyperlink>
    </w:p>
    <w:p w:rsidR="006B7402" w:rsidRPr="006B7402" w:rsidRDefault="006B7402" w:rsidP="006B7402">
      <w:pPr>
        <w:pStyle w:val="20"/>
        <w:tabs>
          <w:tab w:val="right" w:leader="dot" w:pos="8296"/>
        </w:tabs>
        <w:ind w:left="480"/>
        <w:rPr>
          <w:rFonts w:ascii="Calibri" w:hAnsi="Calibri"/>
          <w:noProof/>
          <w:sz w:val="21"/>
          <w:szCs w:val="22"/>
        </w:rPr>
      </w:pPr>
      <w:hyperlink w:anchor="_Toc446774375" w:history="1">
        <w:r w:rsidRPr="00280FBE">
          <w:rPr>
            <w:rStyle w:val="af2"/>
            <w:noProof/>
          </w:rPr>
          <w:t>4.4</w:t>
        </w:r>
        <w:r w:rsidRPr="00280FBE">
          <w:rPr>
            <w:rStyle w:val="af2"/>
            <w:rFonts w:hint="eastAsia"/>
            <w:noProof/>
          </w:rPr>
          <w:t xml:space="preserve"> </w:t>
        </w:r>
        <w:r w:rsidRPr="00280FBE">
          <w:rPr>
            <w:rStyle w:val="af2"/>
            <w:rFonts w:hint="eastAsia"/>
            <w:noProof/>
          </w:rPr>
          <w:t>管理员</w:t>
        </w:r>
        <w:r>
          <w:rPr>
            <w:noProof/>
            <w:webHidden/>
          </w:rPr>
          <w:tab/>
        </w:r>
        <w:r>
          <w:rPr>
            <w:noProof/>
            <w:webHidden/>
          </w:rPr>
          <w:fldChar w:fldCharType="begin"/>
        </w:r>
        <w:r>
          <w:rPr>
            <w:noProof/>
            <w:webHidden/>
          </w:rPr>
          <w:instrText xml:space="preserve"> PAGEREF _Toc446774375 \h </w:instrText>
        </w:r>
        <w:r>
          <w:rPr>
            <w:noProof/>
            <w:webHidden/>
          </w:rPr>
        </w:r>
        <w:r>
          <w:rPr>
            <w:noProof/>
            <w:webHidden/>
          </w:rPr>
          <w:fldChar w:fldCharType="separate"/>
        </w:r>
        <w:r>
          <w:rPr>
            <w:noProof/>
            <w:webHidden/>
          </w:rPr>
          <w:t>7</w:t>
        </w:r>
        <w:r>
          <w:rPr>
            <w:noProof/>
            <w:webHidden/>
          </w:rPr>
          <w:fldChar w:fldCharType="end"/>
        </w:r>
      </w:hyperlink>
    </w:p>
    <w:p w:rsidR="006B7402" w:rsidRPr="006B7402" w:rsidRDefault="006B7402" w:rsidP="006B7402">
      <w:pPr>
        <w:pStyle w:val="10"/>
        <w:tabs>
          <w:tab w:val="left" w:pos="420"/>
        </w:tabs>
        <w:rPr>
          <w:rFonts w:ascii="Calibri" w:hAnsi="Calibri"/>
          <w:noProof/>
          <w:sz w:val="21"/>
          <w:szCs w:val="22"/>
        </w:rPr>
      </w:pPr>
      <w:hyperlink w:anchor="_Toc446774376" w:history="1">
        <w:r w:rsidRPr="00280FBE">
          <w:rPr>
            <w:rStyle w:val="af2"/>
            <w:noProof/>
          </w:rPr>
          <w:t>5.</w:t>
        </w:r>
        <w:r w:rsidRPr="006B7402">
          <w:rPr>
            <w:rFonts w:ascii="Calibri" w:hAnsi="Calibri"/>
            <w:noProof/>
            <w:sz w:val="21"/>
            <w:szCs w:val="22"/>
          </w:rPr>
          <w:tab/>
        </w:r>
        <w:r w:rsidRPr="00280FBE">
          <w:rPr>
            <w:rStyle w:val="af2"/>
            <w:rFonts w:hint="eastAsia"/>
            <w:noProof/>
          </w:rPr>
          <w:t>系统范围</w:t>
        </w:r>
        <w:r>
          <w:rPr>
            <w:noProof/>
            <w:webHidden/>
          </w:rPr>
          <w:tab/>
        </w:r>
        <w:r>
          <w:rPr>
            <w:noProof/>
            <w:webHidden/>
          </w:rPr>
          <w:fldChar w:fldCharType="begin"/>
        </w:r>
        <w:r>
          <w:rPr>
            <w:noProof/>
            <w:webHidden/>
          </w:rPr>
          <w:instrText xml:space="preserve"> PAGEREF _Toc446774376 \h </w:instrText>
        </w:r>
        <w:r>
          <w:rPr>
            <w:noProof/>
            <w:webHidden/>
          </w:rPr>
        </w:r>
        <w:r>
          <w:rPr>
            <w:noProof/>
            <w:webHidden/>
          </w:rPr>
          <w:fldChar w:fldCharType="separate"/>
        </w:r>
        <w:r>
          <w:rPr>
            <w:noProof/>
            <w:webHidden/>
          </w:rPr>
          <w:t>7</w:t>
        </w:r>
        <w:r>
          <w:rPr>
            <w:noProof/>
            <w:webHidden/>
          </w:rPr>
          <w:fldChar w:fldCharType="end"/>
        </w:r>
      </w:hyperlink>
    </w:p>
    <w:p w:rsidR="006B7402" w:rsidRPr="006B7402" w:rsidRDefault="006B7402" w:rsidP="006B7402">
      <w:pPr>
        <w:pStyle w:val="20"/>
        <w:tabs>
          <w:tab w:val="right" w:leader="dot" w:pos="8296"/>
        </w:tabs>
        <w:ind w:left="480"/>
        <w:rPr>
          <w:rFonts w:ascii="Calibri" w:hAnsi="Calibri"/>
          <w:noProof/>
          <w:sz w:val="21"/>
          <w:szCs w:val="22"/>
        </w:rPr>
      </w:pPr>
      <w:hyperlink w:anchor="_Toc446774377" w:history="1">
        <w:r w:rsidRPr="00280FBE">
          <w:rPr>
            <w:rStyle w:val="af2"/>
            <w:noProof/>
          </w:rPr>
          <w:t>5.1</w:t>
        </w:r>
        <w:r w:rsidRPr="00280FBE">
          <w:rPr>
            <w:rStyle w:val="af2"/>
            <w:rFonts w:hint="eastAsia"/>
            <w:noProof/>
          </w:rPr>
          <w:t xml:space="preserve"> </w:t>
        </w:r>
        <w:r w:rsidRPr="00280FBE">
          <w:rPr>
            <w:rStyle w:val="af2"/>
            <w:rFonts w:hint="eastAsia"/>
            <w:noProof/>
          </w:rPr>
          <w:t>电商门户</w:t>
        </w:r>
        <w:r>
          <w:rPr>
            <w:noProof/>
            <w:webHidden/>
          </w:rPr>
          <w:tab/>
        </w:r>
        <w:r>
          <w:rPr>
            <w:noProof/>
            <w:webHidden/>
          </w:rPr>
          <w:fldChar w:fldCharType="begin"/>
        </w:r>
        <w:r>
          <w:rPr>
            <w:noProof/>
            <w:webHidden/>
          </w:rPr>
          <w:instrText xml:space="preserve"> PAGEREF _Toc446774377 \h </w:instrText>
        </w:r>
        <w:r>
          <w:rPr>
            <w:noProof/>
            <w:webHidden/>
          </w:rPr>
        </w:r>
        <w:r>
          <w:rPr>
            <w:noProof/>
            <w:webHidden/>
          </w:rPr>
          <w:fldChar w:fldCharType="separate"/>
        </w:r>
        <w:r>
          <w:rPr>
            <w:noProof/>
            <w:webHidden/>
          </w:rPr>
          <w:t>7</w:t>
        </w:r>
        <w:r>
          <w:rPr>
            <w:noProof/>
            <w:webHidden/>
          </w:rPr>
          <w:fldChar w:fldCharType="end"/>
        </w:r>
      </w:hyperlink>
    </w:p>
    <w:p w:rsidR="006B7402" w:rsidRPr="006B7402" w:rsidRDefault="006B7402" w:rsidP="006B7402">
      <w:pPr>
        <w:pStyle w:val="20"/>
        <w:tabs>
          <w:tab w:val="right" w:leader="dot" w:pos="8296"/>
        </w:tabs>
        <w:ind w:left="480"/>
        <w:rPr>
          <w:rFonts w:ascii="Calibri" w:hAnsi="Calibri"/>
          <w:noProof/>
          <w:sz w:val="21"/>
          <w:szCs w:val="22"/>
        </w:rPr>
      </w:pPr>
      <w:hyperlink w:anchor="_Toc446774378" w:history="1">
        <w:r w:rsidRPr="00280FBE">
          <w:rPr>
            <w:rStyle w:val="af2"/>
            <w:noProof/>
          </w:rPr>
          <w:t>5.2</w:t>
        </w:r>
        <w:r w:rsidRPr="00280FBE">
          <w:rPr>
            <w:rStyle w:val="af2"/>
            <w:rFonts w:hint="eastAsia"/>
            <w:noProof/>
          </w:rPr>
          <w:t xml:space="preserve"> </w:t>
        </w:r>
        <w:r w:rsidRPr="00280FBE">
          <w:rPr>
            <w:rStyle w:val="af2"/>
            <w:rFonts w:hint="eastAsia"/>
            <w:noProof/>
          </w:rPr>
          <w:t>会员中心</w:t>
        </w:r>
        <w:r>
          <w:rPr>
            <w:noProof/>
            <w:webHidden/>
          </w:rPr>
          <w:tab/>
        </w:r>
        <w:r>
          <w:rPr>
            <w:noProof/>
            <w:webHidden/>
          </w:rPr>
          <w:fldChar w:fldCharType="begin"/>
        </w:r>
        <w:r>
          <w:rPr>
            <w:noProof/>
            <w:webHidden/>
          </w:rPr>
          <w:instrText xml:space="preserve"> PAGEREF _Toc446774378 \h </w:instrText>
        </w:r>
        <w:r>
          <w:rPr>
            <w:noProof/>
            <w:webHidden/>
          </w:rPr>
        </w:r>
        <w:r>
          <w:rPr>
            <w:noProof/>
            <w:webHidden/>
          </w:rPr>
          <w:fldChar w:fldCharType="separate"/>
        </w:r>
        <w:r>
          <w:rPr>
            <w:noProof/>
            <w:webHidden/>
          </w:rPr>
          <w:t>7</w:t>
        </w:r>
        <w:r>
          <w:rPr>
            <w:noProof/>
            <w:webHidden/>
          </w:rPr>
          <w:fldChar w:fldCharType="end"/>
        </w:r>
      </w:hyperlink>
    </w:p>
    <w:p w:rsidR="006B7402" w:rsidRPr="006B7402" w:rsidRDefault="006B7402" w:rsidP="006B7402">
      <w:pPr>
        <w:pStyle w:val="20"/>
        <w:tabs>
          <w:tab w:val="right" w:leader="dot" w:pos="8296"/>
        </w:tabs>
        <w:ind w:left="480"/>
        <w:rPr>
          <w:rFonts w:ascii="Calibri" w:hAnsi="Calibri"/>
          <w:noProof/>
          <w:sz w:val="21"/>
          <w:szCs w:val="22"/>
        </w:rPr>
      </w:pPr>
      <w:hyperlink w:anchor="_Toc446774379" w:history="1">
        <w:r w:rsidRPr="00280FBE">
          <w:rPr>
            <w:rStyle w:val="af2"/>
            <w:noProof/>
          </w:rPr>
          <w:t>5.3</w:t>
        </w:r>
        <w:r w:rsidRPr="00280FBE">
          <w:rPr>
            <w:rStyle w:val="af2"/>
            <w:rFonts w:hint="eastAsia"/>
            <w:noProof/>
          </w:rPr>
          <w:t xml:space="preserve"> </w:t>
        </w:r>
        <w:r w:rsidRPr="00280FBE">
          <w:rPr>
            <w:rStyle w:val="af2"/>
            <w:rFonts w:hint="eastAsia"/>
            <w:noProof/>
          </w:rPr>
          <w:t>商户管理</w:t>
        </w:r>
        <w:r>
          <w:rPr>
            <w:noProof/>
            <w:webHidden/>
          </w:rPr>
          <w:tab/>
        </w:r>
        <w:r>
          <w:rPr>
            <w:noProof/>
            <w:webHidden/>
          </w:rPr>
          <w:fldChar w:fldCharType="begin"/>
        </w:r>
        <w:r>
          <w:rPr>
            <w:noProof/>
            <w:webHidden/>
          </w:rPr>
          <w:instrText xml:space="preserve"> PAGEREF _Toc446774379 \h </w:instrText>
        </w:r>
        <w:r>
          <w:rPr>
            <w:noProof/>
            <w:webHidden/>
          </w:rPr>
        </w:r>
        <w:r>
          <w:rPr>
            <w:noProof/>
            <w:webHidden/>
          </w:rPr>
          <w:fldChar w:fldCharType="separate"/>
        </w:r>
        <w:r>
          <w:rPr>
            <w:noProof/>
            <w:webHidden/>
          </w:rPr>
          <w:t>7</w:t>
        </w:r>
        <w:r>
          <w:rPr>
            <w:noProof/>
            <w:webHidden/>
          </w:rPr>
          <w:fldChar w:fldCharType="end"/>
        </w:r>
      </w:hyperlink>
    </w:p>
    <w:p w:rsidR="006B7402" w:rsidRPr="006B7402" w:rsidRDefault="006B7402" w:rsidP="006B7402">
      <w:pPr>
        <w:pStyle w:val="20"/>
        <w:tabs>
          <w:tab w:val="right" w:leader="dot" w:pos="8296"/>
        </w:tabs>
        <w:ind w:left="480"/>
        <w:rPr>
          <w:rFonts w:ascii="Calibri" w:hAnsi="Calibri"/>
          <w:noProof/>
          <w:sz w:val="21"/>
          <w:szCs w:val="22"/>
        </w:rPr>
      </w:pPr>
      <w:hyperlink w:anchor="_Toc446774380" w:history="1">
        <w:r w:rsidRPr="00280FBE">
          <w:rPr>
            <w:rStyle w:val="af2"/>
            <w:noProof/>
          </w:rPr>
          <w:t>5.4</w:t>
        </w:r>
        <w:r w:rsidRPr="00280FBE">
          <w:rPr>
            <w:rStyle w:val="af2"/>
            <w:rFonts w:hint="eastAsia"/>
            <w:noProof/>
          </w:rPr>
          <w:t xml:space="preserve"> </w:t>
        </w:r>
        <w:r w:rsidRPr="00280FBE">
          <w:rPr>
            <w:rStyle w:val="af2"/>
            <w:rFonts w:hint="eastAsia"/>
            <w:noProof/>
          </w:rPr>
          <w:t>运营管理系统</w:t>
        </w:r>
        <w:r>
          <w:rPr>
            <w:noProof/>
            <w:webHidden/>
          </w:rPr>
          <w:tab/>
        </w:r>
        <w:r>
          <w:rPr>
            <w:noProof/>
            <w:webHidden/>
          </w:rPr>
          <w:fldChar w:fldCharType="begin"/>
        </w:r>
        <w:r>
          <w:rPr>
            <w:noProof/>
            <w:webHidden/>
          </w:rPr>
          <w:instrText xml:space="preserve"> PAGEREF _Toc446774380 \h </w:instrText>
        </w:r>
        <w:r>
          <w:rPr>
            <w:noProof/>
            <w:webHidden/>
          </w:rPr>
        </w:r>
        <w:r>
          <w:rPr>
            <w:noProof/>
            <w:webHidden/>
          </w:rPr>
          <w:fldChar w:fldCharType="separate"/>
        </w:r>
        <w:r>
          <w:rPr>
            <w:noProof/>
            <w:webHidden/>
          </w:rPr>
          <w:t>8</w:t>
        </w:r>
        <w:r>
          <w:rPr>
            <w:noProof/>
            <w:webHidden/>
          </w:rPr>
          <w:fldChar w:fldCharType="end"/>
        </w:r>
      </w:hyperlink>
    </w:p>
    <w:p w:rsidR="006B7402" w:rsidRPr="006B7402" w:rsidRDefault="006B7402" w:rsidP="006B7402">
      <w:pPr>
        <w:pStyle w:val="20"/>
        <w:tabs>
          <w:tab w:val="right" w:leader="dot" w:pos="8296"/>
        </w:tabs>
        <w:ind w:left="480"/>
        <w:rPr>
          <w:rFonts w:ascii="Calibri" w:hAnsi="Calibri"/>
          <w:noProof/>
          <w:sz w:val="21"/>
          <w:szCs w:val="22"/>
        </w:rPr>
      </w:pPr>
      <w:hyperlink w:anchor="_Toc446774381" w:history="1">
        <w:r w:rsidRPr="00280FBE">
          <w:rPr>
            <w:rStyle w:val="af2"/>
            <w:noProof/>
          </w:rPr>
          <w:t>5.5</w:t>
        </w:r>
        <w:r w:rsidRPr="00280FBE">
          <w:rPr>
            <w:rStyle w:val="af2"/>
            <w:rFonts w:hint="eastAsia"/>
            <w:noProof/>
          </w:rPr>
          <w:t xml:space="preserve"> </w:t>
        </w:r>
        <w:r w:rsidRPr="00280FBE">
          <w:rPr>
            <w:rStyle w:val="af2"/>
            <w:rFonts w:hint="eastAsia"/>
            <w:noProof/>
          </w:rPr>
          <w:t>相邻系统</w:t>
        </w:r>
        <w:r>
          <w:rPr>
            <w:noProof/>
            <w:webHidden/>
          </w:rPr>
          <w:tab/>
        </w:r>
        <w:r>
          <w:rPr>
            <w:noProof/>
            <w:webHidden/>
          </w:rPr>
          <w:fldChar w:fldCharType="begin"/>
        </w:r>
        <w:r>
          <w:rPr>
            <w:noProof/>
            <w:webHidden/>
          </w:rPr>
          <w:instrText xml:space="preserve"> PAGEREF _Toc446774381 \h </w:instrText>
        </w:r>
        <w:r>
          <w:rPr>
            <w:noProof/>
            <w:webHidden/>
          </w:rPr>
        </w:r>
        <w:r>
          <w:rPr>
            <w:noProof/>
            <w:webHidden/>
          </w:rPr>
          <w:fldChar w:fldCharType="separate"/>
        </w:r>
        <w:r>
          <w:rPr>
            <w:noProof/>
            <w:webHidden/>
          </w:rPr>
          <w:t>8</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382" w:history="1">
        <w:r w:rsidRPr="00280FBE">
          <w:rPr>
            <w:rStyle w:val="af2"/>
            <w:noProof/>
          </w:rPr>
          <w:t>5.5.1</w:t>
        </w:r>
        <w:r w:rsidRPr="00280FBE">
          <w:rPr>
            <w:rStyle w:val="af2"/>
            <w:rFonts w:hint="eastAsia"/>
            <w:noProof/>
          </w:rPr>
          <w:t xml:space="preserve"> </w:t>
        </w:r>
        <w:r w:rsidRPr="00280FBE">
          <w:rPr>
            <w:rStyle w:val="af2"/>
            <w:rFonts w:hint="eastAsia"/>
            <w:noProof/>
          </w:rPr>
          <w:t>在线客服</w:t>
        </w:r>
        <w:r>
          <w:rPr>
            <w:noProof/>
            <w:webHidden/>
          </w:rPr>
          <w:tab/>
        </w:r>
        <w:r>
          <w:rPr>
            <w:noProof/>
            <w:webHidden/>
          </w:rPr>
          <w:fldChar w:fldCharType="begin"/>
        </w:r>
        <w:r>
          <w:rPr>
            <w:noProof/>
            <w:webHidden/>
          </w:rPr>
          <w:instrText xml:space="preserve"> PAGEREF _Toc446774382 \h </w:instrText>
        </w:r>
        <w:r>
          <w:rPr>
            <w:noProof/>
            <w:webHidden/>
          </w:rPr>
        </w:r>
        <w:r>
          <w:rPr>
            <w:noProof/>
            <w:webHidden/>
          </w:rPr>
          <w:fldChar w:fldCharType="separate"/>
        </w:r>
        <w:r>
          <w:rPr>
            <w:noProof/>
            <w:webHidden/>
          </w:rPr>
          <w:t>8</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383" w:history="1">
        <w:r w:rsidRPr="00280FBE">
          <w:rPr>
            <w:rStyle w:val="af2"/>
            <w:noProof/>
          </w:rPr>
          <w:t>5.5.2</w:t>
        </w:r>
        <w:r w:rsidRPr="00280FBE">
          <w:rPr>
            <w:rStyle w:val="af2"/>
            <w:rFonts w:hint="eastAsia"/>
            <w:noProof/>
          </w:rPr>
          <w:t xml:space="preserve"> </w:t>
        </w:r>
        <w:r w:rsidRPr="00280FBE">
          <w:rPr>
            <w:rStyle w:val="af2"/>
            <w:rFonts w:hint="eastAsia"/>
            <w:noProof/>
          </w:rPr>
          <w:t>尧都农商行支付系统</w:t>
        </w:r>
        <w:r>
          <w:rPr>
            <w:noProof/>
            <w:webHidden/>
          </w:rPr>
          <w:tab/>
        </w:r>
        <w:r>
          <w:rPr>
            <w:noProof/>
            <w:webHidden/>
          </w:rPr>
          <w:fldChar w:fldCharType="begin"/>
        </w:r>
        <w:r>
          <w:rPr>
            <w:noProof/>
            <w:webHidden/>
          </w:rPr>
          <w:instrText xml:space="preserve"> PAGEREF _Toc446774383 \h </w:instrText>
        </w:r>
        <w:r>
          <w:rPr>
            <w:noProof/>
            <w:webHidden/>
          </w:rPr>
        </w:r>
        <w:r>
          <w:rPr>
            <w:noProof/>
            <w:webHidden/>
          </w:rPr>
          <w:fldChar w:fldCharType="separate"/>
        </w:r>
        <w:r>
          <w:rPr>
            <w:noProof/>
            <w:webHidden/>
          </w:rPr>
          <w:t>8</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384" w:history="1">
        <w:r w:rsidRPr="00280FBE">
          <w:rPr>
            <w:rStyle w:val="af2"/>
            <w:noProof/>
          </w:rPr>
          <w:t>5.5.3</w:t>
        </w:r>
        <w:r w:rsidRPr="00280FBE">
          <w:rPr>
            <w:rStyle w:val="af2"/>
            <w:rFonts w:hint="eastAsia"/>
            <w:noProof/>
          </w:rPr>
          <w:t xml:space="preserve"> </w:t>
        </w:r>
        <w:r w:rsidRPr="00280FBE">
          <w:rPr>
            <w:rStyle w:val="af2"/>
            <w:rFonts w:hint="eastAsia"/>
            <w:noProof/>
          </w:rPr>
          <w:t>短信系统</w:t>
        </w:r>
        <w:r>
          <w:rPr>
            <w:noProof/>
            <w:webHidden/>
          </w:rPr>
          <w:tab/>
        </w:r>
        <w:r>
          <w:rPr>
            <w:noProof/>
            <w:webHidden/>
          </w:rPr>
          <w:fldChar w:fldCharType="begin"/>
        </w:r>
        <w:r>
          <w:rPr>
            <w:noProof/>
            <w:webHidden/>
          </w:rPr>
          <w:instrText xml:space="preserve"> PAGEREF _Toc446774384 \h </w:instrText>
        </w:r>
        <w:r>
          <w:rPr>
            <w:noProof/>
            <w:webHidden/>
          </w:rPr>
        </w:r>
        <w:r>
          <w:rPr>
            <w:noProof/>
            <w:webHidden/>
          </w:rPr>
          <w:fldChar w:fldCharType="separate"/>
        </w:r>
        <w:r>
          <w:rPr>
            <w:noProof/>
            <w:webHidden/>
          </w:rPr>
          <w:t>8</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385" w:history="1">
        <w:r w:rsidRPr="00280FBE">
          <w:rPr>
            <w:rStyle w:val="af2"/>
            <w:noProof/>
          </w:rPr>
          <w:t>5.5.4</w:t>
        </w:r>
        <w:r w:rsidRPr="00280FBE">
          <w:rPr>
            <w:rStyle w:val="af2"/>
            <w:rFonts w:hint="eastAsia"/>
            <w:noProof/>
          </w:rPr>
          <w:t xml:space="preserve"> </w:t>
        </w:r>
        <w:r w:rsidRPr="00280FBE">
          <w:rPr>
            <w:rStyle w:val="af2"/>
            <w:rFonts w:hint="eastAsia"/>
            <w:noProof/>
          </w:rPr>
          <w:t>邮箱系统</w:t>
        </w:r>
        <w:r>
          <w:rPr>
            <w:noProof/>
            <w:webHidden/>
          </w:rPr>
          <w:tab/>
        </w:r>
        <w:r>
          <w:rPr>
            <w:noProof/>
            <w:webHidden/>
          </w:rPr>
          <w:fldChar w:fldCharType="begin"/>
        </w:r>
        <w:r>
          <w:rPr>
            <w:noProof/>
            <w:webHidden/>
          </w:rPr>
          <w:instrText xml:space="preserve"> PAGEREF _Toc446774385 \h </w:instrText>
        </w:r>
        <w:r>
          <w:rPr>
            <w:noProof/>
            <w:webHidden/>
          </w:rPr>
        </w:r>
        <w:r>
          <w:rPr>
            <w:noProof/>
            <w:webHidden/>
          </w:rPr>
          <w:fldChar w:fldCharType="separate"/>
        </w:r>
        <w:r>
          <w:rPr>
            <w:noProof/>
            <w:webHidden/>
          </w:rPr>
          <w:t>8</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386" w:history="1">
        <w:r w:rsidRPr="00280FBE">
          <w:rPr>
            <w:rStyle w:val="af2"/>
            <w:noProof/>
          </w:rPr>
          <w:t>5.5.5</w:t>
        </w:r>
        <w:r w:rsidRPr="00280FBE">
          <w:rPr>
            <w:rStyle w:val="af2"/>
            <w:rFonts w:hint="eastAsia"/>
            <w:noProof/>
          </w:rPr>
          <w:t xml:space="preserve"> </w:t>
        </w:r>
        <w:r w:rsidRPr="00280FBE">
          <w:rPr>
            <w:rStyle w:val="af2"/>
            <w:rFonts w:hint="eastAsia"/>
            <w:noProof/>
          </w:rPr>
          <w:t>物流系统</w:t>
        </w:r>
        <w:r>
          <w:rPr>
            <w:noProof/>
            <w:webHidden/>
          </w:rPr>
          <w:tab/>
        </w:r>
        <w:r>
          <w:rPr>
            <w:noProof/>
            <w:webHidden/>
          </w:rPr>
          <w:fldChar w:fldCharType="begin"/>
        </w:r>
        <w:r>
          <w:rPr>
            <w:noProof/>
            <w:webHidden/>
          </w:rPr>
          <w:instrText xml:space="preserve"> PAGEREF _Toc446774386 \h </w:instrText>
        </w:r>
        <w:r>
          <w:rPr>
            <w:noProof/>
            <w:webHidden/>
          </w:rPr>
        </w:r>
        <w:r>
          <w:rPr>
            <w:noProof/>
            <w:webHidden/>
          </w:rPr>
          <w:fldChar w:fldCharType="separate"/>
        </w:r>
        <w:r>
          <w:rPr>
            <w:noProof/>
            <w:webHidden/>
          </w:rPr>
          <w:t>8</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387" w:history="1">
        <w:r w:rsidRPr="00280FBE">
          <w:rPr>
            <w:rStyle w:val="af2"/>
            <w:noProof/>
          </w:rPr>
          <w:t>5.5.6</w:t>
        </w:r>
        <w:r w:rsidRPr="00280FBE">
          <w:rPr>
            <w:rStyle w:val="af2"/>
            <w:rFonts w:hint="eastAsia"/>
            <w:noProof/>
          </w:rPr>
          <w:t xml:space="preserve"> </w:t>
        </w:r>
        <w:r w:rsidRPr="00280FBE">
          <w:rPr>
            <w:rStyle w:val="af2"/>
            <w:rFonts w:hint="eastAsia"/>
            <w:noProof/>
          </w:rPr>
          <w:t>理财系统</w:t>
        </w:r>
        <w:r>
          <w:rPr>
            <w:noProof/>
            <w:webHidden/>
          </w:rPr>
          <w:tab/>
        </w:r>
        <w:r>
          <w:rPr>
            <w:noProof/>
            <w:webHidden/>
          </w:rPr>
          <w:fldChar w:fldCharType="begin"/>
        </w:r>
        <w:r>
          <w:rPr>
            <w:noProof/>
            <w:webHidden/>
          </w:rPr>
          <w:instrText xml:space="preserve"> PAGEREF _Toc446774387 \h </w:instrText>
        </w:r>
        <w:r>
          <w:rPr>
            <w:noProof/>
            <w:webHidden/>
          </w:rPr>
        </w:r>
        <w:r>
          <w:rPr>
            <w:noProof/>
            <w:webHidden/>
          </w:rPr>
          <w:fldChar w:fldCharType="separate"/>
        </w:r>
        <w:r>
          <w:rPr>
            <w:noProof/>
            <w:webHidden/>
          </w:rPr>
          <w:t>8</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388" w:history="1">
        <w:r w:rsidRPr="00280FBE">
          <w:rPr>
            <w:rStyle w:val="af2"/>
            <w:noProof/>
          </w:rPr>
          <w:t>5.5.7</w:t>
        </w:r>
        <w:r w:rsidRPr="00280FBE">
          <w:rPr>
            <w:rStyle w:val="af2"/>
            <w:rFonts w:hint="eastAsia"/>
            <w:noProof/>
          </w:rPr>
          <w:t xml:space="preserve"> </w:t>
        </w:r>
        <w:r w:rsidRPr="00280FBE">
          <w:rPr>
            <w:rStyle w:val="af2"/>
            <w:rFonts w:hint="eastAsia"/>
            <w:noProof/>
          </w:rPr>
          <w:t>信用卡系统</w:t>
        </w:r>
        <w:r>
          <w:rPr>
            <w:noProof/>
            <w:webHidden/>
          </w:rPr>
          <w:tab/>
        </w:r>
        <w:r>
          <w:rPr>
            <w:noProof/>
            <w:webHidden/>
          </w:rPr>
          <w:fldChar w:fldCharType="begin"/>
        </w:r>
        <w:r>
          <w:rPr>
            <w:noProof/>
            <w:webHidden/>
          </w:rPr>
          <w:instrText xml:space="preserve"> PAGEREF _Toc446774388 \h </w:instrText>
        </w:r>
        <w:r>
          <w:rPr>
            <w:noProof/>
            <w:webHidden/>
          </w:rPr>
        </w:r>
        <w:r>
          <w:rPr>
            <w:noProof/>
            <w:webHidden/>
          </w:rPr>
          <w:fldChar w:fldCharType="separate"/>
        </w:r>
        <w:r>
          <w:rPr>
            <w:noProof/>
            <w:webHidden/>
          </w:rPr>
          <w:t>8</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389" w:history="1">
        <w:r w:rsidRPr="00280FBE">
          <w:rPr>
            <w:rStyle w:val="af2"/>
            <w:noProof/>
          </w:rPr>
          <w:t>5.5.8 IM</w:t>
        </w:r>
        <w:r w:rsidRPr="00280FBE">
          <w:rPr>
            <w:rStyle w:val="af2"/>
            <w:rFonts w:hint="eastAsia"/>
            <w:noProof/>
          </w:rPr>
          <w:t>网页沟通系统</w:t>
        </w:r>
        <w:r>
          <w:rPr>
            <w:noProof/>
            <w:webHidden/>
          </w:rPr>
          <w:tab/>
        </w:r>
        <w:r>
          <w:rPr>
            <w:noProof/>
            <w:webHidden/>
          </w:rPr>
          <w:fldChar w:fldCharType="begin"/>
        </w:r>
        <w:r>
          <w:rPr>
            <w:noProof/>
            <w:webHidden/>
          </w:rPr>
          <w:instrText xml:space="preserve"> PAGEREF _Toc446774389 \h </w:instrText>
        </w:r>
        <w:r>
          <w:rPr>
            <w:noProof/>
            <w:webHidden/>
          </w:rPr>
        </w:r>
        <w:r>
          <w:rPr>
            <w:noProof/>
            <w:webHidden/>
          </w:rPr>
          <w:fldChar w:fldCharType="separate"/>
        </w:r>
        <w:r>
          <w:rPr>
            <w:noProof/>
            <w:webHidden/>
          </w:rPr>
          <w:t>8</w:t>
        </w:r>
        <w:r>
          <w:rPr>
            <w:noProof/>
            <w:webHidden/>
          </w:rPr>
          <w:fldChar w:fldCharType="end"/>
        </w:r>
      </w:hyperlink>
    </w:p>
    <w:p w:rsidR="006B7402" w:rsidRPr="006B7402" w:rsidRDefault="006B7402" w:rsidP="006B7402">
      <w:pPr>
        <w:pStyle w:val="10"/>
        <w:tabs>
          <w:tab w:val="left" w:pos="420"/>
        </w:tabs>
        <w:rPr>
          <w:rFonts w:ascii="Calibri" w:hAnsi="Calibri"/>
          <w:noProof/>
          <w:sz w:val="21"/>
          <w:szCs w:val="22"/>
        </w:rPr>
      </w:pPr>
      <w:hyperlink w:anchor="_Toc446774390" w:history="1">
        <w:r w:rsidRPr="00280FBE">
          <w:rPr>
            <w:rStyle w:val="af2"/>
            <w:noProof/>
          </w:rPr>
          <w:t>6.</w:t>
        </w:r>
        <w:r w:rsidRPr="006B7402">
          <w:rPr>
            <w:rFonts w:ascii="Calibri" w:hAnsi="Calibri"/>
            <w:noProof/>
            <w:sz w:val="21"/>
            <w:szCs w:val="22"/>
          </w:rPr>
          <w:tab/>
        </w:r>
        <w:r w:rsidRPr="00280FBE">
          <w:rPr>
            <w:rStyle w:val="af2"/>
            <w:rFonts w:hint="eastAsia"/>
            <w:noProof/>
          </w:rPr>
          <w:t>功能性需求</w:t>
        </w:r>
        <w:r>
          <w:rPr>
            <w:noProof/>
            <w:webHidden/>
          </w:rPr>
          <w:tab/>
        </w:r>
        <w:r>
          <w:rPr>
            <w:noProof/>
            <w:webHidden/>
          </w:rPr>
          <w:fldChar w:fldCharType="begin"/>
        </w:r>
        <w:r>
          <w:rPr>
            <w:noProof/>
            <w:webHidden/>
          </w:rPr>
          <w:instrText xml:space="preserve"> PAGEREF _Toc446774390 \h </w:instrText>
        </w:r>
        <w:r>
          <w:rPr>
            <w:noProof/>
            <w:webHidden/>
          </w:rPr>
        </w:r>
        <w:r>
          <w:rPr>
            <w:noProof/>
            <w:webHidden/>
          </w:rPr>
          <w:fldChar w:fldCharType="separate"/>
        </w:r>
        <w:r>
          <w:rPr>
            <w:noProof/>
            <w:webHidden/>
          </w:rPr>
          <w:t>8</w:t>
        </w:r>
        <w:r>
          <w:rPr>
            <w:noProof/>
            <w:webHidden/>
          </w:rPr>
          <w:fldChar w:fldCharType="end"/>
        </w:r>
      </w:hyperlink>
    </w:p>
    <w:p w:rsidR="006B7402" w:rsidRPr="006B7402" w:rsidRDefault="006B7402" w:rsidP="006B7402">
      <w:pPr>
        <w:pStyle w:val="20"/>
        <w:tabs>
          <w:tab w:val="right" w:leader="dot" w:pos="8296"/>
        </w:tabs>
        <w:ind w:left="480"/>
        <w:rPr>
          <w:rFonts w:ascii="Calibri" w:hAnsi="Calibri"/>
          <w:noProof/>
          <w:sz w:val="21"/>
          <w:szCs w:val="22"/>
        </w:rPr>
      </w:pPr>
      <w:hyperlink w:anchor="_Toc446774391" w:history="1">
        <w:r w:rsidRPr="00280FBE">
          <w:rPr>
            <w:rStyle w:val="af2"/>
            <w:noProof/>
          </w:rPr>
          <w:t>6.1</w:t>
        </w:r>
        <w:r w:rsidRPr="00280FBE">
          <w:rPr>
            <w:rStyle w:val="af2"/>
            <w:rFonts w:hint="eastAsia"/>
            <w:noProof/>
          </w:rPr>
          <w:t xml:space="preserve"> </w:t>
        </w:r>
        <w:r w:rsidRPr="00280FBE">
          <w:rPr>
            <w:rStyle w:val="af2"/>
            <w:rFonts w:hint="eastAsia"/>
            <w:noProof/>
          </w:rPr>
          <w:t>商城门户</w:t>
        </w:r>
        <w:r>
          <w:rPr>
            <w:noProof/>
            <w:webHidden/>
          </w:rPr>
          <w:tab/>
        </w:r>
        <w:r>
          <w:rPr>
            <w:noProof/>
            <w:webHidden/>
          </w:rPr>
          <w:fldChar w:fldCharType="begin"/>
        </w:r>
        <w:r>
          <w:rPr>
            <w:noProof/>
            <w:webHidden/>
          </w:rPr>
          <w:instrText xml:space="preserve"> PAGEREF _Toc446774391 \h </w:instrText>
        </w:r>
        <w:r>
          <w:rPr>
            <w:noProof/>
            <w:webHidden/>
          </w:rPr>
        </w:r>
        <w:r>
          <w:rPr>
            <w:noProof/>
            <w:webHidden/>
          </w:rPr>
          <w:fldChar w:fldCharType="separate"/>
        </w:r>
        <w:r>
          <w:rPr>
            <w:noProof/>
            <w:webHidden/>
          </w:rPr>
          <w:t>8</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392" w:history="1">
        <w:r w:rsidRPr="00280FBE">
          <w:rPr>
            <w:rStyle w:val="af2"/>
            <w:noProof/>
          </w:rPr>
          <w:t>6.1.1</w:t>
        </w:r>
        <w:r w:rsidRPr="00280FBE">
          <w:rPr>
            <w:rStyle w:val="af2"/>
            <w:rFonts w:hint="eastAsia"/>
            <w:noProof/>
          </w:rPr>
          <w:t xml:space="preserve"> </w:t>
        </w:r>
        <w:r w:rsidRPr="00280FBE">
          <w:rPr>
            <w:rStyle w:val="af2"/>
            <w:rFonts w:hint="eastAsia"/>
            <w:noProof/>
          </w:rPr>
          <w:t>注册</w:t>
        </w:r>
        <w:r>
          <w:rPr>
            <w:noProof/>
            <w:webHidden/>
          </w:rPr>
          <w:tab/>
        </w:r>
        <w:r>
          <w:rPr>
            <w:noProof/>
            <w:webHidden/>
          </w:rPr>
          <w:fldChar w:fldCharType="begin"/>
        </w:r>
        <w:r>
          <w:rPr>
            <w:noProof/>
            <w:webHidden/>
          </w:rPr>
          <w:instrText xml:space="preserve"> PAGEREF _Toc446774392 \h </w:instrText>
        </w:r>
        <w:r>
          <w:rPr>
            <w:noProof/>
            <w:webHidden/>
          </w:rPr>
        </w:r>
        <w:r>
          <w:rPr>
            <w:noProof/>
            <w:webHidden/>
          </w:rPr>
          <w:fldChar w:fldCharType="separate"/>
        </w:r>
        <w:r>
          <w:rPr>
            <w:noProof/>
            <w:webHidden/>
          </w:rPr>
          <w:t>9</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393" w:history="1">
        <w:r w:rsidRPr="00280FBE">
          <w:rPr>
            <w:rStyle w:val="af2"/>
            <w:noProof/>
          </w:rPr>
          <w:t>6.1.2</w:t>
        </w:r>
        <w:r w:rsidRPr="00280FBE">
          <w:rPr>
            <w:rStyle w:val="af2"/>
            <w:rFonts w:hint="eastAsia"/>
            <w:noProof/>
          </w:rPr>
          <w:t xml:space="preserve"> </w:t>
        </w:r>
        <w:r w:rsidRPr="00280FBE">
          <w:rPr>
            <w:rStyle w:val="af2"/>
            <w:rFonts w:hint="eastAsia"/>
            <w:noProof/>
          </w:rPr>
          <w:t>登录</w:t>
        </w:r>
        <w:r>
          <w:rPr>
            <w:noProof/>
            <w:webHidden/>
          </w:rPr>
          <w:tab/>
        </w:r>
        <w:r>
          <w:rPr>
            <w:noProof/>
            <w:webHidden/>
          </w:rPr>
          <w:fldChar w:fldCharType="begin"/>
        </w:r>
        <w:r>
          <w:rPr>
            <w:noProof/>
            <w:webHidden/>
          </w:rPr>
          <w:instrText xml:space="preserve"> PAGEREF _Toc446774393 \h </w:instrText>
        </w:r>
        <w:r>
          <w:rPr>
            <w:noProof/>
            <w:webHidden/>
          </w:rPr>
        </w:r>
        <w:r>
          <w:rPr>
            <w:noProof/>
            <w:webHidden/>
          </w:rPr>
          <w:fldChar w:fldCharType="separate"/>
        </w:r>
        <w:r>
          <w:rPr>
            <w:noProof/>
            <w:webHidden/>
          </w:rPr>
          <w:t>11</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394" w:history="1">
        <w:r w:rsidRPr="00280FBE">
          <w:rPr>
            <w:rStyle w:val="af2"/>
            <w:noProof/>
          </w:rPr>
          <w:t>6.1.3</w:t>
        </w:r>
        <w:r w:rsidRPr="00280FBE">
          <w:rPr>
            <w:rStyle w:val="af2"/>
            <w:rFonts w:hint="eastAsia"/>
            <w:noProof/>
          </w:rPr>
          <w:t xml:space="preserve"> </w:t>
        </w:r>
        <w:r w:rsidRPr="00280FBE">
          <w:rPr>
            <w:rStyle w:val="af2"/>
            <w:rFonts w:hint="eastAsia"/>
            <w:noProof/>
          </w:rPr>
          <w:t>首页</w:t>
        </w:r>
        <w:r>
          <w:rPr>
            <w:noProof/>
            <w:webHidden/>
          </w:rPr>
          <w:tab/>
        </w:r>
        <w:r>
          <w:rPr>
            <w:noProof/>
            <w:webHidden/>
          </w:rPr>
          <w:fldChar w:fldCharType="begin"/>
        </w:r>
        <w:r>
          <w:rPr>
            <w:noProof/>
            <w:webHidden/>
          </w:rPr>
          <w:instrText xml:space="preserve"> PAGEREF _Toc446774394 \h </w:instrText>
        </w:r>
        <w:r>
          <w:rPr>
            <w:noProof/>
            <w:webHidden/>
          </w:rPr>
        </w:r>
        <w:r>
          <w:rPr>
            <w:noProof/>
            <w:webHidden/>
          </w:rPr>
          <w:fldChar w:fldCharType="separate"/>
        </w:r>
        <w:r>
          <w:rPr>
            <w:noProof/>
            <w:webHidden/>
          </w:rPr>
          <w:t>16</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395" w:history="1">
        <w:r w:rsidRPr="00280FBE">
          <w:rPr>
            <w:rStyle w:val="af2"/>
            <w:noProof/>
          </w:rPr>
          <w:t>6.1.4</w:t>
        </w:r>
        <w:r w:rsidRPr="00280FBE">
          <w:rPr>
            <w:rStyle w:val="af2"/>
            <w:rFonts w:hint="eastAsia"/>
            <w:noProof/>
          </w:rPr>
          <w:t xml:space="preserve"> </w:t>
        </w:r>
        <w:r w:rsidRPr="00280FBE">
          <w:rPr>
            <w:rStyle w:val="af2"/>
            <w:rFonts w:hint="eastAsia"/>
            <w:noProof/>
          </w:rPr>
          <w:t>分期购物</w:t>
        </w:r>
        <w:r>
          <w:rPr>
            <w:noProof/>
            <w:webHidden/>
          </w:rPr>
          <w:tab/>
        </w:r>
        <w:r>
          <w:rPr>
            <w:noProof/>
            <w:webHidden/>
          </w:rPr>
          <w:fldChar w:fldCharType="begin"/>
        </w:r>
        <w:r>
          <w:rPr>
            <w:noProof/>
            <w:webHidden/>
          </w:rPr>
          <w:instrText xml:space="preserve"> PAGEREF _Toc446774395 \h </w:instrText>
        </w:r>
        <w:r>
          <w:rPr>
            <w:noProof/>
            <w:webHidden/>
          </w:rPr>
        </w:r>
        <w:r>
          <w:rPr>
            <w:noProof/>
            <w:webHidden/>
          </w:rPr>
          <w:fldChar w:fldCharType="separate"/>
        </w:r>
        <w:r>
          <w:rPr>
            <w:noProof/>
            <w:webHidden/>
          </w:rPr>
          <w:t>25</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396" w:history="1">
        <w:r w:rsidRPr="00280FBE">
          <w:rPr>
            <w:rStyle w:val="af2"/>
            <w:noProof/>
          </w:rPr>
          <w:t>6.1.5</w:t>
        </w:r>
        <w:r w:rsidRPr="00280FBE">
          <w:rPr>
            <w:rStyle w:val="af2"/>
            <w:rFonts w:hint="eastAsia"/>
            <w:noProof/>
          </w:rPr>
          <w:t xml:space="preserve"> </w:t>
        </w:r>
        <w:r w:rsidRPr="00280FBE">
          <w:rPr>
            <w:rStyle w:val="af2"/>
            <w:rFonts w:hint="eastAsia"/>
            <w:noProof/>
          </w:rPr>
          <w:t>团购</w:t>
        </w:r>
        <w:r>
          <w:rPr>
            <w:noProof/>
            <w:webHidden/>
          </w:rPr>
          <w:tab/>
        </w:r>
        <w:r>
          <w:rPr>
            <w:noProof/>
            <w:webHidden/>
          </w:rPr>
          <w:fldChar w:fldCharType="begin"/>
        </w:r>
        <w:r>
          <w:rPr>
            <w:noProof/>
            <w:webHidden/>
          </w:rPr>
          <w:instrText xml:space="preserve"> PAGEREF _Toc446774396 \h </w:instrText>
        </w:r>
        <w:r>
          <w:rPr>
            <w:noProof/>
            <w:webHidden/>
          </w:rPr>
        </w:r>
        <w:r>
          <w:rPr>
            <w:noProof/>
            <w:webHidden/>
          </w:rPr>
          <w:fldChar w:fldCharType="separate"/>
        </w:r>
        <w:r>
          <w:rPr>
            <w:noProof/>
            <w:webHidden/>
          </w:rPr>
          <w:t>26</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397" w:history="1">
        <w:r w:rsidRPr="00280FBE">
          <w:rPr>
            <w:rStyle w:val="af2"/>
            <w:noProof/>
          </w:rPr>
          <w:t>6.1.6</w:t>
        </w:r>
        <w:r w:rsidRPr="00280FBE">
          <w:rPr>
            <w:rStyle w:val="af2"/>
            <w:rFonts w:hint="eastAsia"/>
            <w:noProof/>
          </w:rPr>
          <w:t xml:space="preserve"> </w:t>
        </w:r>
        <w:r w:rsidRPr="00280FBE">
          <w:rPr>
            <w:rStyle w:val="af2"/>
            <w:rFonts w:hint="eastAsia"/>
            <w:noProof/>
          </w:rPr>
          <w:t>限时抢购</w:t>
        </w:r>
        <w:r>
          <w:rPr>
            <w:noProof/>
            <w:webHidden/>
          </w:rPr>
          <w:tab/>
        </w:r>
        <w:r>
          <w:rPr>
            <w:noProof/>
            <w:webHidden/>
          </w:rPr>
          <w:fldChar w:fldCharType="begin"/>
        </w:r>
        <w:r>
          <w:rPr>
            <w:noProof/>
            <w:webHidden/>
          </w:rPr>
          <w:instrText xml:space="preserve"> PAGEREF _Toc446774397 \h </w:instrText>
        </w:r>
        <w:r>
          <w:rPr>
            <w:noProof/>
            <w:webHidden/>
          </w:rPr>
        </w:r>
        <w:r>
          <w:rPr>
            <w:noProof/>
            <w:webHidden/>
          </w:rPr>
          <w:fldChar w:fldCharType="separate"/>
        </w:r>
        <w:r>
          <w:rPr>
            <w:noProof/>
            <w:webHidden/>
          </w:rPr>
          <w:t>26</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398" w:history="1">
        <w:r w:rsidRPr="00280FBE">
          <w:rPr>
            <w:rStyle w:val="af2"/>
            <w:noProof/>
          </w:rPr>
          <w:t>6.1.7</w:t>
        </w:r>
        <w:r w:rsidRPr="00280FBE">
          <w:rPr>
            <w:rStyle w:val="af2"/>
            <w:rFonts w:hint="eastAsia"/>
            <w:noProof/>
          </w:rPr>
          <w:t xml:space="preserve"> </w:t>
        </w:r>
        <w:r w:rsidRPr="00280FBE">
          <w:rPr>
            <w:rStyle w:val="af2"/>
            <w:rFonts w:hint="eastAsia"/>
            <w:noProof/>
          </w:rPr>
          <w:t>秒杀</w:t>
        </w:r>
        <w:r>
          <w:rPr>
            <w:noProof/>
            <w:webHidden/>
          </w:rPr>
          <w:tab/>
        </w:r>
        <w:r>
          <w:rPr>
            <w:noProof/>
            <w:webHidden/>
          </w:rPr>
          <w:fldChar w:fldCharType="begin"/>
        </w:r>
        <w:r>
          <w:rPr>
            <w:noProof/>
            <w:webHidden/>
          </w:rPr>
          <w:instrText xml:space="preserve"> PAGEREF _Toc446774398 \h </w:instrText>
        </w:r>
        <w:r>
          <w:rPr>
            <w:noProof/>
            <w:webHidden/>
          </w:rPr>
        </w:r>
        <w:r>
          <w:rPr>
            <w:noProof/>
            <w:webHidden/>
          </w:rPr>
          <w:fldChar w:fldCharType="separate"/>
        </w:r>
        <w:r>
          <w:rPr>
            <w:noProof/>
            <w:webHidden/>
          </w:rPr>
          <w:t>27</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399" w:history="1">
        <w:r w:rsidRPr="00280FBE">
          <w:rPr>
            <w:rStyle w:val="af2"/>
            <w:noProof/>
          </w:rPr>
          <w:t>6.1.8</w:t>
        </w:r>
        <w:r w:rsidRPr="00280FBE">
          <w:rPr>
            <w:rStyle w:val="af2"/>
            <w:rFonts w:hint="eastAsia"/>
            <w:noProof/>
          </w:rPr>
          <w:t xml:space="preserve"> </w:t>
        </w:r>
        <w:r w:rsidRPr="00280FBE">
          <w:rPr>
            <w:rStyle w:val="af2"/>
            <w:rFonts w:hint="eastAsia"/>
            <w:noProof/>
          </w:rPr>
          <w:t>积分中心</w:t>
        </w:r>
        <w:r>
          <w:rPr>
            <w:noProof/>
            <w:webHidden/>
          </w:rPr>
          <w:tab/>
        </w:r>
        <w:r>
          <w:rPr>
            <w:noProof/>
            <w:webHidden/>
          </w:rPr>
          <w:fldChar w:fldCharType="begin"/>
        </w:r>
        <w:r>
          <w:rPr>
            <w:noProof/>
            <w:webHidden/>
          </w:rPr>
          <w:instrText xml:space="preserve"> PAGEREF _Toc446774399 \h </w:instrText>
        </w:r>
        <w:r>
          <w:rPr>
            <w:noProof/>
            <w:webHidden/>
          </w:rPr>
        </w:r>
        <w:r>
          <w:rPr>
            <w:noProof/>
            <w:webHidden/>
          </w:rPr>
          <w:fldChar w:fldCharType="separate"/>
        </w:r>
        <w:r>
          <w:rPr>
            <w:noProof/>
            <w:webHidden/>
          </w:rPr>
          <w:t>27</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00" w:history="1">
        <w:r w:rsidRPr="00280FBE">
          <w:rPr>
            <w:rStyle w:val="af2"/>
            <w:noProof/>
          </w:rPr>
          <w:t>6.1.9</w:t>
        </w:r>
        <w:r w:rsidRPr="00280FBE">
          <w:rPr>
            <w:rStyle w:val="af2"/>
            <w:rFonts w:hint="eastAsia"/>
            <w:noProof/>
          </w:rPr>
          <w:t xml:space="preserve"> </w:t>
        </w:r>
        <w:r w:rsidRPr="00280FBE">
          <w:rPr>
            <w:rStyle w:val="af2"/>
            <w:rFonts w:hint="eastAsia"/>
            <w:noProof/>
          </w:rPr>
          <w:t>金融超市</w:t>
        </w:r>
        <w:r>
          <w:rPr>
            <w:noProof/>
            <w:webHidden/>
          </w:rPr>
          <w:tab/>
        </w:r>
        <w:r>
          <w:rPr>
            <w:noProof/>
            <w:webHidden/>
          </w:rPr>
          <w:fldChar w:fldCharType="begin"/>
        </w:r>
        <w:r>
          <w:rPr>
            <w:noProof/>
            <w:webHidden/>
          </w:rPr>
          <w:instrText xml:space="preserve"> PAGEREF _Toc446774400 \h </w:instrText>
        </w:r>
        <w:r>
          <w:rPr>
            <w:noProof/>
            <w:webHidden/>
          </w:rPr>
        </w:r>
        <w:r>
          <w:rPr>
            <w:noProof/>
            <w:webHidden/>
          </w:rPr>
          <w:fldChar w:fldCharType="separate"/>
        </w:r>
        <w:r>
          <w:rPr>
            <w:noProof/>
            <w:webHidden/>
          </w:rPr>
          <w:t>28</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01" w:history="1">
        <w:r w:rsidRPr="00280FBE">
          <w:rPr>
            <w:rStyle w:val="af2"/>
            <w:noProof/>
          </w:rPr>
          <w:t>6.1.10</w:t>
        </w:r>
        <w:r w:rsidRPr="00280FBE">
          <w:rPr>
            <w:rStyle w:val="af2"/>
            <w:rFonts w:hint="eastAsia"/>
            <w:noProof/>
          </w:rPr>
          <w:t xml:space="preserve"> </w:t>
        </w:r>
        <w:r w:rsidRPr="00280FBE">
          <w:rPr>
            <w:rStyle w:val="af2"/>
            <w:rFonts w:hint="eastAsia"/>
            <w:noProof/>
          </w:rPr>
          <w:t>商家入驻</w:t>
        </w:r>
        <w:r>
          <w:rPr>
            <w:noProof/>
            <w:webHidden/>
          </w:rPr>
          <w:tab/>
        </w:r>
        <w:r>
          <w:rPr>
            <w:noProof/>
            <w:webHidden/>
          </w:rPr>
          <w:fldChar w:fldCharType="begin"/>
        </w:r>
        <w:r>
          <w:rPr>
            <w:noProof/>
            <w:webHidden/>
          </w:rPr>
          <w:instrText xml:space="preserve"> PAGEREF _Toc446774401 \h </w:instrText>
        </w:r>
        <w:r>
          <w:rPr>
            <w:noProof/>
            <w:webHidden/>
          </w:rPr>
        </w:r>
        <w:r>
          <w:rPr>
            <w:noProof/>
            <w:webHidden/>
          </w:rPr>
          <w:fldChar w:fldCharType="separate"/>
        </w:r>
        <w:r>
          <w:rPr>
            <w:noProof/>
            <w:webHidden/>
          </w:rPr>
          <w:t>33</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02" w:history="1">
        <w:r w:rsidRPr="00280FBE">
          <w:rPr>
            <w:rStyle w:val="af2"/>
            <w:noProof/>
          </w:rPr>
          <w:t>6.1.11</w:t>
        </w:r>
        <w:r w:rsidRPr="00280FBE">
          <w:rPr>
            <w:rStyle w:val="af2"/>
            <w:rFonts w:hint="eastAsia"/>
            <w:noProof/>
          </w:rPr>
          <w:t xml:space="preserve"> </w:t>
        </w:r>
        <w:r w:rsidRPr="00280FBE">
          <w:rPr>
            <w:rStyle w:val="af2"/>
            <w:rFonts w:hint="eastAsia"/>
            <w:noProof/>
          </w:rPr>
          <w:t>信用卡申请</w:t>
        </w:r>
        <w:r>
          <w:rPr>
            <w:noProof/>
            <w:webHidden/>
          </w:rPr>
          <w:tab/>
        </w:r>
        <w:r>
          <w:rPr>
            <w:noProof/>
            <w:webHidden/>
          </w:rPr>
          <w:fldChar w:fldCharType="begin"/>
        </w:r>
        <w:r>
          <w:rPr>
            <w:noProof/>
            <w:webHidden/>
          </w:rPr>
          <w:instrText xml:space="preserve"> PAGEREF _Toc446774402 \h </w:instrText>
        </w:r>
        <w:r>
          <w:rPr>
            <w:noProof/>
            <w:webHidden/>
          </w:rPr>
        </w:r>
        <w:r>
          <w:rPr>
            <w:noProof/>
            <w:webHidden/>
          </w:rPr>
          <w:fldChar w:fldCharType="separate"/>
        </w:r>
        <w:r>
          <w:rPr>
            <w:noProof/>
            <w:webHidden/>
          </w:rPr>
          <w:t>41</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03" w:history="1">
        <w:r w:rsidRPr="00280FBE">
          <w:rPr>
            <w:rStyle w:val="af2"/>
            <w:noProof/>
          </w:rPr>
          <w:t>6.1.12</w:t>
        </w:r>
        <w:r w:rsidRPr="00280FBE">
          <w:rPr>
            <w:rStyle w:val="af2"/>
            <w:rFonts w:hint="eastAsia"/>
            <w:noProof/>
          </w:rPr>
          <w:t xml:space="preserve"> </w:t>
        </w:r>
        <w:r w:rsidRPr="00280FBE">
          <w:rPr>
            <w:rStyle w:val="af2"/>
            <w:rFonts w:hint="eastAsia"/>
            <w:noProof/>
          </w:rPr>
          <w:t>商品列表</w:t>
        </w:r>
        <w:r>
          <w:rPr>
            <w:noProof/>
            <w:webHidden/>
          </w:rPr>
          <w:tab/>
        </w:r>
        <w:r>
          <w:rPr>
            <w:noProof/>
            <w:webHidden/>
          </w:rPr>
          <w:fldChar w:fldCharType="begin"/>
        </w:r>
        <w:r>
          <w:rPr>
            <w:noProof/>
            <w:webHidden/>
          </w:rPr>
          <w:instrText xml:space="preserve"> PAGEREF _Toc446774403 \h </w:instrText>
        </w:r>
        <w:r>
          <w:rPr>
            <w:noProof/>
            <w:webHidden/>
          </w:rPr>
        </w:r>
        <w:r>
          <w:rPr>
            <w:noProof/>
            <w:webHidden/>
          </w:rPr>
          <w:fldChar w:fldCharType="separate"/>
        </w:r>
        <w:r>
          <w:rPr>
            <w:noProof/>
            <w:webHidden/>
          </w:rPr>
          <w:t>47</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04" w:history="1">
        <w:r w:rsidRPr="00280FBE">
          <w:rPr>
            <w:rStyle w:val="af2"/>
            <w:rFonts w:hAnsi="Arial"/>
            <w:noProof/>
          </w:rPr>
          <w:t>6.1.13</w:t>
        </w:r>
        <w:r w:rsidRPr="00280FBE">
          <w:rPr>
            <w:rStyle w:val="af2"/>
            <w:rFonts w:hint="eastAsia"/>
            <w:noProof/>
          </w:rPr>
          <w:t xml:space="preserve"> </w:t>
        </w:r>
        <w:r w:rsidRPr="00280FBE">
          <w:rPr>
            <w:rStyle w:val="af2"/>
            <w:rFonts w:hint="eastAsia"/>
            <w:noProof/>
          </w:rPr>
          <w:t>商品详情</w:t>
        </w:r>
        <w:r>
          <w:rPr>
            <w:noProof/>
            <w:webHidden/>
          </w:rPr>
          <w:tab/>
        </w:r>
        <w:r>
          <w:rPr>
            <w:noProof/>
            <w:webHidden/>
          </w:rPr>
          <w:fldChar w:fldCharType="begin"/>
        </w:r>
        <w:r>
          <w:rPr>
            <w:noProof/>
            <w:webHidden/>
          </w:rPr>
          <w:instrText xml:space="preserve"> PAGEREF _Toc446774404 \h </w:instrText>
        </w:r>
        <w:r>
          <w:rPr>
            <w:noProof/>
            <w:webHidden/>
          </w:rPr>
        </w:r>
        <w:r>
          <w:rPr>
            <w:noProof/>
            <w:webHidden/>
          </w:rPr>
          <w:fldChar w:fldCharType="separate"/>
        </w:r>
        <w:r>
          <w:rPr>
            <w:noProof/>
            <w:webHidden/>
          </w:rPr>
          <w:t>53</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05" w:history="1">
        <w:r w:rsidRPr="00280FBE">
          <w:rPr>
            <w:rStyle w:val="af2"/>
            <w:noProof/>
          </w:rPr>
          <w:t>6.1.14</w:t>
        </w:r>
        <w:r w:rsidRPr="00280FBE">
          <w:rPr>
            <w:rStyle w:val="af2"/>
            <w:rFonts w:hint="eastAsia"/>
            <w:noProof/>
          </w:rPr>
          <w:t xml:space="preserve"> </w:t>
        </w:r>
        <w:r w:rsidRPr="00280FBE">
          <w:rPr>
            <w:rStyle w:val="af2"/>
            <w:rFonts w:hint="eastAsia"/>
            <w:noProof/>
          </w:rPr>
          <w:t>购物车</w:t>
        </w:r>
        <w:r>
          <w:rPr>
            <w:noProof/>
            <w:webHidden/>
          </w:rPr>
          <w:tab/>
        </w:r>
        <w:r>
          <w:rPr>
            <w:noProof/>
            <w:webHidden/>
          </w:rPr>
          <w:fldChar w:fldCharType="begin"/>
        </w:r>
        <w:r>
          <w:rPr>
            <w:noProof/>
            <w:webHidden/>
          </w:rPr>
          <w:instrText xml:space="preserve"> PAGEREF _Toc446774405 \h </w:instrText>
        </w:r>
        <w:r>
          <w:rPr>
            <w:noProof/>
            <w:webHidden/>
          </w:rPr>
        </w:r>
        <w:r>
          <w:rPr>
            <w:noProof/>
            <w:webHidden/>
          </w:rPr>
          <w:fldChar w:fldCharType="separate"/>
        </w:r>
        <w:r>
          <w:rPr>
            <w:noProof/>
            <w:webHidden/>
          </w:rPr>
          <w:t>58</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06" w:history="1">
        <w:r w:rsidRPr="00280FBE">
          <w:rPr>
            <w:rStyle w:val="af2"/>
            <w:noProof/>
          </w:rPr>
          <w:t>6.1.15</w:t>
        </w:r>
        <w:r w:rsidRPr="00280FBE">
          <w:rPr>
            <w:rStyle w:val="af2"/>
            <w:rFonts w:hint="eastAsia"/>
            <w:noProof/>
          </w:rPr>
          <w:t xml:space="preserve"> </w:t>
        </w:r>
        <w:r w:rsidRPr="00280FBE">
          <w:rPr>
            <w:rStyle w:val="af2"/>
            <w:rFonts w:hint="eastAsia"/>
            <w:noProof/>
          </w:rPr>
          <w:t>结账</w:t>
        </w:r>
        <w:r>
          <w:rPr>
            <w:noProof/>
            <w:webHidden/>
          </w:rPr>
          <w:tab/>
        </w:r>
        <w:r>
          <w:rPr>
            <w:noProof/>
            <w:webHidden/>
          </w:rPr>
          <w:fldChar w:fldCharType="begin"/>
        </w:r>
        <w:r>
          <w:rPr>
            <w:noProof/>
            <w:webHidden/>
          </w:rPr>
          <w:instrText xml:space="preserve"> PAGEREF _Toc446774406 \h </w:instrText>
        </w:r>
        <w:r>
          <w:rPr>
            <w:noProof/>
            <w:webHidden/>
          </w:rPr>
        </w:r>
        <w:r>
          <w:rPr>
            <w:noProof/>
            <w:webHidden/>
          </w:rPr>
          <w:fldChar w:fldCharType="separate"/>
        </w:r>
        <w:r>
          <w:rPr>
            <w:noProof/>
            <w:webHidden/>
          </w:rPr>
          <w:t>59</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07" w:history="1">
        <w:r w:rsidRPr="00280FBE">
          <w:rPr>
            <w:rStyle w:val="af2"/>
            <w:noProof/>
          </w:rPr>
          <w:t>6.1.16</w:t>
        </w:r>
        <w:r w:rsidRPr="00280FBE">
          <w:rPr>
            <w:rStyle w:val="af2"/>
            <w:rFonts w:hint="eastAsia"/>
            <w:noProof/>
          </w:rPr>
          <w:t xml:space="preserve"> </w:t>
        </w:r>
        <w:r w:rsidRPr="00280FBE">
          <w:rPr>
            <w:rStyle w:val="af2"/>
            <w:rFonts w:hint="eastAsia"/>
            <w:noProof/>
          </w:rPr>
          <w:t>帮助中心</w:t>
        </w:r>
        <w:r>
          <w:rPr>
            <w:noProof/>
            <w:webHidden/>
          </w:rPr>
          <w:tab/>
        </w:r>
        <w:r>
          <w:rPr>
            <w:noProof/>
            <w:webHidden/>
          </w:rPr>
          <w:fldChar w:fldCharType="begin"/>
        </w:r>
        <w:r>
          <w:rPr>
            <w:noProof/>
            <w:webHidden/>
          </w:rPr>
          <w:instrText xml:space="preserve"> PAGEREF _Toc446774407 \h </w:instrText>
        </w:r>
        <w:r>
          <w:rPr>
            <w:noProof/>
            <w:webHidden/>
          </w:rPr>
        </w:r>
        <w:r>
          <w:rPr>
            <w:noProof/>
            <w:webHidden/>
          </w:rPr>
          <w:fldChar w:fldCharType="separate"/>
        </w:r>
        <w:r>
          <w:rPr>
            <w:noProof/>
            <w:webHidden/>
          </w:rPr>
          <w:t>61</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08" w:history="1">
        <w:r w:rsidRPr="00280FBE">
          <w:rPr>
            <w:rStyle w:val="af2"/>
            <w:noProof/>
          </w:rPr>
          <w:t>6.1.17</w:t>
        </w:r>
        <w:r w:rsidRPr="00280FBE">
          <w:rPr>
            <w:rStyle w:val="af2"/>
            <w:rFonts w:hint="eastAsia"/>
            <w:noProof/>
          </w:rPr>
          <w:t xml:space="preserve"> </w:t>
        </w:r>
        <w:r w:rsidRPr="00280FBE">
          <w:rPr>
            <w:rStyle w:val="af2"/>
            <w:rFonts w:hint="eastAsia"/>
            <w:noProof/>
          </w:rPr>
          <w:t>客服</w:t>
        </w:r>
        <w:r>
          <w:rPr>
            <w:noProof/>
            <w:webHidden/>
          </w:rPr>
          <w:tab/>
        </w:r>
        <w:r>
          <w:rPr>
            <w:noProof/>
            <w:webHidden/>
          </w:rPr>
          <w:fldChar w:fldCharType="begin"/>
        </w:r>
        <w:r>
          <w:rPr>
            <w:noProof/>
            <w:webHidden/>
          </w:rPr>
          <w:instrText xml:space="preserve"> PAGEREF _Toc446774408 \h </w:instrText>
        </w:r>
        <w:r>
          <w:rPr>
            <w:noProof/>
            <w:webHidden/>
          </w:rPr>
        </w:r>
        <w:r>
          <w:rPr>
            <w:noProof/>
            <w:webHidden/>
          </w:rPr>
          <w:fldChar w:fldCharType="separate"/>
        </w:r>
        <w:r>
          <w:rPr>
            <w:noProof/>
            <w:webHidden/>
          </w:rPr>
          <w:t>62</w:t>
        </w:r>
        <w:r>
          <w:rPr>
            <w:noProof/>
            <w:webHidden/>
          </w:rPr>
          <w:fldChar w:fldCharType="end"/>
        </w:r>
      </w:hyperlink>
    </w:p>
    <w:p w:rsidR="006B7402" w:rsidRPr="006B7402" w:rsidRDefault="006B7402" w:rsidP="006B7402">
      <w:pPr>
        <w:pStyle w:val="20"/>
        <w:tabs>
          <w:tab w:val="right" w:leader="dot" w:pos="8296"/>
        </w:tabs>
        <w:ind w:left="480"/>
        <w:rPr>
          <w:rFonts w:ascii="Calibri" w:hAnsi="Calibri"/>
          <w:noProof/>
          <w:sz w:val="21"/>
          <w:szCs w:val="22"/>
        </w:rPr>
      </w:pPr>
      <w:hyperlink w:anchor="_Toc446774409" w:history="1">
        <w:r w:rsidRPr="00280FBE">
          <w:rPr>
            <w:rStyle w:val="af2"/>
            <w:noProof/>
          </w:rPr>
          <w:t>6.2</w:t>
        </w:r>
        <w:r w:rsidRPr="00280FBE">
          <w:rPr>
            <w:rStyle w:val="af2"/>
            <w:rFonts w:hint="eastAsia"/>
            <w:noProof/>
          </w:rPr>
          <w:t xml:space="preserve"> </w:t>
        </w:r>
        <w:r w:rsidRPr="00280FBE">
          <w:rPr>
            <w:rStyle w:val="af2"/>
            <w:rFonts w:hint="eastAsia"/>
            <w:noProof/>
          </w:rPr>
          <w:t>个人会员中心</w:t>
        </w:r>
        <w:r>
          <w:rPr>
            <w:noProof/>
            <w:webHidden/>
          </w:rPr>
          <w:tab/>
        </w:r>
        <w:r>
          <w:rPr>
            <w:noProof/>
            <w:webHidden/>
          </w:rPr>
          <w:fldChar w:fldCharType="begin"/>
        </w:r>
        <w:r>
          <w:rPr>
            <w:noProof/>
            <w:webHidden/>
          </w:rPr>
          <w:instrText xml:space="preserve"> PAGEREF _Toc446774409 \h </w:instrText>
        </w:r>
        <w:r>
          <w:rPr>
            <w:noProof/>
            <w:webHidden/>
          </w:rPr>
        </w:r>
        <w:r>
          <w:rPr>
            <w:noProof/>
            <w:webHidden/>
          </w:rPr>
          <w:fldChar w:fldCharType="separate"/>
        </w:r>
        <w:r>
          <w:rPr>
            <w:noProof/>
            <w:webHidden/>
          </w:rPr>
          <w:t>63</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10" w:history="1">
        <w:r w:rsidRPr="00280FBE">
          <w:rPr>
            <w:rStyle w:val="af2"/>
            <w:noProof/>
          </w:rPr>
          <w:t>6.2.1</w:t>
        </w:r>
        <w:r w:rsidRPr="00280FBE">
          <w:rPr>
            <w:rStyle w:val="af2"/>
            <w:rFonts w:hint="eastAsia"/>
            <w:noProof/>
          </w:rPr>
          <w:t xml:space="preserve"> </w:t>
        </w:r>
        <w:r w:rsidRPr="00280FBE">
          <w:rPr>
            <w:rStyle w:val="af2"/>
            <w:rFonts w:hint="eastAsia"/>
            <w:noProof/>
          </w:rPr>
          <w:t>首页</w:t>
        </w:r>
        <w:r>
          <w:rPr>
            <w:noProof/>
            <w:webHidden/>
          </w:rPr>
          <w:tab/>
        </w:r>
        <w:r>
          <w:rPr>
            <w:noProof/>
            <w:webHidden/>
          </w:rPr>
          <w:fldChar w:fldCharType="begin"/>
        </w:r>
        <w:r>
          <w:rPr>
            <w:noProof/>
            <w:webHidden/>
          </w:rPr>
          <w:instrText xml:space="preserve"> PAGEREF _Toc446774410 \h </w:instrText>
        </w:r>
        <w:r>
          <w:rPr>
            <w:noProof/>
            <w:webHidden/>
          </w:rPr>
        </w:r>
        <w:r>
          <w:rPr>
            <w:noProof/>
            <w:webHidden/>
          </w:rPr>
          <w:fldChar w:fldCharType="separate"/>
        </w:r>
        <w:r>
          <w:rPr>
            <w:noProof/>
            <w:webHidden/>
          </w:rPr>
          <w:t>63</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11" w:history="1">
        <w:r w:rsidRPr="00280FBE">
          <w:rPr>
            <w:rStyle w:val="af2"/>
            <w:noProof/>
          </w:rPr>
          <w:t>6.2.2</w:t>
        </w:r>
        <w:r w:rsidRPr="00280FBE">
          <w:rPr>
            <w:rStyle w:val="af2"/>
            <w:rFonts w:hint="eastAsia"/>
            <w:noProof/>
          </w:rPr>
          <w:t xml:space="preserve"> </w:t>
        </w:r>
        <w:r w:rsidRPr="00280FBE">
          <w:rPr>
            <w:rStyle w:val="af2"/>
            <w:rFonts w:hint="eastAsia"/>
            <w:noProof/>
          </w:rPr>
          <w:t>订单中心</w:t>
        </w:r>
        <w:r>
          <w:rPr>
            <w:noProof/>
            <w:webHidden/>
          </w:rPr>
          <w:tab/>
        </w:r>
        <w:r>
          <w:rPr>
            <w:noProof/>
            <w:webHidden/>
          </w:rPr>
          <w:fldChar w:fldCharType="begin"/>
        </w:r>
        <w:r>
          <w:rPr>
            <w:noProof/>
            <w:webHidden/>
          </w:rPr>
          <w:instrText xml:space="preserve"> PAGEREF _Toc446774411 \h </w:instrText>
        </w:r>
        <w:r>
          <w:rPr>
            <w:noProof/>
            <w:webHidden/>
          </w:rPr>
        </w:r>
        <w:r>
          <w:rPr>
            <w:noProof/>
            <w:webHidden/>
          </w:rPr>
          <w:fldChar w:fldCharType="separate"/>
        </w:r>
        <w:r>
          <w:rPr>
            <w:noProof/>
            <w:webHidden/>
          </w:rPr>
          <w:t>68</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12" w:history="1">
        <w:r w:rsidRPr="00280FBE">
          <w:rPr>
            <w:rStyle w:val="af2"/>
            <w:rFonts w:eastAsia="幼圆" w:hAnsi="Arial"/>
            <w:noProof/>
          </w:rPr>
          <w:t>6.2.3</w:t>
        </w:r>
        <w:r w:rsidRPr="00280FBE">
          <w:rPr>
            <w:rStyle w:val="af2"/>
            <w:rFonts w:hint="eastAsia"/>
            <w:noProof/>
          </w:rPr>
          <w:t xml:space="preserve"> </w:t>
        </w:r>
        <w:r w:rsidRPr="00280FBE">
          <w:rPr>
            <w:rStyle w:val="af2"/>
            <w:rFonts w:hint="eastAsia"/>
            <w:noProof/>
          </w:rPr>
          <w:t>关注中心</w:t>
        </w:r>
        <w:r>
          <w:rPr>
            <w:noProof/>
            <w:webHidden/>
          </w:rPr>
          <w:tab/>
        </w:r>
        <w:r>
          <w:rPr>
            <w:noProof/>
            <w:webHidden/>
          </w:rPr>
          <w:fldChar w:fldCharType="begin"/>
        </w:r>
        <w:r>
          <w:rPr>
            <w:noProof/>
            <w:webHidden/>
          </w:rPr>
          <w:instrText xml:space="preserve"> PAGEREF _Toc446774412 \h </w:instrText>
        </w:r>
        <w:r>
          <w:rPr>
            <w:noProof/>
            <w:webHidden/>
          </w:rPr>
        </w:r>
        <w:r>
          <w:rPr>
            <w:noProof/>
            <w:webHidden/>
          </w:rPr>
          <w:fldChar w:fldCharType="separate"/>
        </w:r>
        <w:r>
          <w:rPr>
            <w:noProof/>
            <w:webHidden/>
          </w:rPr>
          <w:t>72</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13" w:history="1">
        <w:r w:rsidRPr="00280FBE">
          <w:rPr>
            <w:rStyle w:val="af2"/>
            <w:noProof/>
          </w:rPr>
          <w:t>6.2.4</w:t>
        </w:r>
        <w:r w:rsidRPr="00280FBE">
          <w:rPr>
            <w:rStyle w:val="af2"/>
            <w:rFonts w:hint="eastAsia"/>
            <w:noProof/>
          </w:rPr>
          <w:t xml:space="preserve"> </w:t>
        </w:r>
        <w:r w:rsidRPr="00280FBE">
          <w:rPr>
            <w:rStyle w:val="af2"/>
            <w:rFonts w:hint="eastAsia"/>
            <w:noProof/>
          </w:rPr>
          <w:t>我的资产</w:t>
        </w:r>
        <w:r>
          <w:rPr>
            <w:noProof/>
            <w:webHidden/>
          </w:rPr>
          <w:tab/>
        </w:r>
        <w:r>
          <w:rPr>
            <w:noProof/>
            <w:webHidden/>
          </w:rPr>
          <w:fldChar w:fldCharType="begin"/>
        </w:r>
        <w:r>
          <w:rPr>
            <w:noProof/>
            <w:webHidden/>
          </w:rPr>
          <w:instrText xml:space="preserve"> PAGEREF _Toc446774413 \h </w:instrText>
        </w:r>
        <w:r>
          <w:rPr>
            <w:noProof/>
            <w:webHidden/>
          </w:rPr>
        </w:r>
        <w:r>
          <w:rPr>
            <w:noProof/>
            <w:webHidden/>
          </w:rPr>
          <w:fldChar w:fldCharType="separate"/>
        </w:r>
        <w:r>
          <w:rPr>
            <w:noProof/>
            <w:webHidden/>
          </w:rPr>
          <w:t>75</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14" w:history="1">
        <w:r w:rsidRPr="00280FBE">
          <w:rPr>
            <w:rStyle w:val="af2"/>
            <w:noProof/>
          </w:rPr>
          <w:t>6.2.5</w:t>
        </w:r>
        <w:r w:rsidRPr="00280FBE">
          <w:rPr>
            <w:rStyle w:val="af2"/>
            <w:rFonts w:hint="eastAsia"/>
            <w:noProof/>
          </w:rPr>
          <w:t xml:space="preserve"> </w:t>
        </w:r>
        <w:r w:rsidRPr="00280FBE">
          <w:rPr>
            <w:rStyle w:val="af2"/>
            <w:rFonts w:hint="eastAsia"/>
            <w:noProof/>
          </w:rPr>
          <w:t>客户服务</w:t>
        </w:r>
        <w:r>
          <w:rPr>
            <w:noProof/>
            <w:webHidden/>
          </w:rPr>
          <w:tab/>
        </w:r>
        <w:r>
          <w:rPr>
            <w:noProof/>
            <w:webHidden/>
          </w:rPr>
          <w:fldChar w:fldCharType="begin"/>
        </w:r>
        <w:r>
          <w:rPr>
            <w:noProof/>
            <w:webHidden/>
          </w:rPr>
          <w:instrText xml:space="preserve"> PAGEREF _Toc446774414 \h </w:instrText>
        </w:r>
        <w:r>
          <w:rPr>
            <w:noProof/>
            <w:webHidden/>
          </w:rPr>
        </w:r>
        <w:r>
          <w:rPr>
            <w:noProof/>
            <w:webHidden/>
          </w:rPr>
          <w:fldChar w:fldCharType="separate"/>
        </w:r>
        <w:r>
          <w:rPr>
            <w:noProof/>
            <w:webHidden/>
          </w:rPr>
          <w:t>77</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15" w:history="1">
        <w:r w:rsidRPr="00280FBE">
          <w:rPr>
            <w:rStyle w:val="af2"/>
            <w:noProof/>
          </w:rPr>
          <w:t>6.2.6</w:t>
        </w:r>
        <w:r w:rsidRPr="00280FBE">
          <w:rPr>
            <w:rStyle w:val="af2"/>
            <w:rFonts w:hint="eastAsia"/>
            <w:noProof/>
          </w:rPr>
          <w:t xml:space="preserve"> </w:t>
        </w:r>
        <w:r w:rsidRPr="00280FBE">
          <w:rPr>
            <w:rStyle w:val="af2"/>
            <w:rFonts w:hint="eastAsia"/>
            <w:noProof/>
          </w:rPr>
          <w:t>维权服务</w:t>
        </w:r>
        <w:r>
          <w:rPr>
            <w:noProof/>
            <w:webHidden/>
          </w:rPr>
          <w:tab/>
        </w:r>
        <w:r>
          <w:rPr>
            <w:noProof/>
            <w:webHidden/>
          </w:rPr>
          <w:fldChar w:fldCharType="begin"/>
        </w:r>
        <w:r>
          <w:rPr>
            <w:noProof/>
            <w:webHidden/>
          </w:rPr>
          <w:instrText xml:space="preserve"> PAGEREF _Toc446774415 \h </w:instrText>
        </w:r>
        <w:r>
          <w:rPr>
            <w:noProof/>
            <w:webHidden/>
          </w:rPr>
        </w:r>
        <w:r>
          <w:rPr>
            <w:noProof/>
            <w:webHidden/>
          </w:rPr>
          <w:fldChar w:fldCharType="separate"/>
        </w:r>
        <w:r>
          <w:rPr>
            <w:noProof/>
            <w:webHidden/>
          </w:rPr>
          <w:t>80</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16" w:history="1">
        <w:r w:rsidRPr="00280FBE">
          <w:rPr>
            <w:rStyle w:val="af2"/>
            <w:noProof/>
          </w:rPr>
          <w:t>6.2.7</w:t>
        </w:r>
        <w:r w:rsidRPr="00280FBE">
          <w:rPr>
            <w:rStyle w:val="af2"/>
            <w:rFonts w:hint="eastAsia"/>
            <w:noProof/>
          </w:rPr>
          <w:t xml:space="preserve"> </w:t>
        </w:r>
        <w:r w:rsidRPr="00280FBE">
          <w:rPr>
            <w:rStyle w:val="af2"/>
            <w:rFonts w:hint="eastAsia"/>
            <w:noProof/>
          </w:rPr>
          <w:t>账户管理</w:t>
        </w:r>
        <w:r>
          <w:rPr>
            <w:noProof/>
            <w:webHidden/>
          </w:rPr>
          <w:tab/>
        </w:r>
        <w:r>
          <w:rPr>
            <w:noProof/>
            <w:webHidden/>
          </w:rPr>
          <w:fldChar w:fldCharType="begin"/>
        </w:r>
        <w:r>
          <w:rPr>
            <w:noProof/>
            <w:webHidden/>
          </w:rPr>
          <w:instrText xml:space="preserve"> PAGEREF _Toc446774416 \h </w:instrText>
        </w:r>
        <w:r>
          <w:rPr>
            <w:noProof/>
            <w:webHidden/>
          </w:rPr>
        </w:r>
        <w:r>
          <w:rPr>
            <w:noProof/>
            <w:webHidden/>
          </w:rPr>
          <w:fldChar w:fldCharType="separate"/>
        </w:r>
        <w:r>
          <w:rPr>
            <w:noProof/>
            <w:webHidden/>
          </w:rPr>
          <w:t>82</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17" w:history="1">
        <w:r w:rsidRPr="00280FBE">
          <w:rPr>
            <w:rStyle w:val="af2"/>
            <w:noProof/>
          </w:rPr>
          <w:t>6.2.8</w:t>
        </w:r>
        <w:r w:rsidRPr="00280FBE">
          <w:rPr>
            <w:rStyle w:val="af2"/>
            <w:rFonts w:hint="eastAsia"/>
            <w:noProof/>
          </w:rPr>
          <w:t xml:space="preserve"> </w:t>
        </w:r>
        <w:r w:rsidRPr="00280FBE">
          <w:rPr>
            <w:rStyle w:val="af2"/>
            <w:rFonts w:hint="eastAsia"/>
            <w:noProof/>
          </w:rPr>
          <w:t>店铺信息</w:t>
        </w:r>
        <w:r>
          <w:rPr>
            <w:noProof/>
            <w:webHidden/>
          </w:rPr>
          <w:tab/>
        </w:r>
        <w:r>
          <w:rPr>
            <w:noProof/>
            <w:webHidden/>
          </w:rPr>
          <w:fldChar w:fldCharType="begin"/>
        </w:r>
        <w:r>
          <w:rPr>
            <w:noProof/>
            <w:webHidden/>
          </w:rPr>
          <w:instrText xml:space="preserve"> PAGEREF _Toc446774417 \h </w:instrText>
        </w:r>
        <w:r>
          <w:rPr>
            <w:noProof/>
            <w:webHidden/>
          </w:rPr>
        </w:r>
        <w:r>
          <w:rPr>
            <w:noProof/>
            <w:webHidden/>
          </w:rPr>
          <w:fldChar w:fldCharType="separate"/>
        </w:r>
        <w:r>
          <w:rPr>
            <w:noProof/>
            <w:webHidden/>
          </w:rPr>
          <w:t>86</w:t>
        </w:r>
        <w:r>
          <w:rPr>
            <w:noProof/>
            <w:webHidden/>
          </w:rPr>
          <w:fldChar w:fldCharType="end"/>
        </w:r>
      </w:hyperlink>
    </w:p>
    <w:p w:rsidR="006B7402" w:rsidRPr="006B7402" w:rsidRDefault="006B7402" w:rsidP="006B7402">
      <w:pPr>
        <w:pStyle w:val="20"/>
        <w:tabs>
          <w:tab w:val="right" w:leader="dot" w:pos="8296"/>
        </w:tabs>
        <w:ind w:left="480"/>
        <w:rPr>
          <w:rFonts w:ascii="Calibri" w:hAnsi="Calibri"/>
          <w:noProof/>
          <w:sz w:val="21"/>
          <w:szCs w:val="22"/>
        </w:rPr>
      </w:pPr>
      <w:hyperlink w:anchor="_Toc446774418" w:history="1">
        <w:r w:rsidRPr="00280FBE">
          <w:rPr>
            <w:rStyle w:val="af2"/>
            <w:noProof/>
          </w:rPr>
          <w:t>6.3</w:t>
        </w:r>
        <w:r w:rsidRPr="00280FBE">
          <w:rPr>
            <w:rStyle w:val="af2"/>
            <w:rFonts w:hint="eastAsia"/>
            <w:noProof/>
          </w:rPr>
          <w:t xml:space="preserve"> </w:t>
        </w:r>
        <w:r w:rsidRPr="00280FBE">
          <w:rPr>
            <w:rStyle w:val="af2"/>
            <w:rFonts w:hint="eastAsia"/>
            <w:noProof/>
          </w:rPr>
          <w:t>商户中心</w:t>
        </w:r>
        <w:r>
          <w:rPr>
            <w:noProof/>
            <w:webHidden/>
          </w:rPr>
          <w:tab/>
        </w:r>
        <w:r>
          <w:rPr>
            <w:noProof/>
            <w:webHidden/>
          </w:rPr>
          <w:fldChar w:fldCharType="begin"/>
        </w:r>
        <w:r>
          <w:rPr>
            <w:noProof/>
            <w:webHidden/>
          </w:rPr>
          <w:instrText xml:space="preserve"> PAGEREF _Toc446774418 \h </w:instrText>
        </w:r>
        <w:r>
          <w:rPr>
            <w:noProof/>
            <w:webHidden/>
          </w:rPr>
        </w:r>
        <w:r>
          <w:rPr>
            <w:noProof/>
            <w:webHidden/>
          </w:rPr>
          <w:fldChar w:fldCharType="separate"/>
        </w:r>
        <w:r>
          <w:rPr>
            <w:noProof/>
            <w:webHidden/>
          </w:rPr>
          <w:t>89</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19" w:history="1">
        <w:r w:rsidRPr="00280FBE">
          <w:rPr>
            <w:rStyle w:val="af2"/>
            <w:noProof/>
          </w:rPr>
          <w:t>6.3.1</w:t>
        </w:r>
        <w:r w:rsidRPr="00280FBE">
          <w:rPr>
            <w:rStyle w:val="af2"/>
            <w:rFonts w:hint="eastAsia"/>
            <w:noProof/>
          </w:rPr>
          <w:t xml:space="preserve"> </w:t>
        </w:r>
        <w:r w:rsidRPr="00280FBE">
          <w:rPr>
            <w:rStyle w:val="af2"/>
            <w:rFonts w:hint="eastAsia"/>
            <w:noProof/>
          </w:rPr>
          <w:t>首页</w:t>
        </w:r>
        <w:r>
          <w:rPr>
            <w:noProof/>
            <w:webHidden/>
          </w:rPr>
          <w:tab/>
        </w:r>
        <w:r>
          <w:rPr>
            <w:noProof/>
            <w:webHidden/>
          </w:rPr>
          <w:fldChar w:fldCharType="begin"/>
        </w:r>
        <w:r>
          <w:rPr>
            <w:noProof/>
            <w:webHidden/>
          </w:rPr>
          <w:instrText xml:space="preserve"> PAGEREF _Toc446774419 \h </w:instrText>
        </w:r>
        <w:r>
          <w:rPr>
            <w:noProof/>
            <w:webHidden/>
          </w:rPr>
        </w:r>
        <w:r>
          <w:rPr>
            <w:noProof/>
            <w:webHidden/>
          </w:rPr>
          <w:fldChar w:fldCharType="separate"/>
        </w:r>
        <w:r>
          <w:rPr>
            <w:noProof/>
            <w:webHidden/>
          </w:rPr>
          <w:t>89</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20" w:history="1">
        <w:r w:rsidRPr="00280FBE">
          <w:rPr>
            <w:rStyle w:val="af2"/>
            <w:noProof/>
          </w:rPr>
          <w:t>6.3.2</w:t>
        </w:r>
        <w:r w:rsidRPr="00280FBE">
          <w:rPr>
            <w:rStyle w:val="af2"/>
            <w:rFonts w:hint="eastAsia"/>
            <w:noProof/>
          </w:rPr>
          <w:t xml:space="preserve"> </w:t>
        </w:r>
        <w:r w:rsidRPr="00280FBE">
          <w:rPr>
            <w:rStyle w:val="af2"/>
            <w:rFonts w:hint="eastAsia"/>
            <w:noProof/>
          </w:rPr>
          <w:t>商品</w:t>
        </w:r>
        <w:r>
          <w:rPr>
            <w:noProof/>
            <w:webHidden/>
          </w:rPr>
          <w:tab/>
        </w:r>
        <w:r>
          <w:rPr>
            <w:noProof/>
            <w:webHidden/>
          </w:rPr>
          <w:fldChar w:fldCharType="begin"/>
        </w:r>
        <w:r>
          <w:rPr>
            <w:noProof/>
            <w:webHidden/>
          </w:rPr>
          <w:instrText xml:space="preserve"> PAGEREF _Toc446774420 \h </w:instrText>
        </w:r>
        <w:r>
          <w:rPr>
            <w:noProof/>
            <w:webHidden/>
          </w:rPr>
        </w:r>
        <w:r>
          <w:rPr>
            <w:noProof/>
            <w:webHidden/>
          </w:rPr>
          <w:fldChar w:fldCharType="separate"/>
        </w:r>
        <w:r>
          <w:rPr>
            <w:noProof/>
            <w:webHidden/>
          </w:rPr>
          <w:t>97</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21" w:history="1">
        <w:r w:rsidRPr="00280FBE">
          <w:rPr>
            <w:rStyle w:val="af2"/>
            <w:noProof/>
          </w:rPr>
          <w:t>6.3.3</w:t>
        </w:r>
        <w:r w:rsidRPr="00280FBE">
          <w:rPr>
            <w:rStyle w:val="af2"/>
            <w:rFonts w:hint="eastAsia"/>
            <w:noProof/>
          </w:rPr>
          <w:t xml:space="preserve"> </w:t>
        </w:r>
        <w:r w:rsidRPr="00280FBE">
          <w:rPr>
            <w:rStyle w:val="af2"/>
            <w:rFonts w:hint="eastAsia"/>
            <w:noProof/>
          </w:rPr>
          <w:t>订单物流</w:t>
        </w:r>
        <w:r>
          <w:rPr>
            <w:noProof/>
            <w:webHidden/>
          </w:rPr>
          <w:tab/>
        </w:r>
        <w:r>
          <w:rPr>
            <w:noProof/>
            <w:webHidden/>
          </w:rPr>
          <w:fldChar w:fldCharType="begin"/>
        </w:r>
        <w:r>
          <w:rPr>
            <w:noProof/>
            <w:webHidden/>
          </w:rPr>
          <w:instrText xml:space="preserve"> PAGEREF _Toc446774421 \h </w:instrText>
        </w:r>
        <w:r>
          <w:rPr>
            <w:noProof/>
            <w:webHidden/>
          </w:rPr>
        </w:r>
        <w:r>
          <w:rPr>
            <w:noProof/>
            <w:webHidden/>
          </w:rPr>
          <w:fldChar w:fldCharType="separate"/>
        </w:r>
        <w:r>
          <w:rPr>
            <w:noProof/>
            <w:webHidden/>
          </w:rPr>
          <w:t>101</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22" w:history="1">
        <w:r w:rsidRPr="00280FBE">
          <w:rPr>
            <w:rStyle w:val="af2"/>
            <w:noProof/>
          </w:rPr>
          <w:t>6.3.4</w:t>
        </w:r>
        <w:r w:rsidRPr="00280FBE">
          <w:rPr>
            <w:rStyle w:val="af2"/>
            <w:rFonts w:hint="eastAsia"/>
            <w:noProof/>
          </w:rPr>
          <w:t xml:space="preserve"> </w:t>
        </w:r>
        <w:r w:rsidRPr="00280FBE">
          <w:rPr>
            <w:rStyle w:val="af2"/>
            <w:rFonts w:hint="eastAsia"/>
            <w:noProof/>
          </w:rPr>
          <w:t>促销</w:t>
        </w:r>
        <w:r>
          <w:rPr>
            <w:noProof/>
            <w:webHidden/>
          </w:rPr>
          <w:tab/>
        </w:r>
        <w:r>
          <w:rPr>
            <w:noProof/>
            <w:webHidden/>
          </w:rPr>
          <w:fldChar w:fldCharType="begin"/>
        </w:r>
        <w:r>
          <w:rPr>
            <w:noProof/>
            <w:webHidden/>
          </w:rPr>
          <w:instrText xml:space="preserve"> PAGEREF _Toc446774422 \h </w:instrText>
        </w:r>
        <w:r>
          <w:rPr>
            <w:noProof/>
            <w:webHidden/>
          </w:rPr>
        </w:r>
        <w:r>
          <w:rPr>
            <w:noProof/>
            <w:webHidden/>
          </w:rPr>
          <w:fldChar w:fldCharType="separate"/>
        </w:r>
        <w:r>
          <w:rPr>
            <w:noProof/>
            <w:webHidden/>
          </w:rPr>
          <w:t>114</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23" w:history="1">
        <w:r w:rsidRPr="00280FBE">
          <w:rPr>
            <w:rStyle w:val="af2"/>
            <w:noProof/>
          </w:rPr>
          <w:t>6.3.5</w:t>
        </w:r>
        <w:r w:rsidRPr="00280FBE">
          <w:rPr>
            <w:rStyle w:val="af2"/>
            <w:rFonts w:hint="eastAsia"/>
            <w:noProof/>
          </w:rPr>
          <w:t xml:space="preserve"> </w:t>
        </w:r>
        <w:r w:rsidRPr="00280FBE">
          <w:rPr>
            <w:rStyle w:val="af2"/>
            <w:rFonts w:hint="eastAsia"/>
            <w:noProof/>
          </w:rPr>
          <w:t>店铺</w:t>
        </w:r>
        <w:r>
          <w:rPr>
            <w:noProof/>
            <w:webHidden/>
          </w:rPr>
          <w:tab/>
        </w:r>
        <w:r>
          <w:rPr>
            <w:noProof/>
            <w:webHidden/>
          </w:rPr>
          <w:fldChar w:fldCharType="begin"/>
        </w:r>
        <w:r>
          <w:rPr>
            <w:noProof/>
            <w:webHidden/>
          </w:rPr>
          <w:instrText xml:space="preserve"> PAGEREF _Toc446774423 \h </w:instrText>
        </w:r>
        <w:r>
          <w:rPr>
            <w:noProof/>
            <w:webHidden/>
          </w:rPr>
        </w:r>
        <w:r>
          <w:rPr>
            <w:noProof/>
            <w:webHidden/>
          </w:rPr>
          <w:fldChar w:fldCharType="separate"/>
        </w:r>
        <w:r>
          <w:rPr>
            <w:noProof/>
            <w:webHidden/>
          </w:rPr>
          <w:t>129</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24" w:history="1">
        <w:r w:rsidRPr="00280FBE">
          <w:rPr>
            <w:rStyle w:val="af2"/>
            <w:noProof/>
          </w:rPr>
          <w:t>6.3.6</w:t>
        </w:r>
        <w:r w:rsidRPr="00280FBE">
          <w:rPr>
            <w:rStyle w:val="af2"/>
            <w:rFonts w:hint="eastAsia"/>
            <w:noProof/>
          </w:rPr>
          <w:t xml:space="preserve"> </w:t>
        </w:r>
        <w:r w:rsidRPr="00280FBE">
          <w:rPr>
            <w:rStyle w:val="af2"/>
            <w:rFonts w:hint="eastAsia"/>
            <w:noProof/>
          </w:rPr>
          <w:t>售后服务</w:t>
        </w:r>
        <w:r>
          <w:rPr>
            <w:noProof/>
            <w:webHidden/>
          </w:rPr>
          <w:tab/>
        </w:r>
        <w:r>
          <w:rPr>
            <w:noProof/>
            <w:webHidden/>
          </w:rPr>
          <w:fldChar w:fldCharType="begin"/>
        </w:r>
        <w:r>
          <w:rPr>
            <w:noProof/>
            <w:webHidden/>
          </w:rPr>
          <w:instrText xml:space="preserve"> PAGEREF _Toc446774424 \h </w:instrText>
        </w:r>
        <w:r>
          <w:rPr>
            <w:noProof/>
            <w:webHidden/>
          </w:rPr>
        </w:r>
        <w:r>
          <w:rPr>
            <w:noProof/>
            <w:webHidden/>
          </w:rPr>
          <w:fldChar w:fldCharType="separate"/>
        </w:r>
        <w:r>
          <w:rPr>
            <w:noProof/>
            <w:webHidden/>
          </w:rPr>
          <w:t>141</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25" w:history="1">
        <w:r w:rsidRPr="00280FBE">
          <w:rPr>
            <w:rStyle w:val="af2"/>
            <w:noProof/>
          </w:rPr>
          <w:t>6.3.7</w:t>
        </w:r>
        <w:r w:rsidRPr="00280FBE">
          <w:rPr>
            <w:rStyle w:val="af2"/>
            <w:rFonts w:hint="eastAsia"/>
            <w:noProof/>
          </w:rPr>
          <w:t xml:space="preserve"> </w:t>
        </w:r>
        <w:r w:rsidRPr="00280FBE">
          <w:rPr>
            <w:rStyle w:val="af2"/>
            <w:rFonts w:hint="eastAsia"/>
            <w:noProof/>
          </w:rPr>
          <w:t>统计</w:t>
        </w:r>
        <w:r>
          <w:rPr>
            <w:noProof/>
            <w:webHidden/>
          </w:rPr>
          <w:tab/>
        </w:r>
        <w:r>
          <w:rPr>
            <w:noProof/>
            <w:webHidden/>
          </w:rPr>
          <w:fldChar w:fldCharType="begin"/>
        </w:r>
        <w:r>
          <w:rPr>
            <w:noProof/>
            <w:webHidden/>
          </w:rPr>
          <w:instrText xml:space="preserve"> PAGEREF _Toc446774425 \h </w:instrText>
        </w:r>
        <w:r>
          <w:rPr>
            <w:noProof/>
            <w:webHidden/>
          </w:rPr>
        </w:r>
        <w:r>
          <w:rPr>
            <w:noProof/>
            <w:webHidden/>
          </w:rPr>
          <w:fldChar w:fldCharType="separate"/>
        </w:r>
        <w:r>
          <w:rPr>
            <w:noProof/>
            <w:webHidden/>
          </w:rPr>
          <w:t>146</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26" w:history="1">
        <w:r w:rsidRPr="00280FBE">
          <w:rPr>
            <w:rStyle w:val="af2"/>
            <w:noProof/>
          </w:rPr>
          <w:t>6.3.8</w:t>
        </w:r>
        <w:r w:rsidRPr="00280FBE">
          <w:rPr>
            <w:rStyle w:val="af2"/>
            <w:rFonts w:hint="eastAsia"/>
            <w:noProof/>
          </w:rPr>
          <w:t xml:space="preserve"> </w:t>
        </w:r>
        <w:r w:rsidRPr="00280FBE">
          <w:rPr>
            <w:rStyle w:val="af2"/>
            <w:rFonts w:hint="eastAsia"/>
            <w:noProof/>
          </w:rPr>
          <w:t>客服消息</w:t>
        </w:r>
        <w:r>
          <w:rPr>
            <w:noProof/>
            <w:webHidden/>
          </w:rPr>
          <w:tab/>
        </w:r>
        <w:r>
          <w:rPr>
            <w:noProof/>
            <w:webHidden/>
          </w:rPr>
          <w:fldChar w:fldCharType="begin"/>
        </w:r>
        <w:r>
          <w:rPr>
            <w:noProof/>
            <w:webHidden/>
          </w:rPr>
          <w:instrText xml:space="preserve"> PAGEREF _Toc446774426 \h </w:instrText>
        </w:r>
        <w:r>
          <w:rPr>
            <w:noProof/>
            <w:webHidden/>
          </w:rPr>
        </w:r>
        <w:r>
          <w:rPr>
            <w:noProof/>
            <w:webHidden/>
          </w:rPr>
          <w:fldChar w:fldCharType="separate"/>
        </w:r>
        <w:r>
          <w:rPr>
            <w:noProof/>
            <w:webHidden/>
          </w:rPr>
          <w:t>154</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27" w:history="1">
        <w:r w:rsidRPr="00280FBE">
          <w:rPr>
            <w:rStyle w:val="af2"/>
            <w:noProof/>
          </w:rPr>
          <w:t>6.3.9</w:t>
        </w:r>
        <w:r w:rsidRPr="00280FBE">
          <w:rPr>
            <w:rStyle w:val="af2"/>
            <w:rFonts w:hint="eastAsia"/>
            <w:noProof/>
          </w:rPr>
          <w:t xml:space="preserve"> </w:t>
        </w:r>
        <w:r w:rsidRPr="00280FBE">
          <w:rPr>
            <w:rStyle w:val="af2"/>
            <w:rFonts w:hint="eastAsia"/>
            <w:noProof/>
          </w:rPr>
          <w:t>账号</w:t>
        </w:r>
        <w:r>
          <w:rPr>
            <w:noProof/>
            <w:webHidden/>
          </w:rPr>
          <w:tab/>
        </w:r>
        <w:r>
          <w:rPr>
            <w:noProof/>
            <w:webHidden/>
          </w:rPr>
          <w:fldChar w:fldCharType="begin"/>
        </w:r>
        <w:r>
          <w:rPr>
            <w:noProof/>
            <w:webHidden/>
          </w:rPr>
          <w:instrText xml:space="preserve"> PAGEREF _Toc446774427 \h </w:instrText>
        </w:r>
        <w:r>
          <w:rPr>
            <w:noProof/>
            <w:webHidden/>
          </w:rPr>
        </w:r>
        <w:r>
          <w:rPr>
            <w:noProof/>
            <w:webHidden/>
          </w:rPr>
          <w:fldChar w:fldCharType="separate"/>
        </w:r>
        <w:r>
          <w:rPr>
            <w:noProof/>
            <w:webHidden/>
          </w:rPr>
          <w:t>157</w:t>
        </w:r>
        <w:r>
          <w:rPr>
            <w:noProof/>
            <w:webHidden/>
          </w:rPr>
          <w:fldChar w:fldCharType="end"/>
        </w:r>
      </w:hyperlink>
    </w:p>
    <w:p w:rsidR="006B7402" w:rsidRPr="006B7402" w:rsidRDefault="006B7402" w:rsidP="006B7402">
      <w:pPr>
        <w:pStyle w:val="20"/>
        <w:tabs>
          <w:tab w:val="right" w:leader="dot" w:pos="8296"/>
        </w:tabs>
        <w:ind w:left="480"/>
        <w:rPr>
          <w:rFonts w:ascii="Calibri" w:hAnsi="Calibri"/>
          <w:noProof/>
          <w:sz w:val="21"/>
          <w:szCs w:val="22"/>
        </w:rPr>
      </w:pPr>
      <w:hyperlink w:anchor="_Toc446774428" w:history="1">
        <w:r w:rsidRPr="00280FBE">
          <w:rPr>
            <w:rStyle w:val="af2"/>
            <w:noProof/>
          </w:rPr>
          <w:t>6.4</w:t>
        </w:r>
        <w:r w:rsidRPr="00280FBE">
          <w:rPr>
            <w:rStyle w:val="af2"/>
            <w:rFonts w:hint="eastAsia"/>
            <w:noProof/>
          </w:rPr>
          <w:t xml:space="preserve"> </w:t>
        </w:r>
        <w:r w:rsidRPr="00280FBE">
          <w:rPr>
            <w:rStyle w:val="af2"/>
            <w:rFonts w:hint="eastAsia"/>
            <w:noProof/>
          </w:rPr>
          <w:t>后台运营管理</w:t>
        </w:r>
        <w:r>
          <w:rPr>
            <w:noProof/>
            <w:webHidden/>
          </w:rPr>
          <w:tab/>
        </w:r>
        <w:r>
          <w:rPr>
            <w:noProof/>
            <w:webHidden/>
          </w:rPr>
          <w:fldChar w:fldCharType="begin"/>
        </w:r>
        <w:r>
          <w:rPr>
            <w:noProof/>
            <w:webHidden/>
          </w:rPr>
          <w:instrText xml:space="preserve"> PAGEREF _Toc446774428 \h </w:instrText>
        </w:r>
        <w:r>
          <w:rPr>
            <w:noProof/>
            <w:webHidden/>
          </w:rPr>
        </w:r>
        <w:r>
          <w:rPr>
            <w:noProof/>
            <w:webHidden/>
          </w:rPr>
          <w:fldChar w:fldCharType="separate"/>
        </w:r>
        <w:r>
          <w:rPr>
            <w:noProof/>
            <w:webHidden/>
          </w:rPr>
          <w:t>161</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29" w:history="1">
        <w:r w:rsidRPr="00280FBE">
          <w:rPr>
            <w:rStyle w:val="af2"/>
            <w:noProof/>
          </w:rPr>
          <w:t>6.4.1</w:t>
        </w:r>
        <w:r w:rsidRPr="00280FBE">
          <w:rPr>
            <w:rStyle w:val="af2"/>
            <w:rFonts w:hint="eastAsia"/>
            <w:noProof/>
          </w:rPr>
          <w:t xml:space="preserve"> </w:t>
        </w:r>
        <w:r w:rsidRPr="00280FBE">
          <w:rPr>
            <w:rStyle w:val="af2"/>
            <w:rFonts w:hint="eastAsia"/>
            <w:noProof/>
          </w:rPr>
          <w:t>系统</w:t>
        </w:r>
        <w:r>
          <w:rPr>
            <w:noProof/>
            <w:webHidden/>
          </w:rPr>
          <w:tab/>
        </w:r>
        <w:r>
          <w:rPr>
            <w:noProof/>
            <w:webHidden/>
          </w:rPr>
          <w:fldChar w:fldCharType="begin"/>
        </w:r>
        <w:r>
          <w:rPr>
            <w:noProof/>
            <w:webHidden/>
          </w:rPr>
          <w:instrText xml:space="preserve"> PAGEREF _Toc446774429 \h </w:instrText>
        </w:r>
        <w:r>
          <w:rPr>
            <w:noProof/>
            <w:webHidden/>
          </w:rPr>
        </w:r>
        <w:r>
          <w:rPr>
            <w:noProof/>
            <w:webHidden/>
          </w:rPr>
          <w:fldChar w:fldCharType="separate"/>
        </w:r>
        <w:r>
          <w:rPr>
            <w:noProof/>
            <w:webHidden/>
          </w:rPr>
          <w:t>161</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30" w:history="1">
        <w:r w:rsidRPr="00280FBE">
          <w:rPr>
            <w:rStyle w:val="af2"/>
            <w:noProof/>
          </w:rPr>
          <w:t>6.4.2</w:t>
        </w:r>
        <w:r w:rsidRPr="00280FBE">
          <w:rPr>
            <w:rStyle w:val="af2"/>
            <w:rFonts w:hint="eastAsia"/>
            <w:noProof/>
          </w:rPr>
          <w:t xml:space="preserve"> </w:t>
        </w:r>
        <w:r w:rsidRPr="00280FBE">
          <w:rPr>
            <w:rStyle w:val="af2"/>
            <w:rFonts w:hint="eastAsia"/>
            <w:noProof/>
          </w:rPr>
          <w:t>商品</w:t>
        </w:r>
        <w:r>
          <w:rPr>
            <w:noProof/>
            <w:webHidden/>
          </w:rPr>
          <w:tab/>
        </w:r>
        <w:r>
          <w:rPr>
            <w:noProof/>
            <w:webHidden/>
          </w:rPr>
          <w:fldChar w:fldCharType="begin"/>
        </w:r>
        <w:r>
          <w:rPr>
            <w:noProof/>
            <w:webHidden/>
          </w:rPr>
          <w:instrText xml:space="preserve"> PAGEREF _Toc446774430 \h </w:instrText>
        </w:r>
        <w:r>
          <w:rPr>
            <w:noProof/>
            <w:webHidden/>
          </w:rPr>
        </w:r>
        <w:r>
          <w:rPr>
            <w:noProof/>
            <w:webHidden/>
          </w:rPr>
          <w:fldChar w:fldCharType="separate"/>
        </w:r>
        <w:r>
          <w:rPr>
            <w:noProof/>
            <w:webHidden/>
          </w:rPr>
          <w:t>173</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31" w:history="1">
        <w:r w:rsidRPr="00280FBE">
          <w:rPr>
            <w:rStyle w:val="af2"/>
            <w:noProof/>
          </w:rPr>
          <w:t>6.4.3</w:t>
        </w:r>
        <w:r w:rsidRPr="00280FBE">
          <w:rPr>
            <w:rStyle w:val="af2"/>
            <w:rFonts w:hint="eastAsia"/>
            <w:noProof/>
          </w:rPr>
          <w:t xml:space="preserve"> </w:t>
        </w:r>
        <w:r w:rsidRPr="00280FBE">
          <w:rPr>
            <w:rStyle w:val="af2"/>
            <w:rFonts w:hint="eastAsia"/>
            <w:noProof/>
          </w:rPr>
          <w:t>会员</w:t>
        </w:r>
        <w:r>
          <w:rPr>
            <w:noProof/>
            <w:webHidden/>
          </w:rPr>
          <w:tab/>
        </w:r>
        <w:r>
          <w:rPr>
            <w:noProof/>
            <w:webHidden/>
          </w:rPr>
          <w:fldChar w:fldCharType="begin"/>
        </w:r>
        <w:r>
          <w:rPr>
            <w:noProof/>
            <w:webHidden/>
          </w:rPr>
          <w:instrText xml:space="preserve"> PAGEREF _Toc446774431 \h </w:instrText>
        </w:r>
        <w:r>
          <w:rPr>
            <w:noProof/>
            <w:webHidden/>
          </w:rPr>
        </w:r>
        <w:r>
          <w:rPr>
            <w:noProof/>
            <w:webHidden/>
          </w:rPr>
          <w:fldChar w:fldCharType="separate"/>
        </w:r>
        <w:r>
          <w:rPr>
            <w:noProof/>
            <w:webHidden/>
          </w:rPr>
          <w:t>184</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32" w:history="1">
        <w:r w:rsidRPr="00280FBE">
          <w:rPr>
            <w:rStyle w:val="af2"/>
            <w:noProof/>
          </w:rPr>
          <w:t>6.4.4</w:t>
        </w:r>
        <w:r w:rsidRPr="00280FBE">
          <w:rPr>
            <w:rStyle w:val="af2"/>
            <w:rFonts w:hint="eastAsia"/>
            <w:noProof/>
          </w:rPr>
          <w:t xml:space="preserve"> </w:t>
        </w:r>
        <w:r w:rsidRPr="00280FBE">
          <w:rPr>
            <w:rStyle w:val="af2"/>
            <w:rFonts w:hint="eastAsia"/>
            <w:noProof/>
          </w:rPr>
          <w:t>店铺</w:t>
        </w:r>
        <w:r>
          <w:rPr>
            <w:noProof/>
            <w:webHidden/>
          </w:rPr>
          <w:tab/>
        </w:r>
        <w:r>
          <w:rPr>
            <w:noProof/>
            <w:webHidden/>
          </w:rPr>
          <w:fldChar w:fldCharType="begin"/>
        </w:r>
        <w:r>
          <w:rPr>
            <w:noProof/>
            <w:webHidden/>
          </w:rPr>
          <w:instrText xml:space="preserve"> PAGEREF _Toc446774432 \h </w:instrText>
        </w:r>
        <w:r>
          <w:rPr>
            <w:noProof/>
            <w:webHidden/>
          </w:rPr>
        </w:r>
        <w:r>
          <w:rPr>
            <w:noProof/>
            <w:webHidden/>
          </w:rPr>
          <w:fldChar w:fldCharType="separate"/>
        </w:r>
        <w:r>
          <w:rPr>
            <w:noProof/>
            <w:webHidden/>
          </w:rPr>
          <w:t>193</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33" w:history="1">
        <w:r w:rsidRPr="00280FBE">
          <w:rPr>
            <w:rStyle w:val="af2"/>
            <w:noProof/>
          </w:rPr>
          <w:t>6.4.5</w:t>
        </w:r>
        <w:r w:rsidRPr="00280FBE">
          <w:rPr>
            <w:rStyle w:val="af2"/>
            <w:rFonts w:hint="eastAsia"/>
            <w:noProof/>
          </w:rPr>
          <w:t xml:space="preserve"> </w:t>
        </w:r>
        <w:r w:rsidRPr="00280FBE">
          <w:rPr>
            <w:rStyle w:val="af2"/>
            <w:rFonts w:hint="eastAsia"/>
            <w:noProof/>
          </w:rPr>
          <w:t>订单</w:t>
        </w:r>
        <w:r>
          <w:rPr>
            <w:noProof/>
            <w:webHidden/>
          </w:rPr>
          <w:tab/>
        </w:r>
        <w:r>
          <w:rPr>
            <w:noProof/>
            <w:webHidden/>
          </w:rPr>
          <w:fldChar w:fldCharType="begin"/>
        </w:r>
        <w:r>
          <w:rPr>
            <w:noProof/>
            <w:webHidden/>
          </w:rPr>
          <w:instrText xml:space="preserve"> PAGEREF _Toc446774433 \h </w:instrText>
        </w:r>
        <w:r>
          <w:rPr>
            <w:noProof/>
            <w:webHidden/>
          </w:rPr>
        </w:r>
        <w:r>
          <w:rPr>
            <w:noProof/>
            <w:webHidden/>
          </w:rPr>
          <w:fldChar w:fldCharType="separate"/>
        </w:r>
        <w:r>
          <w:rPr>
            <w:noProof/>
            <w:webHidden/>
          </w:rPr>
          <w:t>202</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34" w:history="1">
        <w:r w:rsidRPr="00280FBE">
          <w:rPr>
            <w:rStyle w:val="af2"/>
            <w:noProof/>
          </w:rPr>
          <w:t>6.4.6</w:t>
        </w:r>
        <w:r w:rsidRPr="00280FBE">
          <w:rPr>
            <w:rStyle w:val="af2"/>
            <w:rFonts w:hint="eastAsia"/>
            <w:noProof/>
          </w:rPr>
          <w:t xml:space="preserve"> </w:t>
        </w:r>
        <w:r w:rsidRPr="00280FBE">
          <w:rPr>
            <w:rStyle w:val="af2"/>
            <w:rFonts w:hint="eastAsia"/>
            <w:noProof/>
          </w:rPr>
          <w:t>营销</w:t>
        </w:r>
        <w:r>
          <w:rPr>
            <w:noProof/>
            <w:webHidden/>
          </w:rPr>
          <w:tab/>
        </w:r>
        <w:r>
          <w:rPr>
            <w:noProof/>
            <w:webHidden/>
          </w:rPr>
          <w:fldChar w:fldCharType="begin"/>
        </w:r>
        <w:r>
          <w:rPr>
            <w:noProof/>
            <w:webHidden/>
          </w:rPr>
          <w:instrText xml:space="preserve"> PAGEREF _Toc446774434 \h </w:instrText>
        </w:r>
        <w:r>
          <w:rPr>
            <w:noProof/>
            <w:webHidden/>
          </w:rPr>
        </w:r>
        <w:r>
          <w:rPr>
            <w:noProof/>
            <w:webHidden/>
          </w:rPr>
          <w:fldChar w:fldCharType="separate"/>
        </w:r>
        <w:r>
          <w:rPr>
            <w:noProof/>
            <w:webHidden/>
          </w:rPr>
          <w:t>217</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35" w:history="1">
        <w:r w:rsidRPr="00280FBE">
          <w:rPr>
            <w:rStyle w:val="af2"/>
            <w:noProof/>
          </w:rPr>
          <w:t>6.4.7</w:t>
        </w:r>
        <w:r w:rsidRPr="00280FBE">
          <w:rPr>
            <w:rStyle w:val="af2"/>
            <w:rFonts w:hint="eastAsia"/>
            <w:noProof/>
          </w:rPr>
          <w:t xml:space="preserve"> </w:t>
        </w:r>
        <w:r w:rsidRPr="00280FBE">
          <w:rPr>
            <w:rStyle w:val="af2"/>
            <w:rFonts w:hint="eastAsia"/>
            <w:noProof/>
          </w:rPr>
          <w:t>页面</w:t>
        </w:r>
        <w:r>
          <w:rPr>
            <w:noProof/>
            <w:webHidden/>
          </w:rPr>
          <w:tab/>
        </w:r>
        <w:r>
          <w:rPr>
            <w:noProof/>
            <w:webHidden/>
          </w:rPr>
          <w:fldChar w:fldCharType="begin"/>
        </w:r>
        <w:r>
          <w:rPr>
            <w:noProof/>
            <w:webHidden/>
          </w:rPr>
          <w:instrText xml:space="preserve"> PAGEREF _Toc446774435 \h </w:instrText>
        </w:r>
        <w:r>
          <w:rPr>
            <w:noProof/>
            <w:webHidden/>
          </w:rPr>
        </w:r>
        <w:r>
          <w:rPr>
            <w:noProof/>
            <w:webHidden/>
          </w:rPr>
          <w:fldChar w:fldCharType="separate"/>
        </w:r>
        <w:r>
          <w:rPr>
            <w:noProof/>
            <w:webHidden/>
          </w:rPr>
          <w:t>229</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36" w:history="1">
        <w:r w:rsidRPr="00280FBE">
          <w:rPr>
            <w:rStyle w:val="af2"/>
            <w:noProof/>
          </w:rPr>
          <w:t>6.4.8</w:t>
        </w:r>
        <w:r w:rsidRPr="00280FBE">
          <w:rPr>
            <w:rStyle w:val="af2"/>
            <w:rFonts w:hint="eastAsia"/>
            <w:noProof/>
          </w:rPr>
          <w:t xml:space="preserve"> </w:t>
        </w:r>
        <w:r w:rsidRPr="00280FBE">
          <w:rPr>
            <w:rStyle w:val="af2"/>
            <w:rFonts w:hint="eastAsia"/>
            <w:noProof/>
          </w:rPr>
          <w:t>内容</w:t>
        </w:r>
        <w:r>
          <w:rPr>
            <w:noProof/>
            <w:webHidden/>
          </w:rPr>
          <w:tab/>
        </w:r>
        <w:r>
          <w:rPr>
            <w:noProof/>
            <w:webHidden/>
          </w:rPr>
          <w:fldChar w:fldCharType="begin"/>
        </w:r>
        <w:r>
          <w:rPr>
            <w:noProof/>
            <w:webHidden/>
          </w:rPr>
          <w:instrText xml:space="preserve"> PAGEREF _Toc446774436 \h </w:instrText>
        </w:r>
        <w:r>
          <w:rPr>
            <w:noProof/>
            <w:webHidden/>
          </w:rPr>
        </w:r>
        <w:r>
          <w:rPr>
            <w:noProof/>
            <w:webHidden/>
          </w:rPr>
          <w:fldChar w:fldCharType="separate"/>
        </w:r>
        <w:r>
          <w:rPr>
            <w:noProof/>
            <w:webHidden/>
          </w:rPr>
          <w:t>235</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37" w:history="1">
        <w:r w:rsidRPr="00280FBE">
          <w:rPr>
            <w:rStyle w:val="af2"/>
            <w:noProof/>
          </w:rPr>
          <w:t>6.4.9</w:t>
        </w:r>
        <w:r w:rsidRPr="00280FBE">
          <w:rPr>
            <w:rStyle w:val="af2"/>
            <w:rFonts w:hint="eastAsia"/>
            <w:noProof/>
          </w:rPr>
          <w:t xml:space="preserve"> </w:t>
        </w:r>
        <w:r w:rsidRPr="00280FBE">
          <w:rPr>
            <w:rStyle w:val="af2"/>
            <w:rFonts w:hint="eastAsia"/>
            <w:noProof/>
          </w:rPr>
          <w:t>扩展</w:t>
        </w:r>
        <w:r>
          <w:rPr>
            <w:noProof/>
            <w:webHidden/>
          </w:rPr>
          <w:tab/>
        </w:r>
        <w:r>
          <w:rPr>
            <w:noProof/>
            <w:webHidden/>
          </w:rPr>
          <w:fldChar w:fldCharType="begin"/>
        </w:r>
        <w:r>
          <w:rPr>
            <w:noProof/>
            <w:webHidden/>
          </w:rPr>
          <w:instrText xml:space="preserve"> PAGEREF _Toc446774437 \h </w:instrText>
        </w:r>
        <w:r>
          <w:rPr>
            <w:noProof/>
            <w:webHidden/>
          </w:rPr>
        </w:r>
        <w:r>
          <w:rPr>
            <w:noProof/>
            <w:webHidden/>
          </w:rPr>
          <w:fldChar w:fldCharType="separate"/>
        </w:r>
        <w:r>
          <w:rPr>
            <w:noProof/>
            <w:webHidden/>
          </w:rPr>
          <w:t>240</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38" w:history="1">
        <w:r w:rsidRPr="00280FBE">
          <w:rPr>
            <w:rStyle w:val="af2"/>
            <w:noProof/>
          </w:rPr>
          <w:t>6.4.10</w:t>
        </w:r>
        <w:r w:rsidRPr="00280FBE">
          <w:rPr>
            <w:rStyle w:val="af2"/>
            <w:rFonts w:hint="eastAsia"/>
            <w:noProof/>
          </w:rPr>
          <w:t xml:space="preserve"> </w:t>
        </w:r>
        <w:r w:rsidRPr="00280FBE">
          <w:rPr>
            <w:rStyle w:val="af2"/>
            <w:rFonts w:hint="eastAsia"/>
            <w:noProof/>
          </w:rPr>
          <w:t>统计</w:t>
        </w:r>
        <w:r>
          <w:rPr>
            <w:noProof/>
            <w:webHidden/>
          </w:rPr>
          <w:tab/>
        </w:r>
        <w:r>
          <w:rPr>
            <w:noProof/>
            <w:webHidden/>
          </w:rPr>
          <w:fldChar w:fldCharType="begin"/>
        </w:r>
        <w:r>
          <w:rPr>
            <w:noProof/>
            <w:webHidden/>
          </w:rPr>
          <w:instrText xml:space="preserve"> PAGEREF _Toc446774438 \h </w:instrText>
        </w:r>
        <w:r>
          <w:rPr>
            <w:noProof/>
            <w:webHidden/>
          </w:rPr>
        </w:r>
        <w:r>
          <w:rPr>
            <w:noProof/>
            <w:webHidden/>
          </w:rPr>
          <w:fldChar w:fldCharType="separate"/>
        </w:r>
        <w:r>
          <w:rPr>
            <w:noProof/>
            <w:webHidden/>
          </w:rPr>
          <w:t>250</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39" w:history="1">
        <w:r w:rsidRPr="00280FBE">
          <w:rPr>
            <w:rStyle w:val="af2"/>
            <w:noProof/>
          </w:rPr>
          <w:t>6.4.11</w:t>
        </w:r>
        <w:r w:rsidRPr="00280FBE">
          <w:rPr>
            <w:rStyle w:val="af2"/>
            <w:rFonts w:hint="eastAsia"/>
            <w:noProof/>
          </w:rPr>
          <w:t xml:space="preserve"> </w:t>
        </w:r>
        <w:r w:rsidRPr="00280FBE">
          <w:rPr>
            <w:rStyle w:val="af2"/>
            <w:rFonts w:hint="eastAsia"/>
            <w:noProof/>
          </w:rPr>
          <w:t>频道</w:t>
        </w:r>
        <w:r>
          <w:rPr>
            <w:noProof/>
            <w:webHidden/>
          </w:rPr>
          <w:tab/>
        </w:r>
        <w:r>
          <w:rPr>
            <w:noProof/>
            <w:webHidden/>
          </w:rPr>
          <w:fldChar w:fldCharType="begin"/>
        </w:r>
        <w:r>
          <w:rPr>
            <w:noProof/>
            <w:webHidden/>
          </w:rPr>
          <w:instrText xml:space="preserve"> PAGEREF _Toc446774439 \h </w:instrText>
        </w:r>
        <w:r>
          <w:rPr>
            <w:noProof/>
            <w:webHidden/>
          </w:rPr>
        </w:r>
        <w:r>
          <w:rPr>
            <w:noProof/>
            <w:webHidden/>
          </w:rPr>
          <w:fldChar w:fldCharType="separate"/>
        </w:r>
        <w:r>
          <w:rPr>
            <w:noProof/>
            <w:webHidden/>
          </w:rPr>
          <w:t>254</w:t>
        </w:r>
        <w:r>
          <w:rPr>
            <w:noProof/>
            <w:webHidden/>
          </w:rPr>
          <w:fldChar w:fldCharType="end"/>
        </w:r>
      </w:hyperlink>
    </w:p>
    <w:p w:rsidR="006B7402" w:rsidRPr="006B7402" w:rsidRDefault="006B7402" w:rsidP="006B7402">
      <w:pPr>
        <w:pStyle w:val="10"/>
        <w:tabs>
          <w:tab w:val="left" w:pos="420"/>
        </w:tabs>
        <w:rPr>
          <w:rFonts w:ascii="Calibri" w:hAnsi="Calibri"/>
          <w:noProof/>
          <w:sz w:val="21"/>
          <w:szCs w:val="22"/>
        </w:rPr>
      </w:pPr>
      <w:hyperlink w:anchor="_Toc446774440" w:history="1">
        <w:r w:rsidRPr="00280FBE">
          <w:rPr>
            <w:rStyle w:val="af2"/>
            <w:noProof/>
          </w:rPr>
          <w:t>7.</w:t>
        </w:r>
        <w:r w:rsidRPr="006B7402">
          <w:rPr>
            <w:rFonts w:ascii="Calibri" w:hAnsi="Calibri"/>
            <w:noProof/>
            <w:sz w:val="21"/>
            <w:szCs w:val="22"/>
          </w:rPr>
          <w:tab/>
        </w:r>
        <w:r w:rsidRPr="00280FBE">
          <w:rPr>
            <w:rStyle w:val="af2"/>
            <w:rFonts w:hint="eastAsia"/>
            <w:noProof/>
          </w:rPr>
          <w:t>非功能性需求</w:t>
        </w:r>
        <w:r>
          <w:rPr>
            <w:noProof/>
            <w:webHidden/>
          </w:rPr>
          <w:tab/>
        </w:r>
        <w:r>
          <w:rPr>
            <w:noProof/>
            <w:webHidden/>
          </w:rPr>
          <w:fldChar w:fldCharType="begin"/>
        </w:r>
        <w:r>
          <w:rPr>
            <w:noProof/>
            <w:webHidden/>
          </w:rPr>
          <w:instrText xml:space="preserve"> PAGEREF _Toc446774440 \h </w:instrText>
        </w:r>
        <w:r>
          <w:rPr>
            <w:noProof/>
            <w:webHidden/>
          </w:rPr>
        </w:r>
        <w:r>
          <w:rPr>
            <w:noProof/>
            <w:webHidden/>
          </w:rPr>
          <w:fldChar w:fldCharType="separate"/>
        </w:r>
        <w:r>
          <w:rPr>
            <w:noProof/>
            <w:webHidden/>
          </w:rPr>
          <w:t>258</w:t>
        </w:r>
        <w:r>
          <w:rPr>
            <w:noProof/>
            <w:webHidden/>
          </w:rPr>
          <w:fldChar w:fldCharType="end"/>
        </w:r>
      </w:hyperlink>
    </w:p>
    <w:p w:rsidR="006B7402" w:rsidRPr="006B7402" w:rsidRDefault="006B7402" w:rsidP="006B7402">
      <w:pPr>
        <w:pStyle w:val="20"/>
        <w:tabs>
          <w:tab w:val="right" w:leader="dot" w:pos="8296"/>
        </w:tabs>
        <w:ind w:left="480"/>
        <w:rPr>
          <w:rFonts w:ascii="Calibri" w:hAnsi="Calibri"/>
          <w:noProof/>
          <w:sz w:val="21"/>
          <w:szCs w:val="22"/>
        </w:rPr>
      </w:pPr>
      <w:hyperlink w:anchor="_Toc446774441" w:history="1">
        <w:r w:rsidRPr="00280FBE">
          <w:rPr>
            <w:rStyle w:val="af2"/>
            <w:noProof/>
          </w:rPr>
          <w:t>7.1</w:t>
        </w:r>
        <w:r w:rsidRPr="00280FBE">
          <w:rPr>
            <w:rStyle w:val="af2"/>
            <w:rFonts w:hint="eastAsia"/>
            <w:noProof/>
          </w:rPr>
          <w:t xml:space="preserve"> </w:t>
        </w:r>
        <w:r w:rsidRPr="00280FBE">
          <w:rPr>
            <w:rStyle w:val="af2"/>
            <w:rFonts w:hint="eastAsia"/>
            <w:noProof/>
          </w:rPr>
          <w:t>系统满足的一般原则</w:t>
        </w:r>
        <w:r>
          <w:rPr>
            <w:noProof/>
            <w:webHidden/>
          </w:rPr>
          <w:tab/>
        </w:r>
        <w:r>
          <w:rPr>
            <w:noProof/>
            <w:webHidden/>
          </w:rPr>
          <w:fldChar w:fldCharType="begin"/>
        </w:r>
        <w:r>
          <w:rPr>
            <w:noProof/>
            <w:webHidden/>
          </w:rPr>
          <w:instrText xml:space="preserve"> PAGEREF _Toc446774441 \h </w:instrText>
        </w:r>
        <w:r>
          <w:rPr>
            <w:noProof/>
            <w:webHidden/>
          </w:rPr>
        </w:r>
        <w:r>
          <w:rPr>
            <w:noProof/>
            <w:webHidden/>
          </w:rPr>
          <w:fldChar w:fldCharType="separate"/>
        </w:r>
        <w:r>
          <w:rPr>
            <w:noProof/>
            <w:webHidden/>
          </w:rPr>
          <w:t>258</w:t>
        </w:r>
        <w:r>
          <w:rPr>
            <w:noProof/>
            <w:webHidden/>
          </w:rPr>
          <w:fldChar w:fldCharType="end"/>
        </w:r>
      </w:hyperlink>
    </w:p>
    <w:p w:rsidR="006B7402" w:rsidRPr="006B7402" w:rsidRDefault="006B7402" w:rsidP="006B7402">
      <w:pPr>
        <w:pStyle w:val="20"/>
        <w:tabs>
          <w:tab w:val="right" w:leader="dot" w:pos="8296"/>
        </w:tabs>
        <w:ind w:left="480"/>
        <w:rPr>
          <w:rFonts w:ascii="Calibri" w:hAnsi="Calibri"/>
          <w:noProof/>
          <w:sz w:val="21"/>
          <w:szCs w:val="22"/>
        </w:rPr>
      </w:pPr>
      <w:hyperlink w:anchor="_Toc446774442" w:history="1">
        <w:r w:rsidRPr="00280FBE">
          <w:rPr>
            <w:rStyle w:val="af2"/>
            <w:noProof/>
          </w:rPr>
          <w:t>7.2</w:t>
        </w:r>
        <w:r w:rsidRPr="00280FBE">
          <w:rPr>
            <w:rStyle w:val="af2"/>
            <w:rFonts w:hint="eastAsia"/>
            <w:noProof/>
          </w:rPr>
          <w:t xml:space="preserve"> </w:t>
        </w:r>
        <w:r w:rsidRPr="00280FBE">
          <w:rPr>
            <w:rStyle w:val="af2"/>
            <w:rFonts w:hint="eastAsia"/>
            <w:noProof/>
          </w:rPr>
          <w:t>用户界面需求</w:t>
        </w:r>
        <w:r>
          <w:rPr>
            <w:noProof/>
            <w:webHidden/>
          </w:rPr>
          <w:tab/>
        </w:r>
        <w:r>
          <w:rPr>
            <w:noProof/>
            <w:webHidden/>
          </w:rPr>
          <w:fldChar w:fldCharType="begin"/>
        </w:r>
        <w:r>
          <w:rPr>
            <w:noProof/>
            <w:webHidden/>
          </w:rPr>
          <w:instrText xml:space="preserve"> PAGEREF _Toc446774442 \h </w:instrText>
        </w:r>
        <w:r>
          <w:rPr>
            <w:noProof/>
            <w:webHidden/>
          </w:rPr>
        </w:r>
        <w:r>
          <w:rPr>
            <w:noProof/>
            <w:webHidden/>
          </w:rPr>
          <w:fldChar w:fldCharType="separate"/>
        </w:r>
        <w:r>
          <w:rPr>
            <w:noProof/>
            <w:webHidden/>
          </w:rPr>
          <w:t>258</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43" w:history="1">
        <w:r w:rsidRPr="00280FBE">
          <w:rPr>
            <w:rStyle w:val="af2"/>
            <w:noProof/>
          </w:rPr>
          <w:t>7.2.1</w:t>
        </w:r>
        <w:r w:rsidRPr="00280FBE">
          <w:rPr>
            <w:rStyle w:val="af2"/>
            <w:rFonts w:hint="eastAsia"/>
            <w:noProof/>
          </w:rPr>
          <w:t xml:space="preserve"> </w:t>
        </w:r>
        <w:r w:rsidRPr="00280FBE">
          <w:rPr>
            <w:rStyle w:val="af2"/>
            <w:rFonts w:hint="eastAsia"/>
            <w:noProof/>
          </w:rPr>
          <w:t>界面设计规范</w:t>
        </w:r>
        <w:r>
          <w:rPr>
            <w:noProof/>
            <w:webHidden/>
          </w:rPr>
          <w:tab/>
        </w:r>
        <w:r>
          <w:rPr>
            <w:noProof/>
            <w:webHidden/>
          </w:rPr>
          <w:fldChar w:fldCharType="begin"/>
        </w:r>
        <w:r>
          <w:rPr>
            <w:noProof/>
            <w:webHidden/>
          </w:rPr>
          <w:instrText xml:space="preserve"> PAGEREF _Toc446774443 \h </w:instrText>
        </w:r>
        <w:r>
          <w:rPr>
            <w:noProof/>
            <w:webHidden/>
          </w:rPr>
        </w:r>
        <w:r>
          <w:rPr>
            <w:noProof/>
            <w:webHidden/>
          </w:rPr>
          <w:fldChar w:fldCharType="separate"/>
        </w:r>
        <w:r>
          <w:rPr>
            <w:noProof/>
            <w:webHidden/>
          </w:rPr>
          <w:t>258</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44" w:history="1">
        <w:r w:rsidRPr="00280FBE">
          <w:rPr>
            <w:rStyle w:val="af2"/>
            <w:noProof/>
          </w:rPr>
          <w:t>7.2.2</w:t>
        </w:r>
        <w:r w:rsidRPr="00280FBE">
          <w:rPr>
            <w:rStyle w:val="af2"/>
            <w:rFonts w:hint="eastAsia"/>
            <w:noProof/>
          </w:rPr>
          <w:t xml:space="preserve"> </w:t>
        </w:r>
        <w:r w:rsidRPr="00280FBE">
          <w:rPr>
            <w:rStyle w:val="af2"/>
            <w:rFonts w:hint="eastAsia"/>
            <w:noProof/>
          </w:rPr>
          <w:t>界面使用角色</w:t>
        </w:r>
        <w:r>
          <w:rPr>
            <w:noProof/>
            <w:webHidden/>
          </w:rPr>
          <w:tab/>
        </w:r>
        <w:r>
          <w:rPr>
            <w:noProof/>
            <w:webHidden/>
          </w:rPr>
          <w:fldChar w:fldCharType="begin"/>
        </w:r>
        <w:r>
          <w:rPr>
            <w:noProof/>
            <w:webHidden/>
          </w:rPr>
          <w:instrText xml:space="preserve"> PAGEREF _Toc446774444 \h </w:instrText>
        </w:r>
        <w:r>
          <w:rPr>
            <w:noProof/>
            <w:webHidden/>
          </w:rPr>
        </w:r>
        <w:r>
          <w:rPr>
            <w:noProof/>
            <w:webHidden/>
          </w:rPr>
          <w:fldChar w:fldCharType="separate"/>
        </w:r>
        <w:r>
          <w:rPr>
            <w:noProof/>
            <w:webHidden/>
          </w:rPr>
          <w:t>259</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45" w:history="1">
        <w:r w:rsidRPr="00280FBE">
          <w:rPr>
            <w:rStyle w:val="af2"/>
            <w:noProof/>
          </w:rPr>
          <w:t>7.2.3</w:t>
        </w:r>
        <w:r w:rsidRPr="00280FBE">
          <w:rPr>
            <w:rStyle w:val="af2"/>
            <w:rFonts w:hint="eastAsia"/>
            <w:noProof/>
          </w:rPr>
          <w:t xml:space="preserve"> </w:t>
        </w:r>
        <w:r w:rsidRPr="00280FBE">
          <w:rPr>
            <w:rStyle w:val="af2"/>
            <w:rFonts w:hint="eastAsia"/>
            <w:noProof/>
          </w:rPr>
          <w:t>常见系统样式提示</w:t>
        </w:r>
        <w:r>
          <w:rPr>
            <w:noProof/>
            <w:webHidden/>
          </w:rPr>
          <w:tab/>
        </w:r>
        <w:r>
          <w:rPr>
            <w:noProof/>
            <w:webHidden/>
          </w:rPr>
          <w:fldChar w:fldCharType="begin"/>
        </w:r>
        <w:r>
          <w:rPr>
            <w:noProof/>
            <w:webHidden/>
          </w:rPr>
          <w:instrText xml:space="preserve"> PAGEREF _Toc446774445 \h </w:instrText>
        </w:r>
        <w:r>
          <w:rPr>
            <w:noProof/>
            <w:webHidden/>
          </w:rPr>
        </w:r>
        <w:r>
          <w:rPr>
            <w:noProof/>
            <w:webHidden/>
          </w:rPr>
          <w:fldChar w:fldCharType="separate"/>
        </w:r>
        <w:r>
          <w:rPr>
            <w:noProof/>
            <w:webHidden/>
          </w:rPr>
          <w:t>259</w:t>
        </w:r>
        <w:r>
          <w:rPr>
            <w:noProof/>
            <w:webHidden/>
          </w:rPr>
          <w:fldChar w:fldCharType="end"/>
        </w:r>
      </w:hyperlink>
    </w:p>
    <w:p w:rsidR="006B7402" w:rsidRPr="006B7402" w:rsidRDefault="006B7402" w:rsidP="006B7402">
      <w:pPr>
        <w:pStyle w:val="30"/>
        <w:tabs>
          <w:tab w:val="right" w:leader="dot" w:pos="8296"/>
        </w:tabs>
        <w:ind w:left="960"/>
        <w:rPr>
          <w:rFonts w:ascii="Calibri" w:hAnsi="Calibri"/>
          <w:noProof/>
          <w:sz w:val="21"/>
          <w:szCs w:val="22"/>
        </w:rPr>
      </w:pPr>
      <w:hyperlink w:anchor="_Toc446774446" w:history="1">
        <w:r w:rsidRPr="00280FBE">
          <w:rPr>
            <w:rStyle w:val="af2"/>
            <w:noProof/>
          </w:rPr>
          <w:t>7.2.4</w:t>
        </w:r>
        <w:r w:rsidRPr="00280FBE">
          <w:rPr>
            <w:rStyle w:val="af2"/>
            <w:rFonts w:hint="eastAsia"/>
            <w:noProof/>
          </w:rPr>
          <w:t xml:space="preserve"> </w:t>
        </w:r>
        <w:r w:rsidRPr="00280FBE">
          <w:rPr>
            <w:rStyle w:val="af2"/>
            <w:rFonts w:hint="eastAsia"/>
            <w:noProof/>
          </w:rPr>
          <w:t>美学设计</w:t>
        </w:r>
        <w:r>
          <w:rPr>
            <w:noProof/>
            <w:webHidden/>
          </w:rPr>
          <w:tab/>
        </w:r>
        <w:r>
          <w:rPr>
            <w:noProof/>
            <w:webHidden/>
          </w:rPr>
          <w:fldChar w:fldCharType="begin"/>
        </w:r>
        <w:r>
          <w:rPr>
            <w:noProof/>
            <w:webHidden/>
          </w:rPr>
          <w:instrText xml:space="preserve"> PAGEREF _Toc446774446 \h </w:instrText>
        </w:r>
        <w:r>
          <w:rPr>
            <w:noProof/>
            <w:webHidden/>
          </w:rPr>
        </w:r>
        <w:r>
          <w:rPr>
            <w:noProof/>
            <w:webHidden/>
          </w:rPr>
          <w:fldChar w:fldCharType="separate"/>
        </w:r>
        <w:r>
          <w:rPr>
            <w:noProof/>
            <w:webHidden/>
          </w:rPr>
          <w:t>260</w:t>
        </w:r>
        <w:r>
          <w:rPr>
            <w:noProof/>
            <w:webHidden/>
          </w:rPr>
          <w:fldChar w:fldCharType="end"/>
        </w:r>
      </w:hyperlink>
    </w:p>
    <w:p w:rsidR="006B7402" w:rsidRPr="006B7402" w:rsidRDefault="006B7402" w:rsidP="006B7402">
      <w:pPr>
        <w:pStyle w:val="20"/>
        <w:tabs>
          <w:tab w:val="right" w:leader="dot" w:pos="8296"/>
        </w:tabs>
        <w:ind w:left="480"/>
        <w:rPr>
          <w:rFonts w:ascii="Calibri" w:hAnsi="Calibri"/>
          <w:noProof/>
          <w:sz w:val="21"/>
          <w:szCs w:val="22"/>
        </w:rPr>
      </w:pPr>
      <w:hyperlink w:anchor="_Toc446774447" w:history="1">
        <w:r w:rsidRPr="00280FBE">
          <w:rPr>
            <w:rStyle w:val="af2"/>
            <w:noProof/>
          </w:rPr>
          <w:t>7.3</w:t>
        </w:r>
        <w:r w:rsidRPr="00280FBE">
          <w:rPr>
            <w:rStyle w:val="af2"/>
            <w:rFonts w:hint="eastAsia"/>
            <w:noProof/>
          </w:rPr>
          <w:t xml:space="preserve"> </w:t>
        </w:r>
        <w:r w:rsidRPr="00280FBE">
          <w:rPr>
            <w:rStyle w:val="af2"/>
            <w:rFonts w:hint="eastAsia"/>
            <w:noProof/>
          </w:rPr>
          <w:t>软硬件环境需求</w:t>
        </w:r>
        <w:r>
          <w:rPr>
            <w:noProof/>
            <w:webHidden/>
          </w:rPr>
          <w:tab/>
        </w:r>
        <w:r>
          <w:rPr>
            <w:noProof/>
            <w:webHidden/>
          </w:rPr>
          <w:fldChar w:fldCharType="begin"/>
        </w:r>
        <w:r>
          <w:rPr>
            <w:noProof/>
            <w:webHidden/>
          </w:rPr>
          <w:instrText xml:space="preserve"> PAGEREF _Toc446774447 \h </w:instrText>
        </w:r>
        <w:r>
          <w:rPr>
            <w:noProof/>
            <w:webHidden/>
          </w:rPr>
        </w:r>
        <w:r>
          <w:rPr>
            <w:noProof/>
            <w:webHidden/>
          </w:rPr>
          <w:fldChar w:fldCharType="separate"/>
        </w:r>
        <w:r>
          <w:rPr>
            <w:noProof/>
            <w:webHidden/>
          </w:rPr>
          <w:t>260</w:t>
        </w:r>
        <w:r>
          <w:rPr>
            <w:noProof/>
            <w:webHidden/>
          </w:rPr>
          <w:fldChar w:fldCharType="end"/>
        </w:r>
      </w:hyperlink>
    </w:p>
    <w:p w:rsidR="006B7402" w:rsidRPr="006B7402" w:rsidRDefault="006B7402" w:rsidP="006B7402">
      <w:pPr>
        <w:pStyle w:val="10"/>
        <w:rPr>
          <w:rFonts w:ascii="Calibri" w:hAnsi="Calibri"/>
          <w:noProof/>
          <w:sz w:val="21"/>
          <w:szCs w:val="22"/>
        </w:rPr>
      </w:pPr>
      <w:hyperlink w:anchor="_Toc446774448" w:history="1">
        <w:r w:rsidRPr="00280FBE">
          <w:rPr>
            <w:rStyle w:val="af2"/>
            <w:rFonts w:hint="eastAsia"/>
            <w:noProof/>
          </w:rPr>
          <w:t>附录：需求确认</w:t>
        </w:r>
        <w:r>
          <w:rPr>
            <w:noProof/>
            <w:webHidden/>
          </w:rPr>
          <w:tab/>
        </w:r>
        <w:r>
          <w:rPr>
            <w:noProof/>
            <w:webHidden/>
          </w:rPr>
          <w:fldChar w:fldCharType="begin"/>
        </w:r>
        <w:r>
          <w:rPr>
            <w:noProof/>
            <w:webHidden/>
          </w:rPr>
          <w:instrText xml:space="preserve"> PAGEREF _Toc446774448 \h </w:instrText>
        </w:r>
        <w:r>
          <w:rPr>
            <w:noProof/>
            <w:webHidden/>
          </w:rPr>
        </w:r>
        <w:r>
          <w:rPr>
            <w:noProof/>
            <w:webHidden/>
          </w:rPr>
          <w:fldChar w:fldCharType="separate"/>
        </w:r>
        <w:r>
          <w:rPr>
            <w:noProof/>
            <w:webHidden/>
          </w:rPr>
          <w:t>261</w:t>
        </w:r>
        <w:r>
          <w:rPr>
            <w:noProof/>
            <w:webHidden/>
          </w:rPr>
          <w:fldChar w:fldCharType="end"/>
        </w:r>
      </w:hyperlink>
    </w:p>
    <w:p w:rsidR="006B7402" w:rsidRDefault="006B7402" w:rsidP="006B7402">
      <w:pPr>
        <w:ind w:right="240" w:firstLine="0"/>
      </w:pPr>
      <w:r>
        <w:fldChar w:fldCharType="end"/>
      </w:r>
    </w:p>
    <w:p w:rsidR="006B7402" w:rsidRDefault="006B7402" w:rsidP="006B7402">
      <w:pPr>
        <w:pStyle w:val="ae"/>
        <w:ind w:left="3840" w:right="238"/>
        <w:outlineLvl w:val="1"/>
      </w:pPr>
      <w:bookmarkStart w:id="0" w:name="_Toc198375380"/>
      <w:r>
        <w:lastRenderedPageBreak/>
        <w:t>修改日志</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134"/>
        <w:gridCol w:w="1276"/>
        <w:gridCol w:w="1701"/>
        <w:gridCol w:w="2835"/>
      </w:tblGrid>
      <w:tr w:rsidR="006B7402" w:rsidTr="0061150B">
        <w:trPr>
          <w:trHeight w:val="233"/>
        </w:trPr>
        <w:tc>
          <w:tcPr>
            <w:tcW w:w="1384" w:type="dxa"/>
            <w:vAlign w:val="center"/>
          </w:tcPr>
          <w:bookmarkEnd w:id="0"/>
          <w:p w:rsidR="006B7402" w:rsidRPr="006544E8" w:rsidRDefault="006B7402" w:rsidP="0061150B">
            <w:pPr>
              <w:ind w:right="240" w:firstLine="0"/>
              <w:jc w:val="center"/>
              <w:rPr>
                <w:sz w:val="18"/>
                <w:szCs w:val="18"/>
              </w:rPr>
            </w:pPr>
            <w:r w:rsidRPr="006544E8">
              <w:rPr>
                <w:sz w:val="18"/>
                <w:szCs w:val="18"/>
              </w:rPr>
              <w:t>日期</w:t>
            </w:r>
          </w:p>
        </w:tc>
        <w:tc>
          <w:tcPr>
            <w:tcW w:w="1134" w:type="dxa"/>
            <w:vAlign w:val="center"/>
          </w:tcPr>
          <w:p w:rsidR="006B7402" w:rsidRPr="006544E8" w:rsidRDefault="006B7402" w:rsidP="0061150B">
            <w:pPr>
              <w:ind w:right="240" w:firstLine="0"/>
              <w:jc w:val="center"/>
              <w:rPr>
                <w:sz w:val="18"/>
                <w:szCs w:val="18"/>
              </w:rPr>
            </w:pPr>
            <w:r w:rsidRPr="006544E8">
              <w:rPr>
                <w:sz w:val="18"/>
                <w:szCs w:val="18"/>
              </w:rPr>
              <w:t>修改人</w:t>
            </w:r>
          </w:p>
        </w:tc>
        <w:tc>
          <w:tcPr>
            <w:tcW w:w="1276" w:type="dxa"/>
            <w:vAlign w:val="center"/>
          </w:tcPr>
          <w:p w:rsidR="006B7402" w:rsidRPr="006544E8" w:rsidRDefault="006B7402" w:rsidP="0061150B">
            <w:pPr>
              <w:ind w:right="240" w:firstLine="0"/>
              <w:jc w:val="center"/>
              <w:rPr>
                <w:sz w:val="18"/>
                <w:szCs w:val="18"/>
              </w:rPr>
            </w:pPr>
            <w:r w:rsidRPr="006544E8">
              <w:rPr>
                <w:sz w:val="18"/>
                <w:szCs w:val="18"/>
              </w:rPr>
              <w:t>修改原因</w:t>
            </w:r>
          </w:p>
        </w:tc>
        <w:tc>
          <w:tcPr>
            <w:tcW w:w="1701" w:type="dxa"/>
            <w:vAlign w:val="center"/>
          </w:tcPr>
          <w:p w:rsidR="006B7402" w:rsidRPr="006544E8" w:rsidRDefault="006B7402" w:rsidP="0061150B">
            <w:pPr>
              <w:ind w:right="240" w:firstLine="0"/>
              <w:jc w:val="center"/>
              <w:rPr>
                <w:sz w:val="18"/>
                <w:szCs w:val="18"/>
              </w:rPr>
            </w:pPr>
            <w:r w:rsidRPr="006544E8">
              <w:rPr>
                <w:rFonts w:hint="eastAsia"/>
                <w:sz w:val="18"/>
                <w:szCs w:val="18"/>
              </w:rPr>
              <w:t>修改章节</w:t>
            </w:r>
          </w:p>
        </w:tc>
        <w:tc>
          <w:tcPr>
            <w:tcW w:w="2835" w:type="dxa"/>
            <w:vAlign w:val="center"/>
          </w:tcPr>
          <w:p w:rsidR="006B7402" w:rsidRPr="006544E8" w:rsidRDefault="006B7402" w:rsidP="0061150B">
            <w:pPr>
              <w:ind w:right="240" w:firstLine="0"/>
              <w:jc w:val="center"/>
              <w:rPr>
                <w:sz w:val="18"/>
                <w:szCs w:val="18"/>
              </w:rPr>
            </w:pPr>
            <w:r w:rsidRPr="006544E8">
              <w:rPr>
                <w:sz w:val="18"/>
                <w:szCs w:val="18"/>
              </w:rPr>
              <w:t>修改内容</w:t>
            </w:r>
          </w:p>
        </w:tc>
      </w:tr>
      <w:tr w:rsidR="006B7402" w:rsidTr="0061150B">
        <w:trPr>
          <w:trHeight w:val="480"/>
        </w:trPr>
        <w:tc>
          <w:tcPr>
            <w:tcW w:w="1384" w:type="dxa"/>
            <w:vAlign w:val="center"/>
          </w:tcPr>
          <w:p w:rsidR="006B7402" w:rsidRPr="006544E8" w:rsidRDefault="006B7402" w:rsidP="0061150B">
            <w:pPr>
              <w:ind w:right="240" w:firstLine="0"/>
              <w:jc w:val="center"/>
              <w:rPr>
                <w:sz w:val="18"/>
                <w:szCs w:val="18"/>
              </w:rPr>
            </w:pPr>
            <w:r w:rsidRPr="006544E8">
              <w:rPr>
                <w:sz w:val="18"/>
                <w:szCs w:val="18"/>
              </w:rPr>
              <w:t>201</w:t>
            </w:r>
            <w:r w:rsidRPr="006544E8">
              <w:rPr>
                <w:rFonts w:hint="eastAsia"/>
                <w:sz w:val="18"/>
                <w:szCs w:val="18"/>
              </w:rPr>
              <w:t>6</w:t>
            </w:r>
            <w:r w:rsidRPr="006544E8">
              <w:rPr>
                <w:sz w:val="18"/>
                <w:szCs w:val="18"/>
              </w:rPr>
              <w:t>.</w:t>
            </w:r>
            <w:r w:rsidRPr="006544E8">
              <w:rPr>
                <w:rFonts w:hint="eastAsia"/>
                <w:sz w:val="18"/>
                <w:szCs w:val="18"/>
              </w:rPr>
              <w:t>02</w:t>
            </w:r>
            <w:r w:rsidRPr="006544E8">
              <w:rPr>
                <w:sz w:val="18"/>
                <w:szCs w:val="18"/>
              </w:rPr>
              <w:t>.</w:t>
            </w:r>
            <w:r w:rsidRPr="006544E8">
              <w:rPr>
                <w:rFonts w:hint="eastAsia"/>
                <w:sz w:val="18"/>
                <w:szCs w:val="18"/>
              </w:rPr>
              <w:t>20</w:t>
            </w:r>
          </w:p>
        </w:tc>
        <w:tc>
          <w:tcPr>
            <w:tcW w:w="1134" w:type="dxa"/>
            <w:vAlign w:val="center"/>
          </w:tcPr>
          <w:p w:rsidR="006B7402" w:rsidRPr="006544E8" w:rsidRDefault="006B7402" w:rsidP="0061150B">
            <w:pPr>
              <w:ind w:right="240" w:firstLine="0"/>
              <w:jc w:val="center"/>
              <w:rPr>
                <w:sz w:val="18"/>
                <w:szCs w:val="18"/>
              </w:rPr>
            </w:pPr>
            <w:r w:rsidRPr="006544E8">
              <w:rPr>
                <w:rFonts w:hint="eastAsia"/>
                <w:sz w:val="18"/>
                <w:szCs w:val="18"/>
              </w:rPr>
              <w:t>李福明</w:t>
            </w:r>
          </w:p>
        </w:tc>
        <w:tc>
          <w:tcPr>
            <w:tcW w:w="1276" w:type="dxa"/>
            <w:vAlign w:val="center"/>
          </w:tcPr>
          <w:p w:rsidR="006B7402" w:rsidRPr="006544E8" w:rsidRDefault="006B7402" w:rsidP="0061150B">
            <w:pPr>
              <w:ind w:right="240" w:firstLine="0"/>
              <w:jc w:val="center"/>
              <w:rPr>
                <w:sz w:val="18"/>
                <w:szCs w:val="18"/>
              </w:rPr>
            </w:pPr>
          </w:p>
        </w:tc>
        <w:tc>
          <w:tcPr>
            <w:tcW w:w="1701" w:type="dxa"/>
            <w:vAlign w:val="center"/>
          </w:tcPr>
          <w:p w:rsidR="006B7402" w:rsidRPr="006544E8" w:rsidRDefault="006B7402" w:rsidP="0061150B">
            <w:pPr>
              <w:ind w:right="240" w:firstLine="0"/>
              <w:jc w:val="center"/>
              <w:rPr>
                <w:sz w:val="18"/>
                <w:szCs w:val="18"/>
              </w:rPr>
            </w:pPr>
          </w:p>
        </w:tc>
        <w:tc>
          <w:tcPr>
            <w:tcW w:w="2835" w:type="dxa"/>
            <w:vAlign w:val="center"/>
          </w:tcPr>
          <w:p w:rsidR="006B7402" w:rsidRPr="006544E8" w:rsidRDefault="006B7402" w:rsidP="0061150B">
            <w:pPr>
              <w:ind w:right="240" w:firstLine="0"/>
              <w:jc w:val="center"/>
              <w:rPr>
                <w:sz w:val="18"/>
                <w:szCs w:val="18"/>
              </w:rPr>
            </w:pPr>
          </w:p>
        </w:tc>
      </w:tr>
      <w:tr w:rsidR="006B7402" w:rsidTr="0061150B">
        <w:trPr>
          <w:trHeight w:val="480"/>
        </w:trPr>
        <w:tc>
          <w:tcPr>
            <w:tcW w:w="1384" w:type="dxa"/>
            <w:vAlign w:val="center"/>
          </w:tcPr>
          <w:p w:rsidR="006B7402" w:rsidRPr="006544E8" w:rsidRDefault="006B7402" w:rsidP="0061150B">
            <w:pPr>
              <w:ind w:right="240" w:firstLine="0"/>
              <w:jc w:val="center"/>
              <w:rPr>
                <w:sz w:val="18"/>
                <w:szCs w:val="18"/>
              </w:rPr>
            </w:pPr>
            <w:r w:rsidRPr="006544E8">
              <w:rPr>
                <w:rFonts w:hint="eastAsia"/>
                <w:sz w:val="18"/>
                <w:szCs w:val="18"/>
              </w:rPr>
              <w:t>2016.03.07</w:t>
            </w:r>
          </w:p>
        </w:tc>
        <w:tc>
          <w:tcPr>
            <w:tcW w:w="1134" w:type="dxa"/>
            <w:vAlign w:val="center"/>
          </w:tcPr>
          <w:p w:rsidR="006B7402" w:rsidRPr="006544E8" w:rsidRDefault="006B7402" w:rsidP="0061150B">
            <w:pPr>
              <w:ind w:right="240" w:firstLine="0"/>
              <w:jc w:val="center"/>
              <w:rPr>
                <w:sz w:val="18"/>
                <w:szCs w:val="18"/>
              </w:rPr>
            </w:pPr>
            <w:r w:rsidRPr="006544E8">
              <w:rPr>
                <w:rFonts w:hint="eastAsia"/>
                <w:sz w:val="18"/>
                <w:szCs w:val="18"/>
              </w:rPr>
              <w:t>代志立</w:t>
            </w:r>
          </w:p>
        </w:tc>
        <w:tc>
          <w:tcPr>
            <w:tcW w:w="1276" w:type="dxa"/>
            <w:vAlign w:val="center"/>
          </w:tcPr>
          <w:p w:rsidR="006B7402" w:rsidRPr="006544E8" w:rsidRDefault="006B7402" w:rsidP="0061150B">
            <w:pPr>
              <w:ind w:right="240" w:firstLine="0"/>
              <w:jc w:val="center"/>
              <w:rPr>
                <w:sz w:val="18"/>
                <w:szCs w:val="18"/>
              </w:rPr>
            </w:pPr>
            <w:r w:rsidRPr="006544E8">
              <w:rPr>
                <w:rFonts w:hint="eastAsia"/>
                <w:sz w:val="18"/>
                <w:szCs w:val="18"/>
              </w:rPr>
              <w:t>编写</w:t>
            </w:r>
          </w:p>
        </w:tc>
        <w:tc>
          <w:tcPr>
            <w:tcW w:w="1701" w:type="dxa"/>
            <w:vAlign w:val="center"/>
          </w:tcPr>
          <w:p w:rsidR="006B7402" w:rsidRPr="006544E8" w:rsidRDefault="006B7402" w:rsidP="0061150B">
            <w:pPr>
              <w:ind w:right="240" w:firstLine="0"/>
              <w:jc w:val="center"/>
              <w:rPr>
                <w:sz w:val="18"/>
                <w:szCs w:val="18"/>
              </w:rPr>
            </w:pPr>
          </w:p>
        </w:tc>
        <w:tc>
          <w:tcPr>
            <w:tcW w:w="2835" w:type="dxa"/>
            <w:vAlign w:val="center"/>
          </w:tcPr>
          <w:p w:rsidR="006B7402" w:rsidRPr="006544E8" w:rsidRDefault="006B7402" w:rsidP="0061150B">
            <w:pPr>
              <w:ind w:right="240" w:firstLine="0"/>
              <w:jc w:val="center"/>
              <w:rPr>
                <w:sz w:val="18"/>
                <w:szCs w:val="18"/>
              </w:rPr>
            </w:pPr>
            <w:r w:rsidRPr="006544E8">
              <w:rPr>
                <w:rFonts w:hint="eastAsia"/>
                <w:sz w:val="18"/>
                <w:szCs w:val="18"/>
              </w:rPr>
              <w:t>见文档</w:t>
            </w:r>
          </w:p>
        </w:tc>
      </w:tr>
      <w:tr w:rsidR="006B7402" w:rsidTr="0061150B">
        <w:trPr>
          <w:trHeight w:val="480"/>
        </w:trPr>
        <w:tc>
          <w:tcPr>
            <w:tcW w:w="1384" w:type="dxa"/>
            <w:vAlign w:val="center"/>
          </w:tcPr>
          <w:p w:rsidR="006B7402" w:rsidRPr="006544E8" w:rsidRDefault="006B7402" w:rsidP="0061150B">
            <w:pPr>
              <w:ind w:right="240" w:firstLine="0"/>
              <w:jc w:val="center"/>
              <w:rPr>
                <w:sz w:val="18"/>
                <w:szCs w:val="18"/>
              </w:rPr>
            </w:pPr>
            <w:r w:rsidRPr="006544E8">
              <w:rPr>
                <w:rFonts w:hint="eastAsia"/>
                <w:sz w:val="18"/>
                <w:szCs w:val="18"/>
              </w:rPr>
              <w:t>2016.03.25</w:t>
            </w:r>
          </w:p>
        </w:tc>
        <w:tc>
          <w:tcPr>
            <w:tcW w:w="1134" w:type="dxa"/>
            <w:vAlign w:val="center"/>
          </w:tcPr>
          <w:p w:rsidR="006B7402" w:rsidRPr="006544E8" w:rsidRDefault="006B7402" w:rsidP="0061150B">
            <w:pPr>
              <w:ind w:right="240" w:firstLine="0"/>
              <w:jc w:val="center"/>
              <w:rPr>
                <w:sz w:val="18"/>
                <w:szCs w:val="18"/>
              </w:rPr>
            </w:pPr>
            <w:r w:rsidRPr="006544E8">
              <w:rPr>
                <w:rFonts w:hint="eastAsia"/>
                <w:sz w:val="18"/>
                <w:szCs w:val="18"/>
              </w:rPr>
              <w:t>代志立</w:t>
            </w:r>
          </w:p>
        </w:tc>
        <w:tc>
          <w:tcPr>
            <w:tcW w:w="1276" w:type="dxa"/>
            <w:vAlign w:val="center"/>
          </w:tcPr>
          <w:p w:rsidR="006B7402" w:rsidRPr="006544E8" w:rsidRDefault="006B7402" w:rsidP="0061150B">
            <w:pPr>
              <w:ind w:right="240" w:firstLine="0"/>
              <w:jc w:val="center"/>
              <w:rPr>
                <w:sz w:val="18"/>
                <w:szCs w:val="18"/>
              </w:rPr>
            </w:pPr>
            <w:r w:rsidRPr="006544E8">
              <w:rPr>
                <w:rFonts w:hint="eastAsia"/>
                <w:sz w:val="18"/>
                <w:szCs w:val="18"/>
              </w:rPr>
              <w:t>V1.8</w:t>
            </w:r>
            <w:r w:rsidRPr="006544E8">
              <w:rPr>
                <w:rFonts w:hint="eastAsia"/>
                <w:sz w:val="18"/>
                <w:szCs w:val="18"/>
              </w:rPr>
              <w:t>迭代</w:t>
            </w:r>
          </w:p>
        </w:tc>
        <w:tc>
          <w:tcPr>
            <w:tcW w:w="1701" w:type="dxa"/>
            <w:vAlign w:val="center"/>
          </w:tcPr>
          <w:p w:rsidR="006B7402" w:rsidRPr="006544E8" w:rsidRDefault="006B7402" w:rsidP="0061150B">
            <w:pPr>
              <w:ind w:right="240" w:firstLine="0"/>
              <w:jc w:val="center"/>
              <w:rPr>
                <w:sz w:val="18"/>
                <w:szCs w:val="18"/>
              </w:rPr>
            </w:pPr>
          </w:p>
        </w:tc>
        <w:tc>
          <w:tcPr>
            <w:tcW w:w="2835" w:type="dxa"/>
          </w:tcPr>
          <w:p w:rsidR="006B7402" w:rsidRPr="006544E8" w:rsidRDefault="006B7402" w:rsidP="0061150B">
            <w:pPr>
              <w:ind w:right="240" w:firstLine="0"/>
              <w:jc w:val="left"/>
              <w:rPr>
                <w:sz w:val="18"/>
                <w:szCs w:val="18"/>
              </w:rPr>
            </w:pPr>
            <w:r w:rsidRPr="006544E8">
              <w:rPr>
                <w:rFonts w:hint="eastAsia"/>
                <w:sz w:val="18"/>
                <w:szCs w:val="18"/>
              </w:rPr>
              <w:t>新增信用卡申请（信用卡申请、信用卡进度查询）；</w:t>
            </w:r>
          </w:p>
          <w:p w:rsidR="006B7402" w:rsidRPr="006544E8" w:rsidRDefault="006B7402" w:rsidP="0061150B">
            <w:pPr>
              <w:ind w:right="240" w:firstLine="0"/>
              <w:jc w:val="left"/>
              <w:rPr>
                <w:sz w:val="18"/>
                <w:szCs w:val="18"/>
              </w:rPr>
            </w:pPr>
            <w:r w:rsidRPr="006544E8">
              <w:rPr>
                <w:rFonts w:hint="eastAsia"/>
                <w:sz w:val="18"/>
                <w:szCs w:val="18"/>
              </w:rPr>
              <w:t>新增金融超市（理财产品列表、理财产品详情、我的理财产品）；</w:t>
            </w:r>
          </w:p>
          <w:p w:rsidR="006B7402" w:rsidRPr="006544E8" w:rsidRDefault="006B7402" w:rsidP="0061150B">
            <w:pPr>
              <w:ind w:right="240" w:firstLine="0"/>
              <w:jc w:val="left"/>
              <w:rPr>
                <w:sz w:val="18"/>
                <w:szCs w:val="18"/>
              </w:rPr>
            </w:pPr>
            <w:r w:rsidRPr="006544E8">
              <w:rPr>
                <w:rFonts w:hint="eastAsia"/>
                <w:sz w:val="18"/>
                <w:szCs w:val="18"/>
              </w:rPr>
              <w:t>新增积分兑换（礼品列表、兑换列表）；</w:t>
            </w:r>
          </w:p>
          <w:p w:rsidR="006B7402" w:rsidRPr="006544E8" w:rsidRDefault="006B7402" w:rsidP="0061150B">
            <w:pPr>
              <w:ind w:right="240" w:firstLine="0"/>
              <w:jc w:val="left"/>
              <w:rPr>
                <w:sz w:val="18"/>
                <w:szCs w:val="18"/>
              </w:rPr>
            </w:pPr>
            <w:r w:rsidRPr="006544E8">
              <w:rPr>
                <w:rFonts w:hint="eastAsia"/>
                <w:sz w:val="18"/>
                <w:szCs w:val="18"/>
              </w:rPr>
              <w:t>新增平台优惠券（添加优惠券和优惠券列表）功能。</w:t>
            </w:r>
          </w:p>
        </w:tc>
      </w:tr>
      <w:tr w:rsidR="006B7402" w:rsidTr="0061150B">
        <w:trPr>
          <w:trHeight w:val="480"/>
        </w:trPr>
        <w:tc>
          <w:tcPr>
            <w:tcW w:w="1384" w:type="dxa"/>
            <w:vAlign w:val="center"/>
          </w:tcPr>
          <w:p w:rsidR="006B7402" w:rsidRPr="006544E8" w:rsidRDefault="006B7402" w:rsidP="0061150B">
            <w:pPr>
              <w:ind w:right="240" w:firstLine="0"/>
              <w:jc w:val="center"/>
              <w:rPr>
                <w:sz w:val="18"/>
                <w:szCs w:val="18"/>
              </w:rPr>
            </w:pPr>
            <w:r w:rsidRPr="006544E8">
              <w:rPr>
                <w:rFonts w:hint="eastAsia"/>
                <w:sz w:val="18"/>
                <w:szCs w:val="18"/>
              </w:rPr>
              <w:t>2016.03.31</w:t>
            </w:r>
          </w:p>
        </w:tc>
        <w:tc>
          <w:tcPr>
            <w:tcW w:w="1134" w:type="dxa"/>
            <w:vAlign w:val="center"/>
          </w:tcPr>
          <w:p w:rsidR="006B7402" w:rsidRPr="006544E8" w:rsidRDefault="006B7402" w:rsidP="0061150B">
            <w:pPr>
              <w:ind w:right="240" w:firstLine="0"/>
              <w:jc w:val="center"/>
              <w:rPr>
                <w:sz w:val="18"/>
                <w:szCs w:val="18"/>
              </w:rPr>
            </w:pPr>
            <w:r w:rsidRPr="006544E8">
              <w:rPr>
                <w:rFonts w:hint="eastAsia"/>
                <w:sz w:val="18"/>
                <w:szCs w:val="18"/>
              </w:rPr>
              <w:t>代志立</w:t>
            </w:r>
          </w:p>
        </w:tc>
        <w:tc>
          <w:tcPr>
            <w:tcW w:w="1276" w:type="dxa"/>
            <w:vAlign w:val="center"/>
          </w:tcPr>
          <w:p w:rsidR="006B7402" w:rsidRPr="006544E8" w:rsidRDefault="006B7402" w:rsidP="0061150B">
            <w:pPr>
              <w:ind w:right="240" w:firstLine="0"/>
              <w:jc w:val="center"/>
              <w:rPr>
                <w:sz w:val="18"/>
                <w:szCs w:val="18"/>
              </w:rPr>
            </w:pPr>
            <w:r w:rsidRPr="006544E8">
              <w:rPr>
                <w:rFonts w:hint="eastAsia"/>
                <w:sz w:val="18"/>
                <w:szCs w:val="18"/>
              </w:rPr>
              <w:t>V2.2</w:t>
            </w:r>
            <w:r w:rsidRPr="006544E8">
              <w:rPr>
                <w:rFonts w:hint="eastAsia"/>
                <w:sz w:val="18"/>
                <w:szCs w:val="18"/>
              </w:rPr>
              <w:t>迭代</w:t>
            </w:r>
          </w:p>
        </w:tc>
        <w:tc>
          <w:tcPr>
            <w:tcW w:w="1701" w:type="dxa"/>
            <w:vAlign w:val="center"/>
          </w:tcPr>
          <w:p w:rsidR="006B7402" w:rsidRPr="006544E8" w:rsidRDefault="006B7402" w:rsidP="0061150B">
            <w:pPr>
              <w:ind w:right="240" w:firstLine="0"/>
              <w:jc w:val="center"/>
              <w:rPr>
                <w:sz w:val="18"/>
                <w:szCs w:val="18"/>
              </w:rPr>
            </w:pPr>
          </w:p>
        </w:tc>
        <w:tc>
          <w:tcPr>
            <w:tcW w:w="2835" w:type="dxa"/>
          </w:tcPr>
          <w:p w:rsidR="006B7402" w:rsidRPr="006544E8" w:rsidRDefault="006B7402" w:rsidP="0061150B">
            <w:pPr>
              <w:ind w:right="240" w:firstLine="0"/>
              <w:jc w:val="left"/>
              <w:rPr>
                <w:sz w:val="18"/>
                <w:szCs w:val="18"/>
              </w:rPr>
            </w:pPr>
            <w:r w:rsidRPr="006544E8">
              <w:rPr>
                <w:rFonts w:hint="eastAsia"/>
                <w:sz w:val="18"/>
                <w:szCs w:val="18"/>
              </w:rPr>
              <w:t>新增个人注册、商户入驻、订单处理、评价、退货退款、退款、投诉、举报流程图。</w:t>
            </w:r>
          </w:p>
        </w:tc>
      </w:tr>
      <w:tr w:rsidR="006B7402" w:rsidTr="0061150B">
        <w:trPr>
          <w:trHeight w:val="480"/>
        </w:trPr>
        <w:tc>
          <w:tcPr>
            <w:tcW w:w="1384" w:type="dxa"/>
            <w:vAlign w:val="center"/>
          </w:tcPr>
          <w:p w:rsidR="006B7402" w:rsidRPr="006544E8" w:rsidRDefault="006B7402" w:rsidP="0061150B">
            <w:pPr>
              <w:ind w:right="240" w:firstLine="0"/>
              <w:jc w:val="center"/>
              <w:rPr>
                <w:sz w:val="18"/>
                <w:szCs w:val="18"/>
              </w:rPr>
            </w:pPr>
            <w:r w:rsidRPr="006544E8">
              <w:rPr>
                <w:rFonts w:hint="eastAsia"/>
                <w:sz w:val="18"/>
                <w:szCs w:val="18"/>
              </w:rPr>
              <w:t>2016</w:t>
            </w:r>
            <w:r w:rsidRPr="006544E8">
              <w:rPr>
                <w:sz w:val="18"/>
                <w:szCs w:val="18"/>
              </w:rPr>
              <w:t>.</w:t>
            </w:r>
            <w:r w:rsidRPr="006544E8">
              <w:rPr>
                <w:rFonts w:hint="eastAsia"/>
                <w:sz w:val="18"/>
                <w:szCs w:val="18"/>
              </w:rPr>
              <w:t>04.1</w:t>
            </w:r>
            <w:r w:rsidRPr="006544E8">
              <w:rPr>
                <w:sz w:val="18"/>
                <w:szCs w:val="18"/>
              </w:rPr>
              <w:t>0</w:t>
            </w:r>
          </w:p>
        </w:tc>
        <w:tc>
          <w:tcPr>
            <w:tcW w:w="1134" w:type="dxa"/>
            <w:vAlign w:val="center"/>
          </w:tcPr>
          <w:p w:rsidR="006B7402" w:rsidRPr="006544E8" w:rsidRDefault="006B7402" w:rsidP="0061150B">
            <w:pPr>
              <w:ind w:right="240" w:firstLine="0"/>
              <w:jc w:val="center"/>
              <w:rPr>
                <w:sz w:val="18"/>
                <w:szCs w:val="18"/>
              </w:rPr>
            </w:pPr>
            <w:r w:rsidRPr="006544E8">
              <w:rPr>
                <w:rFonts w:hint="eastAsia"/>
                <w:sz w:val="18"/>
                <w:szCs w:val="18"/>
              </w:rPr>
              <w:t>耿宇俊</w:t>
            </w:r>
          </w:p>
        </w:tc>
        <w:tc>
          <w:tcPr>
            <w:tcW w:w="1276" w:type="dxa"/>
            <w:vAlign w:val="center"/>
          </w:tcPr>
          <w:p w:rsidR="006B7402" w:rsidRPr="006544E8" w:rsidRDefault="006B7402" w:rsidP="0061150B">
            <w:pPr>
              <w:ind w:right="240" w:firstLine="0"/>
              <w:jc w:val="center"/>
              <w:rPr>
                <w:sz w:val="18"/>
                <w:szCs w:val="18"/>
              </w:rPr>
            </w:pPr>
            <w:r w:rsidRPr="006544E8">
              <w:rPr>
                <w:rFonts w:hint="eastAsia"/>
                <w:sz w:val="18"/>
                <w:szCs w:val="18"/>
              </w:rPr>
              <w:t>V</w:t>
            </w:r>
            <w:r w:rsidRPr="006544E8">
              <w:rPr>
                <w:sz w:val="18"/>
                <w:szCs w:val="18"/>
              </w:rPr>
              <w:t>2.7</w:t>
            </w:r>
            <w:r w:rsidRPr="006544E8">
              <w:rPr>
                <w:sz w:val="18"/>
                <w:szCs w:val="18"/>
              </w:rPr>
              <w:t>迭代</w:t>
            </w:r>
          </w:p>
        </w:tc>
        <w:tc>
          <w:tcPr>
            <w:tcW w:w="1701" w:type="dxa"/>
            <w:vAlign w:val="center"/>
          </w:tcPr>
          <w:p w:rsidR="006B7402" w:rsidRPr="006544E8" w:rsidRDefault="006B7402" w:rsidP="0061150B">
            <w:pPr>
              <w:ind w:right="240" w:firstLine="0"/>
              <w:jc w:val="center"/>
              <w:rPr>
                <w:sz w:val="18"/>
                <w:szCs w:val="18"/>
              </w:rPr>
            </w:pPr>
          </w:p>
        </w:tc>
        <w:tc>
          <w:tcPr>
            <w:tcW w:w="2835" w:type="dxa"/>
          </w:tcPr>
          <w:p w:rsidR="006B7402" w:rsidRPr="006544E8" w:rsidRDefault="006B7402" w:rsidP="0061150B">
            <w:pPr>
              <w:ind w:right="240" w:firstLine="0"/>
              <w:jc w:val="left"/>
              <w:rPr>
                <w:sz w:val="18"/>
                <w:szCs w:val="18"/>
              </w:rPr>
            </w:pPr>
            <w:r w:rsidRPr="006544E8">
              <w:rPr>
                <w:rFonts w:hint="eastAsia"/>
                <w:sz w:val="18"/>
                <w:szCs w:val="18"/>
              </w:rPr>
              <w:t>对整体需求进行细化与整理。</w:t>
            </w:r>
          </w:p>
        </w:tc>
      </w:tr>
      <w:tr w:rsidR="006B7402" w:rsidTr="0061150B">
        <w:trPr>
          <w:trHeight w:val="480"/>
        </w:trPr>
        <w:tc>
          <w:tcPr>
            <w:tcW w:w="1384" w:type="dxa"/>
            <w:vAlign w:val="center"/>
          </w:tcPr>
          <w:p w:rsidR="006B7402" w:rsidRPr="006544E8" w:rsidRDefault="006B7402" w:rsidP="0061150B">
            <w:pPr>
              <w:ind w:right="240" w:firstLine="0"/>
              <w:jc w:val="center"/>
              <w:rPr>
                <w:sz w:val="18"/>
                <w:szCs w:val="18"/>
              </w:rPr>
            </w:pPr>
            <w:r w:rsidRPr="006544E8">
              <w:rPr>
                <w:rFonts w:hint="eastAsia"/>
                <w:sz w:val="18"/>
                <w:szCs w:val="18"/>
              </w:rPr>
              <w:t>2016</w:t>
            </w:r>
            <w:r w:rsidRPr="006544E8">
              <w:rPr>
                <w:sz w:val="18"/>
                <w:szCs w:val="18"/>
              </w:rPr>
              <w:t>.04.17</w:t>
            </w:r>
          </w:p>
        </w:tc>
        <w:tc>
          <w:tcPr>
            <w:tcW w:w="1134" w:type="dxa"/>
            <w:vAlign w:val="center"/>
          </w:tcPr>
          <w:p w:rsidR="006B7402" w:rsidRPr="006544E8" w:rsidRDefault="006B7402" w:rsidP="0061150B">
            <w:pPr>
              <w:ind w:right="240" w:firstLine="0"/>
              <w:jc w:val="center"/>
              <w:rPr>
                <w:sz w:val="18"/>
                <w:szCs w:val="18"/>
              </w:rPr>
            </w:pPr>
            <w:r w:rsidRPr="006544E8">
              <w:rPr>
                <w:rFonts w:hint="eastAsia"/>
                <w:sz w:val="18"/>
                <w:szCs w:val="18"/>
              </w:rPr>
              <w:t>解鹏非</w:t>
            </w:r>
          </w:p>
        </w:tc>
        <w:tc>
          <w:tcPr>
            <w:tcW w:w="1276" w:type="dxa"/>
            <w:vAlign w:val="center"/>
          </w:tcPr>
          <w:p w:rsidR="006B7402" w:rsidRPr="006544E8" w:rsidRDefault="006B7402" w:rsidP="0061150B">
            <w:pPr>
              <w:ind w:right="240" w:firstLine="0"/>
              <w:jc w:val="center"/>
              <w:rPr>
                <w:sz w:val="18"/>
                <w:szCs w:val="18"/>
              </w:rPr>
            </w:pPr>
            <w:r w:rsidRPr="006544E8">
              <w:rPr>
                <w:rFonts w:hint="eastAsia"/>
                <w:sz w:val="18"/>
                <w:szCs w:val="18"/>
              </w:rPr>
              <w:t>V</w:t>
            </w:r>
            <w:r w:rsidRPr="006544E8">
              <w:rPr>
                <w:sz w:val="18"/>
                <w:szCs w:val="18"/>
              </w:rPr>
              <w:t>2.7</w:t>
            </w:r>
          </w:p>
        </w:tc>
        <w:tc>
          <w:tcPr>
            <w:tcW w:w="1701" w:type="dxa"/>
            <w:vAlign w:val="center"/>
          </w:tcPr>
          <w:p w:rsidR="006B7402" w:rsidRPr="006544E8" w:rsidRDefault="006B7402" w:rsidP="0061150B">
            <w:pPr>
              <w:ind w:right="240" w:firstLine="0"/>
              <w:jc w:val="center"/>
              <w:rPr>
                <w:sz w:val="18"/>
                <w:szCs w:val="18"/>
              </w:rPr>
            </w:pPr>
            <w:r w:rsidRPr="006544E8">
              <w:rPr>
                <w:rFonts w:hint="eastAsia"/>
                <w:sz w:val="18"/>
                <w:szCs w:val="18"/>
              </w:rPr>
              <w:t>6</w:t>
            </w:r>
            <w:r w:rsidRPr="006544E8">
              <w:rPr>
                <w:sz w:val="18"/>
                <w:szCs w:val="18"/>
              </w:rPr>
              <w:t>.1.1</w:t>
            </w:r>
            <w:r>
              <w:rPr>
                <w:sz w:val="18"/>
                <w:szCs w:val="18"/>
              </w:rPr>
              <w:t>2</w:t>
            </w:r>
            <w:r w:rsidRPr="006544E8">
              <w:rPr>
                <w:sz w:val="18"/>
                <w:szCs w:val="18"/>
              </w:rPr>
              <w:t>.2</w:t>
            </w:r>
          </w:p>
          <w:p w:rsidR="006B7402" w:rsidRPr="006544E8" w:rsidRDefault="006B7402" w:rsidP="0061150B">
            <w:pPr>
              <w:ind w:right="240" w:firstLine="0"/>
              <w:jc w:val="center"/>
              <w:rPr>
                <w:sz w:val="18"/>
                <w:szCs w:val="18"/>
              </w:rPr>
            </w:pPr>
            <w:r w:rsidRPr="006544E8">
              <w:rPr>
                <w:sz w:val="18"/>
                <w:szCs w:val="18"/>
              </w:rPr>
              <w:t>商城门户》商家入驻》我要入驻</w:t>
            </w:r>
          </w:p>
        </w:tc>
        <w:tc>
          <w:tcPr>
            <w:tcW w:w="2835" w:type="dxa"/>
          </w:tcPr>
          <w:p w:rsidR="006B7402" w:rsidRPr="006544E8" w:rsidRDefault="006B7402" w:rsidP="0061150B">
            <w:pPr>
              <w:ind w:right="240" w:firstLine="0"/>
              <w:jc w:val="left"/>
              <w:rPr>
                <w:sz w:val="18"/>
                <w:szCs w:val="18"/>
              </w:rPr>
            </w:pPr>
            <w:r w:rsidRPr="006544E8">
              <w:rPr>
                <w:rFonts w:hint="eastAsia"/>
                <w:sz w:val="18"/>
                <w:szCs w:val="18"/>
              </w:rPr>
              <w:t>业务流程修改</w:t>
            </w:r>
          </w:p>
          <w:p w:rsidR="006B7402" w:rsidRPr="006544E8" w:rsidRDefault="006B7402" w:rsidP="0061150B">
            <w:pPr>
              <w:ind w:right="240" w:firstLine="0"/>
              <w:jc w:val="left"/>
              <w:rPr>
                <w:sz w:val="18"/>
                <w:szCs w:val="18"/>
              </w:rPr>
            </w:pPr>
            <w:r w:rsidRPr="006544E8">
              <w:rPr>
                <w:rFonts w:hint="eastAsia"/>
                <w:sz w:val="18"/>
                <w:szCs w:val="18"/>
              </w:rPr>
              <w:t>1</w:t>
            </w:r>
            <w:r w:rsidRPr="006544E8">
              <w:rPr>
                <w:rFonts w:hint="eastAsia"/>
                <w:sz w:val="18"/>
                <w:szCs w:val="18"/>
              </w:rPr>
              <w:t>、商城、内管系统、运营平台均要提供会员注册、商户入驻的功能</w:t>
            </w:r>
          </w:p>
          <w:p w:rsidR="006B7402" w:rsidRPr="006544E8" w:rsidRDefault="006B7402" w:rsidP="0061150B">
            <w:pPr>
              <w:ind w:right="240" w:firstLine="0"/>
              <w:jc w:val="left"/>
              <w:rPr>
                <w:sz w:val="18"/>
                <w:szCs w:val="18"/>
              </w:rPr>
            </w:pPr>
            <w:r w:rsidRPr="006544E8">
              <w:rPr>
                <w:sz w:val="18"/>
                <w:szCs w:val="18"/>
              </w:rPr>
              <w:t>业务规则修改</w:t>
            </w:r>
          </w:p>
          <w:p w:rsidR="006B7402" w:rsidRPr="006544E8" w:rsidRDefault="006B7402" w:rsidP="0061150B">
            <w:pPr>
              <w:ind w:right="240" w:firstLine="0"/>
              <w:jc w:val="left"/>
              <w:rPr>
                <w:sz w:val="18"/>
                <w:szCs w:val="18"/>
              </w:rPr>
            </w:pPr>
            <w:r w:rsidRPr="006544E8">
              <w:rPr>
                <w:rFonts w:hint="eastAsia"/>
                <w:sz w:val="18"/>
                <w:szCs w:val="18"/>
              </w:rPr>
              <w:t>5</w:t>
            </w:r>
            <w:r w:rsidRPr="006544E8">
              <w:rPr>
                <w:rFonts w:hint="eastAsia"/>
                <w:sz w:val="18"/>
                <w:szCs w:val="18"/>
              </w:rPr>
              <w:t>、线上注册时，用户自行在网页输入密码</w:t>
            </w:r>
          </w:p>
          <w:p w:rsidR="006B7402" w:rsidRPr="006544E8" w:rsidRDefault="006B7402" w:rsidP="0061150B">
            <w:pPr>
              <w:ind w:right="240" w:firstLine="0"/>
              <w:jc w:val="left"/>
              <w:rPr>
                <w:sz w:val="18"/>
                <w:szCs w:val="18"/>
              </w:rPr>
            </w:pPr>
            <w:r w:rsidRPr="006544E8">
              <w:rPr>
                <w:rFonts w:hint="eastAsia"/>
                <w:sz w:val="18"/>
                <w:szCs w:val="18"/>
              </w:rPr>
              <w:t>6</w:t>
            </w:r>
            <w:r w:rsidRPr="006544E8">
              <w:rPr>
                <w:rFonts w:hint="eastAsia"/>
                <w:sz w:val="18"/>
                <w:szCs w:val="18"/>
              </w:rPr>
              <w:t>、内管系统、运营平台处理商户入驻时</w:t>
            </w:r>
            <w:r w:rsidRPr="006544E8">
              <w:rPr>
                <w:rFonts w:hint="eastAsia"/>
                <w:sz w:val="18"/>
                <w:szCs w:val="18"/>
              </w:rPr>
              <w:t>,</w:t>
            </w:r>
            <w:r w:rsidRPr="006544E8">
              <w:rPr>
                <w:rFonts w:hint="eastAsia"/>
                <w:sz w:val="18"/>
                <w:szCs w:val="18"/>
              </w:rPr>
              <w:t>必须先注册为用户，才能商户入驻</w:t>
            </w:r>
          </w:p>
          <w:p w:rsidR="006B7402" w:rsidRPr="006544E8" w:rsidRDefault="006B7402" w:rsidP="0061150B">
            <w:pPr>
              <w:ind w:right="240" w:firstLine="0"/>
              <w:jc w:val="left"/>
              <w:rPr>
                <w:sz w:val="18"/>
                <w:szCs w:val="18"/>
              </w:rPr>
            </w:pPr>
            <w:r w:rsidRPr="006544E8">
              <w:rPr>
                <w:rFonts w:hint="eastAsia"/>
                <w:sz w:val="18"/>
                <w:szCs w:val="18"/>
              </w:rPr>
              <w:t>7</w:t>
            </w:r>
            <w:r w:rsidRPr="006544E8">
              <w:rPr>
                <w:rFonts w:hint="eastAsia"/>
                <w:sz w:val="18"/>
                <w:szCs w:val="18"/>
              </w:rPr>
              <w:t>、通过内管系统、运营平台新增用户用户时系统生成随机密码短信发给客户，客户用随机密码登录系统。首次登录必须修改密码才可以正常使用。控制不可以为简单密码。</w:t>
            </w:r>
          </w:p>
        </w:tc>
      </w:tr>
      <w:tr w:rsidR="006B7402" w:rsidTr="0061150B">
        <w:trPr>
          <w:trHeight w:val="480"/>
        </w:trPr>
        <w:tc>
          <w:tcPr>
            <w:tcW w:w="1384" w:type="dxa"/>
            <w:vAlign w:val="center"/>
          </w:tcPr>
          <w:p w:rsidR="006B7402" w:rsidRPr="006544E8" w:rsidRDefault="006B7402" w:rsidP="0061150B">
            <w:pPr>
              <w:ind w:right="240" w:firstLine="0"/>
              <w:jc w:val="center"/>
              <w:rPr>
                <w:sz w:val="18"/>
                <w:szCs w:val="18"/>
              </w:rPr>
            </w:pPr>
            <w:r w:rsidRPr="006544E8">
              <w:rPr>
                <w:rFonts w:hint="eastAsia"/>
                <w:sz w:val="18"/>
                <w:szCs w:val="18"/>
              </w:rPr>
              <w:t>2016</w:t>
            </w:r>
            <w:r w:rsidRPr="006544E8">
              <w:rPr>
                <w:sz w:val="18"/>
                <w:szCs w:val="18"/>
              </w:rPr>
              <w:t>.04.17</w:t>
            </w:r>
          </w:p>
        </w:tc>
        <w:tc>
          <w:tcPr>
            <w:tcW w:w="1134" w:type="dxa"/>
            <w:vAlign w:val="center"/>
          </w:tcPr>
          <w:p w:rsidR="006B7402" w:rsidRPr="006544E8" w:rsidRDefault="006B7402" w:rsidP="0061150B">
            <w:pPr>
              <w:ind w:right="240" w:firstLine="0"/>
              <w:jc w:val="center"/>
              <w:rPr>
                <w:sz w:val="18"/>
                <w:szCs w:val="18"/>
              </w:rPr>
            </w:pPr>
            <w:r w:rsidRPr="006544E8">
              <w:rPr>
                <w:rFonts w:hint="eastAsia"/>
                <w:sz w:val="18"/>
                <w:szCs w:val="18"/>
              </w:rPr>
              <w:t>解鹏非</w:t>
            </w:r>
          </w:p>
        </w:tc>
        <w:tc>
          <w:tcPr>
            <w:tcW w:w="1276" w:type="dxa"/>
            <w:vAlign w:val="center"/>
          </w:tcPr>
          <w:p w:rsidR="006B7402" w:rsidRPr="006544E8" w:rsidRDefault="006B7402" w:rsidP="0061150B">
            <w:pPr>
              <w:ind w:right="240" w:firstLine="0"/>
              <w:jc w:val="center"/>
              <w:rPr>
                <w:sz w:val="18"/>
                <w:szCs w:val="18"/>
              </w:rPr>
            </w:pPr>
            <w:r w:rsidRPr="006544E8">
              <w:rPr>
                <w:rFonts w:hint="eastAsia"/>
                <w:sz w:val="18"/>
                <w:szCs w:val="18"/>
              </w:rPr>
              <w:t>V</w:t>
            </w:r>
            <w:r w:rsidRPr="006544E8">
              <w:rPr>
                <w:sz w:val="18"/>
                <w:szCs w:val="18"/>
              </w:rPr>
              <w:t>2.7</w:t>
            </w:r>
          </w:p>
        </w:tc>
        <w:tc>
          <w:tcPr>
            <w:tcW w:w="1701" w:type="dxa"/>
            <w:vAlign w:val="center"/>
          </w:tcPr>
          <w:p w:rsidR="006B7402" w:rsidRPr="006544E8" w:rsidRDefault="006B7402" w:rsidP="0061150B">
            <w:pPr>
              <w:ind w:right="240" w:firstLine="0"/>
              <w:jc w:val="center"/>
              <w:rPr>
                <w:sz w:val="18"/>
                <w:szCs w:val="18"/>
              </w:rPr>
            </w:pPr>
            <w:r w:rsidRPr="006544E8">
              <w:rPr>
                <w:sz w:val="18"/>
                <w:szCs w:val="18"/>
              </w:rPr>
              <w:t>6.3.9.1</w:t>
            </w:r>
          </w:p>
          <w:p w:rsidR="006B7402" w:rsidRPr="006544E8" w:rsidRDefault="006B7402" w:rsidP="0061150B">
            <w:pPr>
              <w:ind w:right="240" w:firstLine="0"/>
              <w:jc w:val="center"/>
              <w:rPr>
                <w:sz w:val="18"/>
                <w:szCs w:val="18"/>
              </w:rPr>
            </w:pPr>
            <w:r w:rsidRPr="006544E8">
              <w:rPr>
                <w:rFonts w:hint="eastAsia"/>
                <w:sz w:val="18"/>
                <w:szCs w:val="18"/>
              </w:rPr>
              <w:t>商户中心》子帐号》子帐号</w:t>
            </w:r>
            <w:r w:rsidRPr="006544E8">
              <w:rPr>
                <w:sz w:val="18"/>
                <w:szCs w:val="18"/>
              </w:rPr>
              <w:t>管理</w:t>
            </w:r>
          </w:p>
        </w:tc>
        <w:tc>
          <w:tcPr>
            <w:tcW w:w="2835" w:type="dxa"/>
          </w:tcPr>
          <w:p w:rsidR="006B7402" w:rsidRPr="006544E8" w:rsidRDefault="006B7402" w:rsidP="0061150B">
            <w:pPr>
              <w:ind w:right="240" w:firstLine="0"/>
              <w:jc w:val="left"/>
              <w:rPr>
                <w:sz w:val="18"/>
                <w:szCs w:val="18"/>
              </w:rPr>
            </w:pPr>
            <w:r w:rsidRPr="006544E8">
              <w:rPr>
                <w:rFonts w:hint="eastAsia"/>
                <w:sz w:val="18"/>
                <w:szCs w:val="18"/>
              </w:rPr>
              <w:t>业务规则修改</w:t>
            </w:r>
          </w:p>
          <w:p w:rsidR="006B7402" w:rsidRPr="006544E8" w:rsidRDefault="006B7402" w:rsidP="0061150B">
            <w:pPr>
              <w:ind w:right="240" w:firstLine="0"/>
              <w:jc w:val="left"/>
              <w:rPr>
                <w:sz w:val="18"/>
                <w:szCs w:val="18"/>
              </w:rPr>
            </w:pPr>
            <w:r w:rsidRPr="006544E8">
              <w:rPr>
                <w:rFonts w:hint="eastAsia"/>
                <w:sz w:val="18"/>
                <w:szCs w:val="18"/>
              </w:rPr>
              <w:t>2</w:t>
            </w:r>
            <w:r w:rsidRPr="006544E8">
              <w:rPr>
                <w:rFonts w:hint="eastAsia"/>
                <w:sz w:val="18"/>
                <w:szCs w:val="18"/>
              </w:rPr>
              <w:t>、由商户自行设置子账户的默认密码</w:t>
            </w:r>
          </w:p>
        </w:tc>
      </w:tr>
      <w:tr w:rsidR="006B7402" w:rsidTr="0061150B">
        <w:trPr>
          <w:trHeight w:val="480"/>
        </w:trPr>
        <w:tc>
          <w:tcPr>
            <w:tcW w:w="1384" w:type="dxa"/>
            <w:vAlign w:val="center"/>
          </w:tcPr>
          <w:p w:rsidR="006B7402" w:rsidRPr="006544E8" w:rsidRDefault="006B7402" w:rsidP="0061150B">
            <w:pPr>
              <w:ind w:right="240" w:firstLine="0"/>
              <w:jc w:val="center"/>
              <w:rPr>
                <w:sz w:val="18"/>
                <w:szCs w:val="18"/>
              </w:rPr>
            </w:pPr>
            <w:r w:rsidRPr="006544E8">
              <w:rPr>
                <w:rFonts w:hint="eastAsia"/>
                <w:sz w:val="18"/>
                <w:szCs w:val="18"/>
              </w:rPr>
              <w:lastRenderedPageBreak/>
              <w:t>2016</w:t>
            </w:r>
            <w:r w:rsidRPr="006544E8">
              <w:rPr>
                <w:sz w:val="18"/>
                <w:szCs w:val="18"/>
              </w:rPr>
              <w:t>.04.17</w:t>
            </w:r>
          </w:p>
        </w:tc>
        <w:tc>
          <w:tcPr>
            <w:tcW w:w="1134" w:type="dxa"/>
            <w:vAlign w:val="center"/>
          </w:tcPr>
          <w:p w:rsidR="006B7402" w:rsidRPr="006544E8" w:rsidRDefault="006B7402" w:rsidP="0061150B">
            <w:pPr>
              <w:ind w:right="240" w:firstLine="0"/>
              <w:jc w:val="center"/>
              <w:rPr>
                <w:sz w:val="18"/>
                <w:szCs w:val="18"/>
              </w:rPr>
            </w:pPr>
            <w:r w:rsidRPr="006544E8">
              <w:rPr>
                <w:rFonts w:hint="eastAsia"/>
                <w:sz w:val="18"/>
                <w:szCs w:val="18"/>
              </w:rPr>
              <w:t>解鹏非</w:t>
            </w:r>
          </w:p>
        </w:tc>
        <w:tc>
          <w:tcPr>
            <w:tcW w:w="1276" w:type="dxa"/>
            <w:vAlign w:val="center"/>
          </w:tcPr>
          <w:p w:rsidR="006B7402" w:rsidRPr="006544E8" w:rsidRDefault="006B7402" w:rsidP="0061150B">
            <w:pPr>
              <w:ind w:right="240" w:firstLine="0"/>
              <w:jc w:val="center"/>
              <w:rPr>
                <w:sz w:val="18"/>
                <w:szCs w:val="18"/>
              </w:rPr>
            </w:pPr>
            <w:r w:rsidRPr="006544E8">
              <w:rPr>
                <w:rFonts w:hint="eastAsia"/>
                <w:sz w:val="18"/>
                <w:szCs w:val="18"/>
              </w:rPr>
              <w:t>V</w:t>
            </w:r>
            <w:r w:rsidRPr="006544E8">
              <w:rPr>
                <w:sz w:val="18"/>
                <w:szCs w:val="18"/>
              </w:rPr>
              <w:t>2.7</w:t>
            </w:r>
          </w:p>
        </w:tc>
        <w:tc>
          <w:tcPr>
            <w:tcW w:w="1701" w:type="dxa"/>
            <w:vAlign w:val="center"/>
          </w:tcPr>
          <w:p w:rsidR="006B7402" w:rsidRPr="006544E8" w:rsidRDefault="006B7402" w:rsidP="0061150B">
            <w:pPr>
              <w:ind w:right="240" w:firstLine="0"/>
              <w:jc w:val="center"/>
              <w:rPr>
                <w:sz w:val="18"/>
                <w:szCs w:val="18"/>
              </w:rPr>
            </w:pPr>
            <w:r w:rsidRPr="006544E8">
              <w:rPr>
                <w:rFonts w:hint="eastAsia"/>
                <w:sz w:val="18"/>
                <w:szCs w:val="18"/>
              </w:rPr>
              <w:t>6.1.1</w:t>
            </w:r>
          </w:p>
          <w:p w:rsidR="006B7402" w:rsidRPr="006544E8" w:rsidRDefault="006B7402" w:rsidP="0061150B">
            <w:pPr>
              <w:ind w:right="240" w:firstLine="0"/>
              <w:jc w:val="center"/>
              <w:rPr>
                <w:sz w:val="18"/>
                <w:szCs w:val="18"/>
              </w:rPr>
            </w:pPr>
            <w:r>
              <w:rPr>
                <w:sz w:val="18"/>
                <w:szCs w:val="18"/>
              </w:rPr>
              <w:t>商城门户</w:t>
            </w:r>
            <w:r w:rsidRPr="006544E8">
              <w:rPr>
                <w:rFonts w:hint="eastAsia"/>
                <w:sz w:val="18"/>
                <w:szCs w:val="18"/>
              </w:rPr>
              <w:t>》会员</w:t>
            </w:r>
          </w:p>
        </w:tc>
        <w:tc>
          <w:tcPr>
            <w:tcW w:w="2835" w:type="dxa"/>
          </w:tcPr>
          <w:p w:rsidR="006B7402" w:rsidRPr="006544E8" w:rsidRDefault="006B7402" w:rsidP="0061150B">
            <w:pPr>
              <w:ind w:right="240" w:firstLine="0"/>
              <w:jc w:val="left"/>
              <w:rPr>
                <w:sz w:val="18"/>
                <w:szCs w:val="18"/>
              </w:rPr>
            </w:pPr>
            <w:r w:rsidRPr="006544E8">
              <w:rPr>
                <w:sz w:val="18"/>
                <w:szCs w:val="18"/>
              </w:rPr>
              <w:t>增加内容</w:t>
            </w:r>
          </w:p>
          <w:p w:rsidR="006B7402" w:rsidRPr="006544E8" w:rsidRDefault="006B7402" w:rsidP="0061150B">
            <w:pPr>
              <w:ind w:right="240" w:firstLine="0"/>
              <w:jc w:val="left"/>
              <w:rPr>
                <w:sz w:val="18"/>
                <w:szCs w:val="18"/>
              </w:rPr>
            </w:pPr>
            <w:r w:rsidRPr="006544E8">
              <w:rPr>
                <w:sz w:val="18"/>
                <w:szCs w:val="18"/>
              </w:rPr>
              <w:t>电子账户管理规则如下：</w:t>
            </w:r>
          </w:p>
          <w:p w:rsidR="006B7402" w:rsidRPr="006544E8" w:rsidRDefault="006B7402" w:rsidP="0061150B">
            <w:pPr>
              <w:ind w:right="240" w:firstLine="0"/>
              <w:jc w:val="left"/>
              <w:rPr>
                <w:sz w:val="18"/>
                <w:szCs w:val="18"/>
              </w:rPr>
            </w:pPr>
            <w:r w:rsidRPr="006544E8">
              <w:rPr>
                <w:rFonts w:hint="eastAsia"/>
                <w:sz w:val="18"/>
                <w:szCs w:val="18"/>
              </w:rPr>
              <w:t>1</w:t>
            </w:r>
            <w:r w:rsidRPr="006544E8">
              <w:rPr>
                <w:rFonts w:hint="eastAsia"/>
                <w:sz w:val="18"/>
                <w:szCs w:val="18"/>
              </w:rPr>
              <w:t>、电子帐户表中需增加核心卡号、核心帐号、核心凭证号、账户类别标志的字段（Ⅰ、Ⅱ、Ⅲ类）、根据核心账户信息表中的相关字段对电子账户表的字段进行补充（具体增加哪些需与翟哥进一步确定）</w:t>
            </w:r>
          </w:p>
          <w:p w:rsidR="006B7402" w:rsidRPr="006544E8" w:rsidRDefault="006B7402" w:rsidP="0061150B">
            <w:pPr>
              <w:ind w:right="240" w:firstLine="0"/>
              <w:jc w:val="left"/>
              <w:rPr>
                <w:sz w:val="18"/>
                <w:szCs w:val="18"/>
              </w:rPr>
            </w:pPr>
            <w:r w:rsidRPr="006544E8">
              <w:rPr>
                <w:rFonts w:hint="eastAsia"/>
                <w:sz w:val="18"/>
                <w:szCs w:val="18"/>
              </w:rPr>
              <w:t>2</w:t>
            </w:r>
            <w:r w:rsidRPr="006544E8">
              <w:rPr>
                <w:rFonts w:hint="eastAsia"/>
                <w:sz w:val="18"/>
                <w:szCs w:val="18"/>
              </w:rPr>
              <w:t>、根据人民银行账户管理规定，需要登记核验开户申请人Ⅰ类账户的基本信息，包括帐号、户名、开户机构名称</w:t>
            </w:r>
          </w:p>
          <w:p w:rsidR="006B7402" w:rsidRPr="006544E8" w:rsidRDefault="006B7402" w:rsidP="0061150B">
            <w:pPr>
              <w:ind w:right="240" w:firstLine="0"/>
              <w:jc w:val="left"/>
              <w:rPr>
                <w:sz w:val="18"/>
                <w:szCs w:val="18"/>
              </w:rPr>
            </w:pPr>
            <w:r w:rsidRPr="006544E8">
              <w:rPr>
                <w:rFonts w:hint="eastAsia"/>
                <w:sz w:val="18"/>
                <w:szCs w:val="18"/>
              </w:rPr>
              <w:t>3</w:t>
            </w:r>
            <w:r w:rsidRPr="006544E8">
              <w:rPr>
                <w:rFonts w:hint="eastAsia"/>
                <w:sz w:val="18"/>
                <w:szCs w:val="18"/>
              </w:rPr>
              <w:t>、在支付平台进行绑卡时，需要登记绑定卡的相关信息，包括银行卡号、银行卡户名、银行卡开户行名称、银行卡开户手机号、绑定状态、绑定时间等信息</w:t>
            </w:r>
          </w:p>
          <w:p w:rsidR="006B7402" w:rsidRPr="006544E8" w:rsidRDefault="006B7402" w:rsidP="0061150B">
            <w:pPr>
              <w:ind w:right="240" w:firstLine="0"/>
              <w:jc w:val="left"/>
              <w:rPr>
                <w:sz w:val="18"/>
                <w:szCs w:val="18"/>
              </w:rPr>
            </w:pPr>
            <w:r w:rsidRPr="006544E8">
              <w:rPr>
                <w:rFonts w:hint="eastAsia"/>
                <w:sz w:val="18"/>
                <w:szCs w:val="18"/>
              </w:rPr>
              <w:t>4</w:t>
            </w:r>
            <w:r w:rsidRPr="006544E8">
              <w:rPr>
                <w:rFonts w:hint="eastAsia"/>
                <w:sz w:val="18"/>
                <w:szCs w:val="18"/>
              </w:rPr>
              <w:t>、帐号生成规则为</w:t>
            </w:r>
            <w:r w:rsidRPr="006544E8">
              <w:rPr>
                <w:rFonts w:hint="eastAsia"/>
                <w:sz w:val="18"/>
                <w:szCs w:val="18"/>
              </w:rPr>
              <w:t>6</w:t>
            </w:r>
            <w:r w:rsidRPr="006544E8">
              <w:rPr>
                <w:rFonts w:hint="eastAsia"/>
                <w:sz w:val="18"/>
                <w:szCs w:val="18"/>
              </w:rPr>
              <w:t>位机构号</w:t>
            </w:r>
            <w:r w:rsidRPr="006544E8">
              <w:rPr>
                <w:rFonts w:hint="eastAsia"/>
                <w:sz w:val="18"/>
                <w:szCs w:val="18"/>
              </w:rPr>
              <w:t>+</w:t>
            </w:r>
            <w:r w:rsidRPr="006544E8">
              <w:rPr>
                <w:rFonts w:hint="eastAsia"/>
                <w:sz w:val="18"/>
                <w:szCs w:val="18"/>
              </w:rPr>
              <w:t>顺序号</w:t>
            </w:r>
            <w:r w:rsidRPr="006544E8">
              <w:rPr>
                <w:rFonts w:hint="eastAsia"/>
                <w:sz w:val="18"/>
                <w:szCs w:val="18"/>
              </w:rPr>
              <w:t>(15</w:t>
            </w:r>
            <w:r w:rsidRPr="006544E8">
              <w:rPr>
                <w:rFonts w:hint="eastAsia"/>
                <w:sz w:val="18"/>
                <w:szCs w:val="18"/>
              </w:rPr>
              <w:t>位</w:t>
            </w:r>
            <w:r w:rsidRPr="006544E8">
              <w:rPr>
                <w:rFonts w:hint="eastAsia"/>
                <w:sz w:val="18"/>
                <w:szCs w:val="18"/>
              </w:rPr>
              <w:t>)</w:t>
            </w:r>
            <w:r w:rsidRPr="006544E8">
              <w:rPr>
                <w:rFonts w:hint="eastAsia"/>
                <w:sz w:val="18"/>
                <w:szCs w:val="18"/>
              </w:rPr>
              <w:t>，分账号为</w:t>
            </w:r>
            <w:r w:rsidRPr="006544E8">
              <w:rPr>
                <w:rFonts w:hint="eastAsia"/>
                <w:sz w:val="18"/>
                <w:szCs w:val="18"/>
              </w:rPr>
              <w:t>6</w:t>
            </w:r>
            <w:r w:rsidRPr="006544E8">
              <w:rPr>
                <w:rFonts w:hint="eastAsia"/>
                <w:sz w:val="18"/>
                <w:szCs w:val="18"/>
              </w:rPr>
              <w:t>位数字顺序增加</w:t>
            </w:r>
          </w:p>
        </w:tc>
      </w:tr>
      <w:tr w:rsidR="006B7402" w:rsidTr="0061150B">
        <w:trPr>
          <w:trHeight w:val="480"/>
        </w:trPr>
        <w:tc>
          <w:tcPr>
            <w:tcW w:w="1384" w:type="dxa"/>
          </w:tcPr>
          <w:p w:rsidR="006B7402" w:rsidRPr="006544E8" w:rsidRDefault="006B7402" w:rsidP="0061150B">
            <w:pPr>
              <w:ind w:right="240" w:firstLine="0"/>
              <w:jc w:val="left"/>
              <w:rPr>
                <w:sz w:val="18"/>
                <w:szCs w:val="18"/>
              </w:rPr>
            </w:pPr>
            <w:r>
              <w:rPr>
                <w:rFonts w:hint="eastAsia"/>
                <w:sz w:val="18"/>
                <w:szCs w:val="18"/>
              </w:rPr>
              <w:t>2016</w:t>
            </w:r>
            <w:r>
              <w:rPr>
                <w:sz w:val="18"/>
                <w:szCs w:val="18"/>
              </w:rPr>
              <w:t>.04.20</w:t>
            </w:r>
          </w:p>
        </w:tc>
        <w:tc>
          <w:tcPr>
            <w:tcW w:w="1134" w:type="dxa"/>
          </w:tcPr>
          <w:p w:rsidR="006B7402" w:rsidRPr="006544E8" w:rsidRDefault="006B7402" w:rsidP="0061150B">
            <w:pPr>
              <w:ind w:right="240" w:firstLine="0"/>
              <w:jc w:val="left"/>
              <w:rPr>
                <w:sz w:val="18"/>
                <w:szCs w:val="18"/>
              </w:rPr>
            </w:pPr>
            <w:r>
              <w:rPr>
                <w:rFonts w:hint="eastAsia"/>
                <w:sz w:val="18"/>
                <w:szCs w:val="18"/>
              </w:rPr>
              <w:t>代志力</w:t>
            </w:r>
          </w:p>
        </w:tc>
        <w:tc>
          <w:tcPr>
            <w:tcW w:w="1276" w:type="dxa"/>
          </w:tcPr>
          <w:p w:rsidR="006B7402" w:rsidRPr="006544E8" w:rsidRDefault="006B7402" w:rsidP="0061150B">
            <w:pPr>
              <w:ind w:right="240" w:firstLine="0"/>
              <w:jc w:val="left"/>
              <w:rPr>
                <w:sz w:val="18"/>
                <w:szCs w:val="18"/>
              </w:rPr>
            </w:pPr>
            <w:r>
              <w:rPr>
                <w:rFonts w:hint="eastAsia"/>
                <w:sz w:val="18"/>
                <w:szCs w:val="18"/>
              </w:rPr>
              <w:t>V2.8</w:t>
            </w:r>
          </w:p>
        </w:tc>
        <w:tc>
          <w:tcPr>
            <w:tcW w:w="1701" w:type="dxa"/>
          </w:tcPr>
          <w:p w:rsidR="006B7402" w:rsidRPr="006544E8" w:rsidRDefault="006B7402" w:rsidP="0061150B">
            <w:pPr>
              <w:ind w:right="240" w:firstLine="0"/>
              <w:jc w:val="left"/>
              <w:rPr>
                <w:sz w:val="18"/>
                <w:szCs w:val="18"/>
              </w:rPr>
            </w:pPr>
            <w:r>
              <w:rPr>
                <w:rFonts w:hint="eastAsia"/>
                <w:sz w:val="18"/>
                <w:szCs w:val="18"/>
              </w:rPr>
              <w:t>6.1.10</w:t>
            </w:r>
          </w:p>
        </w:tc>
        <w:tc>
          <w:tcPr>
            <w:tcW w:w="2835" w:type="dxa"/>
          </w:tcPr>
          <w:p w:rsidR="006B7402" w:rsidRPr="006544E8" w:rsidRDefault="006B7402" w:rsidP="0061150B">
            <w:pPr>
              <w:ind w:right="240" w:firstLine="0"/>
              <w:jc w:val="left"/>
              <w:rPr>
                <w:sz w:val="18"/>
                <w:szCs w:val="18"/>
              </w:rPr>
            </w:pPr>
            <w:r>
              <w:rPr>
                <w:rFonts w:hint="eastAsia"/>
                <w:sz w:val="18"/>
                <w:szCs w:val="18"/>
              </w:rPr>
              <w:t>增加</w:t>
            </w:r>
            <w:r>
              <w:rPr>
                <w:rFonts w:hint="eastAsia"/>
                <w:sz w:val="18"/>
                <w:szCs w:val="18"/>
              </w:rPr>
              <w:t>6.1.10</w:t>
            </w:r>
            <w:r>
              <w:rPr>
                <w:rFonts w:hint="eastAsia"/>
                <w:sz w:val="18"/>
                <w:szCs w:val="18"/>
              </w:rPr>
              <w:t>一元夺宝业务需求</w:t>
            </w:r>
          </w:p>
        </w:tc>
      </w:tr>
      <w:tr w:rsidR="006B7402" w:rsidTr="0061150B">
        <w:trPr>
          <w:trHeight w:val="480"/>
        </w:trPr>
        <w:tc>
          <w:tcPr>
            <w:tcW w:w="1384" w:type="dxa"/>
          </w:tcPr>
          <w:p w:rsidR="006B7402" w:rsidRPr="006544E8" w:rsidRDefault="006B7402" w:rsidP="0061150B">
            <w:pPr>
              <w:ind w:right="240" w:firstLine="0"/>
              <w:jc w:val="left"/>
              <w:rPr>
                <w:sz w:val="18"/>
                <w:szCs w:val="18"/>
              </w:rPr>
            </w:pPr>
            <w:r>
              <w:rPr>
                <w:rFonts w:hint="eastAsia"/>
                <w:sz w:val="18"/>
                <w:szCs w:val="18"/>
              </w:rPr>
              <w:t>2016</w:t>
            </w:r>
            <w:r>
              <w:rPr>
                <w:sz w:val="18"/>
                <w:szCs w:val="18"/>
              </w:rPr>
              <w:t>.04.20</w:t>
            </w:r>
          </w:p>
        </w:tc>
        <w:tc>
          <w:tcPr>
            <w:tcW w:w="1134" w:type="dxa"/>
          </w:tcPr>
          <w:p w:rsidR="006B7402" w:rsidRPr="006544E8" w:rsidRDefault="006B7402" w:rsidP="0061150B">
            <w:pPr>
              <w:ind w:right="240" w:firstLine="0"/>
              <w:jc w:val="left"/>
              <w:rPr>
                <w:sz w:val="18"/>
                <w:szCs w:val="18"/>
              </w:rPr>
            </w:pPr>
            <w:r>
              <w:rPr>
                <w:rFonts w:hint="eastAsia"/>
                <w:sz w:val="18"/>
                <w:szCs w:val="18"/>
              </w:rPr>
              <w:t>代志力</w:t>
            </w:r>
          </w:p>
        </w:tc>
        <w:tc>
          <w:tcPr>
            <w:tcW w:w="1276" w:type="dxa"/>
          </w:tcPr>
          <w:p w:rsidR="006B7402" w:rsidRPr="006544E8" w:rsidRDefault="006B7402" w:rsidP="0061150B">
            <w:pPr>
              <w:ind w:right="240" w:firstLine="0"/>
              <w:jc w:val="left"/>
              <w:rPr>
                <w:sz w:val="18"/>
                <w:szCs w:val="18"/>
              </w:rPr>
            </w:pPr>
            <w:r>
              <w:rPr>
                <w:rFonts w:hint="eastAsia"/>
                <w:sz w:val="18"/>
                <w:szCs w:val="18"/>
              </w:rPr>
              <w:t>V2.8</w:t>
            </w:r>
          </w:p>
        </w:tc>
        <w:tc>
          <w:tcPr>
            <w:tcW w:w="1701" w:type="dxa"/>
          </w:tcPr>
          <w:p w:rsidR="006B7402" w:rsidRDefault="006B7402" w:rsidP="0061150B">
            <w:pPr>
              <w:ind w:right="240" w:firstLine="0"/>
              <w:jc w:val="left"/>
              <w:rPr>
                <w:sz w:val="18"/>
                <w:szCs w:val="18"/>
              </w:rPr>
            </w:pPr>
            <w:r>
              <w:rPr>
                <w:rFonts w:hint="eastAsia"/>
                <w:sz w:val="18"/>
                <w:szCs w:val="18"/>
              </w:rPr>
              <w:t>6.1.14.7</w:t>
            </w:r>
          </w:p>
          <w:p w:rsidR="006B7402" w:rsidRPr="006544E8" w:rsidRDefault="006B7402" w:rsidP="0061150B">
            <w:pPr>
              <w:ind w:right="240" w:firstLine="0"/>
              <w:jc w:val="left"/>
              <w:rPr>
                <w:sz w:val="18"/>
                <w:szCs w:val="18"/>
              </w:rPr>
            </w:pPr>
            <w:r>
              <w:rPr>
                <w:sz w:val="18"/>
                <w:szCs w:val="18"/>
              </w:rPr>
              <w:t>商城门户</w:t>
            </w:r>
            <w:r w:rsidRPr="006544E8">
              <w:rPr>
                <w:rFonts w:hint="eastAsia"/>
                <w:sz w:val="18"/>
                <w:szCs w:val="18"/>
              </w:rPr>
              <w:t>》</w:t>
            </w:r>
            <w:r>
              <w:rPr>
                <w:rFonts w:hint="eastAsia"/>
                <w:sz w:val="18"/>
                <w:szCs w:val="18"/>
              </w:rPr>
              <w:t>商品列表</w:t>
            </w:r>
            <w:r w:rsidRPr="006544E8">
              <w:rPr>
                <w:rFonts w:hint="eastAsia"/>
                <w:sz w:val="18"/>
                <w:szCs w:val="18"/>
              </w:rPr>
              <w:t>》</w:t>
            </w:r>
            <w:r>
              <w:rPr>
                <w:rFonts w:hint="eastAsia"/>
                <w:sz w:val="18"/>
                <w:szCs w:val="18"/>
              </w:rPr>
              <w:t>猜你喜欢</w:t>
            </w:r>
          </w:p>
        </w:tc>
        <w:tc>
          <w:tcPr>
            <w:tcW w:w="2835" w:type="dxa"/>
          </w:tcPr>
          <w:p w:rsidR="006B7402" w:rsidRDefault="006B7402" w:rsidP="0061150B">
            <w:pPr>
              <w:ind w:right="240" w:firstLine="0"/>
              <w:jc w:val="left"/>
              <w:rPr>
                <w:sz w:val="18"/>
                <w:szCs w:val="18"/>
              </w:rPr>
            </w:pPr>
            <w:r>
              <w:rPr>
                <w:rFonts w:hint="eastAsia"/>
                <w:sz w:val="18"/>
                <w:szCs w:val="18"/>
              </w:rPr>
              <w:t>修改</w:t>
            </w:r>
            <w:r>
              <w:rPr>
                <w:rFonts w:hint="eastAsia"/>
                <w:sz w:val="18"/>
                <w:szCs w:val="18"/>
              </w:rPr>
              <w:t>6.1.14.7</w:t>
            </w:r>
            <w:r>
              <w:rPr>
                <w:rFonts w:hint="eastAsia"/>
                <w:sz w:val="18"/>
                <w:szCs w:val="18"/>
              </w:rPr>
              <w:t>的业务规则</w:t>
            </w:r>
          </w:p>
          <w:p w:rsidR="006B7402" w:rsidRPr="00A33B3C" w:rsidRDefault="006B7402" w:rsidP="0061150B">
            <w:pPr>
              <w:ind w:right="240" w:firstLine="0"/>
              <w:jc w:val="left"/>
              <w:rPr>
                <w:sz w:val="18"/>
                <w:szCs w:val="18"/>
              </w:rPr>
            </w:pPr>
            <w:r>
              <w:rPr>
                <w:rFonts w:hint="eastAsia"/>
                <w:sz w:val="18"/>
                <w:szCs w:val="18"/>
              </w:rPr>
              <w:t>1</w:t>
            </w:r>
            <w:r>
              <w:rPr>
                <w:rFonts w:hint="eastAsia"/>
                <w:sz w:val="18"/>
                <w:szCs w:val="18"/>
              </w:rPr>
              <w:t>、</w:t>
            </w:r>
            <w:r w:rsidRPr="00A33B3C">
              <w:rPr>
                <w:rFonts w:hint="eastAsia"/>
                <w:sz w:val="18"/>
                <w:szCs w:val="18"/>
              </w:rPr>
              <w:t>商品读取规则有两种分别是：平台销量排名前</w:t>
            </w:r>
            <w:r w:rsidRPr="00A33B3C">
              <w:rPr>
                <w:rFonts w:hint="eastAsia"/>
                <w:sz w:val="18"/>
                <w:szCs w:val="18"/>
              </w:rPr>
              <w:t>6</w:t>
            </w:r>
            <w:r w:rsidRPr="00A33B3C">
              <w:rPr>
                <w:rFonts w:hint="eastAsia"/>
                <w:sz w:val="18"/>
                <w:szCs w:val="18"/>
              </w:rPr>
              <w:t>的商品、根据用户行为习惯（浏览、购买、</w:t>
            </w:r>
            <w:r w:rsidRPr="00A33B3C">
              <w:rPr>
                <w:rFonts w:hint="eastAsia"/>
                <w:sz w:val="18"/>
                <w:szCs w:val="18"/>
              </w:rPr>
              <w:t xml:space="preserve"> </w:t>
            </w:r>
            <w:r w:rsidRPr="00A33B3C">
              <w:rPr>
                <w:rFonts w:hint="eastAsia"/>
                <w:sz w:val="18"/>
                <w:szCs w:val="18"/>
              </w:rPr>
              <w:t>收藏）推荐展示的同类销量排名前</w:t>
            </w:r>
            <w:r w:rsidRPr="00A33B3C">
              <w:rPr>
                <w:rFonts w:hint="eastAsia"/>
                <w:sz w:val="18"/>
                <w:szCs w:val="18"/>
              </w:rPr>
              <w:t>6</w:t>
            </w:r>
            <w:r w:rsidRPr="00A33B3C">
              <w:rPr>
                <w:rFonts w:hint="eastAsia"/>
                <w:sz w:val="18"/>
                <w:szCs w:val="18"/>
              </w:rPr>
              <w:t>商品；</w:t>
            </w:r>
          </w:p>
          <w:p w:rsidR="006B7402" w:rsidRPr="00A33B3C" w:rsidRDefault="006B7402" w:rsidP="0061150B">
            <w:pPr>
              <w:ind w:right="240" w:firstLine="0"/>
              <w:jc w:val="left"/>
              <w:rPr>
                <w:sz w:val="18"/>
                <w:szCs w:val="18"/>
              </w:rPr>
            </w:pPr>
            <w:r>
              <w:rPr>
                <w:rFonts w:hint="eastAsia"/>
                <w:sz w:val="18"/>
                <w:szCs w:val="18"/>
              </w:rPr>
              <w:t>2</w:t>
            </w:r>
            <w:r>
              <w:rPr>
                <w:rFonts w:hint="eastAsia"/>
                <w:sz w:val="18"/>
                <w:szCs w:val="18"/>
              </w:rPr>
              <w:t>、</w:t>
            </w:r>
            <w:r w:rsidRPr="00A33B3C">
              <w:rPr>
                <w:rFonts w:hint="eastAsia"/>
                <w:sz w:val="18"/>
                <w:szCs w:val="18"/>
              </w:rPr>
              <w:t>优先级规则：优先根据用户习惯推荐商品，不足再根据销量推荐商品；</w:t>
            </w:r>
          </w:p>
          <w:p w:rsidR="006B7402" w:rsidRPr="006544E8" w:rsidRDefault="006B7402" w:rsidP="0061150B">
            <w:pPr>
              <w:ind w:right="240" w:firstLine="0"/>
              <w:jc w:val="left"/>
              <w:rPr>
                <w:sz w:val="18"/>
                <w:szCs w:val="18"/>
              </w:rPr>
            </w:pPr>
            <w:r>
              <w:rPr>
                <w:rFonts w:hint="eastAsia"/>
                <w:sz w:val="18"/>
                <w:szCs w:val="18"/>
              </w:rPr>
              <w:t>3</w:t>
            </w:r>
            <w:r>
              <w:rPr>
                <w:rFonts w:hint="eastAsia"/>
                <w:sz w:val="18"/>
                <w:szCs w:val="18"/>
              </w:rPr>
              <w:t>、</w:t>
            </w:r>
            <w:r w:rsidRPr="00A33B3C">
              <w:rPr>
                <w:rFonts w:hint="eastAsia"/>
                <w:sz w:val="18"/>
                <w:szCs w:val="18"/>
              </w:rPr>
              <w:t>根据用户行为习惯（浏览、购买、收藏）的优先级推荐展示的同类商品最多推荐</w:t>
            </w:r>
            <w:r w:rsidRPr="00A33B3C">
              <w:rPr>
                <w:rFonts w:hint="eastAsia"/>
                <w:sz w:val="18"/>
                <w:szCs w:val="18"/>
              </w:rPr>
              <w:t>6</w:t>
            </w:r>
            <w:r w:rsidRPr="00A33B3C">
              <w:rPr>
                <w:rFonts w:hint="eastAsia"/>
                <w:sz w:val="18"/>
                <w:szCs w:val="18"/>
              </w:rPr>
              <w:t>个商品，优先级一级为浏览、二级为购买、三级为收藏，系统优先以用户的浏览行为推荐同类商品；如果未找到用户的浏览</w:t>
            </w:r>
            <w:r w:rsidRPr="00A33B3C">
              <w:rPr>
                <w:rFonts w:hint="eastAsia"/>
                <w:sz w:val="18"/>
                <w:szCs w:val="18"/>
              </w:rPr>
              <w:lastRenderedPageBreak/>
              <w:t>行为，那么系统就以用户的购买行为推荐同类商品；如果未找到用户的购买行为，那么系统就以用户的收藏行为推荐同类商品；如果还是未找到用户的收藏行为，那么系统就为用户推荐销量排名前</w:t>
            </w:r>
            <w:r w:rsidRPr="00A33B3C">
              <w:rPr>
                <w:rFonts w:hint="eastAsia"/>
                <w:sz w:val="18"/>
                <w:szCs w:val="18"/>
              </w:rPr>
              <w:t>6</w:t>
            </w:r>
            <w:r w:rsidRPr="00A33B3C">
              <w:rPr>
                <w:rFonts w:hint="eastAsia"/>
                <w:sz w:val="18"/>
                <w:szCs w:val="18"/>
              </w:rPr>
              <w:t>的商品。</w:t>
            </w:r>
          </w:p>
        </w:tc>
      </w:tr>
      <w:tr w:rsidR="006B7402" w:rsidTr="0061150B">
        <w:trPr>
          <w:trHeight w:val="480"/>
        </w:trPr>
        <w:tc>
          <w:tcPr>
            <w:tcW w:w="1384" w:type="dxa"/>
          </w:tcPr>
          <w:p w:rsidR="006B7402" w:rsidRPr="006544E8" w:rsidRDefault="006B7402" w:rsidP="0061150B">
            <w:pPr>
              <w:ind w:right="240" w:firstLine="0"/>
              <w:jc w:val="left"/>
              <w:rPr>
                <w:sz w:val="18"/>
                <w:szCs w:val="18"/>
              </w:rPr>
            </w:pPr>
            <w:r>
              <w:rPr>
                <w:rFonts w:hint="eastAsia"/>
                <w:sz w:val="18"/>
                <w:szCs w:val="18"/>
              </w:rPr>
              <w:lastRenderedPageBreak/>
              <w:t>2016</w:t>
            </w:r>
            <w:r>
              <w:rPr>
                <w:sz w:val="18"/>
                <w:szCs w:val="18"/>
              </w:rPr>
              <w:t>.04.20</w:t>
            </w:r>
          </w:p>
        </w:tc>
        <w:tc>
          <w:tcPr>
            <w:tcW w:w="1134" w:type="dxa"/>
          </w:tcPr>
          <w:p w:rsidR="006B7402" w:rsidRPr="006544E8" w:rsidRDefault="006B7402" w:rsidP="0061150B">
            <w:pPr>
              <w:ind w:right="240" w:firstLine="0"/>
              <w:jc w:val="left"/>
              <w:rPr>
                <w:sz w:val="18"/>
                <w:szCs w:val="18"/>
              </w:rPr>
            </w:pPr>
            <w:r>
              <w:rPr>
                <w:rFonts w:hint="eastAsia"/>
                <w:sz w:val="18"/>
                <w:szCs w:val="18"/>
              </w:rPr>
              <w:t>代志力</w:t>
            </w:r>
          </w:p>
        </w:tc>
        <w:tc>
          <w:tcPr>
            <w:tcW w:w="1276" w:type="dxa"/>
          </w:tcPr>
          <w:p w:rsidR="006B7402" w:rsidRPr="006544E8" w:rsidRDefault="006B7402" w:rsidP="0061150B">
            <w:pPr>
              <w:ind w:right="240" w:firstLine="0"/>
              <w:jc w:val="left"/>
              <w:rPr>
                <w:sz w:val="18"/>
                <w:szCs w:val="18"/>
              </w:rPr>
            </w:pPr>
            <w:r>
              <w:rPr>
                <w:rFonts w:hint="eastAsia"/>
                <w:sz w:val="18"/>
                <w:szCs w:val="18"/>
              </w:rPr>
              <w:t>V2.8</w:t>
            </w:r>
          </w:p>
        </w:tc>
        <w:tc>
          <w:tcPr>
            <w:tcW w:w="1701" w:type="dxa"/>
          </w:tcPr>
          <w:p w:rsidR="006B7402" w:rsidRDefault="006B7402" w:rsidP="0061150B">
            <w:pPr>
              <w:ind w:right="240" w:firstLine="0"/>
              <w:jc w:val="left"/>
              <w:rPr>
                <w:sz w:val="18"/>
                <w:szCs w:val="18"/>
              </w:rPr>
            </w:pPr>
            <w:r>
              <w:rPr>
                <w:rFonts w:hint="eastAsia"/>
                <w:sz w:val="18"/>
                <w:szCs w:val="18"/>
              </w:rPr>
              <w:t>6.2.2.2</w:t>
            </w:r>
          </w:p>
          <w:p w:rsidR="006B7402" w:rsidRPr="006544E8" w:rsidRDefault="006B7402" w:rsidP="0061150B">
            <w:pPr>
              <w:ind w:right="240" w:firstLine="0"/>
              <w:jc w:val="left"/>
              <w:rPr>
                <w:sz w:val="18"/>
                <w:szCs w:val="18"/>
              </w:rPr>
            </w:pPr>
            <w:r>
              <w:rPr>
                <w:rFonts w:hint="eastAsia"/>
                <w:sz w:val="18"/>
                <w:szCs w:val="18"/>
              </w:rPr>
              <w:t>个人会员</w:t>
            </w:r>
            <w:r>
              <w:rPr>
                <w:sz w:val="18"/>
                <w:szCs w:val="18"/>
              </w:rPr>
              <w:t>中心</w:t>
            </w:r>
            <w:r w:rsidRPr="006544E8">
              <w:rPr>
                <w:rFonts w:hint="eastAsia"/>
                <w:sz w:val="18"/>
                <w:szCs w:val="18"/>
              </w:rPr>
              <w:t>》</w:t>
            </w:r>
            <w:r>
              <w:rPr>
                <w:rFonts w:hint="eastAsia"/>
                <w:sz w:val="18"/>
                <w:szCs w:val="18"/>
              </w:rPr>
              <w:t>订单</w:t>
            </w:r>
            <w:r>
              <w:rPr>
                <w:sz w:val="18"/>
                <w:szCs w:val="18"/>
              </w:rPr>
              <w:t>中心</w:t>
            </w:r>
            <w:r w:rsidRPr="006544E8">
              <w:rPr>
                <w:rFonts w:hint="eastAsia"/>
                <w:sz w:val="18"/>
                <w:szCs w:val="18"/>
              </w:rPr>
              <w:t>》</w:t>
            </w:r>
            <w:r>
              <w:rPr>
                <w:rFonts w:hint="eastAsia"/>
                <w:sz w:val="18"/>
                <w:szCs w:val="18"/>
              </w:rPr>
              <w:t>我的夺宝</w:t>
            </w:r>
          </w:p>
        </w:tc>
        <w:tc>
          <w:tcPr>
            <w:tcW w:w="2835" w:type="dxa"/>
          </w:tcPr>
          <w:p w:rsidR="006B7402" w:rsidRPr="006544E8" w:rsidRDefault="006B7402" w:rsidP="0061150B">
            <w:pPr>
              <w:ind w:right="240" w:firstLine="0"/>
              <w:jc w:val="left"/>
              <w:rPr>
                <w:sz w:val="18"/>
                <w:szCs w:val="18"/>
              </w:rPr>
            </w:pPr>
            <w:r>
              <w:rPr>
                <w:rFonts w:hint="eastAsia"/>
                <w:sz w:val="18"/>
                <w:szCs w:val="18"/>
              </w:rPr>
              <w:t>增加</w:t>
            </w:r>
            <w:r>
              <w:rPr>
                <w:rFonts w:hint="eastAsia"/>
                <w:sz w:val="18"/>
                <w:szCs w:val="18"/>
              </w:rPr>
              <w:t>6.2.2.2</w:t>
            </w:r>
            <w:r>
              <w:rPr>
                <w:rFonts w:hint="eastAsia"/>
                <w:sz w:val="18"/>
                <w:szCs w:val="18"/>
              </w:rPr>
              <w:t>我的</w:t>
            </w:r>
            <w:r>
              <w:rPr>
                <w:sz w:val="18"/>
                <w:szCs w:val="18"/>
              </w:rPr>
              <w:t>夺宝业务需求</w:t>
            </w:r>
          </w:p>
        </w:tc>
      </w:tr>
      <w:tr w:rsidR="006B7402" w:rsidTr="0061150B">
        <w:trPr>
          <w:trHeight w:val="480"/>
        </w:trPr>
        <w:tc>
          <w:tcPr>
            <w:tcW w:w="1384" w:type="dxa"/>
          </w:tcPr>
          <w:p w:rsidR="006B7402" w:rsidRPr="006544E8" w:rsidRDefault="006B7402" w:rsidP="0061150B">
            <w:pPr>
              <w:ind w:right="240" w:firstLine="0"/>
              <w:jc w:val="left"/>
              <w:rPr>
                <w:sz w:val="18"/>
                <w:szCs w:val="18"/>
              </w:rPr>
            </w:pPr>
            <w:r>
              <w:rPr>
                <w:rFonts w:hint="eastAsia"/>
                <w:sz w:val="18"/>
                <w:szCs w:val="18"/>
              </w:rPr>
              <w:t>2016</w:t>
            </w:r>
            <w:r>
              <w:rPr>
                <w:sz w:val="18"/>
                <w:szCs w:val="18"/>
              </w:rPr>
              <w:t>.04.20</w:t>
            </w:r>
          </w:p>
        </w:tc>
        <w:tc>
          <w:tcPr>
            <w:tcW w:w="1134" w:type="dxa"/>
          </w:tcPr>
          <w:p w:rsidR="006B7402" w:rsidRPr="006544E8" w:rsidRDefault="006B7402" w:rsidP="0061150B">
            <w:pPr>
              <w:ind w:right="240" w:firstLine="0"/>
              <w:jc w:val="left"/>
              <w:rPr>
                <w:sz w:val="18"/>
                <w:szCs w:val="18"/>
              </w:rPr>
            </w:pPr>
            <w:r>
              <w:rPr>
                <w:rFonts w:hint="eastAsia"/>
                <w:sz w:val="18"/>
                <w:szCs w:val="18"/>
              </w:rPr>
              <w:t>代志力</w:t>
            </w:r>
          </w:p>
        </w:tc>
        <w:tc>
          <w:tcPr>
            <w:tcW w:w="1276" w:type="dxa"/>
          </w:tcPr>
          <w:p w:rsidR="006B7402" w:rsidRPr="006544E8" w:rsidRDefault="006B7402" w:rsidP="0061150B">
            <w:pPr>
              <w:ind w:right="240" w:firstLine="0"/>
              <w:jc w:val="left"/>
              <w:rPr>
                <w:sz w:val="18"/>
                <w:szCs w:val="18"/>
              </w:rPr>
            </w:pPr>
            <w:r>
              <w:rPr>
                <w:rFonts w:hint="eastAsia"/>
                <w:sz w:val="18"/>
                <w:szCs w:val="18"/>
              </w:rPr>
              <w:t>V2.8</w:t>
            </w:r>
          </w:p>
        </w:tc>
        <w:tc>
          <w:tcPr>
            <w:tcW w:w="1701" w:type="dxa"/>
          </w:tcPr>
          <w:p w:rsidR="006B7402" w:rsidRDefault="006B7402" w:rsidP="0061150B">
            <w:pPr>
              <w:ind w:right="240" w:firstLine="0"/>
              <w:jc w:val="left"/>
              <w:rPr>
                <w:sz w:val="18"/>
                <w:szCs w:val="18"/>
              </w:rPr>
            </w:pPr>
            <w:r>
              <w:rPr>
                <w:rFonts w:hint="eastAsia"/>
                <w:sz w:val="18"/>
                <w:szCs w:val="18"/>
              </w:rPr>
              <w:t>6.3.3.1..3</w:t>
            </w:r>
          </w:p>
          <w:p w:rsidR="006B7402" w:rsidRPr="006544E8" w:rsidRDefault="006B7402" w:rsidP="0061150B">
            <w:pPr>
              <w:ind w:right="240" w:firstLine="0"/>
              <w:jc w:val="left"/>
              <w:rPr>
                <w:sz w:val="18"/>
                <w:szCs w:val="18"/>
              </w:rPr>
            </w:pPr>
            <w:r>
              <w:rPr>
                <w:rFonts w:hint="eastAsia"/>
                <w:sz w:val="18"/>
                <w:szCs w:val="18"/>
              </w:rPr>
              <w:t>商户中心</w:t>
            </w:r>
            <w:r w:rsidRPr="006544E8">
              <w:rPr>
                <w:rFonts w:hint="eastAsia"/>
                <w:sz w:val="18"/>
                <w:szCs w:val="18"/>
              </w:rPr>
              <w:t>》</w:t>
            </w:r>
            <w:r>
              <w:rPr>
                <w:rFonts w:hint="eastAsia"/>
                <w:sz w:val="18"/>
                <w:szCs w:val="18"/>
              </w:rPr>
              <w:t>订单物流</w:t>
            </w:r>
            <w:r w:rsidRPr="006544E8">
              <w:rPr>
                <w:rFonts w:hint="eastAsia"/>
                <w:sz w:val="18"/>
                <w:szCs w:val="18"/>
              </w:rPr>
              <w:t>》</w:t>
            </w:r>
            <w:r>
              <w:rPr>
                <w:rFonts w:hint="eastAsia"/>
                <w:sz w:val="18"/>
                <w:szCs w:val="18"/>
              </w:rPr>
              <w:t>订单</w:t>
            </w:r>
            <w:r>
              <w:rPr>
                <w:sz w:val="18"/>
                <w:szCs w:val="18"/>
              </w:rPr>
              <w:t>管理</w:t>
            </w:r>
          </w:p>
        </w:tc>
        <w:tc>
          <w:tcPr>
            <w:tcW w:w="2835" w:type="dxa"/>
          </w:tcPr>
          <w:p w:rsidR="006B7402" w:rsidRDefault="006B7402" w:rsidP="0061150B">
            <w:pPr>
              <w:ind w:right="240" w:firstLine="0"/>
              <w:jc w:val="left"/>
              <w:rPr>
                <w:sz w:val="18"/>
                <w:szCs w:val="18"/>
              </w:rPr>
            </w:pPr>
            <w:r>
              <w:rPr>
                <w:rFonts w:hint="eastAsia"/>
                <w:sz w:val="18"/>
                <w:szCs w:val="18"/>
              </w:rPr>
              <w:t>增加</w:t>
            </w:r>
            <w:r>
              <w:rPr>
                <w:rFonts w:hint="eastAsia"/>
                <w:sz w:val="18"/>
                <w:szCs w:val="18"/>
              </w:rPr>
              <w:t>6.3.3.1</w:t>
            </w:r>
            <w:r>
              <w:rPr>
                <w:rFonts w:hint="eastAsia"/>
                <w:sz w:val="18"/>
                <w:szCs w:val="18"/>
              </w:rPr>
              <w:t>的业务</w:t>
            </w:r>
            <w:r>
              <w:rPr>
                <w:sz w:val="18"/>
                <w:szCs w:val="18"/>
              </w:rPr>
              <w:t>规则</w:t>
            </w:r>
          </w:p>
          <w:p w:rsidR="006B7402" w:rsidRPr="006544E8" w:rsidRDefault="006B7402" w:rsidP="0061150B">
            <w:pPr>
              <w:ind w:right="240" w:firstLine="0"/>
              <w:jc w:val="left"/>
              <w:rPr>
                <w:sz w:val="18"/>
                <w:szCs w:val="18"/>
              </w:rPr>
            </w:pPr>
            <w:r>
              <w:rPr>
                <w:rFonts w:hint="eastAsia"/>
                <w:sz w:val="18"/>
                <w:szCs w:val="18"/>
              </w:rPr>
              <w:t>5</w:t>
            </w:r>
            <w:r>
              <w:rPr>
                <w:rFonts w:hint="eastAsia"/>
                <w:sz w:val="18"/>
                <w:szCs w:val="18"/>
              </w:rPr>
              <w:t>、</w:t>
            </w:r>
            <w:r w:rsidRPr="00C15E9B">
              <w:rPr>
                <w:rFonts w:hint="eastAsia"/>
                <w:sz w:val="18"/>
                <w:szCs w:val="18"/>
              </w:rPr>
              <w:t>支持买家付款后申请退款；</w:t>
            </w:r>
          </w:p>
        </w:tc>
      </w:tr>
      <w:tr w:rsidR="006B7402" w:rsidTr="0061150B">
        <w:trPr>
          <w:trHeight w:val="480"/>
        </w:trPr>
        <w:tc>
          <w:tcPr>
            <w:tcW w:w="1384" w:type="dxa"/>
          </w:tcPr>
          <w:p w:rsidR="006B7402" w:rsidRPr="006544E8" w:rsidRDefault="006B7402" w:rsidP="0061150B">
            <w:pPr>
              <w:ind w:right="240" w:firstLine="0"/>
              <w:jc w:val="left"/>
              <w:rPr>
                <w:sz w:val="18"/>
                <w:szCs w:val="18"/>
              </w:rPr>
            </w:pPr>
            <w:r>
              <w:rPr>
                <w:rFonts w:hint="eastAsia"/>
                <w:sz w:val="18"/>
                <w:szCs w:val="18"/>
              </w:rPr>
              <w:t>2016</w:t>
            </w:r>
            <w:r>
              <w:rPr>
                <w:sz w:val="18"/>
                <w:szCs w:val="18"/>
              </w:rPr>
              <w:t>.04.20</w:t>
            </w:r>
          </w:p>
        </w:tc>
        <w:tc>
          <w:tcPr>
            <w:tcW w:w="1134" w:type="dxa"/>
          </w:tcPr>
          <w:p w:rsidR="006B7402" w:rsidRPr="006544E8" w:rsidRDefault="006B7402" w:rsidP="0061150B">
            <w:pPr>
              <w:ind w:right="240" w:firstLine="0"/>
              <w:jc w:val="left"/>
              <w:rPr>
                <w:sz w:val="18"/>
                <w:szCs w:val="18"/>
              </w:rPr>
            </w:pPr>
            <w:r>
              <w:rPr>
                <w:rFonts w:hint="eastAsia"/>
                <w:sz w:val="18"/>
                <w:szCs w:val="18"/>
              </w:rPr>
              <w:t>代志力</w:t>
            </w:r>
          </w:p>
        </w:tc>
        <w:tc>
          <w:tcPr>
            <w:tcW w:w="1276" w:type="dxa"/>
          </w:tcPr>
          <w:p w:rsidR="006B7402" w:rsidRPr="006544E8" w:rsidRDefault="006B7402" w:rsidP="0061150B">
            <w:pPr>
              <w:ind w:right="240" w:firstLine="0"/>
              <w:jc w:val="left"/>
              <w:rPr>
                <w:sz w:val="18"/>
                <w:szCs w:val="18"/>
              </w:rPr>
            </w:pPr>
            <w:r>
              <w:rPr>
                <w:rFonts w:hint="eastAsia"/>
                <w:sz w:val="18"/>
                <w:szCs w:val="18"/>
              </w:rPr>
              <w:t>V2.8</w:t>
            </w:r>
          </w:p>
        </w:tc>
        <w:tc>
          <w:tcPr>
            <w:tcW w:w="1701" w:type="dxa"/>
          </w:tcPr>
          <w:p w:rsidR="006B7402" w:rsidRDefault="006B7402" w:rsidP="0061150B">
            <w:pPr>
              <w:ind w:right="240" w:firstLine="0"/>
              <w:jc w:val="left"/>
              <w:rPr>
                <w:sz w:val="18"/>
                <w:szCs w:val="18"/>
              </w:rPr>
            </w:pPr>
            <w:r>
              <w:rPr>
                <w:rFonts w:hint="eastAsia"/>
                <w:sz w:val="18"/>
                <w:szCs w:val="18"/>
              </w:rPr>
              <w:t>6.4.1.7</w:t>
            </w:r>
          </w:p>
          <w:p w:rsidR="006B7402" w:rsidRPr="006544E8" w:rsidRDefault="006B7402" w:rsidP="0061150B">
            <w:pPr>
              <w:ind w:right="240" w:firstLine="0"/>
              <w:jc w:val="left"/>
              <w:rPr>
                <w:sz w:val="18"/>
                <w:szCs w:val="18"/>
              </w:rPr>
            </w:pPr>
            <w:r>
              <w:rPr>
                <w:rFonts w:hint="eastAsia"/>
                <w:sz w:val="18"/>
                <w:szCs w:val="18"/>
              </w:rPr>
              <w:t>后台运营</w:t>
            </w:r>
            <w:r>
              <w:rPr>
                <w:sz w:val="18"/>
                <w:szCs w:val="18"/>
              </w:rPr>
              <w:t>管理</w:t>
            </w:r>
            <w:r w:rsidRPr="006544E8">
              <w:rPr>
                <w:rFonts w:hint="eastAsia"/>
                <w:sz w:val="18"/>
                <w:szCs w:val="18"/>
              </w:rPr>
              <w:t>》</w:t>
            </w:r>
            <w:r>
              <w:rPr>
                <w:rFonts w:hint="eastAsia"/>
                <w:sz w:val="18"/>
                <w:szCs w:val="18"/>
              </w:rPr>
              <w:t>系统</w:t>
            </w:r>
            <w:r w:rsidRPr="006544E8">
              <w:rPr>
                <w:rFonts w:hint="eastAsia"/>
                <w:sz w:val="18"/>
                <w:szCs w:val="18"/>
              </w:rPr>
              <w:t>》</w:t>
            </w:r>
            <w:r>
              <w:rPr>
                <w:rFonts w:hint="eastAsia"/>
                <w:sz w:val="18"/>
                <w:szCs w:val="18"/>
              </w:rPr>
              <w:t>权限管理</w:t>
            </w:r>
          </w:p>
        </w:tc>
        <w:tc>
          <w:tcPr>
            <w:tcW w:w="2835" w:type="dxa"/>
          </w:tcPr>
          <w:p w:rsidR="006B7402" w:rsidRDefault="006B7402" w:rsidP="0061150B">
            <w:pPr>
              <w:ind w:right="240" w:firstLine="0"/>
              <w:jc w:val="left"/>
              <w:rPr>
                <w:sz w:val="18"/>
                <w:szCs w:val="18"/>
              </w:rPr>
            </w:pPr>
            <w:r>
              <w:rPr>
                <w:rFonts w:hint="eastAsia"/>
                <w:sz w:val="18"/>
                <w:szCs w:val="18"/>
              </w:rPr>
              <w:t>增加附表</w:t>
            </w:r>
            <w:r>
              <w:rPr>
                <w:sz w:val="18"/>
                <w:szCs w:val="18"/>
              </w:rPr>
              <w:t>：</w:t>
            </w:r>
          </w:p>
          <w:p w:rsidR="006B7402" w:rsidRPr="006544E8" w:rsidRDefault="006B7402" w:rsidP="0061150B">
            <w:pPr>
              <w:ind w:right="240" w:firstLine="0"/>
              <w:jc w:val="left"/>
              <w:rPr>
                <w:sz w:val="18"/>
                <w:szCs w:val="18"/>
              </w:rPr>
            </w:pPr>
            <w:r w:rsidRPr="009C42B8">
              <w:rPr>
                <w:rFonts w:hint="eastAsia"/>
                <w:sz w:val="18"/>
                <w:szCs w:val="18"/>
              </w:rPr>
              <w:t>后台运营系统角色权限对照表</w:t>
            </w:r>
            <w:r w:rsidRPr="009C42B8">
              <w:rPr>
                <w:rFonts w:hint="eastAsia"/>
                <w:sz w:val="18"/>
                <w:szCs w:val="18"/>
              </w:rPr>
              <w:t>.xlsx</w:t>
            </w:r>
          </w:p>
        </w:tc>
      </w:tr>
      <w:tr w:rsidR="006B7402" w:rsidTr="0061150B">
        <w:trPr>
          <w:trHeight w:val="480"/>
        </w:trPr>
        <w:tc>
          <w:tcPr>
            <w:tcW w:w="1384" w:type="dxa"/>
          </w:tcPr>
          <w:p w:rsidR="006B7402" w:rsidRPr="006544E8" w:rsidRDefault="006B7402" w:rsidP="0061150B">
            <w:pPr>
              <w:ind w:right="240" w:firstLine="0"/>
              <w:jc w:val="left"/>
              <w:rPr>
                <w:sz w:val="18"/>
                <w:szCs w:val="18"/>
              </w:rPr>
            </w:pPr>
            <w:r>
              <w:rPr>
                <w:rFonts w:hint="eastAsia"/>
                <w:sz w:val="18"/>
                <w:szCs w:val="18"/>
              </w:rPr>
              <w:t>2016</w:t>
            </w:r>
            <w:r>
              <w:rPr>
                <w:sz w:val="18"/>
                <w:szCs w:val="18"/>
              </w:rPr>
              <w:t>.04.20</w:t>
            </w:r>
          </w:p>
        </w:tc>
        <w:tc>
          <w:tcPr>
            <w:tcW w:w="1134" w:type="dxa"/>
          </w:tcPr>
          <w:p w:rsidR="006B7402" w:rsidRPr="006544E8" w:rsidRDefault="006B7402" w:rsidP="0061150B">
            <w:pPr>
              <w:ind w:right="240" w:firstLine="0"/>
              <w:jc w:val="left"/>
              <w:rPr>
                <w:sz w:val="18"/>
                <w:szCs w:val="18"/>
              </w:rPr>
            </w:pPr>
            <w:r>
              <w:rPr>
                <w:rFonts w:hint="eastAsia"/>
                <w:sz w:val="18"/>
                <w:szCs w:val="18"/>
              </w:rPr>
              <w:t>代志力</w:t>
            </w:r>
          </w:p>
        </w:tc>
        <w:tc>
          <w:tcPr>
            <w:tcW w:w="1276" w:type="dxa"/>
          </w:tcPr>
          <w:p w:rsidR="006B7402" w:rsidRPr="006544E8" w:rsidRDefault="006B7402" w:rsidP="0061150B">
            <w:pPr>
              <w:ind w:right="240" w:firstLine="0"/>
              <w:jc w:val="left"/>
              <w:rPr>
                <w:sz w:val="18"/>
                <w:szCs w:val="18"/>
              </w:rPr>
            </w:pPr>
            <w:r>
              <w:rPr>
                <w:rFonts w:hint="eastAsia"/>
                <w:sz w:val="18"/>
                <w:szCs w:val="18"/>
              </w:rPr>
              <w:t>V2.8</w:t>
            </w:r>
          </w:p>
        </w:tc>
        <w:tc>
          <w:tcPr>
            <w:tcW w:w="1701" w:type="dxa"/>
          </w:tcPr>
          <w:p w:rsidR="006B7402" w:rsidRDefault="006B7402" w:rsidP="0061150B">
            <w:pPr>
              <w:ind w:right="240" w:firstLine="0"/>
              <w:jc w:val="left"/>
              <w:rPr>
                <w:sz w:val="18"/>
                <w:szCs w:val="18"/>
              </w:rPr>
            </w:pPr>
            <w:r>
              <w:rPr>
                <w:rFonts w:hint="eastAsia"/>
                <w:sz w:val="18"/>
                <w:szCs w:val="18"/>
              </w:rPr>
              <w:t>6.4.5.2</w:t>
            </w:r>
          </w:p>
          <w:p w:rsidR="006B7402" w:rsidRPr="006544E8" w:rsidRDefault="006B7402" w:rsidP="0061150B">
            <w:pPr>
              <w:ind w:right="240" w:firstLine="0"/>
              <w:jc w:val="left"/>
              <w:rPr>
                <w:sz w:val="18"/>
                <w:szCs w:val="18"/>
              </w:rPr>
            </w:pPr>
            <w:r>
              <w:rPr>
                <w:rFonts w:hint="eastAsia"/>
                <w:sz w:val="18"/>
                <w:szCs w:val="18"/>
              </w:rPr>
              <w:t>后台运营</w:t>
            </w:r>
            <w:r>
              <w:rPr>
                <w:sz w:val="18"/>
                <w:szCs w:val="18"/>
              </w:rPr>
              <w:t>管理</w:t>
            </w:r>
            <w:r w:rsidRPr="006544E8">
              <w:rPr>
                <w:rFonts w:hint="eastAsia"/>
                <w:sz w:val="18"/>
                <w:szCs w:val="18"/>
              </w:rPr>
              <w:t>》</w:t>
            </w:r>
            <w:r>
              <w:rPr>
                <w:rFonts w:hint="eastAsia"/>
                <w:sz w:val="18"/>
                <w:szCs w:val="18"/>
              </w:rPr>
              <w:t>订单</w:t>
            </w:r>
            <w:r w:rsidRPr="006544E8">
              <w:rPr>
                <w:rFonts w:hint="eastAsia"/>
                <w:sz w:val="18"/>
                <w:szCs w:val="18"/>
              </w:rPr>
              <w:t>》</w:t>
            </w:r>
            <w:r>
              <w:rPr>
                <w:rFonts w:hint="eastAsia"/>
                <w:sz w:val="18"/>
                <w:szCs w:val="18"/>
              </w:rPr>
              <w:t>退款</w:t>
            </w:r>
            <w:r>
              <w:rPr>
                <w:rFonts w:hint="eastAsia"/>
                <w:sz w:val="18"/>
                <w:szCs w:val="18"/>
              </w:rPr>
              <w:t>/</w:t>
            </w:r>
            <w:r>
              <w:rPr>
                <w:rFonts w:hint="eastAsia"/>
                <w:sz w:val="18"/>
                <w:szCs w:val="18"/>
              </w:rPr>
              <w:t>退货</w:t>
            </w:r>
          </w:p>
        </w:tc>
        <w:tc>
          <w:tcPr>
            <w:tcW w:w="2835" w:type="dxa"/>
          </w:tcPr>
          <w:p w:rsidR="006B7402" w:rsidRDefault="006B7402" w:rsidP="0061150B">
            <w:pPr>
              <w:ind w:right="240" w:firstLine="0"/>
              <w:jc w:val="left"/>
              <w:rPr>
                <w:sz w:val="18"/>
                <w:szCs w:val="18"/>
              </w:rPr>
            </w:pPr>
            <w:r>
              <w:rPr>
                <w:rFonts w:hint="eastAsia"/>
                <w:sz w:val="18"/>
                <w:szCs w:val="18"/>
              </w:rPr>
              <w:t>增加</w:t>
            </w:r>
            <w:r>
              <w:rPr>
                <w:rFonts w:hint="eastAsia"/>
                <w:sz w:val="18"/>
                <w:szCs w:val="18"/>
              </w:rPr>
              <w:t>6.4.5.2</w:t>
            </w:r>
            <w:r>
              <w:rPr>
                <w:rFonts w:hint="eastAsia"/>
                <w:sz w:val="18"/>
                <w:szCs w:val="18"/>
              </w:rPr>
              <w:t>的</w:t>
            </w:r>
            <w:r>
              <w:rPr>
                <w:sz w:val="18"/>
                <w:szCs w:val="18"/>
              </w:rPr>
              <w:t>业务规则</w:t>
            </w:r>
          </w:p>
          <w:p w:rsidR="006B7402" w:rsidRPr="006544E8" w:rsidRDefault="006B7402" w:rsidP="0061150B">
            <w:pPr>
              <w:ind w:right="240" w:firstLine="0"/>
              <w:jc w:val="left"/>
              <w:rPr>
                <w:sz w:val="18"/>
                <w:szCs w:val="18"/>
              </w:rPr>
            </w:pPr>
            <w:r>
              <w:rPr>
                <w:rFonts w:hint="eastAsia"/>
                <w:sz w:val="18"/>
                <w:szCs w:val="18"/>
              </w:rPr>
              <w:t>3</w:t>
            </w:r>
            <w:r>
              <w:rPr>
                <w:rFonts w:hint="eastAsia"/>
                <w:sz w:val="18"/>
                <w:szCs w:val="18"/>
              </w:rPr>
              <w:t>、</w:t>
            </w:r>
            <w:r w:rsidRPr="00634975">
              <w:rPr>
                <w:rFonts w:hint="eastAsia"/>
                <w:sz w:val="18"/>
                <w:szCs w:val="18"/>
              </w:rPr>
              <w:t>支持退款退货周期参数设置。</w:t>
            </w:r>
          </w:p>
        </w:tc>
      </w:tr>
      <w:tr w:rsidR="006B7402" w:rsidTr="0061150B">
        <w:trPr>
          <w:trHeight w:val="480"/>
        </w:trPr>
        <w:tc>
          <w:tcPr>
            <w:tcW w:w="1384" w:type="dxa"/>
          </w:tcPr>
          <w:p w:rsidR="006B7402" w:rsidRPr="006544E8" w:rsidRDefault="006B7402" w:rsidP="0061150B">
            <w:pPr>
              <w:ind w:right="240" w:firstLine="0"/>
              <w:jc w:val="left"/>
              <w:rPr>
                <w:sz w:val="18"/>
                <w:szCs w:val="18"/>
              </w:rPr>
            </w:pPr>
            <w:r>
              <w:rPr>
                <w:rFonts w:hint="eastAsia"/>
                <w:sz w:val="18"/>
                <w:szCs w:val="18"/>
              </w:rPr>
              <w:t>2016</w:t>
            </w:r>
            <w:r>
              <w:rPr>
                <w:sz w:val="18"/>
                <w:szCs w:val="18"/>
              </w:rPr>
              <w:t>.04.20</w:t>
            </w:r>
          </w:p>
        </w:tc>
        <w:tc>
          <w:tcPr>
            <w:tcW w:w="1134" w:type="dxa"/>
          </w:tcPr>
          <w:p w:rsidR="006B7402" w:rsidRPr="006544E8" w:rsidRDefault="006B7402" w:rsidP="0061150B">
            <w:pPr>
              <w:ind w:right="240" w:firstLine="0"/>
              <w:jc w:val="left"/>
              <w:rPr>
                <w:sz w:val="18"/>
                <w:szCs w:val="18"/>
              </w:rPr>
            </w:pPr>
            <w:r>
              <w:rPr>
                <w:rFonts w:hint="eastAsia"/>
                <w:sz w:val="18"/>
                <w:szCs w:val="18"/>
              </w:rPr>
              <w:t>代志力</w:t>
            </w:r>
          </w:p>
        </w:tc>
        <w:tc>
          <w:tcPr>
            <w:tcW w:w="1276" w:type="dxa"/>
          </w:tcPr>
          <w:p w:rsidR="006B7402" w:rsidRPr="006544E8" w:rsidRDefault="006B7402" w:rsidP="0061150B">
            <w:pPr>
              <w:ind w:right="240" w:firstLine="0"/>
              <w:jc w:val="left"/>
              <w:rPr>
                <w:sz w:val="18"/>
                <w:szCs w:val="18"/>
              </w:rPr>
            </w:pPr>
            <w:r>
              <w:rPr>
                <w:rFonts w:hint="eastAsia"/>
                <w:sz w:val="18"/>
                <w:szCs w:val="18"/>
              </w:rPr>
              <w:t>V2.8</w:t>
            </w:r>
          </w:p>
        </w:tc>
        <w:tc>
          <w:tcPr>
            <w:tcW w:w="1701" w:type="dxa"/>
          </w:tcPr>
          <w:p w:rsidR="006B7402" w:rsidRDefault="006B7402" w:rsidP="0061150B">
            <w:pPr>
              <w:ind w:right="240" w:firstLine="0"/>
              <w:jc w:val="left"/>
              <w:rPr>
                <w:sz w:val="18"/>
                <w:szCs w:val="18"/>
              </w:rPr>
            </w:pPr>
            <w:r>
              <w:rPr>
                <w:rFonts w:hint="eastAsia"/>
                <w:sz w:val="18"/>
                <w:szCs w:val="18"/>
              </w:rPr>
              <w:t>6.4.6.9</w:t>
            </w:r>
          </w:p>
          <w:p w:rsidR="006B7402" w:rsidRPr="006544E8" w:rsidRDefault="006B7402" w:rsidP="0061150B">
            <w:pPr>
              <w:ind w:right="240" w:firstLine="0"/>
              <w:jc w:val="left"/>
              <w:rPr>
                <w:sz w:val="18"/>
                <w:szCs w:val="18"/>
              </w:rPr>
            </w:pPr>
            <w:r>
              <w:rPr>
                <w:rFonts w:hint="eastAsia"/>
                <w:sz w:val="18"/>
                <w:szCs w:val="18"/>
              </w:rPr>
              <w:t>后台运营</w:t>
            </w:r>
            <w:r>
              <w:rPr>
                <w:sz w:val="18"/>
                <w:szCs w:val="18"/>
              </w:rPr>
              <w:t>管理</w:t>
            </w:r>
            <w:r w:rsidRPr="006544E8">
              <w:rPr>
                <w:rFonts w:hint="eastAsia"/>
                <w:sz w:val="18"/>
                <w:szCs w:val="18"/>
              </w:rPr>
              <w:t>》</w:t>
            </w:r>
            <w:r>
              <w:rPr>
                <w:rFonts w:hint="eastAsia"/>
                <w:sz w:val="18"/>
                <w:szCs w:val="18"/>
              </w:rPr>
              <w:t>营销</w:t>
            </w:r>
            <w:r w:rsidRPr="006544E8">
              <w:rPr>
                <w:rFonts w:hint="eastAsia"/>
                <w:sz w:val="18"/>
                <w:szCs w:val="18"/>
              </w:rPr>
              <w:t>》</w:t>
            </w:r>
            <w:r>
              <w:rPr>
                <w:rFonts w:hint="eastAsia"/>
                <w:sz w:val="18"/>
                <w:szCs w:val="18"/>
              </w:rPr>
              <w:t>一元夺宝</w:t>
            </w:r>
          </w:p>
        </w:tc>
        <w:tc>
          <w:tcPr>
            <w:tcW w:w="2835" w:type="dxa"/>
          </w:tcPr>
          <w:p w:rsidR="006B7402" w:rsidRPr="006544E8" w:rsidRDefault="006B7402" w:rsidP="0061150B">
            <w:pPr>
              <w:ind w:right="240" w:firstLine="0"/>
              <w:jc w:val="left"/>
              <w:rPr>
                <w:sz w:val="18"/>
                <w:szCs w:val="18"/>
              </w:rPr>
            </w:pPr>
            <w:r>
              <w:rPr>
                <w:rFonts w:hint="eastAsia"/>
                <w:sz w:val="18"/>
                <w:szCs w:val="18"/>
              </w:rPr>
              <w:t>增加</w:t>
            </w:r>
            <w:r>
              <w:rPr>
                <w:rFonts w:hint="eastAsia"/>
                <w:sz w:val="18"/>
                <w:szCs w:val="18"/>
              </w:rPr>
              <w:t>6</w:t>
            </w:r>
            <w:r>
              <w:rPr>
                <w:sz w:val="18"/>
                <w:szCs w:val="18"/>
              </w:rPr>
              <w:t>.4.6.9</w:t>
            </w:r>
            <w:r>
              <w:rPr>
                <w:rFonts w:hint="eastAsia"/>
                <w:sz w:val="18"/>
                <w:szCs w:val="18"/>
              </w:rPr>
              <w:t>一元</w:t>
            </w:r>
            <w:r>
              <w:rPr>
                <w:sz w:val="18"/>
                <w:szCs w:val="18"/>
              </w:rPr>
              <w:t>夺宝业务需求</w:t>
            </w:r>
          </w:p>
        </w:tc>
      </w:tr>
      <w:tr w:rsidR="006B7402" w:rsidTr="0061150B">
        <w:trPr>
          <w:trHeight w:val="480"/>
        </w:trPr>
        <w:tc>
          <w:tcPr>
            <w:tcW w:w="1384" w:type="dxa"/>
          </w:tcPr>
          <w:p w:rsidR="006B7402" w:rsidRPr="006544E8" w:rsidRDefault="006B7402" w:rsidP="0061150B">
            <w:pPr>
              <w:ind w:right="240" w:firstLine="0"/>
              <w:jc w:val="left"/>
              <w:rPr>
                <w:sz w:val="18"/>
                <w:szCs w:val="18"/>
              </w:rPr>
            </w:pPr>
            <w:r>
              <w:rPr>
                <w:rFonts w:hint="eastAsia"/>
                <w:sz w:val="18"/>
                <w:szCs w:val="18"/>
              </w:rPr>
              <w:t>2016.</w:t>
            </w:r>
            <w:r>
              <w:rPr>
                <w:sz w:val="18"/>
                <w:szCs w:val="18"/>
              </w:rPr>
              <w:t>05.</w:t>
            </w:r>
            <w:r>
              <w:rPr>
                <w:rFonts w:hint="eastAsia"/>
                <w:sz w:val="18"/>
                <w:szCs w:val="18"/>
              </w:rPr>
              <w:t>1</w:t>
            </w:r>
            <w:r>
              <w:rPr>
                <w:sz w:val="18"/>
                <w:szCs w:val="18"/>
              </w:rPr>
              <w:t>3</w:t>
            </w:r>
          </w:p>
        </w:tc>
        <w:tc>
          <w:tcPr>
            <w:tcW w:w="1134" w:type="dxa"/>
          </w:tcPr>
          <w:p w:rsidR="006B7402" w:rsidRPr="006544E8" w:rsidRDefault="006B7402" w:rsidP="0061150B">
            <w:pPr>
              <w:ind w:right="240" w:firstLine="0"/>
              <w:jc w:val="left"/>
              <w:rPr>
                <w:sz w:val="18"/>
                <w:szCs w:val="18"/>
              </w:rPr>
            </w:pPr>
            <w:r>
              <w:rPr>
                <w:sz w:val="18"/>
                <w:szCs w:val="18"/>
              </w:rPr>
              <w:t>解鹏非</w:t>
            </w:r>
          </w:p>
        </w:tc>
        <w:tc>
          <w:tcPr>
            <w:tcW w:w="1276" w:type="dxa"/>
          </w:tcPr>
          <w:p w:rsidR="006B7402" w:rsidRPr="006544E8" w:rsidRDefault="006B7402" w:rsidP="0061150B">
            <w:pPr>
              <w:ind w:right="240" w:firstLine="0"/>
              <w:jc w:val="left"/>
              <w:rPr>
                <w:sz w:val="18"/>
                <w:szCs w:val="18"/>
              </w:rPr>
            </w:pPr>
            <w:r>
              <w:rPr>
                <w:sz w:val="18"/>
                <w:szCs w:val="18"/>
              </w:rPr>
              <w:t>V</w:t>
            </w:r>
            <w:r>
              <w:rPr>
                <w:rFonts w:hint="eastAsia"/>
                <w:sz w:val="18"/>
                <w:szCs w:val="18"/>
              </w:rPr>
              <w:t>2</w:t>
            </w:r>
            <w:r>
              <w:rPr>
                <w:sz w:val="18"/>
                <w:szCs w:val="18"/>
              </w:rPr>
              <w:t>.9</w:t>
            </w:r>
          </w:p>
        </w:tc>
        <w:tc>
          <w:tcPr>
            <w:tcW w:w="1701" w:type="dxa"/>
          </w:tcPr>
          <w:p w:rsidR="006B7402" w:rsidRDefault="006B7402" w:rsidP="0061150B">
            <w:pPr>
              <w:ind w:right="240" w:firstLine="0"/>
              <w:jc w:val="left"/>
              <w:rPr>
                <w:sz w:val="18"/>
                <w:szCs w:val="18"/>
              </w:rPr>
            </w:pPr>
            <w:r>
              <w:rPr>
                <w:rFonts w:hint="eastAsia"/>
                <w:sz w:val="18"/>
                <w:szCs w:val="18"/>
              </w:rPr>
              <w:t>6.1.4.7</w:t>
            </w:r>
          </w:p>
          <w:p w:rsidR="006B7402" w:rsidRPr="006544E8" w:rsidRDefault="006B7402" w:rsidP="0061150B">
            <w:pPr>
              <w:ind w:right="240" w:firstLine="0"/>
              <w:jc w:val="left"/>
              <w:rPr>
                <w:sz w:val="18"/>
                <w:szCs w:val="18"/>
              </w:rPr>
            </w:pPr>
            <w:r>
              <w:rPr>
                <w:rFonts w:hint="eastAsia"/>
                <w:sz w:val="18"/>
                <w:szCs w:val="18"/>
              </w:rPr>
              <w:t>首页》便民服务</w:t>
            </w:r>
          </w:p>
        </w:tc>
        <w:tc>
          <w:tcPr>
            <w:tcW w:w="2835" w:type="dxa"/>
          </w:tcPr>
          <w:p w:rsidR="006B7402" w:rsidRPr="006544E8" w:rsidRDefault="006B7402" w:rsidP="0061150B">
            <w:pPr>
              <w:ind w:right="240" w:firstLine="0"/>
              <w:jc w:val="left"/>
              <w:rPr>
                <w:sz w:val="18"/>
                <w:szCs w:val="18"/>
              </w:rPr>
            </w:pPr>
            <w:r>
              <w:rPr>
                <w:sz w:val="18"/>
                <w:szCs w:val="18"/>
              </w:rPr>
              <w:t>增加便民服务的具体需求</w:t>
            </w:r>
          </w:p>
        </w:tc>
      </w:tr>
      <w:tr w:rsidR="006B7402" w:rsidTr="0061150B">
        <w:trPr>
          <w:trHeight w:val="480"/>
        </w:trPr>
        <w:tc>
          <w:tcPr>
            <w:tcW w:w="1384" w:type="dxa"/>
          </w:tcPr>
          <w:p w:rsidR="006B7402" w:rsidRPr="006544E8" w:rsidRDefault="006B7402" w:rsidP="0061150B">
            <w:pPr>
              <w:ind w:right="240" w:firstLine="0"/>
              <w:jc w:val="left"/>
              <w:rPr>
                <w:sz w:val="18"/>
                <w:szCs w:val="18"/>
              </w:rPr>
            </w:pPr>
            <w:r>
              <w:rPr>
                <w:rFonts w:hint="eastAsia"/>
                <w:sz w:val="18"/>
                <w:szCs w:val="18"/>
              </w:rPr>
              <w:t>2016.</w:t>
            </w:r>
            <w:r>
              <w:rPr>
                <w:sz w:val="18"/>
                <w:szCs w:val="18"/>
              </w:rPr>
              <w:t>05.</w:t>
            </w:r>
            <w:r>
              <w:rPr>
                <w:rFonts w:hint="eastAsia"/>
                <w:sz w:val="18"/>
                <w:szCs w:val="18"/>
              </w:rPr>
              <w:t>1</w:t>
            </w:r>
            <w:r>
              <w:rPr>
                <w:sz w:val="18"/>
                <w:szCs w:val="18"/>
              </w:rPr>
              <w:t>3</w:t>
            </w:r>
          </w:p>
        </w:tc>
        <w:tc>
          <w:tcPr>
            <w:tcW w:w="1134" w:type="dxa"/>
          </w:tcPr>
          <w:p w:rsidR="006B7402" w:rsidRPr="006544E8" w:rsidRDefault="006B7402" w:rsidP="0061150B">
            <w:pPr>
              <w:ind w:right="240" w:firstLine="0"/>
              <w:jc w:val="left"/>
              <w:rPr>
                <w:sz w:val="18"/>
                <w:szCs w:val="18"/>
              </w:rPr>
            </w:pPr>
            <w:r>
              <w:rPr>
                <w:sz w:val="18"/>
                <w:szCs w:val="18"/>
              </w:rPr>
              <w:t>解鹏非</w:t>
            </w:r>
          </w:p>
        </w:tc>
        <w:tc>
          <w:tcPr>
            <w:tcW w:w="1276" w:type="dxa"/>
          </w:tcPr>
          <w:p w:rsidR="006B7402" w:rsidRPr="006544E8" w:rsidRDefault="006B7402" w:rsidP="0061150B">
            <w:pPr>
              <w:ind w:right="240" w:firstLine="0"/>
              <w:jc w:val="left"/>
              <w:rPr>
                <w:sz w:val="18"/>
                <w:szCs w:val="18"/>
              </w:rPr>
            </w:pPr>
            <w:r>
              <w:rPr>
                <w:sz w:val="18"/>
                <w:szCs w:val="18"/>
              </w:rPr>
              <w:t>V</w:t>
            </w:r>
            <w:r>
              <w:rPr>
                <w:rFonts w:hint="eastAsia"/>
                <w:sz w:val="18"/>
                <w:szCs w:val="18"/>
              </w:rPr>
              <w:t>2</w:t>
            </w:r>
            <w:r>
              <w:rPr>
                <w:sz w:val="18"/>
                <w:szCs w:val="18"/>
              </w:rPr>
              <w:t>.9</w:t>
            </w:r>
          </w:p>
        </w:tc>
        <w:tc>
          <w:tcPr>
            <w:tcW w:w="1701" w:type="dxa"/>
          </w:tcPr>
          <w:p w:rsidR="006B7402" w:rsidRDefault="006B7402" w:rsidP="0061150B">
            <w:pPr>
              <w:ind w:right="240" w:firstLine="0"/>
              <w:jc w:val="left"/>
              <w:rPr>
                <w:sz w:val="18"/>
                <w:szCs w:val="18"/>
              </w:rPr>
            </w:pPr>
            <w:r>
              <w:rPr>
                <w:rFonts w:hint="eastAsia"/>
                <w:sz w:val="18"/>
                <w:szCs w:val="18"/>
              </w:rPr>
              <w:t>6.1.</w:t>
            </w:r>
            <w:r>
              <w:rPr>
                <w:sz w:val="18"/>
                <w:szCs w:val="18"/>
              </w:rPr>
              <w:t>11</w:t>
            </w:r>
          </w:p>
          <w:p w:rsidR="006B7402" w:rsidRPr="006544E8" w:rsidRDefault="006B7402" w:rsidP="0061150B">
            <w:pPr>
              <w:ind w:right="240" w:firstLine="0"/>
              <w:jc w:val="left"/>
              <w:rPr>
                <w:sz w:val="18"/>
                <w:szCs w:val="18"/>
              </w:rPr>
            </w:pPr>
            <w:r>
              <w:rPr>
                <w:rFonts w:hint="eastAsia"/>
                <w:sz w:val="18"/>
                <w:szCs w:val="18"/>
              </w:rPr>
              <w:t>商城门户》金融超市</w:t>
            </w:r>
          </w:p>
        </w:tc>
        <w:tc>
          <w:tcPr>
            <w:tcW w:w="2835" w:type="dxa"/>
          </w:tcPr>
          <w:p w:rsidR="006B7402" w:rsidRDefault="006B7402" w:rsidP="0061150B">
            <w:pPr>
              <w:ind w:right="240" w:firstLine="0"/>
              <w:jc w:val="left"/>
              <w:rPr>
                <w:sz w:val="18"/>
                <w:szCs w:val="18"/>
              </w:rPr>
            </w:pPr>
            <w:r>
              <w:rPr>
                <w:sz w:val="18"/>
                <w:szCs w:val="18"/>
              </w:rPr>
              <w:t>删除原有理财需求</w:t>
            </w:r>
            <w:r>
              <w:rPr>
                <w:rFonts w:hint="eastAsia"/>
                <w:sz w:val="18"/>
                <w:szCs w:val="18"/>
              </w:rPr>
              <w:t>6</w:t>
            </w:r>
            <w:r>
              <w:rPr>
                <w:sz w:val="18"/>
                <w:szCs w:val="18"/>
              </w:rPr>
              <w:t>.1.11.1</w:t>
            </w:r>
            <w:r>
              <w:rPr>
                <w:rFonts w:hint="eastAsia"/>
                <w:sz w:val="18"/>
                <w:szCs w:val="18"/>
              </w:rPr>
              <w:t>——</w:t>
            </w:r>
            <w:r>
              <w:rPr>
                <w:sz w:val="18"/>
                <w:szCs w:val="18"/>
              </w:rPr>
              <w:t>6.1.11.3</w:t>
            </w:r>
          </w:p>
          <w:p w:rsidR="006B7402" w:rsidRPr="006544E8" w:rsidRDefault="006B7402" w:rsidP="0061150B">
            <w:pPr>
              <w:ind w:right="240" w:firstLine="0"/>
              <w:jc w:val="left"/>
              <w:rPr>
                <w:sz w:val="18"/>
                <w:szCs w:val="18"/>
              </w:rPr>
            </w:pPr>
            <w:r>
              <w:rPr>
                <w:rFonts w:hint="eastAsia"/>
                <w:sz w:val="18"/>
                <w:szCs w:val="18"/>
              </w:rPr>
              <w:t>新增</w:t>
            </w:r>
            <w:r>
              <w:rPr>
                <w:sz w:val="18"/>
                <w:szCs w:val="18"/>
              </w:rPr>
              <w:t>6.1.11.1</w:t>
            </w:r>
            <w:r>
              <w:rPr>
                <w:rFonts w:hint="eastAsia"/>
                <w:sz w:val="18"/>
                <w:szCs w:val="18"/>
              </w:rPr>
              <w:t>理财业务需求</w:t>
            </w:r>
          </w:p>
        </w:tc>
      </w:tr>
      <w:tr w:rsidR="006B7402" w:rsidTr="0061150B">
        <w:trPr>
          <w:trHeight w:val="480"/>
        </w:trPr>
        <w:tc>
          <w:tcPr>
            <w:tcW w:w="1384" w:type="dxa"/>
          </w:tcPr>
          <w:p w:rsidR="006B7402" w:rsidRPr="006544E8" w:rsidRDefault="006B7402" w:rsidP="0061150B">
            <w:pPr>
              <w:ind w:right="240" w:firstLine="0"/>
              <w:jc w:val="left"/>
              <w:rPr>
                <w:sz w:val="18"/>
                <w:szCs w:val="18"/>
              </w:rPr>
            </w:pPr>
            <w:r>
              <w:rPr>
                <w:rFonts w:hint="eastAsia"/>
                <w:sz w:val="18"/>
                <w:szCs w:val="18"/>
              </w:rPr>
              <w:t>2016.05.14</w:t>
            </w:r>
          </w:p>
        </w:tc>
        <w:tc>
          <w:tcPr>
            <w:tcW w:w="1134" w:type="dxa"/>
          </w:tcPr>
          <w:p w:rsidR="006B7402" w:rsidRPr="006544E8" w:rsidRDefault="006B7402" w:rsidP="0061150B">
            <w:pPr>
              <w:ind w:right="240" w:firstLine="0"/>
              <w:jc w:val="left"/>
              <w:rPr>
                <w:sz w:val="18"/>
                <w:szCs w:val="18"/>
              </w:rPr>
            </w:pPr>
            <w:r>
              <w:rPr>
                <w:rFonts w:hint="eastAsia"/>
                <w:sz w:val="18"/>
                <w:szCs w:val="18"/>
              </w:rPr>
              <w:t>耿宇俊</w:t>
            </w:r>
          </w:p>
        </w:tc>
        <w:tc>
          <w:tcPr>
            <w:tcW w:w="1276" w:type="dxa"/>
          </w:tcPr>
          <w:p w:rsidR="006B7402" w:rsidRPr="006544E8" w:rsidRDefault="006B7402" w:rsidP="0061150B">
            <w:pPr>
              <w:ind w:right="240" w:firstLine="0"/>
              <w:jc w:val="left"/>
              <w:rPr>
                <w:sz w:val="18"/>
                <w:szCs w:val="18"/>
              </w:rPr>
            </w:pPr>
            <w:r>
              <w:rPr>
                <w:rFonts w:hint="eastAsia"/>
                <w:sz w:val="18"/>
                <w:szCs w:val="18"/>
              </w:rPr>
              <w:t>V2.9</w:t>
            </w:r>
          </w:p>
        </w:tc>
        <w:tc>
          <w:tcPr>
            <w:tcW w:w="1701" w:type="dxa"/>
          </w:tcPr>
          <w:p w:rsidR="006B7402" w:rsidRPr="006544E8" w:rsidRDefault="006B7402" w:rsidP="0061150B">
            <w:pPr>
              <w:ind w:right="240" w:firstLine="0"/>
              <w:jc w:val="left"/>
              <w:rPr>
                <w:sz w:val="18"/>
                <w:szCs w:val="18"/>
              </w:rPr>
            </w:pPr>
            <w:r>
              <w:rPr>
                <w:rFonts w:hint="eastAsia"/>
                <w:sz w:val="18"/>
                <w:szCs w:val="18"/>
              </w:rPr>
              <w:t>6.1.13</w:t>
            </w:r>
            <w:r>
              <w:rPr>
                <w:rFonts w:hint="eastAsia"/>
                <w:sz w:val="18"/>
                <w:szCs w:val="18"/>
              </w:rPr>
              <w:t>信用卡中心；</w:t>
            </w:r>
            <w:r>
              <w:rPr>
                <w:rFonts w:hint="eastAsia"/>
                <w:sz w:val="18"/>
                <w:szCs w:val="18"/>
              </w:rPr>
              <w:t>6.1.18</w:t>
            </w:r>
            <w:r>
              <w:rPr>
                <w:rFonts w:hint="eastAsia"/>
                <w:sz w:val="18"/>
                <w:szCs w:val="18"/>
              </w:rPr>
              <w:t>网点查询</w:t>
            </w:r>
            <w:r>
              <w:rPr>
                <w:rFonts w:hint="eastAsia"/>
                <w:sz w:val="18"/>
                <w:szCs w:val="18"/>
              </w:rPr>
              <w:t>/</w:t>
            </w:r>
            <w:r>
              <w:rPr>
                <w:rFonts w:hint="eastAsia"/>
                <w:sz w:val="18"/>
                <w:szCs w:val="18"/>
              </w:rPr>
              <w:t>排队</w:t>
            </w:r>
          </w:p>
        </w:tc>
        <w:tc>
          <w:tcPr>
            <w:tcW w:w="2835" w:type="dxa"/>
          </w:tcPr>
          <w:p w:rsidR="006B7402" w:rsidRDefault="006B7402" w:rsidP="0061150B">
            <w:pPr>
              <w:ind w:right="240" w:firstLine="0"/>
              <w:jc w:val="left"/>
              <w:rPr>
                <w:sz w:val="18"/>
                <w:szCs w:val="18"/>
              </w:rPr>
            </w:pPr>
            <w:r>
              <w:rPr>
                <w:rFonts w:hint="eastAsia"/>
                <w:sz w:val="18"/>
                <w:szCs w:val="18"/>
              </w:rPr>
              <w:t>对原有信用卡申请需求进行修改；</w:t>
            </w:r>
          </w:p>
          <w:p w:rsidR="006B7402" w:rsidRPr="00C13E30" w:rsidRDefault="006B7402" w:rsidP="0061150B">
            <w:pPr>
              <w:ind w:right="240" w:firstLine="0"/>
              <w:jc w:val="left"/>
              <w:rPr>
                <w:sz w:val="18"/>
                <w:szCs w:val="18"/>
              </w:rPr>
            </w:pPr>
            <w:r>
              <w:rPr>
                <w:rFonts w:hint="eastAsia"/>
                <w:sz w:val="18"/>
                <w:szCs w:val="18"/>
              </w:rPr>
              <w:t>新增网点查询</w:t>
            </w:r>
            <w:r>
              <w:rPr>
                <w:rFonts w:hint="eastAsia"/>
                <w:sz w:val="18"/>
                <w:szCs w:val="18"/>
              </w:rPr>
              <w:t>/</w:t>
            </w:r>
            <w:r>
              <w:rPr>
                <w:rFonts w:hint="eastAsia"/>
                <w:sz w:val="18"/>
                <w:szCs w:val="18"/>
              </w:rPr>
              <w:t>排队功能；</w:t>
            </w:r>
          </w:p>
        </w:tc>
      </w:tr>
      <w:tr w:rsidR="006B7402" w:rsidTr="0061150B">
        <w:trPr>
          <w:trHeight w:val="480"/>
        </w:trPr>
        <w:tc>
          <w:tcPr>
            <w:tcW w:w="1384" w:type="dxa"/>
          </w:tcPr>
          <w:p w:rsidR="006B7402" w:rsidRPr="006544E8" w:rsidRDefault="006B7402" w:rsidP="0061150B">
            <w:pPr>
              <w:ind w:right="240" w:firstLine="0"/>
              <w:jc w:val="left"/>
              <w:rPr>
                <w:sz w:val="18"/>
                <w:szCs w:val="18"/>
              </w:rPr>
            </w:pPr>
          </w:p>
        </w:tc>
        <w:tc>
          <w:tcPr>
            <w:tcW w:w="1134" w:type="dxa"/>
          </w:tcPr>
          <w:p w:rsidR="006B7402" w:rsidRPr="006544E8" w:rsidRDefault="006B7402" w:rsidP="0061150B">
            <w:pPr>
              <w:ind w:right="240" w:firstLine="0"/>
              <w:jc w:val="left"/>
              <w:rPr>
                <w:sz w:val="18"/>
                <w:szCs w:val="18"/>
              </w:rPr>
            </w:pPr>
          </w:p>
        </w:tc>
        <w:tc>
          <w:tcPr>
            <w:tcW w:w="1276" w:type="dxa"/>
          </w:tcPr>
          <w:p w:rsidR="006B7402" w:rsidRPr="006544E8" w:rsidRDefault="006B7402" w:rsidP="0061150B">
            <w:pPr>
              <w:ind w:right="240" w:firstLine="0"/>
              <w:jc w:val="left"/>
              <w:rPr>
                <w:sz w:val="18"/>
                <w:szCs w:val="18"/>
              </w:rPr>
            </w:pPr>
          </w:p>
        </w:tc>
        <w:tc>
          <w:tcPr>
            <w:tcW w:w="1701" w:type="dxa"/>
          </w:tcPr>
          <w:p w:rsidR="006B7402" w:rsidRPr="006544E8" w:rsidRDefault="006B7402" w:rsidP="0061150B">
            <w:pPr>
              <w:ind w:right="240" w:firstLine="0"/>
              <w:jc w:val="left"/>
              <w:rPr>
                <w:sz w:val="18"/>
                <w:szCs w:val="18"/>
              </w:rPr>
            </w:pPr>
          </w:p>
        </w:tc>
        <w:tc>
          <w:tcPr>
            <w:tcW w:w="2835" w:type="dxa"/>
          </w:tcPr>
          <w:p w:rsidR="006B7402" w:rsidRPr="006544E8" w:rsidRDefault="006B7402" w:rsidP="0061150B">
            <w:pPr>
              <w:ind w:right="240" w:firstLine="0"/>
              <w:jc w:val="left"/>
              <w:rPr>
                <w:sz w:val="18"/>
                <w:szCs w:val="18"/>
              </w:rPr>
            </w:pPr>
          </w:p>
        </w:tc>
      </w:tr>
      <w:tr w:rsidR="006B7402" w:rsidTr="0061150B">
        <w:trPr>
          <w:trHeight w:val="480"/>
        </w:trPr>
        <w:tc>
          <w:tcPr>
            <w:tcW w:w="1384" w:type="dxa"/>
          </w:tcPr>
          <w:p w:rsidR="006B7402" w:rsidRPr="006544E8" w:rsidRDefault="006B7402" w:rsidP="0061150B">
            <w:pPr>
              <w:ind w:right="240" w:firstLine="0"/>
              <w:jc w:val="left"/>
              <w:rPr>
                <w:sz w:val="18"/>
                <w:szCs w:val="18"/>
              </w:rPr>
            </w:pPr>
          </w:p>
        </w:tc>
        <w:tc>
          <w:tcPr>
            <w:tcW w:w="1134" w:type="dxa"/>
          </w:tcPr>
          <w:p w:rsidR="006B7402" w:rsidRPr="006544E8" w:rsidRDefault="006B7402" w:rsidP="0061150B">
            <w:pPr>
              <w:ind w:right="240" w:firstLine="0"/>
              <w:jc w:val="left"/>
              <w:rPr>
                <w:sz w:val="18"/>
                <w:szCs w:val="18"/>
              </w:rPr>
            </w:pPr>
          </w:p>
        </w:tc>
        <w:tc>
          <w:tcPr>
            <w:tcW w:w="1276" w:type="dxa"/>
          </w:tcPr>
          <w:p w:rsidR="006B7402" w:rsidRPr="006544E8" w:rsidRDefault="006B7402" w:rsidP="0061150B">
            <w:pPr>
              <w:ind w:right="240" w:firstLine="0"/>
              <w:jc w:val="left"/>
              <w:rPr>
                <w:sz w:val="18"/>
                <w:szCs w:val="18"/>
              </w:rPr>
            </w:pPr>
          </w:p>
        </w:tc>
        <w:tc>
          <w:tcPr>
            <w:tcW w:w="1701" w:type="dxa"/>
          </w:tcPr>
          <w:p w:rsidR="006B7402" w:rsidRPr="006544E8" w:rsidRDefault="006B7402" w:rsidP="0061150B">
            <w:pPr>
              <w:ind w:right="240" w:firstLine="0"/>
              <w:jc w:val="left"/>
              <w:rPr>
                <w:sz w:val="18"/>
                <w:szCs w:val="18"/>
              </w:rPr>
            </w:pPr>
          </w:p>
        </w:tc>
        <w:tc>
          <w:tcPr>
            <w:tcW w:w="2835" w:type="dxa"/>
          </w:tcPr>
          <w:p w:rsidR="006B7402" w:rsidRPr="006544E8" w:rsidRDefault="006B7402" w:rsidP="0061150B">
            <w:pPr>
              <w:ind w:right="240" w:firstLine="0"/>
              <w:jc w:val="left"/>
              <w:rPr>
                <w:sz w:val="18"/>
                <w:szCs w:val="18"/>
              </w:rPr>
            </w:pPr>
          </w:p>
        </w:tc>
      </w:tr>
      <w:tr w:rsidR="006B7402" w:rsidTr="0061150B">
        <w:trPr>
          <w:trHeight w:val="480"/>
        </w:trPr>
        <w:tc>
          <w:tcPr>
            <w:tcW w:w="1384" w:type="dxa"/>
          </w:tcPr>
          <w:p w:rsidR="006B7402" w:rsidRPr="006544E8" w:rsidRDefault="006B7402" w:rsidP="0061150B">
            <w:pPr>
              <w:ind w:right="240" w:firstLine="0"/>
              <w:jc w:val="left"/>
              <w:rPr>
                <w:sz w:val="18"/>
                <w:szCs w:val="18"/>
              </w:rPr>
            </w:pPr>
          </w:p>
        </w:tc>
        <w:tc>
          <w:tcPr>
            <w:tcW w:w="1134" w:type="dxa"/>
          </w:tcPr>
          <w:p w:rsidR="006B7402" w:rsidRPr="006544E8" w:rsidRDefault="006B7402" w:rsidP="0061150B">
            <w:pPr>
              <w:ind w:right="240" w:firstLine="0"/>
              <w:jc w:val="left"/>
              <w:rPr>
                <w:sz w:val="18"/>
                <w:szCs w:val="18"/>
              </w:rPr>
            </w:pPr>
          </w:p>
        </w:tc>
        <w:tc>
          <w:tcPr>
            <w:tcW w:w="1276" w:type="dxa"/>
          </w:tcPr>
          <w:p w:rsidR="006B7402" w:rsidRPr="006544E8" w:rsidRDefault="006B7402" w:rsidP="0061150B">
            <w:pPr>
              <w:ind w:right="240" w:firstLine="0"/>
              <w:jc w:val="left"/>
              <w:rPr>
                <w:sz w:val="18"/>
                <w:szCs w:val="18"/>
              </w:rPr>
            </w:pPr>
          </w:p>
        </w:tc>
        <w:tc>
          <w:tcPr>
            <w:tcW w:w="1701" w:type="dxa"/>
          </w:tcPr>
          <w:p w:rsidR="006B7402" w:rsidRPr="006544E8" w:rsidRDefault="006B7402" w:rsidP="0061150B">
            <w:pPr>
              <w:ind w:right="240" w:firstLine="0"/>
              <w:jc w:val="left"/>
              <w:rPr>
                <w:sz w:val="18"/>
                <w:szCs w:val="18"/>
              </w:rPr>
            </w:pPr>
          </w:p>
        </w:tc>
        <w:tc>
          <w:tcPr>
            <w:tcW w:w="2835" w:type="dxa"/>
          </w:tcPr>
          <w:p w:rsidR="006B7402" w:rsidRPr="006544E8" w:rsidRDefault="006B7402" w:rsidP="0061150B">
            <w:pPr>
              <w:ind w:right="240" w:firstLine="0"/>
              <w:jc w:val="left"/>
              <w:rPr>
                <w:sz w:val="18"/>
                <w:szCs w:val="18"/>
              </w:rPr>
            </w:pPr>
          </w:p>
        </w:tc>
      </w:tr>
      <w:tr w:rsidR="006B7402" w:rsidTr="0061150B">
        <w:trPr>
          <w:trHeight w:val="480"/>
        </w:trPr>
        <w:tc>
          <w:tcPr>
            <w:tcW w:w="1384" w:type="dxa"/>
          </w:tcPr>
          <w:p w:rsidR="006B7402" w:rsidRPr="006544E8" w:rsidRDefault="006B7402" w:rsidP="0061150B">
            <w:pPr>
              <w:ind w:right="240" w:firstLine="0"/>
              <w:jc w:val="left"/>
              <w:rPr>
                <w:sz w:val="18"/>
                <w:szCs w:val="18"/>
              </w:rPr>
            </w:pPr>
          </w:p>
        </w:tc>
        <w:tc>
          <w:tcPr>
            <w:tcW w:w="1134" w:type="dxa"/>
          </w:tcPr>
          <w:p w:rsidR="006B7402" w:rsidRPr="006544E8" w:rsidRDefault="006B7402" w:rsidP="0061150B">
            <w:pPr>
              <w:ind w:right="240" w:firstLine="0"/>
              <w:jc w:val="left"/>
              <w:rPr>
                <w:sz w:val="18"/>
                <w:szCs w:val="18"/>
              </w:rPr>
            </w:pPr>
          </w:p>
        </w:tc>
        <w:tc>
          <w:tcPr>
            <w:tcW w:w="1276" w:type="dxa"/>
          </w:tcPr>
          <w:p w:rsidR="006B7402" w:rsidRPr="006544E8" w:rsidRDefault="006B7402" w:rsidP="0061150B">
            <w:pPr>
              <w:ind w:right="240" w:firstLine="0"/>
              <w:jc w:val="left"/>
              <w:rPr>
                <w:sz w:val="18"/>
                <w:szCs w:val="18"/>
              </w:rPr>
            </w:pPr>
          </w:p>
        </w:tc>
        <w:tc>
          <w:tcPr>
            <w:tcW w:w="1701" w:type="dxa"/>
          </w:tcPr>
          <w:p w:rsidR="006B7402" w:rsidRPr="006544E8" w:rsidRDefault="006B7402" w:rsidP="0061150B">
            <w:pPr>
              <w:ind w:right="240" w:firstLine="0"/>
              <w:jc w:val="left"/>
              <w:rPr>
                <w:sz w:val="18"/>
                <w:szCs w:val="18"/>
              </w:rPr>
            </w:pPr>
          </w:p>
        </w:tc>
        <w:tc>
          <w:tcPr>
            <w:tcW w:w="2835" w:type="dxa"/>
          </w:tcPr>
          <w:p w:rsidR="006B7402" w:rsidRPr="006544E8" w:rsidRDefault="006B7402" w:rsidP="0061150B">
            <w:pPr>
              <w:ind w:right="240" w:firstLine="0"/>
              <w:jc w:val="left"/>
              <w:rPr>
                <w:sz w:val="18"/>
                <w:szCs w:val="18"/>
              </w:rPr>
            </w:pPr>
          </w:p>
        </w:tc>
      </w:tr>
      <w:tr w:rsidR="006B7402" w:rsidTr="0061150B">
        <w:trPr>
          <w:trHeight w:val="480"/>
        </w:trPr>
        <w:tc>
          <w:tcPr>
            <w:tcW w:w="1384" w:type="dxa"/>
          </w:tcPr>
          <w:p w:rsidR="006B7402" w:rsidRPr="006544E8" w:rsidRDefault="006B7402" w:rsidP="0061150B">
            <w:pPr>
              <w:ind w:right="240" w:firstLine="0"/>
              <w:jc w:val="left"/>
              <w:rPr>
                <w:sz w:val="18"/>
                <w:szCs w:val="18"/>
              </w:rPr>
            </w:pPr>
          </w:p>
        </w:tc>
        <w:tc>
          <w:tcPr>
            <w:tcW w:w="1134" w:type="dxa"/>
          </w:tcPr>
          <w:p w:rsidR="006B7402" w:rsidRPr="006544E8" w:rsidRDefault="006B7402" w:rsidP="0061150B">
            <w:pPr>
              <w:ind w:right="240" w:firstLine="0"/>
              <w:jc w:val="left"/>
              <w:rPr>
                <w:sz w:val="18"/>
                <w:szCs w:val="18"/>
              </w:rPr>
            </w:pPr>
          </w:p>
        </w:tc>
        <w:tc>
          <w:tcPr>
            <w:tcW w:w="1276" w:type="dxa"/>
          </w:tcPr>
          <w:p w:rsidR="006B7402" w:rsidRPr="006544E8" w:rsidRDefault="006B7402" w:rsidP="0061150B">
            <w:pPr>
              <w:ind w:right="240" w:firstLine="0"/>
              <w:jc w:val="left"/>
              <w:rPr>
                <w:sz w:val="18"/>
                <w:szCs w:val="18"/>
              </w:rPr>
            </w:pPr>
          </w:p>
        </w:tc>
        <w:tc>
          <w:tcPr>
            <w:tcW w:w="1701" w:type="dxa"/>
          </w:tcPr>
          <w:p w:rsidR="006B7402" w:rsidRPr="006544E8" w:rsidRDefault="006B7402" w:rsidP="0061150B">
            <w:pPr>
              <w:ind w:right="240" w:firstLine="0"/>
              <w:jc w:val="left"/>
              <w:rPr>
                <w:sz w:val="18"/>
                <w:szCs w:val="18"/>
              </w:rPr>
            </w:pPr>
          </w:p>
        </w:tc>
        <w:tc>
          <w:tcPr>
            <w:tcW w:w="2835" w:type="dxa"/>
          </w:tcPr>
          <w:p w:rsidR="006B7402" w:rsidRPr="006544E8" w:rsidRDefault="006B7402" w:rsidP="0061150B">
            <w:pPr>
              <w:ind w:right="240" w:firstLine="0"/>
              <w:jc w:val="left"/>
              <w:rPr>
                <w:sz w:val="18"/>
                <w:szCs w:val="18"/>
              </w:rPr>
            </w:pPr>
          </w:p>
        </w:tc>
      </w:tr>
      <w:tr w:rsidR="006B7402" w:rsidTr="0061150B">
        <w:trPr>
          <w:trHeight w:val="480"/>
        </w:trPr>
        <w:tc>
          <w:tcPr>
            <w:tcW w:w="1384" w:type="dxa"/>
          </w:tcPr>
          <w:p w:rsidR="006B7402" w:rsidRPr="006544E8" w:rsidRDefault="006B7402" w:rsidP="0061150B">
            <w:pPr>
              <w:ind w:right="240" w:firstLine="0"/>
              <w:jc w:val="left"/>
              <w:rPr>
                <w:sz w:val="18"/>
                <w:szCs w:val="18"/>
              </w:rPr>
            </w:pPr>
          </w:p>
        </w:tc>
        <w:tc>
          <w:tcPr>
            <w:tcW w:w="1134" w:type="dxa"/>
          </w:tcPr>
          <w:p w:rsidR="006B7402" w:rsidRPr="006544E8" w:rsidRDefault="006B7402" w:rsidP="0061150B">
            <w:pPr>
              <w:ind w:right="240" w:firstLine="0"/>
              <w:jc w:val="left"/>
              <w:rPr>
                <w:sz w:val="18"/>
                <w:szCs w:val="18"/>
              </w:rPr>
            </w:pPr>
          </w:p>
        </w:tc>
        <w:tc>
          <w:tcPr>
            <w:tcW w:w="1276" w:type="dxa"/>
          </w:tcPr>
          <w:p w:rsidR="006B7402" w:rsidRPr="006544E8" w:rsidRDefault="006B7402" w:rsidP="0061150B">
            <w:pPr>
              <w:ind w:right="240" w:firstLine="0"/>
              <w:jc w:val="left"/>
              <w:rPr>
                <w:sz w:val="18"/>
                <w:szCs w:val="18"/>
              </w:rPr>
            </w:pPr>
          </w:p>
        </w:tc>
        <w:tc>
          <w:tcPr>
            <w:tcW w:w="1701" w:type="dxa"/>
          </w:tcPr>
          <w:p w:rsidR="006B7402" w:rsidRPr="006544E8" w:rsidRDefault="006B7402" w:rsidP="0061150B">
            <w:pPr>
              <w:ind w:right="240" w:firstLine="0"/>
              <w:jc w:val="left"/>
              <w:rPr>
                <w:sz w:val="18"/>
                <w:szCs w:val="18"/>
              </w:rPr>
            </w:pPr>
          </w:p>
        </w:tc>
        <w:tc>
          <w:tcPr>
            <w:tcW w:w="2835" w:type="dxa"/>
          </w:tcPr>
          <w:p w:rsidR="006B7402" w:rsidRPr="006544E8" w:rsidRDefault="006B7402" w:rsidP="0061150B">
            <w:pPr>
              <w:ind w:right="240" w:firstLine="0"/>
              <w:jc w:val="left"/>
              <w:rPr>
                <w:sz w:val="18"/>
                <w:szCs w:val="18"/>
              </w:rPr>
            </w:pPr>
          </w:p>
        </w:tc>
      </w:tr>
      <w:tr w:rsidR="006B7402" w:rsidTr="0061150B">
        <w:trPr>
          <w:trHeight w:val="480"/>
        </w:trPr>
        <w:tc>
          <w:tcPr>
            <w:tcW w:w="1384" w:type="dxa"/>
          </w:tcPr>
          <w:p w:rsidR="006B7402" w:rsidRPr="006544E8" w:rsidRDefault="006B7402" w:rsidP="0061150B">
            <w:pPr>
              <w:ind w:right="240" w:firstLine="0"/>
              <w:jc w:val="left"/>
              <w:rPr>
                <w:sz w:val="18"/>
                <w:szCs w:val="18"/>
              </w:rPr>
            </w:pPr>
          </w:p>
        </w:tc>
        <w:tc>
          <w:tcPr>
            <w:tcW w:w="1134" w:type="dxa"/>
          </w:tcPr>
          <w:p w:rsidR="006B7402" w:rsidRPr="006544E8" w:rsidRDefault="006B7402" w:rsidP="0061150B">
            <w:pPr>
              <w:ind w:right="240" w:firstLine="0"/>
              <w:jc w:val="left"/>
              <w:rPr>
                <w:sz w:val="18"/>
                <w:szCs w:val="18"/>
              </w:rPr>
            </w:pPr>
          </w:p>
        </w:tc>
        <w:tc>
          <w:tcPr>
            <w:tcW w:w="1276" w:type="dxa"/>
          </w:tcPr>
          <w:p w:rsidR="006B7402" w:rsidRPr="006544E8" w:rsidRDefault="006B7402" w:rsidP="0061150B">
            <w:pPr>
              <w:ind w:right="240" w:firstLine="0"/>
              <w:jc w:val="left"/>
              <w:rPr>
                <w:sz w:val="18"/>
                <w:szCs w:val="18"/>
              </w:rPr>
            </w:pPr>
          </w:p>
        </w:tc>
        <w:tc>
          <w:tcPr>
            <w:tcW w:w="1701" w:type="dxa"/>
          </w:tcPr>
          <w:p w:rsidR="006B7402" w:rsidRPr="006544E8" w:rsidRDefault="006B7402" w:rsidP="0061150B">
            <w:pPr>
              <w:ind w:right="240" w:firstLine="0"/>
              <w:jc w:val="left"/>
              <w:rPr>
                <w:sz w:val="18"/>
                <w:szCs w:val="18"/>
              </w:rPr>
            </w:pPr>
          </w:p>
        </w:tc>
        <w:tc>
          <w:tcPr>
            <w:tcW w:w="2835" w:type="dxa"/>
          </w:tcPr>
          <w:p w:rsidR="006B7402" w:rsidRPr="006544E8" w:rsidRDefault="006B7402" w:rsidP="0061150B">
            <w:pPr>
              <w:ind w:right="240" w:firstLine="0"/>
              <w:jc w:val="left"/>
              <w:rPr>
                <w:sz w:val="18"/>
                <w:szCs w:val="18"/>
              </w:rPr>
            </w:pPr>
          </w:p>
        </w:tc>
      </w:tr>
    </w:tbl>
    <w:p w:rsidR="006B7402" w:rsidRDefault="006B7402" w:rsidP="006B7402">
      <w:pPr>
        <w:ind w:right="240" w:firstLine="0"/>
      </w:pPr>
    </w:p>
    <w:p w:rsidR="006B7402" w:rsidRPr="007F4D0B" w:rsidRDefault="006B7402" w:rsidP="006B7402">
      <w:pPr>
        <w:ind w:right="240" w:firstLine="0"/>
      </w:pPr>
    </w:p>
    <w:p w:rsidR="006B7402" w:rsidRDefault="006B7402" w:rsidP="006B7402">
      <w:pPr>
        <w:pStyle w:val="1"/>
        <w:ind w:right="240"/>
      </w:pPr>
      <w:bookmarkStart w:id="1" w:name="_Toc444695108"/>
      <w:bookmarkStart w:id="2" w:name="_Toc446774364"/>
      <w:r>
        <w:rPr>
          <w:rFonts w:hint="eastAsia"/>
        </w:rPr>
        <w:t>引言</w:t>
      </w:r>
      <w:bookmarkEnd w:id="1"/>
      <w:bookmarkEnd w:id="2"/>
    </w:p>
    <w:p w:rsidR="006B7402" w:rsidRDefault="006B7402" w:rsidP="006B7402">
      <w:pPr>
        <w:pStyle w:val="2"/>
        <w:ind w:right="240"/>
      </w:pPr>
      <w:bookmarkStart w:id="3" w:name="_Toc444695109"/>
      <w:bookmarkStart w:id="4" w:name="_Toc446774365"/>
      <w:r>
        <w:rPr>
          <w:rFonts w:hint="eastAsia"/>
        </w:rPr>
        <w:t>文档目的</w:t>
      </w:r>
      <w:bookmarkEnd w:id="3"/>
      <w:bookmarkEnd w:id="4"/>
    </w:p>
    <w:p w:rsidR="006B7402" w:rsidRPr="00A91B59" w:rsidRDefault="006B7402" w:rsidP="006B7402">
      <w:pPr>
        <w:pStyle w:val="a6"/>
        <w:ind w:right="240" w:firstLineChars="0" w:firstLine="425"/>
        <w:rPr>
          <w:rFonts w:ascii="微软雅黑" w:hAnsi="微软雅黑"/>
        </w:rPr>
      </w:pPr>
      <w:r w:rsidRPr="00A91B59">
        <w:rPr>
          <w:rFonts w:ascii="微软雅黑" w:hAnsi="微软雅黑" w:hint="eastAsia"/>
        </w:rPr>
        <w:t>对尧都农商</w:t>
      </w:r>
      <w:r>
        <w:rPr>
          <w:rFonts w:ascii="微软雅黑" w:hAnsi="微软雅黑" w:hint="eastAsia"/>
        </w:rPr>
        <w:t>银行</w:t>
      </w:r>
      <w:r w:rsidRPr="00A91B59">
        <w:rPr>
          <w:rFonts w:ascii="微软雅黑" w:hAnsi="微软雅黑" w:hint="eastAsia"/>
        </w:rPr>
        <w:t>商城系统中的关键业务流程和产品功能进行需求分析，作为用户、</w:t>
      </w:r>
      <w:r>
        <w:rPr>
          <w:rFonts w:ascii="微软雅黑" w:hAnsi="微软雅黑" w:hint="eastAsia"/>
        </w:rPr>
        <w:t>产品经理、</w:t>
      </w:r>
      <w:r w:rsidRPr="00A91B59">
        <w:rPr>
          <w:rFonts w:ascii="微软雅黑" w:hAnsi="微软雅黑" w:hint="eastAsia"/>
        </w:rPr>
        <w:t>软件开发人员以及其他干系人之间沟通的基础，亦作为软件总体测试的依据。</w:t>
      </w:r>
    </w:p>
    <w:p w:rsidR="006B7402" w:rsidRDefault="006B7402" w:rsidP="006B7402">
      <w:pPr>
        <w:pStyle w:val="2"/>
        <w:ind w:right="240"/>
      </w:pPr>
      <w:bookmarkStart w:id="5" w:name="_Toc444695110"/>
      <w:bookmarkStart w:id="6" w:name="_Toc446774366"/>
      <w:r>
        <w:rPr>
          <w:rFonts w:hint="eastAsia"/>
        </w:rPr>
        <w:t>术语与编写解释</w:t>
      </w:r>
      <w:bookmarkEnd w:id="5"/>
      <w:bookmarkEnd w:id="6"/>
    </w:p>
    <w:p w:rsidR="006B7402" w:rsidRDefault="006B7402" w:rsidP="006B7402">
      <w:pPr>
        <w:ind w:right="24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0"/>
        <w:gridCol w:w="6202"/>
      </w:tblGrid>
      <w:tr w:rsidR="006B7402" w:rsidTr="0061150B">
        <w:trPr>
          <w:cantSplit/>
        </w:trPr>
        <w:tc>
          <w:tcPr>
            <w:tcW w:w="2332" w:type="dxa"/>
            <w:shd w:val="clear" w:color="auto" w:fill="D9D9D9"/>
          </w:tcPr>
          <w:p w:rsidR="006B7402" w:rsidRDefault="006B7402" w:rsidP="0061150B">
            <w:pPr>
              <w:tabs>
                <w:tab w:val="left" w:pos="3346"/>
              </w:tabs>
              <w:ind w:right="240"/>
              <w:jc w:val="center"/>
              <w:rPr>
                <w:b/>
                <w:bCs/>
                <w:color w:val="000000"/>
                <w:sz w:val="18"/>
              </w:rPr>
            </w:pPr>
            <w:r>
              <w:rPr>
                <w:rFonts w:hint="eastAsia"/>
                <w:b/>
                <w:bCs/>
                <w:color w:val="000000"/>
                <w:sz w:val="18"/>
              </w:rPr>
              <w:t>缩写、术语</w:t>
            </w:r>
          </w:p>
        </w:tc>
        <w:tc>
          <w:tcPr>
            <w:tcW w:w="6247" w:type="dxa"/>
            <w:shd w:val="clear" w:color="auto" w:fill="D9D9D9"/>
          </w:tcPr>
          <w:p w:rsidR="006B7402" w:rsidRDefault="006B7402" w:rsidP="0061150B">
            <w:pPr>
              <w:tabs>
                <w:tab w:val="left" w:pos="3346"/>
              </w:tabs>
              <w:ind w:right="240"/>
              <w:jc w:val="center"/>
              <w:rPr>
                <w:b/>
                <w:bCs/>
                <w:color w:val="000000"/>
                <w:sz w:val="18"/>
              </w:rPr>
            </w:pPr>
            <w:r>
              <w:rPr>
                <w:rFonts w:hint="eastAsia"/>
                <w:b/>
                <w:bCs/>
                <w:color w:val="000000"/>
                <w:sz w:val="18"/>
              </w:rPr>
              <w:t>解</w:t>
            </w:r>
            <w:r>
              <w:rPr>
                <w:rFonts w:hint="eastAsia"/>
                <w:b/>
                <w:bCs/>
                <w:color w:val="000000"/>
                <w:sz w:val="18"/>
              </w:rPr>
              <w:t xml:space="preserve"> </w:t>
            </w:r>
            <w:r>
              <w:rPr>
                <w:rFonts w:hint="eastAsia"/>
                <w:b/>
                <w:bCs/>
                <w:color w:val="000000"/>
                <w:sz w:val="18"/>
              </w:rPr>
              <w:t>释</w:t>
            </w:r>
          </w:p>
        </w:tc>
      </w:tr>
      <w:tr w:rsidR="006B7402" w:rsidTr="0061150B">
        <w:trPr>
          <w:cantSplit/>
        </w:trPr>
        <w:tc>
          <w:tcPr>
            <w:tcW w:w="2332" w:type="dxa"/>
          </w:tcPr>
          <w:p w:rsidR="006B7402" w:rsidRPr="00484DAA" w:rsidRDefault="006B7402" w:rsidP="0061150B">
            <w:pPr>
              <w:pStyle w:val="a6"/>
              <w:ind w:right="240" w:firstLineChars="0" w:firstLine="425"/>
              <w:rPr>
                <w:rFonts w:ascii="微软雅黑" w:hAnsi="微软雅黑"/>
              </w:rPr>
            </w:pPr>
            <w:r w:rsidRPr="00484DAA">
              <w:rPr>
                <w:rFonts w:ascii="微软雅黑" w:hAnsi="微软雅黑" w:hint="eastAsia"/>
              </w:rPr>
              <w:t>电商门户</w:t>
            </w:r>
          </w:p>
        </w:tc>
        <w:tc>
          <w:tcPr>
            <w:tcW w:w="6247" w:type="dxa"/>
          </w:tcPr>
          <w:p w:rsidR="006B7402" w:rsidRPr="00484DAA" w:rsidRDefault="006B7402" w:rsidP="0061150B">
            <w:pPr>
              <w:pStyle w:val="a6"/>
              <w:ind w:right="240" w:firstLineChars="0" w:firstLine="425"/>
              <w:rPr>
                <w:rFonts w:ascii="微软雅黑" w:hAnsi="微软雅黑"/>
              </w:rPr>
            </w:pPr>
            <w:r w:rsidRPr="00484DAA">
              <w:rPr>
                <w:rFonts w:ascii="微软雅黑" w:hAnsi="微软雅黑" w:hint="eastAsia"/>
              </w:rPr>
              <w:t>电子商务网站前台，通过浏览器游客可以浏览信息或者商品；会员还可以进行商品采购。</w:t>
            </w:r>
          </w:p>
        </w:tc>
      </w:tr>
      <w:tr w:rsidR="006B7402" w:rsidTr="0061150B">
        <w:trPr>
          <w:cantSplit/>
        </w:trPr>
        <w:tc>
          <w:tcPr>
            <w:tcW w:w="2332" w:type="dxa"/>
          </w:tcPr>
          <w:p w:rsidR="006B7402" w:rsidRPr="00484DAA" w:rsidRDefault="006B7402" w:rsidP="0061150B">
            <w:pPr>
              <w:pStyle w:val="a6"/>
              <w:ind w:right="240" w:firstLineChars="0" w:firstLine="425"/>
              <w:rPr>
                <w:rFonts w:ascii="微软雅黑" w:hAnsi="微软雅黑"/>
              </w:rPr>
            </w:pPr>
            <w:r w:rsidRPr="00484DAA">
              <w:rPr>
                <w:rFonts w:ascii="微软雅黑" w:hAnsi="微软雅黑" w:hint="eastAsia"/>
              </w:rPr>
              <w:t>个人中心</w:t>
            </w:r>
          </w:p>
        </w:tc>
        <w:tc>
          <w:tcPr>
            <w:tcW w:w="6247" w:type="dxa"/>
          </w:tcPr>
          <w:p w:rsidR="006B7402" w:rsidRPr="00484DAA" w:rsidRDefault="006B7402" w:rsidP="0061150B">
            <w:pPr>
              <w:pStyle w:val="a6"/>
              <w:ind w:right="240" w:firstLineChars="0" w:firstLine="425"/>
              <w:rPr>
                <w:rFonts w:ascii="微软雅黑" w:hAnsi="微软雅黑"/>
              </w:rPr>
            </w:pPr>
            <w:r w:rsidRPr="00484DAA">
              <w:rPr>
                <w:rFonts w:ascii="微软雅黑" w:hAnsi="微软雅黑" w:hint="eastAsia"/>
              </w:rPr>
              <w:t>会员通过电商门户登陆会员中心，提供个人信息管理功能。</w:t>
            </w:r>
          </w:p>
        </w:tc>
      </w:tr>
      <w:tr w:rsidR="006B7402" w:rsidTr="0061150B">
        <w:trPr>
          <w:cantSplit/>
        </w:trPr>
        <w:tc>
          <w:tcPr>
            <w:tcW w:w="2332" w:type="dxa"/>
          </w:tcPr>
          <w:p w:rsidR="006B7402" w:rsidRPr="00484DAA" w:rsidRDefault="006B7402" w:rsidP="0061150B">
            <w:pPr>
              <w:pStyle w:val="a6"/>
              <w:ind w:right="240" w:firstLineChars="0" w:firstLine="425"/>
              <w:rPr>
                <w:rFonts w:ascii="微软雅黑" w:hAnsi="微软雅黑"/>
              </w:rPr>
            </w:pPr>
            <w:r>
              <w:rPr>
                <w:rFonts w:ascii="微软雅黑" w:hAnsi="微软雅黑" w:hint="eastAsia"/>
              </w:rPr>
              <w:t>商户中心</w:t>
            </w:r>
          </w:p>
        </w:tc>
        <w:tc>
          <w:tcPr>
            <w:tcW w:w="6247" w:type="dxa"/>
          </w:tcPr>
          <w:p w:rsidR="006B7402" w:rsidRPr="00484DAA" w:rsidRDefault="006B7402" w:rsidP="0061150B">
            <w:pPr>
              <w:pStyle w:val="a6"/>
              <w:ind w:right="240" w:firstLineChars="0" w:firstLine="425"/>
              <w:rPr>
                <w:rFonts w:ascii="微软雅黑" w:hAnsi="微软雅黑"/>
              </w:rPr>
            </w:pPr>
            <w:r w:rsidRPr="00484DAA">
              <w:rPr>
                <w:rFonts w:ascii="微软雅黑" w:hAnsi="微软雅黑" w:hint="eastAsia"/>
              </w:rPr>
              <w:t>通过入驻尧都农商行</w:t>
            </w:r>
            <w:r>
              <w:rPr>
                <w:rFonts w:ascii="微软雅黑" w:hAnsi="微软雅黑" w:hint="eastAsia"/>
              </w:rPr>
              <w:t>电子商务平台</w:t>
            </w:r>
            <w:r w:rsidRPr="00484DAA">
              <w:rPr>
                <w:rFonts w:ascii="微软雅黑" w:hAnsi="微软雅黑" w:hint="eastAsia"/>
              </w:rPr>
              <w:t>，</w:t>
            </w:r>
            <w:r>
              <w:rPr>
                <w:rFonts w:ascii="微软雅黑" w:hAnsi="微软雅黑" w:hint="eastAsia"/>
              </w:rPr>
              <w:t>商家可以管理自己的商品和促销，在平台进行商品销售。</w:t>
            </w:r>
          </w:p>
        </w:tc>
      </w:tr>
      <w:tr w:rsidR="006B7402" w:rsidTr="0061150B">
        <w:trPr>
          <w:cantSplit/>
        </w:trPr>
        <w:tc>
          <w:tcPr>
            <w:tcW w:w="2332" w:type="dxa"/>
          </w:tcPr>
          <w:p w:rsidR="006B7402" w:rsidRPr="00484DAA" w:rsidRDefault="006B7402" w:rsidP="0061150B">
            <w:pPr>
              <w:pStyle w:val="a6"/>
              <w:ind w:right="240" w:firstLineChars="0" w:firstLine="425"/>
              <w:rPr>
                <w:rFonts w:ascii="微软雅黑" w:hAnsi="微软雅黑"/>
              </w:rPr>
            </w:pPr>
            <w:r w:rsidRPr="00484DAA">
              <w:rPr>
                <w:rFonts w:ascii="微软雅黑" w:hAnsi="微软雅黑" w:hint="eastAsia"/>
              </w:rPr>
              <w:t>相邻系统</w:t>
            </w:r>
          </w:p>
        </w:tc>
        <w:tc>
          <w:tcPr>
            <w:tcW w:w="6247" w:type="dxa"/>
          </w:tcPr>
          <w:p w:rsidR="006B7402" w:rsidRPr="00484DAA" w:rsidRDefault="006B7402" w:rsidP="0061150B">
            <w:pPr>
              <w:pStyle w:val="a6"/>
              <w:ind w:right="240" w:firstLineChars="0" w:firstLine="425"/>
              <w:rPr>
                <w:rFonts w:ascii="微软雅黑" w:hAnsi="微软雅黑"/>
              </w:rPr>
            </w:pPr>
            <w:r w:rsidRPr="00484DAA">
              <w:rPr>
                <w:rFonts w:ascii="微软雅黑" w:hAnsi="微软雅黑" w:hint="eastAsia"/>
              </w:rPr>
              <w:t>需要互相配合完成业务的、有数据交互的第三方系统，例如尧都农商支付系统、手机短信系统等都是尧都农商行商城系统的相邻系统。</w:t>
            </w:r>
          </w:p>
        </w:tc>
      </w:tr>
      <w:tr w:rsidR="006B7402" w:rsidTr="0061150B">
        <w:trPr>
          <w:cantSplit/>
        </w:trPr>
        <w:tc>
          <w:tcPr>
            <w:tcW w:w="2332" w:type="dxa"/>
          </w:tcPr>
          <w:p w:rsidR="006B7402" w:rsidRPr="00484DAA" w:rsidRDefault="006B7402" w:rsidP="0061150B">
            <w:pPr>
              <w:pStyle w:val="a6"/>
              <w:ind w:right="240" w:firstLineChars="0" w:firstLine="425"/>
              <w:rPr>
                <w:rFonts w:ascii="微软雅黑" w:hAnsi="微软雅黑"/>
              </w:rPr>
            </w:pPr>
            <w:r w:rsidRPr="00484DAA">
              <w:rPr>
                <w:rFonts w:ascii="微软雅黑" w:hAnsi="微软雅黑" w:hint="eastAsia"/>
              </w:rPr>
              <w:t>平台</w:t>
            </w:r>
          </w:p>
        </w:tc>
        <w:tc>
          <w:tcPr>
            <w:tcW w:w="6247" w:type="dxa"/>
          </w:tcPr>
          <w:p w:rsidR="006B7402" w:rsidRPr="00484DAA" w:rsidRDefault="006B7402" w:rsidP="0061150B">
            <w:pPr>
              <w:pStyle w:val="a6"/>
              <w:ind w:right="240" w:firstLineChars="0" w:firstLine="425"/>
              <w:rPr>
                <w:rFonts w:ascii="微软雅黑" w:hAnsi="微软雅黑"/>
              </w:rPr>
            </w:pPr>
            <w:r w:rsidRPr="00484DAA">
              <w:rPr>
                <w:rFonts w:ascii="微软雅黑" w:hAnsi="微软雅黑" w:hint="eastAsia"/>
              </w:rPr>
              <w:t>尧都农商行</w:t>
            </w:r>
            <w:r>
              <w:rPr>
                <w:rFonts w:ascii="微软雅黑" w:hAnsi="微软雅黑" w:hint="eastAsia"/>
              </w:rPr>
              <w:t>电子商务服务平台</w:t>
            </w:r>
            <w:r w:rsidRPr="00484DAA">
              <w:rPr>
                <w:rFonts w:ascii="微软雅黑" w:hAnsi="微软雅黑" w:hint="eastAsia"/>
              </w:rPr>
              <w:t>，即本系统。</w:t>
            </w:r>
          </w:p>
        </w:tc>
      </w:tr>
      <w:tr w:rsidR="006B7402" w:rsidTr="0061150B">
        <w:trPr>
          <w:cantSplit/>
        </w:trPr>
        <w:tc>
          <w:tcPr>
            <w:tcW w:w="2332" w:type="dxa"/>
          </w:tcPr>
          <w:p w:rsidR="006B7402" w:rsidRPr="00484DAA" w:rsidRDefault="006B7402" w:rsidP="0061150B">
            <w:pPr>
              <w:pStyle w:val="a6"/>
              <w:ind w:right="240" w:firstLineChars="0" w:firstLine="425"/>
              <w:rPr>
                <w:rFonts w:ascii="微软雅黑" w:hAnsi="微软雅黑"/>
              </w:rPr>
            </w:pPr>
            <w:r w:rsidRPr="00484DAA">
              <w:rPr>
                <w:rFonts w:ascii="微软雅黑" w:hAnsi="微软雅黑" w:hint="eastAsia"/>
              </w:rPr>
              <w:t>SP</w:t>
            </w:r>
          </w:p>
        </w:tc>
        <w:tc>
          <w:tcPr>
            <w:tcW w:w="6247" w:type="dxa"/>
          </w:tcPr>
          <w:p w:rsidR="006B7402" w:rsidRPr="00484DAA" w:rsidRDefault="006B7402" w:rsidP="0061150B">
            <w:pPr>
              <w:pStyle w:val="a6"/>
              <w:ind w:right="240" w:firstLineChars="0" w:firstLine="425"/>
              <w:rPr>
                <w:rFonts w:ascii="微软雅黑" w:hAnsi="微软雅黑"/>
              </w:rPr>
            </w:pPr>
            <w:r w:rsidRPr="00484DAA">
              <w:rPr>
                <w:rFonts w:ascii="微软雅黑" w:hAnsi="微软雅黑" w:hint="eastAsia"/>
              </w:rPr>
              <w:t>Service Provider</w:t>
            </w:r>
            <w:r w:rsidRPr="00484DAA">
              <w:rPr>
                <w:rFonts w:ascii="微软雅黑" w:hAnsi="微软雅黑" w:hint="eastAsia"/>
              </w:rPr>
              <w:t>，本文档中的</w:t>
            </w:r>
            <w:r w:rsidRPr="00484DAA">
              <w:rPr>
                <w:rFonts w:ascii="微软雅黑" w:hAnsi="微软雅黑" w:hint="eastAsia"/>
              </w:rPr>
              <w:t>SP</w:t>
            </w:r>
            <w:r w:rsidRPr="00484DAA">
              <w:rPr>
                <w:rFonts w:ascii="微软雅黑" w:hAnsi="微软雅黑" w:hint="eastAsia"/>
              </w:rPr>
              <w:t>指手机短信服务提供商。</w:t>
            </w:r>
          </w:p>
        </w:tc>
      </w:tr>
      <w:tr w:rsidR="006B7402" w:rsidTr="0061150B">
        <w:trPr>
          <w:cantSplit/>
        </w:trPr>
        <w:tc>
          <w:tcPr>
            <w:tcW w:w="2332" w:type="dxa"/>
          </w:tcPr>
          <w:p w:rsidR="006B7402" w:rsidRPr="00484DAA" w:rsidRDefault="006B7402" w:rsidP="0061150B">
            <w:pPr>
              <w:pStyle w:val="a6"/>
              <w:ind w:right="240" w:firstLineChars="0" w:firstLine="425"/>
              <w:rPr>
                <w:rFonts w:ascii="微软雅黑" w:hAnsi="微软雅黑"/>
              </w:rPr>
            </w:pPr>
            <w:r w:rsidRPr="00484DAA">
              <w:rPr>
                <w:rFonts w:ascii="微软雅黑" w:hAnsi="微软雅黑" w:hint="eastAsia"/>
              </w:rPr>
              <w:t>CMS</w:t>
            </w:r>
          </w:p>
        </w:tc>
        <w:tc>
          <w:tcPr>
            <w:tcW w:w="6247" w:type="dxa"/>
          </w:tcPr>
          <w:p w:rsidR="006B7402" w:rsidRPr="00484DAA" w:rsidRDefault="006B7402" w:rsidP="0061150B">
            <w:pPr>
              <w:pStyle w:val="a6"/>
              <w:ind w:right="240" w:firstLineChars="0" w:firstLine="425"/>
              <w:rPr>
                <w:rFonts w:ascii="微软雅黑" w:hAnsi="微软雅黑"/>
              </w:rPr>
            </w:pPr>
            <w:r w:rsidRPr="00484DAA">
              <w:rPr>
                <w:rFonts w:ascii="微软雅黑" w:hAnsi="微软雅黑" w:hint="eastAsia"/>
              </w:rPr>
              <w:t>Content Management System</w:t>
            </w:r>
            <w:r w:rsidRPr="00484DAA">
              <w:rPr>
                <w:rFonts w:ascii="微软雅黑" w:hAnsi="微软雅黑" w:hint="eastAsia"/>
              </w:rPr>
              <w:t>，内容管理系统。</w:t>
            </w:r>
          </w:p>
        </w:tc>
      </w:tr>
      <w:tr w:rsidR="006B7402" w:rsidTr="0061150B">
        <w:trPr>
          <w:cantSplit/>
        </w:trPr>
        <w:tc>
          <w:tcPr>
            <w:tcW w:w="2332" w:type="dxa"/>
          </w:tcPr>
          <w:p w:rsidR="006B7402" w:rsidRPr="00484DAA" w:rsidRDefault="006B7402" w:rsidP="0061150B">
            <w:pPr>
              <w:pStyle w:val="a6"/>
              <w:ind w:right="240" w:firstLineChars="0" w:firstLine="425"/>
              <w:rPr>
                <w:rFonts w:ascii="微软雅黑" w:hAnsi="微软雅黑"/>
              </w:rPr>
            </w:pPr>
            <w:r w:rsidRPr="00484DAA">
              <w:rPr>
                <w:rFonts w:ascii="微软雅黑" w:hAnsi="微软雅黑" w:hint="eastAsia"/>
              </w:rPr>
              <w:lastRenderedPageBreak/>
              <w:t>B2B2C</w:t>
            </w:r>
          </w:p>
        </w:tc>
        <w:tc>
          <w:tcPr>
            <w:tcW w:w="6247" w:type="dxa"/>
          </w:tcPr>
          <w:p w:rsidR="006B7402" w:rsidRPr="00484DAA" w:rsidRDefault="006B7402" w:rsidP="0061150B">
            <w:pPr>
              <w:pStyle w:val="a6"/>
              <w:ind w:right="240" w:firstLineChars="0" w:firstLine="425"/>
              <w:rPr>
                <w:rFonts w:ascii="微软雅黑" w:hAnsi="微软雅黑"/>
              </w:rPr>
            </w:pPr>
            <w:r w:rsidRPr="00484DAA">
              <w:rPr>
                <w:rFonts w:ascii="微软雅黑" w:hAnsi="微软雅黑" w:hint="eastAsia"/>
              </w:rPr>
              <w:t>多商户电子商务形态</w:t>
            </w:r>
            <w:r>
              <w:rPr>
                <w:rFonts w:ascii="微软雅黑" w:hAnsi="微软雅黑" w:hint="eastAsia"/>
              </w:rPr>
              <w:t>，包括买家、卖家、平台方，平台方负责电子商务的建设及运营。</w:t>
            </w:r>
          </w:p>
        </w:tc>
      </w:tr>
    </w:tbl>
    <w:p w:rsidR="006B7402" w:rsidRDefault="006B7402" w:rsidP="006B7402">
      <w:pPr>
        <w:pStyle w:val="1"/>
        <w:keepNext/>
        <w:keepLines/>
        <w:tabs>
          <w:tab w:val="num" w:pos="432"/>
        </w:tabs>
        <w:adjustRightInd/>
        <w:spacing w:before="340" w:after="330" w:line="360" w:lineRule="auto"/>
        <w:ind w:left="432" w:right="240" w:hanging="432"/>
        <w:jc w:val="both"/>
        <w:textAlignment w:val="auto"/>
      </w:pPr>
      <w:bookmarkStart w:id="7" w:name="_Toc309661545"/>
      <w:bookmarkStart w:id="8" w:name="_Toc446774367"/>
      <w:r>
        <w:rPr>
          <w:rFonts w:hint="eastAsia"/>
        </w:rPr>
        <w:t>系统背景</w:t>
      </w:r>
      <w:bookmarkEnd w:id="7"/>
      <w:bookmarkEnd w:id="8"/>
    </w:p>
    <w:p w:rsidR="006B7402" w:rsidRDefault="006B7402" w:rsidP="006B7402">
      <w:pPr>
        <w:pStyle w:val="a6"/>
        <w:ind w:right="240" w:firstLineChars="0" w:firstLine="425"/>
        <w:jc w:val="left"/>
        <w:rPr>
          <w:rFonts w:ascii="微软雅黑" w:hAnsi="微软雅黑"/>
        </w:rPr>
      </w:pPr>
      <w:r>
        <w:rPr>
          <w:rFonts w:ascii="微软雅黑" w:hAnsi="微软雅黑" w:hint="eastAsia"/>
        </w:rPr>
        <w:t>随着</w:t>
      </w:r>
      <w:r w:rsidRPr="00484DAA">
        <w:rPr>
          <w:rFonts w:ascii="微软雅黑" w:hAnsi="微软雅黑"/>
        </w:rPr>
        <w:t>计算机和互联网技术的发展，其对社会经济各领域的影响正在逐步深入。银行业作为现代经济的核心产业，也经历着互联网技术进步带来的深刻影响，互联网技术已深入应用于银行业产品创新、业务拓展、客户服务和风险管理等各个方面。同时，一些互联网企业也依托互联网技术逐步渗透到金融服务领域，形成对传统金融的冲击和挑战。</w:t>
      </w:r>
    </w:p>
    <w:p w:rsidR="006B7402" w:rsidRDefault="006B7402" w:rsidP="006B7402">
      <w:pPr>
        <w:pStyle w:val="a6"/>
        <w:ind w:right="240" w:firstLineChars="0" w:firstLine="425"/>
        <w:jc w:val="left"/>
        <w:rPr>
          <w:rFonts w:ascii="微软雅黑" w:hAnsi="微软雅黑"/>
        </w:rPr>
      </w:pPr>
      <w:r w:rsidRPr="007122C0">
        <w:rPr>
          <w:rFonts w:ascii="微软雅黑" w:hAnsi="微软雅黑" w:hint="eastAsia"/>
        </w:rPr>
        <w:t>近年来电子商务的蓬勃发展，催生了越来越多的金融需求，一些电商企业发现商机，开始频繁涉足金融市场，以致银行的主营业务受到一定的冲击。与此同时，随着利率市场化和存贷差越来越小，银行的竞争也越来越激烈，拓展新客户、通过互联网金融创造新的利润增长点是银行亟待破解的难题。于是，各商业银行纷纷进入电子商务领域，在线上寻找提升金融服务的新渠道。</w:t>
      </w:r>
      <w:r w:rsidRPr="007122C0">
        <w:rPr>
          <w:rFonts w:ascii="微软雅黑" w:hAnsi="微软雅黑"/>
        </w:rPr>
        <w:t>2012</w:t>
      </w:r>
      <w:r w:rsidRPr="007122C0">
        <w:rPr>
          <w:rFonts w:ascii="微软雅黑" w:hAnsi="微软雅黑" w:hint="eastAsia"/>
        </w:rPr>
        <w:t>年</w:t>
      </w:r>
      <w:r w:rsidRPr="007122C0">
        <w:rPr>
          <w:rFonts w:ascii="微软雅黑" w:hAnsi="微软雅黑"/>
        </w:rPr>
        <w:t>6</w:t>
      </w:r>
      <w:r w:rsidRPr="007122C0">
        <w:rPr>
          <w:rFonts w:ascii="微软雅黑" w:hAnsi="微软雅黑" w:hint="eastAsia"/>
        </w:rPr>
        <w:t>月，中国建设银行</w:t>
      </w:r>
      <w:r w:rsidRPr="007122C0">
        <w:rPr>
          <w:rFonts w:ascii="微软雅黑" w:hAnsi="微软雅黑"/>
        </w:rPr>
        <w:t>(</w:t>
      </w:r>
      <w:r w:rsidRPr="007122C0">
        <w:rPr>
          <w:rFonts w:ascii="微软雅黑" w:hAnsi="微软雅黑" w:hint="eastAsia"/>
        </w:rPr>
        <w:t>以下简称“建设银行”</w:t>
      </w:r>
      <w:r w:rsidRPr="007122C0">
        <w:rPr>
          <w:rFonts w:ascii="微软雅黑" w:hAnsi="微软雅黑"/>
        </w:rPr>
        <w:t>)</w:t>
      </w:r>
      <w:r w:rsidRPr="007122C0">
        <w:rPr>
          <w:rFonts w:ascii="微软雅黑" w:hAnsi="微软雅黑" w:hint="eastAsia"/>
        </w:rPr>
        <w:t>率先推出了以专业化金融服务为依托的电子商务金融服务平台“善融商务”，上线半年即实现贷款发放</w:t>
      </w:r>
      <w:r w:rsidRPr="007122C0">
        <w:rPr>
          <w:rFonts w:ascii="微软雅黑" w:hAnsi="微软雅黑"/>
        </w:rPr>
        <w:t>30</w:t>
      </w:r>
      <w:r w:rsidRPr="007122C0">
        <w:rPr>
          <w:rFonts w:ascii="微软雅黑" w:hAnsi="微软雅黑" w:hint="eastAsia"/>
        </w:rPr>
        <w:t>亿，可谓来势汹汹。紧接着，交通银行等银行也陆续跟进，相继推出了电子商务平台</w:t>
      </w:r>
      <w:r>
        <w:rPr>
          <w:rFonts w:ascii="微软雅黑" w:hAnsi="微软雅黑" w:hint="eastAsia"/>
        </w:rPr>
        <w:t>。</w:t>
      </w:r>
    </w:p>
    <w:p w:rsidR="006B7402" w:rsidRDefault="006B7402" w:rsidP="006B7402">
      <w:pPr>
        <w:pStyle w:val="a6"/>
        <w:ind w:right="240" w:firstLineChars="0" w:firstLine="425"/>
        <w:jc w:val="left"/>
        <w:rPr>
          <w:rFonts w:ascii="微软雅黑" w:hAnsi="微软雅黑"/>
        </w:rPr>
      </w:pPr>
      <w:r>
        <w:rPr>
          <w:rFonts w:ascii="微软雅黑" w:hAnsi="微软雅黑" w:hint="eastAsia"/>
        </w:rPr>
        <w:t>尧都农商行根据自身企业的发展，以及发挥区域性电商优势，</w:t>
      </w:r>
      <w:r>
        <w:rPr>
          <w:rFonts w:ascii="微软雅黑" w:hAnsi="微软雅黑" w:hint="eastAsia"/>
        </w:rPr>
        <w:t>2016</w:t>
      </w:r>
      <w:r>
        <w:rPr>
          <w:rFonts w:ascii="微软雅黑" w:hAnsi="微软雅黑" w:hint="eastAsia"/>
        </w:rPr>
        <w:t>年确定以优质农产品电商切入，搭建电商平台，为客户提供优质商品采购服务及理财服务，为商户提供商品发布、营销推广、物流配送等电商服务和支付服务，大力发展尧都农商支付平台，逐渐建立支付品牌，积极拓展线下商户，提高支付平台知名度。为互联网金融发展提供基础。</w:t>
      </w:r>
    </w:p>
    <w:p w:rsidR="006B7402" w:rsidRDefault="006B7402" w:rsidP="006B7402">
      <w:pPr>
        <w:pStyle w:val="1"/>
        <w:ind w:right="240"/>
      </w:pPr>
      <w:bookmarkStart w:id="9" w:name="_Toc222212391"/>
      <w:bookmarkStart w:id="10" w:name="_Toc405748460"/>
      <w:bookmarkStart w:id="11" w:name="_Toc408470226"/>
      <w:bookmarkStart w:id="12" w:name="_Toc444695111"/>
      <w:bookmarkStart w:id="13" w:name="_Toc446774368"/>
      <w:r>
        <w:t>背景概述</w:t>
      </w:r>
      <w:bookmarkEnd w:id="9"/>
      <w:bookmarkEnd w:id="10"/>
      <w:bookmarkEnd w:id="11"/>
      <w:bookmarkEnd w:id="12"/>
      <w:bookmarkEnd w:id="13"/>
    </w:p>
    <w:p w:rsidR="006B7402" w:rsidRDefault="006B7402" w:rsidP="006B7402">
      <w:pPr>
        <w:pStyle w:val="2"/>
        <w:ind w:right="240"/>
      </w:pPr>
      <w:bookmarkStart w:id="14" w:name="_Toc222212392"/>
      <w:bookmarkStart w:id="15" w:name="_Toc405748461"/>
      <w:bookmarkStart w:id="16" w:name="_Toc408470227"/>
      <w:bookmarkStart w:id="17" w:name="_Toc444695112"/>
      <w:bookmarkStart w:id="18" w:name="_Toc446774369"/>
      <w:r>
        <w:t>业务背景</w:t>
      </w:r>
      <w:bookmarkEnd w:id="14"/>
      <w:bookmarkEnd w:id="15"/>
      <w:bookmarkEnd w:id="16"/>
      <w:bookmarkEnd w:id="17"/>
      <w:bookmarkEnd w:id="18"/>
    </w:p>
    <w:p w:rsidR="006B7402" w:rsidRPr="00484DAA" w:rsidRDefault="006B7402" w:rsidP="006B7402">
      <w:pPr>
        <w:ind w:right="240"/>
      </w:pPr>
      <w:r>
        <w:rPr>
          <w:rFonts w:hint="eastAsia"/>
        </w:rPr>
        <w:t>行方补充。</w:t>
      </w:r>
    </w:p>
    <w:p w:rsidR="006B7402" w:rsidRDefault="006B7402" w:rsidP="006B7402">
      <w:pPr>
        <w:pStyle w:val="2"/>
        <w:ind w:right="240"/>
      </w:pPr>
      <w:bookmarkStart w:id="19" w:name="_Toc405748462"/>
      <w:bookmarkStart w:id="20" w:name="_Toc408470228"/>
      <w:bookmarkStart w:id="21" w:name="_Toc444695113"/>
      <w:bookmarkStart w:id="22" w:name="_Toc446774370"/>
      <w:r>
        <w:lastRenderedPageBreak/>
        <w:t>项目定位</w:t>
      </w:r>
      <w:r>
        <w:t>/</w:t>
      </w:r>
      <w:r>
        <w:t>目标</w:t>
      </w:r>
      <w:bookmarkEnd w:id="19"/>
      <w:bookmarkEnd w:id="20"/>
      <w:bookmarkEnd w:id="21"/>
      <w:bookmarkEnd w:id="22"/>
    </w:p>
    <w:p w:rsidR="006B7402" w:rsidRPr="00066F5F" w:rsidRDefault="006B7402" w:rsidP="006B7402">
      <w:pPr>
        <w:ind w:right="240" w:firstLineChars="202" w:firstLine="485"/>
      </w:pPr>
      <w:r w:rsidRPr="009F7E06">
        <w:rPr>
          <w:rFonts w:ascii="微软雅黑" w:hAnsi="微软雅黑" w:hint="eastAsia"/>
        </w:rPr>
        <w:t>在互联网电商企业对金融、银行业不断渗透的环境下，尧都农商行选择了电商作为开展互联网金融创新的突破口，通过搭建电商平台为客户提供信息服务、商品在线交易、在线支付及金融</w:t>
      </w:r>
      <w:r>
        <w:rPr>
          <w:rFonts w:ascii="微软雅黑" w:hAnsi="微软雅黑" w:hint="eastAsia"/>
        </w:rPr>
        <w:t>投资</w:t>
      </w:r>
      <w:r w:rsidRPr="009F7E06">
        <w:rPr>
          <w:rFonts w:ascii="微软雅黑" w:hAnsi="微软雅黑" w:hint="eastAsia"/>
        </w:rPr>
        <w:t>等服务。</w:t>
      </w:r>
    </w:p>
    <w:p w:rsidR="006B7402" w:rsidRDefault="006B7402" w:rsidP="006B7402">
      <w:pPr>
        <w:pStyle w:val="1"/>
        <w:ind w:right="240"/>
      </w:pPr>
      <w:bookmarkStart w:id="23" w:name="_Toc444695114"/>
      <w:bookmarkStart w:id="24" w:name="_Toc446774371"/>
      <w:r>
        <w:rPr>
          <w:rFonts w:hint="eastAsia"/>
        </w:rPr>
        <w:t>系统角色</w:t>
      </w:r>
      <w:bookmarkEnd w:id="23"/>
      <w:bookmarkEnd w:id="24"/>
    </w:p>
    <w:p w:rsidR="006B7402" w:rsidRDefault="006B7402" w:rsidP="006B7402">
      <w:pPr>
        <w:pStyle w:val="2"/>
        <w:ind w:right="240"/>
      </w:pPr>
      <w:bookmarkStart w:id="25" w:name="_Toc444695115"/>
      <w:bookmarkStart w:id="26" w:name="_Toc446774372"/>
      <w:r>
        <w:rPr>
          <w:rFonts w:hint="eastAsia"/>
        </w:rPr>
        <w:t>普通浏览者</w:t>
      </w:r>
      <w:bookmarkEnd w:id="25"/>
      <w:bookmarkEnd w:id="26"/>
    </w:p>
    <w:p w:rsidR="006B7402" w:rsidRPr="00071FD4" w:rsidRDefault="006B7402" w:rsidP="006B7402">
      <w:pPr>
        <w:ind w:right="240" w:firstLine="425"/>
        <w:rPr>
          <w:rFonts w:ascii="微软雅黑" w:hAnsi="微软雅黑"/>
        </w:rPr>
      </w:pPr>
      <w:r w:rsidRPr="00071FD4">
        <w:rPr>
          <w:rFonts w:ascii="微软雅黑" w:hAnsi="微软雅黑" w:hint="eastAsia"/>
        </w:rPr>
        <w:t>没有注册会员的互联网访问者，他们只能浏览商品，可以把商品加入购物车，但不可以下单购买商品。</w:t>
      </w:r>
    </w:p>
    <w:p w:rsidR="006B7402" w:rsidRDefault="006B7402" w:rsidP="006B7402">
      <w:pPr>
        <w:pStyle w:val="2"/>
        <w:ind w:right="240"/>
      </w:pPr>
      <w:bookmarkStart w:id="27" w:name="_Toc444695116"/>
      <w:bookmarkStart w:id="28" w:name="_Toc446774373"/>
      <w:r>
        <w:rPr>
          <w:rFonts w:hint="eastAsia"/>
        </w:rPr>
        <w:t>个人用户</w:t>
      </w:r>
      <w:bookmarkEnd w:id="27"/>
      <w:bookmarkEnd w:id="28"/>
    </w:p>
    <w:p w:rsidR="006B7402" w:rsidRPr="00981B4D" w:rsidRDefault="006B7402" w:rsidP="006B7402">
      <w:pPr>
        <w:ind w:right="240" w:firstLine="425"/>
      </w:pPr>
      <w:r>
        <w:rPr>
          <w:rFonts w:ascii="微软雅黑" w:hAnsi="微软雅黑" w:hint="eastAsia"/>
        </w:rPr>
        <w:t>通过浏览器</w:t>
      </w:r>
      <w:r w:rsidRPr="00981B4D">
        <w:rPr>
          <w:rFonts w:ascii="微软雅黑" w:hAnsi="微软雅黑" w:hint="eastAsia"/>
        </w:rPr>
        <w:t>在前端</w:t>
      </w:r>
      <w:r>
        <w:rPr>
          <w:rFonts w:ascii="微软雅黑" w:hAnsi="微软雅黑" w:hint="eastAsia"/>
        </w:rPr>
        <w:t>进行</w:t>
      </w:r>
      <w:r w:rsidRPr="00981B4D">
        <w:rPr>
          <w:rFonts w:ascii="微软雅黑" w:hAnsi="微软雅黑" w:hint="eastAsia"/>
        </w:rPr>
        <w:t>注册，</w:t>
      </w:r>
      <w:r>
        <w:rPr>
          <w:rFonts w:ascii="微软雅黑" w:hAnsi="微软雅黑" w:hint="eastAsia"/>
        </w:rPr>
        <w:t>成为平台会员，</w:t>
      </w:r>
      <w:r w:rsidRPr="00981B4D">
        <w:rPr>
          <w:rFonts w:ascii="微软雅黑" w:hAnsi="微软雅黑" w:hint="eastAsia"/>
        </w:rPr>
        <w:t>系统的重要角色之一，可以浏览商品</w:t>
      </w:r>
      <w:r>
        <w:rPr>
          <w:rFonts w:ascii="微软雅黑" w:hAnsi="微软雅黑" w:hint="eastAsia"/>
        </w:rPr>
        <w:t>和理财信息、把商品加入</w:t>
      </w:r>
      <w:r w:rsidRPr="00981B4D">
        <w:rPr>
          <w:rFonts w:ascii="微软雅黑" w:hAnsi="微软雅黑" w:hint="eastAsia"/>
        </w:rPr>
        <w:t>购物车、下单、支付、订单查看、资讯信息阅读、会员中心管理等。</w:t>
      </w:r>
    </w:p>
    <w:p w:rsidR="006B7402" w:rsidRDefault="006B7402" w:rsidP="006B7402">
      <w:pPr>
        <w:pStyle w:val="2"/>
        <w:ind w:right="240"/>
      </w:pPr>
      <w:bookmarkStart w:id="29" w:name="_Toc444695117"/>
      <w:bookmarkStart w:id="30" w:name="_Toc446774374"/>
      <w:r>
        <w:rPr>
          <w:rFonts w:hint="eastAsia"/>
        </w:rPr>
        <w:t>商户用户</w:t>
      </w:r>
      <w:bookmarkEnd w:id="29"/>
      <w:bookmarkEnd w:id="30"/>
    </w:p>
    <w:p w:rsidR="006B7402" w:rsidRPr="00513F48" w:rsidRDefault="006B7402" w:rsidP="006B7402">
      <w:pPr>
        <w:ind w:right="240" w:firstLine="425"/>
      </w:pPr>
      <w:r>
        <w:rPr>
          <w:rFonts w:ascii="微软雅黑" w:hAnsi="微软雅黑" w:hint="eastAsia"/>
        </w:rPr>
        <w:t>商户，通俗也叫店铺。可以通过线上或线下申请入驻开店。成功入驻后</w:t>
      </w:r>
      <w:r w:rsidRPr="00513F48">
        <w:rPr>
          <w:rFonts w:ascii="微软雅黑" w:hAnsi="微软雅黑" w:hint="eastAsia"/>
        </w:rPr>
        <w:t>可以发布商品信息、</w:t>
      </w:r>
      <w:r>
        <w:rPr>
          <w:rFonts w:ascii="微软雅黑" w:hAnsi="微软雅黑" w:hint="eastAsia"/>
        </w:rPr>
        <w:t>管理店铺、</w:t>
      </w:r>
      <w:r w:rsidRPr="00513F48">
        <w:rPr>
          <w:rFonts w:ascii="微软雅黑" w:hAnsi="微软雅黑" w:hint="eastAsia"/>
        </w:rPr>
        <w:t>查看自己的订单、配送商品、</w:t>
      </w:r>
      <w:r>
        <w:rPr>
          <w:rFonts w:ascii="微软雅黑" w:hAnsi="微软雅黑" w:hint="eastAsia"/>
        </w:rPr>
        <w:t>提供营销服务</w:t>
      </w:r>
      <w:r w:rsidRPr="00513F48">
        <w:rPr>
          <w:rFonts w:ascii="微软雅黑" w:hAnsi="微软雅黑" w:hint="eastAsia"/>
        </w:rPr>
        <w:t>等。</w:t>
      </w:r>
    </w:p>
    <w:p w:rsidR="006B7402" w:rsidRDefault="006B7402" w:rsidP="006B7402">
      <w:pPr>
        <w:pStyle w:val="2"/>
        <w:ind w:right="240"/>
      </w:pPr>
      <w:bookmarkStart w:id="31" w:name="_Toc444695118"/>
      <w:bookmarkStart w:id="32" w:name="_Toc446774375"/>
      <w:r>
        <w:rPr>
          <w:rFonts w:hint="eastAsia"/>
        </w:rPr>
        <w:t>管理员</w:t>
      </w:r>
      <w:bookmarkEnd w:id="31"/>
      <w:bookmarkEnd w:id="32"/>
    </w:p>
    <w:p w:rsidR="006B7402" w:rsidRDefault="006B7402" w:rsidP="006B7402">
      <w:pPr>
        <w:ind w:right="240" w:firstLine="425"/>
        <w:rPr>
          <w:rFonts w:ascii="微软雅黑" w:hAnsi="微软雅黑"/>
        </w:rPr>
      </w:pPr>
      <w:r w:rsidRPr="00326BCD">
        <w:rPr>
          <w:rFonts w:ascii="微软雅黑" w:hAnsi="微软雅黑" w:hint="eastAsia"/>
        </w:rPr>
        <w:t>建立和维护</w:t>
      </w:r>
      <w:r>
        <w:rPr>
          <w:rFonts w:ascii="微软雅黑" w:hAnsi="微软雅黑" w:hint="eastAsia"/>
        </w:rPr>
        <w:t>尧都农商行电子商务服务</w:t>
      </w:r>
      <w:r w:rsidRPr="00326BCD">
        <w:rPr>
          <w:rFonts w:ascii="微软雅黑" w:hAnsi="微软雅黑" w:hint="eastAsia"/>
        </w:rPr>
        <w:t>平台（会员审核、商品审核、订单监控、系统管理等）；当平台系统投入运营后，平台管理员可根据实际的岗位，通过后台的用户</w:t>
      </w:r>
      <w:r w:rsidRPr="00326BCD">
        <w:rPr>
          <w:rFonts w:ascii="微软雅黑" w:hAnsi="微软雅黑" w:hint="eastAsia"/>
        </w:rPr>
        <w:t>-</w:t>
      </w:r>
      <w:r w:rsidRPr="00326BCD">
        <w:rPr>
          <w:rFonts w:ascii="微软雅黑" w:hAnsi="微软雅黑" w:hint="eastAsia"/>
        </w:rPr>
        <w:t>角色</w:t>
      </w:r>
      <w:r w:rsidRPr="00326BCD">
        <w:rPr>
          <w:rFonts w:ascii="微软雅黑" w:hAnsi="微软雅黑" w:hint="eastAsia"/>
        </w:rPr>
        <w:t>-</w:t>
      </w:r>
      <w:r w:rsidRPr="00326BCD">
        <w:rPr>
          <w:rFonts w:ascii="微软雅黑" w:hAnsi="微软雅黑" w:hint="eastAsia"/>
        </w:rPr>
        <w:t>权限功能设置分工更精细的系统角色，例如专门负责客户管理的，只能对客户模块进行操作；专门负责订单的，只能对订单模块进行操作。</w:t>
      </w:r>
    </w:p>
    <w:p w:rsidR="006B7402" w:rsidRPr="008C03B5" w:rsidRDefault="006B7402" w:rsidP="006B7402">
      <w:pPr>
        <w:ind w:right="240" w:firstLine="425"/>
        <w:rPr>
          <w:rFonts w:ascii="微软雅黑" w:hAnsi="微软雅黑"/>
          <w:color w:val="FF0000"/>
        </w:rPr>
      </w:pPr>
      <w:r w:rsidRPr="008B6A0D">
        <w:rPr>
          <w:rFonts w:ascii="微软雅黑" w:hAnsi="微软雅黑" w:hint="eastAsia"/>
          <w:color w:val="FF0000"/>
          <w:highlight w:val="yellow"/>
        </w:rPr>
        <w:t>注意：商城运营需实现</w:t>
      </w:r>
    </w:p>
    <w:p w:rsidR="006B7402" w:rsidRPr="00326BCD" w:rsidRDefault="006B7402" w:rsidP="006B7402">
      <w:pPr>
        <w:ind w:right="240" w:firstLine="0"/>
      </w:pPr>
    </w:p>
    <w:p w:rsidR="006B7402" w:rsidRDefault="006B7402" w:rsidP="006B7402">
      <w:pPr>
        <w:pStyle w:val="1"/>
        <w:ind w:right="240"/>
      </w:pPr>
      <w:bookmarkStart w:id="33" w:name="_Toc444695119"/>
      <w:bookmarkStart w:id="34" w:name="_Toc446774376"/>
      <w:r>
        <w:rPr>
          <w:rFonts w:hint="eastAsia"/>
        </w:rPr>
        <w:t>系统范围</w:t>
      </w:r>
      <w:bookmarkEnd w:id="33"/>
      <w:bookmarkEnd w:id="34"/>
    </w:p>
    <w:p w:rsidR="006B7402" w:rsidRDefault="006B7402" w:rsidP="006B7402">
      <w:pPr>
        <w:pStyle w:val="2"/>
        <w:ind w:right="240"/>
      </w:pPr>
      <w:bookmarkStart w:id="35" w:name="_Toc444695120"/>
      <w:bookmarkStart w:id="36" w:name="_Toc446774377"/>
      <w:r>
        <w:rPr>
          <w:rFonts w:hint="eastAsia"/>
        </w:rPr>
        <w:t>电商门户</w:t>
      </w:r>
      <w:bookmarkEnd w:id="35"/>
      <w:bookmarkEnd w:id="36"/>
    </w:p>
    <w:p w:rsidR="006B7402" w:rsidRDefault="006B7402" w:rsidP="006B7402">
      <w:pPr>
        <w:ind w:right="240"/>
      </w:pPr>
      <w:r>
        <w:rPr>
          <w:rFonts w:hint="eastAsia"/>
        </w:rPr>
        <w:t>电商门户是尧都农商行电子商务平台面向互联网用户的品牌形象窗口，通</w:t>
      </w:r>
      <w:r>
        <w:rPr>
          <w:rFonts w:hint="eastAsia"/>
        </w:rPr>
        <w:lastRenderedPageBreak/>
        <w:t>过客户端浏览器访问：</w:t>
      </w:r>
    </w:p>
    <w:p w:rsidR="006B7402" w:rsidRDefault="006B7402" w:rsidP="006B7402">
      <w:pPr>
        <w:ind w:right="240"/>
      </w:pPr>
      <w:r>
        <w:rPr>
          <w:rFonts w:hint="eastAsia"/>
        </w:rPr>
        <w:t>个人会员可以查看商品信息、获取优惠信息、使用购物车进行商品采购、开通支付服务体验快捷、便携、安全的支付服务，甚至可以体验生活服务以及申请信用卡。</w:t>
      </w:r>
    </w:p>
    <w:p w:rsidR="006B7402" w:rsidRPr="007053D1" w:rsidRDefault="006B7402" w:rsidP="006B7402">
      <w:pPr>
        <w:ind w:right="240"/>
      </w:pPr>
      <w:r>
        <w:rPr>
          <w:rFonts w:hint="eastAsia"/>
        </w:rPr>
        <w:t>商户可以申请入驻电子商务平台，发布商品开展线上交易，管理商户店铺，为会员提供各种营销服务。</w:t>
      </w:r>
    </w:p>
    <w:p w:rsidR="006B7402" w:rsidRDefault="006B7402" w:rsidP="006B7402">
      <w:pPr>
        <w:pStyle w:val="2"/>
        <w:ind w:right="240"/>
      </w:pPr>
      <w:bookmarkStart w:id="37" w:name="_Toc444695121"/>
      <w:bookmarkStart w:id="38" w:name="_Toc446774378"/>
      <w:r>
        <w:rPr>
          <w:rFonts w:hint="eastAsia"/>
        </w:rPr>
        <w:t>会员中心</w:t>
      </w:r>
      <w:bookmarkEnd w:id="37"/>
      <w:bookmarkEnd w:id="38"/>
    </w:p>
    <w:p w:rsidR="006B7402" w:rsidRPr="007B5BCF" w:rsidRDefault="006B7402" w:rsidP="006B7402">
      <w:pPr>
        <w:ind w:right="240"/>
      </w:pPr>
      <w:r>
        <w:rPr>
          <w:rFonts w:hint="eastAsia"/>
        </w:rPr>
        <w:t>会员中心为注册会员提供一系列的服务，包括会员等级服务、商品推送、交易管理、关注管理、资产管理、售后服务、个人资料维护等功能。</w:t>
      </w:r>
    </w:p>
    <w:p w:rsidR="006B7402" w:rsidRDefault="006B7402" w:rsidP="006B7402">
      <w:pPr>
        <w:pStyle w:val="2"/>
        <w:ind w:right="240"/>
      </w:pPr>
      <w:bookmarkStart w:id="39" w:name="_Toc444695122"/>
      <w:bookmarkStart w:id="40" w:name="_Toc446774379"/>
      <w:r>
        <w:rPr>
          <w:rFonts w:hint="eastAsia"/>
        </w:rPr>
        <w:t>商户</w:t>
      </w:r>
      <w:bookmarkEnd w:id="39"/>
      <w:bookmarkEnd w:id="40"/>
      <w:r>
        <w:rPr>
          <w:rFonts w:hint="eastAsia"/>
        </w:rPr>
        <w:t>中心</w:t>
      </w:r>
    </w:p>
    <w:p w:rsidR="006B7402" w:rsidRPr="00EA6691" w:rsidRDefault="006B7402" w:rsidP="006B7402">
      <w:pPr>
        <w:ind w:right="240"/>
      </w:pPr>
      <w:r>
        <w:rPr>
          <w:rFonts w:hint="eastAsia"/>
        </w:rPr>
        <w:t>商户管理为申请入驻成功的企业或者个体工商户提供一系列的服务，包括商户信用服务、在线商品销售、订单管理、物流服务、营销推广服务、售后服务、店铺装修等功能。</w:t>
      </w:r>
    </w:p>
    <w:p w:rsidR="006B7402" w:rsidRDefault="006B7402" w:rsidP="006B7402">
      <w:pPr>
        <w:pStyle w:val="2"/>
        <w:ind w:right="240"/>
      </w:pPr>
      <w:bookmarkStart w:id="41" w:name="_Toc444695123"/>
      <w:bookmarkStart w:id="42" w:name="_Toc446774380"/>
      <w:r>
        <w:rPr>
          <w:rFonts w:hint="eastAsia"/>
        </w:rPr>
        <w:t>运营管理系统</w:t>
      </w:r>
      <w:bookmarkEnd w:id="41"/>
      <w:bookmarkEnd w:id="42"/>
    </w:p>
    <w:p w:rsidR="006B7402" w:rsidRPr="00297436" w:rsidRDefault="006B7402" w:rsidP="006B7402">
      <w:pPr>
        <w:ind w:right="240"/>
      </w:pPr>
      <w:r>
        <w:rPr>
          <w:rFonts w:hint="eastAsia"/>
        </w:rPr>
        <w:t>运营管理系统为各级运营管理人员提供平台维护功能，包括系统、商品、会员、订单、营销、内容、统计、扩展等功能。</w:t>
      </w:r>
    </w:p>
    <w:p w:rsidR="006B7402" w:rsidRDefault="006B7402" w:rsidP="006B7402">
      <w:pPr>
        <w:pStyle w:val="2"/>
        <w:ind w:right="240"/>
      </w:pPr>
      <w:bookmarkStart w:id="43" w:name="_Toc444695124"/>
      <w:bookmarkStart w:id="44" w:name="_Toc446774381"/>
      <w:r>
        <w:rPr>
          <w:rFonts w:hint="eastAsia"/>
        </w:rPr>
        <w:t>渠道管理</w:t>
      </w:r>
    </w:p>
    <w:p w:rsidR="006B7402" w:rsidRPr="00523FC3" w:rsidRDefault="006B7402" w:rsidP="006B7402">
      <w:r w:rsidRPr="008F7641">
        <w:rPr>
          <w:rFonts w:hint="eastAsia"/>
        </w:rPr>
        <w:t>以上所有系统功能，包括：电商门户、会员中心、商户中心、运营管理系统、支付平台均适用于</w:t>
      </w:r>
      <w:r w:rsidRPr="008F7641">
        <w:rPr>
          <w:rFonts w:hint="eastAsia"/>
        </w:rPr>
        <w:t>PC</w:t>
      </w:r>
      <w:r w:rsidRPr="008F7641">
        <w:rPr>
          <w:rFonts w:hint="eastAsia"/>
        </w:rPr>
        <w:t>端、手机</w:t>
      </w:r>
      <w:r w:rsidRPr="008F7641">
        <w:rPr>
          <w:rFonts w:hint="eastAsia"/>
        </w:rPr>
        <w:t>APP</w:t>
      </w:r>
      <w:r w:rsidRPr="008F7641">
        <w:rPr>
          <w:rFonts w:hint="eastAsia"/>
        </w:rPr>
        <w:t>、</w:t>
      </w:r>
      <w:r w:rsidRPr="008F7641">
        <w:rPr>
          <w:rFonts w:hint="eastAsia"/>
        </w:rPr>
        <w:t>PADHD</w:t>
      </w:r>
      <w:r w:rsidRPr="008F7641">
        <w:rPr>
          <w:rFonts w:hint="eastAsia"/>
        </w:rPr>
        <w:t>、微信；</w:t>
      </w:r>
    </w:p>
    <w:p w:rsidR="006B7402" w:rsidRDefault="006B7402" w:rsidP="006B7402">
      <w:pPr>
        <w:pStyle w:val="2"/>
        <w:ind w:right="240"/>
      </w:pPr>
      <w:r>
        <w:rPr>
          <w:rFonts w:hint="eastAsia"/>
        </w:rPr>
        <w:t>相邻系统</w:t>
      </w:r>
      <w:bookmarkEnd w:id="43"/>
      <w:bookmarkEnd w:id="44"/>
    </w:p>
    <w:p w:rsidR="006B7402" w:rsidRDefault="006B7402" w:rsidP="006B7402">
      <w:pPr>
        <w:pStyle w:val="3"/>
        <w:ind w:right="240"/>
      </w:pPr>
      <w:bookmarkStart w:id="45" w:name="_Toc446774382"/>
      <w:r>
        <w:rPr>
          <w:rFonts w:hint="eastAsia"/>
        </w:rPr>
        <w:t>网页沟通客服</w:t>
      </w:r>
      <w:bookmarkEnd w:id="45"/>
    </w:p>
    <w:p w:rsidR="006B7402" w:rsidRPr="00084245" w:rsidRDefault="006B7402" w:rsidP="006B7402">
      <w:r w:rsidRPr="008F7641">
        <w:rPr>
          <w:rFonts w:hint="eastAsia"/>
        </w:rPr>
        <w:t>网页版自主</w:t>
      </w:r>
      <w:r w:rsidRPr="008F7641">
        <w:rPr>
          <w:rFonts w:hint="eastAsia"/>
        </w:rPr>
        <w:t>IM</w:t>
      </w:r>
      <w:r w:rsidRPr="008F7641">
        <w:rPr>
          <w:rFonts w:hint="eastAsia"/>
        </w:rPr>
        <w:t>即时通讯系统，实现会员与商户沟通的客服系统。</w:t>
      </w:r>
    </w:p>
    <w:p w:rsidR="006B7402" w:rsidRDefault="006B7402" w:rsidP="006B7402">
      <w:pPr>
        <w:pStyle w:val="3"/>
        <w:ind w:right="240"/>
      </w:pPr>
      <w:bookmarkStart w:id="46" w:name="_Toc444695125"/>
      <w:bookmarkStart w:id="47" w:name="_Toc446774383"/>
      <w:r>
        <w:rPr>
          <w:rFonts w:hint="eastAsia"/>
        </w:rPr>
        <w:t>尧都农商行支付系统</w:t>
      </w:r>
      <w:bookmarkEnd w:id="46"/>
      <w:bookmarkEnd w:id="47"/>
    </w:p>
    <w:p w:rsidR="006B7402" w:rsidRPr="005815AA" w:rsidRDefault="006B7402" w:rsidP="006B7402">
      <w:pPr>
        <w:rPr>
          <w:color w:val="0000FF"/>
        </w:rPr>
      </w:pPr>
      <w:r w:rsidRPr="005815AA">
        <w:rPr>
          <w:rFonts w:hint="eastAsia"/>
          <w:color w:val="0000FF"/>
        </w:rPr>
        <w:t>提供支付平台服务，与我行特色前置对接，实现我行行内业务对接，包括：理财、信用卡、缴费、客户信息建立、大额存单、回单系统、排队机、客户系统、各类签约等。</w:t>
      </w:r>
    </w:p>
    <w:p w:rsidR="006B7402" w:rsidRDefault="006B7402" w:rsidP="006B7402">
      <w:pPr>
        <w:pStyle w:val="3"/>
        <w:ind w:right="240"/>
      </w:pPr>
      <w:bookmarkStart w:id="48" w:name="_Toc444695126"/>
      <w:bookmarkStart w:id="49" w:name="_Toc446774384"/>
      <w:r>
        <w:rPr>
          <w:rFonts w:hint="eastAsia"/>
        </w:rPr>
        <w:t>短信系统</w:t>
      </w:r>
      <w:bookmarkEnd w:id="48"/>
      <w:bookmarkEnd w:id="49"/>
    </w:p>
    <w:p w:rsidR="006B7402" w:rsidRPr="00FE5F6B" w:rsidRDefault="006B7402" w:rsidP="006B7402">
      <w:r>
        <w:rPr>
          <w:rFonts w:hint="eastAsia"/>
        </w:rPr>
        <w:lastRenderedPageBreak/>
        <w:t>平台短信服务平台接口。</w:t>
      </w:r>
    </w:p>
    <w:p w:rsidR="006B7402" w:rsidRDefault="006B7402" w:rsidP="006B7402">
      <w:pPr>
        <w:pStyle w:val="3"/>
        <w:ind w:right="240"/>
      </w:pPr>
      <w:bookmarkStart w:id="50" w:name="_Toc444695127"/>
      <w:bookmarkStart w:id="51" w:name="_Toc446774385"/>
      <w:r>
        <w:rPr>
          <w:rFonts w:hint="eastAsia"/>
        </w:rPr>
        <w:t>邮箱系统</w:t>
      </w:r>
      <w:bookmarkEnd w:id="50"/>
      <w:bookmarkEnd w:id="51"/>
    </w:p>
    <w:p w:rsidR="006B7402" w:rsidRPr="00FE5F6B" w:rsidRDefault="006B7402" w:rsidP="006B7402">
      <w:r>
        <w:rPr>
          <w:rFonts w:hint="eastAsia"/>
        </w:rPr>
        <w:t>平台邮件收</w:t>
      </w:r>
      <w:r>
        <w:rPr>
          <w:rFonts w:hint="eastAsia"/>
        </w:rPr>
        <w:t>/</w:t>
      </w:r>
      <w:r>
        <w:rPr>
          <w:rFonts w:hint="eastAsia"/>
        </w:rPr>
        <w:t>发服务。</w:t>
      </w:r>
    </w:p>
    <w:p w:rsidR="006B7402" w:rsidRDefault="006B7402" w:rsidP="006B7402">
      <w:pPr>
        <w:pStyle w:val="3"/>
        <w:ind w:right="240"/>
      </w:pPr>
      <w:bookmarkStart w:id="52" w:name="_Toc444695128"/>
      <w:bookmarkStart w:id="53" w:name="_Toc446774386"/>
      <w:r>
        <w:rPr>
          <w:rFonts w:hint="eastAsia"/>
        </w:rPr>
        <w:t>物流系统</w:t>
      </w:r>
      <w:bookmarkEnd w:id="52"/>
      <w:bookmarkEnd w:id="53"/>
    </w:p>
    <w:p w:rsidR="006B7402" w:rsidRPr="00FE5F6B" w:rsidRDefault="006B7402" w:rsidP="006B7402">
      <w:r>
        <w:rPr>
          <w:rFonts w:hint="eastAsia"/>
        </w:rPr>
        <w:t>物流公司接口。</w:t>
      </w:r>
    </w:p>
    <w:p w:rsidR="006B7402" w:rsidRDefault="006B7402" w:rsidP="006B7402">
      <w:pPr>
        <w:pStyle w:val="3"/>
        <w:ind w:right="240"/>
      </w:pPr>
      <w:bookmarkStart w:id="54" w:name="_Toc446774387"/>
      <w:r>
        <w:rPr>
          <w:rFonts w:hint="eastAsia"/>
        </w:rPr>
        <w:t>理财系统</w:t>
      </w:r>
      <w:bookmarkEnd w:id="54"/>
    </w:p>
    <w:p w:rsidR="006B7402" w:rsidRPr="00FE5F6B" w:rsidRDefault="006B7402" w:rsidP="006B7402">
      <w:r>
        <w:rPr>
          <w:rFonts w:hint="eastAsia"/>
        </w:rPr>
        <w:t>提供理财业务接口。</w:t>
      </w:r>
    </w:p>
    <w:p w:rsidR="006B7402" w:rsidRDefault="006B7402" w:rsidP="006B7402">
      <w:pPr>
        <w:pStyle w:val="3"/>
      </w:pPr>
      <w:bookmarkStart w:id="55" w:name="_Toc446774388"/>
      <w:r>
        <w:rPr>
          <w:rFonts w:hint="eastAsia"/>
        </w:rPr>
        <w:t>信用卡系统</w:t>
      </w:r>
      <w:bookmarkEnd w:id="55"/>
    </w:p>
    <w:p w:rsidR="006B7402" w:rsidRPr="00FE5F6B" w:rsidRDefault="006B7402" w:rsidP="006B7402">
      <w:r>
        <w:rPr>
          <w:rFonts w:hint="eastAsia"/>
        </w:rPr>
        <w:t>提供信用卡业务接口。</w:t>
      </w:r>
    </w:p>
    <w:p w:rsidR="006B7402" w:rsidRDefault="006B7402" w:rsidP="006B7402">
      <w:pPr>
        <w:pStyle w:val="3"/>
      </w:pPr>
      <w:r>
        <w:rPr>
          <w:rFonts w:hint="eastAsia"/>
        </w:rPr>
        <w:t>e</w:t>
      </w:r>
      <w:r>
        <w:rPr>
          <w:rFonts w:hint="eastAsia"/>
        </w:rPr>
        <w:t>融九州</w:t>
      </w:r>
      <w:r>
        <w:t xml:space="preserve"> </w:t>
      </w:r>
    </w:p>
    <w:p w:rsidR="006B7402" w:rsidRPr="005815AA" w:rsidRDefault="006B7402" w:rsidP="006B7402">
      <w:pPr>
        <w:rPr>
          <w:color w:val="0000FF"/>
        </w:rPr>
      </w:pPr>
      <w:r w:rsidRPr="005815AA">
        <w:rPr>
          <w:rFonts w:hint="eastAsia"/>
          <w:color w:val="0000FF"/>
        </w:rPr>
        <w:t>提供数据移植接口、用户接口，实现统一用户登录。</w:t>
      </w:r>
    </w:p>
    <w:p w:rsidR="006B7402" w:rsidRDefault="006B7402" w:rsidP="006B7402">
      <w:pPr>
        <w:pStyle w:val="1"/>
        <w:ind w:right="240"/>
      </w:pPr>
      <w:bookmarkStart w:id="56" w:name="_Toc446774390"/>
      <w:r>
        <w:rPr>
          <w:rFonts w:hint="eastAsia"/>
        </w:rPr>
        <w:t>功能性需求</w:t>
      </w:r>
      <w:bookmarkEnd w:id="56"/>
    </w:p>
    <w:p w:rsidR="006B7402" w:rsidRDefault="006B7402" w:rsidP="006B7402">
      <w:pPr>
        <w:pStyle w:val="2"/>
        <w:ind w:right="240"/>
      </w:pPr>
      <w:bookmarkStart w:id="57" w:name="_Toc446774391"/>
      <w:bookmarkStart w:id="58" w:name="_Toc405748464"/>
      <w:bookmarkStart w:id="59" w:name="_Toc408470230"/>
      <w:r>
        <w:rPr>
          <w:rFonts w:hint="eastAsia"/>
        </w:rPr>
        <w:t>商城门户</w:t>
      </w:r>
      <w:bookmarkEnd w:id="57"/>
    </w:p>
    <w:p w:rsidR="006B7402" w:rsidRPr="005815AA" w:rsidRDefault="006B7402" w:rsidP="006B7402">
      <w:pPr>
        <w:rPr>
          <w:color w:val="0000FF"/>
        </w:rPr>
      </w:pPr>
      <w:r w:rsidRPr="005815AA">
        <w:rPr>
          <w:rFonts w:hint="eastAsia"/>
          <w:color w:val="0000FF"/>
        </w:rPr>
        <w:t>实现统一登录和统一用户体系（即一户通）。商城用户与支付平台用户统一管理，使用一套帐户管理体系，包括前台及后台管理。</w:t>
      </w:r>
    </w:p>
    <w:p w:rsidR="006B7402" w:rsidRPr="005815AA" w:rsidRDefault="006B7402" w:rsidP="006B7402">
      <w:pPr>
        <w:rPr>
          <w:color w:val="0000FF"/>
        </w:rPr>
      </w:pPr>
      <w:r w:rsidRPr="005815AA">
        <w:rPr>
          <w:rFonts w:hint="eastAsia"/>
          <w:color w:val="0000FF"/>
        </w:rPr>
        <w:t>不同法人机构的商城用户独立管理，不共用。实现其他农商行使用我行支付平台时，封装为其他银行的标志。</w:t>
      </w:r>
    </w:p>
    <w:p w:rsidR="006B7402" w:rsidRDefault="006B7402" w:rsidP="006B7402">
      <w:pPr>
        <w:pStyle w:val="3"/>
        <w:ind w:right="240"/>
      </w:pPr>
      <w:bookmarkStart w:id="60" w:name="_Toc446774392"/>
      <w:r>
        <w:t>会员</w:t>
      </w:r>
    </w:p>
    <w:p w:rsidR="006B7402" w:rsidRPr="005815AA" w:rsidRDefault="006B7402" w:rsidP="006B7402">
      <w:pPr>
        <w:rPr>
          <w:color w:val="0000FF"/>
        </w:rPr>
      </w:pPr>
      <w:r w:rsidRPr="005815AA">
        <w:rPr>
          <w:rFonts w:hint="eastAsia"/>
          <w:color w:val="0000FF"/>
        </w:rPr>
        <w:t>会员注册分个人注册、商户注册，会员登录也分个人登录、商户登录。</w:t>
      </w:r>
    </w:p>
    <w:p w:rsidR="006B7402" w:rsidRPr="005815AA" w:rsidRDefault="006B7402" w:rsidP="006B7402">
      <w:pPr>
        <w:rPr>
          <w:color w:val="0000FF"/>
        </w:rPr>
      </w:pPr>
      <w:r>
        <w:rPr>
          <w:rFonts w:hint="eastAsia"/>
          <w:color w:val="0000FF"/>
        </w:rPr>
        <w:t>会员需要有买家、卖家、既</w:t>
      </w:r>
      <w:r w:rsidRPr="005815AA">
        <w:rPr>
          <w:rFonts w:hint="eastAsia"/>
          <w:color w:val="0000FF"/>
        </w:rPr>
        <w:t>是买家又是卖家（备用）的标志，个人注册时默认为买家，商户</w:t>
      </w:r>
      <w:r>
        <w:rPr>
          <w:rFonts w:hint="eastAsia"/>
          <w:color w:val="0000FF"/>
        </w:rPr>
        <w:t>入驻后</w:t>
      </w:r>
      <w:r w:rsidRPr="005815AA">
        <w:rPr>
          <w:rFonts w:hint="eastAsia"/>
          <w:color w:val="0000FF"/>
        </w:rPr>
        <w:t>默认为卖家，如果会员即是买家又是卖家，登录后提供“</w:t>
      </w:r>
      <w:r>
        <w:rPr>
          <w:rFonts w:hint="eastAsia"/>
          <w:color w:val="0000FF"/>
        </w:rPr>
        <w:t>个人中心</w:t>
      </w:r>
      <w:r w:rsidRPr="005815AA">
        <w:rPr>
          <w:rFonts w:hint="eastAsia"/>
          <w:color w:val="0000FF"/>
        </w:rPr>
        <w:t>”“</w:t>
      </w:r>
      <w:r>
        <w:rPr>
          <w:rFonts w:hint="eastAsia"/>
          <w:color w:val="0000FF"/>
        </w:rPr>
        <w:t>商户中心</w:t>
      </w:r>
      <w:r w:rsidRPr="005815AA">
        <w:rPr>
          <w:rFonts w:hint="eastAsia"/>
          <w:color w:val="0000FF"/>
        </w:rPr>
        <w:t>”的界面切换。</w:t>
      </w:r>
    </w:p>
    <w:p w:rsidR="006B7402" w:rsidRDefault="006B7402" w:rsidP="006B7402">
      <w:pPr>
        <w:rPr>
          <w:color w:val="0000FF"/>
        </w:rPr>
      </w:pPr>
      <w:r w:rsidRPr="005815AA">
        <w:rPr>
          <w:color w:val="0000FF"/>
        </w:rPr>
        <w:t>商户会员指公司用户、个体工商户。注册成功后，升级成为卖家或申请融资等服务。</w:t>
      </w:r>
    </w:p>
    <w:p w:rsidR="006B7402" w:rsidRDefault="006B7402" w:rsidP="006B7402">
      <w:pPr>
        <w:rPr>
          <w:color w:val="0000FF"/>
        </w:rPr>
      </w:pPr>
      <w:r w:rsidRPr="00B426AC">
        <w:rPr>
          <w:color w:val="0000FF"/>
        </w:rPr>
        <w:t>买家与卖家分别对应各自电子账户，卖家的电子账户暂时提供缴纳保证金和支取保证金的功能；</w:t>
      </w:r>
    </w:p>
    <w:p w:rsidR="006B7402" w:rsidRDefault="006B7402" w:rsidP="006B7402">
      <w:pPr>
        <w:rPr>
          <w:color w:val="0000FF"/>
        </w:rPr>
      </w:pPr>
      <w:r>
        <w:rPr>
          <w:color w:val="0000FF"/>
          <w:highlight w:val="yellow"/>
        </w:rPr>
        <w:t>注意：设计时考虑电子账户支持分账户管理，实现电子账户管理，支持二类</w:t>
      </w:r>
      <w:r>
        <w:rPr>
          <w:color w:val="0000FF"/>
          <w:highlight w:val="yellow"/>
        </w:rPr>
        <w:lastRenderedPageBreak/>
        <w:t>账户向一类账户的转换；</w:t>
      </w:r>
    </w:p>
    <w:p w:rsidR="006B7402" w:rsidRDefault="006B7402" w:rsidP="006B7402">
      <w:pPr>
        <w:rPr>
          <w:color w:val="0000FF"/>
        </w:rPr>
      </w:pPr>
      <w:r>
        <w:rPr>
          <w:color w:val="0000FF"/>
          <w:highlight w:val="yellow"/>
        </w:rPr>
        <w:t>（考虑二类账户限额控制问题）</w:t>
      </w:r>
    </w:p>
    <w:p w:rsidR="006B7402" w:rsidRPr="008276DA" w:rsidRDefault="006B7402" w:rsidP="006B7402">
      <w:pPr>
        <w:rPr>
          <w:color w:val="0000FF"/>
        </w:rPr>
      </w:pPr>
      <w:r>
        <w:rPr>
          <w:color w:val="0000FF"/>
        </w:rPr>
        <w:t>电子账户管理规则如下：</w:t>
      </w:r>
    </w:p>
    <w:p w:rsidR="006B7402" w:rsidRPr="008276DA" w:rsidRDefault="006B7402" w:rsidP="006B7402">
      <w:pPr>
        <w:rPr>
          <w:color w:val="0000FF"/>
        </w:rPr>
      </w:pPr>
      <w:r w:rsidRPr="008276DA">
        <w:rPr>
          <w:rFonts w:hint="eastAsia"/>
          <w:color w:val="0000FF"/>
        </w:rPr>
        <w:t>1</w:t>
      </w:r>
      <w:r w:rsidRPr="008276DA">
        <w:rPr>
          <w:rFonts w:hint="eastAsia"/>
          <w:color w:val="0000FF"/>
        </w:rPr>
        <w:t>、电子帐户表中需增加核心卡号、核心帐号、核心凭证号、账户类别标志的字段（Ⅰ、Ⅱ、Ⅲ类）、根据核心账户信息表中的相关字段对电子账户表的字段进行补充（</w:t>
      </w:r>
      <w:r w:rsidRPr="009B6E40">
        <w:rPr>
          <w:rFonts w:hint="eastAsia"/>
          <w:color w:val="0000FF"/>
          <w:highlight w:val="yellow"/>
        </w:rPr>
        <w:t>具体增加哪些需与翟哥进一步确定</w:t>
      </w:r>
      <w:r w:rsidRPr="008276DA">
        <w:rPr>
          <w:rFonts w:hint="eastAsia"/>
          <w:color w:val="0000FF"/>
        </w:rPr>
        <w:t>）</w:t>
      </w:r>
    </w:p>
    <w:p w:rsidR="006B7402" w:rsidRPr="008276DA" w:rsidRDefault="006B7402" w:rsidP="006B7402">
      <w:pPr>
        <w:rPr>
          <w:color w:val="0000FF"/>
        </w:rPr>
      </w:pPr>
      <w:r w:rsidRPr="008276DA">
        <w:rPr>
          <w:rFonts w:hint="eastAsia"/>
          <w:color w:val="0000FF"/>
        </w:rPr>
        <w:t>2</w:t>
      </w:r>
      <w:r w:rsidRPr="008276DA">
        <w:rPr>
          <w:rFonts w:hint="eastAsia"/>
          <w:color w:val="0000FF"/>
        </w:rPr>
        <w:t>、根据人民银行账户管理规定，需要登记核验开户申请人Ⅰ类账户的基本信息，包括帐号、户名、开户机构名称</w:t>
      </w:r>
    </w:p>
    <w:p w:rsidR="006B7402" w:rsidRPr="008276DA" w:rsidRDefault="006B7402" w:rsidP="006B7402">
      <w:pPr>
        <w:rPr>
          <w:color w:val="0000FF"/>
        </w:rPr>
      </w:pPr>
      <w:r w:rsidRPr="008276DA">
        <w:rPr>
          <w:rFonts w:hint="eastAsia"/>
          <w:color w:val="0000FF"/>
        </w:rPr>
        <w:t>3</w:t>
      </w:r>
      <w:r w:rsidRPr="008276DA">
        <w:rPr>
          <w:rFonts w:hint="eastAsia"/>
          <w:color w:val="0000FF"/>
        </w:rPr>
        <w:t>、在支付平台进行绑卡时，需要登记绑定卡的相关信息，包括银行卡号、银行卡户名、银行卡开户行名称、银行卡开户手机号、绑定状态、绑定时间等信息</w:t>
      </w:r>
    </w:p>
    <w:p w:rsidR="006B7402" w:rsidRPr="005815AA" w:rsidRDefault="006B7402" w:rsidP="006B7402">
      <w:pPr>
        <w:rPr>
          <w:color w:val="0000FF"/>
        </w:rPr>
      </w:pPr>
      <w:r w:rsidRPr="008276DA">
        <w:rPr>
          <w:rFonts w:hint="eastAsia"/>
          <w:color w:val="0000FF"/>
        </w:rPr>
        <w:t>4</w:t>
      </w:r>
      <w:r w:rsidRPr="008276DA">
        <w:rPr>
          <w:rFonts w:hint="eastAsia"/>
          <w:color w:val="0000FF"/>
        </w:rPr>
        <w:t>、帐号生成规则为</w:t>
      </w:r>
      <w:r w:rsidRPr="008276DA">
        <w:rPr>
          <w:rFonts w:hint="eastAsia"/>
          <w:color w:val="0000FF"/>
        </w:rPr>
        <w:t>6</w:t>
      </w:r>
      <w:r w:rsidRPr="008276DA">
        <w:rPr>
          <w:rFonts w:hint="eastAsia"/>
          <w:color w:val="0000FF"/>
        </w:rPr>
        <w:t>位机构号</w:t>
      </w:r>
      <w:r w:rsidRPr="008276DA">
        <w:rPr>
          <w:rFonts w:hint="eastAsia"/>
          <w:color w:val="0000FF"/>
        </w:rPr>
        <w:t>+</w:t>
      </w:r>
      <w:r w:rsidRPr="008276DA">
        <w:rPr>
          <w:rFonts w:hint="eastAsia"/>
          <w:color w:val="0000FF"/>
        </w:rPr>
        <w:t>顺序号</w:t>
      </w:r>
      <w:r w:rsidRPr="008276DA">
        <w:rPr>
          <w:rFonts w:hint="eastAsia"/>
          <w:color w:val="0000FF"/>
        </w:rPr>
        <w:t>(15</w:t>
      </w:r>
      <w:r w:rsidRPr="008276DA">
        <w:rPr>
          <w:rFonts w:hint="eastAsia"/>
          <w:color w:val="0000FF"/>
        </w:rPr>
        <w:t>位</w:t>
      </w:r>
      <w:r w:rsidRPr="008276DA">
        <w:rPr>
          <w:rFonts w:hint="eastAsia"/>
          <w:color w:val="0000FF"/>
        </w:rPr>
        <w:t>)</w:t>
      </w:r>
      <w:r w:rsidRPr="008276DA">
        <w:rPr>
          <w:rFonts w:hint="eastAsia"/>
          <w:color w:val="0000FF"/>
        </w:rPr>
        <w:t>，分账号为</w:t>
      </w:r>
      <w:r w:rsidRPr="008276DA">
        <w:rPr>
          <w:rFonts w:hint="eastAsia"/>
          <w:color w:val="0000FF"/>
        </w:rPr>
        <w:t>6</w:t>
      </w:r>
      <w:r w:rsidRPr="008276DA">
        <w:rPr>
          <w:rFonts w:hint="eastAsia"/>
          <w:color w:val="0000FF"/>
        </w:rPr>
        <w:t>位数字顺序增加</w:t>
      </w:r>
    </w:p>
    <w:p w:rsidR="006B7402" w:rsidRPr="00644AFE" w:rsidRDefault="006B7402" w:rsidP="006B7402">
      <w:pPr>
        <w:pStyle w:val="3"/>
        <w:ind w:right="240"/>
      </w:pPr>
      <w:r w:rsidRPr="00644AFE">
        <w:rPr>
          <w:rFonts w:hint="eastAsia"/>
        </w:rPr>
        <w:t>注册</w:t>
      </w:r>
      <w:bookmarkEnd w:id="60"/>
    </w:p>
    <w:p w:rsidR="006B7402" w:rsidRPr="00644AFE" w:rsidRDefault="006B7402" w:rsidP="006B7402">
      <w:pPr>
        <w:pStyle w:val="4"/>
        <w:ind w:right="240"/>
      </w:pPr>
      <w:r w:rsidRPr="00644AFE">
        <w:rPr>
          <w:rFonts w:hint="eastAsia"/>
        </w:rPr>
        <w:t>个人注册</w:t>
      </w:r>
    </w:p>
    <w:p w:rsidR="006B7402" w:rsidRDefault="006B7402" w:rsidP="006B7402">
      <w:pPr>
        <w:pStyle w:val="5"/>
        <w:ind w:left="142" w:right="240"/>
      </w:pPr>
      <w:r>
        <w:t>功能描述</w:t>
      </w:r>
    </w:p>
    <w:p w:rsidR="006B7402" w:rsidRPr="007D0F16" w:rsidRDefault="006B7402" w:rsidP="006B7402">
      <w:pPr>
        <w:ind w:right="240"/>
      </w:pPr>
      <w:r>
        <w:rPr>
          <w:rFonts w:hint="eastAsia"/>
        </w:rPr>
        <w:t>游客可以通过用户注册表单，填写必要信息，注册成为平台会员，使用平台服务。</w:t>
      </w:r>
    </w:p>
    <w:p w:rsidR="006B7402" w:rsidRDefault="006B7402" w:rsidP="006B7402">
      <w:pPr>
        <w:pStyle w:val="5"/>
        <w:ind w:left="142" w:right="240"/>
      </w:pPr>
      <w:r>
        <w:rPr>
          <w:rFonts w:hint="eastAsia"/>
        </w:rPr>
        <w:t>业务流程</w:t>
      </w:r>
    </w:p>
    <w:p w:rsidR="006B7402" w:rsidRPr="001C50E2" w:rsidRDefault="006B7402" w:rsidP="006B7402">
      <w:pPr>
        <w:ind w:right="240"/>
      </w:pPr>
      <w:r>
        <w:object w:dxaOrig="12361" w:dyaOrig="13893">
          <v:shape id="_x0000_i1026" type="#_x0000_t75" style="width:414pt;height:465pt" o:ole="">
            <v:imagedata r:id="rId17" o:title=""/>
          </v:shape>
          <o:OLEObject Type="Embed" ProgID="Visio.Drawing.11" ShapeID="_x0000_i1026" DrawAspect="Content" ObjectID="_1525864882" r:id="rId18"/>
        </w:object>
      </w:r>
    </w:p>
    <w:p w:rsidR="006B7402" w:rsidRDefault="006B7402" w:rsidP="006B7402">
      <w:pPr>
        <w:pStyle w:val="5"/>
        <w:ind w:left="142" w:right="240"/>
      </w:pPr>
      <w:r>
        <w:rPr>
          <w:rFonts w:hint="eastAsia"/>
        </w:rPr>
        <w:t>业务规则</w:t>
      </w:r>
    </w:p>
    <w:p w:rsidR="006B7402" w:rsidRPr="00F245AE" w:rsidRDefault="006B7402" w:rsidP="006B7402">
      <w:pPr>
        <w:pStyle w:val="af8"/>
        <w:numPr>
          <w:ilvl w:val="0"/>
          <w:numId w:val="3"/>
        </w:numPr>
        <w:spacing w:line="240" w:lineRule="auto"/>
        <w:ind w:leftChars="0" w:right="240" w:firstLineChars="0"/>
      </w:pPr>
      <w:r w:rsidRPr="00F245AE">
        <w:rPr>
          <w:rFonts w:hint="eastAsia"/>
        </w:rPr>
        <w:t>支持使用手机号码注册；</w:t>
      </w:r>
    </w:p>
    <w:p w:rsidR="006B7402" w:rsidRDefault="006B7402" w:rsidP="006B7402">
      <w:pPr>
        <w:pStyle w:val="af8"/>
        <w:numPr>
          <w:ilvl w:val="0"/>
          <w:numId w:val="3"/>
        </w:numPr>
        <w:spacing w:line="240" w:lineRule="auto"/>
        <w:ind w:leftChars="0" w:right="240" w:firstLineChars="0"/>
      </w:pPr>
      <w:r>
        <w:t>同一客户在不同法人机构注册时，系统需要进行标识；</w:t>
      </w:r>
    </w:p>
    <w:p w:rsidR="006B7402" w:rsidRPr="00F245AE" w:rsidRDefault="006B7402" w:rsidP="006B7402">
      <w:pPr>
        <w:pStyle w:val="af8"/>
        <w:numPr>
          <w:ilvl w:val="0"/>
          <w:numId w:val="3"/>
        </w:numPr>
        <w:spacing w:line="240" w:lineRule="auto"/>
        <w:ind w:leftChars="0" w:right="240" w:firstLineChars="0"/>
      </w:pPr>
      <w:r w:rsidRPr="00F245AE">
        <w:rPr>
          <w:rFonts w:hint="eastAsia"/>
        </w:rPr>
        <w:t>支持验证码功能；</w:t>
      </w:r>
      <w:r>
        <w:rPr>
          <w:rFonts w:hint="eastAsia"/>
        </w:rPr>
        <w:t>支持看不清，换一张功能；</w:t>
      </w:r>
    </w:p>
    <w:p w:rsidR="006B7402" w:rsidRPr="00F245AE" w:rsidRDefault="006B7402" w:rsidP="006B7402">
      <w:pPr>
        <w:pStyle w:val="af8"/>
        <w:numPr>
          <w:ilvl w:val="0"/>
          <w:numId w:val="3"/>
        </w:numPr>
        <w:spacing w:line="240" w:lineRule="auto"/>
        <w:ind w:leftChars="0" w:right="240" w:firstLineChars="0"/>
      </w:pPr>
      <w:r w:rsidRPr="00F245AE">
        <w:rPr>
          <w:rFonts w:hint="eastAsia"/>
        </w:rPr>
        <w:t>支持手机短信验证码；</w:t>
      </w:r>
    </w:p>
    <w:p w:rsidR="006B7402" w:rsidRDefault="006B7402" w:rsidP="006B7402">
      <w:pPr>
        <w:pStyle w:val="af8"/>
        <w:numPr>
          <w:ilvl w:val="0"/>
          <w:numId w:val="3"/>
        </w:numPr>
        <w:spacing w:line="240" w:lineRule="auto"/>
        <w:ind w:leftChars="0" w:right="240" w:firstLineChars="0"/>
      </w:pPr>
      <w:r w:rsidRPr="00F245AE">
        <w:rPr>
          <w:rFonts w:hint="eastAsia"/>
        </w:rPr>
        <w:t>支持提交检测表单是否符合输入规则。</w:t>
      </w:r>
    </w:p>
    <w:p w:rsidR="006B7402" w:rsidRPr="005815AA" w:rsidRDefault="006B7402" w:rsidP="006B7402">
      <w:pPr>
        <w:pStyle w:val="af8"/>
        <w:numPr>
          <w:ilvl w:val="0"/>
          <w:numId w:val="3"/>
        </w:numPr>
        <w:spacing w:line="240" w:lineRule="auto"/>
        <w:ind w:leftChars="0" w:right="240" w:firstLineChars="0"/>
        <w:rPr>
          <w:color w:val="0000FF"/>
        </w:rPr>
      </w:pPr>
      <w:r w:rsidRPr="005815AA">
        <w:rPr>
          <w:color w:val="0000FF"/>
        </w:rPr>
        <w:lastRenderedPageBreak/>
        <w:t>支持输入邀请码，管理如下：</w:t>
      </w:r>
    </w:p>
    <w:p w:rsidR="006B7402" w:rsidRPr="005815AA" w:rsidRDefault="006B7402" w:rsidP="006B7402">
      <w:pPr>
        <w:pStyle w:val="af8"/>
        <w:numPr>
          <w:ilvl w:val="1"/>
          <w:numId w:val="3"/>
        </w:numPr>
        <w:spacing w:line="240" w:lineRule="auto"/>
        <w:ind w:leftChars="0" w:right="240" w:firstLineChars="0"/>
        <w:rPr>
          <w:color w:val="0000FF"/>
        </w:rPr>
      </w:pPr>
      <w:r w:rsidRPr="005815AA">
        <w:rPr>
          <w:rFonts w:hint="eastAsia"/>
          <w:color w:val="0000FF"/>
        </w:rPr>
        <w:t>用户注册时，增加“邀请码”输入项，非必输项。</w:t>
      </w:r>
    </w:p>
    <w:p w:rsidR="006B7402" w:rsidRPr="005815AA" w:rsidRDefault="006B7402" w:rsidP="006B7402">
      <w:pPr>
        <w:pStyle w:val="af8"/>
        <w:numPr>
          <w:ilvl w:val="1"/>
          <w:numId w:val="3"/>
        </w:numPr>
        <w:spacing w:line="240" w:lineRule="auto"/>
        <w:ind w:leftChars="0" w:right="240" w:firstLineChars="0"/>
        <w:rPr>
          <w:color w:val="0000FF"/>
        </w:rPr>
      </w:pPr>
      <w:r w:rsidRPr="005815AA">
        <w:rPr>
          <w:rFonts w:hint="eastAsia"/>
          <w:color w:val="0000FF"/>
        </w:rPr>
        <w:t>两个系统之间的机构、柜员号（营销人员）每天批量更新，输入营销人员代码时检查是否存在。（需要确定接口）</w:t>
      </w:r>
    </w:p>
    <w:p w:rsidR="006B7402" w:rsidRPr="005815AA" w:rsidRDefault="006B7402" w:rsidP="006B7402">
      <w:pPr>
        <w:pStyle w:val="af8"/>
        <w:numPr>
          <w:ilvl w:val="1"/>
          <w:numId w:val="3"/>
        </w:numPr>
        <w:spacing w:line="240" w:lineRule="auto"/>
        <w:ind w:leftChars="0" w:right="240" w:firstLineChars="0"/>
        <w:rPr>
          <w:color w:val="0000FF"/>
        </w:rPr>
      </w:pPr>
      <w:r w:rsidRPr="005815AA">
        <w:rPr>
          <w:rFonts w:hint="eastAsia"/>
          <w:color w:val="0000FF"/>
        </w:rPr>
        <w:t>对于不输邀请码的，默认为定义的默认机构。</w:t>
      </w:r>
    </w:p>
    <w:p w:rsidR="006B7402" w:rsidRPr="005815AA" w:rsidRDefault="006B7402" w:rsidP="006B7402">
      <w:pPr>
        <w:pStyle w:val="af8"/>
        <w:numPr>
          <w:ilvl w:val="1"/>
          <w:numId w:val="3"/>
        </w:numPr>
        <w:spacing w:line="240" w:lineRule="auto"/>
        <w:ind w:leftChars="0" w:right="240" w:firstLineChars="0"/>
        <w:rPr>
          <w:color w:val="0000FF"/>
        </w:rPr>
      </w:pPr>
      <w:r w:rsidRPr="005815AA">
        <w:rPr>
          <w:rFonts w:hint="eastAsia"/>
          <w:color w:val="0000FF"/>
        </w:rPr>
        <w:t>内管系统增加用户所属营销人员的修改功能。</w:t>
      </w: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bookmarkStart w:id="61" w:name="OLE_LINK2"/>
            <w:bookmarkStart w:id="62" w:name="OLE_LINK3"/>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用户名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4-20</w:t>
            </w:r>
            <w:r>
              <w:rPr>
                <w:rFonts w:ascii="Times New Roman" w:hAnsi="Times New Roman" w:hint="eastAsia"/>
                <w:sz w:val="21"/>
                <w:szCs w:val="21"/>
              </w:rPr>
              <w:t>位字符，支持汉字、字母、数字及“</w:t>
            </w:r>
            <w:r>
              <w:rPr>
                <w:rFonts w:ascii="Times New Roman" w:hAnsi="Times New Roman" w:hint="eastAsia"/>
                <w:sz w:val="21"/>
                <w:szCs w:val="21"/>
              </w:rPr>
              <w:t>-</w:t>
            </w:r>
            <w:r>
              <w:rPr>
                <w:rFonts w:ascii="Times New Roman" w:hAnsi="Times New Roman" w:hint="eastAsia"/>
                <w:sz w:val="21"/>
                <w:szCs w:val="21"/>
              </w:rPr>
              <w:t>”、“</w:t>
            </w:r>
            <w:r>
              <w:rPr>
                <w:rFonts w:ascii="Times New Roman" w:hAnsi="Times New Roman" w:hint="eastAsia"/>
                <w:sz w:val="21"/>
                <w:szCs w:val="21"/>
              </w:rPr>
              <w:t>_</w:t>
            </w:r>
            <w:r>
              <w:rPr>
                <w:rFonts w:ascii="Times New Roman" w:hAnsi="Times New Roman" w:hint="eastAsia"/>
                <w:sz w:val="21"/>
                <w:szCs w:val="21"/>
              </w:rPr>
              <w:t>”组合。需要检测用户输入是否重名。</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登录密码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6-20</w:t>
            </w:r>
            <w:r>
              <w:rPr>
                <w:rFonts w:ascii="Times New Roman" w:hAnsi="Times New Roman" w:hint="eastAsia"/>
                <w:sz w:val="21"/>
                <w:szCs w:val="21"/>
              </w:rPr>
              <w:t>位字符，建议由字母、数字和符号两种以上组合。</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确认密码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请再次输入密码。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手机号码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完成验证后，您可以用该手机号登录和找回密码。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验证码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短信验证码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提供获取短信验证码按钮。</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邀请码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我已阅读并同意《会员协议》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我已阅读并同意《会员协议》</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点击“立即注册”，提示注册成功，</w:t>
            </w:r>
            <w:r>
              <w:rPr>
                <w:rFonts w:ascii="Times New Roman" w:hAnsi="Times New Roman" w:hint="eastAsia"/>
                <w:sz w:val="21"/>
                <w:szCs w:val="21"/>
              </w:rPr>
              <w:t>3</w:t>
            </w:r>
            <w:r>
              <w:rPr>
                <w:rFonts w:ascii="Times New Roman" w:hAnsi="Times New Roman" w:hint="eastAsia"/>
                <w:sz w:val="21"/>
                <w:szCs w:val="21"/>
              </w:rPr>
              <w:t>秒后进入平台首页。</w:t>
            </w:r>
          </w:p>
        </w:tc>
      </w:tr>
      <w:bookmarkEnd w:id="61"/>
      <w:bookmarkEnd w:id="62"/>
    </w:tbl>
    <w:p w:rsidR="006B7402" w:rsidRPr="00426586" w:rsidRDefault="006B7402" w:rsidP="006B7402">
      <w:pPr>
        <w:ind w:right="240"/>
      </w:pPr>
    </w:p>
    <w:p w:rsidR="006B7402" w:rsidRDefault="006B7402" w:rsidP="006B7402">
      <w:pPr>
        <w:pStyle w:val="4"/>
      </w:pPr>
      <w:r w:rsidRPr="00644AFE">
        <w:rPr>
          <w:rFonts w:hint="eastAsia"/>
        </w:rPr>
        <w:t>商户注册</w:t>
      </w:r>
    </w:p>
    <w:p w:rsidR="006B7402" w:rsidRDefault="006B7402" w:rsidP="006B7402">
      <w:r>
        <w:rPr>
          <w:rFonts w:hint="eastAsia"/>
        </w:rPr>
        <w:t>商户分为三级，一级商户维护二级、三级商户信息，二级或三级商户只能使用上架、布货、客服功能；</w:t>
      </w:r>
    </w:p>
    <w:p w:rsidR="006B7402" w:rsidRDefault="006B7402" w:rsidP="006B7402">
      <w:pPr>
        <w:pStyle w:val="af8"/>
        <w:numPr>
          <w:ilvl w:val="0"/>
          <w:numId w:val="4"/>
        </w:numPr>
        <w:spacing w:line="240" w:lineRule="auto"/>
        <w:ind w:leftChars="0" w:right="240" w:firstLineChars="0"/>
      </w:pPr>
      <w:r>
        <w:rPr>
          <w:rFonts w:hint="eastAsia"/>
        </w:rPr>
        <w:lastRenderedPageBreak/>
        <w:t>法人机构（即商城）可选择需展示的商户；</w:t>
      </w:r>
    </w:p>
    <w:p w:rsidR="006B7402" w:rsidRDefault="006B7402" w:rsidP="006B7402">
      <w:pPr>
        <w:pStyle w:val="af8"/>
        <w:numPr>
          <w:ilvl w:val="0"/>
          <w:numId w:val="4"/>
        </w:numPr>
        <w:spacing w:line="240" w:lineRule="auto"/>
        <w:ind w:leftChars="0" w:right="240" w:firstLineChars="0"/>
      </w:pPr>
      <w:r>
        <w:rPr>
          <w:rFonts w:hint="eastAsia"/>
        </w:rPr>
        <w:t>商户可定义是否共用，选择可以展示的商城或服务的地区。</w:t>
      </w:r>
    </w:p>
    <w:p w:rsidR="006B7402" w:rsidRPr="00005D8D" w:rsidRDefault="006B7402" w:rsidP="006B7402">
      <w:pPr>
        <w:pStyle w:val="af8"/>
        <w:numPr>
          <w:ilvl w:val="0"/>
          <w:numId w:val="4"/>
        </w:numPr>
        <w:spacing w:line="240" w:lineRule="auto"/>
        <w:ind w:leftChars="0" w:right="240" w:firstLineChars="0"/>
      </w:pPr>
      <w:r w:rsidRPr="0082799D">
        <w:rPr>
          <w:highlight w:val="yellow"/>
        </w:rPr>
        <w:t>确定增加流程</w:t>
      </w:r>
    </w:p>
    <w:p w:rsidR="006B7402" w:rsidRDefault="006B7402" w:rsidP="006B7402">
      <w:pPr>
        <w:pStyle w:val="5"/>
        <w:ind w:left="142" w:right="240"/>
      </w:pPr>
      <w:r>
        <w:t>功能描述</w:t>
      </w:r>
    </w:p>
    <w:p w:rsidR="006B7402" w:rsidRPr="007D0F16" w:rsidRDefault="006B7402" w:rsidP="006B7402">
      <w:pPr>
        <w:ind w:right="240"/>
      </w:pPr>
      <w:r>
        <w:rPr>
          <w:rFonts w:hint="eastAsia"/>
        </w:rPr>
        <w:t>企业、个体工商户可以通过商户注册页签，根据表单要求，填写必要信息后，注册成为平台会员，可以使用平台的“我要开店”功能成为入驻商户，开展线上商品销售和服务。</w:t>
      </w:r>
    </w:p>
    <w:p w:rsidR="006B7402" w:rsidRDefault="006B7402" w:rsidP="006B7402">
      <w:pPr>
        <w:pStyle w:val="5"/>
        <w:ind w:left="142" w:right="240"/>
      </w:pPr>
      <w:r>
        <w:rPr>
          <w:rFonts w:hint="eastAsia"/>
        </w:rPr>
        <w:t>业务流程</w:t>
      </w:r>
    </w:p>
    <w:p w:rsidR="006B7402" w:rsidRDefault="006B7402" w:rsidP="006B7402">
      <w:pPr>
        <w:ind w:right="240"/>
      </w:pPr>
      <w:r>
        <w:rPr>
          <w:rFonts w:hint="eastAsia"/>
        </w:rPr>
        <w:t>游客可以通过用户注册表单，填写必要信息，注册成为平台会员，使用平台服务</w:t>
      </w:r>
    </w:p>
    <w:p w:rsidR="006B7402" w:rsidRDefault="006B7402" w:rsidP="006B7402">
      <w:pPr>
        <w:pStyle w:val="5"/>
        <w:ind w:left="142" w:right="240"/>
      </w:pPr>
      <w:r>
        <w:rPr>
          <w:rFonts w:hint="eastAsia"/>
        </w:rPr>
        <w:t>业务规则</w:t>
      </w:r>
    </w:p>
    <w:p w:rsidR="006B7402" w:rsidRPr="009E59FA" w:rsidRDefault="006B7402" w:rsidP="006B7402">
      <w:pPr>
        <w:pStyle w:val="af8"/>
        <w:numPr>
          <w:ilvl w:val="0"/>
          <w:numId w:val="5"/>
        </w:numPr>
        <w:spacing w:line="240" w:lineRule="auto"/>
        <w:ind w:leftChars="0" w:right="240" w:firstLineChars="0"/>
      </w:pPr>
      <w:r w:rsidRPr="009E59FA">
        <w:rPr>
          <w:rFonts w:hint="eastAsia"/>
        </w:rPr>
        <w:t>支持使用手机号码注册；</w:t>
      </w:r>
    </w:p>
    <w:p w:rsidR="006B7402" w:rsidRDefault="006B7402" w:rsidP="006B7402">
      <w:pPr>
        <w:pStyle w:val="af8"/>
        <w:numPr>
          <w:ilvl w:val="0"/>
          <w:numId w:val="5"/>
        </w:numPr>
        <w:spacing w:line="240" w:lineRule="auto"/>
        <w:ind w:leftChars="0" w:right="240" w:firstLineChars="0"/>
      </w:pPr>
      <w:r>
        <w:t>同一商户在不同法人机构注册时，系统需要进行标识</w:t>
      </w:r>
    </w:p>
    <w:p w:rsidR="006B7402" w:rsidRPr="00F245AE" w:rsidRDefault="006B7402" w:rsidP="006B7402">
      <w:pPr>
        <w:pStyle w:val="af8"/>
        <w:numPr>
          <w:ilvl w:val="0"/>
          <w:numId w:val="5"/>
        </w:numPr>
        <w:spacing w:line="240" w:lineRule="auto"/>
        <w:ind w:leftChars="0" w:right="240" w:firstLineChars="0"/>
      </w:pPr>
      <w:r w:rsidRPr="00F245AE">
        <w:rPr>
          <w:rFonts w:hint="eastAsia"/>
        </w:rPr>
        <w:t>支持验证码功能；</w:t>
      </w:r>
      <w:r>
        <w:rPr>
          <w:rFonts w:hint="eastAsia"/>
        </w:rPr>
        <w:t>支持看不清，换一张功能；</w:t>
      </w:r>
    </w:p>
    <w:p w:rsidR="006B7402" w:rsidRPr="00F245AE" w:rsidRDefault="006B7402" w:rsidP="006B7402">
      <w:pPr>
        <w:pStyle w:val="af8"/>
        <w:numPr>
          <w:ilvl w:val="0"/>
          <w:numId w:val="5"/>
        </w:numPr>
        <w:spacing w:line="240" w:lineRule="auto"/>
        <w:ind w:leftChars="0" w:right="240" w:firstLineChars="0"/>
      </w:pPr>
      <w:r w:rsidRPr="00F245AE">
        <w:rPr>
          <w:rFonts w:hint="eastAsia"/>
        </w:rPr>
        <w:t>支持手机短信验证码；</w:t>
      </w:r>
    </w:p>
    <w:p w:rsidR="006B7402" w:rsidRDefault="006B7402" w:rsidP="006B7402">
      <w:pPr>
        <w:pStyle w:val="af8"/>
        <w:numPr>
          <w:ilvl w:val="0"/>
          <w:numId w:val="5"/>
        </w:numPr>
        <w:spacing w:line="240" w:lineRule="auto"/>
        <w:ind w:leftChars="0" w:right="240" w:firstLineChars="0"/>
      </w:pPr>
      <w:r w:rsidRPr="00F245AE">
        <w:rPr>
          <w:rFonts w:hint="eastAsia"/>
        </w:rPr>
        <w:t>支持提交检测表单是否符合输入规则。</w:t>
      </w:r>
    </w:p>
    <w:p w:rsidR="006B7402" w:rsidRDefault="006B7402" w:rsidP="006B7402">
      <w:pPr>
        <w:pStyle w:val="af8"/>
        <w:numPr>
          <w:ilvl w:val="0"/>
          <w:numId w:val="5"/>
        </w:numPr>
        <w:spacing w:line="240" w:lineRule="auto"/>
        <w:ind w:leftChars="0" w:right="240" w:firstLineChars="0"/>
      </w:pPr>
      <w:r>
        <w:t>支持输入邀请码，管理同个人注册。</w:t>
      </w:r>
    </w:p>
    <w:p w:rsidR="006B7402" w:rsidRPr="00F245AE" w:rsidRDefault="006B7402" w:rsidP="006B7402">
      <w:pPr>
        <w:pStyle w:val="af8"/>
        <w:numPr>
          <w:ilvl w:val="0"/>
          <w:numId w:val="5"/>
        </w:numPr>
        <w:spacing w:line="240" w:lineRule="auto"/>
        <w:ind w:leftChars="0" w:right="240" w:firstLineChars="0"/>
      </w:pPr>
      <w:r>
        <w:t>注册成功后通过我要开店实现商户的入驻。</w:t>
      </w:r>
    </w:p>
    <w:p w:rsidR="006B7402" w:rsidRPr="00332BCC"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用户名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4-20</w:t>
            </w:r>
            <w:r>
              <w:rPr>
                <w:rFonts w:ascii="Times New Roman" w:hAnsi="Times New Roman" w:hint="eastAsia"/>
                <w:sz w:val="21"/>
                <w:szCs w:val="21"/>
              </w:rPr>
              <w:t>位字符，支持汉字、字母、数字及“</w:t>
            </w:r>
            <w:r>
              <w:rPr>
                <w:rFonts w:ascii="Times New Roman" w:hAnsi="Times New Roman" w:hint="eastAsia"/>
                <w:sz w:val="21"/>
                <w:szCs w:val="21"/>
              </w:rPr>
              <w:t>-</w:t>
            </w:r>
            <w:r>
              <w:rPr>
                <w:rFonts w:ascii="Times New Roman" w:hAnsi="Times New Roman" w:hint="eastAsia"/>
                <w:sz w:val="21"/>
                <w:szCs w:val="21"/>
              </w:rPr>
              <w:t>”、“</w:t>
            </w:r>
            <w:r>
              <w:rPr>
                <w:rFonts w:ascii="Times New Roman" w:hAnsi="Times New Roman" w:hint="eastAsia"/>
                <w:sz w:val="21"/>
                <w:szCs w:val="21"/>
              </w:rPr>
              <w:t>_</w:t>
            </w:r>
            <w:r>
              <w:rPr>
                <w:rFonts w:ascii="Times New Roman" w:hAnsi="Times New Roman" w:hint="eastAsia"/>
                <w:sz w:val="21"/>
                <w:szCs w:val="21"/>
              </w:rPr>
              <w:t>”组合。需要检测用户输入是否重名。</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登录密码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6-20</w:t>
            </w:r>
            <w:r>
              <w:rPr>
                <w:rFonts w:ascii="Times New Roman" w:hAnsi="Times New Roman" w:hint="eastAsia"/>
                <w:sz w:val="21"/>
                <w:szCs w:val="21"/>
              </w:rPr>
              <w:t>位字符，建议由字母、数字和符号两</w:t>
            </w:r>
            <w:r>
              <w:rPr>
                <w:rFonts w:ascii="Times New Roman" w:hAnsi="Times New Roman" w:hint="eastAsia"/>
                <w:sz w:val="21"/>
                <w:szCs w:val="21"/>
              </w:rPr>
              <w:lastRenderedPageBreak/>
              <w:t>种以上组合。</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确认密码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请再次输入密码。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手机号码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完成验证后，您可以用该手机号登录和找回密码。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验证码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短信验证码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提供获取短信验证码按钮。</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邀请码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机构推荐码。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我已阅读并同意《会员协议》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我已阅读并同意《会员协议》</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点击“立即注册”提示注册成功，提供入驻提示。</w:t>
            </w:r>
          </w:p>
        </w:tc>
      </w:tr>
    </w:tbl>
    <w:p w:rsidR="006B7402" w:rsidRPr="003F25DE" w:rsidRDefault="006B7402" w:rsidP="006B7402">
      <w:pPr>
        <w:ind w:right="240"/>
      </w:pPr>
    </w:p>
    <w:p w:rsidR="006B7402" w:rsidRDefault="006B7402" w:rsidP="006B7402">
      <w:pPr>
        <w:pStyle w:val="3"/>
        <w:ind w:right="240"/>
      </w:pPr>
      <w:bookmarkStart w:id="63" w:name="_Toc446774393"/>
      <w:r>
        <w:rPr>
          <w:rFonts w:hint="eastAsia"/>
        </w:rPr>
        <w:t>登录</w:t>
      </w:r>
      <w:bookmarkEnd w:id="63"/>
    </w:p>
    <w:p w:rsidR="006B7402" w:rsidRPr="00D31F37" w:rsidRDefault="006B7402" w:rsidP="006B7402">
      <w:pPr>
        <w:pStyle w:val="4"/>
      </w:pPr>
      <w:r>
        <w:rPr>
          <w:rFonts w:hint="eastAsia"/>
        </w:rPr>
        <w:t>个人登录</w:t>
      </w:r>
    </w:p>
    <w:p w:rsidR="006B7402" w:rsidRDefault="006B7402" w:rsidP="006B7402">
      <w:pPr>
        <w:pStyle w:val="5"/>
        <w:ind w:left="142" w:right="240"/>
      </w:pPr>
      <w:r>
        <w:t>功能描述</w:t>
      </w:r>
    </w:p>
    <w:p w:rsidR="006B7402" w:rsidRDefault="006B7402" w:rsidP="006B7402">
      <w:pPr>
        <w:ind w:right="240" w:firstLine="0"/>
      </w:pPr>
      <w:r>
        <w:t xml:space="preserve">    </w:t>
      </w:r>
      <w:r>
        <w:rPr>
          <w:rFonts w:hint="eastAsia"/>
        </w:rPr>
        <w:t>个人会员通过该功能登录商城。</w:t>
      </w:r>
      <w:r w:rsidRPr="001758CE">
        <w:rPr>
          <w:rFonts w:hint="eastAsia"/>
        </w:rPr>
        <w:t>手机与</w:t>
      </w:r>
      <w:r w:rsidRPr="001758CE">
        <w:rPr>
          <w:rFonts w:hint="eastAsia"/>
        </w:rPr>
        <w:t>PC</w:t>
      </w:r>
      <w:r w:rsidRPr="001758CE">
        <w:rPr>
          <w:rFonts w:hint="eastAsia"/>
        </w:rPr>
        <w:t>可以同时登录，如果有一方先登录，需要进行安全登录验证</w:t>
      </w:r>
      <w:r>
        <w:rPr>
          <w:rFonts w:hint="eastAsia"/>
        </w:rPr>
        <w:t>：手机端已登录，</w:t>
      </w:r>
      <w:r>
        <w:rPr>
          <w:rFonts w:hint="eastAsia"/>
        </w:rPr>
        <w:t>PC</w:t>
      </w:r>
      <w:r>
        <w:rPr>
          <w:rFonts w:hint="eastAsia"/>
        </w:rPr>
        <w:t>端登录时，弹出框的形式提醒会员“您正在通过手机端登录商城，请确认！”；</w:t>
      </w:r>
      <w:r>
        <w:rPr>
          <w:rFonts w:hint="eastAsia"/>
        </w:rPr>
        <w:t>PC</w:t>
      </w:r>
      <w:r>
        <w:rPr>
          <w:rFonts w:hint="eastAsia"/>
        </w:rPr>
        <w:t>端已登录，手机端登录时，采取短信通知的形式提醒会员“您正在通过</w:t>
      </w:r>
      <w:r>
        <w:rPr>
          <w:rFonts w:hint="eastAsia"/>
        </w:rPr>
        <w:t>PC</w:t>
      </w:r>
      <w:r>
        <w:rPr>
          <w:rFonts w:hint="eastAsia"/>
        </w:rPr>
        <w:t>端登录商城，请确认！”</w:t>
      </w:r>
    </w:p>
    <w:p w:rsidR="006B7402" w:rsidRDefault="006B7402" w:rsidP="006B7402">
      <w:pPr>
        <w:ind w:right="240" w:firstLine="0"/>
      </w:pPr>
      <w:r>
        <w:t xml:space="preserve">    </w:t>
      </w:r>
      <w:r w:rsidRPr="003A582D">
        <w:rPr>
          <w:highlight w:val="yellow"/>
        </w:rPr>
        <w:t>需要确定</w:t>
      </w:r>
      <w:r w:rsidRPr="003A582D">
        <w:rPr>
          <w:rFonts w:hint="eastAsia"/>
          <w:highlight w:val="yellow"/>
        </w:rPr>
        <w:t>安全登录验证</w:t>
      </w:r>
      <w:r>
        <w:rPr>
          <w:rFonts w:hint="eastAsia"/>
          <w:highlight w:val="yellow"/>
        </w:rPr>
        <w:t>具体规则</w:t>
      </w:r>
      <w:r w:rsidRPr="003A582D">
        <w:rPr>
          <w:rFonts w:hint="eastAsia"/>
          <w:highlight w:val="yellow"/>
        </w:rPr>
        <w:t>（通过选择已购买的商品、手机验证码获得登录确认）</w:t>
      </w:r>
    </w:p>
    <w:p w:rsidR="006B7402" w:rsidRDefault="006B7402" w:rsidP="006B7402">
      <w:pPr>
        <w:pStyle w:val="5"/>
        <w:ind w:left="142" w:right="240"/>
      </w:pPr>
      <w:r>
        <w:rPr>
          <w:rFonts w:hint="eastAsia"/>
        </w:rPr>
        <w:t>业务流程</w:t>
      </w:r>
    </w:p>
    <w:p w:rsidR="006B7402" w:rsidRDefault="006B7402" w:rsidP="006B7402">
      <w:pPr>
        <w:ind w:firstLine="560"/>
      </w:pPr>
      <w:r>
        <w:rPr>
          <w:rFonts w:hint="eastAsia"/>
        </w:rPr>
        <w:t>商城前台系统提供会员登录入口，会员输入注册时设定好的登录名、登录密码和手机验证码完成登录。</w:t>
      </w:r>
    </w:p>
    <w:p w:rsidR="006B7402" w:rsidRDefault="006B7402" w:rsidP="006B7402">
      <w:pPr>
        <w:pStyle w:val="5"/>
        <w:ind w:left="142" w:right="240"/>
      </w:pPr>
      <w:r>
        <w:rPr>
          <w:rFonts w:hint="eastAsia"/>
        </w:rPr>
        <w:t>业务规则</w:t>
      </w:r>
    </w:p>
    <w:p w:rsidR="006B7402" w:rsidRDefault="006B7402" w:rsidP="006B7402">
      <w:pPr>
        <w:pStyle w:val="af8"/>
        <w:numPr>
          <w:ilvl w:val="0"/>
          <w:numId w:val="6"/>
        </w:numPr>
        <w:ind w:leftChars="0" w:right="240" w:firstLineChars="0"/>
      </w:pPr>
      <w:r>
        <w:rPr>
          <w:rFonts w:hint="eastAsia"/>
        </w:rPr>
        <w:t>登录分为“个人会员登录”和“商户登录”两种；</w:t>
      </w:r>
    </w:p>
    <w:p w:rsidR="006B7402" w:rsidRDefault="006B7402" w:rsidP="006B7402">
      <w:pPr>
        <w:pStyle w:val="af8"/>
        <w:numPr>
          <w:ilvl w:val="0"/>
          <w:numId w:val="6"/>
        </w:numPr>
        <w:ind w:leftChars="0" w:right="240" w:firstLineChars="0"/>
      </w:pPr>
      <w:r>
        <w:rPr>
          <w:rFonts w:hint="eastAsia"/>
        </w:rPr>
        <w:t>商家入驻审核通过后才可以使用“我是卖家”切换到商户界面；</w:t>
      </w:r>
    </w:p>
    <w:p w:rsidR="006B7402" w:rsidRDefault="006B7402" w:rsidP="006B7402">
      <w:pPr>
        <w:pStyle w:val="af8"/>
        <w:numPr>
          <w:ilvl w:val="0"/>
          <w:numId w:val="6"/>
        </w:numPr>
        <w:ind w:leftChars="0" w:right="240" w:firstLineChars="0"/>
      </w:pPr>
      <w:r>
        <w:rPr>
          <w:rFonts w:hint="eastAsia"/>
        </w:rPr>
        <w:lastRenderedPageBreak/>
        <w:t>若“商户入驻”审核通过后，在个人中心“店铺”菜单下显示“我的店铺”，若只是个人会员，则在“店铺”菜单下显示“我要开店”；</w:t>
      </w:r>
    </w:p>
    <w:p w:rsidR="006B7402" w:rsidRDefault="006B7402" w:rsidP="006B7402">
      <w:pPr>
        <w:pStyle w:val="af8"/>
        <w:numPr>
          <w:ilvl w:val="0"/>
          <w:numId w:val="6"/>
        </w:numPr>
        <w:ind w:leftChars="0" w:right="240" w:firstLineChars="0"/>
      </w:pPr>
      <w:r>
        <w:rPr>
          <w:rFonts w:hint="eastAsia"/>
        </w:rPr>
        <w:t>登录后在用户名后方提示“我是买家”</w:t>
      </w:r>
      <w:r>
        <w:rPr>
          <w:rFonts w:hint="eastAsia"/>
        </w:rPr>
        <w:t>/</w:t>
      </w:r>
      <w:r>
        <w:rPr>
          <w:rFonts w:hint="eastAsia"/>
        </w:rPr>
        <w:t>“我是卖家”，通过点击按钮实现个人中心和商户中心的切换；</w:t>
      </w:r>
    </w:p>
    <w:p w:rsidR="006B7402" w:rsidRDefault="006B7402" w:rsidP="006B7402">
      <w:pPr>
        <w:pStyle w:val="af8"/>
        <w:numPr>
          <w:ilvl w:val="0"/>
          <w:numId w:val="6"/>
        </w:numPr>
        <w:ind w:leftChars="0" w:right="240" w:firstLineChars="0"/>
      </w:pPr>
      <w:r>
        <w:rPr>
          <w:rFonts w:hint="eastAsia"/>
        </w:rPr>
        <w:t>个人会员登录后优先进入商城首页；</w:t>
      </w:r>
    </w:p>
    <w:p w:rsidR="006B7402" w:rsidRDefault="006B7402" w:rsidP="006B7402">
      <w:pPr>
        <w:pStyle w:val="af8"/>
        <w:numPr>
          <w:ilvl w:val="0"/>
          <w:numId w:val="6"/>
        </w:numPr>
        <w:tabs>
          <w:tab w:val="left" w:pos="426"/>
          <w:tab w:val="left" w:pos="993"/>
        </w:tabs>
        <w:ind w:leftChars="0" w:right="240" w:firstLineChars="0"/>
        <w:rPr>
          <w:rFonts w:ascii="宋体" w:hAnsi="宋体"/>
          <w:kern w:val="0"/>
          <w:szCs w:val="21"/>
        </w:rPr>
      </w:pPr>
      <w:r w:rsidRPr="003B4DE5">
        <w:rPr>
          <w:rFonts w:ascii="宋体" w:hAnsi="宋体" w:hint="eastAsia"/>
          <w:kern w:val="0"/>
          <w:szCs w:val="21"/>
        </w:rPr>
        <w:t>客户当日登录密码输错一定的次数（3次），自动锁定3个小时。3个小时后，还可以试3次，达到6次，临时锁定。临时锁定后次日解锁。登录密码日累计输错16次（输错6</w:t>
      </w:r>
      <w:r>
        <w:rPr>
          <w:rFonts w:ascii="宋体" w:hAnsi="宋体" w:hint="eastAsia"/>
          <w:kern w:val="0"/>
          <w:szCs w:val="21"/>
        </w:rPr>
        <w:t>次以上累计不清零），永久锁定。永久锁定的必须到柜面内管系统解锁；</w:t>
      </w:r>
    </w:p>
    <w:p w:rsidR="006B7402" w:rsidRPr="003B4DE5" w:rsidRDefault="006B7402" w:rsidP="006B7402">
      <w:pPr>
        <w:pStyle w:val="af8"/>
        <w:numPr>
          <w:ilvl w:val="0"/>
          <w:numId w:val="6"/>
        </w:numPr>
        <w:tabs>
          <w:tab w:val="left" w:pos="426"/>
          <w:tab w:val="left" w:pos="993"/>
        </w:tabs>
        <w:ind w:leftChars="0" w:right="240" w:firstLineChars="0"/>
        <w:rPr>
          <w:rFonts w:ascii="宋体" w:hAnsi="宋体"/>
          <w:kern w:val="0"/>
          <w:szCs w:val="21"/>
        </w:rPr>
      </w:pPr>
      <w:r>
        <w:rPr>
          <w:rFonts w:ascii="宋体" w:hAnsi="宋体" w:hint="eastAsia"/>
          <w:kern w:val="0"/>
          <w:szCs w:val="21"/>
        </w:rPr>
        <w:t>请先注册绑定手机后方可登录。</w:t>
      </w:r>
    </w:p>
    <w:p w:rsidR="006B7402" w:rsidRDefault="006B7402" w:rsidP="006B7402">
      <w:pPr>
        <w:pStyle w:val="5"/>
        <w:ind w:left="142" w:right="240"/>
      </w:pPr>
      <w:r>
        <w:rPr>
          <w:rFonts w:hint="eastAsia"/>
        </w:rPr>
        <w:t>页面要素</w:t>
      </w:r>
    </w:p>
    <w:p w:rsidR="006B7402" w:rsidRPr="00391A25" w:rsidRDefault="006B7402" w:rsidP="006B7402">
      <w:pPr>
        <w:pStyle w:val="af8"/>
        <w:numPr>
          <w:ilvl w:val="0"/>
          <w:numId w:val="7"/>
        </w:numPr>
        <w:ind w:leftChars="0" w:right="240" w:firstLineChars="0"/>
      </w:pPr>
      <w:r>
        <w:rPr>
          <w:rFonts w:hint="eastAsia"/>
        </w:rPr>
        <w:t>个人会员登录页面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打开商城首页后即出现登录框</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个人登录</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商户登录</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立即注册</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点击进入注册页面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用户名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用户名</w:t>
            </w:r>
            <w:r>
              <w:rPr>
                <w:rFonts w:ascii="Times New Roman" w:hAnsi="Times New Roman" w:hint="eastAsia"/>
                <w:sz w:val="21"/>
                <w:szCs w:val="21"/>
              </w:rPr>
              <w:t>/</w:t>
            </w:r>
            <w:r>
              <w:rPr>
                <w:rFonts w:ascii="Times New Roman" w:hAnsi="Times New Roman" w:hint="eastAsia"/>
                <w:sz w:val="21"/>
                <w:szCs w:val="21"/>
              </w:rPr>
              <w:t>已注册手机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密码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忘记密码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点击进入找回密码页面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登录</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点击进入商城主页</w:t>
            </w:r>
          </w:p>
        </w:tc>
      </w:tr>
    </w:tbl>
    <w:p w:rsidR="006B7402" w:rsidRDefault="006B7402" w:rsidP="006B7402"/>
    <w:p w:rsidR="006B7402" w:rsidRDefault="006B7402" w:rsidP="006B7402">
      <w:pPr>
        <w:pStyle w:val="af8"/>
        <w:numPr>
          <w:ilvl w:val="0"/>
          <w:numId w:val="7"/>
        </w:numPr>
        <w:ind w:leftChars="0" w:right="240" w:firstLineChars="0"/>
      </w:pPr>
      <w:r>
        <w:rPr>
          <w:rFonts w:hint="eastAsia"/>
        </w:rPr>
        <w:t>找回密码页面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账户名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用户名</w:t>
            </w:r>
            <w:r>
              <w:rPr>
                <w:rFonts w:ascii="Times New Roman" w:hAnsi="Times New Roman" w:hint="eastAsia"/>
                <w:sz w:val="21"/>
                <w:szCs w:val="21"/>
              </w:rPr>
              <w:t>/</w:t>
            </w:r>
            <w:r>
              <w:rPr>
                <w:rFonts w:ascii="Times New Roman" w:hAnsi="Times New Roman" w:hint="eastAsia"/>
                <w:sz w:val="21"/>
                <w:szCs w:val="21"/>
              </w:rPr>
              <w:t>已验证手机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身份证号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验证码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输入验证码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验证码图片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看不清，换一张</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若验证码看不清楚可点击换一张验证码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点击进入验证身份页面</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错误提示：若身份信息填写错误，则提交失败，请重新输入。</w:t>
            </w:r>
          </w:p>
        </w:tc>
      </w:tr>
    </w:tbl>
    <w:p w:rsidR="006B7402" w:rsidRDefault="006B7402" w:rsidP="006B7402">
      <w:pPr>
        <w:pStyle w:val="af8"/>
        <w:numPr>
          <w:ilvl w:val="0"/>
          <w:numId w:val="7"/>
        </w:numPr>
        <w:ind w:leftChars="0" w:right="240" w:firstLineChars="0"/>
      </w:pPr>
      <w:r>
        <w:rPr>
          <w:rFonts w:hint="eastAsia"/>
        </w:rPr>
        <w:t>验证身份页面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用户名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默认显示用户名</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已验证手机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130****8225</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请填写手机验证码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获取短信验证码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点击“获取验证码”后出现提示“验证码已发出，请注意查收短信，如果没有收到，您可以在</w:t>
            </w:r>
            <w:r>
              <w:rPr>
                <w:rFonts w:ascii="Times New Roman" w:hAnsi="Times New Roman" w:hint="eastAsia"/>
                <w:sz w:val="21"/>
                <w:szCs w:val="21"/>
              </w:rPr>
              <w:t>XX</w:t>
            </w:r>
            <w:r>
              <w:rPr>
                <w:rFonts w:ascii="Times New Roman" w:hAnsi="Times New Roman" w:hint="eastAsia"/>
                <w:sz w:val="21"/>
                <w:szCs w:val="21"/>
              </w:rPr>
              <w:t>秒后请求再次获取短信验证码”。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输入短信验证码后点击提交按钮进入设置新密码页面</w:t>
            </w:r>
          </w:p>
        </w:tc>
      </w:tr>
    </w:tbl>
    <w:p w:rsidR="006B7402" w:rsidRDefault="006B7402" w:rsidP="006B7402">
      <w:pPr>
        <w:pStyle w:val="af8"/>
        <w:numPr>
          <w:ilvl w:val="0"/>
          <w:numId w:val="7"/>
        </w:numPr>
        <w:ind w:leftChars="0" w:right="240" w:firstLineChars="0"/>
      </w:pPr>
      <w:r>
        <w:rPr>
          <w:rFonts w:hint="eastAsia"/>
        </w:rPr>
        <w:t>设置新密码页面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新登录密码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输入密码时提示“密码由字母和数字组成，长度为</w:t>
            </w:r>
            <w:r>
              <w:rPr>
                <w:rFonts w:ascii="Times New Roman" w:hAnsi="Times New Roman" w:hint="eastAsia"/>
                <w:sz w:val="21"/>
                <w:szCs w:val="21"/>
              </w:rPr>
              <w:t>6-20</w:t>
            </w:r>
            <w:r>
              <w:rPr>
                <w:rFonts w:ascii="Times New Roman" w:hAnsi="Times New Roman" w:hint="eastAsia"/>
                <w:sz w:val="21"/>
                <w:szCs w:val="21"/>
              </w:rPr>
              <w:t>”，并显示密码安全级别。</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确认新密码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两次输入密码必须一致，否则重新跳转回设置新密码页面重新设置</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跳转至新密码设置成功页面</w:t>
            </w:r>
          </w:p>
        </w:tc>
      </w:tr>
    </w:tbl>
    <w:p w:rsidR="006B7402" w:rsidRDefault="006B7402" w:rsidP="006B7402">
      <w:pPr>
        <w:pStyle w:val="af8"/>
        <w:numPr>
          <w:ilvl w:val="0"/>
          <w:numId w:val="7"/>
        </w:numPr>
        <w:ind w:leftChars="0" w:right="240" w:firstLineChars="0"/>
      </w:pPr>
      <w:r>
        <w:rPr>
          <w:rFonts w:hint="eastAsia"/>
        </w:rPr>
        <w:t>新密码设置成功页面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新密码设置成功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返回首页</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点击进入登录页面</w:t>
            </w:r>
          </w:p>
        </w:tc>
      </w:tr>
    </w:tbl>
    <w:p w:rsidR="006B7402" w:rsidRPr="00D74D89" w:rsidRDefault="006B7402" w:rsidP="006B7402">
      <w:pPr>
        <w:pStyle w:val="af8"/>
        <w:ind w:leftChars="0" w:left="814" w:right="240" w:firstLineChars="0" w:firstLine="0"/>
      </w:pPr>
    </w:p>
    <w:p w:rsidR="006B7402" w:rsidRPr="00D31F37" w:rsidRDefault="006B7402" w:rsidP="006B7402">
      <w:pPr>
        <w:pStyle w:val="4"/>
      </w:pPr>
      <w:r>
        <w:rPr>
          <w:rFonts w:hint="eastAsia"/>
        </w:rPr>
        <w:t>商户登录</w:t>
      </w:r>
    </w:p>
    <w:p w:rsidR="006B7402" w:rsidRDefault="006B7402" w:rsidP="006B7402">
      <w:pPr>
        <w:pStyle w:val="5"/>
        <w:ind w:left="142" w:right="240"/>
      </w:pPr>
      <w:r>
        <w:t>功能描述</w:t>
      </w:r>
    </w:p>
    <w:p w:rsidR="006B7402" w:rsidRPr="007D0F16" w:rsidRDefault="006B7402" w:rsidP="006B7402">
      <w:pPr>
        <w:ind w:right="240" w:firstLine="0"/>
      </w:pPr>
      <w:r>
        <w:rPr>
          <w:rFonts w:hint="eastAsia"/>
        </w:rPr>
        <w:t xml:space="preserve">    </w:t>
      </w:r>
      <w:r>
        <w:rPr>
          <w:rFonts w:hint="eastAsia"/>
        </w:rPr>
        <w:t>商户会员通过该功能登录商城。</w:t>
      </w:r>
    </w:p>
    <w:p w:rsidR="006B7402" w:rsidRDefault="006B7402" w:rsidP="006B7402">
      <w:pPr>
        <w:pStyle w:val="5"/>
        <w:ind w:left="142" w:right="240"/>
      </w:pPr>
      <w:r>
        <w:rPr>
          <w:rFonts w:hint="eastAsia"/>
        </w:rPr>
        <w:t>业务流程</w:t>
      </w:r>
    </w:p>
    <w:p w:rsidR="006B7402" w:rsidRDefault="006B7402" w:rsidP="006B7402">
      <w:pPr>
        <w:ind w:firstLine="560"/>
      </w:pPr>
      <w:r>
        <w:rPr>
          <w:rFonts w:hint="eastAsia"/>
        </w:rPr>
        <w:t>商城前台系统提供商户登录入口，会员输入注册时设定好的登录名、登录密码和手机验证码完成登录。</w:t>
      </w:r>
    </w:p>
    <w:p w:rsidR="006B7402" w:rsidRDefault="006B7402" w:rsidP="006B7402">
      <w:pPr>
        <w:pStyle w:val="5"/>
        <w:ind w:left="142" w:right="240"/>
      </w:pPr>
      <w:r>
        <w:rPr>
          <w:rFonts w:hint="eastAsia"/>
        </w:rPr>
        <w:t>业务规则</w:t>
      </w:r>
    </w:p>
    <w:p w:rsidR="006B7402" w:rsidRPr="005815AA" w:rsidRDefault="006B7402" w:rsidP="006B7402">
      <w:pPr>
        <w:pStyle w:val="af8"/>
        <w:numPr>
          <w:ilvl w:val="0"/>
          <w:numId w:val="8"/>
        </w:numPr>
        <w:ind w:leftChars="0" w:right="240" w:firstLineChars="0"/>
        <w:rPr>
          <w:color w:val="0000FF"/>
        </w:rPr>
      </w:pPr>
      <w:r>
        <w:rPr>
          <w:rFonts w:hint="eastAsia"/>
        </w:rPr>
        <w:t>登录分为“个人会员登录”和“商户登录”两种，</w:t>
      </w:r>
      <w:r w:rsidRPr="005815AA">
        <w:rPr>
          <w:rFonts w:hint="eastAsia"/>
          <w:color w:val="0000FF"/>
        </w:rPr>
        <w:t>“商户子账户登录</w:t>
      </w:r>
      <w:r>
        <w:rPr>
          <w:rFonts w:hint="eastAsia"/>
          <w:color w:val="0000FF"/>
        </w:rPr>
        <w:t>”</w:t>
      </w:r>
      <w:r w:rsidRPr="005815AA">
        <w:rPr>
          <w:rFonts w:hint="eastAsia"/>
          <w:color w:val="0000FF"/>
        </w:rPr>
        <w:t>使用“商户登录“入口</w:t>
      </w:r>
    </w:p>
    <w:p w:rsidR="006B7402" w:rsidRPr="005815AA" w:rsidRDefault="006B7402" w:rsidP="006B7402">
      <w:pPr>
        <w:pStyle w:val="af8"/>
        <w:numPr>
          <w:ilvl w:val="0"/>
          <w:numId w:val="8"/>
        </w:numPr>
        <w:ind w:leftChars="0" w:right="240" w:firstLineChars="0"/>
        <w:rPr>
          <w:color w:val="0000FF"/>
        </w:rPr>
      </w:pPr>
      <w:r w:rsidRPr="005815AA">
        <w:rPr>
          <w:color w:val="0000FF"/>
        </w:rPr>
        <w:t>商户子账户由商户设置，自动产生子账户登录名称，规则为：商户注册手机号</w:t>
      </w:r>
      <w:r w:rsidRPr="005815AA">
        <w:rPr>
          <w:color w:val="0000FF"/>
        </w:rPr>
        <w:t>+4</w:t>
      </w:r>
      <w:r w:rsidRPr="005815AA">
        <w:rPr>
          <w:color w:val="0000FF"/>
        </w:rPr>
        <w:t>位顺序码</w:t>
      </w:r>
      <w:r w:rsidRPr="005815AA">
        <w:rPr>
          <w:rFonts w:hint="eastAsia"/>
          <w:color w:val="0000FF"/>
        </w:rPr>
        <w:t>；</w:t>
      </w:r>
    </w:p>
    <w:p w:rsidR="006B7402" w:rsidRDefault="006B7402" w:rsidP="006B7402">
      <w:pPr>
        <w:pStyle w:val="af8"/>
        <w:numPr>
          <w:ilvl w:val="0"/>
          <w:numId w:val="8"/>
        </w:numPr>
        <w:ind w:leftChars="0" w:right="240" w:firstLineChars="0"/>
      </w:pPr>
      <w:r>
        <w:rPr>
          <w:rFonts w:hint="eastAsia"/>
        </w:rPr>
        <w:t>商家入驻审核通过后才可以使用“我是卖家”切换到商户界面；</w:t>
      </w:r>
    </w:p>
    <w:p w:rsidR="006B7402" w:rsidRDefault="006B7402" w:rsidP="006B7402">
      <w:pPr>
        <w:pStyle w:val="af8"/>
        <w:numPr>
          <w:ilvl w:val="0"/>
          <w:numId w:val="8"/>
        </w:numPr>
        <w:ind w:leftChars="0" w:right="240" w:firstLineChars="0"/>
      </w:pPr>
      <w:r>
        <w:rPr>
          <w:rFonts w:hint="eastAsia"/>
        </w:rPr>
        <w:t>若“商户入驻”审核通过后，在个人中心“店铺”菜单下显示“我的店铺”，若只是个人会员，则在“店铺”菜单下显示“我要开店”；</w:t>
      </w:r>
    </w:p>
    <w:p w:rsidR="006B7402" w:rsidRPr="005815AA" w:rsidRDefault="006B7402" w:rsidP="006B7402">
      <w:pPr>
        <w:pStyle w:val="af8"/>
        <w:numPr>
          <w:ilvl w:val="0"/>
          <w:numId w:val="8"/>
        </w:numPr>
        <w:ind w:leftChars="0" w:right="240" w:firstLineChars="0"/>
        <w:rPr>
          <w:color w:val="0000FF"/>
        </w:rPr>
      </w:pPr>
      <w:r>
        <w:rPr>
          <w:rFonts w:hint="eastAsia"/>
        </w:rPr>
        <w:t>登录后在用户名后方提示“我是买家”</w:t>
      </w:r>
      <w:r>
        <w:rPr>
          <w:rFonts w:hint="eastAsia"/>
        </w:rPr>
        <w:t>/</w:t>
      </w:r>
      <w:r>
        <w:rPr>
          <w:rFonts w:hint="eastAsia"/>
        </w:rPr>
        <w:t>“我是卖家”，</w:t>
      </w:r>
      <w:r w:rsidRPr="005815AA">
        <w:rPr>
          <w:rFonts w:hint="eastAsia"/>
          <w:color w:val="0000FF"/>
        </w:rPr>
        <w:t>通过点击按钮实现个人中心和商户中心的切换；</w:t>
      </w:r>
    </w:p>
    <w:p w:rsidR="006B7402" w:rsidRDefault="006B7402" w:rsidP="006B7402">
      <w:pPr>
        <w:pStyle w:val="af8"/>
        <w:numPr>
          <w:ilvl w:val="0"/>
          <w:numId w:val="8"/>
        </w:numPr>
        <w:tabs>
          <w:tab w:val="left" w:pos="426"/>
          <w:tab w:val="left" w:pos="993"/>
        </w:tabs>
        <w:ind w:leftChars="0" w:right="240" w:firstLineChars="0"/>
        <w:rPr>
          <w:rFonts w:ascii="宋体" w:hAnsi="宋体"/>
          <w:kern w:val="0"/>
          <w:szCs w:val="21"/>
        </w:rPr>
      </w:pPr>
      <w:r w:rsidRPr="003B4DE5">
        <w:rPr>
          <w:rFonts w:ascii="宋体" w:hAnsi="宋体" w:hint="eastAsia"/>
          <w:kern w:val="0"/>
          <w:szCs w:val="21"/>
        </w:rPr>
        <w:t>客户当日登录密码输错一定的次数（3次），自动锁定3个小时。3个小时后，还可以试3次，达到6次，临时锁定。临时锁定后次日解锁。登录密码日累计输错16次（输错6</w:t>
      </w:r>
      <w:r>
        <w:rPr>
          <w:rFonts w:ascii="宋体" w:hAnsi="宋体" w:hint="eastAsia"/>
          <w:kern w:val="0"/>
          <w:szCs w:val="21"/>
        </w:rPr>
        <w:t>次以上累计不清零），永久锁定。永久锁定的必须到柜面内管系统解锁；</w:t>
      </w:r>
    </w:p>
    <w:p w:rsidR="006B7402" w:rsidRDefault="006B7402" w:rsidP="006B7402">
      <w:pPr>
        <w:pStyle w:val="5"/>
        <w:ind w:left="142" w:right="240"/>
      </w:pPr>
      <w:r>
        <w:rPr>
          <w:rFonts w:hint="eastAsia"/>
        </w:rPr>
        <w:t>页面要素</w:t>
      </w:r>
    </w:p>
    <w:p w:rsidR="006B7402" w:rsidRPr="00391A25" w:rsidRDefault="006B7402" w:rsidP="006B7402">
      <w:pPr>
        <w:pStyle w:val="af8"/>
        <w:numPr>
          <w:ilvl w:val="0"/>
          <w:numId w:val="9"/>
        </w:numPr>
        <w:ind w:leftChars="0" w:right="240" w:firstLineChars="0"/>
      </w:pPr>
      <w:r>
        <w:rPr>
          <w:rFonts w:hint="eastAsia"/>
        </w:rPr>
        <w:t>商户登录页面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打开商城首页后即出现登录框</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个人登录</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商户登录</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立即注册</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点击进入注册页面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商户名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商户名</w:t>
            </w:r>
            <w:r>
              <w:rPr>
                <w:rFonts w:ascii="Times New Roman" w:hAnsi="Times New Roman" w:hint="eastAsia"/>
                <w:sz w:val="21"/>
                <w:szCs w:val="21"/>
              </w:rPr>
              <w:t>/</w:t>
            </w:r>
            <w:r>
              <w:rPr>
                <w:rFonts w:ascii="Times New Roman" w:hAnsi="Times New Roman" w:hint="eastAsia"/>
                <w:sz w:val="21"/>
                <w:szCs w:val="21"/>
              </w:rPr>
              <w:t>已注册手机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密码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忘记密码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点击进入找回密码页面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登录</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点击进入我的店铺</w:t>
            </w:r>
          </w:p>
        </w:tc>
      </w:tr>
    </w:tbl>
    <w:p w:rsidR="006B7402" w:rsidRDefault="006B7402" w:rsidP="006B7402"/>
    <w:p w:rsidR="006B7402" w:rsidRDefault="006B7402" w:rsidP="006B7402">
      <w:pPr>
        <w:pStyle w:val="af8"/>
        <w:numPr>
          <w:ilvl w:val="0"/>
          <w:numId w:val="10"/>
        </w:numPr>
        <w:ind w:leftChars="0" w:right="240" w:firstLineChars="0"/>
      </w:pPr>
      <w:r>
        <w:rPr>
          <w:rFonts w:hint="eastAsia"/>
        </w:rPr>
        <w:t>找回密码页面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账户名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商户名</w:t>
            </w:r>
            <w:r>
              <w:rPr>
                <w:rFonts w:ascii="Times New Roman" w:hAnsi="Times New Roman" w:hint="eastAsia"/>
                <w:sz w:val="21"/>
                <w:szCs w:val="21"/>
              </w:rPr>
              <w:t>/</w:t>
            </w:r>
            <w:r>
              <w:rPr>
                <w:rFonts w:ascii="Times New Roman" w:hAnsi="Times New Roman" w:hint="eastAsia"/>
                <w:sz w:val="21"/>
                <w:szCs w:val="21"/>
              </w:rPr>
              <w:t>已验证手机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身份证号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验证码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输入验证码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验证码图片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看不清，换一张</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若验证码看不清楚可点击换一张验证码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点击进入验证身份页面</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错误提示：若身份信息填写错误，则提交失败，请重新输入。</w:t>
            </w:r>
          </w:p>
        </w:tc>
      </w:tr>
    </w:tbl>
    <w:p w:rsidR="006B7402" w:rsidRDefault="006B7402" w:rsidP="006B7402">
      <w:pPr>
        <w:ind w:right="240"/>
      </w:pPr>
      <w:r>
        <w:rPr>
          <w:rFonts w:hint="eastAsia"/>
        </w:rPr>
        <w:t>3</w:t>
      </w:r>
      <w:r>
        <w:rPr>
          <w:rFonts w:hint="eastAsia"/>
        </w:rPr>
        <w:t>、验证身份页面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商户名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默认显示商户名</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已验证手机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130****8225</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请填写手机验证码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获取短信验证码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点击“获取验证码”后出现提示“验证码已发出，请注意查收短信，如果没有收到，您可以在</w:t>
            </w:r>
            <w:r>
              <w:rPr>
                <w:rFonts w:ascii="Times New Roman" w:hAnsi="Times New Roman" w:hint="eastAsia"/>
                <w:sz w:val="21"/>
                <w:szCs w:val="21"/>
              </w:rPr>
              <w:t>XX</w:t>
            </w:r>
            <w:r>
              <w:rPr>
                <w:rFonts w:ascii="Times New Roman" w:hAnsi="Times New Roman" w:hint="eastAsia"/>
                <w:sz w:val="21"/>
                <w:szCs w:val="21"/>
              </w:rPr>
              <w:t>秒</w:t>
            </w:r>
            <w:r>
              <w:rPr>
                <w:rFonts w:ascii="Times New Roman" w:hAnsi="Times New Roman" w:hint="eastAsia"/>
                <w:sz w:val="21"/>
                <w:szCs w:val="21"/>
              </w:rPr>
              <w:lastRenderedPageBreak/>
              <w:t>后请求再次获取短信验证码”。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输入短信验证码后点击提交按钮进入设置新密码页面</w:t>
            </w:r>
          </w:p>
        </w:tc>
      </w:tr>
    </w:tbl>
    <w:p w:rsidR="006B7402" w:rsidRDefault="006B7402" w:rsidP="006B7402">
      <w:pPr>
        <w:pStyle w:val="af8"/>
        <w:numPr>
          <w:ilvl w:val="0"/>
          <w:numId w:val="11"/>
        </w:numPr>
        <w:ind w:leftChars="0" w:right="240" w:firstLineChars="0"/>
      </w:pPr>
      <w:r>
        <w:rPr>
          <w:rFonts w:hint="eastAsia"/>
        </w:rPr>
        <w:t>设置新密码页面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新登录密码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输入密码时提示“密码由字母和数字组成，长度为</w:t>
            </w:r>
            <w:r>
              <w:rPr>
                <w:rFonts w:ascii="Times New Roman" w:hAnsi="Times New Roman" w:hint="eastAsia"/>
                <w:sz w:val="21"/>
                <w:szCs w:val="21"/>
              </w:rPr>
              <w:t>6-20</w:t>
            </w:r>
            <w:r>
              <w:rPr>
                <w:rFonts w:ascii="Times New Roman" w:hAnsi="Times New Roman" w:hint="eastAsia"/>
                <w:sz w:val="21"/>
                <w:szCs w:val="21"/>
              </w:rPr>
              <w:t>”，并显示密码安全级别。</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确认新密码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两次输入密码必须一致，否则重新跳转回设置新密码页面重新设置</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跳转至新密码设置成功页面</w:t>
            </w:r>
          </w:p>
        </w:tc>
      </w:tr>
    </w:tbl>
    <w:p w:rsidR="006B7402" w:rsidRDefault="006B7402" w:rsidP="006B7402">
      <w:pPr>
        <w:pStyle w:val="af8"/>
        <w:numPr>
          <w:ilvl w:val="0"/>
          <w:numId w:val="11"/>
        </w:numPr>
        <w:ind w:leftChars="0" w:right="240" w:firstLineChars="0"/>
      </w:pPr>
      <w:r>
        <w:rPr>
          <w:rFonts w:hint="eastAsia"/>
        </w:rPr>
        <w:t>新密码设置成功页面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新密码设置成功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返回首页</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点击进入登录页面</w:t>
            </w:r>
          </w:p>
        </w:tc>
      </w:tr>
    </w:tbl>
    <w:p w:rsidR="006B7402" w:rsidRDefault="006B7402" w:rsidP="006B7402">
      <w:pPr>
        <w:ind w:right="240"/>
      </w:pPr>
    </w:p>
    <w:p w:rsidR="006B7402" w:rsidRDefault="006B7402" w:rsidP="006B7402">
      <w:pPr>
        <w:ind w:right="240"/>
      </w:pPr>
    </w:p>
    <w:p w:rsidR="006B7402" w:rsidRPr="00CB1EA5" w:rsidRDefault="006B7402" w:rsidP="006B7402">
      <w:pPr>
        <w:ind w:right="240"/>
      </w:pPr>
    </w:p>
    <w:p w:rsidR="006B7402" w:rsidRDefault="006B7402" w:rsidP="006B7402">
      <w:pPr>
        <w:pStyle w:val="3"/>
        <w:ind w:right="240"/>
      </w:pPr>
      <w:bookmarkStart w:id="64" w:name="_Toc446774394"/>
      <w:r>
        <w:rPr>
          <w:rFonts w:hint="eastAsia"/>
        </w:rPr>
        <w:t>首页</w:t>
      </w:r>
      <w:bookmarkEnd w:id="64"/>
    </w:p>
    <w:p w:rsidR="006B7402" w:rsidRDefault="006B7402" w:rsidP="006B7402">
      <w:pPr>
        <w:ind w:right="240"/>
      </w:pPr>
    </w:p>
    <w:p w:rsidR="006B7402" w:rsidRDefault="006B7402" w:rsidP="006B7402">
      <w:pPr>
        <w:ind w:right="240"/>
      </w:pPr>
      <w:r>
        <w:rPr>
          <w:rFonts w:hint="eastAsia"/>
        </w:rPr>
        <w:t>首页截图摘要：</w:t>
      </w:r>
    </w:p>
    <w:p w:rsidR="006B7402" w:rsidRDefault="006B7402" w:rsidP="006B7402">
      <w:pPr>
        <w:ind w:right="240"/>
      </w:pPr>
    </w:p>
    <w:p w:rsidR="006B7402" w:rsidRDefault="006B7402" w:rsidP="006B7402">
      <w:pPr>
        <w:ind w:right="240"/>
      </w:pPr>
      <w:r w:rsidRPr="008700C5">
        <w:rPr>
          <w:noProof/>
        </w:rPr>
        <w:lastRenderedPageBreak/>
        <w:pict>
          <v:shape id="图片 4" o:spid="_x0000_i1070" type="#_x0000_t75" style="width:415.2pt;height:233.4pt;visibility:visible;mso-wrap-style:square">
            <v:imagedata r:id="rId19" o:title=""/>
          </v:shape>
        </w:pict>
      </w:r>
    </w:p>
    <w:p w:rsidR="006B7402" w:rsidRDefault="006B7402" w:rsidP="006B7402">
      <w:pPr>
        <w:ind w:right="240"/>
      </w:pPr>
    </w:p>
    <w:p w:rsidR="006B7402" w:rsidRDefault="006B7402" w:rsidP="006B7402">
      <w:pPr>
        <w:ind w:right="240"/>
      </w:pPr>
    </w:p>
    <w:p w:rsidR="006B7402" w:rsidRDefault="006B7402" w:rsidP="006B7402">
      <w:pPr>
        <w:ind w:right="240"/>
      </w:pPr>
    </w:p>
    <w:p w:rsidR="006B7402" w:rsidRPr="002F5403" w:rsidRDefault="006B7402" w:rsidP="006B7402">
      <w:pPr>
        <w:pStyle w:val="4"/>
        <w:ind w:right="240"/>
      </w:pPr>
      <w:r w:rsidRPr="002F5403">
        <w:rPr>
          <w:rFonts w:hint="eastAsia"/>
        </w:rPr>
        <w:t>个性化访问</w:t>
      </w:r>
    </w:p>
    <w:p w:rsidR="006B7402" w:rsidRDefault="006B7402" w:rsidP="006B7402">
      <w:pPr>
        <w:pStyle w:val="5"/>
        <w:ind w:left="142" w:right="240"/>
      </w:pPr>
      <w:r>
        <w:t>功能描述</w:t>
      </w:r>
    </w:p>
    <w:p w:rsidR="006B7402" w:rsidRPr="007D0F16" w:rsidRDefault="006B7402" w:rsidP="006B7402">
      <w:pPr>
        <w:ind w:right="240"/>
      </w:pPr>
      <w:r>
        <w:rPr>
          <w:rFonts w:hint="eastAsia"/>
        </w:rPr>
        <w:t>平台为各个</w:t>
      </w:r>
      <w:r w:rsidRPr="007D0F16">
        <w:rPr>
          <w:rFonts w:hint="eastAsia"/>
        </w:rPr>
        <w:t>机构</w:t>
      </w:r>
      <w:r>
        <w:rPr>
          <w:rFonts w:hint="eastAsia"/>
        </w:rPr>
        <w:t>申请不同的域名，形成一一对应的关系，会员通过不同的域名访问时，页面信息会根据设置好的规则进行差异化显示，从而行成差异化营销。</w:t>
      </w:r>
    </w:p>
    <w:p w:rsidR="006B7402" w:rsidRDefault="006B7402" w:rsidP="006B7402">
      <w:pPr>
        <w:pStyle w:val="5"/>
        <w:ind w:left="142" w:right="240"/>
      </w:pPr>
      <w:r>
        <w:rPr>
          <w:rFonts w:hint="eastAsia"/>
        </w:rPr>
        <w:t>业务流程</w:t>
      </w:r>
    </w:p>
    <w:p w:rsidR="006B7402" w:rsidRPr="00F2217B" w:rsidRDefault="006B7402" w:rsidP="006B7402">
      <w:r>
        <w:rPr>
          <w:rFonts w:hint="eastAsia"/>
        </w:rPr>
        <w:t>无。</w:t>
      </w:r>
    </w:p>
    <w:p w:rsidR="006B7402" w:rsidRDefault="006B7402" w:rsidP="006B7402">
      <w:pPr>
        <w:pStyle w:val="5"/>
        <w:ind w:left="142" w:right="240"/>
      </w:pPr>
      <w:r>
        <w:rPr>
          <w:rFonts w:hint="eastAsia"/>
        </w:rPr>
        <w:t>业务规则</w:t>
      </w:r>
    </w:p>
    <w:p w:rsidR="006B7402" w:rsidRDefault="006B7402" w:rsidP="006B7402">
      <w:pPr>
        <w:pStyle w:val="af8"/>
        <w:numPr>
          <w:ilvl w:val="0"/>
          <w:numId w:val="12"/>
        </w:numPr>
        <w:spacing w:line="240" w:lineRule="auto"/>
        <w:ind w:leftChars="0" w:right="240" w:firstLineChars="0"/>
      </w:pPr>
      <w:r>
        <w:rPr>
          <w:rFonts w:hint="eastAsia"/>
        </w:rPr>
        <w:t>支持商户注册时的邀请码识别并和机构建立对应关联关系；</w:t>
      </w:r>
    </w:p>
    <w:p w:rsidR="006B7402" w:rsidRDefault="006B7402" w:rsidP="006B7402">
      <w:pPr>
        <w:pStyle w:val="af8"/>
        <w:numPr>
          <w:ilvl w:val="0"/>
          <w:numId w:val="12"/>
        </w:numPr>
        <w:spacing w:line="240" w:lineRule="auto"/>
        <w:ind w:leftChars="0" w:right="240" w:firstLineChars="0"/>
      </w:pPr>
      <w:r>
        <w:rPr>
          <w:rFonts w:hint="eastAsia"/>
        </w:rPr>
        <w:t>支持根据域名与机构的关联关系优先推送该机构有关联的商户商品信息。</w:t>
      </w:r>
    </w:p>
    <w:p w:rsidR="006B7402" w:rsidRPr="00F2217B" w:rsidRDefault="006B7402" w:rsidP="006B7402">
      <w:pPr>
        <w:pStyle w:val="af8"/>
        <w:numPr>
          <w:ilvl w:val="0"/>
          <w:numId w:val="12"/>
        </w:numPr>
        <w:spacing w:line="240" w:lineRule="auto"/>
        <w:ind w:leftChars="0" w:right="240" w:firstLineChars="0"/>
      </w:pPr>
      <w:r>
        <w:rPr>
          <w:rFonts w:hint="eastAsia"/>
        </w:rPr>
        <w:t>商户信息表单新增所属机构字段，建立关联关系。</w:t>
      </w:r>
    </w:p>
    <w:p w:rsidR="006B7402" w:rsidRDefault="006B7402" w:rsidP="006B7402">
      <w:pPr>
        <w:pStyle w:val="5"/>
        <w:ind w:left="142" w:right="240"/>
      </w:pPr>
      <w:r>
        <w:rPr>
          <w:rFonts w:hint="eastAsia"/>
        </w:rPr>
        <w:t>页面要素</w:t>
      </w:r>
    </w:p>
    <w:p w:rsidR="006B7402" w:rsidRPr="00FC3B01" w:rsidRDefault="006B7402" w:rsidP="006B7402">
      <w:pPr>
        <w:ind w:right="240" w:firstLine="425"/>
      </w:pPr>
      <w:r>
        <w:rPr>
          <w:rFonts w:hint="eastAsia"/>
        </w:rPr>
        <w:t>略。</w:t>
      </w:r>
    </w:p>
    <w:p w:rsidR="006B7402" w:rsidRPr="00FC3B01" w:rsidRDefault="006B7402" w:rsidP="006B7402">
      <w:pPr>
        <w:ind w:right="240" w:firstLine="0"/>
      </w:pPr>
    </w:p>
    <w:p w:rsidR="006B7402" w:rsidRDefault="006B7402" w:rsidP="006B7402">
      <w:pPr>
        <w:pStyle w:val="4"/>
        <w:ind w:right="240"/>
      </w:pPr>
      <w:r>
        <w:rPr>
          <w:rFonts w:hint="eastAsia"/>
        </w:rPr>
        <w:t>导航</w:t>
      </w:r>
    </w:p>
    <w:p w:rsidR="006B7402" w:rsidRDefault="006B7402" w:rsidP="006B7402">
      <w:pPr>
        <w:pStyle w:val="5"/>
        <w:ind w:left="142" w:right="240"/>
      </w:pPr>
      <w:r>
        <w:t>功能描述</w:t>
      </w:r>
    </w:p>
    <w:p w:rsidR="006B7402" w:rsidRPr="00FC3B01" w:rsidRDefault="006B7402" w:rsidP="006B7402">
      <w:pPr>
        <w:ind w:right="240"/>
      </w:pPr>
      <w:r>
        <w:rPr>
          <w:rFonts w:hint="eastAsia"/>
        </w:rPr>
        <w:t>向用户展示了商城的首页、团购、频道、主推分类等。</w:t>
      </w:r>
    </w:p>
    <w:p w:rsidR="006B7402" w:rsidRDefault="006B7402" w:rsidP="006B7402">
      <w:pPr>
        <w:pStyle w:val="5"/>
        <w:ind w:left="142" w:right="240"/>
      </w:pPr>
      <w:r>
        <w:rPr>
          <w:rFonts w:hint="eastAsia"/>
        </w:rPr>
        <w:t>业务流程</w:t>
      </w:r>
    </w:p>
    <w:p w:rsidR="006B7402" w:rsidRPr="00FC3B01" w:rsidRDefault="006B7402" w:rsidP="006B7402">
      <w:pPr>
        <w:ind w:right="240"/>
      </w:pPr>
      <w:r>
        <w:rPr>
          <w:rFonts w:hint="eastAsia"/>
        </w:rPr>
        <w:t>用户打开商城，默认显示页面。</w:t>
      </w:r>
    </w:p>
    <w:p w:rsidR="006B7402" w:rsidRDefault="006B7402" w:rsidP="006B7402">
      <w:pPr>
        <w:pStyle w:val="5"/>
        <w:ind w:left="142" w:right="240"/>
      </w:pPr>
      <w:r>
        <w:rPr>
          <w:rFonts w:hint="eastAsia"/>
        </w:rPr>
        <w:t>业务规则</w:t>
      </w:r>
    </w:p>
    <w:p w:rsidR="006B7402" w:rsidRPr="00FC3B01" w:rsidRDefault="006B7402" w:rsidP="006B7402">
      <w:pPr>
        <w:ind w:right="240"/>
      </w:pPr>
      <w:r>
        <w:rPr>
          <w:rFonts w:hint="eastAsia"/>
        </w:rPr>
        <w:t>无。</w:t>
      </w:r>
    </w:p>
    <w:p w:rsidR="006B7402" w:rsidRDefault="006B7402" w:rsidP="006B7402">
      <w:pPr>
        <w:pStyle w:val="5"/>
        <w:ind w:left="142" w:right="240"/>
      </w:pPr>
      <w:r>
        <w:rPr>
          <w:rFonts w:hint="eastAsia"/>
        </w:rPr>
        <w:t>页面要素</w:t>
      </w:r>
    </w:p>
    <w:p w:rsidR="006B7402" w:rsidRDefault="006B7402" w:rsidP="006B7402">
      <w:pPr>
        <w:ind w:right="240"/>
      </w:pPr>
      <w:r>
        <w:rPr>
          <w:rFonts w:hint="eastAsia"/>
        </w:rPr>
        <w:t>截图摘要：</w:t>
      </w:r>
    </w:p>
    <w:p w:rsidR="006B7402" w:rsidRDefault="006B7402" w:rsidP="006B7402">
      <w:pPr>
        <w:ind w:right="240"/>
      </w:pPr>
    </w:p>
    <w:p w:rsidR="006B7402" w:rsidRPr="00FC3B01" w:rsidRDefault="006B7402" w:rsidP="006B7402">
      <w:pPr>
        <w:ind w:right="240"/>
      </w:pPr>
      <w:r w:rsidRPr="008700C5">
        <w:rPr>
          <w:noProof/>
        </w:rPr>
        <w:pict>
          <v:shape id="图片 1" o:spid="_x0000_i1069" type="#_x0000_t75" style="width:415.2pt;height:24.6pt;visibility:visible;mso-wrap-style:square">
            <v:imagedata r:id="rId20" o:title=""/>
          </v:shape>
        </w:pict>
      </w:r>
    </w:p>
    <w:p w:rsidR="006B7402" w:rsidRDefault="006B7402" w:rsidP="006B7402">
      <w:pPr>
        <w:ind w:right="240"/>
      </w:pPr>
    </w:p>
    <w:p w:rsidR="006B7402" w:rsidRPr="00DF0E61" w:rsidRDefault="006B7402" w:rsidP="006B7402">
      <w:pPr>
        <w:ind w:right="240"/>
      </w:pPr>
    </w:p>
    <w:p w:rsidR="006B7402" w:rsidRPr="00E93085" w:rsidRDefault="006B7402" w:rsidP="006B7402">
      <w:pPr>
        <w:pStyle w:val="4"/>
        <w:ind w:right="240"/>
      </w:pPr>
      <w:r>
        <w:rPr>
          <w:rFonts w:hint="eastAsia"/>
        </w:rPr>
        <w:t>搜索</w:t>
      </w:r>
    </w:p>
    <w:p w:rsidR="006B7402" w:rsidRDefault="006B7402" w:rsidP="006B7402">
      <w:pPr>
        <w:pStyle w:val="5"/>
        <w:ind w:left="142" w:right="240"/>
      </w:pPr>
      <w:r>
        <w:t>功能描述</w:t>
      </w:r>
    </w:p>
    <w:p w:rsidR="006B7402" w:rsidRPr="007D0F16" w:rsidRDefault="006B7402" w:rsidP="006B7402">
      <w:pPr>
        <w:ind w:right="240"/>
      </w:pPr>
      <w:r w:rsidRPr="007D0F16">
        <w:rPr>
          <w:rFonts w:hint="eastAsia"/>
        </w:rPr>
        <w:t>商城提供商品关键字搜索服务。</w:t>
      </w:r>
      <w:r w:rsidRPr="00D41990">
        <w:rPr>
          <w:rFonts w:hint="eastAsia"/>
        </w:rPr>
        <w:t>推荐搜索排名靠前的产品。</w:t>
      </w:r>
    </w:p>
    <w:p w:rsidR="006B7402" w:rsidRDefault="006B7402" w:rsidP="006B7402">
      <w:pPr>
        <w:pStyle w:val="5"/>
        <w:ind w:left="142" w:right="240"/>
      </w:pPr>
      <w:r>
        <w:rPr>
          <w:rFonts w:hint="eastAsia"/>
        </w:rPr>
        <w:t>业务流程</w:t>
      </w:r>
    </w:p>
    <w:p w:rsidR="006B7402" w:rsidRPr="00FC3B01" w:rsidRDefault="006B7402" w:rsidP="006B7402">
      <w:pPr>
        <w:ind w:right="240"/>
      </w:pPr>
      <w:r>
        <w:rPr>
          <w:rFonts w:hint="eastAsia"/>
        </w:rPr>
        <w:t>用户打开商城，默认显示页面。</w:t>
      </w:r>
    </w:p>
    <w:p w:rsidR="006B7402" w:rsidRDefault="006B7402" w:rsidP="006B7402">
      <w:pPr>
        <w:pStyle w:val="5"/>
        <w:ind w:left="142" w:right="240"/>
      </w:pPr>
      <w:r>
        <w:rPr>
          <w:rFonts w:hint="eastAsia"/>
        </w:rPr>
        <w:t>业务规则</w:t>
      </w:r>
    </w:p>
    <w:p w:rsidR="006B7402" w:rsidRPr="00FC3B01" w:rsidRDefault="006B7402" w:rsidP="006B7402">
      <w:pPr>
        <w:ind w:right="240"/>
      </w:pPr>
      <w:r>
        <w:rPr>
          <w:rFonts w:hint="eastAsia"/>
        </w:rPr>
        <w:t>无。</w:t>
      </w:r>
    </w:p>
    <w:p w:rsidR="006B7402" w:rsidRDefault="006B7402" w:rsidP="006B7402">
      <w:pPr>
        <w:pStyle w:val="5"/>
        <w:ind w:left="142" w:right="240"/>
      </w:pPr>
      <w:r>
        <w:rPr>
          <w:rFonts w:hint="eastAsia"/>
        </w:rPr>
        <w:t>页面要素</w:t>
      </w:r>
    </w:p>
    <w:p w:rsidR="006B7402" w:rsidRDefault="006B7402" w:rsidP="006B7402">
      <w:pPr>
        <w:ind w:right="240"/>
      </w:pPr>
      <w:r>
        <w:rPr>
          <w:rFonts w:hint="eastAsia"/>
        </w:rPr>
        <w:t>截图摘要：</w:t>
      </w:r>
    </w:p>
    <w:p w:rsidR="006B7402" w:rsidRDefault="006B7402" w:rsidP="006B7402">
      <w:pPr>
        <w:ind w:right="240"/>
      </w:pPr>
      <w:r w:rsidRPr="008700C5">
        <w:rPr>
          <w:noProof/>
        </w:rPr>
        <w:pict>
          <v:shape id="图片 2" o:spid="_x0000_i1068" type="#_x0000_t75" style="width:415.2pt;height:52.8pt;visibility:visible;mso-wrap-style:square">
            <v:imagedata r:id="rId21" o:title=""/>
          </v:shape>
        </w:pict>
      </w:r>
    </w:p>
    <w:p w:rsidR="006B7402" w:rsidRPr="00DF0E61" w:rsidRDefault="006B7402" w:rsidP="006B7402">
      <w:pPr>
        <w:ind w:right="240"/>
      </w:pPr>
    </w:p>
    <w:p w:rsidR="006B7402" w:rsidRPr="00177D36" w:rsidRDefault="006B7402" w:rsidP="006B7402">
      <w:pPr>
        <w:pStyle w:val="4"/>
        <w:ind w:right="240"/>
        <w:rPr>
          <w:sz w:val="24"/>
        </w:rPr>
      </w:pPr>
      <w:r>
        <w:rPr>
          <w:rFonts w:hint="eastAsia"/>
        </w:rPr>
        <w:t>广告</w:t>
      </w:r>
    </w:p>
    <w:p w:rsidR="006B7402" w:rsidRDefault="006B7402" w:rsidP="006B7402">
      <w:pPr>
        <w:pStyle w:val="5"/>
        <w:ind w:left="142" w:right="240"/>
      </w:pPr>
      <w:r>
        <w:t>功能描述</w:t>
      </w:r>
    </w:p>
    <w:p w:rsidR="006B7402" w:rsidRPr="007D0F16" w:rsidRDefault="006B7402" w:rsidP="006B7402">
      <w:pPr>
        <w:ind w:right="240"/>
      </w:pPr>
      <w:r w:rsidRPr="007D0F16">
        <w:rPr>
          <w:rFonts w:hint="eastAsia"/>
        </w:rPr>
        <w:t>向用户展示本商城近期进行的促销活动或重点推荐的商品。</w:t>
      </w:r>
      <w:r w:rsidRPr="00C50238">
        <w:rPr>
          <w:rFonts w:hint="eastAsia"/>
        </w:rPr>
        <w:t>通过广告图片引导到活动界面，通过玩转游戏赢取红包（抽奖、大转盘），同时可进行分享（微博、微信）。</w:t>
      </w:r>
    </w:p>
    <w:p w:rsidR="006B7402" w:rsidRDefault="006B7402" w:rsidP="006B7402">
      <w:pPr>
        <w:pStyle w:val="5"/>
        <w:ind w:left="142" w:right="240"/>
      </w:pPr>
      <w:r>
        <w:rPr>
          <w:rFonts w:hint="eastAsia"/>
        </w:rPr>
        <w:t>业务流程</w:t>
      </w:r>
    </w:p>
    <w:p w:rsidR="006B7402" w:rsidRPr="00FC3B01" w:rsidRDefault="006B7402" w:rsidP="006B7402">
      <w:pPr>
        <w:ind w:right="240"/>
      </w:pPr>
      <w:r>
        <w:rPr>
          <w:rFonts w:hint="eastAsia"/>
        </w:rPr>
        <w:t>用户打开商城，默认显示页面。</w:t>
      </w:r>
    </w:p>
    <w:p w:rsidR="006B7402" w:rsidRDefault="006B7402" w:rsidP="006B7402">
      <w:pPr>
        <w:pStyle w:val="5"/>
        <w:ind w:left="142" w:right="240"/>
      </w:pPr>
      <w:r>
        <w:rPr>
          <w:rFonts w:hint="eastAsia"/>
        </w:rPr>
        <w:t>业务规则</w:t>
      </w:r>
    </w:p>
    <w:p w:rsidR="006B7402" w:rsidRDefault="006B7402" w:rsidP="006B7402">
      <w:pPr>
        <w:pStyle w:val="af8"/>
        <w:numPr>
          <w:ilvl w:val="0"/>
          <w:numId w:val="13"/>
        </w:numPr>
        <w:ind w:leftChars="0" w:right="240" w:firstLineChars="0"/>
      </w:pPr>
      <w:r>
        <w:rPr>
          <w:rFonts w:hint="eastAsia"/>
        </w:rPr>
        <w:t>后台运营管理人员定义广告位；</w:t>
      </w:r>
    </w:p>
    <w:p w:rsidR="006B7402" w:rsidRDefault="006B7402" w:rsidP="006B7402">
      <w:pPr>
        <w:pStyle w:val="af8"/>
        <w:numPr>
          <w:ilvl w:val="0"/>
          <w:numId w:val="13"/>
        </w:numPr>
        <w:ind w:leftChars="0" w:right="240" w:firstLineChars="0"/>
      </w:pPr>
      <w:r>
        <w:rPr>
          <w:rFonts w:hint="eastAsia"/>
        </w:rPr>
        <w:t>后台运营管理人员定义广告商品；</w:t>
      </w:r>
    </w:p>
    <w:p w:rsidR="006B7402" w:rsidRPr="00FC3B01" w:rsidRDefault="006B7402" w:rsidP="006B7402">
      <w:pPr>
        <w:pStyle w:val="af8"/>
        <w:numPr>
          <w:ilvl w:val="0"/>
          <w:numId w:val="13"/>
        </w:numPr>
        <w:ind w:leftChars="0" w:right="240" w:firstLineChars="0"/>
      </w:pPr>
      <w:r>
        <w:rPr>
          <w:rFonts w:hint="eastAsia"/>
        </w:rPr>
        <w:t>点击广告商品“图片”</w:t>
      </w:r>
      <w:r>
        <w:rPr>
          <w:rFonts w:hint="eastAsia"/>
        </w:rPr>
        <w:t>/</w:t>
      </w:r>
      <w:r>
        <w:rPr>
          <w:rFonts w:hint="eastAsia"/>
        </w:rPr>
        <w:t>“文本”链接，进入该商品详细信息。</w:t>
      </w:r>
    </w:p>
    <w:p w:rsidR="006B7402" w:rsidRDefault="006B7402" w:rsidP="006B7402">
      <w:pPr>
        <w:pStyle w:val="5"/>
        <w:ind w:left="142" w:right="240"/>
      </w:pPr>
      <w:r>
        <w:rPr>
          <w:rFonts w:hint="eastAsia"/>
        </w:rPr>
        <w:t>页面要素</w:t>
      </w:r>
    </w:p>
    <w:p w:rsidR="006B7402" w:rsidRDefault="006B7402" w:rsidP="006B7402">
      <w:pPr>
        <w:ind w:right="240"/>
      </w:pPr>
      <w:r>
        <w:rPr>
          <w:rFonts w:hint="eastAsia"/>
        </w:rPr>
        <w:t>略。</w:t>
      </w:r>
    </w:p>
    <w:p w:rsidR="006B7402" w:rsidRPr="00177D36" w:rsidRDefault="006B7402" w:rsidP="006B7402">
      <w:pPr>
        <w:pStyle w:val="4"/>
        <w:ind w:right="240"/>
        <w:rPr>
          <w:sz w:val="24"/>
        </w:rPr>
      </w:pPr>
      <w:r>
        <w:rPr>
          <w:rFonts w:hint="eastAsia"/>
        </w:rPr>
        <w:t>活动</w:t>
      </w:r>
    </w:p>
    <w:p w:rsidR="006B7402" w:rsidRDefault="006B7402" w:rsidP="006B7402">
      <w:pPr>
        <w:pStyle w:val="5"/>
        <w:ind w:left="142" w:right="240"/>
      </w:pPr>
      <w:r>
        <w:t>功能描述</w:t>
      </w:r>
    </w:p>
    <w:p w:rsidR="006B7402" w:rsidRDefault="006B7402" w:rsidP="006B7402">
      <w:pPr>
        <w:ind w:right="240"/>
      </w:pPr>
      <w:r w:rsidRPr="006A0469">
        <w:rPr>
          <w:rFonts w:hint="eastAsia"/>
        </w:rPr>
        <w:t>在首页的固定醒目位置，增加活动点击按钮</w:t>
      </w:r>
    </w:p>
    <w:p w:rsidR="006B7402" w:rsidRPr="007D0F16" w:rsidRDefault="006B7402" w:rsidP="006B7402">
      <w:pPr>
        <w:ind w:right="240"/>
      </w:pPr>
      <w:r>
        <w:rPr>
          <w:rFonts w:hint="eastAsia"/>
        </w:rPr>
        <w:t>用户通过该功能，链接到商城提供的活动功能。</w:t>
      </w:r>
    </w:p>
    <w:p w:rsidR="006B7402" w:rsidRDefault="006B7402" w:rsidP="006B7402">
      <w:pPr>
        <w:pStyle w:val="5"/>
        <w:ind w:left="142" w:right="240"/>
      </w:pPr>
      <w:r>
        <w:rPr>
          <w:rFonts w:hint="eastAsia"/>
        </w:rPr>
        <w:t>业务流程</w:t>
      </w:r>
    </w:p>
    <w:p w:rsidR="006B7402" w:rsidRPr="00FC3B01" w:rsidRDefault="006B7402" w:rsidP="006B7402">
      <w:pPr>
        <w:ind w:right="240"/>
      </w:pPr>
      <w:r>
        <w:rPr>
          <w:rFonts w:hint="eastAsia"/>
        </w:rPr>
        <w:t>无。</w:t>
      </w:r>
    </w:p>
    <w:p w:rsidR="006B7402" w:rsidRDefault="006B7402" w:rsidP="006B7402">
      <w:pPr>
        <w:pStyle w:val="5"/>
        <w:ind w:left="142" w:right="240"/>
      </w:pPr>
      <w:r>
        <w:rPr>
          <w:rFonts w:hint="eastAsia"/>
        </w:rPr>
        <w:t>业务规则</w:t>
      </w:r>
    </w:p>
    <w:p w:rsidR="006B7402" w:rsidRDefault="006B7402" w:rsidP="006B7402">
      <w:pPr>
        <w:pStyle w:val="af8"/>
        <w:numPr>
          <w:ilvl w:val="0"/>
          <w:numId w:val="14"/>
        </w:numPr>
        <w:ind w:leftChars="0" w:right="240" w:firstLineChars="0"/>
      </w:pPr>
      <w:r w:rsidRPr="009A213B">
        <w:rPr>
          <w:rFonts w:hint="eastAsia"/>
        </w:rPr>
        <w:t>在首页的固定醒目位置，增加活动点击按钮</w:t>
      </w:r>
    </w:p>
    <w:p w:rsidR="006B7402" w:rsidRDefault="006B7402" w:rsidP="006B7402">
      <w:pPr>
        <w:pStyle w:val="5"/>
        <w:ind w:left="142"/>
      </w:pPr>
      <w:r>
        <w:rPr>
          <w:rFonts w:hint="eastAsia"/>
        </w:rPr>
        <w:t>页面要素</w:t>
      </w:r>
    </w:p>
    <w:p w:rsidR="006B7402" w:rsidRDefault="006B7402" w:rsidP="006B7402">
      <w:pPr>
        <w:ind w:right="240"/>
      </w:pPr>
    </w:p>
    <w:p w:rsidR="006B7402" w:rsidRPr="00767094" w:rsidRDefault="006B7402" w:rsidP="006B7402">
      <w:pPr>
        <w:widowControl/>
        <w:spacing w:line="240" w:lineRule="auto"/>
        <w:ind w:right="240" w:firstLine="0"/>
        <w:jc w:val="left"/>
        <w:rPr>
          <w:rFonts w:ascii="宋体" w:hAnsi="宋体" w:cs="宋体"/>
          <w:kern w:val="0"/>
          <w:szCs w:val="24"/>
        </w:rPr>
      </w:pPr>
    </w:p>
    <w:p w:rsidR="006B7402" w:rsidRPr="002F5403" w:rsidRDefault="006B7402" w:rsidP="006B7402">
      <w:pPr>
        <w:pStyle w:val="4"/>
        <w:ind w:right="240"/>
      </w:pPr>
      <w:r w:rsidRPr="002F5403">
        <w:rPr>
          <w:rFonts w:hint="eastAsia"/>
        </w:rPr>
        <w:t>公告</w:t>
      </w:r>
    </w:p>
    <w:p w:rsidR="006B7402" w:rsidRDefault="006B7402" w:rsidP="006B7402">
      <w:pPr>
        <w:pStyle w:val="5"/>
        <w:ind w:left="142" w:right="240"/>
      </w:pPr>
      <w:r>
        <w:t>功能描述</w:t>
      </w:r>
    </w:p>
    <w:p w:rsidR="006B7402" w:rsidRPr="007D0F16" w:rsidRDefault="006B7402" w:rsidP="006B7402">
      <w:pPr>
        <w:ind w:right="240"/>
      </w:pPr>
      <w:r>
        <w:rPr>
          <w:rFonts w:hint="eastAsia"/>
        </w:rPr>
        <w:t>以模块列表的形式展示</w:t>
      </w:r>
      <w:r w:rsidRPr="007D0F16">
        <w:rPr>
          <w:rFonts w:hint="eastAsia"/>
        </w:rPr>
        <w:t>商城公告、优惠等信息。</w:t>
      </w:r>
    </w:p>
    <w:p w:rsidR="006B7402" w:rsidRDefault="006B7402" w:rsidP="006B7402">
      <w:pPr>
        <w:pStyle w:val="5"/>
        <w:ind w:left="142" w:right="240"/>
      </w:pPr>
      <w:r>
        <w:rPr>
          <w:rFonts w:hint="eastAsia"/>
        </w:rPr>
        <w:t>业务流程</w:t>
      </w:r>
    </w:p>
    <w:p w:rsidR="006B7402" w:rsidRPr="00146448" w:rsidRDefault="006B7402" w:rsidP="006B7402">
      <w:r>
        <w:rPr>
          <w:rFonts w:hint="eastAsia"/>
        </w:rPr>
        <w:t>进入商城首页</w:t>
      </w:r>
      <w:r>
        <w:rPr>
          <w:rFonts w:hint="eastAsia"/>
        </w:rPr>
        <w:t>-</w:t>
      </w:r>
      <w:r>
        <w:rPr>
          <w:rFonts w:hint="eastAsia"/>
        </w:rPr>
        <w:t>查看商城公告。</w:t>
      </w:r>
    </w:p>
    <w:p w:rsidR="006B7402" w:rsidRDefault="006B7402" w:rsidP="006B7402">
      <w:pPr>
        <w:pStyle w:val="5"/>
        <w:ind w:left="142" w:right="240"/>
      </w:pPr>
      <w:r>
        <w:rPr>
          <w:rFonts w:hint="eastAsia"/>
        </w:rPr>
        <w:t>业务规则</w:t>
      </w:r>
    </w:p>
    <w:p w:rsidR="006B7402" w:rsidRDefault="006B7402" w:rsidP="006B7402">
      <w:pPr>
        <w:pStyle w:val="af8"/>
        <w:numPr>
          <w:ilvl w:val="0"/>
          <w:numId w:val="15"/>
        </w:numPr>
        <w:spacing w:line="240" w:lineRule="auto"/>
        <w:ind w:leftChars="0" w:right="240" w:firstLineChars="0"/>
      </w:pPr>
      <w:r>
        <w:rPr>
          <w:rFonts w:hint="eastAsia"/>
        </w:rPr>
        <w:t>支持查看更多，点击“更多”以列表展示所有公告及优惠信息，支持分页和搜索。</w:t>
      </w:r>
    </w:p>
    <w:p w:rsidR="006B7402" w:rsidRDefault="006B7402" w:rsidP="006B7402">
      <w:pPr>
        <w:pStyle w:val="af8"/>
        <w:numPr>
          <w:ilvl w:val="0"/>
          <w:numId w:val="15"/>
        </w:numPr>
        <w:spacing w:line="240" w:lineRule="auto"/>
        <w:ind w:leftChars="0" w:right="240" w:firstLineChars="0"/>
      </w:pPr>
      <w:r>
        <w:rPr>
          <w:rFonts w:hint="eastAsia"/>
        </w:rPr>
        <w:t>支持列表显示，显示</w:t>
      </w:r>
      <w:r>
        <w:rPr>
          <w:rFonts w:hint="eastAsia"/>
        </w:rPr>
        <w:t>5</w:t>
      </w:r>
      <w:r>
        <w:rPr>
          <w:rFonts w:hint="eastAsia"/>
        </w:rPr>
        <w:t>行；</w:t>
      </w:r>
    </w:p>
    <w:p w:rsidR="006B7402" w:rsidRPr="00146448" w:rsidRDefault="006B7402" w:rsidP="006B7402">
      <w:pPr>
        <w:pStyle w:val="af8"/>
        <w:numPr>
          <w:ilvl w:val="0"/>
          <w:numId w:val="15"/>
        </w:numPr>
        <w:spacing w:line="240" w:lineRule="auto"/>
        <w:ind w:leftChars="0" w:right="240" w:firstLineChars="0"/>
      </w:pPr>
      <w:r>
        <w:rPr>
          <w:rFonts w:hint="eastAsia"/>
        </w:rPr>
        <w:t>支持按照最近时间排序显示，格式如：</w:t>
      </w:r>
      <w:r w:rsidRPr="00812099">
        <w:rPr>
          <w:rFonts w:hint="eastAsia"/>
          <w:i/>
        </w:rPr>
        <w:t>[</w:t>
      </w:r>
      <w:r w:rsidRPr="00812099">
        <w:rPr>
          <w:rFonts w:hint="eastAsia"/>
          <w:i/>
        </w:rPr>
        <w:t>特惠</w:t>
      </w:r>
      <w:r w:rsidRPr="00812099">
        <w:rPr>
          <w:rFonts w:hint="eastAsia"/>
          <w:i/>
        </w:rPr>
        <w:t>]</w:t>
      </w:r>
      <w:r w:rsidRPr="00812099">
        <w:rPr>
          <w:rFonts w:hint="eastAsia"/>
          <w:i/>
        </w:rPr>
        <w:t>疯狂美食趴，全场低至</w:t>
      </w:r>
      <w:r w:rsidRPr="00812099">
        <w:rPr>
          <w:rFonts w:hint="eastAsia"/>
          <w:i/>
        </w:rPr>
        <w:t>8</w:t>
      </w:r>
      <w:r w:rsidRPr="00812099">
        <w:rPr>
          <w:rFonts w:hint="eastAsia"/>
          <w:i/>
        </w:rPr>
        <w:t>折。</w:t>
      </w:r>
    </w:p>
    <w:p w:rsidR="006B7402" w:rsidRDefault="006B7402" w:rsidP="006B7402">
      <w:pPr>
        <w:pStyle w:val="5"/>
        <w:ind w:left="142" w:right="240"/>
      </w:pPr>
      <w:r>
        <w:rPr>
          <w:rFonts w:hint="eastAsia"/>
        </w:rPr>
        <w:t>页面要素</w:t>
      </w:r>
    </w:p>
    <w:p w:rsidR="006B7402" w:rsidRDefault="006B7402" w:rsidP="006B7402">
      <w:pPr>
        <w:pStyle w:val="af8"/>
        <w:numPr>
          <w:ilvl w:val="0"/>
          <w:numId w:val="16"/>
        </w:numPr>
        <w:spacing w:line="240" w:lineRule="auto"/>
        <w:ind w:leftChars="0" w:right="240" w:firstLineChars="0"/>
      </w:pPr>
      <w:r>
        <w:rPr>
          <w:rFonts w:hint="eastAsia"/>
        </w:rPr>
        <w:t>首页模块</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不超过</w:t>
            </w:r>
            <w:r>
              <w:rPr>
                <w:rFonts w:ascii="Times New Roman" w:hAnsi="Times New Roman" w:hint="eastAsia"/>
                <w:sz w:val="21"/>
                <w:szCs w:val="21"/>
              </w:rPr>
              <w:t>20</w:t>
            </w:r>
            <w:r>
              <w:rPr>
                <w:rFonts w:ascii="Times New Roman" w:hAnsi="Times New Roman" w:hint="eastAsia"/>
                <w:sz w:val="21"/>
                <w:szCs w:val="21"/>
              </w:rPr>
              <w:t>字。</w:t>
            </w: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pStyle w:val="af8"/>
        <w:numPr>
          <w:ilvl w:val="0"/>
          <w:numId w:val="16"/>
        </w:numPr>
        <w:spacing w:line="240" w:lineRule="auto"/>
        <w:ind w:leftChars="0" w:right="240" w:firstLineChars="0"/>
      </w:pPr>
      <w:r>
        <w:rPr>
          <w:rFonts w:hint="eastAsia"/>
        </w:rPr>
        <w:t>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不超过</w:t>
            </w:r>
            <w:r>
              <w:rPr>
                <w:rFonts w:ascii="Times New Roman" w:hAnsi="Times New Roman" w:hint="eastAsia"/>
                <w:sz w:val="21"/>
                <w:szCs w:val="21"/>
              </w:rPr>
              <w:t>20</w:t>
            </w:r>
            <w:r>
              <w:rPr>
                <w:rFonts w:ascii="Times New Roman" w:hAnsi="Times New Roman" w:hint="eastAsia"/>
                <w:sz w:val="21"/>
                <w:szCs w:val="21"/>
              </w:rPr>
              <w:t>字。</w:t>
            </w: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发表时间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不超过</w:t>
            </w:r>
            <w:r>
              <w:rPr>
                <w:rFonts w:ascii="Times New Roman" w:hAnsi="Times New Roman" w:hint="eastAsia"/>
                <w:sz w:val="21"/>
                <w:szCs w:val="21"/>
              </w:rPr>
              <w:t>20</w:t>
            </w:r>
            <w:r>
              <w:rPr>
                <w:rFonts w:ascii="Times New Roman" w:hAnsi="Times New Roman" w:hint="eastAsia"/>
                <w:sz w:val="21"/>
                <w:szCs w:val="21"/>
              </w:rPr>
              <w:t>字。</w:t>
            </w: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bl>
    <w:p w:rsidR="006B7402" w:rsidRPr="002F5403" w:rsidRDefault="006B7402" w:rsidP="006B7402">
      <w:pPr>
        <w:pStyle w:val="4"/>
        <w:ind w:right="240"/>
      </w:pPr>
      <w:r>
        <w:rPr>
          <w:rFonts w:hint="eastAsia"/>
        </w:rPr>
        <w:t>便民服务</w:t>
      </w:r>
    </w:p>
    <w:p w:rsidR="006B7402" w:rsidRDefault="006B7402" w:rsidP="006B7402">
      <w:pPr>
        <w:pStyle w:val="5"/>
        <w:ind w:left="142" w:right="240"/>
      </w:pPr>
      <w:r>
        <w:t>功能描述</w:t>
      </w:r>
    </w:p>
    <w:p w:rsidR="006B7402" w:rsidRDefault="006B7402" w:rsidP="006B7402">
      <w:pPr>
        <w:ind w:right="240"/>
      </w:pPr>
      <w:r>
        <w:rPr>
          <w:rFonts w:hint="eastAsia"/>
        </w:rPr>
        <w:lastRenderedPageBreak/>
        <w:t>会员通过便民服务，缴话费、有限电视费、水费、天然气费、电费、养老费等。</w:t>
      </w:r>
    </w:p>
    <w:p w:rsidR="006B7402" w:rsidRPr="002005B8" w:rsidRDefault="006B7402" w:rsidP="006B7402">
      <w:pPr>
        <w:ind w:right="240"/>
      </w:pPr>
      <w:r w:rsidRPr="002005B8">
        <w:t>生活服务类的业务需要客户先绑卡后才可以缴费，支持本行卡和他行卡的缴费。</w:t>
      </w:r>
    </w:p>
    <w:p w:rsidR="006B7402" w:rsidRPr="007D0F16" w:rsidRDefault="006B7402" w:rsidP="006B7402">
      <w:pPr>
        <w:ind w:right="240"/>
      </w:pPr>
      <w:r w:rsidRPr="002005B8">
        <w:t>缴费类业务缴费成功后提示用户是否登记用户编号，用户再次缴费时可以选择已登记的用户编号进行缴费，提供用户编号的维护功能，常用用户编号数量数通过参数控制。</w:t>
      </w:r>
    </w:p>
    <w:p w:rsidR="006B7402" w:rsidRPr="002005B8" w:rsidRDefault="006B7402" w:rsidP="006B7402">
      <w:pPr>
        <w:pStyle w:val="5"/>
        <w:ind w:left="142" w:right="240"/>
      </w:pPr>
      <w:r>
        <w:rPr>
          <w:rFonts w:hint="eastAsia"/>
        </w:rPr>
        <w:t>详细需求</w:t>
      </w:r>
    </w:p>
    <w:p w:rsidR="006B7402" w:rsidRPr="00233B5B" w:rsidRDefault="006B7402" w:rsidP="006B7402">
      <w:pPr>
        <w:pStyle w:val="6"/>
      </w:pPr>
      <w:r w:rsidRPr="00233B5B">
        <w:rPr>
          <w:rFonts w:hint="eastAsia"/>
        </w:rPr>
        <w:t>手机充值</w:t>
      </w:r>
    </w:p>
    <w:p w:rsidR="006B7402" w:rsidRPr="00233B5B" w:rsidRDefault="006B7402" w:rsidP="006B7402">
      <w:pPr>
        <w:pStyle w:val="7"/>
      </w:pPr>
      <w:r w:rsidRPr="00233B5B">
        <w:rPr>
          <w:rFonts w:hint="eastAsia"/>
        </w:rPr>
        <w:t>界面</w:t>
      </w:r>
    </w:p>
    <w:p w:rsidR="006B7402" w:rsidRPr="002005B8" w:rsidRDefault="006B7402" w:rsidP="006B7402">
      <w:pPr>
        <w:ind w:right="240"/>
      </w:pPr>
      <w:r w:rsidRPr="002005B8">
        <w:rPr>
          <w:rFonts w:hint="eastAsia"/>
        </w:rPr>
        <w:t>-</w:t>
      </w:r>
      <w:r w:rsidRPr="002005B8">
        <w:t>--------------------------------------------------------------------------</w:t>
      </w:r>
    </w:p>
    <w:p w:rsidR="006B7402" w:rsidRPr="002005B8" w:rsidRDefault="006B7402" w:rsidP="006B7402">
      <w:pPr>
        <w:ind w:right="240"/>
      </w:pPr>
      <w:r w:rsidRPr="002005B8">
        <w:t>缴费地区：</w:t>
      </w:r>
    </w:p>
    <w:p w:rsidR="006B7402" w:rsidRPr="002005B8" w:rsidRDefault="006B7402" w:rsidP="006B7402">
      <w:pPr>
        <w:ind w:right="240"/>
      </w:pPr>
      <w:r w:rsidRPr="002005B8">
        <w:rPr>
          <w:rFonts w:hint="eastAsia"/>
        </w:rPr>
        <w:t>请输入手机号：</w:t>
      </w:r>
    </w:p>
    <w:p w:rsidR="006B7402" w:rsidRPr="002005B8" w:rsidRDefault="006B7402" w:rsidP="006B7402">
      <w:pPr>
        <w:ind w:right="240"/>
      </w:pPr>
      <w:r w:rsidRPr="002005B8">
        <w:rPr>
          <w:rFonts w:hint="eastAsia"/>
        </w:rPr>
        <w:t>客户姓名：</w:t>
      </w:r>
      <w:r w:rsidRPr="002005B8">
        <w:rPr>
          <w:rFonts w:hint="eastAsia"/>
        </w:rPr>
        <w:t xml:space="preserve">                     </w:t>
      </w:r>
    </w:p>
    <w:p w:rsidR="006B7402" w:rsidRPr="002005B8" w:rsidRDefault="006B7402" w:rsidP="006B7402">
      <w:pPr>
        <w:ind w:right="240"/>
      </w:pPr>
      <w:r w:rsidRPr="002005B8">
        <w:rPr>
          <w:rFonts w:hint="eastAsia"/>
        </w:rPr>
        <w:t>余额：</w:t>
      </w:r>
    </w:p>
    <w:p w:rsidR="006B7402" w:rsidRPr="002005B8" w:rsidRDefault="006B7402" w:rsidP="006B7402">
      <w:pPr>
        <w:ind w:right="240"/>
      </w:pPr>
      <w:r w:rsidRPr="002005B8">
        <w:rPr>
          <w:rFonts w:hint="eastAsia"/>
        </w:rPr>
        <w:t>请输入缴费金额</w:t>
      </w:r>
      <w:r w:rsidRPr="002005B8">
        <w:rPr>
          <w:rFonts w:hint="eastAsia"/>
        </w:rPr>
        <w:t xml:space="preserve">:                </w:t>
      </w:r>
    </w:p>
    <w:p w:rsidR="006B7402" w:rsidRPr="002005B8" w:rsidRDefault="006B7402" w:rsidP="006B7402">
      <w:pPr>
        <w:ind w:right="240"/>
      </w:pPr>
      <w:r w:rsidRPr="002005B8">
        <w:t>提交按钮</w:t>
      </w:r>
    </w:p>
    <w:p w:rsidR="006B7402" w:rsidRPr="002005B8" w:rsidRDefault="006B7402" w:rsidP="006B7402">
      <w:pPr>
        <w:ind w:right="240"/>
      </w:pPr>
      <w:r w:rsidRPr="002005B8">
        <w:t>---------------------------------------------------------------------------</w:t>
      </w:r>
    </w:p>
    <w:p w:rsidR="006B7402" w:rsidRPr="002005B8" w:rsidRDefault="006B7402" w:rsidP="006B7402">
      <w:pPr>
        <w:pStyle w:val="7"/>
      </w:pPr>
      <w:r w:rsidRPr="002005B8">
        <w:rPr>
          <w:rFonts w:hint="eastAsia"/>
        </w:rPr>
        <w:t>业务说明</w:t>
      </w:r>
    </w:p>
    <w:p w:rsidR="006B7402" w:rsidRPr="006B7402" w:rsidRDefault="006B7402" w:rsidP="008B4BF2">
      <w:pPr>
        <w:pStyle w:val="af8"/>
        <w:widowControl w:val="0"/>
        <w:numPr>
          <w:ilvl w:val="0"/>
          <w:numId w:val="389"/>
        </w:numPr>
        <w:adjustRightInd/>
        <w:snapToGrid/>
        <w:spacing w:before="0" w:after="0" w:line="400" w:lineRule="exact"/>
        <w:ind w:leftChars="0" w:left="0" w:rightChars="0" w:right="0" w:firstLine="480"/>
        <w:jc w:val="both"/>
        <w:rPr>
          <w:rFonts w:ascii="宋体" w:hAnsi="宋体"/>
        </w:rPr>
      </w:pPr>
      <w:r w:rsidRPr="006B7402">
        <w:rPr>
          <w:rFonts w:ascii="宋体" w:hAnsi="宋体"/>
        </w:rPr>
        <w:t>缴费地区：显示当前业务的缴费地区，商城维护缴费地区与缴费业务的关系。</w:t>
      </w:r>
    </w:p>
    <w:p w:rsidR="006B7402" w:rsidRPr="006B7402" w:rsidRDefault="006B7402" w:rsidP="008B4BF2">
      <w:pPr>
        <w:pStyle w:val="af8"/>
        <w:widowControl w:val="0"/>
        <w:numPr>
          <w:ilvl w:val="0"/>
          <w:numId w:val="389"/>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请输入手机号：支持手工输入、自动获取会员绑定的手机号、支持从通讯录</w:t>
      </w:r>
      <w:r w:rsidRPr="006B7402">
        <w:rPr>
          <w:rFonts w:ascii="宋体" w:hAnsi="宋体"/>
        </w:rPr>
        <w:t>选择缴费客户手机号。</w:t>
      </w:r>
      <w:r w:rsidRPr="006B7402">
        <w:rPr>
          <w:rFonts w:ascii="宋体" w:hAnsi="宋体" w:hint="eastAsia"/>
        </w:rPr>
        <w:t>输入手机号后</w:t>
      </w:r>
      <w:r w:rsidRPr="006B7402">
        <w:rPr>
          <w:rFonts w:ascii="宋体" w:hAnsi="宋体"/>
          <w:szCs w:val="21"/>
        </w:rPr>
        <w:t>商城根据手机号自动判断运营商、判断手机号所属地区（提示客户缴费支持区域）</w:t>
      </w:r>
      <w:r w:rsidRPr="006B7402">
        <w:rPr>
          <w:rFonts w:ascii="宋体" w:hAnsi="宋体" w:hint="eastAsia"/>
          <w:szCs w:val="21"/>
        </w:rPr>
        <w:t>并</w:t>
      </w:r>
      <w:r w:rsidRPr="006B7402">
        <w:rPr>
          <w:rFonts w:ascii="宋体" w:hAnsi="宋体"/>
          <w:szCs w:val="21"/>
        </w:rPr>
        <w:t>显示</w:t>
      </w:r>
      <w:r w:rsidRPr="006B7402">
        <w:rPr>
          <w:rFonts w:ascii="宋体" w:hAnsi="宋体" w:hint="eastAsia"/>
          <w:szCs w:val="21"/>
        </w:rPr>
        <w:t>在页面上</w:t>
      </w:r>
      <w:r w:rsidRPr="006B7402">
        <w:rPr>
          <w:rFonts w:ascii="宋体" w:hAnsi="宋体"/>
          <w:szCs w:val="21"/>
        </w:rPr>
        <w:t>。</w:t>
      </w:r>
    </w:p>
    <w:p w:rsidR="006B7402" w:rsidRPr="006B7402" w:rsidRDefault="006B7402" w:rsidP="008B4BF2">
      <w:pPr>
        <w:pStyle w:val="af8"/>
        <w:widowControl w:val="0"/>
        <w:numPr>
          <w:ilvl w:val="0"/>
          <w:numId w:val="389"/>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客户姓名：返显，只显示姓。</w:t>
      </w:r>
    </w:p>
    <w:p w:rsidR="006B7402" w:rsidRPr="006B7402" w:rsidRDefault="006B7402" w:rsidP="008B4BF2">
      <w:pPr>
        <w:pStyle w:val="af8"/>
        <w:widowControl w:val="0"/>
        <w:numPr>
          <w:ilvl w:val="0"/>
          <w:numId w:val="389"/>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余额：显示当前余额，欠费显示负数。</w:t>
      </w:r>
    </w:p>
    <w:p w:rsidR="006B7402" w:rsidRPr="006B7402" w:rsidRDefault="006B7402" w:rsidP="008B4BF2">
      <w:pPr>
        <w:pStyle w:val="af8"/>
        <w:widowControl w:val="0"/>
        <w:numPr>
          <w:ilvl w:val="0"/>
          <w:numId w:val="389"/>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请输入缴费金额：缴费金额支持选择固定金额（10、20、30、50、100、200、300、500），支持手动输入，</w:t>
      </w:r>
      <w:r w:rsidRPr="006B7402">
        <w:rPr>
          <w:rFonts w:ascii="宋体" w:hAnsi="宋体"/>
        </w:rPr>
        <w:t>缴费金额必须大于欠费金额。</w:t>
      </w:r>
    </w:p>
    <w:p w:rsidR="006B7402" w:rsidRPr="006B7402" w:rsidRDefault="006B7402" w:rsidP="008B4BF2">
      <w:pPr>
        <w:pStyle w:val="af8"/>
        <w:widowControl w:val="0"/>
        <w:numPr>
          <w:ilvl w:val="0"/>
          <w:numId w:val="389"/>
        </w:numPr>
        <w:adjustRightInd/>
        <w:snapToGrid/>
        <w:spacing w:before="0" w:after="0" w:line="400" w:lineRule="exact"/>
        <w:ind w:leftChars="0" w:left="0" w:rightChars="0" w:right="0" w:firstLine="480"/>
        <w:jc w:val="both"/>
        <w:rPr>
          <w:rFonts w:ascii="宋体" w:hAnsi="宋体"/>
        </w:rPr>
      </w:pPr>
      <w:r w:rsidRPr="006B7402">
        <w:rPr>
          <w:rFonts w:ascii="宋体" w:hAnsi="宋体"/>
        </w:rPr>
        <w:t>提交按钮：点击提交按钮进入支付页面。</w:t>
      </w:r>
    </w:p>
    <w:p w:rsidR="006B7402" w:rsidRPr="002005B8" w:rsidRDefault="006B7402" w:rsidP="006B7402">
      <w:pPr>
        <w:pStyle w:val="7"/>
      </w:pPr>
      <w:r w:rsidRPr="002005B8">
        <w:rPr>
          <w:rFonts w:hint="eastAsia"/>
        </w:rPr>
        <w:lastRenderedPageBreak/>
        <w:t>其他说明</w:t>
      </w:r>
    </w:p>
    <w:p w:rsidR="006B7402" w:rsidRPr="006B7402" w:rsidRDefault="006B7402" w:rsidP="008B4BF2">
      <w:pPr>
        <w:pStyle w:val="af8"/>
        <w:widowControl w:val="0"/>
        <w:numPr>
          <w:ilvl w:val="0"/>
          <w:numId w:val="390"/>
        </w:numPr>
        <w:adjustRightInd/>
        <w:snapToGrid/>
        <w:spacing w:before="0" w:after="0" w:line="400" w:lineRule="exact"/>
        <w:ind w:leftChars="0" w:rightChars="0" w:right="0" w:firstLineChars="0"/>
        <w:jc w:val="both"/>
        <w:rPr>
          <w:rFonts w:ascii="宋体" w:hAnsi="宋体"/>
        </w:rPr>
      </w:pPr>
      <w:r w:rsidRPr="006B7402">
        <w:rPr>
          <w:rFonts w:ascii="宋体" w:hAnsi="宋体"/>
        </w:rPr>
        <w:t>缴费界面</w:t>
      </w:r>
      <w:r w:rsidRPr="006B7402">
        <w:rPr>
          <w:rFonts w:ascii="宋体" w:hAnsi="宋体" w:hint="eastAsia"/>
        </w:rPr>
        <w:t>下</w:t>
      </w:r>
      <w:r w:rsidRPr="006B7402">
        <w:rPr>
          <w:rFonts w:ascii="宋体" w:hAnsi="宋体"/>
        </w:rPr>
        <w:t>方提供温馨提示；（杜志威提供）</w:t>
      </w:r>
    </w:p>
    <w:p w:rsidR="006B7402" w:rsidRPr="006B7402" w:rsidRDefault="006B7402" w:rsidP="008B4BF2">
      <w:pPr>
        <w:pStyle w:val="af8"/>
        <w:widowControl w:val="0"/>
        <w:numPr>
          <w:ilvl w:val="0"/>
          <w:numId w:val="390"/>
        </w:numPr>
        <w:adjustRightInd/>
        <w:snapToGrid/>
        <w:spacing w:before="0" w:after="0" w:line="400" w:lineRule="exact"/>
        <w:ind w:leftChars="0" w:rightChars="0" w:right="0" w:firstLineChars="0"/>
        <w:jc w:val="both"/>
        <w:rPr>
          <w:rFonts w:ascii="宋体" w:hAnsi="宋体"/>
        </w:rPr>
      </w:pPr>
      <w:r w:rsidRPr="006B7402">
        <w:rPr>
          <w:rFonts w:ascii="宋体" w:hAnsi="宋体"/>
        </w:rPr>
        <w:t>所属地区不在业务服务范围的，在页面上提示不支持该地区号码缴费。</w:t>
      </w:r>
    </w:p>
    <w:p w:rsidR="006B7402" w:rsidRPr="002005B8" w:rsidRDefault="006B7402" w:rsidP="006B7402">
      <w:pPr>
        <w:pStyle w:val="6"/>
      </w:pPr>
      <w:r w:rsidRPr="002005B8">
        <w:rPr>
          <w:rFonts w:hint="eastAsia"/>
        </w:rPr>
        <w:t>固定电话</w:t>
      </w:r>
      <w:r w:rsidRPr="002005B8">
        <w:t>/</w:t>
      </w:r>
      <w:r w:rsidRPr="002005B8">
        <w:rPr>
          <w:rFonts w:hint="eastAsia"/>
        </w:rPr>
        <w:t>宽带充值</w:t>
      </w:r>
    </w:p>
    <w:p w:rsidR="006B7402" w:rsidRPr="002005B8" w:rsidRDefault="006B7402" w:rsidP="006B7402">
      <w:pPr>
        <w:pStyle w:val="7"/>
      </w:pPr>
      <w:r w:rsidRPr="002005B8">
        <w:rPr>
          <w:rFonts w:hint="eastAsia"/>
        </w:rPr>
        <w:t>界面</w:t>
      </w:r>
    </w:p>
    <w:p w:rsidR="006B7402" w:rsidRPr="002005B8" w:rsidRDefault="006B7402" w:rsidP="006B7402">
      <w:pPr>
        <w:ind w:right="240"/>
      </w:pPr>
      <w:r w:rsidRPr="002005B8">
        <w:rPr>
          <w:rFonts w:hint="eastAsia"/>
        </w:rPr>
        <w:t>-</w:t>
      </w:r>
      <w:r w:rsidRPr="002005B8">
        <w:t>--------------------------------------------------------------------------</w:t>
      </w:r>
    </w:p>
    <w:p w:rsidR="006B7402" w:rsidRPr="002005B8" w:rsidRDefault="006B7402" w:rsidP="006B7402">
      <w:pPr>
        <w:ind w:right="240"/>
      </w:pPr>
      <w:r w:rsidRPr="002005B8">
        <w:t>缴费地区：</w:t>
      </w:r>
      <w:r w:rsidRPr="002005B8">
        <w:t xml:space="preserve"> </w:t>
      </w:r>
    </w:p>
    <w:p w:rsidR="006B7402" w:rsidRPr="002005B8" w:rsidRDefault="006B7402" w:rsidP="006B7402">
      <w:pPr>
        <w:ind w:right="240"/>
      </w:pPr>
      <w:r w:rsidRPr="002005B8">
        <w:rPr>
          <w:rFonts w:hint="eastAsia"/>
        </w:rPr>
        <w:t>请输入电话</w:t>
      </w:r>
      <w:r w:rsidRPr="002005B8">
        <w:t>/</w:t>
      </w:r>
      <w:r w:rsidRPr="002005B8">
        <w:t>宽带</w:t>
      </w:r>
      <w:r w:rsidRPr="002005B8">
        <w:rPr>
          <w:rFonts w:hint="eastAsia"/>
        </w:rPr>
        <w:t>号：</w:t>
      </w:r>
    </w:p>
    <w:p w:rsidR="006B7402" w:rsidRPr="002005B8" w:rsidRDefault="006B7402" w:rsidP="006B7402">
      <w:pPr>
        <w:ind w:right="240"/>
      </w:pPr>
      <w:r w:rsidRPr="002005B8">
        <w:rPr>
          <w:rFonts w:hint="eastAsia"/>
        </w:rPr>
        <w:t>客户姓名：</w:t>
      </w:r>
      <w:r w:rsidRPr="002005B8">
        <w:rPr>
          <w:rFonts w:hint="eastAsia"/>
        </w:rPr>
        <w:t xml:space="preserve">                     </w:t>
      </w:r>
    </w:p>
    <w:p w:rsidR="006B7402" w:rsidRPr="002005B8" w:rsidRDefault="006B7402" w:rsidP="006B7402">
      <w:pPr>
        <w:ind w:right="240"/>
      </w:pPr>
      <w:r w:rsidRPr="002005B8">
        <w:rPr>
          <w:rFonts w:hint="eastAsia"/>
        </w:rPr>
        <w:t>余额：</w:t>
      </w:r>
    </w:p>
    <w:p w:rsidR="006B7402" w:rsidRPr="002005B8" w:rsidRDefault="006B7402" w:rsidP="006B7402">
      <w:pPr>
        <w:ind w:right="240"/>
      </w:pPr>
      <w:r w:rsidRPr="002005B8">
        <w:rPr>
          <w:rFonts w:hint="eastAsia"/>
        </w:rPr>
        <w:t>请输入缴费金额</w:t>
      </w:r>
      <w:r w:rsidRPr="002005B8">
        <w:rPr>
          <w:rFonts w:hint="eastAsia"/>
        </w:rPr>
        <w:t xml:space="preserve">:                </w:t>
      </w:r>
    </w:p>
    <w:p w:rsidR="006B7402" w:rsidRPr="002005B8" w:rsidRDefault="006B7402" w:rsidP="006B7402">
      <w:pPr>
        <w:ind w:right="240"/>
      </w:pPr>
      <w:r w:rsidRPr="002005B8">
        <w:t>---------------------------------------------------------------------------</w:t>
      </w:r>
    </w:p>
    <w:p w:rsidR="006B7402" w:rsidRPr="006B7402" w:rsidRDefault="006B7402" w:rsidP="006B7402">
      <w:pPr>
        <w:pStyle w:val="7"/>
        <w:rPr>
          <w:rFonts w:ascii="宋体" w:hAnsi="宋体"/>
          <w:b w:val="0"/>
          <w:szCs w:val="21"/>
        </w:rPr>
      </w:pPr>
      <w:r w:rsidRPr="006B7402">
        <w:rPr>
          <w:rFonts w:ascii="宋体" w:hAnsi="宋体" w:hint="eastAsia"/>
          <w:szCs w:val="21"/>
        </w:rPr>
        <w:t>业务说明</w:t>
      </w:r>
    </w:p>
    <w:p w:rsidR="006B7402" w:rsidRPr="006B7402" w:rsidRDefault="006B7402" w:rsidP="008B4BF2">
      <w:pPr>
        <w:pStyle w:val="af8"/>
        <w:widowControl w:val="0"/>
        <w:numPr>
          <w:ilvl w:val="0"/>
          <w:numId w:val="391"/>
        </w:numPr>
        <w:adjustRightInd/>
        <w:snapToGrid/>
        <w:spacing w:before="0" w:after="0" w:line="400" w:lineRule="exact"/>
        <w:ind w:leftChars="0" w:left="0" w:rightChars="0" w:right="0" w:firstLine="480"/>
        <w:jc w:val="both"/>
        <w:rPr>
          <w:rFonts w:ascii="宋体" w:hAnsi="宋体"/>
        </w:rPr>
      </w:pPr>
      <w:r w:rsidRPr="006B7402">
        <w:rPr>
          <w:rFonts w:ascii="宋体" w:hAnsi="宋体"/>
        </w:rPr>
        <w:t>缴费地区：显示当前业务的缴费地区。</w:t>
      </w:r>
    </w:p>
    <w:p w:rsidR="006B7402" w:rsidRPr="006B7402" w:rsidRDefault="006B7402" w:rsidP="008B4BF2">
      <w:pPr>
        <w:pStyle w:val="af8"/>
        <w:widowControl w:val="0"/>
        <w:numPr>
          <w:ilvl w:val="0"/>
          <w:numId w:val="391"/>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请输入电话</w:t>
      </w:r>
      <w:r w:rsidRPr="006B7402">
        <w:rPr>
          <w:rFonts w:ascii="宋体" w:hAnsi="宋体"/>
        </w:rPr>
        <w:t>/</w:t>
      </w:r>
      <w:r w:rsidRPr="006B7402">
        <w:rPr>
          <w:rFonts w:ascii="宋体" w:hAnsi="宋体" w:hint="eastAsia"/>
        </w:rPr>
        <w:t>宽带号：支持手工输入、输入</w:t>
      </w:r>
      <w:r w:rsidRPr="006B7402">
        <w:rPr>
          <w:rFonts w:ascii="宋体" w:hAnsi="宋体"/>
        </w:rPr>
        <w:t>电话</w:t>
      </w:r>
      <w:r w:rsidRPr="006B7402">
        <w:rPr>
          <w:rFonts w:ascii="宋体" w:hAnsi="宋体" w:hint="eastAsia"/>
        </w:rPr>
        <w:t>/宽带号码后</w:t>
      </w:r>
      <w:r w:rsidRPr="006B7402">
        <w:rPr>
          <w:rFonts w:ascii="宋体" w:hAnsi="宋体"/>
        </w:rPr>
        <w:t>商城根据电话</w:t>
      </w:r>
      <w:r w:rsidRPr="006B7402">
        <w:rPr>
          <w:rFonts w:ascii="宋体" w:hAnsi="宋体" w:hint="eastAsia"/>
        </w:rPr>
        <w:t>/宽带号码</w:t>
      </w:r>
      <w:r w:rsidRPr="006B7402">
        <w:rPr>
          <w:rFonts w:ascii="宋体" w:hAnsi="宋体"/>
        </w:rPr>
        <w:t>自动判断运营商</w:t>
      </w:r>
      <w:r w:rsidRPr="006B7402">
        <w:rPr>
          <w:rFonts w:ascii="宋体" w:hAnsi="宋体" w:hint="eastAsia"/>
        </w:rPr>
        <w:t>并</w:t>
      </w:r>
      <w:r w:rsidRPr="006B7402">
        <w:rPr>
          <w:rFonts w:ascii="宋体" w:hAnsi="宋体"/>
        </w:rPr>
        <w:t>显示</w:t>
      </w:r>
      <w:r w:rsidRPr="006B7402">
        <w:rPr>
          <w:rFonts w:ascii="宋体" w:hAnsi="宋体" w:hint="eastAsia"/>
        </w:rPr>
        <w:t>在页面上，商城自动根据缴费地区反显区号</w:t>
      </w:r>
      <w:r w:rsidRPr="006B7402">
        <w:rPr>
          <w:rFonts w:ascii="宋体" w:hAnsi="宋体"/>
        </w:rPr>
        <w:t>。</w:t>
      </w:r>
    </w:p>
    <w:p w:rsidR="006B7402" w:rsidRPr="006B7402" w:rsidRDefault="006B7402" w:rsidP="008B4BF2">
      <w:pPr>
        <w:pStyle w:val="af8"/>
        <w:widowControl w:val="0"/>
        <w:numPr>
          <w:ilvl w:val="0"/>
          <w:numId w:val="391"/>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客户姓名：返显，只显示姓。</w:t>
      </w:r>
    </w:p>
    <w:p w:rsidR="006B7402" w:rsidRPr="006B7402" w:rsidRDefault="006B7402" w:rsidP="008B4BF2">
      <w:pPr>
        <w:pStyle w:val="af8"/>
        <w:widowControl w:val="0"/>
        <w:numPr>
          <w:ilvl w:val="0"/>
          <w:numId w:val="391"/>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余额：显示当前余额，欠费显示负数。</w:t>
      </w:r>
    </w:p>
    <w:p w:rsidR="006B7402" w:rsidRPr="006B7402" w:rsidRDefault="006B7402" w:rsidP="008B4BF2">
      <w:pPr>
        <w:pStyle w:val="af8"/>
        <w:widowControl w:val="0"/>
        <w:numPr>
          <w:ilvl w:val="0"/>
          <w:numId w:val="391"/>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请输入缴费金额：缴费金额支持选择固定金额（10、20、30、50、100、200、300、500），支持手动输入，</w:t>
      </w:r>
      <w:r w:rsidRPr="006B7402">
        <w:rPr>
          <w:rFonts w:ascii="宋体" w:hAnsi="宋体"/>
        </w:rPr>
        <w:t>缴费金额必须大于欠费金额；</w:t>
      </w:r>
    </w:p>
    <w:p w:rsidR="006B7402" w:rsidRPr="006B7402" w:rsidRDefault="006B7402" w:rsidP="008B4BF2">
      <w:pPr>
        <w:pStyle w:val="af8"/>
        <w:widowControl w:val="0"/>
        <w:numPr>
          <w:ilvl w:val="0"/>
          <w:numId w:val="391"/>
        </w:numPr>
        <w:adjustRightInd/>
        <w:snapToGrid/>
        <w:spacing w:before="0" w:after="0" w:line="400" w:lineRule="exact"/>
        <w:ind w:leftChars="0" w:left="0" w:rightChars="0" w:right="0" w:firstLine="480"/>
        <w:jc w:val="both"/>
        <w:rPr>
          <w:rFonts w:ascii="宋体" w:hAnsi="宋体"/>
        </w:rPr>
      </w:pPr>
      <w:r w:rsidRPr="006B7402">
        <w:rPr>
          <w:rFonts w:ascii="宋体" w:hAnsi="宋体"/>
        </w:rPr>
        <w:t>提交按钮：点击提交按钮进入支付页面。</w:t>
      </w:r>
    </w:p>
    <w:p w:rsidR="006B7402" w:rsidRPr="002005B8" w:rsidRDefault="006B7402" w:rsidP="006B7402">
      <w:pPr>
        <w:pStyle w:val="7"/>
      </w:pPr>
      <w:r w:rsidRPr="002005B8">
        <w:rPr>
          <w:rFonts w:hint="eastAsia"/>
        </w:rPr>
        <w:t>其他说明</w:t>
      </w:r>
    </w:p>
    <w:p w:rsidR="006B7402" w:rsidRPr="006B7402" w:rsidRDefault="006B7402" w:rsidP="008B4BF2">
      <w:pPr>
        <w:pStyle w:val="af8"/>
        <w:widowControl w:val="0"/>
        <w:numPr>
          <w:ilvl w:val="0"/>
          <w:numId w:val="392"/>
        </w:numPr>
        <w:adjustRightInd/>
        <w:snapToGrid/>
        <w:spacing w:before="0" w:after="0" w:line="400" w:lineRule="exact"/>
        <w:ind w:leftChars="0" w:rightChars="0" w:right="0" w:firstLineChars="0"/>
        <w:jc w:val="both"/>
        <w:rPr>
          <w:rFonts w:ascii="宋体" w:hAnsi="宋体"/>
        </w:rPr>
      </w:pPr>
      <w:r w:rsidRPr="006B7402">
        <w:rPr>
          <w:rFonts w:ascii="宋体" w:hAnsi="宋体"/>
        </w:rPr>
        <w:t>缴费界面要提供温馨提示；（杜志威提供）</w:t>
      </w:r>
    </w:p>
    <w:p w:rsidR="006B7402" w:rsidRPr="006B7402" w:rsidRDefault="006B7402" w:rsidP="008B4BF2">
      <w:pPr>
        <w:pStyle w:val="af8"/>
        <w:widowControl w:val="0"/>
        <w:numPr>
          <w:ilvl w:val="0"/>
          <w:numId w:val="392"/>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固定电话缴费不支持铁通；</w:t>
      </w:r>
    </w:p>
    <w:p w:rsidR="006B7402" w:rsidRPr="002005B8" w:rsidRDefault="006B7402" w:rsidP="006B7402">
      <w:pPr>
        <w:pStyle w:val="6"/>
      </w:pPr>
      <w:r w:rsidRPr="002005B8">
        <w:rPr>
          <w:rFonts w:hint="eastAsia"/>
        </w:rPr>
        <w:t>燃气缴费</w:t>
      </w:r>
    </w:p>
    <w:p w:rsidR="006B7402" w:rsidRPr="007C3463" w:rsidRDefault="006B7402" w:rsidP="006B7402">
      <w:pPr>
        <w:pStyle w:val="7"/>
      </w:pPr>
      <w:r w:rsidRPr="007C3463">
        <w:rPr>
          <w:rFonts w:hint="eastAsia"/>
        </w:rPr>
        <w:t>界面</w:t>
      </w:r>
    </w:p>
    <w:p w:rsidR="006B7402" w:rsidRPr="002005B8" w:rsidRDefault="006B7402" w:rsidP="006B7402">
      <w:pPr>
        <w:ind w:right="240"/>
      </w:pPr>
      <w:r w:rsidRPr="002005B8">
        <w:rPr>
          <w:rFonts w:hint="eastAsia"/>
        </w:rPr>
        <w:t>-</w:t>
      </w:r>
      <w:r w:rsidRPr="002005B8">
        <w:t>--------------------------------------------------------------------------</w:t>
      </w:r>
    </w:p>
    <w:p w:rsidR="006B7402" w:rsidRPr="002005B8" w:rsidRDefault="006B7402" w:rsidP="006B7402">
      <w:pPr>
        <w:ind w:right="240"/>
      </w:pPr>
      <w:r w:rsidRPr="002005B8">
        <w:t>缴费地区：</w:t>
      </w:r>
    </w:p>
    <w:p w:rsidR="006B7402" w:rsidRPr="002005B8" w:rsidRDefault="006B7402" w:rsidP="006B7402">
      <w:pPr>
        <w:ind w:right="240"/>
      </w:pPr>
      <w:r w:rsidRPr="002005B8">
        <w:rPr>
          <w:rFonts w:hint="eastAsia"/>
        </w:rPr>
        <w:t>请输入用户编号：</w:t>
      </w:r>
    </w:p>
    <w:p w:rsidR="006B7402" w:rsidRPr="002005B8" w:rsidRDefault="006B7402" w:rsidP="006B7402">
      <w:pPr>
        <w:ind w:right="240"/>
      </w:pPr>
      <w:r w:rsidRPr="002005B8">
        <w:rPr>
          <w:rFonts w:hint="eastAsia"/>
        </w:rPr>
        <w:lastRenderedPageBreak/>
        <w:t>用户地址：</w:t>
      </w:r>
    </w:p>
    <w:p w:rsidR="006B7402" w:rsidRPr="002005B8" w:rsidRDefault="006B7402" w:rsidP="006B7402">
      <w:pPr>
        <w:ind w:right="240"/>
      </w:pPr>
      <w:r w:rsidRPr="002005B8">
        <w:rPr>
          <w:rFonts w:hint="eastAsia"/>
        </w:rPr>
        <w:t>当前余额：</w:t>
      </w:r>
    </w:p>
    <w:p w:rsidR="006B7402" w:rsidRPr="002005B8" w:rsidRDefault="006B7402" w:rsidP="006B7402">
      <w:pPr>
        <w:ind w:right="240"/>
      </w:pPr>
      <w:r w:rsidRPr="002005B8">
        <w:t>当前欠费：</w:t>
      </w:r>
    </w:p>
    <w:p w:rsidR="006B7402" w:rsidRPr="002005B8" w:rsidRDefault="006B7402" w:rsidP="006B7402">
      <w:pPr>
        <w:ind w:right="240"/>
      </w:pPr>
      <w:r w:rsidRPr="002005B8">
        <w:t>滞纳金：</w:t>
      </w:r>
    </w:p>
    <w:p w:rsidR="006B7402" w:rsidRPr="002005B8" w:rsidRDefault="006B7402" w:rsidP="006B7402">
      <w:pPr>
        <w:ind w:right="240"/>
      </w:pPr>
      <w:r w:rsidRPr="002005B8">
        <w:t>请输入缴费金额：</w:t>
      </w:r>
    </w:p>
    <w:p w:rsidR="006B7402" w:rsidRPr="002005B8" w:rsidRDefault="006B7402" w:rsidP="006B7402">
      <w:pPr>
        <w:ind w:right="240"/>
      </w:pPr>
      <w:r w:rsidRPr="002005B8">
        <w:t>提交按钮</w:t>
      </w:r>
    </w:p>
    <w:p w:rsidR="006B7402" w:rsidRPr="002005B8" w:rsidRDefault="006B7402" w:rsidP="006B7402">
      <w:pPr>
        <w:ind w:right="240"/>
      </w:pPr>
      <w:r w:rsidRPr="002005B8">
        <w:t>---------------------------------------------------------------------------</w:t>
      </w:r>
    </w:p>
    <w:p w:rsidR="006B7402" w:rsidRPr="007C3463" w:rsidRDefault="006B7402" w:rsidP="006B7402">
      <w:pPr>
        <w:pStyle w:val="7"/>
      </w:pPr>
      <w:r w:rsidRPr="007C3463">
        <w:rPr>
          <w:rFonts w:hint="eastAsia"/>
        </w:rPr>
        <w:t>业务说明</w:t>
      </w:r>
    </w:p>
    <w:p w:rsidR="006B7402" w:rsidRPr="006B7402" w:rsidRDefault="006B7402" w:rsidP="008B4BF2">
      <w:pPr>
        <w:pStyle w:val="af8"/>
        <w:widowControl w:val="0"/>
        <w:numPr>
          <w:ilvl w:val="0"/>
          <w:numId w:val="393"/>
        </w:numPr>
        <w:adjustRightInd/>
        <w:snapToGrid/>
        <w:spacing w:before="0" w:after="0" w:line="400" w:lineRule="exact"/>
        <w:ind w:leftChars="0" w:left="0" w:rightChars="0" w:right="0" w:firstLine="480"/>
        <w:jc w:val="both"/>
        <w:rPr>
          <w:rFonts w:ascii="宋体" w:hAnsi="宋体"/>
        </w:rPr>
      </w:pPr>
      <w:r w:rsidRPr="006B7402">
        <w:rPr>
          <w:rFonts w:ascii="宋体" w:hAnsi="宋体"/>
        </w:rPr>
        <w:t>缴费地区：显示当前业务的缴费地区。</w:t>
      </w:r>
    </w:p>
    <w:p w:rsidR="006B7402" w:rsidRPr="006B7402" w:rsidRDefault="006B7402" w:rsidP="008B4BF2">
      <w:pPr>
        <w:pStyle w:val="af8"/>
        <w:widowControl w:val="0"/>
        <w:numPr>
          <w:ilvl w:val="0"/>
          <w:numId w:val="393"/>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请输入用户编号：支持手工输入。输入用户编号后</w:t>
      </w:r>
      <w:r w:rsidRPr="006B7402">
        <w:rPr>
          <w:rFonts w:ascii="宋体" w:hAnsi="宋体"/>
        </w:rPr>
        <w:t>自动查询用户地址、当前余额、当前欠费、滞纳金等信息。</w:t>
      </w:r>
    </w:p>
    <w:p w:rsidR="006B7402" w:rsidRPr="006B7402" w:rsidRDefault="006B7402" w:rsidP="008B4BF2">
      <w:pPr>
        <w:pStyle w:val="af8"/>
        <w:widowControl w:val="0"/>
        <w:numPr>
          <w:ilvl w:val="0"/>
          <w:numId w:val="393"/>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用户地址：显示用户地址。</w:t>
      </w:r>
    </w:p>
    <w:p w:rsidR="006B7402" w:rsidRPr="006B7402" w:rsidRDefault="006B7402" w:rsidP="008B4BF2">
      <w:pPr>
        <w:pStyle w:val="af8"/>
        <w:widowControl w:val="0"/>
        <w:numPr>
          <w:ilvl w:val="0"/>
          <w:numId w:val="393"/>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当前余额：显示当前余额。</w:t>
      </w:r>
    </w:p>
    <w:p w:rsidR="006B7402" w:rsidRPr="006B7402" w:rsidRDefault="006B7402" w:rsidP="008B4BF2">
      <w:pPr>
        <w:pStyle w:val="af8"/>
        <w:widowControl w:val="0"/>
        <w:numPr>
          <w:ilvl w:val="0"/>
          <w:numId w:val="393"/>
        </w:numPr>
        <w:adjustRightInd/>
        <w:snapToGrid/>
        <w:spacing w:before="0" w:after="0" w:line="400" w:lineRule="exact"/>
        <w:ind w:leftChars="0" w:left="0" w:rightChars="0" w:right="0" w:firstLine="480"/>
        <w:jc w:val="both"/>
        <w:rPr>
          <w:rFonts w:ascii="宋体" w:hAnsi="宋体"/>
        </w:rPr>
      </w:pPr>
      <w:r w:rsidRPr="006B7402">
        <w:rPr>
          <w:rFonts w:ascii="宋体" w:hAnsi="宋体"/>
        </w:rPr>
        <w:t>当前欠费：</w:t>
      </w:r>
      <w:r w:rsidRPr="006B7402">
        <w:rPr>
          <w:rFonts w:ascii="宋体" w:hAnsi="宋体" w:hint="eastAsia"/>
        </w:rPr>
        <w:t>显示当前欠费金额</w:t>
      </w:r>
      <w:r w:rsidRPr="006B7402">
        <w:rPr>
          <w:rFonts w:ascii="宋体" w:hAnsi="宋体"/>
        </w:rPr>
        <w:t>。</w:t>
      </w:r>
    </w:p>
    <w:p w:rsidR="006B7402" w:rsidRPr="006B7402" w:rsidRDefault="006B7402" w:rsidP="008B4BF2">
      <w:pPr>
        <w:pStyle w:val="af8"/>
        <w:widowControl w:val="0"/>
        <w:numPr>
          <w:ilvl w:val="0"/>
          <w:numId w:val="393"/>
        </w:numPr>
        <w:adjustRightInd/>
        <w:snapToGrid/>
        <w:spacing w:before="0" w:after="0" w:line="400" w:lineRule="exact"/>
        <w:ind w:leftChars="0" w:left="0" w:rightChars="0" w:right="0" w:firstLine="480"/>
        <w:jc w:val="both"/>
        <w:rPr>
          <w:rFonts w:ascii="宋体" w:hAnsi="宋体"/>
        </w:rPr>
      </w:pPr>
      <w:r w:rsidRPr="006B7402">
        <w:rPr>
          <w:rFonts w:ascii="宋体" w:hAnsi="宋体"/>
        </w:rPr>
        <w:t>滞纳金：</w:t>
      </w:r>
      <w:r w:rsidRPr="006B7402">
        <w:rPr>
          <w:rFonts w:ascii="宋体" w:hAnsi="宋体" w:hint="eastAsia"/>
        </w:rPr>
        <w:t>现在当前滞纳金金额</w:t>
      </w:r>
      <w:r w:rsidRPr="006B7402">
        <w:rPr>
          <w:rFonts w:ascii="宋体" w:hAnsi="宋体"/>
        </w:rPr>
        <w:t>。</w:t>
      </w:r>
    </w:p>
    <w:p w:rsidR="006B7402" w:rsidRPr="006B7402" w:rsidRDefault="006B7402" w:rsidP="008B4BF2">
      <w:pPr>
        <w:pStyle w:val="af8"/>
        <w:widowControl w:val="0"/>
        <w:numPr>
          <w:ilvl w:val="0"/>
          <w:numId w:val="393"/>
        </w:numPr>
        <w:adjustRightInd/>
        <w:snapToGrid/>
        <w:spacing w:before="0" w:after="0" w:line="400" w:lineRule="exact"/>
        <w:ind w:leftChars="0" w:left="0" w:rightChars="0" w:right="0" w:firstLine="480"/>
        <w:jc w:val="both"/>
        <w:rPr>
          <w:rFonts w:ascii="宋体" w:hAnsi="宋体"/>
        </w:rPr>
      </w:pPr>
      <w:r w:rsidRPr="006B7402">
        <w:rPr>
          <w:rFonts w:ascii="宋体" w:hAnsi="宋体"/>
        </w:rPr>
        <w:t>请输入缴费金额：手动输入缴费金额。</w:t>
      </w:r>
    </w:p>
    <w:p w:rsidR="006B7402" w:rsidRPr="006B7402" w:rsidRDefault="006B7402" w:rsidP="008B4BF2">
      <w:pPr>
        <w:pStyle w:val="af8"/>
        <w:widowControl w:val="0"/>
        <w:numPr>
          <w:ilvl w:val="0"/>
          <w:numId w:val="393"/>
        </w:numPr>
        <w:adjustRightInd/>
        <w:snapToGrid/>
        <w:spacing w:before="0" w:after="0" w:line="400" w:lineRule="exact"/>
        <w:ind w:leftChars="0" w:left="0" w:rightChars="0" w:right="0" w:firstLine="480"/>
        <w:jc w:val="both"/>
        <w:rPr>
          <w:rFonts w:ascii="宋体" w:hAnsi="宋体"/>
        </w:rPr>
      </w:pPr>
      <w:r w:rsidRPr="006B7402">
        <w:rPr>
          <w:rFonts w:ascii="宋体" w:hAnsi="宋体"/>
        </w:rPr>
        <w:t>提交按钮：点击提交按钮进入支付页面。</w:t>
      </w:r>
    </w:p>
    <w:p w:rsidR="006B7402" w:rsidRPr="007C3463" w:rsidRDefault="006B7402" w:rsidP="006B7402">
      <w:pPr>
        <w:pStyle w:val="7"/>
      </w:pPr>
      <w:r w:rsidRPr="007C3463">
        <w:rPr>
          <w:rFonts w:hint="eastAsia"/>
        </w:rPr>
        <w:t>其他说明</w:t>
      </w:r>
    </w:p>
    <w:p w:rsidR="006B7402" w:rsidRPr="006B7402" w:rsidRDefault="006B7402" w:rsidP="006B7402">
      <w:pPr>
        <w:pStyle w:val="af8"/>
        <w:spacing w:line="500" w:lineRule="exact"/>
        <w:ind w:left="240" w:right="240" w:firstLine="480"/>
        <w:rPr>
          <w:rFonts w:ascii="宋体" w:hAnsi="宋体"/>
          <w:szCs w:val="21"/>
        </w:rPr>
      </w:pPr>
      <w:r w:rsidRPr="006B7402">
        <w:rPr>
          <w:rFonts w:ascii="宋体" w:hAnsi="宋体"/>
          <w:szCs w:val="21"/>
        </w:rPr>
        <w:t>无</w:t>
      </w:r>
    </w:p>
    <w:p w:rsidR="006B7402" w:rsidRPr="002005B8" w:rsidRDefault="006B7402" w:rsidP="006B7402">
      <w:pPr>
        <w:pStyle w:val="6"/>
      </w:pPr>
      <w:r w:rsidRPr="002005B8">
        <w:rPr>
          <w:rFonts w:hint="eastAsia"/>
        </w:rPr>
        <w:t>有线电视缴费</w:t>
      </w:r>
    </w:p>
    <w:p w:rsidR="006B7402" w:rsidRPr="007C3463" w:rsidRDefault="006B7402" w:rsidP="006B7402">
      <w:pPr>
        <w:pStyle w:val="7"/>
      </w:pPr>
      <w:r w:rsidRPr="007C3463">
        <w:rPr>
          <w:rFonts w:hint="eastAsia"/>
        </w:rPr>
        <w:t>界面</w:t>
      </w:r>
    </w:p>
    <w:p w:rsidR="006B7402" w:rsidRPr="002005B8" w:rsidRDefault="006B7402" w:rsidP="006B7402">
      <w:pPr>
        <w:ind w:right="240"/>
      </w:pPr>
      <w:r w:rsidRPr="002005B8">
        <w:rPr>
          <w:rFonts w:hint="eastAsia"/>
        </w:rPr>
        <w:t>-</w:t>
      </w:r>
      <w:r w:rsidRPr="002005B8">
        <w:t>--------------------------------------------------------------------------</w:t>
      </w:r>
    </w:p>
    <w:p w:rsidR="006B7402" w:rsidRPr="002005B8" w:rsidRDefault="006B7402" w:rsidP="006B7402">
      <w:pPr>
        <w:ind w:right="240"/>
      </w:pPr>
      <w:r w:rsidRPr="002005B8">
        <w:t>缴费地区：</w:t>
      </w:r>
    </w:p>
    <w:p w:rsidR="006B7402" w:rsidRPr="002005B8" w:rsidRDefault="006B7402" w:rsidP="006B7402">
      <w:pPr>
        <w:ind w:right="240"/>
      </w:pPr>
      <w:r w:rsidRPr="002005B8">
        <w:rPr>
          <w:rFonts w:hint="eastAsia"/>
        </w:rPr>
        <w:t>请输入用户编号：</w:t>
      </w:r>
    </w:p>
    <w:p w:rsidR="006B7402" w:rsidRPr="002005B8" w:rsidRDefault="006B7402" w:rsidP="006B7402">
      <w:pPr>
        <w:ind w:right="240"/>
      </w:pPr>
      <w:r w:rsidRPr="002005B8">
        <w:rPr>
          <w:rFonts w:hint="eastAsia"/>
        </w:rPr>
        <w:t>用户姓名：</w:t>
      </w:r>
    </w:p>
    <w:p w:rsidR="006B7402" w:rsidRPr="002005B8" w:rsidRDefault="006B7402" w:rsidP="006B7402">
      <w:pPr>
        <w:ind w:right="240"/>
      </w:pPr>
      <w:r w:rsidRPr="002005B8">
        <w:rPr>
          <w:rFonts w:hint="eastAsia"/>
        </w:rPr>
        <w:t>当前余额：</w:t>
      </w:r>
      <w:r w:rsidRPr="002005B8">
        <w:rPr>
          <w:rFonts w:hint="eastAsia"/>
        </w:rPr>
        <w:t xml:space="preserve">                </w:t>
      </w:r>
      <w:r w:rsidRPr="002005B8">
        <w:t xml:space="preserve">      </w:t>
      </w:r>
    </w:p>
    <w:p w:rsidR="006B7402" w:rsidRPr="002005B8" w:rsidRDefault="006B7402" w:rsidP="006B7402">
      <w:pPr>
        <w:ind w:right="240"/>
      </w:pPr>
      <w:r w:rsidRPr="002005B8">
        <w:t>请输入缴费金额：</w:t>
      </w:r>
    </w:p>
    <w:p w:rsidR="006B7402" w:rsidRPr="002005B8" w:rsidRDefault="006B7402" w:rsidP="006B7402">
      <w:pPr>
        <w:ind w:right="240"/>
      </w:pPr>
      <w:r w:rsidRPr="002005B8">
        <w:t>提交按钮</w:t>
      </w:r>
    </w:p>
    <w:p w:rsidR="006B7402" w:rsidRPr="002005B8" w:rsidRDefault="006B7402" w:rsidP="006B7402">
      <w:pPr>
        <w:ind w:right="240"/>
      </w:pPr>
      <w:r w:rsidRPr="002005B8">
        <w:lastRenderedPageBreak/>
        <w:t>---------------------------------------------------------------------------</w:t>
      </w:r>
    </w:p>
    <w:p w:rsidR="006B7402" w:rsidRPr="007C3463" w:rsidRDefault="006B7402" w:rsidP="006B7402">
      <w:pPr>
        <w:pStyle w:val="7"/>
      </w:pPr>
      <w:r w:rsidRPr="007C3463">
        <w:rPr>
          <w:rFonts w:hint="eastAsia"/>
        </w:rPr>
        <w:t>业务说明</w:t>
      </w:r>
    </w:p>
    <w:p w:rsidR="006B7402" w:rsidRPr="006B7402" w:rsidRDefault="006B7402" w:rsidP="008B4BF2">
      <w:pPr>
        <w:pStyle w:val="af8"/>
        <w:widowControl w:val="0"/>
        <w:numPr>
          <w:ilvl w:val="0"/>
          <w:numId w:val="394"/>
        </w:numPr>
        <w:adjustRightInd/>
        <w:snapToGrid/>
        <w:spacing w:before="0" w:after="0" w:line="400" w:lineRule="exact"/>
        <w:ind w:leftChars="0" w:left="0" w:rightChars="0" w:right="0" w:firstLine="480"/>
        <w:jc w:val="both"/>
        <w:rPr>
          <w:rFonts w:ascii="宋体" w:hAnsi="宋体"/>
        </w:rPr>
      </w:pPr>
      <w:r w:rsidRPr="006B7402">
        <w:rPr>
          <w:rFonts w:ascii="宋体" w:hAnsi="宋体"/>
        </w:rPr>
        <w:t>缴费地区：显示当前业务的缴费地区。</w:t>
      </w:r>
    </w:p>
    <w:p w:rsidR="006B7402" w:rsidRPr="006B7402" w:rsidRDefault="006B7402" w:rsidP="008B4BF2">
      <w:pPr>
        <w:pStyle w:val="af8"/>
        <w:widowControl w:val="0"/>
        <w:numPr>
          <w:ilvl w:val="0"/>
          <w:numId w:val="394"/>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请输入用户编号：支持手工输入。输入用户编号</w:t>
      </w:r>
      <w:r w:rsidRPr="006B7402">
        <w:rPr>
          <w:rFonts w:ascii="宋体" w:hAnsi="宋体"/>
        </w:rPr>
        <w:t>自动查询用户姓名、当前余额等信息。</w:t>
      </w:r>
    </w:p>
    <w:p w:rsidR="006B7402" w:rsidRPr="006B7402" w:rsidRDefault="006B7402" w:rsidP="008B4BF2">
      <w:pPr>
        <w:pStyle w:val="af8"/>
        <w:widowControl w:val="0"/>
        <w:numPr>
          <w:ilvl w:val="0"/>
          <w:numId w:val="394"/>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用户姓名：显示用户姓名。</w:t>
      </w:r>
    </w:p>
    <w:p w:rsidR="006B7402" w:rsidRPr="006B7402" w:rsidRDefault="006B7402" w:rsidP="008B4BF2">
      <w:pPr>
        <w:pStyle w:val="af8"/>
        <w:widowControl w:val="0"/>
        <w:numPr>
          <w:ilvl w:val="0"/>
          <w:numId w:val="394"/>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当前余额：显示当前余额。</w:t>
      </w:r>
    </w:p>
    <w:p w:rsidR="006B7402" w:rsidRPr="006B7402" w:rsidRDefault="006B7402" w:rsidP="008B4BF2">
      <w:pPr>
        <w:pStyle w:val="af8"/>
        <w:widowControl w:val="0"/>
        <w:numPr>
          <w:ilvl w:val="0"/>
          <w:numId w:val="394"/>
        </w:numPr>
        <w:adjustRightInd/>
        <w:snapToGrid/>
        <w:spacing w:before="0" w:after="0" w:line="400" w:lineRule="exact"/>
        <w:ind w:leftChars="0" w:left="0" w:rightChars="0" w:right="0" w:firstLine="480"/>
        <w:jc w:val="both"/>
        <w:rPr>
          <w:rFonts w:ascii="宋体" w:hAnsi="宋体"/>
        </w:rPr>
      </w:pPr>
      <w:r w:rsidRPr="006B7402">
        <w:rPr>
          <w:rFonts w:ascii="宋体" w:hAnsi="宋体"/>
        </w:rPr>
        <w:t>请输入缴费金额：手动输入缴费金额。</w:t>
      </w:r>
    </w:p>
    <w:p w:rsidR="006B7402" w:rsidRPr="006B7402" w:rsidRDefault="006B7402" w:rsidP="008B4BF2">
      <w:pPr>
        <w:pStyle w:val="af8"/>
        <w:widowControl w:val="0"/>
        <w:numPr>
          <w:ilvl w:val="0"/>
          <w:numId w:val="394"/>
        </w:numPr>
        <w:adjustRightInd/>
        <w:snapToGrid/>
        <w:spacing w:before="0" w:after="0" w:line="400" w:lineRule="exact"/>
        <w:ind w:leftChars="0" w:left="0" w:rightChars="0" w:right="0" w:firstLine="480"/>
        <w:jc w:val="both"/>
        <w:rPr>
          <w:rFonts w:ascii="宋体" w:hAnsi="宋体"/>
        </w:rPr>
      </w:pPr>
      <w:r w:rsidRPr="006B7402">
        <w:rPr>
          <w:rFonts w:ascii="宋体" w:hAnsi="宋体"/>
        </w:rPr>
        <w:t>提交按钮：点击提交按钮进入支付页面。</w:t>
      </w:r>
    </w:p>
    <w:p w:rsidR="006B7402" w:rsidRPr="007C3463" w:rsidRDefault="006B7402" w:rsidP="006B7402">
      <w:pPr>
        <w:pStyle w:val="7"/>
      </w:pPr>
      <w:r w:rsidRPr="007C3463">
        <w:t>其他说明</w:t>
      </w:r>
    </w:p>
    <w:p w:rsidR="006B7402" w:rsidRPr="006B7402" w:rsidRDefault="006B7402" w:rsidP="006B7402">
      <w:pPr>
        <w:spacing w:line="400" w:lineRule="exact"/>
        <w:ind w:firstLineChars="202" w:firstLine="485"/>
        <w:rPr>
          <w:rFonts w:ascii="宋体" w:hAnsi="宋体"/>
          <w:szCs w:val="21"/>
        </w:rPr>
      </w:pPr>
      <w:r w:rsidRPr="006B7402">
        <w:rPr>
          <w:rFonts w:ascii="宋体" w:hAnsi="宋体"/>
          <w:szCs w:val="21"/>
        </w:rPr>
        <w:t>无</w:t>
      </w:r>
    </w:p>
    <w:p w:rsidR="006B7402" w:rsidRPr="002005B8" w:rsidRDefault="006B7402" w:rsidP="006B7402">
      <w:pPr>
        <w:pStyle w:val="6"/>
      </w:pPr>
      <w:r w:rsidRPr="002005B8">
        <w:rPr>
          <w:rFonts w:hint="eastAsia"/>
        </w:rPr>
        <w:t>水费缴费</w:t>
      </w:r>
    </w:p>
    <w:p w:rsidR="006B7402" w:rsidRPr="007C3463" w:rsidRDefault="006B7402" w:rsidP="006B7402">
      <w:pPr>
        <w:pStyle w:val="7"/>
      </w:pPr>
      <w:r w:rsidRPr="007C3463">
        <w:rPr>
          <w:rFonts w:hint="eastAsia"/>
        </w:rPr>
        <w:t>界面</w:t>
      </w:r>
    </w:p>
    <w:p w:rsidR="006B7402" w:rsidRPr="002005B8" w:rsidRDefault="006B7402" w:rsidP="006B7402">
      <w:pPr>
        <w:ind w:right="240"/>
      </w:pPr>
      <w:r w:rsidRPr="002005B8">
        <w:rPr>
          <w:rFonts w:hint="eastAsia"/>
        </w:rPr>
        <w:t>-</w:t>
      </w:r>
      <w:r w:rsidRPr="002005B8">
        <w:t>--------------------------------------------------------------------------</w:t>
      </w:r>
    </w:p>
    <w:p w:rsidR="006B7402" w:rsidRPr="002005B8" w:rsidRDefault="006B7402" w:rsidP="006B7402">
      <w:pPr>
        <w:ind w:right="240"/>
      </w:pPr>
      <w:r w:rsidRPr="002005B8">
        <w:t>缴费地区：</w:t>
      </w:r>
    </w:p>
    <w:p w:rsidR="006B7402" w:rsidRPr="002005B8" w:rsidRDefault="006B7402" w:rsidP="006B7402">
      <w:pPr>
        <w:ind w:right="240"/>
      </w:pPr>
      <w:r w:rsidRPr="002005B8">
        <w:rPr>
          <w:rFonts w:hint="eastAsia"/>
        </w:rPr>
        <w:t>请输入用户编号：</w:t>
      </w:r>
    </w:p>
    <w:p w:rsidR="006B7402" w:rsidRPr="002005B8" w:rsidRDefault="006B7402" w:rsidP="006B7402">
      <w:pPr>
        <w:ind w:right="240"/>
      </w:pPr>
      <w:r w:rsidRPr="002005B8">
        <w:rPr>
          <w:rFonts w:hint="eastAsia"/>
        </w:rPr>
        <w:t>用户姓名：</w:t>
      </w:r>
    </w:p>
    <w:p w:rsidR="006B7402" w:rsidRPr="002005B8" w:rsidRDefault="006B7402" w:rsidP="006B7402">
      <w:pPr>
        <w:ind w:right="240"/>
      </w:pPr>
      <w:r w:rsidRPr="002005B8">
        <w:rPr>
          <w:rFonts w:hint="eastAsia"/>
        </w:rPr>
        <w:t>应缴水费：</w:t>
      </w:r>
      <w:r w:rsidRPr="002005B8">
        <w:rPr>
          <w:rFonts w:hint="eastAsia"/>
        </w:rPr>
        <w:t xml:space="preserve">                </w:t>
      </w:r>
      <w:r w:rsidRPr="002005B8">
        <w:t xml:space="preserve">      </w:t>
      </w:r>
    </w:p>
    <w:p w:rsidR="006B7402" w:rsidRPr="002005B8" w:rsidRDefault="006B7402" w:rsidP="006B7402">
      <w:pPr>
        <w:ind w:right="240"/>
      </w:pPr>
      <w:r w:rsidRPr="002005B8">
        <w:t>应缴污水费：</w:t>
      </w:r>
    </w:p>
    <w:p w:rsidR="006B7402" w:rsidRPr="002005B8" w:rsidRDefault="006B7402" w:rsidP="006B7402">
      <w:pPr>
        <w:ind w:right="240"/>
      </w:pPr>
      <w:r w:rsidRPr="002005B8">
        <w:t>请输入水费金额：</w:t>
      </w:r>
      <w:r w:rsidRPr="002005B8">
        <w:rPr>
          <w:rFonts w:hint="eastAsia"/>
        </w:rPr>
        <w:t xml:space="preserve">                </w:t>
      </w:r>
    </w:p>
    <w:p w:rsidR="006B7402" w:rsidRPr="002005B8" w:rsidRDefault="006B7402" w:rsidP="006B7402">
      <w:pPr>
        <w:ind w:right="240"/>
      </w:pPr>
      <w:r w:rsidRPr="002005B8">
        <w:rPr>
          <w:rFonts w:hint="eastAsia"/>
        </w:rPr>
        <w:t>请输入污水费金额：</w:t>
      </w:r>
    </w:p>
    <w:p w:rsidR="006B7402" w:rsidRPr="002005B8" w:rsidRDefault="006B7402" w:rsidP="006B7402">
      <w:pPr>
        <w:ind w:right="240"/>
      </w:pPr>
      <w:r w:rsidRPr="002005B8">
        <w:t>金额合计：</w:t>
      </w:r>
    </w:p>
    <w:p w:rsidR="006B7402" w:rsidRPr="002005B8" w:rsidRDefault="006B7402" w:rsidP="006B7402">
      <w:pPr>
        <w:ind w:right="240"/>
      </w:pPr>
      <w:r w:rsidRPr="002005B8">
        <w:t>提交按钮</w:t>
      </w:r>
    </w:p>
    <w:p w:rsidR="006B7402" w:rsidRPr="002005B8" w:rsidRDefault="006B7402" w:rsidP="006B7402">
      <w:pPr>
        <w:ind w:right="240"/>
      </w:pPr>
      <w:r w:rsidRPr="002005B8">
        <w:t>---------------------------------------------------------------------------</w:t>
      </w:r>
    </w:p>
    <w:p w:rsidR="006B7402" w:rsidRPr="007C3463" w:rsidRDefault="006B7402" w:rsidP="006B7402">
      <w:pPr>
        <w:pStyle w:val="7"/>
      </w:pPr>
      <w:r w:rsidRPr="007C3463">
        <w:rPr>
          <w:rFonts w:hint="eastAsia"/>
        </w:rPr>
        <w:t>业务说明</w:t>
      </w:r>
    </w:p>
    <w:p w:rsidR="006B7402" w:rsidRPr="006B7402" w:rsidRDefault="006B7402" w:rsidP="008B4BF2">
      <w:pPr>
        <w:pStyle w:val="af8"/>
        <w:widowControl w:val="0"/>
        <w:numPr>
          <w:ilvl w:val="0"/>
          <w:numId w:val="395"/>
        </w:numPr>
        <w:adjustRightInd/>
        <w:snapToGrid/>
        <w:spacing w:before="0" w:after="0" w:line="400" w:lineRule="exact"/>
        <w:ind w:leftChars="0" w:left="0" w:rightChars="0" w:right="0" w:firstLine="480"/>
        <w:jc w:val="both"/>
        <w:rPr>
          <w:rFonts w:ascii="宋体" w:hAnsi="宋体"/>
        </w:rPr>
      </w:pPr>
      <w:r w:rsidRPr="006B7402">
        <w:rPr>
          <w:rFonts w:ascii="宋体" w:hAnsi="宋体"/>
        </w:rPr>
        <w:t>缴费地区：显示当前业务的缴费地区。</w:t>
      </w:r>
    </w:p>
    <w:p w:rsidR="006B7402" w:rsidRPr="006B7402" w:rsidRDefault="006B7402" w:rsidP="008B4BF2">
      <w:pPr>
        <w:pStyle w:val="af8"/>
        <w:widowControl w:val="0"/>
        <w:numPr>
          <w:ilvl w:val="0"/>
          <w:numId w:val="395"/>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请输入用户编号：支持手工输入。输入用户编号</w:t>
      </w:r>
      <w:r w:rsidRPr="006B7402">
        <w:rPr>
          <w:rFonts w:ascii="宋体" w:hAnsi="宋体"/>
        </w:rPr>
        <w:t>自动查询用户姓名、应缴水费、应缴污水费等信息。</w:t>
      </w:r>
    </w:p>
    <w:p w:rsidR="006B7402" w:rsidRPr="006B7402" w:rsidRDefault="006B7402" w:rsidP="008B4BF2">
      <w:pPr>
        <w:pStyle w:val="af8"/>
        <w:widowControl w:val="0"/>
        <w:numPr>
          <w:ilvl w:val="0"/>
          <w:numId w:val="395"/>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用户姓名：返显，只显示姓。</w:t>
      </w:r>
    </w:p>
    <w:p w:rsidR="006B7402" w:rsidRPr="006B7402" w:rsidRDefault="006B7402" w:rsidP="008B4BF2">
      <w:pPr>
        <w:pStyle w:val="af8"/>
        <w:widowControl w:val="0"/>
        <w:numPr>
          <w:ilvl w:val="0"/>
          <w:numId w:val="395"/>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应缴水费：显示应缴水费金额。</w:t>
      </w:r>
    </w:p>
    <w:p w:rsidR="006B7402" w:rsidRPr="006B7402" w:rsidRDefault="006B7402" w:rsidP="008B4BF2">
      <w:pPr>
        <w:pStyle w:val="af8"/>
        <w:widowControl w:val="0"/>
        <w:numPr>
          <w:ilvl w:val="0"/>
          <w:numId w:val="395"/>
        </w:numPr>
        <w:adjustRightInd/>
        <w:snapToGrid/>
        <w:spacing w:before="0" w:after="0" w:line="400" w:lineRule="exact"/>
        <w:ind w:leftChars="0" w:left="0" w:rightChars="0" w:right="0" w:firstLine="480"/>
        <w:jc w:val="both"/>
        <w:rPr>
          <w:rFonts w:ascii="宋体" w:hAnsi="宋体"/>
        </w:rPr>
      </w:pPr>
      <w:r w:rsidRPr="006B7402">
        <w:rPr>
          <w:rFonts w:ascii="宋体" w:hAnsi="宋体"/>
        </w:rPr>
        <w:lastRenderedPageBreak/>
        <w:t>应缴污水费：</w:t>
      </w:r>
      <w:r w:rsidRPr="006B7402">
        <w:rPr>
          <w:rFonts w:ascii="宋体" w:hAnsi="宋体" w:hint="eastAsia"/>
        </w:rPr>
        <w:t>显示应缴污水费金额</w:t>
      </w:r>
      <w:r w:rsidRPr="006B7402">
        <w:rPr>
          <w:rFonts w:ascii="宋体" w:hAnsi="宋体"/>
        </w:rPr>
        <w:t>。</w:t>
      </w:r>
    </w:p>
    <w:p w:rsidR="006B7402" w:rsidRPr="006B7402" w:rsidRDefault="006B7402" w:rsidP="008B4BF2">
      <w:pPr>
        <w:pStyle w:val="af8"/>
        <w:widowControl w:val="0"/>
        <w:numPr>
          <w:ilvl w:val="0"/>
          <w:numId w:val="395"/>
        </w:numPr>
        <w:adjustRightInd/>
        <w:snapToGrid/>
        <w:spacing w:before="0" w:after="0" w:line="400" w:lineRule="exact"/>
        <w:ind w:leftChars="0" w:left="0" w:rightChars="0" w:right="0" w:firstLine="480"/>
        <w:jc w:val="both"/>
        <w:rPr>
          <w:rFonts w:ascii="宋体" w:hAnsi="宋体"/>
        </w:rPr>
      </w:pPr>
      <w:r w:rsidRPr="006B7402">
        <w:rPr>
          <w:rFonts w:ascii="宋体" w:hAnsi="宋体"/>
        </w:rPr>
        <w:t>请输入水费金额：默认为应缴水费金额，可修改，修改数值只能大于应缴水费金额；</w:t>
      </w:r>
    </w:p>
    <w:p w:rsidR="006B7402" w:rsidRPr="006B7402" w:rsidRDefault="006B7402" w:rsidP="008B4BF2">
      <w:pPr>
        <w:pStyle w:val="af8"/>
        <w:widowControl w:val="0"/>
        <w:numPr>
          <w:ilvl w:val="0"/>
          <w:numId w:val="395"/>
        </w:numPr>
        <w:adjustRightInd/>
        <w:snapToGrid/>
        <w:spacing w:before="0" w:after="0" w:line="400" w:lineRule="exact"/>
        <w:ind w:leftChars="0" w:left="0" w:rightChars="0" w:right="0" w:firstLine="480"/>
        <w:jc w:val="both"/>
        <w:rPr>
          <w:rFonts w:ascii="宋体" w:hAnsi="宋体"/>
        </w:rPr>
      </w:pPr>
      <w:r w:rsidRPr="006B7402">
        <w:rPr>
          <w:rFonts w:ascii="宋体" w:hAnsi="宋体"/>
        </w:rPr>
        <w:t>请输入污水费金额：默认为应缴污水费金额，可修改，修改数值只能大于应缴污水费金额；</w:t>
      </w:r>
    </w:p>
    <w:p w:rsidR="006B7402" w:rsidRPr="006B7402" w:rsidRDefault="006B7402" w:rsidP="008B4BF2">
      <w:pPr>
        <w:pStyle w:val="af8"/>
        <w:widowControl w:val="0"/>
        <w:numPr>
          <w:ilvl w:val="0"/>
          <w:numId w:val="395"/>
        </w:numPr>
        <w:adjustRightInd/>
        <w:snapToGrid/>
        <w:spacing w:before="0" w:after="0" w:line="400" w:lineRule="exact"/>
        <w:ind w:leftChars="0" w:left="0" w:rightChars="0" w:right="0" w:firstLine="480"/>
        <w:jc w:val="both"/>
        <w:rPr>
          <w:rFonts w:ascii="宋体" w:hAnsi="宋体"/>
        </w:rPr>
      </w:pPr>
      <w:r w:rsidRPr="006B7402">
        <w:rPr>
          <w:rFonts w:ascii="宋体" w:hAnsi="宋体"/>
        </w:rPr>
        <w:t>合计金额：</w:t>
      </w:r>
      <w:r w:rsidRPr="006B7402">
        <w:rPr>
          <w:rFonts w:ascii="宋体" w:hAnsi="宋体" w:hint="eastAsia"/>
        </w:rPr>
        <w:t>合计金额为请输入水费金额+请输入污水费金额，不可编辑</w:t>
      </w:r>
      <w:r w:rsidRPr="006B7402">
        <w:rPr>
          <w:rFonts w:ascii="宋体" w:hAnsi="宋体"/>
        </w:rPr>
        <w:t>。</w:t>
      </w:r>
    </w:p>
    <w:p w:rsidR="006B7402" w:rsidRPr="006B7402" w:rsidRDefault="006B7402" w:rsidP="008B4BF2">
      <w:pPr>
        <w:pStyle w:val="af8"/>
        <w:widowControl w:val="0"/>
        <w:numPr>
          <w:ilvl w:val="0"/>
          <w:numId w:val="395"/>
        </w:numPr>
        <w:adjustRightInd/>
        <w:snapToGrid/>
        <w:spacing w:before="0" w:after="0" w:line="400" w:lineRule="exact"/>
        <w:ind w:leftChars="0" w:left="0" w:rightChars="0" w:right="0" w:firstLine="480"/>
        <w:jc w:val="both"/>
        <w:rPr>
          <w:rFonts w:ascii="宋体" w:hAnsi="宋体"/>
        </w:rPr>
      </w:pPr>
      <w:r w:rsidRPr="006B7402">
        <w:rPr>
          <w:rFonts w:ascii="宋体" w:hAnsi="宋体"/>
        </w:rPr>
        <w:t>提交按钮：点击提交按钮进入支付页面，支付金额为合计金额。</w:t>
      </w:r>
    </w:p>
    <w:p w:rsidR="006B7402" w:rsidRPr="007C3463" w:rsidRDefault="006B7402" w:rsidP="006B7402">
      <w:pPr>
        <w:pStyle w:val="7"/>
      </w:pPr>
      <w:r w:rsidRPr="007C3463">
        <w:t>其他说明</w:t>
      </w:r>
    </w:p>
    <w:p w:rsidR="006B7402" w:rsidRPr="006B7402" w:rsidRDefault="006B7402" w:rsidP="006B7402">
      <w:pPr>
        <w:spacing w:line="400" w:lineRule="exact"/>
        <w:ind w:firstLineChars="202" w:firstLine="485"/>
        <w:rPr>
          <w:rFonts w:ascii="宋体" w:hAnsi="宋体"/>
          <w:szCs w:val="21"/>
        </w:rPr>
      </w:pPr>
      <w:r w:rsidRPr="006B7402">
        <w:rPr>
          <w:rFonts w:ascii="宋体" w:hAnsi="宋体"/>
          <w:szCs w:val="21"/>
        </w:rPr>
        <w:t>无</w:t>
      </w:r>
    </w:p>
    <w:p w:rsidR="006B7402" w:rsidRPr="002005B8" w:rsidRDefault="006B7402" w:rsidP="006B7402">
      <w:pPr>
        <w:pStyle w:val="6"/>
      </w:pPr>
      <w:r w:rsidRPr="002005B8">
        <w:rPr>
          <w:rFonts w:hint="eastAsia"/>
        </w:rPr>
        <w:t>供热缴费</w:t>
      </w:r>
    </w:p>
    <w:p w:rsidR="006B7402" w:rsidRPr="007C3463" w:rsidRDefault="006B7402" w:rsidP="006B7402">
      <w:pPr>
        <w:pStyle w:val="7"/>
      </w:pPr>
      <w:r w:rsidRPr="007C3463">
        <w:rPr>
          <w:rFonts w:hint="eastAsia"/>
        </w:rPr>
        <w:t>界面</w:t>
      </w:r>
    </w:p>
    <w:p w:rsidR="006B7402" w:rsidRPr="002005B8" w:rsidRDefault="006B7402" w:rsidP="006B7402">
      <w:pPr>
        <w:ind w:right="240"/>
      </w:pPr>
      <w:r w:rsidRPr="002005B8">
        <w:rPr>
          <w:rFonts w:hint="eastAsia"/>
        </w:rPr>
        <w:t>-</w:t>
      </w:r>
      <w:r w:rsidRPr="002005B8">
        <w:t>--------------------------------------------------------------------------</w:t>
      </w:r>
    </w:p>
    <w:p w:rsidR="006B7402" w:rsidRPr="002005B8" w:rsidRDefault="006B7402" w:rsidP="006B7402">
      <w:pPr>
        <w:ind w:right="240"/>
      </w:pPr>
      <w:r w:rsidRPr="002005B8">
        <w:t>缴费地区：</w:t>
      </w:r>
    </w:p>
    <w:p w:rsidR="006B7402" w:rsidRPr="002005B8" w:rsidRDefault="006B7402" w:rsidP="006B7402">
      <w:pPr>
        <w:ind w:right="240"/>
      </w:pPr>
      <w:r w:rsidRPr="002005B8">
        <w:rPr>
          <w:rFonts w:hint="eastAsia"/>
        </w:rPr>
        <w:t>请输入用户编号：</w:t>
      </w:r>
    </w:p>
    <w:p w:rsidR="006B7402" w:rsidRPr="002005B8" w:rsidRDefault="006B7402" w:rsidP="006B7402">
      <w:pPr>
        <w:ind w:right="240"/>
      </w:pPr>
      <w:r w:rsidRPr="002005B8">
        <w:rPr>
          <w:rFonts w:hint="eastAsia"/>
        </w:rPr>
        <w:t>用户姓名：</w:t>
      </w:r>
    </w:p>
    <w:p w:rsidR="006B7402" w:rsidRPr="002005B8" w:rsidRDefault="006B7402" w:rsidP="006B7402">
      <w:pPr>
        <w:ind w:right="240"/>
      </w:pPr>
      <w:r w:rsidRPr="002005B8">
        <w:rPr>
          <w:rFonts w:hint="eastAsia"/>
        </w:rPr>
        <w:t>单位信息：</w:t>
      </w:r>
      <w:r w:rsidRPr="002005B8">
        <w:rPr>
          <w:rFonts w:hint="eastAsia"/>
        </w:rPr>
        <w:t xml:space="preserve">                </w:t>
      </w:r>
      <w:r w:rsidRPr="002005B8">
        <w:t xml:space="preserve">      </w:t>
      </w:r>
    </w:p>
    <w:p w:rsidR="006B7402" w:rsidRPr="002005B8" w:rsidRDefault="006B7402" w:rsidP="006B7402">
      <w:pPr>
        <w:ind w:right="240"/>
      </w:pPr>
      <w:r w:rsidRPr="002005B8">
        <w:t>用户地址：</w:t>
      </w:r>
    </w:p>
    <w:p w:rsidR="006B7402" w:rsidRPr="002005B8" w:rsidRDefault="006B7402" w:rsidP="006B7402">
      <w:pPr>
        <w:ind w:right="240"/>
      </w:pPr>
      <w:r w:rsidRPr="002005B8">
        <w:t>房间编号：</w:t>
      </w:r>
      <w:r w:rsidRPr="002005B8">
        <w:rPr>
          <w:rFonts w:hint="eastAsia"/>
        </w:rPr>
        <w:t xml:space="preserve">                </w:t>
      </w:r>
      <w:r w:rsidRPr="002005B8">
        <w:t xml:space="preserve">      </w:t>
      </w:r>
    </w:p>
    <w:p w:rsidR="006B7402" w:rsidRPr="002005B8" w:rsidRDefault="006B7402" w:rsidP="006B7402">
      <w:pPr>
        <w:ind w:right="240"/>
      </w:pPr>
      <w:r w:rsidRPr="002005B8">
        <w:rPr>
          <w:rFonts w:hint="eastAsia"/>
        </w:rPr>
        <w:t>缴费金额：</w:t>
      </w:r>
    </w:p>
    <w:p w:rsidR="006B7402" w:rsidRPr="002005B8" w:rsidRDefault="006B7402" w:rsidP="006B7402">
      <w:pPr>
        <w:ind w:right="240"/>
      </w:pPr>
      <w:r w:rsidRPr="002005B8">
        <w:t>提交按钮</w:t>
      </w:r>
    </w:p>
    <w:p w:rsidR="006B7402" w:rsidRPr="002005B8" w:rsidRDefault="006B7402" w:rsidP="006B7402">
      <w:pPr>
        <w:ind w:right="240"/>
      </w:pPr>
      <w:r w:rsidRPr="002005B8">
        <w:t>---------------------------------------------------------------------------</w:t>
      </w:r>
    </w:p>
    <w:p w:rsidR="006B7402" w:rsidRPr="007C3463" w:rsidRDefault="006B7402" w:rsidP="006B7402">
      <w:pPr>
        <w:pStyle w:val="7"/>
      </w:pPr>
      <w:r w:rsidRPr="007C3463">
        <w:rPr>
          <w:rFonts w:hint="eastAsia"/>
        </w:rPr>
        <w:t>业务说明</w:t>
      </w:r>
    </w:p>
    <w:p w:rsidR="006B7402" w:rsidRPr="006B7402" w:rsidRDefault="006B7402" w:rsidP="008B4BF2">
      <w:pPr>
        <w:pStyle w:val="af8"/>
        <w:widowControl w:val="0"/>
        <w:numPr>
          <w:ilvl w:val="0"/>
          <w:numId w:val="396"/>
        </w:numPr>
        <w:adjustRightInd/>
        <w:snapToGrid/>
        <w:spacing w:before="0" w:after="0" w:line="400" w:lineRule="exact"/>
        <w:ind w:leftChars="0" w:left="0" w:rightChars="0" w:right="0" w:firstLine="480"/>
        <w:jc w:val="both"/>
        <w:rPr>
          <w:rFonts w:ascii="宋体" w:hAnsi="宋体"/>
        </w:rPr>
      </w:pPr>
      <w:r w:rsidRPr="006B7402">
        <w:rPr>
          <w:rFonts w:ascii="宋体" w:hAnsi="宋体"/>
        </w:rPr>
        <w:t>缴费地区：显示当前业务的缴费地区。</w:t>
      </w:r>
    </w:p>
    <w:p w:rsidR="006B7402" w:rsidRPr="006B7402" w:rsidRDefault="006B7402" w:rsidP="008B4BF2">
      <w:pPr>
        <w:pStyle w:val="af8"/>
        <w:widowControl w:val="0"/>
        <w:numPr>
          <w:ilvl w:val="0"/>
          <w:numId w:val="396"/>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请输入用户编号：支持手工输入。输入用户编号</w:t>
      </w:r>
      <w:r w:rsidRPr="006B7402">
        <w:rPr>
          <w:rFonts w:ascii="宋体" w:hAnsi="宋体"/>
        </w:rPr>
        <w:t>自动查询用户姓名、单位信息、用户地址、房间编号、应缴金额等信息。</w:t>
      </w:r>
    </w:p>
    <w:p w:rsidR="006B7402" w:rsidRPr="006B7402" w:rsidRDefault="006B7402" w:rsidP="008B4BF2">
      <w:pPr>
        <w:pStyle w:val="af8"/>
        <w:widowControl w:val="0"/>
        <w:numPr>
          <w:ilvl w:val="0"/>
          <w:numId w:val="396"/>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用户姓名：返显用户姓名。</w:t>
      </w:r>
    </w:p>
    <w:p w:rsidR="006B7402" w:rsidRPr="006B7402" w:rsidRDefault="006B7402" w:rsidP="008B4BF2">
      <w:pPr>
        <w:pStyle w:val="af8"/>
        <w:widowControl w:val="0"/>
        <w:numPr>
          <w:ilvl w:val="0"/>
          <w:numId w:val="396"/>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单位信息：显示单位信息。</w:t>
      </w:r>
    </w:p>
    <w:p w:rsidR="006B7402" w:rsidRPr="006B7402" w:rsidRDefault="006B7402" w:rsidP="008B4BF2">
      <w:pPr>
        <w:pStyle w:val="af8"/>
        <w:widowControl w:val="0"/>
        <w:numPr>
          <w:ilvl w:val="0"/>
          <w:numId w:val="396"/>
        </w:numPr>
        <w:adjustRightInd/>
        <w:snapToGrid/>
        <w:spacing w:before="0" w:after="0" w:line="400" w:lineRule="exact"/>
        <w:ind w:leftChars="0" w:left="0" w:rightChars="0" w:right="0" w:firstLine="480"/>
        <w:jc w:val="both"/>
        <w:rPr>
          <w:rFonts w:ascii="宋体" w:hAnsi="宋体"/>
        </w:rPr>
      </w:pPr>
      <w:r w:rsidRPr="006B7402">
        <w:rPr>
          <w:rFonts w:ascii="宋体" w:hAnsi="宋体"/>
        </w:rPr>
        <w:t>用户地址：显示用户地址。</w:t>
      </w:r>
    </w:p>
    <w:p w:rsidR="006B7402" w:rsidRPr="006B7402" w:rsidRDefault="006B7402" w:rsidP="008B4BF2">
      <w:pPr>
        <w:pStyle w:val="af8"/>
        <w:widowControl w:val="0"/>
        <w:numPr>
          <w:ilvl w:val="0"/>
          <w:numId w:val="396"/>
        </w:numPr>
        <w:adjustRightInd/>
        <w:snapToGrid/>
        <w:spacing w:before="0" w:after="0" w:line="400" w:lineRule="exact"/>
        <w:ind w:leftChars="0" w:left="0" w:rightChars="0" w:right="0" w:firstLine="480"/>
        <w:jc w:val="both"/>
        <w:rPr>
          <w:rFonts w:ascii="宋体" w:hAnsi="宋体"/>
        </w:rPr>
      </w:pPr>
      <w:r w:rsidRPr="006B7402">
        <w:rPr>
          <w:rFonts w:ascii="宋体" w:hAnsi="宋体"/>
        </w:rPr>
        <w:t>房间编号：显示房间编号。</w:t>
      </w:r>
    </w:p>
    <w:p w:rsidR="006B7402" w:rsidRPr="006B7402" w:rsidRDefault="006B7402" w:rsidP="008B4BF2">
      <w:pPr>
        <w:pStyle w:val="af8"/>
        <w:widowControl w:val="0"/>
        <w:numPr>
          <w:ilvl w:val="0"/>
          <w:numId w:val="396"/>
        </w:numPr>
        <w:adjustRightInd/>
        <w:snapToGrid/>
        <w:spacing w:before="0" w:after="0" w:line="400" w:lineRule="exact"/>
        <w:ind w:leftChars="0" w:left="0" w:rightChars="0" w:right="0" w:firstLine="480"/>
        <w:jc w:val="both"/>
        <w:rPr>
          <w:rFonts w:ascii="宋体" w:hAnsi="宋体"/>
        </w:rPr>
      </w:pPr>
      <w:r w:rsidRPr="006B7402">
        <w:rPr>
          <w:rFonts w:ascii="宋体" w:hAnsi="宋体"/>
        </w:rPr>
        <w:t>缴费金额：显示应缴金额，不可编辑。</w:t>
      </w:r>
    </w:p>
    <w:p w:rsidR="006B7402" w:rsidRPr="006B7402" w:rsidRDefault="006B7402" w:rsidP="008B4BF2">
      <w:pPr>
        <w:pStyle w:val="af8"/>
        <w:widowControl w:val="0"/>
        <w:numPr>
          <w:ilvl w:val="0"/>
          <w:numId w:val="396"/>
        </w:numPr>
        <w:adjustRightInd/>
        <w:snapToGrid/>
        <w:spacing w:before="0" w:after="0" w:line="400" w:lineRule="exact"/>
        <w:ind w:leftChars="0" w:left="0" w:rightChars="0" w:right="0" w:firstLine="480"/>
        <w:jc w:val="both"/>
        <w:rPr>
          <w:rFonts w:ascii="宋体" w:hAnsi="宋体"/>
        </w:rPr>
      </w:pPr>
      <w:r w:rsidRPr="006B7402">
        <w:rPr>
          <w:rFonts w:ascii="宋体" w:hAnsi="宋体"/>
        </w:rPr>
        <w:lastRenderedPageBreak/>
        <w:t>提交按钮：点击提交按钮进入支付页面。</w:t>
      </w:r>
    </w:p>
    <w:p w:rsidR="006B7402" w:rsidRPr="007C3463" w:rsidRDefault="006B7402" w:rsidP="006B7402">
      <w:pPr>
        <w:pStyle w:val="7"/>
      </w:pPr>
      <w:r w:rsidRPr="007C3463">
        <w:t>其他说明</w:t>
      </w:r>
    </w:p>
    <w:p w:rsidR="006B7402" w:rsidRPr="006B7402" w:rsidRDefault="006B7402" w:rsidP="006B7402">
      <w:pPr>
        <w:pStyle w:val="af8"/>
        <w:spacing w:line="500" w:lineRule="exact"/>
        <w:ind w:left="240" w:right="240" w:firstLine="480"/>
        <w:rPr>
          <w:rFonts w:ascii="宋体" w:hAnsi="宋体"/>
          <w:szCs w:val="21"/>
        </w:rPr>
      </w:pPr>
      <w:r w:rsidRPr="006B7402">
        <w:rPr>
          <w:rFonts w:ascii="宋体" w:hAnsi="宋体" w:hint="eastAsia"/>
          <w:szCs w:val="21"/>
        </w:rPr>
        <w:t>无</w:t>
      </w:r>
    </w:p>
    <w:p w:rsidR="006B7402" w:rsidRPr="002005B8" w:rsidRDefault="006B7402" w:rsidP="006B7402">
      <w:pPr>
        <w:pStyle w:val="6"/>
      </w:pPr>
      <w:r w:rsidRPr="002005B8">
        <w:rPr>
          <w:rFonts w:hint="eastAsia"/>
        </w:rPr>
        <w:t>城乡居保缴费</w:t>
      </w:r>
    </w:p>
    <w:p w:rsidR="006B7402" w:rsidRPr="007C3463" w:rsidRDefault="006B7402" w:rsidP="006B7402">
      <w:pPr>
        <w:pStyle w:val="7"/>
      </w:pPr>
      <w:r w:rsidRPr="007C3463">
        <w:rPr>
          <w:rFonts w:hint="eastAsia"/>
        </w:rPr>
        <w:t>界面</w:t>
      </w:r>
    </w:p>
    <w:p w:rsidR="006B7402" w:rsidRPr="002005B8" w:rsidRDefault="006B7402" w:rsidP="006B7402">
      <w:pPr>
        <w:ind w:right="240"/>
      </w:pPr>
      <w:r w:rsidRPr="002005B8">
        <w:rPr>
          <w:rFonts w:hint="eastAsia"/>
        </w:rPr>
        <w:t>-</w:t>
      </w:r>
      <w:r w:rsidRPr="002005B8">
        <w:t>--------------------------------------------------------------------------</w:t>
      </w:r>
    </w:p>
    <w:p w:rsidR="006B7402" w:rsidRPr="002005B8" w:rsidRDefault="006B7402" w:rsidP="006B7402">
      <w:pPr>
        <w:ind w:right="240"/>
      </w:pPr>
      <w:r w:rsidRPr="002005B8">
        <w:t>缴费地区：</w:t>
      </w:r>
      <w:r w:rsidRPr="002005B8">
        <w:t xml:space="preserve"> </w:t>
      </w:r>
    </w:p>
    <w:p w:rsidR="006B7402" w:rsidRPr="002005B8" w:rsidRDefault="006B7402" w:rsidP="006B7402">
      <w:pPr>
        <w:ind w:right="240"/>
      </w:pPr>
      <w:r w:rsidRPr="002005B8">
        <w:rPr>
          <w:rFonts w:hint="eastAsia"/>
        </w:rPr>
        <w:t>请输入身份证号：</w:t>
      </w:r>
      <w:r w:rsidRPr="002005B8">
        <w:rPr>
          <w:rFonts w:hint="eastAsia"/>
        </w:rPr>
        <w:t xml:space="preserve">                </w:t>
      </w:r>
    </w:p>
    <w:p w:rsidR="006B7402" w:rsidRPr="002005B8" w:rsidRDefault="006B7402" w:rsidP="006B7402">
      <w:pPr>
        <w:ind w:right="240"/>
      </w:pPr>
      <w:r w:rsidRPr="002005B8">
        <w:rPr>
          <w:rFonts w:hint="eastAsia"/>
        </w:rPr>
        <w:t>请选择缴费类型：</w:t>
      </w:r>
      <w:r w:rsidRPr="002005B8">
        <w:rPr>
          <w:rFonts w:hint="eastAsia"/>
        </w:rPr>
        <w:t>1</w:t>
      </w:r>
      <w:r w:rsidRPr="002005B8">
        <w:rPr>
          <w:rFonts w:hint="eastAsia"/>
        </w:rPr>
        <w:t>、补缴，</w:t>
      </w:r>
      <w:r w:rsidRPr="002005B8">
        <w:rPr>
          <w:rFonts w:hint="eastAsia"/>
        </w:rPr>
        <w:t>2</w:t>
      </w:r>
      <w:r w:rsidRPr="002005B8">
        <w:rPr>
          <w:rFonts w:hint="eastAsia"/>
        </w:rPr>
        <w:t>、续缴</w:t>
      </w:r>
    </w:p>
    <w:p w:rsidR="006B7402" w:rsidRPr="002005B8" w:rsidRDefault="006B7402" w:rsidP="006B7402">
      <w:pPr>
        <w:ind w:right="240"/>
      </w:pPr>
      <w:r w:rsidRPr="002005B8">
        <w:rPr>
          <w:rFonts w:hint="eastAsia"/>
        </w:rPr>
        <w:t>姓名：</w:t>
      </w:r>
      <w:r w:rsidRPr="002005B8">
        <w:rPr>
          <w:rFonts w:hint="eastAsia"/>
        </w:rPr>
        <w:t xml:space="preserve">                    </w:t>
      </w:r>
    </w:p>
    <w:p w:rsidR="006B7402" w:rsidRPr="002005B8" w:rsidRDefault="006B7402" w:rsidP="006B7402">
      <w:pPr>
        <w:ind w:right="240"/>
      </w:pPr>
      <w:r w:rsidRPr="002005B8">
        <w:rPr>
          <w:rFonts w:hint="eastAsia"/>
        </w:rPr>
        <w:t>乡镇（街道）：</w:t>
      </w:r>
    </w:p>
    <w:p w:rsidR="006B7402" w:rsidRPr="002005B8" w:rsidRDefault="006B7402" w:rsidP="006B7402">
      <w:pPr>
        <w:ind w:right="240"/>
      </w:pPr>
      <w:r w:rsidRPr="002005B8">
        <w:rPr>
          <w:rFonts w:hint="eastAsia"/>
        </w:rPr>
        <w:t>村（社区）：</w:t>
      </w:r>
      <w:r w:rsidRPr="002005B8">
        <w:rPr>
          <w:rFonts w:hint="eastAsia"/>
        </w:rPr>
        <w:t xml:space="preserve">                </w:t>
      </w:r>
      <w:r w:rsidRPr="002005B8">
        <w:t xml:space="preserve">     </w:t>
      </w:r>
    </w:p>
    <w:p w:rsidR="006B7402" w:rsidRPr="002005B8" w:rsidRDefault="006B7402" w:rsidP="006B7402">
      <w:pPr>
        <w:ind w:right="240"/>
      </w:pPr>
      <w:r w:rsidRPr="002005B8">
        <w:t>缴费年份：</w:t>
      </w:r>
      <w:r w:rsidRPr="002005B8">
        <w:rPr>
          <w:rFonts w:hint="eastAsia"/>
        </w:rPr>
        <w:t xml:space="preserve">                </w:t>
      </w:r>
      <w:r w:rsidRPr="002005B8">
        <w:t xml:space="preserve">      </w:t>
      </w:r>
    </w:p>
    <w:p w:rsidR="006B7402" w:rsidRPr="002005B8" w:rsidRDefault="006B7402" w:rsidP="006B7402">
      <w:pPr>
        <w:ind w:right="240"/>
      </w:pPr>
      <w:r w:rsidRPr="002005B8">
        <w:t>请输入缴费金额：</w:t>
      </w:r>
    </w:p>
    <w:p w:rsidR="006B7402" w:rsidRPr="002005B8" w:rsidRDefault="006B7402" w:rsidP="006B7402">
      <w:pPr>
        <w:ind w:right="240"/>
      </w:pPr>
      <w:r w:rsidRPr="002005B8">
        <w:t>提交按钮</w:t>
      </w:r>
    </w:p>
    <w:p w:rsidR="006B7402" w:rsidRPr="002005B8" w:rsidRDefault="006B7402" w:rsidP="006B7402">
      <w:pPr>
        <w:ind w:right="240"/>
      </w:pPr>
      <w:r w:rsidRPr="002005B8">
        <w:t>---------------------------------------------------------------------------</w:t>
      </w:r>
    </w:p>
    <w:p w:rsidR="006B7402" w:rsidRPr="007C3463" w:rsidRDefault="006B7402" w:rsidP="006B7402">
      <w:pPr>
        <w:pStyle w:val="7"/>
      </w:pPr>
      <w:r w:rsidRPr="007C3463">
        <w:rPr>
          <w:rFonts w:hint="eastAsia"/>
        </w:rPr>
        <w:t>业务说明</w:t>
      </w:r>
    </w:p>
    <w:p w:rsidR="006B7402" w:rsidRPr="006B7402" w:rsidRDefault="006B7402" w:rsidP="008B4BF2">
      <w:pPr>
        <w:pStyle w:val="af8"/>
        <w:widowControl w:val="0"/>
        <w:numPr>
          <w:ilvl w:val="0"/>
          <w:numId w:val="397"/>
        </w:numPr>
        <w:adjustRightInd/>
        <w:snapToGrid/>
        <w:spacing w:before="0" w:after="0" w:line="400" w:lineRule="exact"/>
        <w:ind w:leftChars="0" w:left="0" w:rightChars="0" w:right="0" w:firstLine="480"/>
        <w:jc w:val="both"/>
        <w:rPr>
          <w:rFonts w:ascii="宋体" w:hAnsi="宋体"/>
        </w:rPr>
      </w:pPr>
      <w:r w:rsidRPr="006B7402">
        <w:rPr>
          <w:rFonts w:ascii="宋体" w:hAnsi="宋体"/>
        </w:rPr>
        <w:t>缴费地区：显示当前业务的缴费地区。</w:t>
      </w:r>
    </w:p>
    <w:p w:rsidR="006B7402" w:rsidRPr="006B7402" w:rsidRDefault="006B7402" w:rsidP="008B4BF2">
      <w:pPr>
        <w:pStyle w:val="af8"/>
        <w:widowControl w:val="0"/>
        <w:numPr>
          <w:ilvl w:val="0"/>
          <w:numId w:val="397"/>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请输入身份证号：支持手工输入。</w:t>
      </w:r>
    </w:p>
    <w:p w:rsidR="006B7402" w:rsidRPr="006B7402" w:rsidRDefault="006B7402" w:rsidP="008B4BF2">
      <w:pPr>
        <w:pStyle w:val="af8"/>
        <w:widowControl w:val="0"/>
        <w:numPr>
          <w:ilvl w:val="0"/>
          <w:numId w:val="397"/>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请选择缴费类型：用户选择补缴或者续缴，根据用户选择的缴费类型和身份证号自动查询乡镇（街道）、村（社区）、</w:t>
      </w:r>
      <w:r w:rsidRPr="006B7402">
        <w:rPr>
          <w:rFonts w:ascii="宋体" w:hAnsi="宋体"/>
        </w:rPr>
        <w:t>缴费年份等信息</w:t>
      </w:r>
    </w:p>
    <w:p w:rsidR="006B7402" w:rsidRPr="006B7402" w:rsidRDefault="006B7402" w:rsidP="008B4BF2">
      <w:pPr>
        <w:pStyle w:val="af8"/>
        <w:widowControl w:val="0"/>
        <w:numPr>
          <w:ilvl w:val="0"/>
          <w:numId w:val="397"/>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姓名：显示姓名。</w:t>
      </w:r>
    </w:p>
    <w:p w:rsidR="006B7402" w:rsidRPr="006B7402" w:rsidRDefault="006B7402" w:rsidP="008B4BF2">
      <w:pPr>
        <w:pStyle w:val="af8"/>
        <w:widowControl w:val="0"/>
        <w:numPr>
          <w:ilvl w:val="0"/>
          <w:numId w:val="397"/>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乡镇（街道）：显示乡镇（街道）。</w:t>
      </w:r>
    </w:p>
    <w:p w:rsidR="006B7402" w:rsidRPr="006B7402" w:rsidRDefault="006B7402" w:rsidP="008B4BF2">
      <w:pPr>
        <w:pStyle w:val="af8"/>
        <w:widowControl w:val="0"/>
        <w:numPr>
          <w:ilvl w:val="0"/>
          <w:numId w:val="397"/>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村（社区）：显示村（社区）。</w:t>
      </w:r>
    </w:p>
    <w:p w:rsidR="006B7402" w:rsidRPr="006B7402" w:rsidRDefault="006B7402" w:rsidP="008B4BF2">
      <w:pPr>
        <w:pStyle w:val="af8"/>
        <w:widowControl w:val="0"/>
        <w:numPr>
          <w:ilvl w:val="0"/>
          <w:numId w:val="397"/>
        </w:numPr>
        <w:adjustRightInd/>
        <w:snapToGrid/>
        <w:spacing w:before="0" w:after="0" w:line="400" w:lineRule="exact"/>
        <w:ind w:leftChars="0" w:left="0" w:rightChars="0" w:right="0" w:firstLine="480"/>
        <w:jc w:val="both"/>
        <w:rPr>
          <w:rFonts w:ascii="宋体" w:hAnsi="宋体"/>
        </w:rPr>
      </w:pPr>
      <w:r w:rsidRPr="006B7402">
        <w:rPr>
          <w:rFonts w:ascii="宋体" w:hAnsi="宋体"/>
        </w:rPr>
        <w:t>缴费年份：如客户选择续缴，缴费年费显示为本年；如客户选择补缴，缴费年费显示为查询出的所有年份并支持让客户自主选择其中一个年份。</w:t>
      </w:r>
    </w:p>
    <w:p w:rsidR="006B7402" w:rsidRPr="006B7402" w:rsidRDefault="006B7402" w:rsidP="008B4BF2">
      <w:pPr>
        <w:pStyle w:val="af8"/>
        <w:widowControl w:val="0"/>
        <w:numPr>
          <w:ilvl w:val="0"/>
          <w:numId w:val="397"/>
        </w:numPr>
        <w:adjustRightInd/>
        <w:snapToGrid/>
        <w:spacing w:before="0" w:after="0" w:line="400" w:lineRule="exact"/>
        <w:ind w:leftChars="0" w:left="0" w:rightChars="0" w:right="0" w:firstLine="480"/>
        <w:jc w:val="both"/>
        <w:rPr>
          <w:rFonts w:ascii="宋体" w:hAnsi="宋体"/>
        </w:rPr>
      </w:pPr>
      <w:r w:rsidRPr="006B7402">
        <w:rPr>
          <w:rFonts w:ascii="宋体" w:hAnsi="宋体"/>
        </w:rPr>
        <w:t>请输入缴费金额：根据缴费档位选择金额。</w:t>
      </w:r>
    </w:p>
    <w:p w:rsidR="006B7402" w:rsidRPr="006B7402" w:rsidRDefault="006B7402" w:rsidP="008B4BF2">
      <w:pPr>
        <w:pStyle w:val="af8"/>
        <w:widowControl w:val="0"/>
        <w:numPr>
          <w:ilvl w:val="0"/>
          <w:numId w:val="397"/>
        </w:numPr>
        <w:adjustRightInd/>
        <w:snapToGrid/>
        <w:spacing w:before="0" w:after="0" w:line="400" w:lineRule="exact"/>
        <w:ind w:leftChars="0" w:left="0" w:rightChars="0" w:right="0" w:firstLine="480"/>
        <w:jc w:val="both"/>
        <w:rPr>
          <w:rFonts w:ascii="宋体" w:hAnsi="宋体"/>
        </w:rPr>
      </w:pPr>
      <w:r w:rsidRPr="006B7402">
        <w:rPr>
          <w:rFonts w:ascii="宋体" w:hAnsi="宋体"/>
        </w:rPr>
        <w:t>提交按钮：点击提交按钮进入支付页面。</w:t>
      </w:r>
    </w:p>
    <w:p w:rsidR="006B7402" w:rsidRPr="007C3463" w:rsidRDefault="006B7402" w:rsidP="006B7402">
      <w:pPr>
        <w:pStyle w:val="7"/>
      </w:pPr>
      <w:r w:rsidRPr="007C3463">
        <w:lastRenderedPageBreak/>
        <w:t>其他说明</w:t>
      </w:r>
    </w:p>
    <w:p w:rsidR="006B7402" w:rsidRPr="006B7402" w:rsidRDefault="006B7402" w:rsidP="008B4BF2">
      <w:pPr>
        <w:pStyle w:val="af8"/>
        <w:widowControl w:val="0"/>
        <w:numPr>
          <w:ilvl w:val="0"/>
          <w:numId w:val="428"/>
        </w:numPr>
        <w:adjustRightInd/>
        <w:snapToGrid/>
        <w:spacing w:before="0" w:after="0" w:line="400" w:lineRule="exact"/>
        <w:ind w:leftChars="0" w:left="0" w:rightChars="0" w:right="0" w:firstLineChars="0" w:firstLine="420"/>
        <w:jc w:val="both"/>
        <w:rPr>
          <w:rFonts w:ascii="宋体" w:hAnsi="宋体"/>
          <w:szCs w:val="21"/>
        </w:rPr>
      </w:pPr>
      <w:r w:rsidRPr="006B7402">
        <w:rPr>
          <w:rFonts w:ascii="宋体" w:hAnsi="宋体" w:hint="eastAsia"/>
        </w:rPr>
        <w:t>缴费档位为100元</w:t>
      </w:r>
      <w:r w:rsidRPr="006B7402">
        <w:rPr>
          <w:rFonts w:ascii="宋体" w:hAnsi="宋体"/>
        </w:rPr>
        <w:t>、</w:t>
      </w:r>
      <w:r w:rsidRPr="006B7402">
        <w:rPr>
          <w:rFonts w:ascii="宋体" w:hAnsi="宋体" w:hint="eastAsia"/>
        </w:rPr>
        <w:t>200元</w:t>
      </w:r>
      <w:r w:rsidRPr="006B7402">
        <w:rPr>
          <w:rFonts w:ascii="宋体" w:hAnsi="宋体"/>
        </w:rPr>
        <w:t>、</w:t>
      </w:r>
      <w:r w:rsidRPr="006B7402">
        <w:rPr>
          <w:rFonts w:ascii="宋体" w:hAnsi="宋体" w:hint="eastAsia"/>
        </w:rPr>
        <w:t>300元</w:t>
      </w:r>
      <w:r w:rsidRPr="006B7402">
        <w:rPr>
          <w:rFonts w:ascii="宋体" w:hAnsi="宋体"/>
        </w:rPr>
        <w:t>、</w:t>
      </w:r>
      <w:r w:rsidRPr="006B7402">
        <w:rPr>
          <w:rFonts w:ascii="宋体" w:hAnsi="宋体" w:hint="eastAsia"/>
        </w:rPr>
        <w:t>400元</w:t>
      </w:r>
      <w:r w:rsidRPr="006B7402">
        <w:rPr>
          <w:rFonts w:ascii="宋体" w:hAnsi="宋体"/>
        </w:rPr>
        <w:t>、</w:t>
      </w:r>
      <w:r w:rsidRPr="006B7402">
        <w:rPr>
          <w:rFonts w:ascii="宋体" w:hAnsi="宋体" w:hint="eastAsia"/>
        </w:rPr>
        <w:t>500元</w:t>
      </w:r>
      <w:r w:rsidRPr="006B7402">
        <w:rPr>
          <w:rFonts w:ascii="宋体" w:hAnsi="宋体"/>
        </w:rPr>
        <w:t>、</w:t>
      </w:r>
      <w:r w:rsidRPr="006B7402">
        <w:rPr>
          <w:rFonts w:ascii="宋体" w:hAnsi="宋体" w:hint="eastAsia"/>
        </w:rPr>
        <w:t>600元</w:t>
      </w:r>
      <w:r w:rsidRPr="006B7402">
        <w:rPr>
          <w:rFonts w:ascii="宋体" w:hAnsi="宋体"/>
        </w:rPr>
        <w:t>、</w:t>
      </w:r>
      <w:r w:rsidRPr="006B7402">
        <w:rPr>
          <w:rFonts w:ascii="宋体" w:hAnsi="宋体" w:hint="eastAsia"/>
        </w:rPr>
        <w:t>700元</w:t>
      </w:r>
      <w:r w:rsidRPr="006B7402">
        <w:rPr>
          <w:rFonts w:ascii="宋体" w:hAnsi="宋体"/>
        </w:rPr>
        <w:t>、</w:t>
      </w:r>
      <w:r w:rsidRPr="006B7402">
        <w:rPr>
          <w:rFonts w:ascii="宋体" w:hAnsi="宋体" w:hint="eastAsia"/>
        </w:rPr>
        <w:t>800元、900元</w:t>
      </w:r>
      <w:r w:rsidRPr="006B7402">
        <w:rPr>
          <w:rFonts w:ascii="宋体" w:hAnsi="宋体"/>
        </w:rPr>
        <w:t>、</w:t>
      </w:r>
      <w:r w:rsidRPr="006B7402">
        <w:rPr>
          <w:rFonts w:ascii="宋体" w:hAnsi="宋体" w:hint="eastAsia"/>
        </w:rPr>
        <w:t>1000元</w:t>
      </w:r>
      <w:r w:rsidRPr="006B7402">
        <w:rPr>
          <w:rFonts w:ascii="宋体" w:hAnsi="宋体"/>
        </w:rPr>
        <w:t>、</w:t>
      </w:r>
      <w:r w:rsidRPr="006B7402">
        <w:rPr>
          <w:rFonts w:ascii="宋体" w:hAnsi="宋体" w:hint="eastAsia"/>
        </w:rPr>
        <w:t>1500元</w:t>
      </w:r>
      <w:r w:rsidRPr="006B7402">
        <w:rPr>
          <w:rFonts w:ascii="宋体" w:hAnsi="宋体"/>
        </w:rPr>
        <w:t>、</w:t>
      </w:r>
      <w:r w:rsidRPr="006B7402">
        <w:rPr>
          <w:rFonts w:ascii="宋体" w:hAnsi="宋体" w:hint="eastAsia"/>
        </w:rPr>
        <w:t>2000元</w:t>
      </w:r>
      <w:r w:rsidRPr="006B7402">
        <w:rPr>
          <w:rFonts w:ascii="宋体" w:hAnsi="宋体"/>
        </w:rPr>
        <w:t>；</w:t>
      </w:r>
      <w:r w:rsidRPr="006B7402">
        <w:rPr>
          <w:rFonts w:ascii="宋体" w:hAnsi="宋体" w:hint="eastAsia"/>
          <w:szCs w:val="21"/>
        </w:rPr>
        <w:t xml:space="preserve"> </w:t>
      </w:r>
    </w:p>
    <w:p w:rsidR="006B7402" w:rsidRPr="002005B8" w:rsidRDefault="006B7402" w:rsidP="006B7402">
      <w:pPr>
        <w:pStyle w:val="6"/>
      </w:pPr>
      <w:r w:rsidRPr="002005B8">
        <w:rPr>
          <w:rFonts w:hint="eastAsia"/>
        </w:rPr>
        <w:t>电费缴费</w:t>
      </w:r>
    </w:p>
    <w:p w:rsidR="006B7402" w:rsidRPr="007C3463" w:rsidRDefault="006B7402" w:rsidP="006B7402">
      <w:pPr>
        <w:pStyle w:val="7"/>
      </w:pPr>
      <w:r w:rsidRPr="007C3463">
        <w:rPr>
          <w:rFonts w:hint="eastAsia"/>
        </w:rPr>
        <w:t>界面</w:t>
      </w:r>
    </w:p>
    <w:p w:rsidR="006B7402" w:rsidRPr="002005B8" w:rsidRDefault="006B7402" w:rsidP="006B7402">
      <w:pPr>
        <w:ind w:right="240"/>
      </w:pPr>
      <w:r w:rsidRPr="002005B8">
        <w:rPr>
          <w:rFonts w:hint="eastAsia"/>
        </w:rPr>
        <w:t>-</w:t>
      </w:r>
      <w:r w:rsidRPr="002005B8">
        <w:t>--------------------------------------------------------------------------</w:t>
      </w:r>
    </w:p>
    <w:p w:rsidR="006B7402" w:rsidRPr="002005B8" w:rsidRDefault="006B7402" w:rsidP="006B7402">
      <w:pPr>
        <w:ind w:right="240"/>
      </w:pPr>
      <w:r w:rsidRPr="002005B8">
        <w:t>缴费地区：</w:t>
      </w:r>
    </w:p>
    <w:p w:rsidR="006B7402" w:rsidRPr="002005B8" w:rsidRDefault="006B7402" w:rsidP="006B7402">
      <w:pPr>
        <w:ind w:right="240"/>
      </w:pPr>
      <w:r w:rsidRPr="002005B8">
        <w:rPr>
          <w:rFonts w:hint="eastAsia"/>
        </w:rPr>
        <w:t>请输入用户编号：</w:t>
      </w:r>
      <w:r w:rsidRPr="002005B8">
        <w:rPr>
          <w:rFonts w:hint="eastAsia"/>
        </w:rPr>
        <w:t xml:space="preserve">                </w:t>
      </w:r>
    </w:p>
    <w:p w:rsidR="006B7402" w:rsidRPr="002005B8" w:rsidRDefault="006B7402" w:rsidP="006B7402">
      <w:pPr>
        <w:ind w:right="240"/>
      </w:pPr>
      <w:r w:rsidRPr="002005B8">
        <w:rPr>
          <w:rFonts w:hint="eastAsia"/>
        </w:rPr>
        <w:t>用户姓名：</w:t>
      </w:r>
    </w:p>
    <w:p w:rsidR="006B7402" w:rsidRPr="002005B8" w:rsidRDefault="006B7402" w:rsidP="006B7402">
      <w:pPr>
        <w:ind w:right="240"/>
      </w:pPr>
      <w:r w:rsidRPr="002005B8">
        <w:rPr>
          <w:rFonts w:hint="eastAsia"/>
        </w:rPr>
        <w:t>用户地址：</w:t>
      </w:r>
    </w:p>
    <w:p w:rsidR="006B7402" w:rsidRPr="002005B8" w:rsidRDefault="006B7402" w:rsidP="006B7402">
      <w:pPr>
        <w:ind w:right="240"/>
      </w:pPr>
      <w:r w:rsidRPr="002005B8">
        <w:rPr>
          <w:rFonts w:hint="eastAsia"/>
        </w:rPr>
        <w:t>预收金额：</w:t>
      </w:r>
    </w:p>
    <w:p w:rsidR="006B7402" w:rsidRPr="002005B8" w:rsidRDefault="006B7402" w:rsidP="006B7402">
      <w:pPr>
        <w:ind w:right="240"/>
      </w:pPr>
      <w:r w:rsidRPr="002005B8">
        <w:t>应收金额：</w:t>
      </w:r>
    </w:p>
    <w:p w:rsidR="006B7402" w:rsidRPr="002005B8" w:rsidRDefault="006B7402" w:rsidP="006B7402">
      <w:pPr>
        <w:ind w:right="240"/>
      </w:pPr>
      <w:r w:rsidRPr="002005B8">
        <w:t>请输入缴费金额：</w:t>
      </w:r>
    </w:p>
    <w:p w:rsidR="006B7402" w:rsidRPr="002005B8" w:rsidRDefault="006B7402" w:rsidP="006B7402">
      <w:pPr>
        <w:ind w:right="240"/>
      </w:pPr>
      <w:r w:rsidRPr="002005B8">
        <w:t>提交按钮</w:t>
      </w:r>
    </w:p>
    <w:p w:rsidR="006B7402" w:rsidRPr="002005B8" w:rsidRDefault="006B7402" w:rsidP="006B7402">
      <w:pPr>
        <w:ind w:right="240"/>
      </w:pPr>
      <w:r w:rsidRPr="002005B8">
        <w:t>---------------------------------------------------------------------------</w:t>
      </w:r>
    </w:p>
    <w:p w:rsidR="006B7402" w:rsidRPr="007C3463" w:rsidRDefault="006B7402" w:rsidP="006B7402">
      <w:pPr>
        <w:pStyle w:val="7"/>
      </w:pPr>
      <w:r w:rsidRPr="007C3463">
        <w:rPr>
          <w:rFonts w:hint="eastAsia"/>
        </w:rPr>
        <w:t>业务说明</w:t>
      </w:r>
    </w:p>
    <w:p w:rsidR="006B7402" w:rsidRPr="006B7402" w:rsidRDefault="006B7402" w:rsidP="008B4BF2">
      <w:pPr>
        <w:pStyle w:val="af8"/>
        <w:widowControl w:val="0"/>
        <w:numPr>
          <w:ilvl w:val="0"/>
          <w:numId w:val="398"/>
        </w:numPr>
        <w:adjustRightInd/>
        <w:snapToGrid/>
        <w:spacing w:before="0" w:after="0" w:line="400" w:lineRule="exact"/>
        <w:ind w:leftChars="0" w:left="0" w:rightChars="0" w:right="0" w:firstLine="480"/>
        <w:jc w:val="both"/>
        <w:rPr>
          <w:rFonts w:ascii="宋体" w:hAnsi="宋体"/>
        </w:rPr>
      </w:pPr>
      <w:r w:rsidRPr="006B7402">
        <w:rPr>
          <w:rFonts w:ascii="宋体" w:hAnsi="宋体"/>
        </w:rPr>
        <w:t>缴费地区：显示当前业务的缴费地区。</w:t>
      </w:r>
    </w:p>
    <w:p w:rsidR="006B7402" w:rsidRPr="006B7402" w:rsidRDefault="006B7402" w:rsidP="008B4BF2">
      <w:pPr>
        <w:pStyle w:val="af8"/>
        <w:widowControl w:val="0"/>
        <w:numPr>
          <w:ilvl w:val="0"/>
          <w:numId w:val="398"/>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请输入用户编号：支持手工输入。输入用户编号</w:t>
      </w:r>
      <w:r w:rsidRPr="006B7402">
        <w:rPr>
          <w:rFonts w:ascii="宋体" w:hAnsi="宋体"/>
        </w:rPr>
        <w:t>自动查询用户姓名、用户地址、预收金额、应收金额等信息。</w:t>
      </w:r>
    </w:p>
    <w:p w:rsidR="006B7402" w:rsidRPr="006B7402" w:rsidRDefault="006B7402" w:rsidP="008B4BF2">
      <w:pPr>
        <w:pStyle w:val="af8"/>
        <w:widowControl w:val="0"/>
        <w:numPr>
          <w:ilvl w:val="0"/>
          <w:numId w:val="398"/>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用户姓名：返显用户姓名。</w:t>
      </w:r>
    </w:p>
    <w:p w:rsidR="006B7402" w:rsidRPr="006B7402" w:rsidRDefault="006B7402" w:rsidP="008B4BF2">
      <w:pPr>
        <w:pStyle w:val="af8"/>
        <w:widowControl w:val="0"/>
        <w:numPr>
          <w:ilvl w:val="0"/>
          <w:numId w:val="398"/>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用户地址：显示用户地址。</w:t>
      </w:r>
    </w:p>
    <w:p w:rsidR="006B7402" w:rsidRPr="006B7402" w:rsidRDefault="006B7402" w:rsidP="008B4BF2">
      <w:pPr>
        <w:pStyle w:val="af8"/>
        <w:widowControl w:val="0"/>
        <w:numPr>
          <w:ilvl w:val="0"/>
          <w:numId w:val="398"/>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预收金额：显示预收金额。</w:t>
      </w:r>
    </w:p>
    <w:p w:rsidR="006B7402" w:rsidRPr="006B7402" w:rsidRDefault="006B7402" w:rsidP="008B4BF2">
      <w:pPr>
        <w:pStyle w:val="af8"/>
        <w:widowControl w:val="0"/>
        <w:numPr>
          <w:ilvl w:val="0"/>
          <w:numId w:val="398"/>
        </w:numPr>
        <w:adjustRightInd/>
        <w:snapToGrid/>
        <w:spacing w:before="0" w:after="0" w:line="400" w:lineRule="exact"/>
        <w:ind w:leftChars="0" w:left="0" w:rightChars="0" w:right="0" w:firstLine="480"/>
        <w:jc w:val="both"/>
        <w:rPr>
          <w:rFonts w:ascii="宋体" w:hAnsi="宋体"/>
        </w:rPr>
      </w:pPr>
      <w:r w:rsidRPr="006B7402">
        <w:rPr>
          <w:rFonts w:ascii="宋体" w:hAnsi="宋体"/>
        </w:rPr>
        <w:t>应收金额：显示应收金额。</w:t>
      </w:r>
    </w:p>
    <w:p w:rsidR="006B7402" w:rsidRPr="006B7402" w:rsidRDefault="006B7402" w:rsidP="008B4BF2">
      <w:pPr>
        <w:pStyle w:val="af8"/>
        <w:widowControl w:val="0"/>
        <w:numPr>
          <w:ilvl w:val="0"/>
          <w:numId w:val="398"/>
        </w:numPr>
        <w:adjustRightInd/>
        <w:snapToGrid/>
        <w:spacing w:before="0" w:after="0" w:line="400" w:lineRule="exact"/>
        <w:ind w:leftChars="0" w:left="0" w:rightChars="0" w:right="0" w:firstLine="480"/>
        <w:jc w:val="both"/>
        <w:rPr>
          <w:rFonts w:ascii="宋体" w:hAnsi="宋体"/>
        </w:rPr>
      </w:pPr>
      <w:r w:rsidRPr="006B7402">
        <w:rPr>
          <w:rFonts w:ascii="宋体" w:hAnsi="宋体"/>
        </w:rPr>
        <w:t>请输入缴费金额：手动输入缴费金额。</w:t>
      </w:r>
    </w:p>
    <w:p w:rsidR="006B7402" w:rsidRPr="006B7402" w:rsidRDefault="006B7402" w:rsidP="008B4BF2">
      <w:pPr>
        <w:pStyle w:val="af8"/>
        <w:widowControl w:val="0"/>
        <w:numPr>
          <w:ilvl w:val="0"/>
          <w:numId w:val="398"/>
        </w:numPr>
        <w:adjustRightInd/>
        <w:snapToGrid/>
        <w:spacing w:before="0" w:after="0" w:line="400" w:lineRule="exact"/>
        <w:ind w:leftChars="0" w:left="0" w:rightChars="0" w:right="0" w:firstLine="480"/>
        <w:jc w:val="both"/>
        <w:rPr>
          <w:rFonts w:ascii="宋体" w:hAnsi="宋体"/>
        </w:rPr>
      </w:pPr>
      <w:r w:rsidRPr="006B7402">
        <w:rPr>
          <w:rFonts w:ascii="宋体" w:hAnsi="宋体"/>
        </w:rPr>
        <w:t>提交按钮：点击提交按钮进入支付页面。</w:t>
      </w:r>
    </w:p>
    <w:p w:rsidR="006B7402" w:rsidRPr="007C3463" w:rsidRDefault="006B7402" w:rsidP="006B7402">
      <w:pPr>
        <w:pStyle w:val="7"/>
      </w:pPr>
      <w:r w:rsidRPr="007C3463">
        <w:t>其他说明</w:t>
      </w:r>
    </w:p>
    <w:p w:rsidR="006B7402" w:rsidRPr="006B7402" w:rsidRDefault="006B7402" w:rsidP="006B7402">
      <w:pPr>
        <w:pStyle w:val="af8"/>
        <w:spacing w:line="500" w:lineRule="exact"/>
        <w:ind w:left="240" w:right="240" w:firstLine="480"/>
        <w:rPr>
          <w:rFonts w:ascii="宋体" w:hAnsi="宋体"/>
          <w:szCs w:val="21"/>
        </w:rPr>
      </w:pPr>
      <w:r w:rsidRPr="006B7402">
        <w:rPr>
          <w:rFonts w:ascii="宋体" w:hAnsi="宋体"/>
          <w:szCs w:val="21"/>
        </w:rPr>
        <w:t>无</w:t>
      </w:r>
    </w:p>
    <w:p w:rsidR="006B7402" w:rsidRPr="002005B8" w:rsidRDefault="006B7402" w:rsidP="006B7402">
      <w:pPr>
        <w:pStyle w:val="6"/>
      </w:pPr>
      <w:r w:rsidRPr="002005B8">
        <w:t>公积金业务</w:t>
      </w:r>
    </w:p>
    <w:p w:rsidR="006B7402" w:rsidRPr="006B7402" w:rsidRDefault="006B7402" w:rsidP="006B7402">
      <w:pPr>
        <w:pStyle w:val="af8"/>
        <w:spacing w:line="500" w:lineRule="exact"/>
        <w:ind w:left="240" w:right="240" w:firstLineChars="0" w:firstLine="0"/>
        <w:rPr>
          <w:rFonts w:ascii="宋体" w:hAnsi="宋体"/>
          <w:szCs w:val="21"/>
        </w:rPr>
      </w:pPr>
      <w:r w:rsidRPr="006B7402">
        <w:rPr>
          <w:rFonts w:ascii="宋体" w:hAnsi="宋体" w:hint="eastAsia"/>
          <w:szCs w:val="21"/>
        </w:rPr>
        <w:lastRenderedPageBreak/>
        <w:t>公积金类业务需要进行公积金联名卡签约后才可以办理。</w:t>
      </w:r>
    </w:p>
    <w:p w:rsidR="006B7402" w:rsidRDefault="006B7402" w:rsidP="006B7402">
      <w:pPr>
        <w:pStyle w:val="7"/>
      </w:pPr>
      <w:r w:rsidRPr="00233B5B">
        <w:rPr>
          <w:rFonts w:hint="eastAsia"/>
        </w:rPr>
        <w:t>公积金联名卡签约</w:t>
      </w:r>
      <w:r>
        <w:t>/</w:t>
      </w:r>
      <w:r>
        <w:t>登记</w:t>
      </w:r>
    </w:p>
    <w:p w:rsidR="006B7402" w:rsidRPr="00205C16" w:rsidRDefault="006B7402" w:rsidP="006B7402">
      <w:pPr>
        <w:pStyle w:val="8"/>
      </w:pPr>
      <w:r w:rsidRPr="00205C16">
        <w:rPr>
          <w:rFonts w:hint="eastAsia"/>
        </w:rPr>
        <w:t>界面</w:t>
      </w:r>
    </w:p>
    <w:p w:rsidR="006B7402" w:rsidRPr="002005B8" w:rsidRDefault="006B7402" w:rsidP="006B7402">
      <w:pPr>
        <w:ind w:right="240"/>
      </w:pPr>
      <w:r w:rsidRPr="002005B8">
        <w:rPr>
          <w:rFonts w:hint="eastAsia"/>
        </w:rPr>
        <w:t>-</w:t>
      </w:r>
      <w:r w:rsidRPr="002005B8">
        <w:t>--------------------------------------------------------------------------</w:t>
      </w:r>
    </w:p>
    <w:p w:rsidR="006B7402" w:rsidRPr="002005B8" w:rsidRDefault="006B7402" w:rsidP="006B7402">
      <w:pPr>
        <w:ind w:right="240"/>
      </w:pPr>
      <w:r w:rsidRPr="002005B8">
        <w:rPr>
          <w:rFonts w:hint="eastAsia"/>
        </w:rPr>
        <w:t>请输入身份证号：</w:t>
      </w:r>
    </w:p>
    <w:p w:rsidR="006B7402" w:rsidRPr="002005B8" w:rsidRDefault="006B7402" w:rsidP="006B7402">
      <w:pPr>
        <w:ind w:right="240"/>
      </w:pPr>
      <w:r w:rsidRPr="002005B8">
        <w:rPr>
          <w:rFonts w:hint="eastAsia"/>
        </w:rPr>
        <w:t>请输入卡号：</w:t>
      </w:r>
    </w:p>
    <w:p w:rsidR="006B7402" w:rsidRPr="002005B8" w:rsidRDefault="006B7402" w:rsidP="006B7402">
      <w:pPr>
        <w:ind w:right="240"/>
      </w:pPr>
      <w:r w:rsidRPr="002005B8">
        <w:t>姓名：</w:t>
      </w:r>
      <w:r w:rsidRPr="002005B8">
        <w:rPr>
          <w:rFonts w:hint="eastAsia"/>
        </w:rPr>
        <w:t xml:space="preserve">                        </w:t>
      </w:r>
    </w:p>
    <w:p w:rsidR="006B7402" w:rsidRPr="002005B8" w:rsidRDefault="006B7402" w:rsidP="006B7402">
      <w:pPr>
        <w:ind w:right="240"/>
      </w:pPr>
      <w:r w:rsidRPr="002005B8">
        <w:rPr>
          <w:rFonts w:hint="eastAsia"/>
        </w:rPr>
        <w:t>个人公积金帐号：</w:t>
      </w:r>
    </w:p>
    <w:p w:rsidR="006B7402" w:rsidRPr="002005B8" w:rsidRDefault="006B7402" w:rsidP="006B7402">
      <w:pPr>
        <w:ind w:right="240"/>
      </w:pPr>
      <w:r w:rsidRPr="002005B8">
        <w:t>单位公积金帐号：</w:t>
      </w:r>
      <w:r w:rsidRPr="002005B8">
        <w:rPr>
          <w:rFonts w:hint="eastAsia"/>
        </w:rPr>
        <w:t xml:space="preserve">              </w:t>
      </w:r>
    </w:p>
    <w:p w:rsidR="006B7402" w:rsidRPr="002005B8" w:rsidRDefault="006B7402" w:rsidP="006B7402">
      <w:pPr>
        <w:ind w:right="240"/>
      </w:pPr>
      <w:r w:rsidRPr="002005B8">
        <w:rPr>
          <w:rFonts w:hint="eastAsia"/>
        </w:rPr>
        <w:t>单位名称：</w:t>
      </w:r>
    </w:p>
    <w:p w:rsidR="006B7402" w:rsidRPr="002005B8" w:rsidRDefault="006B7402" w:rsidP="006B7402">
      <w:pPr>
        <w:ind w:right="240"/>
      </w:pPr>
      <w:r w:rsidRPr="002005B8">
        <w:t>提交按钮</w:t>
      </w:r>
    </w:p>
    <w:p w:rsidR="006B7402" w:rsidRPr="002005B8" w:rsidRDefault="006B7402" w:rsidP="006B7402">
      <w:pPr>
        <w:ind w:right="240"/>
      </w:pPr>
      <w:r w:rsidRPr="002005B8">
        <w:t>---------------------------------------------------------------------------</w:t>
      </w:r>
    </w:p>
    <w:p w:rsidR="006B7402" w:rsidRPr="007C3463" w:rsidRDefault="006B7402" w:rsidP="006B7402">
      <w:pPr>
        <w:pStyle w:val="8"/>
      </w:pPr>
      <w:r w:rsidRPr="007C3463">
        <w:rPr>
          <w:rFonts w:hint="eastAsia"/>
        </w:rPr>
        <w:t>业务说明</w:t>
      </w:r>
    </w:p>
    <w:p w:rsidR="006B7402" w:rsidRPr="006B7402" w:rsidRDefault="006B7402" w:rsidP="008B4BF2">
      <w:pPr>
        <w:pStyle w:val="af8"/>
        <w:widowControl w:val="0"/>
        <w:numPr>
          <w:ilvl w:val="0"/>
          <w:numId w:val="399"/>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请输入身份证号：默认取登陆会员的身份证号，不可修改；</w:t>
      </w:r>
      <w:r w:rsidRPr="006B7402">
        <w:rPr>
          <w:rFonts w:ascii="宋体" w:hAnsi="宋体"/>
        </w:rPr>
        <w:t xml:space="preserve"> </w:t>
      </w:r>
    </w:p>
    <w:p w:rsidR="006B7402" w:rsidRPr="006B7402" w:rsidRDefault="006B7402" w:rsidP="008B4BF2">
      <w:pPr>
        <w:pStyle w:val="af8"/>
        <w:widowControl w:val="0"/>
        <w:numPr>
          <w:ilvl w:val="0"/>
          <w:numId w:val="399"/>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请输入卡号：支持手工输入，支持选择已在商城绑定的本行卡</w:t>
      </w:r>
      <w:r w:rsidRPr="006B7402">
        <w:rPr>
          <w:rFonts w:ascii="宋体" w:hAnsi="宋体"/>
        </w:rPr>
        <w:t>。点击下一步。由特色先判断是否签约，如已签约特色返回签约卡号，提示登记成功并登记；如未签约，特色完成信息的比对，比对一致后反显以下信息。</w:t>
      </w:r>
    </w:p>
    <w:p w:rsidR="006B7402" w:rsidRPr="006B7402" w:rsidRDefault="006B7402" w:rsidP="008B4BF2">
      <w:pPr>
        <w:pStyle w:val="af8"/>
        <w:widowControl w:val="0"/>
        <w:numPr>
          <w:ilvl w:val="0"/>
          <w:numId w:val="399"/>
        </w:numPr>
        <w:adjustRightInd/>
        <w:snapToGrid/>
        <w:spacing w:before="0" w:after="0" w:line="400" w:lineRule="exact"/>
        <w:ind w:leftChars="0" w:left="0" w:rightChars="0" w:right="0" w:firstLine="480"/>
        <w:jc w:val="both"/>
        <w:rPr>
          <w:rFonts w:ascii="宋体" w:hAnsi="宋体"/>
        </w:rPr>
      </w:pPr>
      <w:r w:rsidRPr="006B7402">
        <w:rPr>
          <w:rFonts w:ascii="宋体" w:hAnsi="宋体"/>
        </w:rPr>
        <w:t>姓名：</w:t>
      </w:r>
      <w:r w:rsidRPr="006B7402">
        <w:rPr>
          <w:rFonts w:ascii="宋体" w:hAnsi="宋体" w:hint="eastAsia"/>
        </w:rPr>
        <w:t>返显，只显示姓。</w:t>
      </w:r>
    </w:p>
    <w:p w:rsidR="006B7402" w:rsidRPr="006B7402" w:rsidRDefault="006B7402" w:rsidP="008B4BF2">
      <w:pPr>
        <w:pStyle w:val="af8"/>
        <w:widowControl w:val="0"/>
        <w:numPr>
          <w:ilvl w:val="0"/>
          <w:numId w:val="399"/>
        </w:numPr>
        <w:adjustRightInd/>
        <w:snapToGrid/>
        <w:spacing w:before="0" w:after="0" w:line="400" w:lineRule="exact"/>
        <w:ind w:leftChars="0" w:left="0" w:rightChars="0" w:right="0" w:firstLine="480"/>
        <w:jc w:val="both"/>
        <w:rPr>
          <w:rFonts w:ascii="宋体" w:hAnsi="宋体"/>
        </w:rPr>
      </w:pPr>
      <w:r w:rsidRPr="006B7402">
        <w:rPr>
          <w:rFonts w:ascii="宋体" w:hAnsi="宋体"/>
        </w:rPr>
        <w:t>个人公积金帐号：显示个人公积金帐号。</w:t>
      </w:r>
    </w:p>
    <w:p w:rsidR="006B7402" w:rsidRPr="006B7402" w:rsidRDefault="006B7402" w:rsidP="008B4BF2">
      <w:pPr>
        <w:pStyle w:val="af8"/>
        <w:widowControl w:val="0"/>
        <w:numPr>
          <w:ilvl w:val="0"/>
          <w:numId w:val="399"/>
        </w:numPr>
        <w:adjustRightInd/>
        <w:snapToGrid/>
        <w:spacing w:before="0" w:after="0" w:line="400" w:lineRule="exact"/>
        <w:ind w:leftChars="0" w:left="0" w:rightChars="0" w:right="0" w:firstLine="480"/>
        <w:jc w:val="both"/>
        <w:rPr>
          <w:rFonts w:ascii="宋体" w:hAnsi="宋体"/>
        </w:rPr>
      </w:pPr>
      <w:r w:rsidRPr="006B7402">
        <w:rPr>
          <w:rFonts w:ascii="宋体" w:hAnsi="宋体"/>
        </w:rPr>
        <w:t>单位公积金帐号：显示单位公积金帐号。</w:t>
      </w:r>
    </w:p>
    <w:p w:rsidR="006B7402" w:rsidRPr="006B7402" w:rsidRDefault="006B7402" w:rsidP="008B4BF2">
      <w:pPr>
        <w:pStyle w:val="af8"/>
        <w:widowControl w:val="0"/>
        <w:numPr>
          <w:ilvl w:val="0"/>
          <w:numId w:val="399"/>
        </w:numPr>
        <w:adjustRightInd/>
        <w:snapToGrid/>
        <w:spacing w:before="0" w:after="0" w:line="400" w:lineRule="exact"/>
        <w:ind w:leftChars="0" w:left="0" w:rightChars="0" w:right="0" w:firstLine="480"/>
        <w:jc w:val="both"/>
        <w:rPr>
          <w:rFonts w:ascii="宋体" w:hAnsi="宋体"/>
        </w:rPr>
      </w:pPr>
      <w:r w:rsidRPr="006B7402">
        <w:rPr>
          <w:rFonts w:ascii="宋体" w:hAnsi="宋体"/>
        </w:rPr>
        <w:t>单位名称：显示单位名称。</w:t>
      </w:r>
    </w:p>
    <w:p w:rsidR="006B7402" w:rsidRPr="006B7402" w:rsidRDefault="006B7402" w:rsidP="008B4BF2">
      <w:pPr>
        <w:pStyle w:val="af8"/>
        <w:widowControl w:val="0"/>
        <w:numPr>
          <w:ilvl w:val="0"/>
          <w:numId w:val="399"/>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提交按钮：点击提交按钮进行签约。</w:t>
      </w:r>
    </w:p>
    <w:p w:rsidR="006B7402" w:rsidRPr="007C3463" w:rsidRDefault="006B7402" w:rsidP="006B7402">
      <w:pPr>
        <w:pStyle w:val="8"/>
      </w:pPr>
      <w:r w:rsidRPr="007C3463">
        <w:t>其他说明</w:t>
      </w:r>
    </w:p>
    <w:p w:rsidR="006B7402" w:rsidRPr="006B7402" w:rsidRDefault="006B7402" w:rsidP="008B4BF2">
      <w:pPr>
        <w:pStyle w:val="af8"/>
        <w:numPr>
          <w:ilvl w:val="0"/>
          <w:numId w:val="429"/>
        </w:numPr>
        <w:spacing w:line="400" w:lineRule="exact"/>
        <w:ind w:leftChars="0" w:right="240" w:firstLineChars="0"/>
        <w:rPr>
          <w:rFonts w:ascii="宋体" w:hAnsi="宋体"/>
        </w:rPr>
      </w:pPr>
      <w:r>
        <w:rPr>
          <w:szCs w:val="21"/>
        </w:rPr>
        <w:t>商城登记签约信息包括会员号、卡号。</w:t>
      </w:r>
    </w:p>
    <w:p w:rsidR="006B7402" w:rsidRDefault="006B7402" w:rsidP="006B7402">
      <w:pPr>
        <w:pStyle w:val="7"/>
      </w:pPr>
      <w:r w:rsidRPr="00233B5B">
        <w:t>公积金账户信息查询</w:t>
      </w:r>
    </w:p>
    <w:p w:rsidR="006B7402" w:rsidRPr="007C3463" w:rsidRDefault="006B7402" w:rsidP="006B7402">
      <w:pPr>
        <w:pStyle w:val="8"/>
      </w:pPr>
      <w:r w:rsidRPr="007C3463">
        <w:rPr>
          <w:rFonts w:hint="eastAsia"/>
        </w:rPr>
        <w:t>界面</w:t>
      </w:r>
    </w:p>
    <w:p w:rsidR="006B7402" w:rsidRPr="002005B8" w:rsidRDefault="006B7402" w:rsidP="006B7402">
      <w:pPr>
        <w:ind w:right="240"/>
      </w:pPr>
      <w:r w:rsidRPr="002005B8">
        <w:rPr>
          <w:rFonts w:hint="eastAsia"/>
        </w:rPr>
        <w:t>-</w:t>
      </w:r>
      <w:r w:rsidRPr="002005B8">
        <w:t>--------------------------------------------------------------------------</w:t>
      </w:r>
    </w:p>
    <w:p w:rsidR="006B7402" w:rsidRPr="002005B8" w:rsidRDefault="006B7402" w:rsidP="006B7402">
      <w:pPr>
        <w:ind w:right="240"/>
      </w:pPr>
      <w:r w:rsidRPr="002005B8">
        <w:rPr>
          <w:rFonts w:hint="eastAsia"/>
        </w:rPr>
        <w:lastRenderedPageBreak/>
        <w:t>请输入卡号：</w:t>
      </w:r>
      <w:r w:rsidRPr="002005B8">
        <w:rPr>
          <w:rFonts w:hint="eastAsia"/>
        </w:rPr>
        <w:t xml:space="preserve">                  </w:t>
      </w:r>
      <w:r w:rsidRPr="002005B8">
        <w:t xml:space="preserve">    </w:t>
      </w:r>
    </w:p>
    <w:p w:rsidR="006B7402" w:rsidRPr="002005B8" w:rsidRDefault="006B7402" w:rsidP="006B7402">
      <w:pPr>
        <w:ind w:right="240"/>
      </w:pPr>
      <w:r w:rsidRPr="002005B8">
        <w:t>职工帐号：</w:t>
      </w:r>
      <w:r w:rsidRPr="002005B8">
        <w:rPr>
          <w:rFonts w:hint="eastAsia"/>
        </w:rPr>
        <w:t xml:space="preserve">                     </w:t>
      </w:r>
      <w:r w:rsidRPr="002005B8">
        <w:t xml:space="preserve">   </w:t>
      </w:r>
    </w:p>
    <w:p w:rsidR="006B7402" w:rsidRPr="002005B8" w:rsidRDefault="006B7402" w:rsidP="006B7402">
      <w:pPr>
        <w:ind w:right="240"/>
      </w:pPr>
      <w:r w:rsidRPr="002005B8">
        <w:rPr>
          <w:rFonts w:hint="eastAsia"/>
        </w:rPr>
        <w:t>姓名：</w:t>
      </w:r>
    </w:p>
    <w:p w:rsidR="006B7402" w:rsidRPr="002005B8" w:rsidRDefault="006B7402" w:rsidP="006B7402">
      <w:pPr>
        <w:ind w:right="240"/>
      </w:pPr>
      <w:r w:rsidRPr="002005B8">
        <w:t>身份证号：</w:t>
      </w:r>
      <w:r w:rsidRPr="002005B8">
        <w:rPr>
          <w:rFonts w:hint="eastAsia"/>
        </w:rPr>
        <w:t xml:space="preserve">              </w:t>
      </w:r>
      <w:r w:rsidRPr="002005B8">
        <w:t xml:space="preserve">          </w:t>
      </w:r>
    </w:p>
    <w:p w:rsidR="006B7402" w:rsidRPr="002005B8" w:rsidRDefault="006B7402" w:rsidP="006B7402">
      <w:pPr>
        <w:ind w:right="240"/>
      </w:pPr>
      <w:r w:rsidRPr="002005B8">
        <w:rPr>
          <w:rFonts w:hint="eastAsia"/>
        </w:rPr>
        <w:t>单位名称：</w:t>
      </w:r>
    </w:p>
    <w:p w:rsidR="006B7402" w:rsidRPr="002005B8" w:rsidRDefault="006B7402" w:rsidP="006B7402">
      <w:pPr>
        <w:ind w:right="240"/>
      </w:pPr>
      <w:r w:rsidRPr="002005B8">
        <w:t>上年结转金额：</w:t>
      </w:r>
      <w:r w:rsidRPr="002005B8">
        <w:rPr>
          <w:rFonts w:hint="eastAsia"/>
        </w:rPr>
        <w:t xml:space="preserve">                 </w:t>
      </w:r>
      <w:r w:rsidRPr="002005B8">
        <w:t xml:space="preserve">   </w:t>
      </w:r>
    </w:p>
    <w:p w:rsidR="006B7402" w:rsidRPr="002005B8" w:rsidRDefault="006B7402" w:rsidP="006B7402">
      <w:pPr>
        <w:ind w:right="240"/>
      </w:pPr>
      <w:r w:rsidRPr="002005B8">
        <w:rPr>
          <w:rFonts w:hint="eastAsia"/>
        </w:rPr>
        <w:t>月缴额：</w:t>
      </w:r>
    </w:p>
    <w:p w:rsidR="006B7402" w:rsidRPr="002005B8" w:rsidRDefault="006B7402" w:rsidP="006B7402">
      <w:pPr>
        <w:ind w:right="240"/>
      </w:pPr>
      <w:r w:rsidRPr="002005B8">
        <w:t>单位缴存：</w:t>
      </w:r>
      <w:r w:rsidRPr="002005B8">
        <w:rPr>
          <w:rFonts w:hint="eastAsia"/>
        </w:rPr>
        <w:t xml:space="preserve">                     </w:t>
      </w:r>
      <w:r w:rsidRPr="002005B8">
        <w:t xml:space="preserve">   </w:t>
      </w:r>
    </w:p>
    <w:p w:rsidR="006B7402" w:rsidRPr="002005B8" w:rsidRDefault="006B7402" w:rsidP="006B7402">
      <w:pPr>
        <w:ind w:right="240"/>
      </w:pPr>
      <w:r w:rsidRPr="002005B8">
        <w:rPr>
          <w:rFonts w:hint="eastAsia"/>
        </w:rPr>
        <w:t>个人缴存：</w:t>
      </w:r>
    </w:p>
    <w:p w:rsidR="006B7402" w:rsidRPr="002005B8" w:rsidRDefault="006B7402" w:rsidP="006B7402">
      <w:pPr>
        <w:ind w:right="240"/>
      </w:pPr>
      <w:r w:rsidRPr="002005B8">
        <w:t>补贴缴存：</w:t>
      </w:r>
      <w:r w:rsidRPr="002005B8">
        <w:rPr>
          <w:rFonts w:hint="eastAsia"/>
        </w:rPr>
        <w:t xml:space="preserve">                     </w:t>
      </w:r>
      <w:r w:rsidRPr="002005B8">
        <w:t xml:space="preserve">   </w:t>
      </w:r>
    </w:p>
    <w:p w:rsidR="006B7402" w:rsidRPr="002005B8" w:rsidRDefault="006B7402" w:rsidP="006B7402">
      <w:pPr>
        <w:ind w:right="240"/>
      </w:pPr>
      <w:r w:rsidRPr="002005B8">
        <w:rPr>
          <w:rFonts w:hint="eastAsia"/>
        </w:rPr>
        <w:t>缴至月度：</w:t>
      </w:r>
    </w:p>
    <w:p w:rsidR="006B7402" w:rsidRPr="002005B8" w:rsidRDefault="006B7402" w:rsidP="006B7402">
      <w:pPr>
        <w:ind w:right="240"/>
      </w:pPr>
      <w:r w:rsidRPr="002005B8">
        <w:t>本年汇缴累计：</w:t>
      </w:r>
      <w:r w:rsidRPr="002005B8">
        <w:rPr>
          <w:rFonts w:hint="eastAsia"/>
        </w:rPr>
        <w:t xml:space="preserve">                 </w:t>
      </w:r>
      <w:r w:rsidRPr="002005B8">
        <w:t xml:space="preserve">   </w:t>
      </w:r>
    </w:p>
    <w:p w:rsidR="006B7402" w:rsidRPr="002005B8" w:rsidRDefault="006B7402" w:rsidP="006B7402">
      <w:pPr>
        <w:ind w:right="240"/>
      </w:pPr>
      <w:r w:rsidRPr="002005B8">
        <w:rPr>
          <w:rFonts w:hint="eastAsia"/>
        </w:rPr>
        <w:t>本年支取累计：</w:t>
      </w:r>
    </w:p>
    <w:p w:rsidR="006B7402" w:rsidRPr="002005B8" w:rsidRDefault="006B7402" w:rsidP="006B7402">
      <w:pPr>
        <w:ind w:right="240"/>
      </w:pPr>
      <w:r w:rsidRPr="002005B8">
        <w:t>公积金余额：</w:t>
      </w:r>
      <w:r w:rsidRPr="002005B8">
        <w:rPr>
          <w:rFonts w:hint="eastAsia"/>
        </w:rPr>
        <w:t xml:space="preserve">                   </w:t>
      </w:r>
      <w:r w:rsidRPr="002005B8">
        <w:t xml:space="preserve">   </w:t>
      </w:r>
    </w:p>
    <w:p w:rsidR="006B7402" w:rsidRPr="002005B8" w:rsidRDefault="006B7402" w:rsidP="006B7402">
      <w:pPr>
        <w:ind w:right="240"/>
      </w:pPr>
      <w:r w:rsidRPr="002005B8">
        <w:rPr>
          <w:rFonts w:hint="eastAsia"/>
        </w:rPr>
        <w:t>账户状态：</w:t>
      </w:r>
    </w:p>
    <w:p w:rsidR="006B7402" w:rsidRPr="002005B8" w:rsidRDefault="006B7402" w:rsidP="006B7402">
      <w:pPr>
        <w:ind w:right="240"/>
      </w:pPr>
      <w:r w:rsidRPr="002005B8">
        <w:t>---------------------------------------------------------------------------</w:t>
      </w:r>
    </w:p>
    <w:p w:rsidR="006B7402" w:rsidRPr="007C3463" w:rsidRDefault="006B7402" w:rsidP="006B7402">
      <w:pPr>
        <w:pStyle w:val="8"/>
      </w:pPr>
      <w:r w:rsidRPr="007C3463">
        <w:rPr>
          <w:rFonts w:hint="eastAsia"/>
        </w:rPr>
        <w:t>业务说明</w:t>
      </w:r>
    </w:p>
    <w:p w:rsidR="006B7402" w:rsidRPr="006B7402" w:rsidRDefault="006B7402" w:rsidP="008B4BF2">
      <w:pPr>
        <w:pStyle w:val="af8"/>
        <w:widowControl w:val="0"/>
        <w:numPr>
          <w:ilvl w:val="0"/>
          <w:numId w:val="400"/>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请输入卡号：自动显示签约卡号，如未登记显示为空。</w:t>
      </w:r>
    </w:p>
    <w:p w:rsidR="006B7402" w:rsidRPr="006B7402" w:rsidRDefault="006B7402" w:rsidP="008B4BF2">
      <w:pPr>
        <w:pStyle w:val="af8"/>
        <w:widowControl w:val="0"/>
        <w:numPr>
          <w:ilvl w:val="0"/>
          <w:numId w:val="400"/>
        </w:numPr>
        <w:adjustRightInd/>
        <w:snapToGrid/>
        <w:spacing w:before="0" w:after="0" w:line="400" w:lineRule="exact"/>
        <w:ind w:leftChars="0" w:left="0" w:rightChars="0" w:right="0" w:firstLine="480"/>
        <w:jc w:val="both"/>
        <w:rPr>
          <w:rFonts w:ascii="宋体" w:hAnsi="宋体"/>
        </w:rPr>
      </w:pPr>
      <w:r w:rsidRPr="006B7402">
        <w:rPr>
          <w:rFonts w:ascii="宋体" w:hAnsi="宋体"/>
        </w:rPr>
        <w:t>职工帐号：显示职工帐号。</w:t>
      </w:r>
    </w:p>
    <w:p w:rsidR="006B7402" w:rsidRPr="006B7402" w:rsidRDefault="006B7402" w:rsidP="008B4BF2">
      <w:pPr>
        <w:pStyle w:val="af8"/>
        <w:widowControl w:val="0"/>
        <w:numPr>
          <w:ilvl w:val="0"/>
          <w:numId w:val="400"/>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姓名：显示姓名。</w:t>
      </w:r>
    </w:p>
    <w:p w:rsidR="006B7402" w:rsidRPr="006B7402" w:rsidRDefault="006B7402" w:rsidP="008B4BF2">
      <w:pPr>
        <w:pStyle w:val="af8"/>
        <w:widowControl w:val="0"/>
        <w:numPr>
          <w:ilvl w:val="0"/>
          <w:numId w:val="400"/>
        </w:numPr>
        <w:adjustRightInd/>
        <w:snapToGrid/>
        <w:spacing w:before="0" w:after="0" w:line="400" w:lineRule="exact"/>
        <w:ind w:leftChars="0" w:left="0" w:rightChars="0" w:right="0" w:firstLine="480"/>
        <w:jc w:val="both"/>
        <w:rPr>
          <w:rFonts w:ascii="宋体" w:hAnsi="宋体"/>
        </w:rPr>
      </w:pPr>
      <w:r w:rsidRPr="006B7402">
        <w:rPr>
          <w:rFonts w:ascii="宋体" w:hAnsi="宋体"/>
        </w:rPr>
        <w:t>身份证号：显示身份证号</w:t>
      </w:r>
      <w:r w:rsidRPr="006B7402">
        <w:rPr>
          <w:rFonts w:ascii="宋体" w:hAnsi="宋体" w:hint="eastAsia"/>
        </w:rPr>
        <w:t>。</w:t>
      </w:r>
    </w:p>
    <w:p w:rsidR="006B7402" w:rsidRPr="006B7402" w:rsidRDefault="006B7402" w:rsidP="008B4BF2">
      <w:pPr>
        <w:pStyle w:val="af8"/>
        <w:widowControl w:val="0"/>
        <w:numPr>
          <w:ilvl w:val="0"/>
          <w:numId w:val="400"/>
        </w:numPr>
        <w:adjustRightInd/>
        <w:snapToGrid/>
        <w:spacing w:before="0" w:after="0" w:line="400" w:lineRule="exact"/>
        <w:ind w:leftChars="0" w:left="0" w:rightChars="0" w:right="0" w:firstLine="480"/>
        <w:jc w:val="both"/>
        <w:rPr>
          <w:rFonts w:ascii="宋体" w:hAnsi="宋体"/>
        </w:rPr>
      </w:pPr>
      <w:r w:rsidRPr="006B7402">
        <w:rPr>
          <w:rFonts w:ascii="宋体" w:hAnsi="宋体"/>
        </w:rPr>
        <w:t>单位名称：显示单位名称。</w:t>
      </w:r>
    </w:p>
    <w:p w:rsidR="006B7402" w:rsidRPr="006B7402" w:rsidRDefault="006B7402" w:rsidP="008B4BF2">
      <w:pPr>
        <w:pStyle w:val="af8"/>
        <w:widowControl w:val="0"/>
        <w:numPr>
          <w:ilvl w:val="0"/>
          <w:numId w:val="400"/>
        </w:numPr>
        <w:adjustRightInd/>
        <w:snapToGrid/>
        <w:spacing w:before="0" w:after="0" w:line="400" w:lineRule="exact"/>
        <w:ind w:leftChars="0" w:left="0" w:rightChars="0" w:right="0" w:firstLine="480"/>
        <w:jc w:val="both"/>
        <w:rPr>
          <w:rFonts w:ascii="宋体" w:hAnsi="宋体"/>
        </w:rPr>
      </w:pPr>
      <w:r w:rsidRPr="006B7402">
        <w:rPr>
          <w:rFonts w:ascii="宋体" w:hAnsi="宋体"/>
        </w:rPr>
        <w:t>上年结转金额：显示上年结转金额。</w:t>
      </w:r>
    </w:p>
    <w:p w:rsidR="006B7402" w:rsidRPr="006B7402" w:rsidRDefault="006B7402" w:rsidP="008B4BF2">
      <w:pPr>
        <w:pStyle w:val="af8"/>
        <w:widowControl w:val="0"/>
        <w:numPr>
          <w:ilvl w:val="0"/>
          <w:numId w:val="400"/>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月缴额：显示月缴额。</w:t>
      </w:r>
    </w:p>
    <w:p w:rsidR="006B7402" w:rsidRPr="006B7402" w:rsidRDefault="006B7402" w:rsidP="008B4BF2">
      <w:pPr>
        <w:pStyle w:val="af8"/>
        <w:widowControl w:val="0"/>
        <w:numPr>
          <w:ilvl w:val="0"/>
          <w:numId w:val="400"/>
        </w:numPr>
        <w:adjustRightInd/>
        <w:snapToGrid/>
        <w:spacing w:before="0" w:after="0" w:line="400" w:lineRule="exact"/>
        <w:ind w:leftChars="0" w:left="0" w:rightChars="0" w:right="0" w:firstLine="480"/>
        <w:jc w:val="both"/>
        <w:rPr>
          <w:rFonts w:ascii="宋体" w:hAnsi="宋体"/>
        </w:rPr>
      </w:pPr>
      <w:r w:rsidRPr="006B7402">
        <w:rPr>
          <w:rFonts w:ascii="宋体" w:hAnsi="宋体"/>
        </w:rPr>
        <w:t>单位缴存：显示单位缴存。</w:t>
      </w:r>
    </w:p>
    <w:p w:rsidR="006B7402" w:rsidRPr="006B7402" w:rsidRDefault="006B7402" w:rsidP="008B4BF2">
      <w:pPr>
        <w:pStyle w:val="af8"/>
        <w:widowControl w:val="0"/>
        <w:numPr>
          <w:ilvl w:val="0"/>
          <w:numId w:val="400"/>
        </w:numPr>
        <w:adjustRightInd/>
        <w:snapToGrid/>
        <w:spacing w:before="0" w:after="0" w:line="400" w:lineRule="exact"/>
        <w:ind w:leftChars="0" w:left="0" w:rightChars="0" w:right="0" w:firstLine="480"/>
        <w:jc w:val="both"/>
        <w:rPr>
          <w:rFonts w:ascii="宋体" w:hAnsi="宋体"/>
        </w:rPr>
      </w:pPr>
      <w:r w:rsidRPr="006B7402">
        <w:rPr>
          <w:rFonts w:ascii="宋体" w:hAnsi="宋体"/>
        </w:rPr>
        <w:t>个人缴存：显示个人缴存。</w:t>
      </w:r>
    </w:p>
    <w:p w:rsidR="006B7402" w:rsidRPr="006B7402" w:rsidRDefault="006B7402" w:rsidP="008B4BF2">
      <w:pPr>
        <w:pStyle w:val="af8"/>
        <w:widowControl w:val="0"/>
        <w:numPr>
          <w:ilvl w:val="0"/>
          <w:numId w:val="400"/>
        </w:numPr>
        <w:adjustRightInd/>
        <w:snapToGrid/>
        <w:spacing w:before="0" w:after="0" w:line="400" w:lineRule="exact"/>
        <w:ind w:leftChars="0" w:left="0" w:rightChars="0" w:right="0" w:firstLine="480"/>
        <w:jc w:val="both"/>
        <w:rPr>
          <w:rFonts w:ascii="宋体" w:hAnsi="宋体"/>
        </w:rPr>
      </w:pPr>
      <w:r w:rsidRPr="006B7402">
        <w:rPr>
          <w:rFonts w:ascii="宋体" w:hAnsi="宋体"/>
        </w:rPr>
        <w:t>补贴缴存：显示补贴缴存。</w:t>
      </w:r>
    </w:p>
    <w:p w:rsidR="006B7402" w:rsidRPr="006B7402" w:rsidRDefault="006B7402" w:rsidP="008B4BF2">
      <w:pPr>
        <w:pStyle w:val="af8"/>
        <w:widowControl w:val="0"/>
        <w:numPr>
          <w:ilvl w:val="0"/>
          <w:numId w:val="400"/>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缴至月度：显示缴至月度。</w:t>
      </w:r>
    </w:p>
    <w:p w:rsidR="006B7402" w:rsidRPr="006B7402" w:rsidRDefault="006B7402" w:rsidP="008B4BF2">
      <w:pPr>
        <w:pStyle w:val="af8"/>
        <w:widowControl w:val="0"/>
        <w:numPr>
          <w:ilvl w:val="0"/>
          <w:numId w:val="400"/>
        </w:numPr>
        <w:adjustRightInd/>
        <w:snapToGrid/>
        <w:spacing w:before="0" w:after="0" w:line="400" w:lineRule="exact"/>
        <w:ind w:leftChars="0" w:left="0" w:rightChars="0" w:right="0" w:firstLine="480"/>
        <w:jc w:val="both"/>
        <w:rPr>
          <w:rFonts w:ascii="宋体" w:hAnsi="宋体"/>
        </w:rPr>
      </w:pPr>
      <w:r w:rsidRPr="006B7402">
        <w:rPr>
          <w:rFonts w:ascii="宋体" w:hAnsi="宋体"/>
        </w:rPr>
        <w:t>本年汇缴累计：显示本年汇缴累计。</w:t>
      </w:r>
    </w:p>
    <w:p w:rsidR="006B7402" w:rsidRPr="006B7402" w:rsidRDefault="006B7402" w:rsidP="008B4BF2">
      <w:pPr>
        <w:pStyle w:val="af8"/>
        <w:widowControl w:val="0"/>
        <w:numPr>
          <w:ilvl w:val="0"/>
          <w:numId w:val="400"/>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本年支取累计：显示本年支取累计。</w:t>
      </w:r>
    </w:p>
    <w:p w:rsidR="006B7402" w:rsidRPr="006B7402" w:rsidRDefault="006B7402" w:rsidP="008B4BF2">
      <w:pPr>
        <w:pStyle w:val="af8"/>
        <w:widowControl w:val="0"/>
        <w:numPr>
          <w:ilvl w:val="0"/>
          <w:numId w:val="400"/>
        </w:numPr>
        <w:adjustRightInd/>
        <w:snapToGrid/>
        <w:spacing w:before="0" w:after="0" w:line="400" w:lineRule="exact"/>
        <w:ind w:leftChars="0" w:left="0" w:rightChars="0" w:right="0" w:firstLine="480"/>
        <w:jc w:val="both"/>
        <w:rPr>
          <w:rFonts w:ascii="宋体" w:hAnsi="宋体"/>
        </w:rPr>
      </w:pPr>
      <w:r w:rsidRPr="006B7402">
        <w:rPr>
          <w:rFonts w:ascii="宋体" w:hAnsi="宋体"/>
        </w:rPr>
        <w:t>公积金余额：显示公积金余额。</w:t>
      </w:r>
    </w:p>
    <w:p w:rsidR="006B7402" w:rsidRPr="006B7402" w:rsidRDefault="006B7402" w:rsidP="008B4BF2">
      <w:pPr>
        <w:pStyle w:val="af8"/>
        <w:widowControl w:val="0"/>
        <w:numPr>
          <w:ilvl w:val="0"/>
          <w:numId w:val="400"/>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lastRenderedPageBreak/>
        <w:t>账户状态：显示账户状态。</w:t>
      </w:r>
    </w:p>
    <w:p w:rsidR="006B7402" w:rsidRPr="007C3463" w:rsidRDefault="006B7402" w:rsidP="006B7402">
      <w:pPr>
        <w:pStyle w:val="8"/>
      </w:pPr>
      <w:r w:rsidRPr="007C3463">
        <w:t>其他说明</w:t>
      </w:r>
    </w:p>
    <w:p w:rsidR="006B7402" w:rsidRPr="006B7402" w:rsidRDefault="006B7402" w:rsidP="008B4BF2">
      <w:pPr>
        <w:pStyle w:val="af8"/>
        <w:numPr>
          <w:ilvl w:val="0"/>
          <w:numId w:val="430"/>
        </w:numPr>
        <w:spacing w:line="400" w:lineRule="exact"/>
        <w:ind w:leftChars="0" w:left="0" w:right="240" w:firstLineChars="0" w:firstLine="420"/>
        <w:rPr>
          <w:rFonts w:ascii="宋体" w:hAnsi="宋体"/>
          <w:szCs w:val="21"/>
        </w:rPr>
      </w:pPr>
      <w:r w:rsidRPr="006B7402">
        <w:rPr>
          <w:rFonts w:ascii="宋体" w:hAnsi="宋体"/>
        </w:rPr>
        <w:t>做公积金查询交易时，如签约卡号为空或已在柜面做过签约，提示客户到“公积金联名卡签约</w:t>
      </w:r>
      <w:r w:rsidRPr="006B7402">
        <w:rPr>
          <w:rFonts w:ascii="宋体" w:hAnsi="宋体" w:hint="eastAsia"/>
        </w:rPr>
        <w:t>/登记”</w:t>
      </w:r>
      <w:r w:rsidRPr="006B7402">
        <w:rPr>
          <w:rFonts w:ascii="宋体" w:hAnsi="宋体"/>
        </w:rPr>
        <w:t>交易先进行登记。</w:t>
      </w:r>
    </w:p>
    <w:p w:rsidR="006B7402" w:rsidRDefault="006B7402" w:rsidP="006B7402">
      <w:pPr>
        <w:pStyle w:val="7"/>
      </w:pPr>
      <w:r w:rsidRPr="00233B5B">
        <w:t>公积金账户明细查询</w:t>
      </w:r>
    </w:p>
    <w:p w:rsidR="006B7402" w:rsidRPr="007C3463" w:rsidRDefault="006B7402" w:rsidP="006B7402">
      <w:pPr>
        <w:pStyle w:val="8"/>
      </w:pPr>
      <w:r w:rsidRPr="007C3463">
        <w:rPr>
          <w:rFonts w:hint="eastAsia"/>
        </w:rPr>
        <w:t>界面</w:t>
      </w:r>
    </w:p>
    <w:p w:rsidR="006B7402" w:rsidRPr="002005B8" w:rsidRDefault="006B7402" w:rsidP="006B7402">
      <w:pPr>
        <w:ind w:right="240"/>
      </w:pPr>
      <w:r w:rsidRPr="002005B8">
        <w:rPr>
          <w:rFonts w:hint="eastAsia"/>
        </w:rPr>
        <w:t>-</w:t>
      </w:r>
      <w:r w:rsidRPr="002005B8">
        <w:t>--------------------------------------------------------------------------</w:t>
      </w:r>
    </w:p>
    <w:p w:rsidR="006B7402" w:rsidRPr="002005B8" w:rsidRDefault="006B7402" w:rsidP="006B7402">
      <w:pPr>
        <w:ind w:right="240"/>
      </w:pPr>
      <w:r w:rsidRPr="002005B8">
        <w:rPr>
          <w:rFonts w:hint="eastAsia"/>
        </w:rPr>
        <w:t>请输入卡号：</w:t>
      </w:r>
      <w:r w:rsidRPr="002005B8">
        <w:rPr>
          <w:rFonts w:hint="eastAsia"/>
        </w:rPr>
        <w:t xml:space="preserve">                     </w:t>
      </w:r>
      <w:r w:rsidRPr="002005B8">
        <w:t xml:space="preserve"> </w:t>
      </w:r>
    </w:p>
    <w:p w:rsidR="006B7402" w:rsidRPr="002005B8" w:rsidRDefault="006B7402" w:rsidP="006B7402">
      <w:pPr>
        <w:ind w:right="240"/>
      </w:pPr>
      <w:r w:rsidRPr="002005B8">
        <w:t>查询年度：</w:t>
      </w:r>
      <w:r w:rsidRPr="002005B8">
        <w:rPr>
          <w:rFonts w:hint="eastAsia"/>
        </w:rPr>
        <w:t xml:space="preserve">                        </w:t>
      </w:r>
    </w:p>
    <w:p w:rsidR="006B7402" w:rsidRPr="002005B8" w:rsidRDefault="006B7402" w:rsidP="006B7402">
      <w:pPr>
        <w:ind w:right="240"/>
      </w:pPr>
      <w:r w:rsidRPr="002005B8">
        <w:t>汇缴日期：</w:t>
      </w:r>
      <w:r w:rsidRPr="002005B8">
        <w:rPr>
          <w:rFonts w:hint="eastAsia"/>
        </w:rPr>
        <w:t xml:space="preserve">                     </w:t>
      </w:r>
      <w:r w:rsidRPr="002005B8">
        <w:t xml:space="preserve">   </w:t>
      </w:r>
    </w:p>
    <w:p w:rsidR="006B7402" w:rsidRPr="002005B8" w:rsidRDefault="006B7402" w:rsidP="006B7402">
      <w:pPr>
        <w:ind w:right="240"/>
      </w:pPr>
      <w:r w:rsidRPr="002005B8">
        <w:rPr>
          <w:rFonts w:hint="eastAsia"/>
        </w:rPr>
        <w:t>金额：</w:t>
      </w:r>
    </w:p>
    <w:p w:rsidR="006B7402" w:rsidRPr="002005B8" w:rsidRDefault="006B7402" w:rsidP="006B7402">
      <w:pPr>
        <w:ind w:right="240"/>
      </w:pPr>
      <w:r w:rsidRPr="002005B8">
        <w:t>余额：</w:t>
      </w:r>
      <w:r w:rsidRPr="002005B8">
        <w:rPr>
          <w:rFonts w:hint="eastAsia"/>
        </w:rPr>
        <w:t xml:space="preserve">              </w:t>
      </w:r>
      <w:r w:rsidRPr="002005B8">
        <w:t xml:space="preserve">              </w:t>
      </w:r>
    </w:p>
    <w:p w:rsidR="006B7402" w:rsidRPr="002005B8" w:rsidRDefault="006B7402" w:rsidP="006B7402">
      <w:pPr>
        <w:ind w:right="240"/>
      </w:pPr>
      <w:r w:rsidRPr="002005B8">
        <w:rPr>
          <w:rFonts w:hint="eastAsia"/>
        </w:rPr>
        <w:t>摘要：</w:t>
      </w:r>
    </w:p>
    <w:p w:rsidR="006B7402" w:rsidRPr="002005B8" w:rsidRDefault="006B7402" w:rsidP="006B7402">
      <w:pPr>
        <w:ind w:right="240"/>
      </w:pPr>
      <w:r w:rsidRPr="002005B8">
        <w:t>---------------------------------------------------------------------------</w:t>
      </w:r>
    </w:p>
    <w:p w:rsidR="006B7402" w:rsidRPr="007C3463" w:rsidRDefault="006B7402" w:rsidP="006B7402">
      <w:pPr>
        <w:pStyle w:val="8"/>
      </w:pPr>
      <w:r w:rsidRPr="007C3463">
        <w:rPr>
          <w:rFonts w:hint="eastAsia"/>
        </w:rPr>
        <w:t>业务说明</w:t>
      </w:r>
    </w:p>
    <w:p w:rsidR="006B7402" w:rsidRPr="006B7402" w:rsidRDefault="006B7402" w:rsidP="008B4BF2">
      <w:pPr>
        <w:pStyle w:val="af8"/>
        <w:widowControl w:val="0"/>
        <w:numPr>
          <w:ilvl w:val="0"/>
          <w:numId w:val="401"/>
        </w:numPr>
        <w:adjustRightInd/>
        <w:snapToGrid/>
        <w:spacing w:before="0" w:after="0" w:line="400" w:lineRule="exact"/>
        <w:ind w:leftChars="0" w:rightChars="0" w:right="0" w:firstLineChars="0"/>
        <w:jc w:val="both"/>
        <w:rPr>
          <w:rFonts w:ascii="宋体" w:hAnsi="宋体"/>
        </w:rPr>
      </w:pPr>
      <w:r w:rsidRPr="006B7402">
        <w:rPr>
          <w:rFonts w:ascii="宋体" w:hAnsi="宋体" w:hint="eastAsia"/>
        </w:rPr>
        <w:t>请输入卡号：自动显示签约卡号，如未登记显示为空。</w:t>
      </w:r>
    </w:p>
    <w:p w:rsidR="006B7402" w:rsidRPr="006B7402" w:rsidRDefault="006B7402" w:rsidP="008B4BF2">
      <w:pPr>
        <w:pStyle w:val="af8"/>
        <w:widowControl w:val="0"/>
        <w:numPr>
          <w:ilvl w:val="0"/>
          <w:numId w:val="401"/>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查询年度：客户自主选择年度（如：2015-</w:t>
      </w:r>
      <w:r w:rsidRPr="006B7402">
        <w:rPr>
          <w:rFonts w:ascii="宋体" w:hAnsi="宋体"/>
        </w:rPr>
        <w:t>2016年度</w:t>
      </w:r>
      <w:r w:rsidRPr="006B7402">
        <w:rPr>
          <w:rFonts w:ascii="宋体" w:hAnsi="宋体" w:hint="eastAsia"/>
        </w:rPr>
        <w:t>），开始日期为2015年7月1号至2</w:t>
      </w:r>
      <w:r w:rsidRPr="006B7402">
        <w:rPr>
          <w:rFonts w:ascii="宋体" w:hAnsi="宋体"/>
        </w:rPr>
        <w:t>016</w:t>
      </w:r>
      <w:r w:rsidRPr="006B7402">
        <w:rPr>
          <w:rFonts w:ascii="宋体" w:hAnsi="宋体" w:hint="eastAsia"/>
        </w:rPr>
        <w:t>年6月30日。</w:t>
      </w:r>
    </w:p>
    <w:p w:rsidR="006B7402" w:rsidRPr="006B7402" w:rsidRDefault="006B7402" w:rsidP="008B4BF2">
      <w:pPr>
        <w:pStyle w:val="af8"/>
        <w:widowControl w:val="0"/>
        <w:numPr>
          <w:ilvl w:val="0"/>
          <w:numId w:val="401"/>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日期</w:t>
      </w:r>
      <w:r w:rsidRPr="006B7402">
        <w:rPr>
          <w:rFonts w:ascii="宋体" w:hAnsi="宋体"/>
        </w:rPr>
        <w:t>：显示</w:t>
      </w:r>
      <w:r w:rsidRPr="006B7402">
        <w:rPr>
          <w:rFonts w:ascii="宋体" w:hAnsi="宋体" w:hint="eastAsia"/>
        </w:rPr>
        <w:t>日期。</w:t>
      </w:r>
    </w:p>
    <w:p w:rsidR="006B7402" w:rsidRPr="006B7402" w:rsidRDefault="006B7402" w:rsidP="008B4BF2">
      <w:pPr>
        <w:pStyle w:val="af8"/>
        <w:widowControl w:val="0"/>
        <w:numPr>
          <w:ilvl w:val="0"/>
          <w:numId w:val="401"/>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金额</w:t>
      </w:r>
      <w:r w:rsidRPr="006B7402">
        <w:rPr>
          <w:rFonts w:ascii="宋体" w:hAnsi="宋体"/>
        </w:rPr>
        <w:t>：显示</w:t>
      </w:r>
      <w:r w:rsidRPr="006B7402">
        <w:rPr>
          <w:rFonts w:ascii="宋体" w:hAnsi="宋体" w:hint="eastAsia"/>
        </w:rPr>
        <w:t>金额</w:t>
      </w:r>
      <w:r w:rsidRPr="006B7402">
        <w:rPr>
          <w:rFonts w:ascii="宋体" w:hAnsi="宋体"/>
        </w:rPr>
        <w:t>。</w:t>
      </w:r>
    </w:p>
    <w:p w:rsidR="006B7402" w:rsidRPr="006B7402" w:rsidRDefault="006B7402" w:rsidP="008B4BF2">
      <w:pPr>
        <w:pStyle w:val="af8"/>
        <w:widowControl w:val="0"/>
        <w:numPr>
          <w:ilvl w:val="0"/>
          <w:numId w:val="401"/>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余额</w:t>
      </w:r>
      <w:r w:rsidRPr="006B7402">
        <w:rPr>
          <w:rFonts w:ascii="宋体" w:hAnsi="宋体"/>
        </w:rPr>
        <w:t>：显示</w:t>
      </w:r>
      <w:r w:rsidRPr="006B7402">
        <w:rPr>
          <w:rFonts w:ascii="宋体" w:hAnsi="宋体" w:hint="eastAsia"/>
        </w:rPr>
        <w:t>余额</w:t>
      </w:r>
      <w:r w:rsidRPr="006B7402">
        <w:rPr>
          <w:rFonts w:ascii="宋体" w:hAnsi="宋体"/>
        </w:rPr>
        <w:t>。</w:t>
      </w:r>
    </w:p>
    <w:p w:rsidR="006B7402" w:rsidRPr="006B7402" w:rsidRDefault="006B7402" w:rsidP="008B4BF2">
      <w:pPr>
        <w:pStyle w:val="af8"/>
        <w:widowControl w:val="0"/>
        <w:numPr>
          <w:ilvl w:val="0"/>
          <w:numId w:val="401"/>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摘要：显示摘要。</w:t>
      </w:r>
    </w:p>
    <w:p w:rsidR="006B7402" w:rsidRPr="007C3463" w:rsidRDefault="006B7402" w:rsidP="006B7402">
      <w:pPr>
        <w:pStyle w:val="8"/>
      </w:pPr>
      <w:r w:rsidRPr="007C3463">
        <w:t>其他说明</w:t>
      </w:r>
    </w:p>
    <w:p w:rsidR="006B7402" w:rsidRPr="006B7402" w:rsidRDefault="006B7402" w:rsidP="008B4BF2">
      <w:pPr>
        <w:pStyle w:val="af8"/>
        <w:numPr>
          <w:ilvl w:val="0"/>
          <w:numId w:val="431"/>
        </w:numPr>
        <w:spacing w:line="400" w:lineRule="exact"/>
        <w:ind w:leftChars="0" w:left="0" w:right="240" w:firstLineChars="0" w:firstLine="420"/>
        <w:rPr>
          <w:rFonts w:ascii="宋体" w:hAnsi="宋体"/>
          <w:szCs w:val="21"/>
        </w:rPr>
      </w:pPr>
      <w:r w:rsidRPr="006B7402">
        <w:rPr>
          <w:rFonts w:ascii="宋体" w:hAnsi="宋体"/>
          <w:szCs w:val="21"/>
        </w:rPr>
        <w:t>做公积金查询交易时，如签约卡号为空或已在柜面做过签约，提示客户到“公积金联名卡签约</w:t>
      </w:r>
      <w:r w:rsidRPr="006B7402">
        <w:rPr>
          <w:rFonts w:ascii="宋体" w:hAnsi="宋体" w:hint="eastAsia"/>
          <w:szCs w:val="21"/>
        </w:rPr>
        <w:t>/登记”</w:t>
      </w:r>
      <w:r w:rsidRPr="006B7402">
        <w:rPr>
          <w:rFonts w:ascii="宋体" w:hAnsi="宋体"/>
          <w:szCs w:val="21"/>
        </w:rPr>
        <w:t>交易先进行登记。</w:t>
      </w:r>
    </w:p>
    <w:p w:rsidR="006B7402" w:rsidRDefault="006B7402" w:rsidP="006B7402">
      <w:pPr>
        <w:pStyle w:val="7"/>
      </w:pPr>
      <w:r w:rsidRPr="00233B5B">
        <w:t>公积金贷款信息查询</w:t>
      </w:r>
    </w:p>
    <w:p w:rsidR="006B7402" w:rsidRPr="007C3463" w:rsidRDefault="006B7402" w:rsidP="006B7402">
      <w:pPr>
        <w:pStyle w:val="8"/>
      </w:pPr>
      <w:r w:rsidRPr="007C3463">
        <w:rPr>
          <w:rFonts w:hint="eastAsia"/>
        </w:rPr>
        <w:t>界面</w:t>
      </w:r>
    </w:p>
    <w:p w:rsidR="006B7402" w:rsidRPr="002005B8" w:rsidRDefault="006B7402" w:rsidP="006B7402">
      <w:pPr>
        <w:ind w:right="240"/>
      </w:pPr>
      <w:r w:rsidRPr="002005B8">
        <w:rPr>
          <w:rFonts w:hint="eastAsia"/>
        </w:rPr>
        <w:lastRenderedPageBreak/>
        <w:t>-</w:t>
      </w:r>
      <w:r w:rsidRPr="002005B8">
        <w:t>--------------------------------------------------------------------------</w:t>
      </w:r>
    </w:p>
    <w:p w:rsidR="006B7402" w:rsidRPr="002005B8" w:rsidRDefault="006B7402" w:rsidP="006B7402">
      <w:pPr>
        <w:ind w:right="240"/>
      </w:pPr>
      <w:r w:rsidRPr="002005B8">
        <w:rPr>
          <w:rFonts w:hint="eastAsia"/>
        </w:rPr>
        <w:t>请输入卡号：</w:t>
      </w:r>
      <w:r w:rsidRPr="002005B8">
        <w:rPr>
          <w:rFonts w:hint="eastAsia"/>
        </w:rPr>
        <w:t xml:space="preserve">                  </w:t>
      </w:r>
      <w:r w:rsidRPr="002005B8">
        <w:t xml:space="preserve">    </w:t>
      </w:r>
    </w:p>
    <w:p w:rsidR="006B7402" w:rsidRPr="002005B8" w:rsidRDefault="006B7402" w:rsidP="006B7402">
      <w:pPr>
        <w:ind w:right="240"/>
      </w:pPr>
      <w:r w:rsidRPr="002005B8">
        <w:t>贷款帐号：</w:t>
      </w:r>
      <w:r w:rsidRPr="002005B8">
        <w:rPr>
          <w:rFonts w:hint="eastAsia"/>
        </w:rPr>
        <w:t xml:space="preserve">                     </w:t>
      </w:r>
      <w:r w:rsidRPr="002005B8">
        <w:t xml:space="preserve">   </w:t>
      </w:r>
    </w:p>
    <w:p w:rsidR="006B7402" w:rsidRPr="002005B8" w:rsidRDefault="006B7402" w:rsidP="006B7402">
      <w:pPr>
        <w:ind w:right="240"/>
      </w:pPr>
      <w:r w:rsidRPr="002005B8">
        <w:t>个人</w:t>
      </w:r>
      <w:r w:rsidRPr="002005B8">
        <w:rPr>
          <w:rFonts w:hint="eastAsia"/>
        </w:rPr>
        <w:t>姓名：</w:t>
      </w:r>
    </w:p>
    <w:p w:rsidR="006B7402" w:rsidRPr="002005B8" w:rsidRDefault="006B7402" w:rsidP="006B7402">
      <w:pPr>
        <w:ind w:right="240"/>
      </w:pPr>
      <w:r w:rsidRPr="002005B8">
        <w:t>身份证号：</w:t>
      </w:r>
      <w:r w:rsidRPr="002005B8">
        <w:rPr>
          <w:rFonts w:hint="eastAsia"/>
        </w:rPr>
        <w:t xml:space="preserve">              </w:t>
      </w:r>
      <w:r w:rsidRPr="002005B8">
        <w:t xml:space="preserve">          </w:t>
      </w:r>
    </w:p>
    <w:p w:rsidR="006B7402" w:rsidRPr="002005B8" w:rsidRDefault="006B7402" w:rsidP="006B7402">
      <w:pPr>
        <w:ind w:right="240"/>
      </w:pPr>
      <w:r w:rsidRPr="002005B8">
        <w:rPr>
          <w:rFonts w:hint="eastAsia"/>
        </w:rPr>
        <w:t>贷款金额：</w:t>
      </w:r>
    </w:p>
    <w:p w:rsidR="006B7402" w:rsidRPr="002005B8" w:rsidRDefault="006B7402" w:rsidP="006B7402">
      <w:pPr>
        <w:ind w:right="240"/>
      </w:pPr>
      <w:r w:rsidRPr="002005B8">
        <w:t>每月应还金额：</w:t>
      </w:r>
      <w:r w:rsidRPr="002005B8">
        <w:rPr>
          <w:rFonts w:hint="eastAsia"/>
        </w:rPr>
        <w:t xml:space="preserve">                 </w:t>
      </w:r>
      <w:r w:rsidRPr="002005B8">
        <w:t xml:space="preserve">   </w:t>
      </w:r>
    </w:p>
    <w:p w:rsidR="006B7402" w:rsidRPr="002005B8" w:rsidRDefault="006B7402" w:rsidP="006B7402">
      <w:pPr>
        <w:ind w:right="240"/>
      </w:pPr>
      <w:r w:rsidRPr="002005B8">
        <w:rPr>
          <w:rFonts w:hint="eastAsia"/>
        </w:rPr>
        <w:t>贷款余额：</w:t>
      </w:r>
    </w:p>
    <w:p w:rsidR="006B7402" w:rsidRPr="002005B8" w:rsidRDefault="006B7402" w:rsidP="006B7402">
      <w:pPr>
        <w:ind w:right="240"/>
      </w:pPr>
      <w:r w:rsidRPr="002005B8">
        <w:t>逾期金额：</w:t>
      </w:r>
      <w:r w:rsidRPr="002005B8">
        <w:rPr>
          <w:rFonts w:hint="eastAsia"/>
        </w:rPr>
        <w:t xml:space="preserve">                     </w:t>
      </w:r>
      <w:r w:rsidRPr="002005B8">
        <w:t xml:space="preserve">   </w:t>
      </w:r>
    </w:p>
    <w:p w:rsidR="006B7402" w:rsidRPr="002005B8" w:rsidRDefault="006B7402" w:rsidP="006B7402">
      <w:pPr>
        <w:ind w:right="240"/>
      </w:pPr>
      <w:r w:rsidRPr="002005B8">
        <w:rPr>
          <w:rFonts w:hint="eastAsia"/>
        </w:rPr>
        <w:t>本月实还本金：</w:t>
      </w:r>
    </w:p>
    <w:p w:rsidR="006B7402" w:rsidRPr="002005B8" w:rsidRDefault="006B7402" w:rsidP="006B7402">
      <w:pPr>
        <w:ind w:right="240"/>
      </w:pPr>
      <w:r w:rsidRPr="002005B8">
        <w:t>本月实还本息合计：</w:t>
      </w:r>
      <w:r w:rsidRPr="002005B8">
        <w:rPr>
          <w:rFonts w:hint="eastAsia"/>
        </w:rPr>
        <w:t xml:space="preserve">             </w:t>
      </w:r>
      <w:r w:rsidRPr="002005B8">
        <w:t xml:space="preserve">   </w:t>
      </w:r>
    </w:p>
    <w:p w:rsidR="006B7402" w:rsidRPr="002005B8" w:rsidRDefault="006B7402" w:rsidP="006B7402">
      <w:pPr>
        <w:ind w:right="240"/>
      </w:pPr>
      <w:r w:rsidRPr="002005B8">
        <w:rPr>
          <w:rFonts w:hint="eastAsia"/>
        </w:rPr>
        <w:t>总期数：</w:t>
      </w:r>
    </w:p>
    <w:p w:rsidR="006B7402" w:rsidRPr="002005B8" w:rsidRDefault="006B7402" w:rsidP="006B7402">
      <w:pPr>
        <w:ind w:right="240"/>
      </w:pPr>
      <w:r w:rsidRPr="002005B8">
        <w:t>剩余期数：</w:t>
      </w:r>
      <w:r w:rsidRPr="002005B8">
        <w:rPr>
          <w:rFonts w:hint="eastAsia"/>
        </w:rPr>
        <w:t xml:space="preserve">                 </w:t>
      </w:r>
      <w:r w:rsidRPr="002005B8">
        <w:t xml:space="preserve">       </w:t>
      </w:r>
    </w:p>
    <w:p w:rsidR="006B7402" w:rsidRPr="002005B8" w:rsidRDefault="006B7402" w:rsidP="006B7402">
      <w:pPr>
        <w:ind w:right="240"/>
      </w:pPr>
      <w:r w:rsidRPr="002005B8">
        <w:rPr>
          <w:rFonts w:hint="eastAsia"/>
        </w:rPr>
        <w:t>上次还款日期：</w:t>
      </w:r>
    </w:p>
    <w:p w:rsidR="006B7402" w:rsidRPr="002005B8" w:rsidRDefault="006B7402" w:rsidP="006B7402">
      <w:pPr>
        <w:ind w:right="240"/>
      </w:pPr>
      <w:r w:rsidRPr="002005B8">
        <w:t>贷款状态：</w:t>
      </w:r>
    </w:p>
    <w:p w:rsidR="006B7402" w:rsidRPr="002005B8" w:rsidRDefault="006B7402" w:rsidP="006B7402">
      <w:pPr>
        <w:ind w:right="240"/>
      </w:pPr>
      <w:r w:rsidRPr="002005B8">
        <w:t>---------------------------------------------------------------------------</w:t>
      </w:r>
    </w:p>
    <w:p w:rsidR="006B7402" w:rsidRPr="007C3463" w:rsidRDefault="006B7402" w:rsidP="006B7402">
      <w:pPr>
        <w:pStyle w:val="8"/>
      </w:pPr>
      <w:r w:rsidRPr="007C3463">
        <w:rPr>
          <w:rFonts w:hint="eastAsia"/>
        </w:rPr>
        <w:t>业务说明</w:t>
      </w:r>
    </w:p>
    <w:p w:rsidR="006B7402" w:rsidRPr="006B7402" w:rsidRDefault="006B7402" w:rsidP="008B4BF2">
      <w:pPr>
        <w:pStyle w:val="af8"/>
        <w:widowControl w:val="0"/>
        <w:numPr>
          <w:ilvl w:val="0"/>
          <w:numId w:val="402"/>
        </w:numPr>
        <w:adjustRightInd/>
        <w:snapToGrid/>
        <w:spacing w:before="0" w:after="0" w:line="400" w:lineRule="exact"/>
        <w:ind w:leftChars="0" w:rightChars="0" w:right="0" w:firstLineChars="0"/>
        <w:jc w:val="both"/>
        <w:rPr>
          <w:rFonts w:ascii="宋体" w:hAnsi="宋体"/>
        </w:rPr>
      </w:pPr>
      <w:r w:rsidRPr="006B7402">
        <w:rPr>
          <w:rFonts w:ascii="宋体" w:hAnsi="宋体" w:hint="eastAsia"/>
        </w:rPr>
        <w:t>请输入卡号：自动显示签约卡号，如未登记显示为空。</w:t>
      </w:r>
    </w:p>
    <w:p w:rsidR="006B7402" w:rsidRPr="006B7402" w:rsidRDefault="006B7402" w:rsidP="008B4BF2">
      <w:pPr>
        <w:pStyle w:val="af8"/>
        <w:widowControl w:val="0"/>
        <w:numPr>
          <w:ilvl w:val="0"/>
          <w:numId w:val="402"/>
        </w:numPr>
        <w:adjustRightInd/>
        <w:snapToGrid/>
        <w:spacing w:before="0" w:after="0" w:line="400" w:lineRule="exact"/>
        <w:ind w:leftChars="0" w:left="0" w:rightChars="0" w:right="0" w:firstLine="480"/>
        <w:jc w:val="both"/>
        <w:rPr>
          <w:rFonts w:ascii="宋体" w:hAnsi="宋体"/>
        </w:rPr>
      </w:pPr>
      <w:r w:rsidRPr="006B7402">
        <w:rPr>
          <w:rFonts w:ascii="宋体" w:hAnsi="宋体"/>
        </w:rPr>
        <w:t>贷款帐号：显示贷款帐号。</w:t>
      </w:r>
    </w:p>
    <w:p w:rsidR="006B7402" w:rsidRPr="006B7402" w:rsidRDefault="006B7402" w:rsidP="008B4BF2">
      <w:pPr>
        <w:pStyle w:val="af8"/>
        <w:widowControl w:val="0"/>
        <w:numPr>
          <w:ilvl w:val="0"/>
          <w:numId w:val="402"/>
        </w:numPr>
        <w:adjustRightInd/>
        <w:snapToGrid/>
        <w:spacing w:before="0" w:after="0" w:line="400" w:lineRule="exact"/>
        <w:ind w:leftChars="0" w:left="0" w:rightChars="0" w:right="0" w:firstLine="480"/>
        <w:jc w:val="both"/>
        <w:rPr>
          <w:rFonts w:ascii="宋体" w:hAnsi="宋体"/>
        </w:rPr>
      </w:pPr>
      <w:r w:rsidRPr="006B7402">
        <w:rPr>
          <w:rFonts w:ascii="宋体" w:hAnsi="宋体"/>
        </w:rPr>
        <w:t>个人</w:t>
      </w:r>
      <w:r w:rsidRPr="006B7402">
        <w:rPr>
          <w:rFonts w:ascii="宋体" w:hAnsi="宋体" w:hint="eastAsia"/>
        </w:rPr>
        <w:t>姓名：显示</w:t>
      </w:r>
      <w:r w:rsidRPr="006B7402">
        <w:rPr>
          <w:rFonts w:ascii="宋体" w:hAnsi="宋体"/>
        </w:rPr>
        <w:t>个人</w:t>
      </w:r>
      <w:r w:rsidRPr="006B7402">
        <w:rPr>
          <w:rFonts w:ascii="宋体" w:hAnsi="宋体" w:hint="eastAsia"/>
        </w:rPr>
        <w:t>姓名，只显示姓。</w:t>
      </w:r>
    </w:p>
    <w:p w:rsidR="006B7402" w:rsidRPr="006B7402" w:rsidRDefault="006B7402" w:rsidP="008B4BF2">
      <w:pPr>
        <w:pStyle w:val="af8"/>
        <w:widowControl w:val="0"/>
        <w:numPr>
          <w:ilvl w:val="0"/>
          <w:numId w:val="402"/>
        </w:numPr>
        <w:adjustRightInd/>
        <w:snapToGrid/>
        <w:spacing w:before="0" w:after="0" w:line="400" w:lineRule="exact"/>
        <w:ind w:leftChars="0" w:left="0" w:rightChars="0" w:right="0" w:firstLine="480"/>
        <w:jc w:val="both"/>
        <w:rPr>
          <w:rFonts w:ascii="宋体" w:hAnsi="宋体"/>
        </w:rPr>
      </w:pPr>
      <w:r w:rsidRPr="006B7402">
        <w:rPr>
          <w:rFonts w:ascii="宋体" w:hAnsi="宋体"/>
        </w:rPr>
        <w:t>身份证号：显示身份证号</w:t>
      </w:r>
      <w:r w:rsidRPr="006B7402">
        <w:rPr>
          <w:rFonts w:ascii="宋体" w:hAnsi="宋体" w:hint="eastAsia"/>
        </w:rPr>
        <w:t>。</w:t>
      </w:r>
    </w:p>
    <w:p w:rsidR="006B7402" w:rsidRPr="006B7402" w:rsidRDefault="006B7402" w:rsidP="008B4BF2">
      <w:pPr>
        <w:pStyle w:val="af8"/>
        <w:widowControl w:val="0"/>
        <w:numPr>
          <w:ilvl w:val="0"/>
          <w:numId w:val="402"/>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贷款金额</w:t>
      </w:r>
      <w:r w:rsidRPr="006B7402">
        <w:rPr>
          <w:rFonts w:ascii="宋体" w:hAnsi="宋体"/>
        </w:rPr>
        <w:t>：显示</w:t>
      </w:r>
      <w:r w:rsidRPr="006B7402">
        <w:rPr>
          <w:rFonts w:ascii="宋体" w:hAnsi="宋体" w:hint="eastAsia"/>
        </w:rPr>
        <w:t>贷款金额</w:t>
      </w:r>
      <w:r w:rsidRPr="006B7402">
        <w:rPr>
          <w:rFonts w:ascii="宋体" w:hAnsi="宋体"/>
        </w:rPr>
        <w:t>。</w:t>
      </w:r>
    </w:p>
    <w:p w:rsidR="006B7402" w:rsidRPr="006B7402" w:rsidRDefault="006B7402" w:rsidP="008B4BF2">
      <w:pPr>
        <w:pStyle w:val="af8"/>
        <w:widowControl w:val="0"/>
        <w:numPr>
          <w:ilvl w:val="0"/>
          <w:numId w:val="402"/>
        </w:numPr>
        <w:adjustRightInd/>
        <w:snapToGrid/>
        <w:spacing w:before="0" w:after="0" w:line="400" w:lineRule="exact"/>
        <w:ind w:leftChars="0" w:left="0" w:rightChars="0" w:right="0" w:firstLine="480"/>
        <w:jc w:val="both"/>
        <w:rPr>
          <w:rFonts w:ascii="宋体" w:hAnsi="宋体"/>
        </w:rPr>
      </w:pPr>
      <w:r w:rsidRPr="006B7402">
        <w:rPr>
          <w:rFonts w:ascii="宋体" w:hAnsi="宋体"/>
        </w:rPr>
        <w:t>每月应还金额：显示每月应还金额。</w:t>
      </w:r>
    </w:p>
    <w:p w:rsidR="006B7402" w:rsidRPr="006B7402" w:rsidRDefault="006B7402" w:rsidP="008B4BF2">
      <w:pPr>
        <w:pStyle w:val="af8"/>
        <w:widowControl w:val="0"/>
        <w:numPr>
          <w:ilvl w:val="0"/>
          <w:numId w:val="402"/>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贷款余额：显示贷款余额。</w:t>
      </w:r>
    </w:p>
    <w:p w:rsidR="006B7402" w:rsidRPr="006B7402" w:rsidRDefault="006B7402" w:rsidP="008B4BF2">
      <w:pPr>
        <w:pStyle w:val="af8"/>
        <w:widowControl w:val="0"/>
        <w:numPr>
          <w:ilvl w:val="0"/>
          <w:numId w:val="402"/>
        </w:numPr>
        <w:adjustRightInd/>
        <w:snapToGrid/>
        <w:spacing w:before="0" w:after="0" w:line="400" w:lineRule="exact"/>
        <w:ind w:leftChars="0" w:left="0" w:rightChars="0" w:right="0" w:firstLine="480"/>
        <w:jc w:val="both"/>
        <w:rPr>
          <w:rFonts w:ascii="宋体" w:hAnsi="宋体"/>
        </w:rPr>
      </w:pPr>
      <w:r w:rsidRPr="006B7402">
        <w:rPr>
          <w:rFonts w:ascii="宋体" w:hAnsi="宋体"/>
        </w:rPr>
        <w:t>逾期金额：显示逾期金额。</w:t>
      </w:r>
    </w:p>
    <w:p w:rsidR="006B7402" w:rsidRPr="006B7402" w:rsidRDefault="006B7402" w:rsidP="008B4BF2">
      <w:pPr>
        <w:pStyle w:val="af8"/>
        <w:widowControl w:val="0"/>
        <w:numPr>
          <w:ilvl w:val="0"/>
          <w:numId w:val="402"/>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本月实还本金</w:t>
      </w:r>
      <w:r w:rsidRPr="006B7402">
        <w:rPr>
          <w:rFonts w:ascii="宋体" w:hAnsi="宋体"/>
        </w:rPr>
        <w:t>：显示</w:t>
      </w:r>
      <w:r w:rsidRPr="006B7402">
        <w:rPr>
          <w:rFonts w:ascii="宋体" w:hAnsi="宋体" w:hint="eastAsia"/>
        </w:rPr>
        <w:t>本月实还本金</w:t>
      </w:r>
      <w:r w:rsidRPr="006B7402">
        <w:rPr>
          <w:rFonts w:ascii="宋体" w:hAnsi="宋体"/>
        </w:rPr>
        <w:t>。</w:t>
      </w:r>
    </w:p>
    <w:p w:rsidR="006B7402" w:rsidRPr="006B7402" w:rsidRDefault="006B7402" w:rsidP="008B4BF2">
      <w:pPr>
        <w:pStyle w:val="af8"/>
        <w:widowControl w:val="0"/>
        <w:numPr>
          <w:ilvl w:val="0"/>
          <w:numId w:val="402"/>
        </w:numPr>
        <w:adjustRightInd/>
        <w:snapToGrid/>
        <w:spacing w:before="0" w:after="0" w:line="400" w:lineRule="exact"/>
        <w:ind w:leftChars="0" w:left="0" w:rightChars="0" w:right="0" w:firstLine="480"/>
        <w:jc w:val="both"/>
        <w:rPr>
          <w:rFonts w:ascii="宋体" w:hAnsi="宋体"/>
        </w:rPr>
      </w:pPr>
      <w:r w:rsidRPr="006B7402">
        <w:rPr>
          <w:rFonts w:ascii="宋体" w:hAnsi="宋体"/>
        </w:rPr>
        <w:t>本月实还本息合计：显示本月实还本息合计。</w:t>
      </w:r>
    </w:p>
    <w:p w:rsidR="006B7402" w:rsidRPr="006B7402" w:rsidRDefault="006B7402" w:rsidP="008B4BF2">
      <w:pPr>
        <w:pStyle w:val="af8"/>
        <w:widowControl w:val="0"/>
        <w:numPr>
          <w:ilvl w:val="0"/>
          <w:numId w:val="402"/>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总期数：显示总期数。</w:t>
      </w:r>
    </w:p>
    <w:p w:rsidR="006B7402" w:rsidRPr="006B7402" w:rsidRDefault="006B7402" w:rsidP="008B4BF2">
      <w:pPr>
        <w:pStyle w:val="af8"/>
        <w:widowControl w:val="0"/>
        <w:numPr>
          <w:ilvl w:val="0"/>
          <w:numId w:val="402"/>
        </w:numPr>
        <w:adjustRightInd/>
        <w:snapToGrid/>
        <w:spacing w:before="0" w:after="0" w:line="400" w:lineRule="exact"/>
        <w:ind w:leftChars="0" w:left="0" w:rightChars="0" w:right="0" w:firstLine="480"/>
        <w:jc w:val="both"/>
        <w:rPr>
          <w:rFonts w:ascii="宋体" w:hAnsi="宋体"/>
        </w:rPr>
      </w:pPr>
      <w:r w:rsidRPr="006B7402">
        <w:rPr>
          <w:rFonts w:ascii="宋体" w:hAnsi="宋体"/>
        </w:rPr>
        <w:t>剩余期数：显示剩余期数。</w:t>
      </w:r>
    </w:p>
    <w:p w:rsidR="006B7402" w:rsidRPr="006B7402" w:rsidRDefault="006B7402" w:rsidP="008B4BF2">
      <w:pPr>
        <w:pStyle w:val="af8"/>
        <w:widowControl w:val="0"/>
        <w:numPr>
          <w:ilvl w:val="0"/>
          <w:numId w:val="402"/>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上次还款日期：显示上次还款日期。</w:t>
      </w:r>
    </w:p>
    <w:p w:rsidR="006B7402" w:rsidRPr="006B7402" w:rsidRDefault="006B7402" w:rsidP="008B4BF2">
      <w:pPr>
        <w:pStyle w:val="af8"/>
        <w:widowControl w:val="0"/>
        <w:numPr>
          <w:ilvl w:val="0"/>
          <w:numId w:val="402"/>
        </w:numPr>
        <w:adjustRightInd/>
        <w:snapToGrid/>
        <w:spacing w:before="0" w:after="0" w:line="400" w:lineRule="exact"/>
        <w:ind w:leftChars="0" w:left="0" w:rightChars="0" w:right="0" w:firstLine="480"/>
        <w:jc w:val="both"/>
        <w:rPr>
          <w:rFonts w:ascii="宋体" w:hAnsi="宋体"/>
        </w:rPr>
      </w:pPr>
      <w:r w:rsidRPr="006B7402">
        <w:rPr>
          <w:rFonts w:ascii="宋体" w:hAnsi="宋体"/>
        </w:rPr>
        <w:t>贷款状态：显示贷款状态。</w:t>
      </w:r>
    </w:p>
    <w:p w:rsidR="006B7402" w:rsidRPr="007C3463" w:rsidRDefault="006B7402" w:rsidP="006B7402">
      <w:pPr>
        <w:pStyle w:val="8"/>
      </w:pPr>
      <w:r w:rsidRPr="007C3463">
        <w:lastRenderedPageBreak/>
        <w:t>其他说明</w:t>
      </w:r>
    </w:p>
    <w:p w:rsidR="006B7402" w:rsidRPr="006B7402" w:rsidRDefault="006B7402" w:rsidP="008B4BF2">
      <w:pPr>
        <w:pStyle w:val="af8"/>
        <w:numPr>
          <w:ilvl w:val="1"/>
          <w:numId w:val="432"/>
        </w:numPr>
        <w:spacing w:line="400" w:lineRule="exact"/>
        <w:ind w:leftChars="0" w:left="0" w:right="240" w:firstLineChars="0" w:firstLine="426"/>
        <w:rPr>
          <w:rFonts w:ascii="宋体" w:hAnsi="宋体"/>
          <w:szCs w:val="21"/>
        </w:rPr>
      </w:pPr>
      <w:r w:rsidRPr="006B7402">
        <w:rPr>
          <w:rFonts w:ascii="宋体" w:hAnsi="宋体"/>
          <w:szCs w:val="21"/>
        </w:rPr>
        <w:t>做公积金查询交易时，如签约卡号为空或已在柜面做过签约，提示客户到“公积金联名卡签约</w:t>
      </w:r>
      <w:r w:rsidRPr="006B7402">
        <w:rPr>
          <w:rFonts w:ascii="宋体" w:hAnsi="宋体" w:hint="eastAsia"/>
          <w:szCs w:val="21"/>
        </w:rPr>
        <w:t>/登记”</w:t>
      </w:r>
      <w:r w:rsidRPr="006B7402">
        <w:rPr>
          <w:rFonts w:ascii="宋体" w:hAnsi="宋体"/>
          <w:szCs w:val="21"/>
        </w:rPr>
        <w:t>交易先进行登记。</w:t>
      </w:r>
    </w:p>
    <w:p w:rsidR="006B7402" w:rsidRDefault="006B7402" w:rsidP="006B7402">
      <w:pPr>
        <w:pStyle w:val="7"/>
      </w:pPr>
      <w:r w:rsidRPr="00233B5B">
        <w:t>公积金还款明细查询</w:t>
      </w:r>
    </w:p>
    <w:p w:rsidR="006B7402" w:rsidRPr="007C3463" w:rsidRDefault="006B7402" w:rsidP="006B7402">
      <w:pPr>
        <w:pStyle w:val="8"/>
      </w:pPr>
      <w:r w:rsidRPr="007C3463">
        <w:rPr>
          <w:rFonts w:hint="eastAsia"/>
        </w:rPr>
        <w:t>界面</w:t>
      </w:r>
    </w:p>
    <w:p w:rsidR="006B7402" w:rsidRPr="002005B8" w:rsidRDefault="006B7402" w:rsidP="006B7402">
      <w:pPr>
        <w:ind w:right="240"/>
      </w:pPr>
      <w:r w:rsidRPr="002005B8">
        <w:rPr>
          <w:rFonts w:hint="eastAsia"/>
        </w:rPr>
        <w:t>-</w:t>
      </w:r>
      <w:r w:rsidRPr="002005B8">
        <w:t>--------------------------------------------------------------------------</w:t>
      </w:r>
    </w:p>
    <w:p w:rsidR="006B7402" w:rsidRPr="002005B8" w:rsidRDefault="006B7402" w:rsidP="006B7402">
      <w:pPr>
        <w:ind w:right="240"/>
      </w:pPr>
      <w:r w:rsidRPr="002005B8">
        <w:rPr>
          <w:rFonts w:hint="eastAsia"/>
        </w:rPr>
        <w:t>请输入卡号：</w:t>
      </w:r>
      <w:r w:rsidRPr="002005B8">
        <w:rPr>
          <w:rFonts w:hint="eastAsia"/>
        </w:rPr>
        <w:t xml:space="preserve">                     </w:t>
      </w:r>
      <w:r w:rsidRPr="002005B8">
        <w:t xml:space="preserve"> </w:t>
      </w:r>
    </w:p>
    <w:p w:rsidR="006B7402" w:rsidRPr="002005B8" w:rsidRDefault="006B7402" w:rsidP="006B7402">
      <w:pPr>
        <w:ind w:right="240"/>
      </w:pPr>
      <w:r w:rsidRPr="002005B8">
        <w:rPr>
          <w:rFonts w:hint="eastAsia"/>
        </w:rPr>
        <w:t>起始日期：</w:t>
      </w:r>
    </w:p>
    <w:p w:rsidR="006B7402" w:rsidRPr="002005B8" w:rsidRDefault="006B7402" w:rsidP="006B7402">
      <w:pPr>
        <w:ind w:right="240"/>
      </w:pPr>
      <w:r w:rsidRPr="002005B8">
        <w:t>截至日期：</w:t>
      </w:r>
      <w:r w:rsidRPr="002005B8">
        <w:rPr>
          <w:rFonts w:hint="eastAsia"/>
        </w:rPr>
        <w:t xml:space="preserve">                        </w:t>
      </w:r>
    </w:p>
    <w:p w:rsidR="006B7402" w:rsidRPr="002005B8" w:rsidRDefault="006B7402" w:rsidP="006B7402">
      <w:pPr>
        <w:ind w:right="240"/>
      </w:pPr>
      <w:r w:rsidRPr="002005B8">
        <w:t>日期：</w:t>
      </w:r>
      <w:r w:rsidRPr="002005B8">
        <w:rPr>
          <w:rFonts w:hint="eastAsia"/>
        </w:rPr>
        <w:t xml:space="preserve">                     </w:t>
      </w:r>
      <w:r w:rsidRPr="002005B8">
        <w:t xml:space="preserve">       </w:t>
      </w:r>
    </w:p>
    <w:p w:rsidR="006B7402" w:rsidRPr="002005B8" w:rsidRDefault="006B7402" w:rsidP="006B7402">
      <w:pPr>
        <w:ind w:right="240"/>
      </w:pPr>
      <w:r w:rsidRPr="002005B8">
        <w:rPr>
          <w:rFonts w:hint="eastAsia"/>
        </w:rPr>
        <w:t>业务摘要：</w:t>
      </w:r>
    </w:p>
    <w:p w:rsidR="006B7402" w:rsidRPr="002005B8" w:rsidRDefault="006B7402" w:rsidP="006B7402">
      <w:pPr>
        <w:ind w:right="240"/>
      </w:pPr>
      <w:r w:rsidRPr="002005B8">
        <w:t>发生额：</w:t>
      </w:r>
      <w:r w:rsidRPr="002005B8">
        <w:rPr>
          <w:rFonts w:hint="eastAsia"/>
        </w:rPr>
        <w:t xml:space="preserve">              </w:t>
      </w:r>
      <w:r w:rsidRPr="002005B8">
        <w:t xml:space="preserve">            </w:t>
      </w:r>
    </w:p>
    <w:p w:rsidR="006B7402" w:rsidRPr="002005B8" w:rsidRDefault="006B7402" w:rsidP="006B7402">
      <w:pPr>
        <w:ind w:right="240"/>
      </w:pPr>
      <w:r w:rsidRPr="002005B8">
        <w:t>余额</w:t>
      </w:r>
      <w:r w:rsidRPr="002005B8">
        <w:rPr>
          <w:rFonts w:hint="eastAsia"/>
        </w:rPr>
        <w:t>：</w:t>
      </w:r>
    </w:p>
    <w:p w:rsidR="006B7402" w:rsidRPr="002005B8" w:rsidRDefault="006B7402" w:rsidP="006B7402">
      <w:pPr>
        <w:ind w:right="240"/>
      </w:pPr>
      <w:r w:rsidRPr="002005B8">
        <w:t>---------------------------------------------------------------------------</w:t>
      </w:r>
    </w:p>
    <w:p w:rsidR="006B7402" w:rsidRPr="007C3463" w:rsidRDefault="006B7402" w:rsidP="006B7402">
      <w:pPr>
        <w:pStyle w:val="8"/>
      </w:pPr>
      <w:r w:rsidRPr="007C3463">
        <w:rPr>
          <w:rFonts w:hint="eastAsia"/>
        </w:rPr>
        <w:t>业务说明</w:t>
      </w:r>
    </w:p>
    <w:p w:rsidR="006B7402" w:rsidRPr="006B7402" w:rsidRDefault="006B7402" w:rsidP="008B4BF2">
      <w:pPr>
        <w:pStyle w:val="af8"/>
        <w:widowControl w:val="0"/>
        <w:numPr>
          <w:ilvl w:val="0"/>
          <w:numId w:val="403"/>
        </w:numPr>
        <w:adjustRightInd/>
        <w:snapToGrid/>
        <w:spacing w:before="0" w:after="0" w:line="400" w:lineRule="exact"/>
        <w:ind w:leftChars="0" w:rightChars="0" w:right="0" w:firstLineChars="0"/>
        <w:jc w:val="both"/>
        <w:rPr>
          <w:rFonts w:ascii="宋体" w:hAnsi="宋体"/>
        </w:rPr>
      </w:pPr>
      <w:r w:rsidRPr="006B7402">
        <w:rPr>
          <w:rFonts w:ascii="宋体" w:hAnsi="宋体" w:hint="eastAsia"/>
        </w:rPr>
        <w:t>请输入卡号：自动显示签约卡号，如未登记显示为空。</w:t>
      </w:r>
    </w:p>
    <w:p w:rsidR="006B7402" w:rsidRPr="006B7402" w:rsidRDefault="006B7402" w:rsidP="008B4BF2">
      <w:pPr>
        <w:pStyle w:val="af8"/>
        <w:widowControl w:val="0"/>
        <w:numPr>
          <w:ilvl w:val="0"/>
          <w:numId w:val="403"/>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起始日期：提供日期空间，客户自主选择起始日期。</w:t>
      </w:r>
    </w:p>
    <w:p w:rsidR="006B7402" w:rsidRPr="006B7402" w:rsidRDefault="006B7402" w:rsidP="008B4BF2">
      <w:pPr>
        <w:pStyle w:val="af8"/>
        <w:widowControl w:val="0"/>
        <w:numPr>
          <w:ilvl w:val="0"/>
          <w:numId w:val="403"/>
        </w:numPr>
        <w:adjustRightInd/>
        <w:snapToGrid/>
        <w:spacing w:before="0" w:after="0" w:line="400" w:lineRule="exact"/>
        <w:ind w:leftChars="0" w:left="0" w:rightChars="0" w:right="0" w:firstLine="480"/>
        <w:jc w:val="both"/>
        <w:rPr>
          <w:rFonts w:ascii="宋体" w:hAnsi="宋体"/>
        </w:rPr>
      </w:pPr>
      <w:r w:rsidRPr="006B7402">
        <w:rPr>
          <w:rFonts w:ascii="宋体" w:hAnsi="宋体"/>
        </w:rPr>
        <w:t>截至日期：</w:t>
      </w:r>
      <w:r w:rsidRPr="006B7402">
        <w:rPr>
          <w:rFonts w:ascii="宋体" w:hAnsi="宋体" w:hint="eastAsia"/>
        </w:rPr>
        <w:t>提供日期空间，客户自主选择截至日期</w:t>
      </w:r>
      <w:r w:rsidRPr="006B7402">
        <w:rPr>
          <w:rFonts w:ascii="宋体" w:hAnsi="宋体"/>
        </w:rPr>
        <w:t>。</w:t>
      </w:r>
    </w:p>
    <w:p w:rsidR="006B7402" w:rsidRPr="006B7402" w:rsidRDefault="006B7402" w:rsidP="008B4BF2">
      <w:pPr>
        <w:pStyle w:val="af8"/>
        <w:widowControl w:val="0"/>
        <w:numPr>
          <w:ilvl w:val="0"/>
          <w:numId w:val="403"/>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日期</w:t>
      </w:r>
      <w:r w:rsidRPr="006B7402">
        <w:rPr>
          <w:rFonts w:ascii="宋体" w:hAnsi="宋体"/>
        </w:rPr>
        <w:t>：显示</w:t>
      </w:r>
      <w:r w:rsidRPr="006B7402">
        <w:rPr>
          <w:rFonts w:ascii="宋体" w:hAnsi="宋体" w:hint="eastAsia"/>
        </w:rPr>
        <w:t>日期。</w:t>
      </w:r>
    </w:p>
    <w:p w:rsidR="006B7402" w:rsidRPr="006B7402" w:rsidRDefault="006B7402" w:rsidP="008B4BF2">
      <w:pPr>
        <w:pStyle w:val="af8"/>
        <w:widowControl w:val="0"/>
        <w:numPr>
          <w:ilvl w:val="0"/>
          <w:numId w:val="403"/>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业务摘要</w:t>
      </w:r>
      <w:r w:rsidRPr="006B7402">
        <w:rPr>
          <w:rFonts w:ascii="宋体" w:hAnsi="宋体"/>
        </w:rPr>
        <w:t>：显示</w:t>
      </w:r>
      <w:r w:rsidRPr="006B7402">
        <w:rPr>
          <w:rFonts w:ascii="宋体" w:hAnsi="宋体" w:hint="eastAsia"/>
        </w:rPr>
        <w:t>业务摘要</w:t>
      </w:r>
      <w:r w:rsidRPr="006B7402">
        <w:rPr>
          <w:rFonts w:ascii="宋体" w:hAnsi="宋体"/>
        </w:rPr>
        <w:t>。</w:t>
      </w:r>
    </w:p>
    <w:p w:rsidR="006B7402" w:rsidRPr="006B7402" w:rsidRDefault="006B7402" w:rsidP="008B4BF2">
      <w:pPr>
        <w:pStyle w:val="af8"/>
        <w:widowControl w:val="0"/>
        <w:numPr>
          <w:ilvl w:val="0"/>
          <w:numId w:val="403"/>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发生额</w:t>
      </w:r>
      <w:r w:rsidRPr="006B7402">
        <w:rPr>
          <w:rFonts w:ascii="宋体" w:hAnsi="宋体"/>
        </w:rPr>
        <w:t>：显示</w:t>
      </w:r>
      <w:r w:rsidRPr="006B7402">
        <w:rPr>
          <w:rFonts w:ascii="宋体" w:hAnsi="宋体" w:hint="eastAsia"/>
        </w:rPr>
        <w:t>发生额</w:t>
      </w:r>
      <w:r w:rsidRPr="006B7402">
        <w:rPr>
          <w:rFonts w:ascii="宋体" w:hAnsi="宋体"/>
        </w:rPr>
        <w:t>。</w:t>
      </w:r>
    </w:p>
    <w:p w:rsidR="006B7402" w:rsidRPr="006B7402" w:rsidRDefault="006B7402" w:rsidP="008B4BF2">
      <w:pPr>
        <w:pStyle w:val="af8"/>
        <w:widowControl w:val="0"/>
        <w:numPr>
          <w:ilvl w:val="0"/>
          <w:numId w:val="403"/>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余额：显示余额。</w:t>
      </w:r>
    </w:p>
    <w:p w:rsidR="006B7402" w:rsidRPr="007C3463" w:rsidRDefault="006B7402" w:rsidP="006B7402">
      <w:pPr>
        <w:pStyle w:val="8"/>
      </w:pPr>
      <w:r w:rsidRPr="007C3463">
        <w:t>其他说明</w:t>
      </w:r>
    </w:p>
    <w:p w:rsidR="006B7402" w:rsidRPr="006B7402" w:rsidRDefault="006B7402" w:rsidP="008B4BF2">
      <w:pPr>
        <w:pStyle w:val="af8"/>
        <w:numPr>
          <w:ilvl w:val="1"/>
          <w:numId w:val="433"/>
        </w:numPr>
        <w:spacing w:line="400" w:lineRule="exact"/>
        <w:ind w:leftChars="0" w:left="0" w:right="240" w:firstLineChars="0" w:firstLine="420"/>
        <w:rPr>
          <w:rFonts w:ascii="宋体" w:hAnsi="宋体"/>
          <w:szCs w:val="21"/>
        </w:rPr>
      </w:pPr>
      <w:r w:rsidRPr="006B7402">
        <w:rPr>
          <w:rFonts w:ascii="宋体" w:hAnsi="宋体"/>
          <w:szCs w:val="21"/>
        </w:rPr>
        <w:t>做公积金查询交易时，如签约卡号为空或已在柜面做过签约，提示客户到“公积金联名卡签约</w:t>
      </w:r>
      <w:r w:rsidRPr="006B7402">
        <w:rPr>
          <w:rFonts w:ascii="宋体" w:hAnsi="宋体" w:hint="eastAsia"/>
          <w:szCs w:val="21"/>
        </w:rPr>
        <w:t>/登记”</w:t>
      </w:r>
      <w:r w:rsidRPr="006B7402">
        <w:rPr>
          <w:rFonts w:ascii="宋体" w:hAnsi="宋体"/>
          <w:szCs w:val="21"/>
        </w:rPr>
        <w:t>交易先进行登记。</w:t>
      </w:r>
    </w:p>
    <w:p w:rsidR="006B7402" w:rsidRDefault="006B7402" w:rsidP="006B7402">
      <w:pPr>
        <w:pStyle w:val="7"/>
      </w:pPr>
      <w:r w:rsidRPr="00233B5B">
        <w:t>公积金贷款进度查询</w:t>
      </w:r>
    </w:p>
    <w:p w:rsidR="006B7402" w:rsidRPr="007C3463" w:rsidRDefault="006B7402" w:rsidP="006B7402">
      <w:pPr>
        <w:pStyle w:val="8"/>
      </w:pPr>
      <w:r w:rsidRPr="007C3463">
        <w:rPr>
          <w:rFonts w:hint="eastAsia"/>
        </w:rPr>
        <w:lastRenderedPageBreak/>
        <w:t>界面</w:t>
      </w:r>
    </w:p>
    <w:p w:rsidR="006B7402" w:rsidRPr="002005B8" w:rsidRDefault="006B7402" w:rsidP="006B7402">
      <w:pPr>
        <w:ind w:right="240"/>
      </w:pPr>
      <w:r w:rsidRPr="002005B8">
        <w:rPr>
          <w:rFonts w:hint="eastAsia"/>
        </w:rPr>
        <w:t>-</w:t>
      </w:r>
      <w:r w:rsidRPr="002005B8">
        <w:t>--------------------------------------------------------------------------</w:t>
      </w:r>
    </w:p>
    <w:p w:rsidR="006B7402" w:rsidRPr="002005B8" w:rsidRDefault="006B7402" w:rsidP="006B7402">
      <w:pPr>
        <w:ind w:right="240"/>
      </w:pPr>
      <w:r w:rsidRPr="002005B8">
        <w:rPr>
          <w:rFonts w:hint="eastAsia"/>
        </w:rPr>
        <w:t>请输入卡号：</w:t>
      </w:r>
      <w:r w:rsidRPr="002005B8">
        <w:rPr>
          <w:rFonts w:hint="eastAsia"/>
        </w:rPr>
        <w:t xml:space="preserve">                  </w:t>
      </w:r>
      <w:r w:rsidRPr="002005B8">
        <w:t xml:space="preserve">    </w:t>
      </w:r>
    </w:p>
    <w:p w:rsidR="006B7402" w:rsidRPr="002005B8" w:rsidRDefault="006B7402" w:rsidP="006B7402">
      <w:pPr>
        <w:ind w:right="240"/>
      </w:pPr>
      <w:r w:rsidRPr="002005B8">
        <w:t>姓名：</w:t>
      </w:r>
      <w:r w:rsidRPr="002005B8">
        <w:rPr>
          <w:rFonts w:hint="eastAsia"/>
        </w:rPr>
        <w:t xml:space="preserve">                     </w:t>
      </w:r>
      <w:r w:rsidRPr="002005B8">
        <w:t xml:space="preserve">       </w:t>
      </w:r>
    </w:p>
    <w:p w:rsidR="006B7402" w:rsidRPr="002005B8" w:rsidRDefault="006B7402" w:rsidP="006B7402">
      <w:pPr>
        <w:ind w:right="240"/>
      </w:pPr>
      <w:r w:rsidRPr="002005B8">
        <w:t>身份证号</w:t>
      </w:r>
      <w:r w:rsidRPr="002005B8">
        <w:rPr>
          <w:rFonts w:hint="eastAsia"/>
        </w:rPr>
        <w:t>：</w:t>
      </w:r>
    </w:p>
    <w:p w:rsidR="006B7402" w:rsidRPr="002005B8" w:rsidRDefault="006B7402" w:rsidP="006B7402">
      <w:pPr>
        <w:ind w:right="240"/>
      </w:pPr>
      <w:r w:rsidRPr="002005B8">
        <w:t>个人公积金帐号：</w:t>
      </w:r>
      <w:r w:rsidRPr="002005B8">
        <w:rPr>
          <w:rFonts w:hint="eastAsia"/>
        </w:rPr>
        <w:t xml:space="preserve">              </w:t>
      </w:r>
      <w:r w:rsidRPr="002005B8">
        <w:t xml:space="preserve">    </w:t>
      </w:r>
    </w:p>
    <w:p w:rsidR="006B7402" w:rsidRPr="002005B8" w:rsidRDefault="006B7402" w:rsidP="006B7402">
      <w:pPr>
        <w:ind w:right="240"/>
      </w:pPr>
      <w:r w:rsidRPr="002005B8">
        <w:rPr>
          <w:rFonts w:hint="eastAsia"/>
        </w:rPr>
        <w:t>单位公积金帐号：</w:t>
      </w:r>
    </w:p>
    <w:p w:rsidR="006B7402" w:rsidRPr="002005B8" w:rsidRDefault="006B7402" w:rsidP="006B7402">
      <w:pPr>
        <w:ind w:right="240"/>
      </w:pPr>
      <w:r w:rsidRPr="002005B8">
        <w:t>单位名称：</w:t>
      </w:r>
      <w:r w:rsidRPr="002005B8">
        <w:rPr>
          <w:rFonts w:hint="eastAsia"/>
        </w:rPr>
        <w:t xml:space="preserve">                 </w:t>
      </w:r>
      <w:r w:rsidRPr="002005B8">
        <w:t xml:space="preserve">       </w:t>
      </w:r>
    </w:p>
    <w:p w:rsidR="006B7402" w:rsidRPr="002005B8" w:rsidRDefault="006B7402" w:rsidP="006B7402">
      <w:pPr>
        <w:ind w:right="240"/>
      </w:pPr>
      <w:r w:rsidRPr="002005B8">
        <w:rPr>
          <w:rFonts w:hint="eastAsia"/>
        </w:rPr>
        <w:t>申请编号：</w:t>
      </w:r>
    </w:p>
    <w:p w:rsidR="006B7402" w:rsidRPr="002005B8" w:rsidRDefault="006B7402" w:rsidP="006B7402">
      <w:pPr>
        <w:ind w:right="240"/>
      </w:pPr>
      <w:r w:rsidRPr="002005B8">
        <w:t>申请日期：</w:t>
      </w:r>
      <w:r w:rsidRPr="002005B8">
        <w:rPr>
          <w:rFonts w:hint="eastAsia"/>
        </w:rPr>
        <w:t xml:space="preserve">                     </w:t>
      </w:r>
      <w:r w:rsidRPr="002005B8">
        <w:t xml:space="preserve">   </w:t>
      </w:r>
    </w:p>
    <w:p w:rsidR="006B7402" w:rsidRPr="002005B8" w:rsidRDefault="006B7402" w:rsidP="006B7402">
      <w:pPr>
        <w:ind w:right="240"/>
      </w:pPr>
      <w:r w:rsidRPr="002005B8">
        <w:rPr>
          <w:rFonts w:hint="eastAsia"/>
        </w:rPr>
        <w:t>贷款申请状态：</w:t>
      </w:r>
    </w:p>
    <w:p w:rsidR="006B7402" w:rsidRPr="002005B8" w:rsidRDefault="006B7402" w:rsidP="006B7402">
      <w:pPr>
        <w:ind w:right="240"/>
      </w:pPr>
      <w:r w:rsidRPr="002005B8">
        <w:t>---------------------------------------------------------------------------</w:t>
      </w:r>
    </w:p>
    <w:p w:rsidR="006B7402" w:rsidRPr="007C3463" w:rsidRDefault="006B7402" w:rsidP="006B7402">
      <w:pPr>
        <w:pStyle w:val="8"/>
      </w:pPr>
      <w:r w:rsidRPr="007C3463">
        <w:rPr>
          <w:rFonts w:hint="eastAsia"/>
        </w:rPr>
        <w:t>业务说明</w:t>
      </w:r>
    </w:p>
    <w:p w:rsidR="006B7402" w:rsidRPr="006B7402" w:rsidRDefault="006B7402" w:rsidP="008B4BF2">
      <w:pPr>
        <w:pStyle w:val="af8"/>
        <w:widowControl w:val="0"/>
        <w:numPr>
          <w:ilvl w:val="0"/>
          <w:numId w:val="404"/>
        </w:numPr>
        <w:adjustRightInd/>
        <w:snapToGrid/>
        <w:spacing w:before="0" w:after="0" w:line="400" w:lineRule="exact"/>
        <w:ind w:leftChars="0" w:rightChars="0" w:right="0" w:firstLineChars="0"/>
        <w:jc w:val="both"/>
        <w:rPr>
          <w:rFonts w:ascii="宋体" w:hAnsi="宋体"/>
        </w:rPr>
      </w:pPr>
      <w:r w:rsidRPr="006B7402">
        <w:rPr>
          <w:rFonts w:ascii="宋体" w:hAnsi="宋体" w:hint="eastAsia"/>
        </w:rPr>
        <w:t>请输入卡号：自动显示签约卡号，如未登记显示为空。</w:t>
      </w:r>
    </w:p>
    <w:p w:rsidR="006B7402" w:rsidRPr="006B7402" w:rsidRDefault="006B7402" w:rsidP="008B4BF2">
      <w:pPr>
        <w:pStyle w:val="af8"/>
        <w:widowControl w:val="0"/>
        <w:numPr>
          <w:ilvl w:val="0"/>
          <w:numId w:val="404"/>
        </w:numPr>
        <w:adjustRightInd/>
        <w:snapToGrid/>
        <w:spacing w:before="0" w:after="0" w:line="400" w:lineRule="exact"/>
        <w:ind w:leftChars="0" w:left="0" w:rightChars="0" w:right="0" w:firstLine="480"/>
        <w:jc w:val="both"/>
        <w:rPr>
          <w:rFonts w:ascii="宋体" w:hAnsi="宋体"/>
        </w:rPr>
      </w:pPr>
      <w:r w:rsidRPr="006B7402">
        <w:rPr>
          <w:rFonts w:ascii="宋体" w:hAnsi="宋体"/>
        </w:rPr>
        <w:t>姓名：显示姓名</w:t>
      </w:r>
      <w:r w:rsidRPr="006B7402">
        <w:rPr>
          <w:rFonts w:ascii="宋体" w:hAnsi="宋体" w:hint="eastAsia"/>
        </w:rPr>
        <w:t>，只显示姓</w:t>
      </w:r>
      <w:r w:rsidRPr="006B7402">
        <w:rPr>
          <w:rFonts w:ascii="宋体" w:hAnsi="宋体"/>
        </w:rPr>
        <w:t>。</w:t>
      </w:r>
    </w:p>
    <w:p w:rsidR="006B7402" w:rsidRPr="006B7402" w:rsidRDefault="006B7402" w:rsidP="008B4BF2">
      <w:pPr>
        <w:pStyle w:val="af8"/>
        <w:widowControl w:val="0"/>
        <w:numPr>
          <w:ilvl w:val="0"/>
          <w:numId w:val="404"/>
        </w:numPr>
        <w:adjustRightInd/>
        <w:snapToGrid/>
        <w:spacing w:before="0" w:after="0" w:line="400" w:lineRule="exact"/>
        <w:ind w:leftChars="0" w:left="0" w:rightChars="0" w:right="0" w:firstLine="480"/>
        <w:jc w:val="both"/>
        <w:rPr>
          <w:rFonts w:ascii="宋体" w:hAnsi="宋体"/>
        </w:rPr>
      </w:pPr>
      <w:r w:rsidRPr="006B7402">
        <w:rPr>
          <w:rFonts w:ascii="宋体" w:hAnsi="宋体"/>
        </w:rPr>
        <w:t>身份证号</w:t>
      </w:r>
      <w:r w:rsidRPr="006B7402">
        <w:rPr>
          <w:rFonts w:ascii="宋体" w:hAnsi="宋体" w:hint="eastAsia"/>
        </w:rPr>
        <w:t>：显示</w:t>
      </w:r>
      <w:r w:rsidRPr="006B7402">
        <w:rPr>
          <w:rFonts w:ascii="宋体" w:hAnsi="宋体"/>
        </w:rPr>
        <w:t>身份证号</w:t>
      </w:r>
      <w:r w:rsidRPr="006B7402">
        <w:rPr>
          <w:rFonts w:ascii="宋体" w:hAnsi="宋体" w:hint="eastAsia"/>
        </w:rPr>
        <w:t>。</w:t>
      </w:r>
    </w:p>
    <w:p w:rsidR="006B7402" w:rsidRPr="006B7402" w:rsidRDefault="006B7402" w:rsidP="008B4BF2">
      <w:pPr>
        <w:pStyle w:val="af8"/>
        <w:widowControl w:val="0"/>
        <w:numPr>
          <w:ilvl w:val="0"/>
          <w:numId w:val="404"/>
        </w:numPr>
        <w:adjustRightInd/>
        <w:snapToGrid/>
        <w:spacing w:before="0" w:after="0" w:line="400" w:lineRule="exact"/>
        <w:ind w:leftChars="0" w:left="0" w:rightChars="0" w:right="0" w:firstLine="480"/>
        <w:jc w:val="both"/>
        <w:rPr>
          <w:rFonts w:ascii="宋体" w:hAnsi="宋体"/>
        </w:rPr>
      </w:pPr>
      <w:r w:rsidRPr="006B7402">
        <w:rPr>
          <w:rFonts w:ascii="宋体" w:hAnsi="宋体"/>
        </w:rPr>
        <w:t>个人公积金帐号：显示个人公积金帐号</w:t>
      </w:r>
      <w:r w:rsidRPr="006B7402">
        <w:rPr>
          <w:rFonts w:ascii="宋体" w:hAnsi="宋体" w:hint="eastAsia"/>
        </w:rPr>
        <w:t>。</w:t>
      </w:r>
    </w:p>
    <w:p w:rsidR="006B7402" w:rsidRPr="006B7402" w:rsidRDefault="006B7402" w:rsidP="008B4BF2">
      <w:pPr>
        <w:pStyle w:val="af8"/>
        <w:widowControl w:val="0"/>
        <w:numPr>
          <w:ilvl w:val="0"/>
          <w:numId w:val="404"/>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单位公积金帐号</w:t>
      </w:r>
      <w:r w:rsidRPr="006B7402">
        <w:rPr>
          <w:rFonts w:ascii="宋体" w:hAnsi="宋体"/>
        </w:rPr>
        <w:t>：显示</w:t>
      </w:r>
      <w:r w:rsidRPr="006B7402">
        <w:rPr>
          <w:rFonts w:ascii="宋体" w:hAnsi="宋体" w:hint="eastAsia"/>
        </w:rPr>
        <w:t>单位公积金帐号</w:t>
      </w:r>
      <w:r w:rsidRPr="006B7402">
        <w:rPr>
          <w:rFonts w:ascii="宋体" w:hAnsi="宋体"/>
        </w:rPr>
        <w:t>。</w:t>
      </w:r>
    </w:p>
    <w:p w:rsidR="006B7402" w:rsidRPr="006B7402" w:rsidRDefault="006B7402" w:rsidP="008B4BF2">
      <w:pPr>
        <w:pStyle w:val="af8"/>
        <w:widowControl w:val="0"/>
        <w:numPr>
          <w:ilvl w:val="0"/>
          <w:numId w:val="404"/>
        </w:numPr>
        <w:adjustRightInd/>
        <w:snapToGrid/>
        <w:spacing w:before="0" w:after="0" w:line="400" w:lineRule="exact"/>
        <w:ind w:leftChars="0" w:left="0" w:rightChars="0" w:right="0" w:firstLine="480"/>
        <w:jc w:val="both"/>
        <w:rPr>
          <w:rFonts w:ascii="宋体" w:hAnsi="宋体"/>
        </w:rPr>
      </w:pPr>
      <w:r w:rsidRPr="006B7402">
        <w:rPr>
          <w:rFonts w:ascii="宋体" w:hAnsi="宋体"/>
        </w:rPr>
        <w:t>单位名称：显示单位名称。</w:t>
      </w:r>
    </w:p>
    <w:p w:rsidR="006B7402" w:rsidRPr="006B7402" w:rsidRDefault="006B7402" w:rsidP="008B4BF2">
      <w:pPr>
        <w:pStyle w:val="af8"/>
        <w:widowControl w:val="0"/>
        <w:numPr>
          <w:ilvl w:val="0"/>
          <w:numId w:val="404"/>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申请编号</w:t>
      </w:r>
      <w:r w:rsidRPr="006B7402">
        <w:rPr>
          <w:rFonts w:ascii="宋体" w:hAnsi="宋体"/>
        </w:rPr>
        <w:t>：显示</w:t>
      </w:r>
      <w:r w:rsidRPr="006B7402">
        <w:rPr>
          <w:rFonts w:ascii="宋体" w:hAnsi="宋体" w:hint="eastAsia"/>
        </w:rPr>
        <w:t>申请编号</w:t>
      </w:r>
      <w:r w:rsidRPr="006B7402">
        <w:rPr>
          <w:rFonts w:ascii="宋体" w:hAnsi="宋体"/>
        </w:rPr>
        <w:t>。</w:t>
      </w:r>
    </w:p>
    <w:p w:rsidR="006B7402" w:rsidRPr="006B7402" w:rsidRDefault="006B7402" w:rsidP="008B4BF2">
      <w:pPr>
        <w:pStyle w:val="af8"/>
        <w:widowControl w:val="0"/>
        <w:numPr>
          <w:ilvl w:val="0"/>
          <w:numId w:val="404"/>
        </w:numPr>
        <w:adjustRightInd/>
        <w:snapToGrid/>
        <w:spacing w:before="0" w:after="0" w:line="400" w:lineRule="exact"/>
        <w:ind w:leftChars="0" w:left="0" w:rightChars="0" w:right="0" w:firstLine="480"/>
        <w:jc w:val="both"/>
        <w:rPr>
          <w:rFonts w:ascii="宋体" w:hAnsi="宋体"/>
        </w:rPr>
      </w:pPr>
      <w:r w:rsidRPr="006B7402">
        <w:rPr>
          <w:rFonts w:ascii="宋体" w:hAnsi="宋体"/>
        </w:rPr>
        <w:t>申请日期</w:t>
      </w:r>
      <w:r w:rsidRPr="006B7402">
        <w:rPr>
          <w:rFonts w:ascii="宋体" w:hAnsi="宋体" w:hint="eastAsia"/>
        </w:rPr>
        <w:t>：显示</w:t>
      </w:r>
      <w:r w:rsidRPr="006B7402">
        <w:rPr>
          <w:rFonts w:ascii="宋体" w:hAnsi="宋体"/>
        </w:rPr>
        <w:t>申请日期</w:t>
      </w:r>
      <w:r w:rsidRPr="006B7402">
        <w:rPr>
          <w:rFonts w:ascii="宋体" w:hAnsi="宋体" w:hint="eastAsia"/>
        </w:rPr>
        <w:t>。</w:t>
      </w:r>
    </w:p>
    <w:p w:rsidR="006B7402" w:rsidRPr="006B7402" w:rsidRDefault="006B7402" w:rsidP="008B4BF2">
      <w:pPr>
        <w:pStyle w:val="af8"/>
        <w:widowControl w:val="0"/>
        <w:numPr>
          <w:ilvl w:val="0"/>
          <w:numId w:val="404"/>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贷款申请状态</w:t>
      </w:r>
      <w:r w:rsidRPr="006B7402">
        <w:rPr>
          <w:rFonts w:ascii="宋体" w:hAnsi="宋体"/>
        </w:rPr>
        <w:t>：显示</w:t>
      </w:r>
      <w:r w:rsidRPr="006B7402">
        <w:rPr>
          <w:rFonts w:ascii="宋体" w:hAnsi="宋体" w:hint="eastAsia"/>
        </w:rPr>
        <w:t>贷款申请状态</w:t>
      </w:r>
      <w:r w:rsidRPr="006B7402">
        <w:rPr>
          <w:rFonts w:ascii="宋体" w:hAnsi="宋体"/>
        </w:rPr>
        <w:t>。</w:t>
      </w:r>
    </w:p>
    <w:p w:rsidR="006B7402" w:rsidRPr="007C3463" w:rsidRDefault="006B7402" w:rsidP="006B7402">
      <w:pPr>
        <w:pStyle w:val="8"/>
      </w:pPr>
      <w:r w:rsidRPr="007C3463">
        <w:t>其他说明</w:t>
      </w:r>
    </w:p>
    <w:p w:rsidR="006B7402" w:rsidRPr="006B7402" w:rsidRDefault="006B7402" w:rsidP="008B4BF2">
      <w:pPr>
        <w:pStyle w:val="af8"/>
        <w:numPr>
          <w:ilvl w:val="1"/>
          <w:numId w:val="434"/>
        </w:numPr>
        <w:spacing w:line="400" w:lineRule="exact"/>
        <w:ind w:leftChars="0" w:left="0" w:right="240" w:firstLineChars="0" w:firstLine="420"/>
        <w:rPr>
          <w:rFonts w:ascii="宋体" w:hAnsi="宋体"/>
          <w:szCs w:val="21"/>
        </w:rPr>
      </w:pPr>
      <w:r w:rsidRPr="006B7402">
        <w:rPr>
          <w:rFonts w:ascii="宋体" w:hAnsi="宋体"/>
          <w:szCs w:val="21"/>
        </w:rPr>
        <w:t>做公积金查询交易时，如签约卡号为空或已在柜面做过签约，提示客户到“公积金联名卡签约</w:t>
      </w:r>
      <w:r w:rsidRPr="006B7402">
        <w:rPr>
          <w:rFonts w:ascii="宋体" w:hAnsi="宋体" w:hint="eastAsia"/>
          <w:szCs w:val="21"/>
        </w:rPr>
        <w:t>/登记”</w:t>
      </w:r>
      <w:r w:rsidRPr="006B7402">
        <w:rPr>
          <w:rFonts w:ascii="宋体" w:hAnsi="宋体"/>
          <w:szCs w:val="21"/>
        </w:rPr>
        <w:t>交易先进行登记。</w:t>
      </w:r>
    </w:p>
    <w:p w:rsidR="006B7402" w:rsidRDefault="006B7402" w:rsidP="006B7402">
      <w:pPr>
        <w:pStyle w:val="7"/>
      </w:pPr>
      <w:r w:rsidRPr="00233B5B">
        <w:t>公积金提取进度查询</w:t>
      </w:r>
    </w:p>
    <w:p w:rsidR="006B7402" w:rsidRPr="007C3463" w:rsidRDefault="006B7402" w:rsidP="006B7402">
      <w:pPr>
        <w:pStyle w:val="8"/>
      </w:pPr>
      <w:r w:rsidRPr="007C3463">
        <w:rPr>
          <w:rFonts w:hint="eastAsia"/>
        </w:rPr>
        <w:t>界面</w:t>
      </w:r>
    </w:p>
    <w:p w:rsidR="006B7402" w:rsidRPr="002005B8" w:rsidRDefault="006B7402" w:rsidP="006B7402">
      <w:pPr>
        <w:ind w:right="240"/>
      </w:pPr>
      <w:r w:rsidRPr="002005B8">
        <w:rPr>
          <w:rFonts w:hint="eastAsia"/>
        </w:rPr>
        <w:t>-</w:t>
      </w:r>
      <w:r w:rsidRPr="002005B8">
        <w:t>--------------------------------------------------------------------------</w:t>
      </w:r>
    </w:p>
    <w:p w:rsidR="006B7402" w:rsidRPr="002005B8" w:rsidRDefault="006B7402" w:rsidP="006B7402">
      <w:pPr>
        <w:ind w:right="240"/>
      </w:pPr>
      <w:r w:rsidRPr="002005B8">
        <w:rPr>
          <w:rFonts w:hint="eastAsia"/>
        </w:rPr>
        <w:lastRenderedPageBreak/>
        <w:t>请输入卡号：</w:t>
      </w:r>
      <w:r w:rsidRPr="002005B8">
        <w:rPr>
          <w:rFonts w:hint="eastAsia"/>
        </w:rPr>
        <w:t xml:space="preserve">                  </w:t>
      </w:r>
      <w:r w:rsidRPr="002005B8">
        <w:t xml:space="preserve">    </w:t>
      </w:r>
    </w:p>
    <w:p w:rsidR="006B7402" w:rsidRPr="002005B8" w:rsidRDefault="006B7402" w:rsidP="006B7402">
      <w:pPr>
        <w:ind w:right="240"/>
      </w:pPr>
      <w:r w:rsidRPr="002005B8">
        <w:t>姓名：</w:t>
      </w:r>
      <w:r w:rsidRPr="002005B8">
        <w:rPr>
          <w:rFonts w:hint="eastAsia"/>
        </w:rPr>
        <w:t xml:space="preserve">                     </w:t>
      </w:r>
      <w:r w:rsidRPr="002005B8">
        <w:t xml:space="preserve">       </w:t>
      </w:r>
    </w:p>
    <w:p w:rsidR="006B7402" w:rsidRPr="002005B8" w:rsidRDefault="006B7402" w:rsidP="006B7402">
      <w:pPr>
        <w:ind w:right="240"/>
      </w:pPr>
      <w:r w:rsidRPr="002005B8">
        <w:t>身份证号</w:t>
      </w:r>
      <w:r w:rsidRPr="002005B8">
        <w:rPr>
          <w:rFonts w:hint="eastAsia"/>
        </w:rPr>
        <w:t>：</w:t>
      </w:r>
    </w:p>
    <w:p w:rsidR="006B7402" w:rsidRPr="002005B8" w:rsidRDefault="006B7402" w:rsidP="006B7402">
      <w:pPr>
        <w:ind w:right="240"/>
      </w:pPr>
      <w:r w:rsidRPr="002005B8">
        <w:t>个人公积金帐号：</w:t>
      </w:r>
      <w:r w:rsidRPr="002005B8">
        <w:rPr>
          <w:rFonts w:hint="eastAsia"/>
        </w:rPr>
        <w:t xml:space="preserve">              </w:t>
      </w:r>
      <w:r w:rsidRPr="002005B8">
        <w:t xml:space="preserve">    </w:t>
      </w:r>
    </w:p>
    <w:p w:rsidR="006B7402" w:rsidRPr="002005B8" w:rsidRDefault="006B7402" w:rsidP="006B7402">
      <w:pPr>
        <w:ind w:right="240"/>
      </w:pPr>
      <w:r w:rsidRPr="002005B8">
        <w:t>单位公积金帐号</w:t>
      </w:r>
      <w:r w:rsidRPr="002005B8">
        <w:rPr>
          <w:rFonts w:hint="eastAsia"/>
        </w:rPr>
        <w:t>：</w:t>
      </w:r>
    </w:p>
    <w:p w:rsidR="006B7402" w:rsidRPr="002005B8" w:rsidRDefault="006B7402" w:rsidP="006B7402">
      <w:pPr>
        <w:ind w:right="240"/>
      </w:pPr>
      <w:r w:rsidRPr="002005B8">
        <w:t>单位名称：</w:t>
      </w:r>
      <w:r w:rsidRPr="002005B8">
        <w:rPr>
          <w:rFonts w:hint="eastAsia"/>
        </w:rPr>
        <w:t xml:space="preserve">                 </w:t>
      </w:r>
      <w:r w:rsidRPr="002005B8">
        <w:t xml:space="preserve">       </w:t>
      </w:r>
    </w:p>
    <w:p w:rsidR="006B7402" w:rsidRPr="002005B8" w:rsidRDefault="006B7402" w:rsidP="006B7402">
      <w:pPr>
        <w:ind w:right="240"/>
      </w:pPr>
      <w:r w:rsidRPr="002005B8">
        <w:rPr>
          <w:rFonts w:hint="eastAsia"/>
        </w:rPr>
        <w:t>申请编号：</w:t>
      </w:r>
    </w:p>
    <w:p w:rsidR="006B7402" w:rsidRPr="002005B8" w:rsidRDefault="006B7402" w:rsidP="006B7402">
      <w:pPr>
        <w:ind w:right="240"/>
      </w:pPr>
      <w:r w:rsidRPr="002005B8">
        <w:t>申请日期：</w:t>
      </w:r>
      <w:r w:rsidRPr="002005B8">
        <w:rPr>
          <w:rFonts w:hint="eastAsia"/>
        </w:rPr>
        <w:t xml:space="preserve">                     </w:t>
      </w:r>
      <w:r w:rsidRPr="002005B8">
        <w:t xml:space="preserve">   </w:t>
      </w:r>
    </w:p>
    <w:p w:rsidR="006B7402" w:rsidRPr="002005B8" w:rsidRDefault="006B7402" w:rsidP="006B7402">
      <w:pPr>
        <w:ind w:right="240"/>
      </w:pPr>
      <w:r w:rsidRPr="002005B8">
        <w:rPr>
          <w:rFonts w:hint="eastAsia"/>
        </w:rPr>
        <w:t>提取申请进度状态：</w:t>
      </w:r>
    </w:p>
    <w:p w:rsidR="006B7402" w:rsidRPr="002005B8" w:rsidRDefault="006B7402" w:rsidP="006B7402">
      <w:pPr>
        <w:ind w:right="240"/>
      </w:pPr>
      <w:r w:rsidRPr="002005B8">
        <w:t>---------------------------------------------------------------------------</w:t>
      </w:r>
    </w:p>
    <w:p w:rsidR="006B7402" w:rsidRPr="007C3463" w:rsidRDefault="006B7402" w:rsidP="006B7402">
      <w:pPr>
        <w:pStyle w:val="8"/>
      </w:pPr>
      <w:r w:rsidRPr="007C3463">
        <w:rPr>
          <w:rFonts w:hint="eastAsia"/>
        </w:rPr>
        <w:t>业务说明</w:t>
      </w:r>
    </w:p>
    <w:p w:rsidR="006B7402" w:rsidRPr="006B7402" w:rsidRDefault="006B7402" w:rsidP="008B4BF2">
      <w:pPr>
        <w:pStyle w:val="af8"/>
        <w:widowControl w:val="0"/>
        <w:numPr>
          <w:ilvl w:val="0"/>
          <w:numId w:val="405"/>
        </w:numPr>
        <w:adjustRightInd/>
        <w:snapToGrid/>
        <w:spacing w:before="0" w:after="0" w:line="400" w:lineRule="exact"/>
        <w:ind w:leftChars="0" w:rightChars="0" w:right="0" w:firstLineChars="0"/>
        <w:jc w:val="both"/>
        <w:rPr>
          <w:rFonts w:ascii="宋体" w:hAnsi="宋体"/>
        </w:rPr>
      </w:pPr>
      <w:r w:rsidRPr="006B7402">
        <w:rPr>
          <w:rFonts w:ascii="宋体" w:hAnsi="宋体" w:hint="eastAsia"/>
        </w:rPr>
        <w:t>请输入卡号：自动显示签约卡号，如未登记显示为空。</w:t>
      </w:r>
    </w:p>
    <w:p w:rsidR="006B7402" w:rsidRPr="006B7402" w:rsidRDefault="006B7402" w:rsidP="008B4BF2">
      <w:pPr>
        <w:pStyle w:val="af8"/>
        <w:widowControl w:val="0"/>
        <w:numPr>
          <w:ilvl w:val="0"/>
          <w:numId w:val="405"/>
        </w:numPr>
        <w:adjustRightInd/>
        <w:snapToGrid/>
        <w:spacing w:before="0" w:after="0" w:line="400" w:lineRule="exact"/>
        <w:ind w:leftChars="0" w:left="0" w:rightChars="0" w:right="0" w:firstLine="480"/>
        <w:jc w:val="both"/>
        <w:rPr>
          <w:rFonts w:ascii="宋体" w:hAnsi="宋体"/>
        </w:rPr>
      </w:pPr>
      <w:r w:rsidRPr="006B7402">
        <w:rPr>
          <w:rFonts w:ascii="宋体" w:hAnsi="宋体"/>
        </w:rPr>
        <w:t>姓名：显示姓名</w:t>
      </w:r>
      <w:r w:rsidRPr="006B7402">
        <w:rPr>
          <w:rFonts w:ascii="宋体" w:hAnsi="宋体" w:hint="eastAsia"/>
        </w:rPr>
        <w:t>，只显示姓</w:t>
      </w:r>
      <w:r w:rsidRPr="006B7402">
        <w:rPr>
          <w:rFonts w:ascii="宋体" w:hAnsi="宋体"/>
        </w:rPr>
        <w:t>。</w:t>
      </w:r>
    </w:p>
    <w:p w:rsidR="006B7402" w:rsidRPr="006B7402" w:rsidRDefault="006B7402" w:rsidP="008B4BF2">
      <w:pPr>
        <w:pStyle w:val="af8"/>
        <w:widowControl w:val="0"/>
        <w:numPr>
          <w:ilvl w:val="0"/>
          <w:numId w:val="405"/>
        </w:numPr>
        <w:adjustRightInd/>
        <w:snapToGrid/>
        <w:spacing w:before="0" w:after="0" w:line="400" w:lineRule="exact"/>
        <w:ind w:leftChars="0" w:left="0" w:rightChars="0" w:right="0" w:firstLine="480"/>
        <w:jc w:val="both"/>
        <w:rPr>
          <w:rFonts w:ascii="宋体" w:hAnsi="宋体"/>
        </w:rPr>
      </w:pPr>
      <w:r w:rsidRPr="006B7402">
        <w:rPr>
          <w:rFonts w:ascii="宋体" w:hAnsi="宋体"/>
        </w:rPr>
        <w:t>身份证号</w:t>
      </w:r>
      <w:r w:rsidRPr="006B7402">
        <w:rPr>
          <w:rFonts w:ascii="宋体" w:hAnsi="宋体" w:hint="eastAsia"/>
        </w:rPr>
        <w:t>：显示</w:t>
      </w:r>
      <w:r w:rsidRPr="006B7402">
        <w:rPr>
          <w:rFonts w:ascii="宋体" w:hAnsi="宋体"/>
        </w:rPr>
        <w:t>身份证号</w:t>
      </w:r>
      <w:r w:rsidRPr="006B7402">
        <w:rPr>
          <w:rFonts w:ascii="宋体" w:hAnsi="宋体" w:hint="eastAsia"/>
        </w:rPr>
        <w:t>。</w:t>
      </w:r>
    </w:p>
    <w:p w:rsidR="006B7402" w:rsidRPr="006B7402" w:rsidRDefault="006B7402" w:rsidP="008B4BF2">
      <w:pPr>
        <w:pStyle w:val="af8"/>
        <w:widowControl w:val="0"/>
        <w:numPr>
          <w:ilvl w:val="0"/>
          <w:numId w:val="405"/>
        </w:numPr>
        <w:adjustRightInd/>
        <w:snapToGrid/>
        <w:spacing w:before="0" w:after="0" w:line="400" w:lineRule="exact"/>
        <w:ind w:leftChars="0" w:left="0" w:rightChars="0" w:right="0" w:firstLine="480"/>
        <w:jc w:val="both"/>
        <w:rPr>
          <w:rFonts w:ascii="宋体" w:hAnsi="宋体"/>
        </w:rPr>
      </w:pPr>
      <w:r w:rsidRPr="006B7402">
        <w:rPr>
          <w:rFonts w:ascii="宋体" w:hAnsi="宋体"/>
        </w:rPr>
        <w:t>个人公积金帐号：显示个人公积金帐号</w:t>
      </w:r>
      <w:r w:rsidRPr="006B7402">
        <w:rPr>
          <w:rFonts w:ascii="宋体" w:hAnsi="宋体" w:hint="eastAsia"/>
        </w:rPr>
        <w:t>。</w:t>
      </w:r>
    </w:p>
    <w:p w:rsidR="006B7402" w:rsidRPr="006B7402" w:rsidRDefault="006B7402" w:rsidP="008B4BF2">
      <w:pPr>
        <w:pStyle w:val="af8"/>
        <w:widowControl w:val="0"/>
        <w:numPr>
          <w:ilvl w:val="0"/>
          <w:numId w:val="405"/>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单位公积金帐号</w:t>
      </w:r>
      <w:r w:rsidRPr="006B7402">
        <w:rPr>
          <w:rFonts w:ascii="宋体" w:hAnsi="宋体"/>
        </w:rPr>
        <w:t>：显示</w:t>
      </w:r>
      <w:r w:rsidRPr="006B7402">
        <w:rPr>
          <w:rFonts w:ascii="宋体" w:hAnsi="宋体" w:hint="eastAsia"/>
        </w:rPr>
        <w:t>单位公积金帐号</w:t>
      </w:r>
      <w:r w:rsidRPr="006B7402">
        <w:rPr>
          <w:rFonts w:ascii="宋体" w:hAnsi="宋体"/>
        </w:rPr>
        <w:t>。</w:t>
      </w:r>
    </w:p>
    <w:p w:rsidR="006B7402" w:rsidRPr="006B7402" w:rsidRDefault="006B7402" w:rsidP="008B4BF2">
      <w:pPr>
        <w:pStyle w:val="af8"/>
        <w:widowControl w:val="0"/>
        <w:numPr>
          <w:ilvl w:val="0"/>
          <w:numId w:val="405"/>
        </w:numPr>
        <w:adjustRightInd/>
        <w:snapToGrid/>
        <w:spacing w:before="0" w:after="0" w:line="400" w:lineRule="exact"/>
        <w:ind w:leftChars="0" w:left="0" w:rightChars="0" w:right="0" w:firstLine="480"/>
        <w:jc w:val="both"/>
        <w:rPr>
          <w:rFonts w:ascii="宋体" w:hAnsi="宋体"/>
        </w:rPr>
      </w:pPr>
      <w:r w:rsidRPr="006B7402">
        <w:rPr>
          <w:rFonts w:ascii="宋体" w:hAnsi="宋体"/>
        </w:rPr>
        <w:t>单位名称：显示单位名称。</w:t>
      </w:r>
    </w:p>
    <w:p w:rsidR="006B7402" w:rsidRPr="006B7402" w:rsidRDefault="006B7402" w:rsidP="008B4BF2">
      <w:pPr>
        <w:pStyle w:val="af8"/>
        <w:widowControl w:val="0"/>
        <w:numPr>
          <w:ilvl w:val="0"/>
          <w:numId w:val="405"/>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申请编号</w:t>
      </w:r>
      <w:r w:rsidRPr="006B7402">
        <w:rPr>
          <w:rFonts w:ascii="宋体" w:hAnsi="宋体"/>
        </w:rPr>
        <w:t>：显示</w:t>
      </w:r>
      <w:r w:rsidRPr="006B7402">
        <w:rPr>
          <w:rFonts w:ascii="宋体" w:hAnsi="宋体" w:hint="eastAsia"/>
        </w:rPr>
        <w:t>申请编号</w:t>
      </w:r>
      <w:r w:rsidRPr="006B7402">
        <w:rPr>
          <w:rFonts w:ascii="宋体" w:hAnsi="宋体"/>
        </w:rPr>
        <w:t>。</w:t>
      </w:r>
    </w:p>
    <w:p w:rsidR="006B7402" w:rsidRPr="006B7402" w:rsidRDefault="006B7402" w:rsidP="008B4BF2">
      <w:pPr>
        <w:pStyle w:val="af8"/>
        <w:widowControl w:val="0"/>
        <w:numPr>
          <w:ilvl w:val="0"/>
          <w:numId w:val="405"/>
        </w:numPr>
        <w:adjustRightInd/>
        <w:snapToGrid/>
        <w:spacing w:before="0" w:after="0" w:line="400" w:lineRule="exact"/>
        <w:ind w:leftChars="0" w:left="0" w:rightChars="0" w:right="0" w:firstLine="480"/>
        <w:jc w:val="both"/>
        <w:rPr>
          <w:rFonts w:ascii="宋体" w:hAnsi="宋体"/>
        </w:rPr>
      </w:pPr>
      <w:r w:rsidRPr="006B7402">
        <w:rPr>
          <w:rFonts w:ascii="宋体" w:hAnsi="宋体"/>
        </w:rPr>
        <w:t>申请日期</w:t>
      </w:r>
      <w:r w:rsidRPr="006B7402">
        <w:rPr>
          <w:rFonts w:ascii="宋体" w:hAnsi="宋体" w:hint="eastAsia"/>
        </w:rPr>
        <w:t>：显示</w:t>
      </w:r>
      <w:r w:rsidRPr="006B7402">
        <w:rPr>
          <w:rFonts w:ascii="宋体" w:hAnsi="宋体"/>
        </w:rPr>
        <w:t>申请日期</w:t>
      </w:r>
      <w:r w:rsidRPr="006B7402">
        <w:rPr>
          <w:rFonts w:ascii="宋体" w:hAnsi="宋体" w:hint="eastAsia"/>
        </w:rPr>
        <w:t>。</w:t>
      </w:r>
    </w:p>
    <w:p w:rsidR="006B7402" w:rsidRPr="006B7402" w:rsidRDefault="006B7402" w:rsidP="008B4BF2">
      <w:pPr>
        <w:pStyle w:val="af8"/>
        <w:widowControl w:val="0"/>
        <w:numPr>
          <w:ilvl w:val="0"/>
          <w:numId w:val="405"/>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提取申请进度状态</w:t>
      </w:r>
      <w:r w:rsidRPr="006B7402">
        <w:rPr>
          <w:rFonts w:ascii="宋体" w:hAnsi="宋体"/>
        </w:rPr>
        <w:t>：显示</w:t>
      </w:r>
      <w:r w:rsidRPr="006B7402">
        <w:rPr>
          <w:rFonts w:ascii="宋体" w:hAnsi="宋体" w:hint="eastAsia"/>
        </w:rPr>
        <w:t>提取申请进度状态</w:t>
      </w:r>
    </w:p>
    <w:p w:rsidR="006B7402" w:rsidRPr="007C3463" w:rsidRDefault="006B7402" w:rsidP="006B7402">
      <w:pPr>
        <w:pStyle w:val="8"/>
      </w:pPr>
      <w:r w:rsidRPr="007C3463">
        <w:t>其他说明</w:t>
      </w:r>
    </w:p>
    <w:p w:rsidR="006B7402" w:rsidRPr="006B7402" w:rsidRDefault="006B7402" w:rsidP="008B4BF2">
      <w:pPr>
        <w:pStyle w:val="af8"/>
        <w:numPr>
          <w:ilvl w:val="1"/>
          <w:numId w:val="436"/>
        </w:numPr>
        <w:spacing w:line="400" w:lineRule="exact"/>
        <w:ind w:leftChars="0" w:left="0" w:right="240" w:firstLineChars="0" w:firstLine="420"/>
        <w:rPr>
          <w:rFonts w:ascii="宋体" w:hAnsi="宋体"/>
          <w:szCs w:val="21"/>
        </w:rPr>
      </w:pPr>
      <w:r w:rsidRPr="006B7402">
        <w:rPr>
          <w:rFonts w:ascii="宋体" w:hAnsi="宋体"/>
          <w:szCs w:val="21"/>
        </w:rPr>
        <w:t>做公积金查询交易时，如签约卡号为空或已在柜面做过签约，提示客户到“公积金联名卡签约</w:t>
      </w:r>
      <w:r w:rsidRPr="006B7402">
        <w:rPr>
          <w:rFonts w:ascii="宋体" w:hAnsi="宋体" w:hint="eastAsia"/>
          <w:szCs w:val="21"/>
        </w:rPr>
        <w:t>/登记”</w:t>
      </w:r>
      <w:r w:rsidRPr="006B7402">
        <w:rPr>
          <w:rFonts w:ascii="宋体" w:hAnsi="宋体"/>
          <w:szCs w:val="21"/>
        </w:rPr>
        <w:t>交易先进行登记。</w:t>
      </w:r>
    </w:p>
    <w:p w:rsidR="006B7402" w:rsidRDefault="006B7402" w:rsidP="006B7402">
      <w:pPr>
        <w:pStyle w:val="6"/>
      </w:pPr>
      <w:r w:rsidRPr="00AD5A48">
        <w:t>待定事项</w:t>
      </w:r>
    </w:p>
    <w:p w:rsidR="006B7402" w:rsidRPr="006B7402" w:rsidRDefault="006B7402" w:rsidP="008B4BF2">
      <w:pPr>
        <w:pStyle w:val="af8"/>
        <w:numPr>
          <w:ilvl w:val="1"/>
          <w:numId w:val="435"/>
        </w:numPr>
        <w:spacing w:line="400" w:lineRule="exact"/>
        <w:ind w:leftChars="0" w:right="240" w:firstLineChars="0"/>
        <w:rPr>
          <w:rFonts w:ascii="宋体" w:hAnsi="宋体"/>
          <w:szCs w:val="21"/>
        </w:rPr>
      </w:pPr>
      <w:r w:rsidRPr="006B7402">
        <w:rPr>
          <w:rFonts w:ascii="宋体" w:hAnsi="宋体"/>
          <w:szCs w:val="21"/>
        </w:rPr>
        <w:t>是否要启动跨行缴费。</w:t>
      </w:r>
    </w:p>
    <w:p w:rsidR="006B7402" w:rsidRPr="006B7402" w:rsidRDefault="006B7402" w:rsidP="008B4BF2">
      <w:pPr>
        <w:pStyle w:val="af8"/>
        <w:numPr>
          <w:ilvl w:val="1"/>
          <w:numId w:val="435"/>
        </w:numPr>
        <w:spacing w:line="400" w:lineRule="exact"/>
        <w:ind w:leftChars="0" w:right="240" w:firstLineChars="0"/>
        <w:rPr>
          <w:rFonts w:ascii="宋体" w:hAnsi="宋体"/>
          <w:szCs w:val="21"/>
        </w:rPr>
      </w:pPr>
      <w:r w:rsidRPr="006B7402">
        <w:rPr>
          <w:rFonts w:ascii="宋体" w:hAnsi="宋体"/>
          <w:szCs w:val="21"/>
        </w:rPr>
        <w:t>发票打印具体实现方式。</w:t>
      </w:r>
    </w:p>
    <w:p w:rsidR="006B7402" w:rsidRPr="0041248C" w:rsidRDefault="006B7402" w:rsidP="008B4BF2">
      <w:pPr>
        <w:pStyle w:val="af8"/>
        <w:numPr>
          <w:ilvl w:val="1"/>
          <w:numId w:val="435"/>
        </w:numPr>
        <w:ind w:leftChars="0" w:right="240" w:firstLineChars="0"/>
      </w:pPr>
      <w:r w:rsidRPr="006B7402">
        <w:rPr>
          <w:rFonts w:ascii="宋体" w:hAnsi="宋体"/>
          <w:szCs w:val="21"/>
        </w:rPr>
        <w:t>确定每个交易需要隐藏的敏感信息。卡号、姓名、身份证号等</w:t>
      </w:r>
    </w:p>
    <w:p w:rsidR="006B7402" w:rsidRPr="009C0283" w:rsidRDefault="006B7402" w:rsidP="006B7402">
      <w:pPr>
        <w:pStyle w:val="4"/>
        <w:ind w:right="240"/>
      </w:pPr>
      <w:r w:rsidRPr="009C0283">
        <w:rPr>
          <w:rFonts w:hint="eastAsia"/>
        </w:rPr>
        <w:lastRenderedPageBreak/>
        <w:t>商家入驻</w:t>
      </w:r>
      <w:r>
        <w:rPr>
          <w:rFonts w:hint="eastAsia"/>
        </w:rPr>
        <w:t>申请</w:t>
      </w:r>
    </w:p>
    <w:p w:rsidR="006B7402" w:rsidRDefault="006B7402" w:rsidP="006B7402">
      <w:pPr>
        <w:pStyle w:val="5"/>
        <w:ind w:left="142" w:right="240"/>
      </w:pPr>
      <w:r>
        <w:t>功能描述</w:t>
      </w:r>
    </w:p>
    <w:p w:rsidR="006B7402" w:rsidRPr="007D0F16" w:rsidRDefault="006B7402" w:rsidP="006B7402">
      <w:pPr>
        <w:ind w:right="240"/>
      </w:pPr>
      <w:r>
        <w:rPr>
          <w:rFonts w:hint="eastAsia"/>
        </w:rPr>
        <w:t>商城首页提供“商家入驻申请”入口。</w:t>
      </w:r>
    </w:p>
    <w:p w:rsidR="006B7402" w:rsidRDefault="006B7402" w:rsidP="006B7402">
      <w:pPr>
        <w:pStyle w:val="5"/>
        <w:ind w:left="142" w:right="240"/>
      </w:pPr>
      <w:r>
        <w:rPr>
          <w:rFonts w:hint="eastAsia"/>
        </w:rPr>
        <w:t>业务流程</w:t>
      </w:r>
    </w:p>
    <w:p w:rsidR="006B7402" w:rsidRDefault="006B7402" w:rsidP="006B7402">
      <w:r>
        <w:rPr>
          <w:rFonts w:hint="eastAsia"/>
        </w:rPr>
        <w:t>进入商城首页</w:t>
      </w:r>
      <w:r>
        <w:rPr>
          <w:rFonts w:hint="eastAsia"/>
        </w:rPr>
        <w:t>-</w:t>
      </w:r>
      <w:r>
        <w:rPr>
          <w:rFonts w:hint="eastAsia"/>
        </w:rPr>
        <w:t>“商家入驻申请”操作，具体详见：“商户入驻”</w:t>
      </w:r>
    </w:p>
    <w:p w:rsidR="006B7402" w:rsidRDefault="006B7402" w:rsidP="006B7402">
      <w:pPr>
        <w:pStyle w:val="5"/>
        <w:ind w:left="142" w:right="240"/>
      </w:pPr>
      <w:r>
        <w:rPr>
          <w:rFonts w:hint="eastAsia"/>
        </w:rPr>
        <w:t>业务规则</w:t>
      </w:r>
    </w:p>
    <w:p w:rsidR="006B7402" w:rsidRPr="00B26364" w:rsidRDefault="006B7402" w:rsidP="006B7402">
      <w:r>
        <w:rPr>
          <w:rFonts w:hint="eastAsia"/>
        </w:rPr>
        <w:t>点击“商家入驻申请”进入商家入驻频道。</w:t>
      </w:r>
    </w:p>
    <w:p w:rsidR="006B7402" w:rsidRDefault="006B7402" w:rsidP="006B7402">
      <w:pPr>
        <w:pStyle w:val="5"/>
        <w:ind w:left="142" w:right="240"/>
      </w:pPr>
      <w:r>
        <w:rPr>
          <w:rFonts w:hint="eastAsia"/>
        </w:rPr>
        <w:t>页面要素</w:t>
      </w:r>
    </w:p>
    <w:p w:rsidR="006B7402" w:rsidRPr="0009324A" w:rsidRDefault="006B7402" w:rsidP="006B7402">
      <w:pPr>
        <w:ind w:right="240"/>
      </w:pPr>
      <w:r>
        <w:rPr>
          <w:rFonts w:hint="eastAsia"/>
        </w:rPr>
        <w:t>无。</w:t>
      </w:r>
    </w:p>
    <w:p w:rsidR="006B7402" w:rsidRDefault="006B7402" w:rsidP="006B7402">
      <w:pPr>
        <w:pStyle w:val="4"/>
        <w:ind w:right="240"/>
      </w:pPr>
      <w:r>
        <w:rPr>
          <w:rFonts w:hint="eastAsia"/>
        </w:rPr>
        <w:t>商品目录</w:t>
      </w:r>
    </w:p>
    <w:p w:rsidR="006B7402" w:rsidRDefault="006B7402" w:rsidP="006B7402">
      <w:pPr>
        <w:pStyle w:val="5"/>
        <w:ind w:left="142" w:right="240"/>
      </w:pPr>
      <w:r>
        <w:t>功能描述</w:t>
      </w:r>
    </w:p>
    <w:p w:rsidR="006B7402" w:rsidRPr="007D0F16" w:rsidRDefault="006B7402" w:rsidP="006B7402">
      <w:pPr>
        <w:ind w:right="240"/>
      </w:pPr>
      <w:r w:rsidRPr="007D0F16">
        <w:rPr>
          <w:rFonts w:hint="eastAsia"/>
        </w:rPr>
        <w:t>商城已有商品进行划分的多级类目，方便对商品进行管理，也方便顾客查找。</w:t>
      </w:r>
    </w:p>
    <w:p w:rsidR="006B7402" w:rsidRDefault="006B7402" w:rsidP="006B7402">
      <w:pPr>
        <w:pStyle w:val="5"/>
        <w:ind w:left="142" w:right="240"/>
      </w:pPr>
      <w:r>
        <w:rPr>
          <w:rFonts w:hint="eastAsia"/>
        </w:rPr>
        <w:t>业务流程</w:t>
      </w:r>
    </w:p>
    <w:p w:rsidR="006B7402" w:rsidRPr="00FE1AF1" w:rsidRDefault="006B7402" w:rsidP="006B7402">
      <w:pPr>
        <w:ind w:left="396" w:right="240"/>
      </w:pPr>
      <w:r>
        <w:rPr>
          <w:rFonts w:hint="eastAsia"/>
        </w:rPr>
        <w:t>用户登录商城首页展示。</w:t>
      </w:r>
    </w:p>
    <w:p w:rsidR="006B7402" w:rsidRDefault="006B7402" w:rsidP="006B7402">
      <w:pPr>
        <w:pStyle w:val="5"/>
        <w:ind w:left="142" w:right="240"/>
      </w:pPr>
      <w:r>
        <w:rPr>
          <w:rFonts w:hint="eastAsia"/>
        </w:rPr>
        <w:t>业务规则</w:t>
      </w:r>
    </w:p>
    <w:p w:rsidR="006B7402" w:rsidRPr="006A6674" w:rsidRDefault="006B7402" w:rsidP="006B7402">
      <w:pPr>
        <w:ind w:left="396" w:right="240"/>
      </w:pPr>
      <w:r>
        <w:rPr>
          <w:rFonts w:hint="eastAsia"/>
        </w:rPr>
        <w:t>无。</w:t>
      </w:r>
    </w:p>
    <w:p w:rsidR="006B7402" w:rsidRDefault="006B7402" w:rsidP="006B7402">
      <w:pPr>
        <w:pStyle w:val="5"/>
        <w:ind w:left="142" w:right="240"/>
      </w:pPr>
      <w:r>
        <w:rPr>
          <w:rFonts w:hint="eastAsia"/>
        </w:rPr>
        <w:t>页面要素</w:t>
      </w:r>
    </w:p>
    <w:p w:rsidR="006B7402" w:rsidRPr="00C4579E" w:rsidRDefault="006B7402" w:rsidP="006B7402">
      <w:pPr>
        <w:ind w:left="396" w:right="240"/>
      </w:pPr>
      <w:r w:rsidRPr="008700C5">
        <w:rPr>
          <w:noProof/>
        </w:rPr>
        <w:pict>
          <v:shape id="图片 5" o:spid="_x0000_i1067" type="#_x0000_t75" style="width:350.4pt;height:166.2pt;visibility:visible;mso-wrap-style:square">
            <v:imagedata r:id="rId22" o:title=""/>
          </v:shape>
        </w:pict>
      </w:r>
    </w:p>
    <w:p w:rsidR="006B7402" w:rsidRDefault="006B7402" w:rsidP="006B7402">
      <w:pPr>
        <w:pStyle w:val="4"/>
        <w:ind w:right="240"/>
      </w:pPr>
      <w:r>
        <w:rPr>
          <w:rFonts w:hint="eastAsia"/>
        </w:rPr>
        <w:t>今日推荐</w:t>
      </w:r>
    </w:p>
    <w:p w:rsidR="006B7402" w:rsidRDefault="006B7402" w:rsidP="006B7402">
      <w:pPr>
        <w:pStyle w:val="5"/>
        <w:ind w:left="142" w:right="240"/>
      </w:pPr>
      <w:r>
        <w:lastRenderedPageBreak/>
        <w:t>功能描述</w:t>
      </w:r>
    </w:p>
    <w:p w:rsidR="006B7402" w:rsidRPr="009B0439" w:rsidRDefault="006B7402" w:rsidP="006B7402">
      <w:pPr>
        <w:ind w:right="240"/>
      </w:pPr>
      <w:r>
        <w:rPr>
          <w:rFonts w:hint="eastAsia"/>
        </w:rPr>
        <w:t>通过该功能展示今日热销商品。</w:t>
      </w:r>
    </w:p>
    <w:p w:rsidR="006B7402" w:rsidRDefault="006B7402" w:rsidP="006B7402">
      <w:pPr>
        <w:pStyle w:val="5"/>
        <w:ind w:left="142" w:right="240"/>
      </w:pPr>
      <w:r>
        <w:rPr>
          <w:rFonts w:hint="eastAsia"/>
        </w:rPr>
        <w:t>业务流程</w:t>
      </w:r>
    </w:p>
    <w:p w:rsidR="006B7402" w:rsidRPr="00FE1AF1" w:rsidRDefault="006B7402" w:rsidP="006B7402">
      <w:pPr>
        <w:ind w:left="396" w:right="240"/>
      </w:pPr>
      <w:r>
        <w:rPr>
          <w:rFonts w:hint="eastAsia"/>
        </w:rPr>
        <w:t>在首页提供展示热销商品的区域。</w:t>
      </w:r>
    </w:p>
    <w:p w:rsidR="006B7402" w:rsidRDefault="006B7402" w:rsidP="006B7402">
      <w:pPr>
        <w:pStyle w:val="5"/>
        <w:ind w:left="142" w:right="240"/>
      </w:pPr>
      <w:r>
        <w:rPr>
          <w:rFonts w:hint="eastAsia"/>
        </w:rPr>
        <w:t>业务规则</w:t>
      </w:r>
    </w:p>
    <w:p w:rsidR="006B7402" w:rsidRPr="006A6674" w:rsidRDefault="006B7402" w:rsidP="006B7402">
      <w:pPr>
        <w:pStyle w:val="af8"/>
        <w:numPr>
          <w:ilvl w:val="0"/>
          <w:numId w:val="17"/>
        </w:numPr>
        <w:ind w:leftChars="0" w:right="240" w:firstLineChars="0"/>
      </w:pPr>
      <w:r w:rsidRPr="009B0439">
        <w:rPr>
          <w:rFonts w:hint="eastAsia"/>
        </w:rPr>
        <w:t>根据定义的推荐规则，展示今日热销产品</w:t>
      </w:r>
    </w:p>
    <w:p w:rsidR="006B7402" w:rsidRDefault="006B7402" w:rsidP="006B7402">
      <w:pPr>
        <w:pStyle w:val="5"/>
        <w:ind w:left="142" w:right="240"/>
      </w:pPr>
      <w:r>
        <w:rPr>
          <w:rFonts w:hint="eastAsia"/>
        </w:rPr>
        <w:t>页面要素</w:t>
      </w:r>
    </w:p>
    <w:p w:rsidR="006B7402" w:rsidRDefault="006B7402" w:rsidP="006B7402">
      <w:pPr>
        <w:pStyle w:val="4"/>
        <w:ind w:right="240"/>
      </w:pPr>
      <w:r>
        <w:rPr>
          <w:rFonts w:hint="eastAsia"/>
        </w:rPr>
        <w:t>新品上市</w:t>
      </w:r>
    </w:p>
    <w:p w:rsidR="006B7402" w:rsidRDefault="006B7402" w:rsidP="006B7402">
      <w:pPr>
        <w:pStyle w:val="5"/>
        <w:ind w:left="142" w:right="240"/>
      </w:pPr>
      <w:r>
        <w:t>功能描述</w:t>
      </w:r>
    </w:p>
    <w:p w:rsidR="006B7402" w:rsidRPr="007D0F16" w:rsidRDefault="006B7402" w:rsidP="006B7402">
      <w:pPr>
        <w:ind w:right="240"/>
      </w:pPr>
      <w:r>
        <w:rPr>
          <w:rFonts w:hint="eastAsia"/>
        </w:rPr>
        <w:t>通过该功能展示新上架的商品。</w:t>
      </w:r>
    </w:p>
    <w:p w:rsidR="006B7402" w:rsidRDefault="006B7402" w:rsidP="006B7402">
      <w:pPr>
        <w:pStyle w:val="5"/>
        <w:ind w:left="142" w:right="240"/>
      </w:pPr>
      <w:r>
        <w:rPr>
          <w:rFonts w:hint="eastAsia"/>
        </w:rPr>
        <w:t>业务流程</w:t>
      </w:r>
    </w:p>
    <w:p w:rsidR="006B7402" w:rsidRPr="00FE1AF1" w:rsidRDefault="006B7402" w:rsidP="006B7402">
      <w:pPr>
        <w:ind w:right="240"/>
      </w:pPr>
      <w:r>
        <w:rPr>
          <w:rFonts w:hint="eastAsia"/>
        </w:rPr>
        <w:t>在首页提供展示热销商品的区域。</w:t>
      </w:r>
    </w:p>
    <w:p w:rsidR="006B7402" w:rsidRDefault="006B7402" w:rsidP="006B7402">
      <w:pPr>
        <w:pStyle w:val="5"/>
        <w:ind w:left="142" w:right="240"/>
      </w:pPr>
      <w:r>
        <w:rPr>
          <w:rFonts w:hint="eastAsia"/>
        </w:rPr>
        <w:t>业务规则</w:t>
      </w:r>
    </w:p>
    <w:p w:rsidR="006B7402" w:rsidRPr="006A6674" w:rsidRDefault="006B7402" w:rsidP="006B7402">
      <w:pPr>
        <w:ind w:left="396" w:right="240"/>
      </w:pPr>
      <w:r>
        <w:rPr>
          <w:rFonts w:hint="eastAsia"/>
        </w:rPr>
        <w:t>无。</w:t>
      </w:r>
    </w:p>
    <w:p w:rsidR="006B7402" w:rsidRDefault="006B7402" w:rsidP="006B7402">
      <w:pPr>
        <w:pStyle w:val="5"/>
        <w:ind w:left="142" w:right="240"/>
      </w:pPr>
      <w:r>
        <w:rPr>
          <w:rFonts w:hint="eastAsia"/>
        </w:rPr>
        <w:t>页面要素</w:t>
      </w:r>
    </w:p>
    <w:p w:rsidR="006B7402" w:rsidRDefault="006B7402" w:rsidP="006B7402">
      <w:pPr>
        <w:pStyle w:val="4"/>
        <w:ind w:right="240"/>
      </w:pPr>
      <w:r>
        <w:rPr>
          <w:rFonts w:hint="eastAsia"/>
        </w:rPr>
        <w:t>热销商品</w:t>
      </w:r>
    </w:p>
    <w:p w:rsidR="006B7402" w:rsidRDefault="006B7402" w:rsidP="006B7402">
      <w:pPr>
        <w:pStyle w:val="5"/>
        <w:ind w:left="142" w:right="240"/>
      </w:pPr>
      <w:r>
        <w:t>功能描述</w:t>
      </w:r>
    </w:p>
    <w:p w:rsidR="006B7402" w:rsidRPr="0077586A" w:rsidRDefault="006B7402" w:rsidP="006B7402">
      <w:pPr>
        <w:ind w:right="240"/>
      </w:pPr>
      <w:r>
        <w:rPr>
          <w:rFonts w:hint="eastAsia"/>
        </w:rPr>
        <w:t>通过该功能展示热销的商品。</w:t>
      </w:r>
    </w:p>
    <w:p w:rsidR="006B7402" w:rsidRDefault="006B7402" w:rsidP="006B7402">
      <w:pPr>
        <w:pStyle w:val="5"/>
        <w:ind w:left="142" w:right="240"/>
      </w:pPr>
      <w:r>
        <w:rPr>
          <w:rFonts w:hint="eastAsia"/>
        </w:rPr>
        <w:t>业务流程</w:t>
      </w:r>
    </w:p>
    <w:p w:rsidR="006B7402" w:rsidRPr="00FE1AF1" w:rsidRDefault="006B7402" w:rsidP="006B7402">
      <w:pPr>
        <w:ind w:right="240"/>
      </w:pPr>
      <w:r>
        <w:rPr>
          <w:rFonts w:hint="eastAsia"/>
        </w:rPr>
        <w:t>在首页提供展示热销商品的区域。</w:t>
      </w:r>
    </w:p>
    <w:p w:rsidR="006B7402" w:rsidRDefault="006B7402" w:rsidP="006B7402">
      <w:pPr>
        <w:pStyle w:val="5"/>
        <w:ind w:left="142" w:right="240"/>
      </w:pPr>
      <w:r>
        <w:rPr>
          <w:rFonts w:hint="eastAsia"/>
        </w:rPr>
        <w:t>业务规则</w:t>
      </w:r>
    </w:p>
    <w:p w:rsidR="006B7402" w:rsidRPr="006A6674" w:rsidRDefault="006B7402" w:rsidP="006B7402">
      <w:pPr>
        <w:ind w:left="396" w:right="240"/>
      </w:pPr>
      <w:r>
        <w:rPr>
          <w:rFonts w:hint="eastAsia"/>
        </w:rPr>
        <w:t>无。</w:t>
      </w:r>
    </w:p>
    <w:p w:rsidR="006B7402" w:rsidRDefault="006B7402" w:rsidP="006B7402">
      <w:pPr>
        <w:pStyle w:val="5"/>
        <w:ind w:left="142" w:right="240"/>
      </w:pPr>
      <w:r>
        <w:rPr>
          <w:rFonts w:hint="eastAsia"/>
        </w:rPr>
        <w:t>页面要素</w:t>
      </w:r>
    </w:p>
    <w:p w:rsidR="006B7402" w:rsidRPr="00D92387" w:rsidRDefault="006B7402" w:rsidP="006B7402"/>
    <w:p w:rsidR="006B7402" w:rsidRPr="00220CD1" w:rsidRDefault="006B7402" w:rsidP="006B7402">
      <w:pPr>
        <w:ind w:right="240"/>
      </w:pPr>
    </w:p>
    <w:p w:rsidR="006B7402" w:rsidRDefault="006B7402" w:rsidP="006B7402">
      <w:pPr>
        <w:pStyle w:val="4"/>
        <w:ind w:right="240"/>
      </w:pPr>
      <w:r>
        <w:rPr>
          <w:rFonts w:hint="eastAsia"/>
        </w:rPr>
        <w:t>商品楼层</w:t>
      </w:r>
    </w:p>
    <w:p w:rsidR="006B7402" w:rsidRDefault="006B7402" w:rsidP="006B7402">
      <w:pPr>
        <w:pStyle w:val="5"/>
        <w:ind w:left="142" w:right="240"/>
      </w:pPr>
      <w:r>
        <w:t>功能描述</w:t>
      </w:r>
    </w:p>
    <w:p w:rsidR="006B7402" w:rsidRPr="007D0F16" w:rsidRDefault="006B7402" w:rsidP="006B7402">
      <w:pPr>
        <w:ind w:right="240"/>
      </w:pPr>
      <w:r w:rsidRPr="007D0F16">
        <w:rPr>
          <w:rFonts w:hint="eastAsia"/>
        </w:rPr>
        <w:t>根据商城等级目录分楼层展示信息，楼层为下级目录提供入口，显示促销商品。</w:t>
      </w:r>
    </w:p>
    <w:p w:rsidR="006B7402" w:rsidRDefault="006B7402" w:rsidP="006B7402">
      <w:pPr>
        <w:pStyle w:val="5"/>
        <w:ind w:left="142" w:right="240"/>
      </w:pPr>
      <w:r>
        <w:rPr>
          <w:rFonts w:hint="eastAsia"/>
        </w:rPr>
        <w:t>业务流程</w:t>
      </w:r>
    </w:p>
    <w:p w:rsidR="006B7402" w:rsidRPr="003239AB" w:rsidRDefault="006B7402" w:rsidP="006B7402">
      <w:pPr>
        <w:ind w:left="396" w:right="240"/>
      </w:pPr>
      <w:r>
        <w:rPr>
          <w:rFonts w:hint="eastAsia"/>
        </w:rPr>
        <w:t>用户登录商城首页展示分组模块。</w:t>
      </w:r>
    </w:p>
    <w:p w:rsidR="006B7402" w:rsidRDefault="006B7402" w:rsidP="006B7402">
      <w:pPr>
        <w:pStyle w:val="5"/>
        <w:ind w:left="142" w:right="240"/>
      </w:pPr>
      <w:r>
        <w:rPr>
          <w:rFonts w:hint="eastAsia"/>
        </w:rPr>
        <w:t>业务规则</w:t>
      </w:r>
    </w:p>
    <w:p w:rsidR="006B7402" w:rsidRPr="003239AB" w:rsidRDefault="006B7402" w:rsidP="006B7402">
      <w:pPr>
        <w:ind w:left="396" w:right="240"/>
      </w:pPr>
      <w:r>
        <w:rPr>
          <w:rFonts w:hint="eastAsia"/>
        </w:rPr>
        <w:t>无。</w:t>
      </w:r>
    </w:p>
    <w:p w:rsidR="006B7402" w:rsidRDefault="006B7402" w:rsidP="006B7402">
      <w:pPr>
        <w:pStyle w:val="5"/>
        <w:ind w:left="142" w:right="240"/>
      </w:pPr>
      <w:r>
        <w:rPr>
          <w:rFonts w:hint="eastAsia"/>
        </w:rPr>
        <w:t>页面要素</w:t>
      </w:r>
    </w:p>
    <w:p w:rsidR="006B7402" w:rsidRPr="003239AB" w:rsidRDefault="006B7402" w:rsidP="006B7402">
      <w:pPr>
        <w:ind w:left="396" w:right="240"/>
      </w:pPr>
      <w:r w:rsidRPr="008700C5">
        <w:rPr>
          <w:noProof/>
        </w:rPr>
        <w:pict>
          <v:shape id="图片 6" o:spid="_x0000_i1066" type="#_x0000_t75" style="width:231pt;height:379.2pt;visibility:visible;mso-wrap-style:square">
            <v:imagedata r:id="rId23" o:title=""/>
          </v:shape>
        </w:pict>
      </w:r>
    </w:p>
    <w:p w:rsidR="006B7402" w:rsidRDefault="006B7402" w:rsidP="006B7402">
      <w:pPr>
        <w:ind w:right="240"/>
      </w:pPr>
    </w:p>
    <w:p w:rsidR="006B7402" w:rsidRDefault="006B7402" w:rsidP="006B7402">
      <w:pPr>
        <w:pStyle w:val="4"/>
        <w:ind w:right="240"/>
      </w:pPr>
      <w:r>
        <w:rPr>
          <w:rFonts w:hint="eastAsia"/>
        </w:rPr>
        <w:lastRenderedPageBreak/>
        <w:t>猜您喜欢</w:t>
      </w:r>
    </w:p>
    <w:p w:rsidR="006B7402" w:rsidRDefault="006B7402" w:rsidP="006B7402">
      <w:pPr>
        <w:pStyle w:val="5"/>
        <w:ind w:left="142" w:right="240"/>
      </w:pPr>
      <w:r>
        <w:t>功能描述</w:t>
      </w:r>
    </w:p>
    <w:p w:rsidR="006B7402" w:rsidRDefault="006B7402" w:rsidP="006B7402">
      <w:pPr>
        <w:ind w:right="240"/>
      </w:pPr>
      <w:r>
        <w:rPr>
          <w:rFonts w:hint="eastAsia"/>
        </w:rPr>
        <w:t>为了方便顾客挑选商品，通过顾客最近浏览的商品类别，挑选一些商品照片连接在商户界面下面滚动显示，省去顾客自己查找的时间。</w:t>
      </w:r>
    </w:p>
    <w:p w:rsidR="006B7402" w:rsidRDefault="006B7402" w:rsidP="006B7402">
      <w:pPr>
        <w:pStyle w:val="5"/>
        <w:ind w:left="142" w:right="240"/>
      </w:pPr>
      <w:r>
        <w:rPr>
          <w:rFonts w:hint="eastAsia"/>
        </w:rPr>
        <w:t>业务流程</w:t>
      </w:r>
    </w:p>
    <w:p w:rsidR="006B7402" w:rsidRDefault="006B7402" w:rsidP="006B7402">
      <w:pPr>
        <w:ind w:right="240"/>
      </w:pPr>
      <w:r>
        <w:rPr>
          <w:rFonts w:hint="eastAsia"/>
        </w:rPr>
        <w:t>在顾客进入我的购物车或者顾客进入商品展示列表界面时，商城通过顾客的浏览记录挑选一些类似的商品在界面下面滚动显示猜你喜欢的商品照片链接。</w:t>
      </w:r>
    </w:p>
    <w:p w:rsidR="006B7402" w:rsidRDefault="006B7402" w:rsidP="006B7402">
      <w:pPr>
        <w:pStyle w:val="5"/>
        <w:ind w:left="142" w:right="240"/>
      </w:pPr>
      <w:r>
        <w:rPr>
          <w:rFonts w:hint="eastAsia"/>
        </w:rPr>
        <w:t>业务规则</w:t>
      </w:r>
    </w:p>
    <w:p w:rsidR="006B7402" w:rsidRDefault="006B7402" w:rsidP="006B7402">
      <w:pPr>
        <w:ind w:right="240"/>
      </w:pPr>
      <w:r>
        <w:rPr>
          <w:rFonts w:hint="eastAsia"/>
        </w:rPr>
        <w:t>无</w:t>
      </w:r>
    </w:p>
    <w:p w:rsidR="006B7402" w:rsidRDefault="006B7402" w:rsidP="006B7402">
      <w:pPr>
        <w:pStyle w:val="5"/>
        <w:ind w:left="142" w:right="240"/>
      </w:pPr>
      <w:r>
        <w:rPr>
          <w:rFonts w:hint="eastAsia"/>
        </w:rPr>
        <w:t>页面要素（仅供参考）</w:t>
      </w:r>
    </w:p>
    <w:p w:rsidR="006B7402" w:rsidRDefault="006B7402" w:rsidP="006B7402">
      <w:pPr>
        <w:ind w:right="240"/>
      </w:pPr>
      <w:r w:rsidRPr="008700C5">
        <w:rPr>
          <w:noProof/>
        </w:rPr>
        <w:pict>
          <v:shape id="图片 7" o:spid="_x0000_i1065" type="#_x0000_t75" alt="说明: 猜你喜欢" style="width:414.6pt;height:124.8pt;visibility:visible;mso-wrap-style:square">
            <v:imagedata r:id="rId24" o:title="猜你喜欢"/>
          </v:shape>
        </w:pict>
      </w:r>
    </w:p>
    <w:p w:rsidR="006B7402" w:rsidRPr="00220CD1" w:rsidRDefault="006B7402" w:rsidP="006B7402">
      <w:pPr>
        <w:ind w:right="240"/>
      </w:pPr>
    </w:p>
    <w:p w:rsidR="006B7402" w:rsidRDefault="006B7402" w:rsidP="006B7402">
      <w:pPr>
        <w:pStyle w:val="4"/>
        <w:ind w:right="240"/>
      </w:pPr>
      <w:r>
        <w:rPr>
          <w:rFonts w:hint="eastAsia"/>
        </w:rPr>
        <w:t>页头</w:t>
      </w:r>
    </w:p>
    <w:p w:rsidR="006B7402" w:rsidRDefault="006B7402" w:rsidP="006B7402">
      <w:pPr>
        <w:pStyle w:val="5"/>
        <w:ind w:left="142" w:right="240"/>
      </w:pPr>
      <w:r>
        <w:rPr>
          <w:rFonts w:hint="eastAsia"/>
        </w:rPr>
        <w:t>功能描述</w:t>
      </w:r>
    </w:p>
    <w:p w:rsidR="006B7402" w:rsidRPr="004C46C3" w:rsidRDefault="006B7402" w:rsidP="006B7402">
      <w:pPr>
        <w:ind w:right="240"/>
        <w:rPr>
          <w:szCs w:val="24"/>
        </w:rPr>
      </w:pPr>
      <w:r w:rsidRPr="004C46C3">
        <w:rPr>
          <w:rFonts w:ascii="宋体" w:hAnsi="宋体" w:cs="宋体" w:hint="eastAsia"/>
          <w:szCs w:val="24"/>
        </w:rPr>
        <w:t>城市切换，商城首页，关注商城，登录/注册，我的订单，购物车，我的消息，收藏夹，手机商城，客户服务</w:t>
      </w:r>
      <w:r w:rsidRPr="00E122A5">
        <w:rPr>
          <w:rFonts w:ascii="宋体" w:hAnsi="宋体" w:cs="宋体" w:hint="eastAsia"/>
          <w:szCs w:val="24"/>
        </w:rPr>
        <w:t>、APP</w:t>
      </w:r>
      <w:r>
        <w:rPr>
          <w:rFonts w:ascii="宋体" w:hAnsi="宋体" w:cs="宋体" w:hint="eastAsia"/>
          <w:szCs w:val="24"/>
        </w:rPr>
        <w:t>下载</w:t>
      </w:r>
      <w:r w:rsidRPr="004C46C3">
        <w:rPr>
          <w:rFonts w:ascii="宋体" w:hAnsi="宋体" w:cs="宋体" w:hint="eastAsia"/>
          <w:szCs w:val="24"/>
        </w:rPr>
        <w:t>等功能。</w:t>
      </w:r>
    </w:p>
    <w:p w:rsidR="006B7402" w:rsidRDefault="006B7402" w:rsidP="006B7402">
      <w:pPr>
        <w:pStyle w:val="5"/>
        <w:ind w:left="142" w:right="240"/>
      </w:pPr>
      <w:r>
        <w:rPr>
          <w:rFonts w:hint="eastAsia"/>
        </w:rPr>
        <w:t>业务流程</w:t>
      </w:r>
    </w:p>
    <w:p w:rsidR="006B7402" w:rsidRDefault="006B7402" w:rsidP="006B7402">
      <w:pPr>
        <w:ind w:right="240"/>
      </w:pPr>
      <w:r>
        <w:rPr>
          <w:rFonts w:hint="eastAsia"/>
        </w:rPr>
        <w:t>进入商城，在商城最上边显示。</w:t>
      </w:r>
    </w:p>
    <w:p w:rsidR="006B7402" w:rsidRDefault="006B7402" w:rsidP="006B7402">
      <w:pPr>
        <w:pStyle w:val="5"/>
        <w:ind w:left="142" w:right="240"/>
      </w:pPr>
      <w:r>
        <w:rPr>
          <w:rFonts w:hint="eastAsia"/>
        </w:rPr>
        <w:t>业务规则</w:t>
      </w:r>
    </w:p>
    <w:p w:rsidR="006B7402" w:rsidRDefault="006B7402" w:rsidP="006B7402">
      <w:pPr>
        <w:ind w:right="240"/>
      </w:pPr>
      <w:r>
        <w:rPr>
          <w:rFonts w:hint="eastAsia"/>
        </w:rPr>
        <w:t>无</w:t>
      </w:r>
    </w:p>
    <w:p w:rsidR="006B7402" w:rsidRDefault="006B7402" w:rsidP="006B7402">
      <w:pPr>
        <w:pStyle w:val="5"/>
        <w:ind w:left="142" w:right="240"/>
      </w:pPr>
      <w:r>
        <w:rPr>
          <w:rFonts w:hint="eastAsia"/>
        </w:rPr>
        <w:lastRenderedPageBreak/>
        <w:t>页面要素（仅供参考）</w:t>
      </w:r>
    </w:p>
    <w:p w:rsidR="006B7402" w:rsidRDefault="006B7402" w:rsidP="006B7402">
      <w:pPr>
        <w:ind w:right="240"/>
      </w:pPr>
      <w:r w:rsidRPr="008700C5">
        <w:rPr>
          <w:noProof/>
        </w:rPr>
        <w:pict>
          <v:shape id="图片 8" o:spid="_x0000_i1064" type="#_x0000_t75" alt="说明: 页头" style="width:415.8pt;height:18.6pt;visibility:visible;mso-wrap-style:square">
            <v:imagedata r:id="rId25" o:title="页头"/>
          </v:shape>
        </w:pict>
      </w:r>
    </w:p>
    <w:p w:rsidR="006B7402" w:rsidRDefault="006B7402" w:rsidP="006B7402">
      <w:pPr>
        <w:ind w:right="240"/>
      </w:pPr>
    </w:p>
    <w:p w:rsidR="006B7402" w:rsidRPr="00F9773F" w:rsidRDefault="006B7402" w:rsidP="006B7402">
      <w:pPr>
        <w:ind w:right="240"/>
      </w:pPr>
    </w:p>
    <w:p w:rsidR="006B7402" w:rsidRDefault="006B7402" w:rsidP="006B7402">
      <w:pPr>
        <w:pStyle w:val="4"/>
        <w:ind w:right="240"/>
      </w:pPr>
      <w:r>
        <w:rPr>
          <w:rFonts w:hint="eastAsia"/>
        </w:rPr>
        <w:t>页尾</w:t>
      </w:r>
    </w:p>
    <w:p w:rsidR="006B7402" w:rsidRDefault="006B7402" w:rsidP="006B7402">
      <w:pPr>
        <w:pStyle w:val="5"/>
        <w:ind w:left="142" w:right="240"/>
      </w:pPr>
      <w:r>
        <w:t>功能描述</w:t>
      </w:r>
    </w:p>
    <w:p w:rsidR="006B7402" w:rsidRPr="004C46C3" w:rsidRDefault="006B7402" w:rsidP="006B7402">
      <w:pPr>
        <w:ind w:right="240"/>
        <w:rPr>
          <w:szCs w:val="24"/>
        </w:rPr>
      </w:pPr>
      <w:r w:rsidRPr="004C46C3">
        <w:rPr>
          <w:rFonts w:ascii="宋体" w:hAnsi="宋体" w:cs="宋体" w:hint="eastAsia"/>
          <w:szCs w:val="24"/>
        </w:rPr>
        <w:t>友情连接，加入收藏，帮助中心，手机商城，商家登录，关于商城，联系我们，法律申明及商户编号</w:t>
      </w:r>
      <w:r w:rsidRPr="00E122A5">
        <w:rPr>
          <w:rFonts w:ascii="宋体" w:hAnsi="宋体" w:cs="宋体" w:hint="eastAsia"/>
          <w:szCs w:val="24"/>
        </w:rPr>
        <w:t>、APP</w:t>
      </w:r>
      <w:r>
        <w:rPr>
          <w:rFonts w:ascii="宋体" w:hAnsi="宋体" w:cs="宋体" w:hint="eastAsia"/>
          <w:szCs w:val="24"/>
        </w:rPr>
        <w:t>下载</w:t>
      </w:r>
      <w:r w:rsidRPr="004C46C3">
        <w:rPr>
          <w:rFonts w:ascii="宋体" w:hAnsi="宋体" w:cs="宋体" w:hint="eastAsia"/>
          <w:szCs w:val="24"/>
        </w:rPr>
        <w:t>等功能。</w:t>
      </w:r>
    </w:p>
    <w:p w:rsidR="006B7402" w:rsidRDefault="006B7402" w:rsidP="006B7402">
      <w:pPr>
        <w:pStyle w:val="5"/>
        <w:ind w:left="142" w:right="240"/>
      </w:pPr>
      <w:r>
        <w:rPr>
          <w:rFonts w:hint="eastAsia"/>
        </w:rPr>
        <w:t>业务流程</w:t>
      </w:r>
    </w:p>
    <w:p w:rsidR="006B7402" w:rsidRDefault="006B7402" w:rsidP="006B7402">
      <w:pPr>
        <w:ind w:right="240"/>
      </w:pPr>
      <w:r>
        <w:rPr>
          <w:rFonts w:hint="eastAsia"/>
        </w:rPr>
        <w:t>进入商城，在商城最下面显示。</w:t>
      </w:r>
    </w:p>
    <w:p w:rsidR="006B7402" w:rsidRDefault="006B7402" w:rsidP="006B7402">
      <w:pPr>
        <w:pStyle w:val="5"/>
        <w:ind w:left="142" w:right="240"/>
      </w:pPr>
      <w:r>
        <w:rPr>
          <w:rFonts w:hint="eastAsia"/>
        </w:rPr>
        <w:t>业务规则</w:t>
      </w:r>
    </w:p>
    <w:p w:rsidR="006B7402" w:rsidRDefault="006B7402" w:rsidP="006B7402">
      <w:pPr>
        <w:ind w:right="240"/>
      </w:pPr>
      <w:r>
        <w:rPr>
          <w:rFonts w:hint="eastAsia"/>
        </w:rPr>
        <w:t>无</w:t>
      </w:r>
    </w:p>
    <w:p w:rsidR="006B7402" w:rsidRDefault="006B7402" w:rsidP="006B7402">
      <w:pPr>
        <w:pStyle w:val="5"/>
        <w:ind w:left="142" w:right="240"/>
        <w:rPr>
          <w:rFonts w:eastAsia="宋体"/>
        </w:rPr>
      </w:pPr>
      <w:r>
        <w:rPr>
          <w:rFonts w:hint="eastAsia"/>
        </w:rPr>
        <w:t>页面要素（仅供参考）</w:t>
      </w:r>
    </w:p>
    <w:p w:rsidR="006B7402" w:rsidRDefault="006B7402" w:rsidP="006B7402">
      <w:pPr>
        <w:ind w:right="240"/>
      </w:pPr>
      <w:r w:rsidRPr="008700C5">
        <w:rPr>
          <w:noProof/>
        </w:rPr>
        <w:pict>
          <v:shape id="图片 9" o:spid="_x0000_i1063" type="#_x0000_t75" style="width:415.2pt;height:90pt;visibility:visible;mso-wrap-style:square">
            <v:imagedata r:id="rId26" o:title=""/>
          </v:shape>
        </w:pict>
      </w:r>
    </w:p>
    <w:p w:rsidR="006B7402" w:rsidRDefault="006B7402" w:rsidP="006B7402">
      <w:pPr>
        <w:ind w:right="240"/>
      </w:pPr>
    </w:p>
    <w:p w:rsidR="006B7402" w:rsidRPr="006138B6" w:rsidRDefault="006B7402" w:rsidP="006B7402">
      <w:pPr>
        <w:pStyle w:val="3"/>
        <w:ind w:right="240"/>
      </w:pPr>
      <w:bookmarkStart w:id="65" w:name="_Toc446774395"/>
      <w:r w:rsidRPr="006138B6">
        <w:rPr>
          <w:rFonts w:hint="eastAsia"/>
        </w:rPr>
        <w:t>分期购物</w:t>
      </w:r>
      <w:bookmarkEnd w:id="65"/>
    </w:p>
    <w:p w:rsidR="006B7402" w:rsidRDefault="006B7402" w:rsidP="006B7402">
      <w:pPr>
        <w:pStyle w:val="5"/>
        <w:ind w:left="142" w:right="240"/>
      </w:pPr>
      <w:r>
        <w:t>功能描述</w:t>
      </w:r>
    </w:p>
    <w:p w:rsidR="006B7402" w:rsidRPr="007D0F16" w:rsidRDefault="006B7402" w:rsidP="006B7402">
      <w:pPr>
        <w:ind w:right="240"/>
      </w:pPr>
      <w:r>
        <w:rPr>
          <w:rFonts w:hint="eastAsia"/>
        </w:rPr>
        <w:t>平台的频道之一，提供商品分期服务，展示平台支持分期商品聚合页。</w:t>
      </w:r>
    </w:p>
    <w:p w:rsidR="006B7402" w:rsidRDefault="006B7402" w:rsidP="006B7402">
      <w:pPr>
        <w:pStyle w:val="5"/>
        <w:ind w:left="142" w:right="240"/>
      </w:pPr>
      <w:r>
        <w:rPr>
          <w:rFonts w:hint="eastAsia"/>
        </w:rPr>
        <w:t>业务流程</w:t>
      </w:r>
    </w:p>
    <w:p w:rsidR="006B7402" w:rsidRDefault="006B7402" w:rsidP="006B7402">
      <w:pPr>
        <w:pStyle w:val="af8"/>
        <w:numPr>
          <w:ilvl w:val="0"/>
          <w:numId w:val="18"/>
        </w:numPr>
        <w:ind w:leftChars="0" w:right="240" w:firstLineChars="0"/>
      </w:pPr>
      <w:r>
        <w:rPr>
          <w:rFonts w:hint="eastAsia"/>
        </w:rPr>
        <w:t>进入平台首页；</w:t>
      </w:r>
    </w:p>
    <w:p w:rsidR="006B7402" w:rsidRDefault="006B7402" w:rsidP="006B7402">
      <w:pPr>
        <w:pStyle w:val="af8"/>
        <w:numPr>
          <w:ilvl w:val="0"/>
          <w:numId w:val="18"/>
        </w:numPr>
        <w:ind w:leftChars="0" w:right="240" w:firstLineChars="0"/>
      </w:pPr>
      <w:r>
        <w:rPr>
          <w:rFonts w:hint="eastAsia"/>
        </w:rPr>
        <w:t>点击分期购物频道；</w:t>
      </w:r>
    </w:p>
    <w:p w:rsidR="006B7402" w:rsidRPr="00283180" w:rsidRDefault="006B7402" w:rsidP="006B7402">
      <w:pPr>
        <w:pStyle w:val="af8"/>
        <w:numPr>
          <w:ilvl w:val="0"/>
          <w:numId w:val="18"/>
        </w:numPr>
        <w:ind w:leftChars="0" w:right="240" w:firstLineChars="0"/>
      </w:pPr>
      <w:r>
        <w:rPr>
          <w:rFonts w:hint="eastAsia"/>
        </w:rPr>
        <w:t>查看分期商品。</w:t>
      </w:r>
    </w:p>
    <w:p w:rsidR="006B7402" w:rsidRDefault="006B7402" w:rsidP="006B7402">
      <w:pPr>
        <w:pStyle w:val="5"/>
        <w:ind w:left="142" w:right="240"/>
      </w:pPr>
      <w:r>
        <w:rPr>
          <w:rFonts w:hint="eastAsia"/>
        </w:rPr>
        <w:lastRenderedPageBreak/>
        <w:t>业务规则</w:t>
      </w:r>
    </w:p>
    <w:p w:rsidR="006B7402" w:rsidRDefault="006B7402" w:rsidP="006B7402">
      <w:pPr>
        <w:pStyle w:val="af8"/>
        <w:numPr>
          <w:ilvl w:val="0"/>
          <w:numId w:val="19"/>
        </w:numPr>
        <w:ind w:leftChars="0" w:right="240" w:firstLineChars="0"/>
      </w:pPr>
      <w:r>
        <w:rPr>
          <w:rFonts w:hint="eastAsia"/>
        </w:rPr>
        <w:t>支持目录选择分期商品；</w:t>
      </w:r>
    </w:p>
    <w:p w:rsidR="006B7402" w:rsidRDefault="006B7402" w:rsidP="006B7402">
      <w:pPr>
        <w:pStyle w:val="af8"/>
        <w:numPr>
          <w:ilvl w:val="0"/>
          <w:numId w:val="19"/>
        </w:numPr>
        <w:ind w:leftChars="0" w:right="240" w:firstLineChars="0"/>
      </w:pPr>
      <w:r>
        <w:rPr>
          <w:rFonts w:hint="eastAsia"/>
        </w:rPr>
        <w:t>支持广告发布；</w:t>
      </w:r>
    </w:p>
    <w:p w:rsidR="006B7402" w:rsidRDefault="006B7402" w:rsidP="006B7402">
      <w:pPr>
        <w:pStyle w:val="af8"/>
        <w:numPr>
          <w:ilvl w:val="0"/>
          <w:numId w:val="19"/>
        </w:numPr>
        <w:ind w:leftChars="0" w:right="240" w:firstLineChars="0"/>
      </w:pPr>
      <w:r>
        <w:rPr>
          <w:rFonts w:hint="eastAsia"/>
        </w:rPr>
        <w:t>进入商品详情页购买分期商品，支持</w:t>
      </w:r>
      <w:r w:rsidRPr="00424E55">
        <w:rPr>
          <w:rFonts w:hint="eastAsia"/>
        </w:rPr>
        <w:t>选择</w:t>
      </w:r>
      <w:r w:rsidRPr="00424E55">
        <w:rPr>
          <w:rFonts w:hint="eastAsia"/>
        </w:rPr>
        <w:t>3</w:t>
      </w:r>
      <w:r w:rsidRPr="00424E55">
        <w:rPr>
          <w:rFonts w:hint="eastAsia"/>
        </w:rPr>
        <w:t>、</w:t>
      </w:r>
      <w:r w:rsidRPr="00424E55">
        <w:rPr>
          <w:rFonts w:hint="eastAsia"/>
        </w:rPr>
        <w:t>6</w:t>
      </w:r>
      <w:r w:rsidRPr="00424E55">
        <w:rPr>
          <w:rFonts w:hint="eastAsia"/>
        </w:rPr>
        <w:t>、</w:t>
      </w:r>
      <w:r w:rsidRPr="00424E55">
        <w:rPr>
          <w:rFonts w:hint="eastAsia"/>
        </w:rPr>
        <w:t>12</w:t>
      </w:r>
      <w:r>
        <w:rPr>
          <w:rFonts w:hint="eastAsia"/>
        </w:rPr>
        <w:t>期分期期数；</w:t>
      </w:r>
    </w:p>
    <w:p w:rsidR="006B7402" w:rsidRPr="00283180" w:rsidRDefault="006B7402" w:rsidP="006B7402">
      <w:pPr>
        <w:pStyle w:val="af8"/>
        <w:numPr>
          <w:ilvl w:val="0"/>
          <w:numId w:val="19"/>
        </w:numPr>
        <w:ind w:leftChars="0" w:right="240" w:firstLineChars="0"/>
      </w:pPr>
      <w:r>
        <w:rPr>
          <w:rFonts w:hint="eastAsia"/>
        </w:rPr>
        <w:t>支持线上申请信用卡，点击“信用卡申请”进入申请流程。</w:t>
      </w:r>
    </w:p>
    <w:p w:rsidR="006B7402" w:rsidRPr="00332BCC" w:rsidRDefault="006B7402" w:rsidP="006B7402">
      <w:pPr>
        <w:pStyle w:val="5"/>
        <w:ind w:left="142" w:right="240"/>
      </w:pPr>
      <w:r>
        <w:rPr>
          <w:rFonts w:hint="eastAsia"/>
        </w:rPr>
        <w:t>页面要素</w:t>
      </w:r>
    </w:p>
    <w:p w:rsidR="006B7402" w:rsidRDefault="006B7402" w:rsidP="006B7402">
      <w:pPr>
        <w:ind w:right="240"/>
      </w:pPr>
      <w:r>
        <w:rPr>
          <w:rFonts w:hint="eastAsia"/>
        </w:rPr>
        <w:t>见效果图。</w:t>
      </w:r>
    </w:p>
    <w:p w:rsidR="006B7402" w:rsidRDefault="006B7402" w:rsidP="006B7402">
      <w:pPr>
        <w:ind w:right="240"/>
      </w:pPr>
    </w:p>
    <w:p w:rsidR="006B7402" w:rsidRDefault="006B7402" w:rsidP="006B7402">
      <w:pPr>
        <w:ind w:right="240"/>
      </w:pPr>
    </w:p>
    <w:p w:rsidR="006B7402" w:rsidRPr="002F5403" w:rsidRDefault="006B7402" w:rsidP="006B7402">
      <w:pPr>
        <w:pStyle w:val="3"/>
        <w:ind w:right="240"/>
      </w:pPr>
      <w:bookmarkStart w:id="66" w:name="_Toc446774396"/>
      <w:r w:rsidRPr="002F5403">
        <w:rPr>
          <w:rFonts w:hint="eastAsia"/>
        </w:rPr>
        <w:t>团购</w:t>
      </w:r>
      <w:bookmarkEnd w:id="66"/>
    </w:p>
    <w:p w:rsidR="006B7402" w:rsidRDefault="006B7402" w:rsidP="006B7402">
      <w:pPr>
        <w:pStyle w:val="5"/>
        <w:ind w:left="142" w:right="240"/>
      </w:pPr>
      <w:r>
        <w:t>功能描述</w:t>
      </w:r>
    </w:p>
    <w:p w:rsidR="006B7402" w:rsidRPr="007D0F16" w:rsidRDefault="006B7402" w:rsidP="006B7402">
      <w:pPr>
        <w:ind w:right="240"/>
      </w:pPr>
      <w:r>
        <w:rPr>
          <w:rFonts w:hint="eastAsia"/>
        </w:rPr>
        <w:t>团购频道主要展示平台团购商品汇聚，为会员提供聚合页面，方便会员采购。</w:t>
      </w:r>
    </w:p>
    <w:p w:rsidR="006B7402" w:rsidRDefault="006B7402" w:rsidP="006B7402">
      <w:pPr>
        <w:pStyle w:val="5"/>
        <w:ind w:left="142" w:right="240"/>
      </w:pPr>
      <w:r>
        <w:rPr>
          <w:rFonts w:hint="eastAsia"/>
        </w:rPr>
        <w:t>业务流程</w:t>
      </w:r>
    </w:p>
    <w:p w:rsidR="006B7402" w:rsidRPr="00ED41F3" w:rsidRDefault="006B7402" w:rsidP="006B7402">
      <w:r>
        <w:rPr>
          <w:rFonts w:hint="eastAsia"/>
        </w:rPr>
        <w:t>进入商城首页</w:t>
      </w:r>
      <w:r>
        <w:rPr>
          <w:rFonts w:hint="eastAsia"/>
        </w:rPr>
        <w:t>-</w:t>
      </w:r>
      <w:r>
        <w:rPr>
          <w:rFonts w:hint="eastAsia"/>
        </w:rPr>
        <w:t>点击团购进入团购频道。</w:t>
      </w:r>
    </w:p>
    <w:p w:rsidR="006B7402" w:rsidRDefault="006B7402" w:rsidP="006B7402">
      <w:pPr>
        <w:pStyle w:val="5"/>
        <w:ind w:left="142" w:right="240"/>
      </w:pPr>
      <w:r>
        <w:rPr>
          <w:rFonts w:hint="eastAsia"/>
        </w:rPr>
        <w:t>业务规则</w:t>
      </w:r>
    </w:p>
    <w:p w:rsidR="006B7402" w:rsidRDefault="006B7402" w:rsidP="006B7402">
      <w:pPr>
        <w:pStyle w:val="af8"/>
        <w:numPr>
          <w:ilvl w:val="0"/>
          <w:numId w:val="20"/>
        </w:numPr>
        <w:spacing w:line="240" w:lineRule="auto"/>
        <w:ind w:leftChars="0" w:right="240" w:firstLineChars="0"/>
      </w:pPr>
      <w:r>
        <w:rPr>
          <w:rFonts w:hint="eastAsia"/>
        </w:rPr>
        <w:t>支持按目录检索团购活动；</w:t>
      </w:r>
    </w:p>
    <w:p w:rsidR="006B7402" w:rsidRDefault="006B7402" w:rsidP="006B7402">
      <w:pPr>
        <w:pStyle w:val="af8"/>
        <w:numPr>
          <w:ilvl w:val="0"/>
          <w:numId w:val="20"/>
        </w:numPr>
        <w:spacing w:line="240" w:lineRule="auto"/>
        <w:ind w:leftChars="0" w:right="240" w:firstLineChars="0"/>
      </w:pPr>
      <w:r>
        <w:rPr>
          <w:rFonts w:hint="eastAsia"/>
        </w:rPr>
        <w:t>支持头图广告营销；</w:t>
      </w:r>
    </w:p>
    <w:p w:rsidR="006B7402" w:rsidRPr="00DE5405" w:rsidRDefault="006B7402" w:rsidP="006B7402">
      <w:pPr>
        <w:pStyle w:val="af8"/>
        <w:numPr>
          <w:ilvl w:val="0"/>
          <w:numId w:val="20"/>
        </w:numPr>
        <w:spacing w:line="240" w:lineRule="auto"/>
        <w:ind w:leftChars="0" w:right="240" w:firstLineChars="0"/>
      </w:pPr>
      <w:r>
        <w:rPr>
          <w:rFonts w:hint="eastAsia"/>
        </w:rPr>
        <w:t>支持根据价格、销量等展示商品列表。</w:t>
      </w:r>
    </w:p>
    <w:p w:rsidR="006B7402" w:rsidRPr="00332BCC" w:rsidRDefault="006B7402" w:rsidP="006B7402">
      <w:pPr>
        <w:pStyle w:val="5"/>
        <w:ind w:left="142" w:right="240"/>
      </w:pPr>
      <w:r>
        <w:rPr>
          <w:rFonts w:hint="eastAsia"/>
        </w:rPr>
        <w:t>页面要素</w:t>
      </w:r>
    </w:p>
    <w:p w:rsidR="006B7402" w:rsidRDefault="006B7402" w:rsidP="006B7402">
      <w:pPr>
        <w:ind w:right="240"/>
      </w:pPr>
      <w:r>
        <w:rPr>
          <w:rFonts w:hint="eastAsia"/>
        </w:rPr>
        <w:t>见效果图。</w:t>
      </w:r>
    </w:p>
    <w:p w:rsidR="006B7402" w:rsidRDefault="006B7402" w:rsidP="006B7402">
      <w:pPr>
        <w:ind w:right="240"/>
      </w:pPr>
    </w:p>
    <w:p w:rsidR="006B7402" w:rsidRPr="002F5403" w:rsidRDefault="006B7402" w:rsidP="006B7402">
      <w:pPr>
        <w:pStyle w:val="3"/>
        <w:ind w:right="240"/>
      </w:pPr>
      <w:bookmarkStart w:id="67" w:name="_Toc446774397"/>
      <w:r w:rsidRPr="002F5403">
        <w:rPr>
          <w:rFonts w:hint="eastAsia"/>
        </w:rPr>
        <w:t>限时抢购</w:t>
      </w:r>
      <w:bookmarkEnd w:id="67"/>
    </w:p>
    <w:p w:rsidR="006B7402" w:rsidRDefault="006B7402" w:rsidP="006B7402">
      <w:pPr>
        <w:pStyle w:val="5"/>
        <w:ind w:left="142" w:right="240"/>
      </w:pPr>
      <w:r>
        <w:lastRenderedPageBreak/>
        <w:t>功能描述</w:t>
      </w:r>
    </w:p>
    <w:p w:rsidR="006B7402" w:rsidRPr="007D0F16" w:rsidRDefault="006B7402" w:rsidP="006B7402">
      <w:pPr>
        <w:ind w:right="240"/>
      </w:pPr>
      <w:r>
        <w:rPr>
          <w:rFonts w:hint="eastAsia"/>
        </w:rPr>
        <w:t>限时</w:t>
      </w:r>
      <w:r w:rsidRPr="00073EA2">
        <w:rPr>
          <w:rFonts w:hint="eastAsia"/>
        </w:rPr>
        <w:t>抢购频道主要展示平台参与限时抢购商品汇聚，为会员提供聚合页面，方便会员抢购。</w:t>
      </w:r>
    </w:p>
    <w:p w:rsidR="006B7402" w:rsidRDefault="006B7402" w:rsidP="006B7402">
      <w:pPr>
        <w:pStyle w:val="5"/>
        <w:ind w:left="142" w:right="240"/>
      </w:pPr>
      <w:r>
        <w:rPr>
          <w:rFonts w:hint="eastAsia"/>
        </w:rPr>
        <w:t>业务流程</w:t>
      </w:r>
    </w:p>
    <w:p w:rsidR="006B7402" w:rsidRPr="00ED41F3" w:rsidRDefault="006B7402" w:rsidP="006B7402">
      <w:r>
        <w:rPr>
          <w:rFonts w:hint="eastAsia"/>
        </w:rPr>
        <w:t>进入商城首页</w:t>
      </w:r>
      <w:r>
        <w:rPr>
          <w:rFonts w:hint="eastAsia"/>
        </w:rPr>
        <w:t>-</w:t>
      </w:r>
      <w:r>
        <w:rPr>
          <w:rFonts w:hint="eastAsia"/>
        </w:rPr>
        <w:t>点击限时抢购进入频道。</w:t>
      </w:r>
    </w:p>
    <w:p w:rsidR="006B7402" w:rsidRDefault="006B7402" w:rsidP="006B7402">
      <w:pPr>
        <w:pStyle w:val="5"/>
        <w:ind w:left="142" w:right="240"/>
      </w:pPr>
      <w:r>
        <w:rPr>
          <w:rFonts w:hint="eastAsia"/>
        </w:rPr>
        <w:t>业务规则</w:t>
      </w:r>
    </w:p>
    <w:p w:rsidR="006B7402" w:rsidRDefault="006B7402" w:rsidP="006B7402">
      <w:r>
        <w:rPr>
          <w:rFonts w:hint="eastAsia"/>
        </w:rPr>
        <w:t>1.</w:t>
      </w:r>
      <w:r>
        <w:rPr>
          <w:rFonts w:hint="eastAsia"/>
        </w:rPr>
        <w:tab/>
      </w:r>
      <w:r>
        <w:rPr>
          <w:rFonts w:hint="eastAsia"/>
        </w:rPr>
        <w:t>支持按目录检索限时抢购活动；</w:t>
      </w:r>
    </w:p>
    <w:p w:rsidR="006B7402" w:rsidRDefault="006B7402" w:rsidP="006B7402">
      <w:r>
        <w:rPr>
          <w:rFonts w:hint="eastAsia"/>
        </w:rPr>
        <w:t>2.</w:t>
      </w:r>
      <w:r>
        <w:rPr>
          <w:rFonts w:hint="eastAsia"/>
        </w:rPr>
        <w:tab/>
      </w:r>
      <w:r>
        <w:rPr>
          <w:rFonts w:hint="eastAsia"/>
        </w:rPr>
        <w:t>支持根据价格、销量等展示商品列表；</w:t>
      </w:r>
    </w:p>
    <w:p w:rsidR="006B7402" w:rsidRPr="00073EA2" w:rsidRDefault="006B7402" w:rsidP="006B7402">
      <w:r>
        <w:rPr>
          <w:rFonts w:hint="eastAsia"/>
        </w:rPr>
        <w:t>3.</w:t>
      </w:r>
      <w:r>
        <w:rPr>
          <w:rFonts w:hint="eastAsia"/>
        </w:rPr>
        <w:tab/>
      </w:r>
      <w:r>
        <w:rPr>
          <w:rFonts w:hint="eastAsia"/>
        </w:rPr>
        <w:t>支持瀑布流展示商品。</w:t>
      </w:r>
    </w:p>
    <w:p w:rsidR="006B7402" w:rsidRPr="00332BCC" w:rsidRDefault="006B7402" w:rsidP="006B7402">
      <w:pPr>
        <w:pStyle w:val="5"/>
        <w:ind w:left="142" w:right="240"/>
      </w:pPr>
      <w:r>
        <w:rPr>
          <w:rFonts w:hint="eastAsia"/>
        </w:rPr>
        <w:t>页面要素</w:t>
      </w:r>
    </w:p>
    <w:p w:rsidR="006B7402" w:rsidRDefault="006B7402" w:rsidP="006B7402">
      <w:pPr>
        <w:ind w:right="240"/>
      </w:pPr>
      <w:r>
        <w:rPr>
          <w:rFonts w:hint="eastAsia"/>
        </w:rPr>
        <w:t>见效果图。</w:t>
      </w:r>
    </w:p>
    <w:p w:rsidR="006B7402" w:rsidRPr="002F5403" w:rsidRDefault="006B7402" w:rsidP="006B7402">
      <w:pPr>
        <w:pStyle w:val="3"/>
        <w:ind w:right="240"/>
      </w:pPr>
      <w:bookmarkStart w:id="68" w:name="_Toc446774398"/>
      <w:r w:rsidRPr="002F5403">
        <w:rPr>
          <w:rFonts w:hint="eastAsia"/>
        </w:rPr>
        <w:t>秒杀</w:t>
      </w:r>
      <w:bookmarkEnd w:id="68"/>
    </w:p>
    <w:p w:rsidR="006B7402" w:rsidRDefault="006B7402" w:rsidP="006B7402">
      <w:pPr>
        <w:pStyle w:val="5"/>
        <w:ind w:left="142" w:right="240"/>
      </w:pPr>
      <w:r>
        <w:t>功能描述</w:t>
      </w:r>
    </w:p>
    <w:p w:rsidR="006B7402" w:rsidRPr="007D0F16" w:rsidRDefault="006B7402" w:rsidP="006B7402">
      <w:pPr>
        <w:ind w:right="240"/>
      </w:pPr>
      <w:r>
        <w:rPr>
          <w:rFonts w:hint="eastAsia"/>
        </w:rPr>
        <w:t>秒杀主要展示平台最新秒杀商品，点击更多为会员提供聚合页面，方便会员采购</w:t>
      </w:r>
      <w:r w:rsidRPr="00073EA2">
        <w:rPr>
          <w:rFonts w:hint="eastAsia"/>
        </w:rPr>
        <w:t>。</w:t>
      </w:r>
    </w:p>
    <w:p w:rsidR="006B7402" w:rsidRDefault="006B7402" w:rsidP="006B7402">
      <w:pPr>
        <w:pStyle w:val="5"/>
        <w:ind w:left="142" w:right="240"/>
      </w:pPr>
      <w:r>
        <w:rPr>
          <w:rFonts w:hint="eastAsia"/>
        </w:rPr>
        <w:t>业务流程</w:t>
      </w:r>
    </w:p>
    <w:p w:rsidR="006B7402" w:rsidRPr="00ED41F3" w:rsidRDefault="006B7402" w:rsidP="006B7402">
      <w:r>
        <w:rPr>
          <w:rFonts w:hint="eastAsia"/>
        </w:rPr>
        <w:t>进入商城首页</w:t>
      </w:r>
      <w:r>
        <w:rPr>
          <w:rFonts w:hint="eastAsia"/>
        </w:rPr>
        <w:t>-</w:t>
      </w:r>
      <w:r>
        <w:rPr>
          <w:rFonts w:hint="eastAsia"/>
        </w:rPr>
        <w:t>查看秒杀栏目块。</w:t>
      </w:r>
    </w:p>
    <w:p w:rsidR="006B7402" w:rsidRDefault="006B7402" w:rsidP="006B7402">
      <w:pPr>
        <w:pStyle w:val="5"/>
        <w:ind w:left="142" w:right="240"/>
      </w:pPr>
      <w:r>
        <w:rPr>
          <w:rFonts w:hint="eastAsia"/>
        </w:rPr>
        <w:t>业务规则</w:t>
      </w:r>
    </w:p>
    <w:p w:rsidR="006B7402" w:rsidRDefault="006B7402" w:rsidP="006B7402">
      <w:pPr>
        <w:pStyle w:val="af8"/>
        <w:numPr>
          <w:ilvl w:val="0"/>
          <w:numId w:val="21"/>
        </w:numPr>
        <w:spacing w:line="240" w:lineRule="auto"/>
        <w:ind w:leftChars="0" w:right="240" w:firstLineChars="0"/>
      </w:pPr>
      <w:r>
        <w:rPr>
          <w:rFonts w:hint="eastAsia"/>
        </w:rPr>
        <w:t>支持点击更多进入秒杀聚合页；</w:t>
      </w:r>
    </w:p>
    <w:p w:rsidR="006B7402" w:rsidRDefault="006B7402" w:rsidP="006B7402">
      <w:pPr>
        <w:pStyle w:val="af8"/>
        <w:numPr>
          <w:ilvl w:val="0"/>
          <w:numId w:val="21"/>
        </w:numPr>
        <w:spacing w:line="240" w:lineRule="auto"/>
        <w:ind w:leftChars="0" w:right="240" w:firstLineChars="0"/>
      </w:pPr>
      <w:r>
        <w:rPr>
          <w:rFonts w:hint="eastAsia"/>
        </w:rPr>
        <w:t>支持按目录检索秒杀活动；</w:t>
      </w:r>
    </w:p>
    <w:p w:rsidR="006B7402" w:rsidRDefault="006B7402" w:rsidP="006B7402">
      <w:pPr>
        <w:pStyle w:val="af8"/>
        <w:numPr>
          <w:ilvl w:val="0"/>
          <w:numId w:val="21"/>
        </w:numPr>
        <w:ind w:leftChars="0" w:right="240" w:firstLineChars="0"/>
      </w:pPr>
      <w:r>
        <w:rPr>
          <w:rFonts w:hint="eastAsia"/>
        </w:rPr>
        <w:t>支持根据价格、销量、评论数、上架时间等展示商品列表；</w:t>
      </w:r>
    </w:p>
    <w:p w:rsidR="006B7402" w:rsidRPr="00073EA2" w:rsidRDefault="006B7402" w:rsidP="006B7402">
      <w:pPr>
        <w:pStyle w:val="af8"/>
        <w:numPr>
          <w:ilvl w:val="0"/>
          <w:numId w:val="21"/>
        </w:numPr>
        <w:ind w:leftChars="0" w:right="240" w:firstLineChars="0"/>
      </w:pPr>
      <w:r>
        <w:rPr>
          <w:rFonts w:hint="eastAsia"/>
        </w:rPr>
        <w:t>支持瀑布流展示商品。</w:t>
      </w:r>
    </w:p>
    <w:p w:rsidR="006B7402" w:rsidRPr="00332BCC" w:rsidRDefault="006B7402" w:rsidP="006B7402">
      <w:pPr>
        <w:pStyle w:val="5"/>
        <w:ind w:left="142" w:right="240"/>
      </w:pPr>
      <w:r>
        <w:rPr>
          <w:rFonts w:hint="eastAsia"/>
        </w:rPr>
        <w:t>页面要素</w:t>
      </w:r>
    </w:p>
    <w:p w:rsidR="006B7402" w:rsidRDefault="006B7402" w:rsidP="006B7402">
      <w:pPr>
        <w:ind w:right="240"/>
      </w:pPr>
      <w:r>
        <w:rPr>
          <w:rFonts w:hint="eastAsia"/>
        </w:rPr>
        <w:t>见效果图。</w:t>
      </w:r>
    </w:p>
    <w:p w:rsidR="006B7402" w:rsidRDefault="006B7402" w:rsidP="006B7402">
      <w:pPr>
        <w:ind w:right="240"/>
      </w:pPr>
    </w:p>
    <w:p w:rsidR="006B7402" w:rsidRPr="002F5403" w:rsidRDefault="006B7402" w:rsidP="006B7402">
      <w:pPr>
        <w:pStyle w:val="3"/>
        <w:ind w:right="240"/>
      </w:pPr>
      <w:bookmarkStart w:id="69" w:name="_Toc446774399"/>
      <w:r w:rsidRPr="002F5403">
        <w:rPr>
          <w:rFonts w:hint="eastAsia"/>
        </w:rPr>
        <w:lastRenderedPageBreak/>
        <w:t>积分中心</w:t>
      </w:r>
      <w:bookmarkEnd w:id="69"/>
    </w:p>
    <w:p w:rsidR="006B7402" w:rsidRDefault="006B7402" w:rsidP="006B7402">
      <w:pPr>
        <w:pStyle w:val="5"/>
        <w:ind w:left="142" w:right="240"/>
      </w:pPr>
      <w:r>
        <w:t>功能描述</w:t>
      </w:r>
    </w:p>
    <w:p w:rsidR="006B7402" w:rsidRPr="007D0F16" w:rsidRDefault="006B7402" w:rsidP="006B7402">
      <w:pPr>
        <w:ind w:right="240"/>
      </w:pPr>
      <w:r>
        <w:rPr>
          <w:rFonts w:hint="eastAsia"/>
        </w:rPr>
        <w:t>商城子频道之一，展示会员基本信息、资产状况，通过楼层形式展示商城积分商品，可以浏览热门积分商品，兑换您喜欢的积分商品。</w:t>
      </w:r>
    </w:p>
    <w:p w:rsidR="006B7402" w:rsidRDefault="006B7402" w:rsidP="006B7402">
      <w:pPr>
        <w:pStyle w:val="5"/>
        <w:ind w:left="142" w:right="240"/>
      </w:pPr>
      <w:r>
        <w:rPr>
          <w:rFonts w:hint="eastAsia"/>
        </w:rPr>
        <w:t>业务流程</w:t>
      </w:r>
    </w:p>
    <w:p w:rsidR="006B7402" w:rsidRPr="00073691" w:rsidRDefault="006B7402" w:rsidP="006B7402">
      <w:r>
        <w:rPr>
          <w:rFonts w:hint="eastAsia"/>
        </w:rPr>
        <w:t>进入商城首页</w:t>
      </w:r>
      <w:r>
        <w:rPr>
          <w:rFonts w:hint="eastAsia"/>
        </w:rPr>
        <w:t>-</w:t>
      </w:r>
      <w:r>
        <w:rPr>
          <w:rFonts w:hint="eastAsia"/>
        </w:rPr>
        <w:t>进入积分中心。</w:t>
      </w:r>
    </w:p>
    <w:p w:rsidR="006B7402" w:rsidRDefault="006B7402" w:rsidP="006B7402">
      <w:pPr>
        <w:pStyle w:val="5"/>
        <w:ind w:left="142" w:right="240"/>
      </w:pPr>
      <w:r>
        <w:rPr>
          <w:rFonts w:hint="eastAsia"/>
        </w:rPr>
        <w:t>业务规则</w:t>
      </w:r>
    </w:p>
    <w:p w:rsidR="006B7402" w:rsidRDefault="006B7402" w:rsidP="006B7402">
      <w:pPr>
        <w:pStyle w:val="af8"/>
        <w:numPr>
          <w:ilvl w:val="0"/>
          <w:numId w:val="22"/>
        </w:numPr>
        <w:spacing w:line="240" w:lineRule="auto"/>
        <w:ind w:leftChars="0" w:right="240" w:firstLineChars="0"/>
      </w:pPr>
      <w:r>
        <w:rPr>
          <w:rFonts w:hint="eastAsia"/>
        </w:rPr>
        <w:t>支持会员登录；登录后显示会员头像、等级、经验值以及资产状况，包括积分、优惠券、余额；</w:t>
      </w:r>
    </w:p>
    <w:p w:rsidR="006B7402" w:rsidRDefault="006B7402" w:rsidP="006B7402">
      <w:pPr>
        <w:pStyle w:val="af8"/>
        <w:numPr>
          <w:ilvl w:val="0"/>
          <w:numId w:val="22"/>
        </w:numPr>
        <w:spacing w:line="240" w:lineRule="auto"/>
        <w:ind w:leftChars="0" w:right="240" w:firstLineChars="0"/>
      </w:pPr>
      <w:r>
        <w:rPr>
          <w:rFonts w:hint="eastAsia"/>
        </w:rPr>
        <w:t>支持头条广告轮播；</w:t>
      </w:r>
    </w:p>
    <w:p w:rsidR="006B7402" w:rsidRDefault="006B7402" w:rsidP="006B7402">
      <w:pPr>
        <w:pStyle w:val="af8"/>
        <w:numPr>
          <w:ilvl w:val="0"/>
          <w:numId w:val="22"/>
        </w:numPr>
        <w:spacing w:line="240" w:lineRule="auto"/>
        <w:ind w:leftChars="0" w:right="240" w:firstLineChars="0"/>
      </w:pPr>
      <w:r>
        <w:rPr>
          <w:rFonts w:hint="eastAsia"/>
        </w:rPr>
        <w:t>支持推荐热门积分商品；</w:t>
      </w:r>
    </w:p>
    <w:p w:rsidR="006B7402" w:rsidRPr="00DA5561" w:rsidRDefault="006B7402" w:rsidP="006B7402">
      <w:pPr>
        <w:pStyle w:val="af8"/>
        <w:numPr>
          <w:ilvl w:val="0"/>
          <w:numId w:val="22"/>
        </w:numPr>
        <w:spacing w:line="240" w:lineRule="auto"/>
        <w:ind w:leftChars="0" w:right="240" w:firstLineChars="0"/>
      </w:pPr>
      <w:r>
        <w:rPr>
          <w:rFonts w:hint="eastAsia"/>
        </w:rPr>
        <w:t>支持所有积分商品展示，支持根据一级目录筛选商品。</w:t>
      </w:r>
    </w:p>
    <w:p w:rsidR="006B7402" w:rsidRPr="00332BCC" w:rsidRDefault="006B7402" w:rsidP="006B7402">
      <w:pPr>
        <w:pStyle w:val="5"/>
        <w:ind w:left="142" w:right="240"/>
      </w:pPr>
      <w:r>
        <w:rPr>
          <w:rFonts w:hint="eastAsia"/>
        </w:rPr>
        <w:t>页面要素</w:t>
      </w:r>
    </w:p>
    <w:p w:rsidR="006B7402" w:rsidRDefault="006B7402" w:rsidP="006B7402">
      <w:pPr>
        <w:ind w:right="240"/>
      </w:pPr>
      <w:r>
        <w:rPr>
          <w:rFonts w:hint="eastAsia"/>
        </w:rPr>
        <w:t>见效果图。</w:t>
      </w:r>
    </w:p>
    <w:p w:rsidR="006B7402" w:rsidRDefault="006B7402" w:rsidP="006B7402">
      <w:pPr>
        <w:pStyle w:val="3"/>
      </w:pPr>
      <w:r>
        <w:rPr>
          <w:rFonts w:hint="eastAsia"/>
        </w:rPr>
        <w:t>一元夺宝</w:t>
      </w:r>
    </w:p>
    <w:p w:rsidR="006B7402" w:rsidRDefault="006B7402" w:rsidP="006B7402">
      <w:pPr>
        <w:pStyle w:val="4"/>
      </w:pPr>
      <w:r>
        <w:rPr>
          <w:rFonts w:hint="eastAsia"/>
        </w:rPr>
        <w:t>频道首页</w:t>
      </w:r>
    </w:p>
    <w:p w:rsidR="006B7402" w:rsidRDefault="006B7402" w:rsidP="006B7402">
      <w:pPr>
        <w:pStyle w:val="5"/>
        <w:ind w:left="142"/>
      </w:pPr>
      <w:r>
        <w:rPr>
          <w:rFonts w:hint="eastAsia"/>
        </w:rPr>
        <w:t>功能描述</w:t>
      </w:r>
    </w:p>
    <w:p w:rsidR="006B7402" w:rsidRPr="00E97BB2" w:rsidRDefault="006B7402" w:rsidP="006B7402">
      <w:r>
        <w:rPr>
          <w:rFonts w:hint="eastAsia"/>
        </w:rPr>
        <w:t>平台一元夺宝促销商品聚合页面，展示夺宝分类、夺宝广告、夺宝公告、推荐夺宝、最热商品、幸运记录、最新夺宝。</w:t>
      </w:r>
    </w:p>
    <w:p w:rsidR="006B7402" w:rsidRDefault="006B7402" w:rsidP="006B7402">
      <w:pPr>
        <w:pStyle w:val="5"/>
        <w:ind w:left="142"/>
      </w:pPr>
      <w:r>
        <w:rPr>
          <w:rFonts w:hint="eastAsia"/>
        </w:rPr>
        <w:t>业务流程</w:t>
      </w:r>
    </w:p>
    <w:p w:rsidR="006B7402" w:rsidRDefault="006B7402" w:rsidP="006B7402">
      <w:pPr>
        <w:pStyle w:val="af8"/>
        <w:numPr>
          <w:ilvl w:val="0"/>
          <w:numId w:val="23"/>
        </w:numPr>
        <w:ind w:leftChars="0" w:right="240" w:firstLineChars="0"/>
      </w:pPr>
      <w:r>
        <w:rPr>
          <w:rFonts w:hint="eastAsia"/>
        </w:rPr>
        <w:t>进入平台首页；</w:t>
      </w:r>
    </w:p>
    <w:p w:rsidR="006B7402" w:rsidRPr="00547F54" w:rsidRDefault="006B7402" w:rsidP="006B7402">
      <w:pPr>
        <w:pStyle w:val="af8"/>
        <w:numPr>
          <w:ilvl w:val="0"/>
          <w:numId w:val="23"/>
        </w:numPr>
        <w:ind w:leftChars="0" w:right="240" w:firstLineChars="0"/>
      </w:pPr>
      <w:r>
        <w:rPr>
          <w:rFonts w:hint="eastAsia"/>
        </w:rPr>
        <w:t>点击“一元夺宝”进入一元夺宝频道首页。</w:t>
      </w:r>
    </w:p>
    <w:p w:rsidR="006B7402" w:rsidRDefault="006B7402" w:rsidP="006B7402">
      <w:pPr>
        <w:pStyle w:val="5"/>
        <w:ind w:left="142"/>
      </w:pPr>
      <w:r>
        <w:rPr>
          <w:rFonts w:hint="eastAsia"/>
        </w:rPr>
        <w:t>业务规则</w:t>
      </w:r>
    </w:p>
    <w:p w:rsidR="006B7402" w:rsidRDefault="006B7402" w:rsidP="006B7402">
      <w:pPr>
        <w:pStyle w:val="af8"/>
        <w:numPr>
          <w:ilvl w:val="0"/>
          <w:numId w:val="24"/>
        </w:numPr>
        <w:ind w:leftChars="0" w:right="240" w:firstLineChars="0"/>
      </w:pPr>
      <w:r>
        <w:rPr>
          <w:rFonts w:hint="eastAsia"/>
        </w:rPr>
        <w:lastRenderedPageBreak/>
        <w:t>夺宝分类：后台设置平台一元夺宝分类，支持一级；</w:t>
      </w:r>
    </w:p>
    <w:p w:rsidR="006B7402" w:rsidRDefault="006B7402" w:rsidP="006B7402">
      <w:pPr>
        <w:pStyle w:val="af8"/>
        <w:numPr>
          <w:ilvl w:val="0"/>
          <w:numId w:val="24"/>
        </w:numPr>
        <w:ind w:leftChars="0" w:right="240" w:firstLineChars="0"/>
      </w:pPr>
      <w:r>
        <w:rPr>
          <w:rFonts w:hint="eastAsia"/>
        </w:rPr>
        <w:t>夺宝广告：后台设置广告图片及链接地址；</w:t>
      </w:r>
    </w:p>
    <w:p w:rsidR="006B7402" w:rsidRDefault="006B7402" w:rsidP="006B7402">
      <w:pPr>
        <w:pStyle w:val="af8"/>
        <w:numPr>
          <w:ilvl w:val="0"/>
          <w:numId w:val="24"/>
        </w:numPr>
        <w:ind w:leftChars="0" w:right="240" w:firstLineChars="0"/>
      </w:pPr>
      <w:r>
        <w:rPr>
          <w:rFonts w:hint="eastAsia"/>
        </w:rPr>
        <w:t>夺宝公告：显示</w:t>
      </w:r>
      <w:r>
        <w:rPr>
          <w:rFonts w:hint="eastAsia"/>
        </w:rPr>
        <w:t>5</w:t>
      </w:r>
      <w:r>
        <w:rPr>
          <w:rFonts w:hint="eastAsia"/>
        </w:rPr>
        <w:t>条记录，每条记录字数不超过</w:t>
      </w:r>
      <w:r>
        <w:rPr>
          <w:rFonts w:hint="eastAsia"/>
        </w:rPr>
        <w:t>15</w:t>
      </w:r>
      <w:r>
        <w:rPr>
          <w:rFonts w:hint="eastAsia"/>
        </w:rPr>
        <w:t>，高度不足可以添加广告位补充；</w:t>
      </w:r>
    </w:p>
    <w:p w:rsidR="006B7402" w:rsidRDefault="006B7402" w:rsidP="006B7402">
      <w:pPr>
        <w:pStyle w:val="af8"/>
        <w:numPr>
          <w:ilvl w:val="0"/>
          <w:numId w:val="24"/>
        </w:numPr>
        <w:ind w:leftChars="0" w:right="240" w:firstLineChars="0"/>
      </w:pPr>
      <w:r>
        <w:rPr>
          <w:rFonts w:hint="eastAsia"/>
        </w:rPr>
        <w:t>推荐夺宝：后台运营管理人员设置推荐夺宝商品；</w:t>
      </w:r>
    </w:p>
    <w:p w:rsidR="006B7402" w:rsidRDefault="006B7402" w:rsidP="006B7402">
      <w:pPr>
        <w:pStyle w:val="af8"/>
        <w:numPr>
          <w:ilvl w:val="0"/>
          <w:numId w:val="24"/>
        </w:numPr>
        <w:ind w:leftChars="0" w:right="240" w:firstLineChars="0"/>
      </w:pPr>
      <w:r>
        <w:rPr>
          <w:rFonts w:hint="eastAsia"/>
        </w:rPr>
        <w:t>最热商品：参与夺宝人数按照顺数显示</w:t>
      </w:r>
      <w:r>
        <w:rPr>
          <w:rFonts w:hint="eastAsia"/>
        </w:rPr>
        <w:t>8</w:t>
      </w:r>
      <w:r>
        <w:rPr>
          <w:rFonts w:hint="eastAsia"/>
        </w:rPr>
        <w:t>条记录；</w:t>
      </w:r>
    </w:p>
    <w:p w:rsidR="006B7402" w:rsidRDefault="006B7402" w:rsidP="006B7402">
      <w:pPr>
        <w:pStyle w:val="af8"/>
        <w:numPr>
          <w:ilvl w:val="0"/>
          <w:numId w:val="24"/>
        </w:numPr>
        <w:ind w:leftChars="0" w:right="240" w:firstLineChars="0"/>
      </w:pPr>
      <w:r>
        <w:rPr>
          <w:rFonts w:hint="eastAsia"/>
        </w:rPr>
        <w:t>幸运记录：展示平台中奖会员，展示规则包括会员头像、会员名称、个人份数、商品名称、总需；</w:t>
      </w:r>
    </w:p>
    <w:p w:rsidR="006B7402" w:rsidRPr="00E30B46" w:rsidRDefault="006B7402" w:rsidP="006B7402">
      <w:pPr>
        <w:pStyle w:val="af8"/>
        <w:numPr>
          <w:ilvl w:val="0"/>
          <w:numId w:val="24"/>
        </w:numPr>
        <w:ind w:leftChars="0" w:right="240" w:firstLineChars="0"/>
      </w:pPr>
      <w:r>
        <w:rPr>
          <w:rFonts w:hint="eastAsia"/>
        </w:rPr>
        <w:t>最新夺宝：展示平台最新发布的夺宝商品</w:t>
      </w:r>
      <w:r>
        <w:rPr>
          <w:rFonts w:hint="eastAsia"/>
        </w:rPr>
        <w:t>12</w:t>
      </w:r>
      <w:r>
        <w:rPr>
          <w:rFonts w:hint="eastAsia"/>
        </w:rPr>
        <w:t>条记录。</w:t>
      </w:r>
    </w:p>
    <w:p w:rsidR="006B7402" w:rsidRDefault="006B7402" w:rsidP="006B7402">
      <w:pPr>
        <w:pStyle w:val="5"/>
        <w:ind w:left="142"/>
      </w:pPr>
      <w:r>
        <w:rPr>
          <w:rFonts w:hint="eastAsia"/>
        </w:rPr>
        <w:t>页面要素</w:t>
      </w:r>
    </w:p>
    <w:p w:rsidR="006B7402" w:rsidRPr="00EE5790" w:rsidRDefault="006B7402" w:rsidP="006B7402">
      <w:r>
        <w:rPr>
          <w:rFonts w:hint="eastAsia"/>
        </w:rPr>
        <w:t>见效果图。</w:t>
      </w:r>
    </w:p>
    <w:p w:rsidR="006B7402" w:rsidRDefault="006B7402" w:rsidP="006B7402">
      <w:pPr>
        <w:pStyle w:val="4"/>
      </w:pPr>
      <w:r>
        <w:rPr>
          <w:rFonts w:hint="eastAsia"/>
        </w:rPr>
        <w:t>夺宝列表</w:t>
      </w:r>
    </w:p>
    <w:p w:rsidR="006B7402" w:rsidRDefault="006B7402" w:rsidP="006B7402">
      <w:pPr>
        <w:pStyle w:val="5"/>
        <w:ind w:left="142"/>
      </w:pPr>
      <w:r>
        <w:rPr>
          <w:rFonts w:hint="eastAsia"/>
        </w:rPr>
        <w:t>功能描述</w:t>
      </w:r>
    </w:p>
    <w:p w:rsidR="006B7402" w:rsidRPr="002558B7" w:rsidRDefault="006B7402" w:rsidP="006B7402">
      <w:r>
        <w:rPr>
          <w:rFonts w:hint="eastAsia"/>
        </w:rPr>
        <w:t>展示平台所有夺宝商品。</w:t>
      </w:r>
    </w:p>
    <w:p w:rsidR="006B7402" w:rsidRDefault="006B7402" w:rsidP="006B7402">
      <w:pPr>
        <w:pStyle w:val="5"/>
        <w:ind w:left="142"/>
      </w:pPr>
      <w:r>
        <w:rPr>
          <w:rFonts w:hint="eastAsia"/>
        </w:rPr>
        <w:t>业务流程</w:t>
      </w:r>
    </w:p>
    <w:p w:rsidR="006B7402" w:rsidRDefault="006B7402" w:rsidP="006B7402">
      <w:pPr>
        <w:pStyle w:val="af8"/>
        <w:numPr>
          <w:ilvl w:val="0"/>
          <w:numId w:val="25"/>
        </w:numPr>
        <w:ind w:leftChars="0" w:right="240" w:firstLineChars="0"/>
      </w:pPr>
      <w:r>
        <w:rPr>
          <w:rFonts w:hint="eastAsia"/>
        </w:rPr>
        <w:t>进入平台首页；</w:t>
      </w:r>
    </w:p>
    <w:p w:rsidR="006B7402" w:rsidRDefault="006B7402" w:rsidP="006B7402">
      <w:pPr>
        <w:pStyle w:val="af8"/>
        <w:numPr>
          <w:ilvl w:val="0"/>
          <w:numId w:val="25"/>
        </w:numPr>
        <w:ind w:leftChars="0" w:right="240" w:firstLineChars="0"/>
      </w:pPr>
      <w:r>
        <w:rPr>
          <w:rFonts w:hint="eastAsia"/>
        </w:rPr>
        <w:t>点击“一元夺宝”进入一元夺宝频道首页；</w:t>
      </w:r>
    </w:p>
    <w:p w:rsidR="006B7402" w:rsidRPr="00974623" w:rsidRDefault="006B7402" w:rsidP="006B7402">
      <w:pPr>
        <w:pStyle w:val="af8"/>
        <w:numPr>
          <w:ilvl w:val="0"/>
          <w:numId w:val="25"/>
        </w:numPr>
        <w:ind w:leftChars="0" w:right="240" w:firstLineChars="0"/>
      </w:pPr>
      <w:r>
        <w:rPr>
          <w:rFonts w:hint="eastAsia"/>
        </w:rPr>
        <w:t>点击分类进入一元夺宝列表。</w:t>
      </w:r>
    </w:p>
    <w:p w:rsidR="006B7402" w:rsidRDefault="006B7402" w:rsidP="006B7402">
      <w:pPr>
        <w:pStyle w:val="5"/>
        <w:ind w:left="142"/>
      </w:pPr>
      <w:r>
        <w:rPr>
          <w:rFonts w:hint="eastAsia"/>
        </w:rPr>
        <w:t>业务规则</w:t>
      </w:r>
    </w:p>
    <w:p w:rsidR="006B7402" w:rsidRPr="00AC5C29" w:rsidRDefault="006B7402" w:rsidP="006B7402">
      <w:r>
        <w:rPr>
          <w:rFonts w:hint="eastAsia"/>
        </w:rPr>
        <w:t>支持根据人气商品、剩余人次、最新商品、总需人次检索商品。</w:t>
      </w:r>
    </w:p>
    <w:p w:rsidR="006B7402" w:rsidRDefault="006B7402" w:rsidP="006B7402">
      <w:pPr>
        <w:pStyle w:val="5"/>
        <w:ind w:left="142"/>
      </w:pPr>
      <w:r>
        <w:rPr>
          <w:rFonts w:hint="eastAsia"/>
        </w:rPr>
        <w:t>页面要素</w:t>
      </w:r>
    </w:p>
    <w:p w:rsidR="006B7402" w:rsidRPr="00A53E12" w:rsidRDefault="006B7402" w:rsidP="006B7402">
      <w:r>
        <w:rPr>
          <w:rFonts w:hint="eastAsia"/>
        </w:rPr>
        <w:t>见效果图。</w:t>
      </w:r>
    </w:p>
    <w:p w:rsidR="006B7402" w:rsidRDefault="006B7402" w:rsidP="006B7402">
      <w:pPr>
        <w:pStyle w:val="4"/>
      </w:pPr>
      <w:r>
        <w:rPr>
          <w:rFonts w:hint="eastAsia"/>
        </w:rPr>
        <w:t>夺宝详情</w:t>
      </w:r>
    </w:p>
    <w:p w:rsidR="006B7402" w:rsidRDefault="006B7402" w:rsidP="006B7402">
      <w:pPr>
        <w:pStyle w:val="5"/>
        <w:ind w:left="142"/>
      </w:pPr>
      <w:r>
        <w:rPr>
          <w:rFonts w:hint="eastAsia"/>
        </w:rPr>
        <w:t>功能描述</w:t>
      </w:r>
    </w:p>
    <w:p w:rsidR="006B7402" w:rsidRPr="00F3124B" w:rsidRDefault="006B7402" w:rsidP="006B7402">
      <w:r>
        <w:rPr>
          <w:rFonts w:hint="eastAsia"/>
        </w:rPr>
        <w:lastRenderedPageBreak/>
        <w:t>展示一元夺宝商品详细信息，会员可以查看商品详细信息，也可以立即夺宝或者加入购物车。</w:t>
      </w:r>
    </w:p>
    <w:p w:rsidR="006B7402" w:rsidRDefault="006B7402" w:rsidP="006B7402">
      <w:pPr>
        <w:pStyle w:val="5"/>
        <w:ind w:left="142"/>
      </w:pPr>
      <w:r>
        <w:rPr>
          <w:rFonts w:hint="eastAsia"/>
        </w:rPr>
        <w:t>业务流程</w:t>
      </w:r>
    </w:p>
    <w:p w:rsidR="006B7402" w:rsidRDefault="006B7402" w:rsidP="006B7402">
      <w:pPr>
        <w:pStyle w:val="af8"/>
        <w:numPr>
          <w:ilvl w:val="0"/>
          <w:numId w:val="26"/>
        </w:numPr>
        <w:ind w:leftChars="0" w:right="240" w:firstLineChars="0"/>
      </w:pPr>
      <w:r>
        <w:rPr>
          <w:rFonts w:hint="eastAsia"/>
        </w:rPr>
        <w:t>进入平台首页；</w:t>
      </w:r>
    </w:p>
    <w:p w:rsidR="006B7402" w:rsidRPr="00375613" w:rsidRDefault="006B7402" w:rsidP="006B7402">
      <w:pPr>
        <w:pStyle w:val="af8"/>
        <w:numPr>
          <w:ilvl w:val="0"/>
          <w:numId w:val="26"/>
        </w:numPr>
        <w:ind w:leftChars="0" w:right="240" w:firstLineChars="0"/>
      </w:pPr>
      <w:r>
        <w:rPr>
          <w:rFonts w:hint="eastAsia"/>
        </w:rPr>
        <w:t>点击“一元夺宝”进入频道首页选择夺宝商品或者直接选择推荐夺宝商品。</w:t>
      </w:r>
    </w:p>
    <w:p w:rsidR="006B7402" w:rsidRDefault="006B7402" w:rsidP="006B7402">
      <w:pPr>
        <w:pStyle w:val="5"/>
        <w:ind w:left="142"/>
      </w:pPr>
      <w:r>
        <w:rPr>
          <w:rFonts w:hint="eastAsia"/>
        </w:rPr>
        <w:t>业务规则</w:t>
      </w:r>
    </w:p>
    <w:p w:rsidR="006B7402" w:rsidRDefault="006B7402" w:rsidP="006B7402">
      <w:pPr>
        <w:pStyle w:val="af8"/>
        <w:numPr>
          <w:ilvl w:val="0"/>
          <w:numId w:val="27"/>
        </w:numPr>
        <w:ind w:leftChars="0" w:right="240" w:firstLineChars="0"/>
      </w:pPr>
      <w:r>
        <w:rPr>
          <w:rFonts w:hint="eastAsia"/>
        </w:rPr>
        <w:t>支持查看夺宝参与记录。</w:t>
      </w:r>
    </w:p>
    <w:p w:rsidR="006B7402" w:rsidRDefault="006B7402" w:rsidP="006B7402">
      <w:pPr>
        <w:pStyle w:val="af8"/>
        <w:numPr>
          <w:ilvl w:val="0"/>
          <w:numId w:val="27"/>
        </w:numPr>
        <w:ind w:leftChars="0" w:right="240" w:firstLineChars="0"/>
      </w:pPr>
      <w:r>
        <w:rPr>
          <w:rFonts w:hint="eastAsia"/>
        </w:rPr>
        <w:t>幸运号码计算规则</w:t>
      </w:r>
    </w:p>
    <w:p w:rsidR="006B7402" w:rsidRDefault="006B7402" w:rsidP="006B7402">
      <w:pPr>
        <w:pStyle w:val="af8"/>
        <w:numPr>
          <w:ilvl w:val="0"/>
          <w:numId w:val="28"/>
        </w:numPr>
        <w:ind w:leftChars="0" w:right="240" w:firstLineChars="0"/>
      </w:pPr>
      <w:r w:rsidRPr="003042EF">
        <w:t>商品的最后一个号码分配完毕后，将公示该分配时间点前本站全部商品的最后</w:t>
      </w:r>
      <w:r w:rsidRPr="003042EF">
        <w:t>50</w:t>
      </w:r>
      <w:r w:rsidRPr="003042EF">
        <w:t>个参与时间；</w:t>
      </w:r>
    </w:p>
    <w:p w:rsidR="006B7402" w:rsidRDefault="006B7402" w:rsidP="006B7402">
      <w:pPr>
        <w:pStyle w:val="af8"/>
        <w:numPr>
          <w:ilvl w:val="0"/>
          <w:numId w:val="28"/>
        </w:numPr>
        <w:ind w:leftChars="0" w:right="240" w:firstLineChars="0"/>
      </w:pPr>
      <w:r w:rsidRPr="003042EF">
        <w:t>将这</w:t>
      </w:r>
      <w:r w:rsidRPr="003042EF">
        <w:t>50</w:t>
      </w:r>
      <w:r w:rsidRPr="003042EF">
        <w:t>个时间的数值进行求和</w:t>
      </w:r>
      <w:r>
        <w:rPr>
          <w:rFonts w:hint="eastAsia"/>
        </w:rPr>
        <w:t>（得出数值</w:t>
      </w:r>
      <w:r>
        <w:rPr>
          <w:rFonts w:hint="eastAsia"/>
        </w:rPr>
        <w:t>A</w:t>
      </w:r>
      <w:r>
        <w:rPr>
          <w:rFonts w:hint="eastAsia"/>
        </w:rPr>
        <w:t>）</w:t>
      </w:r>
      <w:r w:rsidRPr="003042EF">
        <w:t>（每个时间按时、分、秒、毫秒的顺序组合，如</w:t>
      </w:r>
      <w:r w:rsidRPr="003042EF">
        <w:t>20:15:25.362</w:t>
      </w:r>
      <w:r w:rsidRPr="003042EF">
        <w:t>则为</w:t>
      </w:r>
      <w:r w:rsidRPr="003042EF">
        <w:t>201525362</w:t>
      </w:r>
      <w:r w:rsidRPr="003042EF">
        <w:t>）；</w:t>
      </w:r>
    </w:p>
    <w:p w:rsidR="006B7402" w:rsidRDefault="006B7402" w:rsidP="006B7402">
      <w:pPr>
        <w:pStyle w:val="af8"/>
        <w:numPr>
          <w:ilvl w:val="0"/>
          <w:numId w:val="28"/>
        </w:numPr>
        <w:ind w:leftChars="0" w:right="240" w:firstLineChars="0"/>
      </w:pPr>
      <w:r>
        <w:rPr>
          <w:rFonts w:hint="eastAsia"/>
        </w:rPr>
        <w:t>数值</w:t>
      </w:r>
      <w:r>
        <w:rPr>
          <w:rFonts w:hint="eastAsia"/>
        </w:rPr>
        <w:t>A</w:t>
      </w:r>
      <w:r w:rsidRPr="003042EF">
        <w:t>除以该商品总需人次得到的余数</w:t>
      </w:r>
      <w:r w:rsidRPr="003042EF">
        <w:t xml:space="preserve"> + </w:t>
      </w:r>
      <w:r w:rsidRPr="003042EF">
        <w:t>原始数</w:t>
      </w:r>
      <w:r w:rsidRPr="003042EF">
        <w:t> 10000001</w:t>
      </w:r>
      <w:r w:rsidRPr="003042EF">
        <w:t>，得到最终幸运号码，拥有该幸运号码者，直接获得该商品。</w:t>
      </w:r>
    </w:p>
    <w:p w:rsidR="006B7402" w:rsidRDefault="006B7402" w:rsidP="006B7402">
      <w:pPr>
        <w:pStyle w:val="af8"/>
        <w:numPr>
          <w:ilvl w:val="0"/>
          <w:numId w:val="27"/>
        </w:numPr>
        <w:ind w:leftChars="0" w:right="240" w:firstLineChars="0"/>
      </w:pPr>
      <w:r>
        <w:rPr>
          <w:rFonts w:hint="eastAsia"/>
        </w:rPr>
        <w:t>如果夺宝结束，展示幸运号码，中奖会员信息（会员头像、会员账号、本期参与人次）、结束时间、会员夺宝时间以及查看</w:t>
      </w:r>
      <w:r>
        <w:rPr>
          <w:rFonts w:hint="eastAsia"/>
        </w:rPr>
        <w:t>TA</w:t>
      </w:r>
      <w:r>
        <w:rPr>
          <w:rFonts w:hint="eastAsia"/>
        </w:rPr>
        <w:t>的号码。</w:t>
      </w:r>
    </w:p>
    <w:p w:rsidR="006B7402" w:rsidRDefault="006B7402" w:rsidP="006B7402">
      <w:pPr>
        <w:pStyle w:val="af8"/>
        <w:numPr>
          <w:ilvl w:val="0"/>
          <w:numId w:val="27"/>
        </w:numPr>
        <w:ind w:leftChars="0" w:right="240" w:firstLineChars="0"/>
      </w:pPr>
      <w:r>
        <w:rPr>
          <w:rFonts w:hint="eastAsia"/>
        </w:rPr>
        <w:t>展示计算规则，本期幸运号码</w:t>
      </w:r>
      <w:r>
        <w:rPr>
          <w:rFonts w:hint="eastAsia"/>
        </w:rPr>
        <w:t>=</w:t>
      </w:r>
      <w:r>
        <w:rPr>
          <w:rFonts w:hint="eastAsia"/>
        </w:rPr>
        <w:t>固定数值（</w:t>
      </w:r>
      <w:r>
        <w:rPr>
          <w:rFonts w:hint="eastAsia"/>
        </w:rPr>
        <w:t>10000001</w:t>
      </w:r>
      <w:r>
        <w:rPr>
          <w:rFonts w:hint="eastAsia"/>
        </w:rPr>
        <w:t>）</w:t>
      </w:r>
      <w:r>
        <w:rPr>
          <w:rFonts w:hint="eastAsia"/>
        </w:rPr>
        <w:t>+</w:t>
      </w:r>
      <w:r>
        <w:rPr>
          <w:rFonts w:hint="eastAsia"/>
        </w:rPr>
        <w:t>变化数值，变化数值</w:t>
      </w:r>
      <w:r>
        <w:rPr>
          <w:rFonts w:hint="eastAsia"/>
        </w:rPr>
        <w:t>=50</w:t>
      </w:r>
      <w:r>
        <w:rPr>
          <w:rFonts w:hint="eastAsia"/>
        </w:rPr>
        <w:t>个时间求和</w:t>
      </w:r>
      <w:r>
        <w:rPr>
          <w:rFonts w:hint="eastAsia"/>
        </w:rPr>
        <w:t>/</w:t>
      </w:r>
      <w:r>
        <w:rPr>
          <w:rFonts w:hint="eastAsia"/>
        </w:rPr>
        <w:t>总需人次</w:t>
      </w:r>
      <w:r>
        <w:rPr>
          <w:rFonts w:hint="eastAsia"/>
        </w:rPr>
        <w:t xml:space="preserve"> </w:t>
      </w:r>
      <w:r>
        <w:rPr>
          <w:rFonts w:hint="eastAsia"/>
        </w:rPr>
        <w:t>的余数。</w:t>
      </w:r>
    </w:p>
    <w:p w:rsidR="006B7402" w:rsidRPr="00DA262A" w:rsidRDefault="006B7402" w:rsidP="006B7402">
      <w:pPr>
        <w:pStyle w:val="af8"/>
        <w:numPr>
          <w:ilvl w:val="0"/>
          <w:numId w:val="27"/>
        </w:numPr>
        <w:ind w:leftChars="0" w:right="240" w:firstLineChars="0"/>
      </w:pPr>
      <w:r>
        <w:rPr>
          <w:rFonts w:hint="eastAsia"/>
        </w:rPr>
        <w:t>检测查看会员是否参与夺宝，如果没参与，展示“您没有参与本期夺宝！”；如果参与了，展示“您已拥有夺宝号码数量”，点击“查看号码”弹窗显示该会员所以夺宝号码。</w:t>
      </w:r>
    </w:p>
    <w:p w:rsidR="006B7402" w:rsidRDefault="006B7402" w:rsidP="006B7402">
      <w:pPr>
        <w:pStyle w:val="5"/>
        <w:ind w:left="142"/>
      </w:pPr>
      <w:r>
        <w:rPr>
          <w:rFonts w:hint="eastAsia"/>
        </w:rPr>
        <w:t>页面要素</w:t>
      </w:r>
    </w:p>
    <w:p w:rsidR="006B7402" w:rsidRPr="008202DA" w:rsidRDefault="006B7402" w:rsidP="006B7402">
      <w:pPr>
        <w:pStyle w:val="af8"/>
        <w:numPr>
          <w:ilvl w:val="0"/>
          <w:numId w:val="29"/>
        </w:numPr>
        <w:ind w:leftChars="0" w:right="240" w:firstLineChars="0"/>
      </w:pPr>
      <w:r>
        <w:rPr>
          <w:rFonts w:hint="eastAsia"/>
        </w:rPr>
        <w:t>基本要素同一般商品详情要素，例如商品图片，基本信息，商品参数等；</w:t>
      </w:r>
    </w:p>
    <w:p w:rsidR="006B7402" w:rsidRDefault="006B7402" w:rsidP="006B7402">
      <w:pPr>
        <w:pStyle w:val="af8"/>
        <w:numPr>
          <w:ilvl w:val="0"/>
          <w:numId w:val="29"/>
        </w:numPr>
        <w:ind w:leftChars="0" w:right="240" w:firstLineChars="0"/>
      </w:pPr>
      <w:r>
        <w:rPr>
          <w:rFonts w:hint="eastAsia"/>
        </w:rPr>
        <w:t>计算结果要素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B7402">
            <w:pPr>
              <w:numPr>
                <w:ilvl w:val="0"/>
                <w:numId w:val="3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sidRPr="00062869">
              <w:rPr>
                <w:rFonts w:ascii="Times New Roman" w:hAnsi="Times New Roman"/>
                <w:sz w:val="21"/>
                <w:szCs w:val="21"/>
              </w:rPr>
              <w:t>时间按</w:t>
            </w:r>
            <w:r>
              <w:rPr>
                <w:rFonts w:ascii="Times New Roman" w:hAnsi="Times New Roman" w:hint="eastAsia"/>
                <w:sz w:val="21"/>
                <w:szCs w:val="21"/>
              </w:rPr>
              <w:t>年、月、日</w:t>
            </w:r>
            <w:r w:rsidRPr="00062869">
              <w:rPr>
                <w:rFonts w:ascii="Times New Roman" w:hAnsi="Times New Roman"/>
                <w:sz w:val="21"/>
                <w:szCs w:val="21"/>
              </w:rPr>
              <w:t>时、分、秒、毫秒</w:t>
            </w:r>
            <w:r>
              <w:rPr>
                <w:rFonts w:ascii="Times New Roman" w:hAnsi="Times New Roman" w:hint="eastAsia"/>
                <w:sz w:val="21"/>
                <w:szCs w:val="21"/>
              </w:rPr>
              <w:t>。其中毫秒取</w:t>
            </w:r>
            <w:r>
              <w:rPr>
                <w:rFonts w:ascii="Times New Roman" w:hAnsi="Times New Roman" w:hint="eastAsia"/>
                <w:sz w:val="21"/>
                <w:szCs w:val="21"/>
              </w:rPr>
              <w:t>3</w:t>
            </w:r>
            <w:r>
              <w:rPr>
                <w:rFonts w:ascii="Times New Roman" w:hAnsi="Times New Roman" w:hint="eastAsia"/>
                <w:sz w:val="21"/>
                <w:szCs w:val="21"/>
              </w:rPr>
              <w:t>位小数。</w:t>
            </w:r>
          </w:p>
        </w:tc>
      </w:tr>
      <w:tr w:rsidR="006B7402" w:rsidTr="0061150B">
        <w:tc>
          <w:tcPr>
            <w:tcW w:w="675" w:type="dxa"/>
          </w:tcPr>
          <w:p w:rsidR="006B7402" w:rsidRDefault="006B7402" w:rsidP="006B7402">
            <w:pPr>
              <w:numPr>
                <w:ilvl w:val="0"/>
                <w:numId w:val="3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会员账号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B7402">
            <w:pPr>
              <w:numPr>
                <w:ilvl w:val="0"/>
                <w:numId w:val="3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点击商品名称链接进入夺宝商品详情。</w:t>
            </w:r>
          </w:p>
        </w:tc>
      </w:tr>
      <w:tr w:rsidR="006B7402" w:rsidTr="0061150B">
        <w:tc>
          <w:tcPr>
            <w:tcW w:w="675" w:type="dxa"/>
          </w:tcPr>
          <w:p w:rsidR="006B7402" w:rsidRDefault="006B7402" w:rsidP="006B7402">
            <w:pPr>
              <w:numPr>
                <w:ilvl w:val="0"/>
                <w:numId w:val="3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夺宝期号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B7402">
            <w:pPr>
              <w:numPr>
                <w:ilvl w:val="0"/>
                <w:numId w:val="3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参与人次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Pr="002D3DC9" w:rsidRDefault="006B7402" w:rsidP="006B7402"/>
    <w:p w:rsidR="006B7402" w:rsidRDefault="006B7402" w:rsidP="006B7402">
      <w:pPr>
        <w:pStyle w:val="af8"/>
        <w:numPr>
          <w:ilvl w:val="0"/>
          <w:numId w:val="29"/>
        </w:numPr>
        <w:ind w:leftChars="0" w:right="240" w:firstLineChars="0"/>
      </w:pPr>
      <w:r>
        <w:rPr>
          <w:rFonts w:hint="eastAsia"/>
        </w:rPr>
        <w:t>参与夺宝记录要素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B7402">
            <w:pPr>
              <w:numPr>
                <w:ilvl w:val="0"/>
                <w:numId w:val="3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头像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图片尺寸</w:t>
            </w:r>
            <w:r>
              <w:rPr>
                <w:rFonts w:ascii="Times New Roman" w:hAnsi="Times New Roman" w:hint="eastAsia"/>
                <w:sz w:val="21"/>
                <w:szCs w:val="21"/>
              </w:rPr>
              <w:t>20*20</w:t>
            </w:r>
            <w:r>
              <w:rPr>
                <w:rFonts w:ascii="Times New Roman" w:hAnsi="Times New Roman" w:hint="eastAsia"/>
                <w:sz w:val="21"/>
                <w:szCs w:val="21"/>
              </w:rPr>
              <w:t>像素。</w:t>
            </w:r>
          </w:p>
        </w:tc>
      </w:tr>
      <w:tr w:rsidR="006B7402" w:rsidTr="0061150B">
        <w:tc>
          <w:tcPr>
            <w:tcW w:w="675" w:type="dxa"/>
          </w:tcPr>
          <w:p w:rsidR="006B7402" w:rsidRDefault="006B7402" w:rsidP="006B7402">
            <w:pPr>
              <w:numPr>
                <w:ilvl w:val="0"/>
                <w:numId w:val="3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会员账号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B7402">
            <w:pPr>
              <w:numPr>
                <w:ilvl w:val="0"/>
                <w:numId w:val="3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IP</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B7402">
            <w:pPr>
              <w:numPr>
                <w:ilvl w:val="0"/>
                <w:numId w:val="3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人次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B7402">
            <w:pPr>
              <w:numPr>
                <w:ilvl w:val="0"/>
                <w:numId w:val="3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夺宝号码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sidRPr="00062869">
              <w:rPr>
                <w:rFonts w:ascii="Times New Roman" w:hAnsi="Times New Roman"/>
                <w:sz w:val="21"/>
                <w:szCs w:val="21"/>
              </w:rPr>
              <w:t>时间按</w:t>
            </w:r>
            <w:r>
              <w:rPr>
                <w:rFonts w:ascii="Times New Roman" w:hAnsi="Times New Roman" w:hint="eastAsia"/>
                <w:sz w:val="21"/>
                <w:szCs w:val="21"/>
              </w:rPr>
              <w:t>年、月、日</w:t>
            </w:r>
            <w:r w:rsidRPr="00062869">
              <w:rPr>
                <w:rFonts w:ascii="Times New Roman" w:hAnsi="Times New Roman"/>
                <w:sz w:val="21"/>
                <w:szCs w:val="21"/>
              </w:rPr>
              <w:t>时、分、秒、毫秒</w:t>
            </w:r>
            <w:r>
              <w:rPr>
                <w:rFonts w:ascii="Times New Roman" w:hAnsi="Times New Roman" w:hint="eastAsia"/>
                <w:sz w:val="21"/>
                <w:szCs w:val="21"/>
              </w:rPr>
              <w:t>。其中毫秒取</w:t>
            </w:r>
            <w:r>
              <w:rPr>
                <w:rFonts w:ascii="Times New Roman" w:hAnsi="Times New Roman" w:hint="eastAsia"/>
                <w:sz w:val="21"/>
                <w:szCs w:val="21"/>
              </w:rPr>
              <w:t>3</w:t>
            </w:r>
            <w:r>
              <w:rPr>
                <w:rFonts w:ascii="Times New Roman" w:hAnsi="Times New Roman" w:hint="eastAsia"/>
                <w:sz w:val="21"/>
                <w:szCs w:val="21"/>
              </w:rPr>
              <w:t>位小数。</w:t>
            </w:r>
          </w:p>
        </w:tc>
      </w:tr>
      <w:tr w:rsidR="006B7402" w:rsidTr="0061150B">
        <w:tc>
          <w:tcPr>
            <w:tcW w:w="675" w:type="dxa"/>
          </w:tcPr>
          <w:p w:rsidR="006B7402" w:rsidRDefault="006B7402" w:rsidP="006B7402">
            <w:pPr>
              <w:numPr>
                <w:ilvl w:val="0"/>
                <w:numId w:val="3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Pr="00DA262A" w:rsidRDefault="006B7402" w:rsidP="006B7402"/>
    <w:p w:rsidR="006B7402" w:rsidRDefault="006B7402" w:rsidP="006B7402">
      <w:pPr>
        <w:pStyle w:val="3"/>
        <w:ind w:right="240"/>
      </w:pPr>
      <w:bookmarkStart w:id="70" w:name="_Toc446774400"/>
      <w:r w:rsidRPr="006138B6">
        <w:rPr>
          <w:rFonts w:hint="eastAsia"/>
        </w:rPr>
        <w:t>金融超市</w:t>
      </w:r>
      <w:bookmarkEnd w:id="70"/>
    </w:p>
    <w:p w:rsidR="006B7402" w:rsidRPr="0019701E" w:rsidRDefault="006B7402" w:rsidP="006B7402">
      <w:pPr>
        <w:pStyle w:val="4"/>
      </w:pPr>
      <w:r>
        <w:rPr>
          <w:rFonts w:hint="eastAsia"/>
        </w:rPr>
        <w:t>理财产品</w:t>
      </w:r>
    </w:p>
    <w:p w:rsidR="006B7402" w:rsidRPr="008E26E6" w:rsidRDefault="006B7402" w:rsidP="006B7402">
      <w:pPr>
        <w:pStyle w:val="5"/>
        <w:ind w:left="142" w:right="240"/>
      </w:pPr>
      <w:r>
        <w:t>功能描述</w:t>
      </w:r>
    </w:p>
    <w:p w:rsidR="006B7402" w:rsidRDefault="006B7402" w:rsidP="006B7402">
      <w:pPr>
        <w:rPr>
          <w:rFonts w:ascii="Arial" w:hAnsi="Arial" w:cs="宋体"/>
          <w:color w:val="000000"/>
          <w:szCs w:val="21"/>
        </w:rPr>
      </w:pPr>
      <w:r w:rsidRPr="00EB36DC">
        <w:rPr>
          <w:rFonts w:ascii="Arial" w:hAnsi="Arial" w:cs="宋体" w:hint="eastAsia"/>
          <w:color w:val="000000"/>
          <w:szCs w:val="21"/>
        </w:rPr>
        <w:t>本功能实现</w:t>
      </w:r>
      <w:r>
        <w:rPr>
          <w:rFonts w:ascii="Arial" w:hAnsi="Arial" w:cs="宋体" w:hint="eastAsia"/>
          <w:color w:val="000000"/>
          <w:szCs w:val="21"/>
        </w:rPr>
        <w:t>客户通过</w:t>
      </w:r>
      <w:r>
        <w:rPr>
          <w:rFonts w:ascii="Arial" w:hAnsi="Arial" w:cs="宋体" w:hint="eastAsia"/>
          <w:color w:val="000000"/>
          <w:szCs w:val="21"/>
        </w:rPr>
        <w:t>PC</w:t>
      </w:r>
      <w:r>
        <w:rPr>
          <w:rFonts w:ascii="Arial" w:hAnsi="Arial" w:cs="宋体" w:hint="eastAsia"/>
          <w:color w:val="000000"/>
          <w:szCs w:val="21"/>
        </w:rPr>
        <w:t>商城、</w:t>
      </w:r>
      <w:r>
        <w:rPr>
          <w:rFonts w:ascii="Arial" w:hAnsi="Arial" w:cs="宋体" w:hint="eastAsia"/>
          <w:color w:val="000000"/>
          <w:szCs w:val="21"/>
        </w:rPr>
        <w:t>APP</w:t>
      </w:r>
      <w:r>
        <w:rPr>
          <w:rFonts w:ascii="Arial" w:hAnsi="Arial" w:cs="宋体" w:hint="eastAsia"/>
          <w:color w:val="000000"/>
          <w:szCs w:val="21"/>
        </w:rPr>
        <w:t>、微信完成理财业务的风险评测、购买、持有理财产品查询、理财交易明细查询、理财经理查询等功能</w:t>
      </w:r>
      <w:r w:rsidRPr="00EB36DC">
        <w:rPr>
          <w:rFonts w:ascii="Arial" w:hAnsi="Arial" w:cs="宋体" w:hint="eastAsia"/>
          <w:color w:val="000000"/>
          <w:szCs w:val="21"/>
        </w:rPr>
        <w:t>。</w:t>
      </w:r>
    </w:p>
    <w:p w:rsidR="006B7402" w:rsidRDefault="006B7402" w:rsidP="006B7402">
      <w:pPr>
        <w:pStyle w:val="5"/>
        <w:ind w:right="240"/>
      </w:pPr>
      <w:r w:rsidRPr="00DE629C">
        <w:t>具体需求</w:t>
      </w:r>
    </w:p>
    <w:p w:rsidR="006B7402" w:rsidRDefault="006B7402" w:rsidP="006B7402">
      <w:pPr>
        <w:pStyle w:val="6"/>
      </w:pPr>
      <w:bookmarkStart w:id="71" w:name="_Toc450493171"/>
      <w:r>
        <w:rPr>
          <w:rFonts w:hint="eastAsia"/>
        </w:rPr>
        <w:t>投资理财</w:t>
      </w:r>
      <w:bookmarkEnd w:id="71"/>
    </w:p>
    <w:p w:rsidR="006B7402" w:rsidRPr="00220292" w:rsidRDefault="006B7402" w:rsidP="006B7402">
      <w:pPr>
        <w:spacing w:line="276" w:lineRule="auto"/>
        <w:ind w:firstLineChars="200" w:firstLine="480"/>
        <w:rPr>
          <w:rFonts w:ascii="黑体" w:eastAsia="黑体" w:hAnsi="Arial" w:cs="宋体"/>
          <w:color w:val="000000"/>
          <w:szCs w:val="24"/>
        </w:rPr>
      </w:pPr>
      <w:r w:rsidRPr="00220292">
        <w:rPr>
          <w:rFonts w:ascii="黑体" w:eastAsia="黑体" w:hAnsi="Arial" w:cs="宋体" w:hint="eastAsia"/>
          <w:color w:val="000000"/>
          <w:szCs w:val="24"/>
        </w:rPr>
        <w:t>操作步骤：</w:t>
      </w:r>
    </w:p>
    <w:p w:rsidR="006B7402" w:rsidRDefault="006B7402" w:rsidP="008B4BF2">
      <w:pPr>
        <w:numPr>
          <w:ilvl w:val="0"/>
          <w:numId w:val="406"/>
        </w:numPr>
        <w:spacing w:line="276" w:lineRule="auto"/>
      </w:pPr>
      <w:r w:rsidRPr="00B21D5A">
        <w:rPr>
          <w:rFonts w:hint="eastAsia"/>
        </w:rPr>
        <w:lastRenderedPageBreak/>
        <w:t>客户点击</w:t>
      </w:r>
      <w:r>
        <w:rPr>
          <w:rFonts w:hint="eastAsia"/>
        </w:rPr>
        <w:t>“投资理财”</w:t>
      </w:r>
      <w:r w:rsidRPr="00B21D5A">
        <w:rPr>
          <w:rFonts w:hint="eastAsia"/>
        </w:rPr>
        <w:t>菜单，进入</w:t>
      </w:r>
      <w:r>
        <w:rPr>
          <w:rFonts w:hint="eastAsia"/>
        </w:rPr>
        <w:t>投资理财</w:t>
      </w:r>
      <w:r w:rsidRPr="00B21D5A">
        <w:rPr>
          <w:rFonts w:hint="eastAsia"/>
        </w:rPr>
        <w:t>页面；</w:t>
      </w:r>
    </w:p>
    <w:p w:rsidR="006B7402" w:rsidRDefault="006B7402" w:rsidP="006B7402">
      <w:pPr>
        <w:spacing w:line="276" w:lineRule="auto"/>
      </w:pPr>
      <w:r w:rsidRPr="006B7402">
        <w:rPr>
          <w:rFonts w:ascii="宋体" w:cs="宋体"/>
          <w:noProof/>
          <w:kern w:val="0"/>
          <w:szCs w:val="24"/>
        </w:rPr>
        <w:pict>
          <v:shape id="图片 12" o:spid="_x0000_i1062" type="#_x0000_t75" style="width:167.4pt;height:220.8pt;visibility:visible;mso-wrap-style:square">
            <v:imagedata r:id="rId27" o:title=""/>
          </v:shape>
        </w:pict>
      </w:r>
      <w:r>
        <w:rPr>
          <w:rFonts w:hint="eastAsia"/>
        </w:rPr>
        <w:t>图</w:t>
      </w:r>
      <w:r>
        <w:t>1</w:t>
      </w:r>
    </w:p>
    <w:p w:rsidR="006B7402" w:rsidRDefault="006B7402" w:rsidP="006B7402">
      <w:pPr>
        <w:spacing w:line="276" w:lineRule="auto"/>
      </w:pPr>
      <w:r>
        <w:rPr>
          <w:rFonts w:hint="eastAsia"/>
        </w:rPr>
        <w:t>手机</w:t>
      </w:r>
      <w:r>
        <w:rPr>
          <w:rFonts w:hint="eastAsia"/>
        </w:rPr>
        <w:t xml:space="preserve">app  </w:t>
      </w:r>
      <w:r>
        <w:rPr>
          <w:rFonts w:hint="eastAsia"/>
        </w:rPr>
        <w:t>微信端基本保持一致</w:t>
      </w:r>
    </w:p>
    <w:p w:rsidR="006B7402" w:rsidRDefault="006B7402" w:rsidP="006B7402">
      <w:pPr>
        <w:spacing w:line="276" w:lineRule="auto"/>
      </w:pPr>
      <w:r>
        <w:rPr>
          <w:rFonts w:hint="eastAsia"/>
        </w:rPr>
        <w:t>掌上理财包括五个模块：</w:t>
      </w:r>
      <w:r>
        <w:rPr>
          <w:rFonts w:ascii="Arial" w:hAnsi="Arial" w:cs="宋体" w:hint="eastAsia"/>
          <w:color w:val="000000"/>
          <w:szCs w:val="21"/>
        </w:rPr>
        <w:t>理财超市、我的理财（持有理财产品查询、理财交易明细查询）、理财经理查询，实现理财业务的风险评测、购买、持有理财产品查询、理财交易明细查询、理财经理查询等功能</w:t>
      </w:r>
      <w:r w:rsidRPr="00EB36DC">
        <w:rPr>
          <w:rFonts w:ascii="Arial" w:hAnsi="Arial" w:cs="宋体" w:hint="eastAsia"/>
          <w:color w:val="000000"/>
          <w:szCs w:val="21"/>
        </w:rPr>
        <w:t>。</w:t>
      </w:r>
    </w:p>
    <w:p w:rsidR="006B7402" w:rsidRPr="00F30872" w:rsidRDefault="006B7402" w:rsidP="006B7402">
      <w:pPr>
        <w:pStyle w:val="7"/>
      </w:pPr>
      <w:bookmarkStart w:id="72" w:name="_Toc450493172"/>
      <w:r>
        <w:rPr>
          <w:rFonts w:hint="eastAsia"/>
        </w:rPr>
        <w:t>理财超市</w:t>
      </w:r>
      <w:bookmarkEnd w:id="72"/>
    </w:p>
    <w:p w:rsidR="006B7402" w:rsidRDefault="006B7402" w:rsidP="006B7402">
      <w:pPr>
        <w:spacing w:line="276" w:lineRule="auto"/>
        <w:ind w:firstLineChars="150" w:firstLine="360"/>
      </w:pPr>
      <w:r>
        <w:rPr>
          <w:rFonts w:hint="eastAsia"/>
        </w:rPr>
        <w:t>点击“理财超市”显示字段：尧都农商银行</w:t>
      </w:r>
      <w:r>
        <w:t xml:space="preserve"> </w:t>
      </w:r>
      <w:r>
        <w:rPr>
          <w:rFonts w:hint="eastAsia"/>
        </w:rPr>
        <w:t>理财产品历史兑付率</w:t>
      </w:r>
      <w:r>
        <w:t>100%</w:t>
      </w:r>
      <w:r>
        <w:rPr>
          <w:rFonts w:hint="eastAsia"/>
        </w:rPr>
        <w:t xml:space="preserve">  </w:t>
      </w:r>
      <w:r>
        <w:rPr>
          <w:rFonts w:hint="eastAsia"/>
        </w:rPr>
        <w:t>传输加密中（如图</w:t>
      </w:r>
      <w:r>
        <w:rPr>
          <w:rFonts w:hint="eastAsia"/>
        </w:rPr>
        <w:t>2</w:t>
      </w:r>
      <w:r>
        <w:rPr>
          <w:rFonts w:hint="eastAsia"/>
        </w:rPr>
        <w:t>）固定</w:t>
      </w:r>
      <w:r>
        <w:rPr>
          <w:rFonts w:hint="eastAsia"/>
        </w:rPr>
        <w:t>3</w:t>
      </w:r>
      <w:r>
        <w:rPr>
          <w:rFonts w:hint="eastAsia"/>
        </w:rPr>
        <w:t>秒加载完毕后，跳转至理财首页。（如图</w:t>
      </w:r>
      <w:r>
        <w:rPr>
          <w:rFonts w:hint="eastAsia"/>
        </w:rPr>
        <w:t>3</w:t>
      </w:r>
      <w:r>
        <w:rPr>
          <w:rFonts w:hint="eastAsia"/>
        </w:rPr>
        <w:t>）</w:t>
      </w:r>
    </w:p>
    <w:p w:rsidR="006B7402" w:rsidRDefault="006B7402" w:rsidP="006B7402">
      <w:pPr>
        <w:spacing w:line="276" w:lineRule="auto"/>
        <w:ind w:firstLineChars="150" w:firstLine="360"/>
      </w:pPr>
      <w:r>
        <w:rPr>
          <w:noProof/>
        </w:rPr>
        <w:pict>
          <v:shape id="图片 23" o:spid="_x0000_s1059" type="#_x0000_t75" style="position:absolute;left:0;text-align:left;margin-left:214.1pt;margin-top:4.85pt;width:196.4pt;height:255.2pt;z-index: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8" o:title=""/>
          </v:shape>
        </w:pict>
      </w:r>
      <w:r w:rsidRPr="006B7402">
        <w:rPr>
          <w:rFonts w:ascii="宋体" w:cs="宋体"/>
          <w:noProof/>
          <w:kern w:val="0"/>
          <w:szCs w:val="24"/>
        </w:rPr>
        <w:pict>
          <v:shape id="图片 24" o:spid="_x0000_i1061" type="#_x0000_t75" style="width:189.6pt;height:255.6pt;visibility:visible;mso-wrap-style:square">
            <v:imagedata r:id="rId29" o:title=""/>
          </v:shape>
        </w:pict>
      </w:r>
    </w:p>
    <w:p w:rsidR="006B7402" w:rsidRPr="007E7026" w:rsidRDefault="006B7402" w:rsidP="006B7402">
      <w:pPr>
        <w:pStyle w:val="11"/>
        <w:spacing w:line="400" w:lineRule="exact"/>
        <w:ind w:firstLineChars="0"/>
        <w:rPr>
          <w:rFonts w:ascii="宋体" w:hAnsi="宋体"/>
          <w:b/>
        </w:rPr>
      </w:pPr>
      <w:r>
        <w:rPr>
          <w:rFonts w:ascii="宋体" w:hAnsi="宋体" w:hint="eastAsia"/>
          <w:b/>
        </w:rPr>
        <w:t>固定显示字段</w:t>
      </w:r>
      <w:r w:rsidRPr="007E7026">
        <w:rPr>
          <w:rFonts w:ascii="宋体" w:hAnsi="宋体" w:hint="eastAsia"/>
          <w:b/>
        </w:rPr>
        <w:t>：</w:t>
      </w:r>
      <w:r w:rsidRPr="007E7026">
        <w:rPr>
          <w:rFonts w:ascii="宋体" w:hAnsi="宋体" w:hint="eastAsia"/>
        </w:rPr>
        <w:t>尧都农商行理财上线（天）、累计销售理财（万元）、总参与人数（人）、累计为用户赚（万元）。（如图3）</w:t>
      </w:r>
      <w:r>
        <w:rPr>
          <w:rFonts w:ascii="宋体" w:hAnsi="宋体" w:hint="eastAsia"/>
        </w:rPr>
        <w:t>图标可以使用信合标志或是尧都农商行logo</w:t>
      </w:r>
    </w:p>
    <w:p w:rsidR="006B7402" w:rsidRDefault="006B7402" w:rsidP="006B7402">
      <w:pPr>
        <w:pStyle w:val="11"/>
        <w:spacing w:line="400" w:lineRule="exact"/>
        <w:ind w:firstLineChars="0"/>
      </w:pPr>
      <w:r>
        <w:rPr>
          <w:rFonts w:ascii="宋体" w:hAnsi="宋体" w:hint="eastAsia"/>
          <w:b/>
        </w:rPr>
        <w:lastRenderedPageBreak/>
        <w:t>重点推荐理财产品</w:t>
      </w:r>
      <w:r>
        <w:rPr>
          <w:rFonts w:ascii="宋体" w:hAnsi="宋体" w:hint="eastAsia"/>
        </w:rPr>
        <w:t>：理财产品名称，预期年化收益率（大图的模式）、理财期限、风险级别、产品编号、总额度、已投资人数、立即抢购、查看更多、</w:t>
      </w:r>
      <w:r>
        <w:rPr>
          <w:rFonts w:hint="eastAsia"/>
        </w:rPr>
        <w:t>尧都农商银行理财产品历史兑付率</w:t>
      </w:r>
      <w:r>
        <w:t>100%</w:t>
      </w:r>
      <w:r>
        <w:rPr>
          <w:rFonts w:hint="eastAsia"/>
        </w:rPr>
        <w:t>。</w:t>
      </w:r>
    </w:p>
    <w:p w:rsidR="006B7402" w:rsidRDefault="006B7402" w:rsidP="006B7402">
      <w:pPr>
        <w:pStyle w:val="11"/>
        <w:spacing w:line="400" w:lineRule="exact"/>
        <w:ind w:firstLine="400"/>
      </w:pPr>
      <w:r>
        <w:rPr>
          <w:rFonts w:hint="eastAsia"/>
        </w:rPr>
        <w:t>对客户行为进行分析，不同的客户推荐不同的理财产品；初次购买，提示最近可以面签的网点；活动期间自动推荐正在进行抢购或热销的理财产品，用户有购买行为再提示登录注册页面；理财产品信息对比（</w:t>
      </w:r>
      <w:r>
        <w:rPr>
          <w:rFonts w:hint="eastAsia"/>
        </w:rPr>
        <w:t>pc</w:t>
      </w:r>
      <w:r>
        <w:rPr>
          <w:rFonts w:hint="eastAsia"/>
        </w:rPr>
        <w:t>端最少四个，</w:t>
      </w:r>
      <w:r>
        <w:rPr>
          <w:rFonts w:hint="eastAsia"/>
        </w:rPr>
        <w:t>app</w:t>
      </w:r>
      <w:r>
        <w:rPr>
          <w:rFonts w:hint="eastAsia"/>
        </w:rPr>
        <w:t>两个）</w:t>
      </w:r>
    </w:p>
    <w:p w:rsidR="006B7402" w:rsidRDefault="006B7402" w:rsidP="006B7402">
      <w:pPr>
        <w:pStyle w:val="11"/>
        <w:spacing w:line="400" w:lineRule="exact"/>
        <w:ind w:firstLineChars="0"/>
      </w:pPr>
      <w:r>
        <w:rPr>
          <w:rFonts w:hint="eastAsia"/>
        </w:rPr>
        <w:t>和财富中心联系一下推荐产品的条件。（目前是按客户风险等级推荐）</w:t>
      </w:r>
    </w:p>
    <w:p w:rsidR="006B7402" w:rsidRDefault="006B7402" w:rsidP="006B7402">
      <w:pPr>
        <w:pStyle w:val="11"/>
        <w:spacing w:line="400" w:lineRule="exact"/>
        <w:ind w:firstLineChars="0"/>
      </w:pPr>
      <w:r>
        <w:rPr>
          <w:rFonts w:hint="eastAsia"/>
        </w:rPr>
        <w:t>对推荐的理财产品，左上角红字显示推荐字样。</w:t>
      </w:r>
    </w:p>
    <w:p w:rsidR="006B7402" w:rsidRDefault="006B7402" w:rsidP="006B7402">
      <w:pPr>
        <w:widowControl/>
        <w:spacing w:line="240" w:lineRule="auto"/>
        <w:jc w:val="left"/>
        <w:rPr>
          <w:rFonts w:ascii="宋体" w:hAnsi="宋体" w:cs="宋体"/>
          <w:kern w:val="0"/>
          <w:szCs w:val="24"/>
        </w:rPr>
      </w:pPr>
      <w:r w:rsidRPr="006B7402">
        <w:rPr>
          <w:rFonts w:ascii="宋体" w:hAnsi="宋体" w:cs="宋体"/>
          <w:noProof/>
          <w:kern w:val="0"/>
          <w:szCs w:val="24"/>
        </w:rPr>
        <w:pict>
          <v:shape id="图片 25" o:spid="_x0000_i1060" type="#_x0000_t75" alt="说明: C:\Users\lenovo-jinrong\AppData\Roaming\Tencent\Users\41600289\QQ\WinTemp\RichOle\FVCV`F5(7F~O6]04D9QY{XL.png" style="width:408pt;height:294pt;visibility:visible;mso-wrap-style:square">
            <v:imagedata r:id="rId30" o:title="FVCV`F5(7F~O6]04D9QY{XL"/>
          </v:shape>
        </w:pict>
      </w:r>
    </w:p>
    <w:p w:rsidR="006B7402" w:rsidRPr="007E7026" w:rsidRDefault="006B7402" w:rsidP="006B7402">
      <w:pPr>
        <w:widowControl/>
        <w:spacing w:line="240" w:lineRule="auto"/>
        <w:jc w:val="left"/>
        <w:rPr>
          <w:rFonts w:ascii="宋体" w:hAnsi="宋体" w:cs="宋体"/>
          <w:kern w:val="0"/>
          <w:szCs w:val="24"/>
        </w:rPr>
      </w:pPr>
      <w:r>
        <w:rPr>
          <w:rFonts w:ascii="宋体" w:hAnsi="宋体" w:cs="宋体" w:hint="eastAsia"/>
          <w:kern w:val="0"/>
          <w:szCs w:val="24"/>
        </w:rPr>
        <w:t>PC商城界面理财超市要有产品列表，要有快捷查询选项。</w:t>
      </w:r>
    </w:p>
    <w:p w:rsidR="006B7402" w:rsidRDefault="006B7402" w:rsidP="006B7402">
      <w:pPr>
        <w:pStyle w:val="11"/>
        <w:spacing w:line="400" w:lineRule="exact"/>
        <w:ind w:firstLineChars="0" w:firstLine="0"/>
        <w:rPr>
          <w:rFonts w:ascii="宋体" w:hAnsi="宋体"/>
        </w:rPr>
      </w:pPr>
      <w:r>
        <w:rPr>
          <w:rFonts w:ascii="宋体" w:hAnsi="宋体"/>
        </w:rPr>
        <w:t>产品状态：不限、可购买、即将发售</w:t>
      </w:r>
    </w:p>
    <w:p w:rsidR="006B7402" w:rsidRDefault="006B7402" w:rsidP="006B7402">
      <w:pPr>
        <w:pStyle w:val="11"/>
        <w:spacing w:line="400" w:lineRule="exact"/>
        <w:ind w:firstLineChars="0" w:firstLine="0"/>
        <w:rPr>
          <w:rFonts w:ascii="宋体" w:hAnsi="宋体"/>
        </w:rPr>
      </w:pPr>
      <w:r>
        <w:rPr>
          <w:rFonts w:ascii="宋体" w:hAnsi="宋体" w:hint="eastAsia"/>
        </w:rPr>
        <w:t>产品类型：活期理财、定期理财</w:t>
      </w:r>
    </w:p>
    <w:p w:rsidR="006B7402" w:rsidRDefault="006B7402" w:rsidP="006B7402">
      <w:pPr>
        <w:pStyle w:val="11"/>
        <w:spacing w:line="400" w:lineRule="exact"/>
        <w:ind w:firstLineChars="0" w:firstLine="0"/>
        <w:rPr>
          <w:rFonts w:ascii="宋体" w:hAnsi="宋体"/>
        </w:rPr>
      </w:pPr>
      <w:r>
        <w:rPr>
          <w:rFonts w:ascii="宋体" w:hAnsi="宋体" w:hint="eastAsia"/>
        </w:rPr>
        <w:t>收益类型：保本、非保本</w:t>
      </w:r>
    </w:p>
    <w:p w:rsidR="006B7402" w:rsidRDefault="006B7402" w:rsidP="006B7402">
      <w:pPr>
        <w:spacing w:line="276" w:lineRule="auto"/>
      </w:pPr>
      <w:r>
        <w:rPr>
          <w:rFonts w:hint="eastAsia"/>
        </w:rPr>
        <w:t>收益率：按图显示</w:t>
      </w:r>
    </w:p>
    <w:p w:rsidR="006B7402" w:rsidRDefault="006B7402" w:rsidP="006B7402">
      <w:pPr>
        <w:spacing w:line="276" w:lineRule="auto"/>
      </w:pPr>
      <w:r>
        <w:rPr>
          <w:rFonts w:hint="eastAsia"/>
        </w:rPr>
        <w:t>产品期限：按图显示</w:t>
      </w:r>
    </w:p>
    <w:p w:rsidR="006B7402" w:rsidRDefault="006B7402" w:rsidP="006B7402">
      <w:pPr>
        <w:spacing w:line="276" w:lineRule="auto"/>
      </w:pPr>
      <w:r>
        <w:rPr>
          <w:rFonts w:hint="eastAsia"/>
        </w:rPr>
        <w:t>注意事项：</w:t>
      </w:r>
    </w:p>
    <w:p w:rsidR="006B7402" w:rsidRDefault="006B7402" w:rsidP="008B4BF2">
      <w:pPr>
        <w:pStyle w:val="af8"/>
        <w:widowControl w:val="0"/>
        <w:numPr>
          <w:ilvl w:val="0"/>
          <w:numId w:val="411"/>
        </w:numPr>
        <w:adjustRightInd/>
        <w:snapToGrid/>
        <w:spacing w:before="0" w:after="0" w:line="276" w:lineRule="auto"/>
        <w:ind w:leftChars="0" w:rightChars="0" w:right="0" w:firstLineChars="0"/>
        <w:jc w:val="both"/>
      </w:pPr>
      <w:r>
        <w:rPr>
          <w:rFonts w:hint="eastAsia"/>
        </w:rPr>
        <w:t>微信端按照图</w:t>
      </w:r>
      <w:r>
        <w:rPr>
          <w:rFonts w:hint="eastAsia"/>
        </w:rPr>
        <w:t>1</w:t>
      </w:r>
      <w:r>
        <w:rPr>
          <w:rFonts w:hint="eastAsia"/>
        </w:rPr>
        <w:t>显示。</w:t>
      </w:r>
    </w:p>
    <w:p w:rsidR="006B7402" w:rsidRPr="007E7026" w:rsidRDefault="006B7402" w:rsidP="008B4BF2">
      <w:pPr>
        <w:pStyle w:val="af8"/>
        <w:widowControl w:val="0"/>
        <w:numPr>
          <w:ilvl w:val="0"/>
          <w:numId w:val="411"/>
        </w:numPr>
        <w:adjustRightInd/>
        <w:snapToGrid/>
        <w:spacing w:before="0" w:after="0" w:line="276" w:lineRule="auto"/>
        <w:ind w:leftChars="0" w:rightChars="0" w:right="0" w:firstLineChars="0"/>
        <w:jc w:val="both"/>
      </w:pPr>
      <w:r>
        <w:t>A</w:t>
      </w:r>
      <w:r>
        <w:rPr>
          <w:rFonts w:hint="eastAsia"/>
        </w:rPr>
        <w:t>pp</w:t>
      </w:r>
      <w:r>
        <w:rPr>
          <w:rFonts w:hint="eastAsia"/>
        </w:rPr>
        <w:t>进入投资理财后首先显示大图的推荐，然后下方显示多条理财信息。</w:t>
      </w:r>
    </w:p>
    <w:p w:rsidR="006B7402" w:rsidRPr="00F33D36" w:rsidRDefault="006B7402" w:rsidP="008B4BF2">
      <w:pPr>
        <w:pStyle w:val="af8"/>
        <w:widowControl w:val="0"/>
        <w:numPr>
          <w:ilvl w:val="0"/>
          <w:numId w:val="411"/>
        </w:numPr>
        <w:adjustRightInd/>
        <w:snapToGrid/>
        <w:spacing w:before="0" w:after="0" w:line="276" w:lineRule="auto"/>
        <w:ind w:leftChars="0" w:rightChars="0" w:right="0" w:firstLineChars="0"/>
        <w:jc w:val="both"/>
      </w:pPr>
      <w:bookmarkStart w:id="73" w:name="_Toc450493173"/>
      <w:r>
        <w:rPr>
          <w:rFonts w:hint="eastAsia"/>
        </w:rPr>
        <w:t>理财产品查询</w:t>
      </w:r>
      <w:bookmarkEnd w:id="73"/>
    </w:p>
    <w:p w:rsidR="006B7402" w:rsidRDefault="006B7402" w:rsidP="006B7402">
      <w:pPr>
        <w:spacing w:line="276" w:lineRule="auto"/>
        <w:rPr>
          <w:rFonts w:ascii="宋体" w:hAnsi="宋体"/>
        </w:rPr>
      </w:pPr>
      <w:r>
        <w:rPr>
          <w:rFonts w:ascii="宋体" w:hAnsi="宋体" w:hint="eastAsia"/>
        </w:rPr>
        <w:t>选择更多理财产品，点击“查看更多”,进入理财产品列表。</w:t>
      </w:r>
    </w:p>
    <w:p w:rsidR="006B7402" w:rsidRDefault="006B7402" w:rsidP="006B7402">
      <w:pPr>
        <w:spacing w:line="276" w:lineRule="auto"/>
        <w:ind w:firstLineChars="200" w:firstLine="480"/>
        <w:rPr>
          <w:rFonts w:ascii="宋体" w:hAnsi="宋体"/>
        </w:rPr>
      </w:pPr>
    </w:p>
    <w:p w:rsidR="006B7402" w:rsidRDefault="006B7402" w:rsidP="006B7402">
      <w:pPr>
        <w:spacing w:line="276" w:lineRule="auto"/>
        <w:ind w:firstLineChars="200" w:firstLine="480"/>
        <w:rPr>
          <w:rFonts w:ascii="宋体" w:hAnsi="宋体"/>
        </w:rPr>
      </w:pPr>
    </w:p>
    <w:p w:rsidR="006B7402" w:rsidRDefault="006B7402" w:rsidP="006B7402">
      <w:pPr>
        <w:spacing w:line="276" w:lineRule="auto"/>
        <w:ind w:firstLineChars="200" w:firstLine="480"/>
        <w:rPr>
          <w:rFonts w:ascii="宋体" w:hAnsi="宋体"/>
        </w:rPr>
      </w:pPr>
    </w:p>
    <w:p w:rsidR="006B7402" w:rsidRDefault="006B7402" w:rsidP="006B7402">
      <w:pPr>
        <w:spacing w:line="276" w:lineRule="auto"/>
        <w:ind w:firstLineChars="200" w:firstLine="480"/>
        <w:rPr>
          <w:rFonts w:ascii="宋体" w:hAnsi="宋体"/>
        </w:rPr>
      </w:pPr>
      <w:r w:rsidRPr="006B7402">
        <w:rPr>
          <w:rFonts w:ascii="宋体" w:hAnsi="宋体"/>
          <w:noProof/>
        </w:rPr>
        <w:pict>
          <v:shape id="图片 26" o:spid="_x0000_i1059" type="#_x0000_t75" alt="说明: 2" style="width:123pt;height:142.8pt;visibility:visible;mso-wrap-style:square">
            <v:imagedata r:id="rId31" o:title="2"/>
          </v:shape>
        </w:pict>
      </w:r>
    </w:p>
    <w:p w:rsidR="006B7402" w:rsidRDefault="006B7402" w:rsidP="006B7402">
      <w:pPr>
        <w:spacing w:line="276" w:lineRule="auto"/>
        <w:ind w:firstLineChars="200" w:firstLine="480"/>
        <w:rPr>
          <w:rFonts w:ascii="宋体" w:hAnsi="宋体"/>
        </w:rPr>
      </w:pPr>
      <w:r>
        <w:rPr>
          <w:rFonts w:ascii="宋体" w:hAnsi="宋体" w:hint="eastAsia"/>
        </w:rPr>
        <w:t>显示字段包括：产品名称、产品编号、预期年化收益率、理财期限、剩余额度、起点金额、交易状态（已售罄、待售中、热销）。待售中理财产品增加字段：x月x日起售，产品编号后增加收益类型。在收益率后面增加，募集截止日。</w:t>
      </w:r>
    </w:p>
    <w:p w:rsidR="006B7402" w:rsidRDefault="006B7402" w:rsidP="006B7402">
      <w:pPr>
        <w:spacing w:line="276" w:lineRule="auto"/>
        <w:ind w:firstLineChars="200" w:firstLine="480"/>
        <w:rPr>
          <w:rFonts w:ascii="宋体" w:hAnsi="宋体"/>
        </w:rPr>
      </w:pPr>
      <w:r>
        <w:rPr>
          <w:rFonts w:ascii="宋体" w:hAnsi="宋体" w:hint="eastAsia"/>
          <w:noProof/>
        </w:rPr>
        <w:t>2、点击单只理财产品显示理财产品详情页面</w:t>
      </w:r>
    </w:p>
    <w:p w:rsidR="006B7402" w:rsidRDefault="006B7402" w:rsidP="006B7402">
      <w:pPr>
        <w:rPr>
          <w:rFonts w:ascii="宋体" w:hAnsi="宋体" w:cs="宋体"/>
          <w:noProof/>
          <w:kern w:val="0"/>
          <w:szCs w:val="24"/>
        </w:rPr>
      </w:pPr>
      <w:r w:rsidRPr="006B7402">
        <w:rPr>
          <w:rFonts w:ascii="宋体" w:hAnsi="宋体" w:cs="宋体"/>
          <w:noProof/>
          <w:kern w:val="0"/>
          <w:szCs w:val="24"/>
        </w:rPr>
        <w:pict>
          <v:shape id="图片 28" o:spid="_x0000_i1058" type="#_x0000_t75" alt="说明: C:\Users\lenovo-jinrong\Documents\Tencent Files\41600289\Image\Group\G9R]WRDM_{`ZA1RI@SKGQR6.jpg" style="width:229.2pt;height:407.4pt;visibility:visible;mso-wrap-style:square">
            <v:imagedata r:id="rId32" o:title="G9R]WRDM_{`ZA1RI@SKGQR6"/>
          </v:shape>
        </w:pict>
      </w:r>
      <w:r w:rsidRPr="008700C5">
        <w:rPr>
          <w:noProof/>
        </w:rPr>
        <w:lastRenderedPageBreak/>
        <w:pict>
          <v:shape id="图片 29" o:spid="_x0000_i1057" type="#_x0000_t75" alt="说明: C:\Users\lenovo-jinrong\Documents\Tencent Files\41600289\Image\Group\8B2)C`86V33T0KGVJDDR}MH.png" style="width:214.2pt;height:381.6pt;visibility:visible;mso-wrap-style:square">
            <v:imagedata r:id="rId33" o:title="8B2)C`86V33T0KGVJDDR}MH"/>
          </v:shape>
        </w:pict>
      </w:r>
    </w:p>
    <w:p w:rsidR="006B7402" w:rsidRDefault="006B7402" w:rsidP="006B7402">
      <w:pPr>
        <w:ind w:firstLineChars="200" w:firstLine="480"/>
        <w:rPr>
          <w:rFonts w:ascii="宋体" w:hAnsi="宋体" w:cs="宋体"/>
          <w:noProof/>
          <w:kern w:val="0"/>
          <w:szCs w:val="24"/>
        </w:rPr>
      </w:pPr>
      <w:r w:rsidRPr="00EE33A8">
        <w:rPr>
          <w:rFonts w:ascii="宋体" w:hAnsi="宋体" w:cs="宋体" w:hint="eastAsia"/>
          <w:noProof/>
          <w:kern w:val="0"/>
          <w:szCs w:val="24"/>
        </w:rPr>
        <w:t>产品详情页面显示：产品名称、产品编码、币种、起息日期、到期日期、起点金额、递增金额、收益类型、产品期限、风险等级、兑付规则、手续费率、官方说明书。</w:t>
      </w:r>
    </w:p>
    <w:p w:rsidR="006B7402" w:rsidRPr="009B7CCF" w:rsidRDefault="006B7402" w:rsidP="006B7402">
      <w:pPr>
        <w:widowControl/>
        <w:spacing w:line="240" w:lineRule="auto"/>
        <w:jc w:val="left"/>
        <w:rPr>
          <w:rFonts w:ascii="宋体" w:hAnsi="宋体" w:cs="宋体"/>
          <w:kern w:val="0"/>
          <w:szCs w:val="24"/>
        </w:rPr>
      </w:pPr>
      <w:r w:rsidRPr="006B7402">
        <w:rPr>
          <w:rFonts w:ascii="宋体" w:hAnsi="宋体" w:cs="宋体"/>
          <w:noProof/>
          <w:kern w:val="0"/>
          <w:szCs w:val="24"/>
        </w:rPr>
        <w:lastRenderedPageBreak/>
        <w:pict>
          <v:shape id="图片 30" o:spid="_x0000_i1056" type="#_x0000_t75" alt="说明: C:\Users\lenovo-jinrong\Documents\Tencent Files\41600289\Image\Group\~}D04{TS6UK[WF6LLO66$TF.png" style="width:234pt;height:415.2pt;visibility:visible;mso-wrap-style:square">
            <v:imagedata r:id="rId34" o:title="~}D04{TS6UK[WF6LLO66$TF"/>
          </v:shape>
        </w:pict>
      </w:r>
    </w:p>
    <w:p w:rsidR="006B7402" w:rsidRDefault="006B7402" w:rsidP="006B7402">
      <w:pPr>
        <w:spacing w:line="400" w:lineRule="exact"/>
        <w:ind w:firstLineChars="200" w:firstLine="480"/>
      </w:pPr>
      <w:r>
        <w:t>点击官方说明书后的显示，</w:t>
      </w:r>
      <w:r>
        <w:rPr>
          <w:rFonts w:hint="eastAsia"/>
        </w:rPr>
        <w:t>产品说明书、购买说明、风险提示、产品公告详情，</w:t>
      </w:r>
      <w:r>
        <w:t>等全套说明文件。</w:t>
      </w:r>
    </w:p>
    <w:p w:rsidR="006B7402" w:rsidRDefault="006B7402" w:rsidP="006B7402">
      <w:pPr>
        <w:widowControl/>
        <w:spacing w:line="240" w:lineRule="auto"/>
        <w:jc w:val="left"/>
        <w:rPr>
          <w:rFonts w:ascii="宋体" w:hAnsi="宋体" w:cs="宋体"/>
          <w:kern w:val="0"/>
          <w:szCs w:val="24"/>
        </w:rPr>
      </w:pPr>
    </w:p>
    <w:p w:rsidR="006B7402" w:rsidRDefault="006B7402" w:rsidP="008B4BF2">
      <w:pPr>
        <w:numPr>
          <w:ilvl w:val="0"/>
          <w:numId w:val="407"/>
        </w:numPr>
        <w:spacing w:line="276" w:lineRule="auto"/>
      </w:pPr>
      <w:r w:rsidRPr="00B21D5A">
        <w:rPr>
          <w:rFonts w:hint="eastAsia"/>
        </w:rPr>
        <w:t>客户点击</w:t>
      </w:r>
      <w:r>
        <w:rPr>
          <w:rFonts w:hint="eastAsia"/>
        </w:rPr>
        <w:t>“购买”</w:t>
      </w:r>
      <w:r w:rsidRPr="00B21D5A">
        <w:rPr>
          <w:rFonts w:hint="eastAsia"/>
        </w:rPr>
        <w:t>，进入</w:t>
      </w:r>
      <w:r>
        <w:rPr>
          <w:rFonts w:hint="eastAsia"/>
        </w:rPr>
        <w:t>投资理财购买</w:t>
      </w:r>
      <w:r w:rsidRPr="00B21D5A">
        <w:rPr>
          <w:rFonts w:hint="eastAsia"/>
        </w:rPr>
        <w:t>；</w:t>
      </w:r>
    </w:p>
    <w:p w:rsidR="006B7402" w:rsidRDefault="006B7402" w:rsidP="006B7402">
      <w:pPr>
        <w:widowControl/>
        <w:ind w:left="420"/>
        <w:jc w:val="left"/>
        <w:rPr>
          <w:rFonts w:ascii="宋体" w:hAnsi="宋体" w:cs="宋体"/>
          <w:kern w:val="0"/>
          <w:szCs w:val="24"/>
        </w:rPr>
      </w:pPr>
      <w:r w:rsidRPr="008700C5">
        <w:rPr>
          <w:noProof/>
        </w:rPr>
        <w:lastRenderedPageBreak/>
        <w:pict>
          <v:shape id="图片 31" o:spid="_x0000_i1055" type="#_x0000_t75" alt="说明: C:\Users\lenovo-jinrong\Documents\Tencent Files\41600289\Image\C2C\AE33AE128CC2A351BE50150F38695591.jpg" style="width:212.4pt;height:378pt;visibility:visible;mso-wrap-style:square">
            <v:imagedata r:id="rId35" o:title="AE33AE128CC2A351BE50150F38695591"/>
          </v:shape>
        </w:pict>
      </w:r>
    </w:p>
    <w:p w:rsidR="006B7402" w:rsidRDefault="006B7402" w:rsidP="006B7402">
      <w:pPr>
        <w:spacing w:line="276" w:lineRule="auto"/>
        <w:ind w:firstLineChars="200" w:firstLine="480"/>
        <w:rPr>
          <w:rFonts w:ascii="宋体" w:hAnsi="宋体" w:cs="宋体"/>
          <w:kern w:val="0"/>
          <w:szCs w:val="24"/>
        </w:rPr>
      </w:pPr>
      <w:r w:rsidRPr="00C50184">
        <w:rPr>
          <w:rFonts w:ascii="宋体" w:hAnsi="宋体" w:cs="宋体" w:hint="eastAsia"/>
          <w:kern w:val="0"/>
          <w:szCs w:val="24"/>
        </w:rPr>
        <w:t>对没有面签的客户提示，报错。</w:t>
      </w:r>
    </w:p>
    <w:p w:rsidR="006B7402" w:rsidRPr="006C2416" w:rsidRDefault="006B7402" w:rsidP="006B7402">
      <w:pPr>
        <w:spacing w:line="276" w:lineRule="auto"/>
        <w:ind w:firstLineChars="200" w:firstLine="480"/>
        <w:rPr>
          <w:rFonts w:ascii="宋体" w:hAnsi="宋体" w:cs="宋体"/>
          <w:kern w:val="0"/>
          <w:szCs w:val="24"/>
        </w:rPr>
      </w:pPr>
      <w:r w:rsidRPr="00C50184">
        <w:rPr>
          <w:rFonts w:ascii="宋体" w:hAnsi="宋体" w:cs="宋体" w:hint="eastAsia"/>
          <w:kern w:val="0"/>
          <w:szCs w:val="24"/>
        </w:rPr>
        <w:t>如客户风险评估期限已满一年，</w:t>
      </w:r>
      <w:r>
        <w:rPr>
          <w:rFonts w:hint="eastAsia"/>
        </w:rPr>
        <w:t>跳转到风险评测界面，需要客户完成风险评测。</w:t>
      </w:r>
    </w:p>
    <w:p w:rsidR="006B7402" w:rsidRPr="0028672E" w:rsidRDefault="006B7402" w:rsidP="006B7402">
      <w:pPr>
        <w:widowControl/>
        <w:spacing w:line="240" w:lineRule="auto"/>
        <w:jc w:val="left"/>
        <w:rPr>
          <w:rFonts w:ascii="宋体" w:hAnsi="宋体" w:cs="宋体"/>
          <w:kern w:val="0"/>
          <w:szCs w:val="24"/>
        </w:rPr>
      </w:pPr>
      <w:r w:rsidRPr="006B7402">
        <w:rPr>
          <w:rFonts w:ascii="宋体" w:hAnsi="宋体" w:cs="宋体"/>
          <w:noProof/>
          <w:kern w:val="0"/>
          <w:szCs w:val="24"/>
        </w:rPr>
        <w:lastRenderedPageBreak/>
        <w:pict>
          <v:shape id="图片 32" o:spid="_x0000_i1054" type="#_x0000_t75" alt="说明: C:\Users\lenovo-jinrong\Documents\Tencent Files\41600289\Image\C2C\4D7859DF790B7743B8377C7986B96272.jpg" style="width:184.2pt;height:327.6pt;visibility:visible;mso-wrap-style:square">
            <v:imagedata r:id="rId36" o:title="4D7859DF790B7743B8377C7986B96272"/>
          </v:shape>
        </w:pict>
      </w:r>
    </w:p>
    <w:p w:rsidR="006B7402" w:rsidRDefault="006B7402" w:rsidP="006B7402">
      <w:pPr>
        <w:widowControl/>
        <w:ind w:left="420"/>
        <w:jc w:val="left"/>
        <w:rPr>
          <w:noProof/>
        </w:rPr>
      </w:pPr>
      <w:r>
        <w:rPr>
          <w:noProof/>
        </w:rPr>
        <w:pict>
          <v:shape id="图片 33" o:spid="_x0000_s1058" type="#_x0000_t75" alt="说明: 9" style="position:absolute;left:0;text-align:left;margin-left:-2.55pt;margin-top:.9pt;width:235.5pt;height:326.3pt;z-index: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7" o:title="9"/>
          </v:shape>
        </w:pict>
      </w:r>
    </w:p>
    <w:p w:rsidR="006B7402" w:rsidRDefault="006B7402" w:rsidP="006B7402">
      <w:pPr>
        <w:widowControl/>
        <w:ind w:left="420"/>
        <w:jc w:val="left"/>
        <w:rPr>
          <w:noProof/>
        </w:rPr>
      </w:pPr>
    </w:p>
    <w:p w:rsidR="006B7402" w:rsidRDefault="006B7402" w:rsidP="006B7402">
      <w:pPr>
        <w:widowControl/>
        <w:ind w:left="420"/>
        <w:jc w:val="left"/>
        <w:rPr>
          <w:noProof/>
        </w:rPr>
      </w:pPr>
    </w:p>
    <w:p w:rsidR="006B7402" w:rsidRDefault="006B7402" w:rsidP="006B7402">
      <w:pPr>
        <w:widowControl/>
        <w:ind w:left="420"/>
        <w:jc w:val="left"/>
        <w:rPr>
          <w:noProof/>
        </w:rPr>
      </w:pPr>
    </w:p>
    <w:p w:rsidR="006B7402" w:rsidRDefault="006B7402" w:rsidP="006B7402">
      <w:pPr>
        <w:widowControl/>
        <w:ind w:left="420"/>
        <w:jc w:val="left"/>
        <w:rPr>
          <w:noProof/>
        </w:rPr>
      </w:pPr>
    </w:p>
    <w:p w:rsidR="006B7402" w:rsidRDefault="006B7402" w:rsidP="006B7402">
      <w:pPr>
        <w:widowControl/>
        <w:ind w:left="420"/>
        <w:jc w:val="left"/>
        <w:rPr>
          <w:noProof/>
        </w:rPr>
      </w:pPr>
    </w:p>
    <w:p w:rsidR="006B7402" w:rsidRDefault="006B7402" w:rsidP="006B7402">
      <w:pPr>
        <w:widowControl/>
        <w:ind w:left="420"/>
        <w:jc w:val="left"/>
        <w:rPr>
          <w:noProof/>
        </w:rPr>
      </w:pPr>
    </w:p>
    <w:p w:rsidR="006B7402" w:rsidRDefault="006B7402" w:rsidP="006B7402">
      <w:pPr>
        <w:widowControl/>
        <w:ind w:left="420"/>
        <w:jc w:val="left"/>
        <w:rPr>
          <w:noProof/>
        </w:rPr>
      </w:pPr>
    </w:p>
    <w:p w:rsidR="006B7402" w:rsidRDefault="006B7402" w:rsidP="006B7402">
      <w:pPr>
        <w:widowControl/>
        <w:ind w:left="420"/>
        <w:jc w:val="left"/>
        <w:rPr>
          <w:noProof/>
        </w:rPr>
      </w:pPr>
    </w:p>
    <w:p w:rsidR="006B7402" w:rsidRDefault="006B7402" w:rsidP="006B7402">
      <w:pPr>
        <w:widowControl/>
        <w:ind w:left="420"/>
        <w:jc w:val="left"/>
        <w:rPr>
          <w:noProof/>
        </w:rPr>
      </w:pPr>
    </w:p>
    <w:p w:rsidR="006B7402" w:rsidRDefault="006B7402" w:rsidP="006B7402">
      <w:pPr>
        <w:widowControl/>
        <w:ind w:left="420"/>
        <w:jc w:val="left"/>
        <w:rPr>
          <w:noProof/>
        </w:rPr>
      </w:pPr>
    </w:p>
    <w:p w:rsidR="006B7402" w:rsidRDefault="006B7402" w:rsidP="006B7402">
      <w:pPr>
        <w:widowControl/>
        <w:ind w:left="420"/>
        <w:jc w:val="left"/>
        <w:rPr>
          <w:rFonts w:ascii="宋体" w:hAnsi="宋体" w:cs="宋体"/>
          <w:kern w:val="0"/>
          <w:szCs w:val="24"/>
        </w:rPr>
      </w:pPr>
    </w:p>
    <w:p w:rsidR="006B7402" w:rsidRDefault="006B7402" w:rsidP="006B7402">
      <w:pPr>
        <w:widowControl/>
        <w:ind w:left="420"/>
        <w:jc w:val="left"/>
        <w:rPr>
          <w:rFonts w:ascii="宋体" w:hAnsi="宋体" w:cs="宋体"/>
          <w:kern w:val="0"/>
          <w:szCs w:val="24"/>
        </w:rPr>
      </w:pPr>
    </w:p>
    <w:p w:rsidR="006B7402" w:rsidRPr="00B927A8" w:rsidRDefault="006B7402" w:rsidP="006B7402">
      <w:pPr>
        <w:widowControl/>
        <w:ind w:left="420"/>
        <w:jc w:val="left"/>
        <w:rPr>
          <w:rFonts w:ascii="宋体" w:hAnsi="宋体" w:cs="宋体"/>
          <w:kern w:val="0"/>
          <w:szCs w:val="24"/>
        </w:rPr>
      </w:pPr>
    </w:p>
    <w:p w:rsidR="006B7402" w:rsidRPr="007B61AF" w:rsidRDefault="006B7402" w:rsidP="008B4BF2">
      <w:pPr>
        <w:numPr>
          <w:ilvl w:val="0"/>
          <w:numId w:val="407"/>
        </w:numPr>
        <w:spacing w:line="276" w:lineRule="auto"/>
      </w:pPr>
      <w:r w:rsidRPr="007B61AF">
        <w:rPr>
          <w:rFonts w:hint="eastAsia"/>
        </w:rPr>
        <w:t>业务说明</w:t>
      </w:r>
    </w:p>
    <w:p w:rsidR="006B7402" w:rsidRPr="006B7402" w:rsidRDefault="006B7402" w:rsidP="008B4BF2">
      <w:pPr>
        <w:pStyle w:val="af8"/>
        <w:widowControl w:val="0"/>
        <w:numPr>
          <w:ilvl w:val="0"/>
          <w:numId w:val="408"/>
        </w:numPr>
        <w:adjustRightInd/>
        <w:snapToGrid/>
        <w:spacing w:before="0" w:after="0" w:line="400" w:lineRule="exact"/>
        <w:ind w:leftChars="0" w:rightChars="0" w:right="0" w:firstLineChars="0"/>
        <w:jc w:val="both"/>
        <w:rPr>
          <w:rFonts w:ascii="宋体" w:hAnsi="宋体"/>
        </w:rPr>
      </w:pPr>
      <w:r w:rsidRPr="006B7402">
        <w:rPr>
          <w:rFonts w:ascii="宋体" w:hAnsi="宋体"/>
        </w:rPr>
        <w:lastRenderedPageBreak/>
        <w:t>第一步点击购买，系统判断是否做过风险评测。</w:t>
      </w:r>
    </w:p>
    <w:p w:rsidR="006B7402" w:rsidRPr="006B7402" w:rsidRDefault="006B7402" w:rsidP="008B4BF2">
      <w:pPr>
        <w:pStyle w:val="af8"/>
        <w:widowControl w:val="0"/>
        <w:numPr>
          <w:ilvl w:val="0"/>
          <w:numId w:val="408"/>
        </w:numPr>
        <w:adjustRightInd/>
        <w:snapToGrid/>
        <w:spacing w:before="0" w:after="0" w:line="400" w:lineRule="exact"/>
        <w:ind w:leftChars="0" w:left="0" w:rightChars="0" w:right="0" w:firstLine="480"/>
        <w:jc w:val="both"/>
        <w:rPr>
          <w:rFonts w:ascii="宋体" w:hAnsi="宋体"/>
        </w:rPr>
      </w:pPr>
      <w:r w:rsidRPr="006B7402">
        <w:rPr>
          <w:rFonts w:ascii="宋体" w:hAnsi="宋体" w:hint="eastAsia"/>
        </w:rPr>
        <w:t>第二步：购买须知确认，同时对超出风险承受能力的产品进行提示，报错。手输</w:t>
      </w:r>
    </w:p>
    <w:p w:rsidR="006B7402" w:rsidRPr="006B7402" w:rsidRDefault="006B7402" w:rsidP="008B4BF2">
      <w:pPr>
        <w:pStyle w:val="af8"/>
        <w:widowControl w:val="0"/>
        <w:numPr>
          <w:ilvl w:val="0"/>
          <w:numId w:val="408"/>
        </w:numPr>
        <w:adjustRightInd/>
        <w:snapToGrid/>
        <w:spacing w:before="0" w:after="0" w:line="400" w:lineRule="exact"/>
        <w:ind w:leftChars="0" w:left="0" w:rightChars="0" w:right="0" w:firstLine="480"/>
        <w:jc w:val="both"/>
        <w:rPr>
          <w:rFonts w:ascii="宋体" w:hAnsi="宋体"/>
        </w:rPr>
      </w:pPr>
      <w:r>
        <w:rPr>
          <w:rFonts w:hint="eastAsia"/>
        </w:rPr>
        <w:t>第三步：客户进入支付界面，选择已经签约的本行账户、输入支付密码完成认购。</w:t>
      </w:r>
    </w:p>
    <w:p w:rsidR="006B7402" w:rsidRPr="006B7402" w:rsidRDefault="006B7402" w:rsidP="008B4BF2">
      <w:pPr>
        <w:pStyle w:val="af8"/>
        <w:widowControl w:val="0"/>
        <w:numPr>
          <w:ilvl w:val="0"/>
          <w:numId w:val="408"/>
        </w:numPr>
        <w:adjustRightInd/>
        <w:snapToGrid/>
        <w:spacing w:before="0" w:after="0" w:line="400" w:lineRule="exact"/>
        <w:ind w:leftChars="0" w:left="0" w:rightChars="0" w:right="0" w:firstLine="480"/>
        <w:jc w:val="both"/>
        <w:rPr>
          <w:rFonts w:ascii="宋体" w:hAnsi="宋体"/>
        </w:rPr>
      </w:pPr>
      <w:r>
        <w:rPr>
          <w:rFonts w:hint="eastAsia"/>
        </w:rPr>
        <w:t>第四步：生成认购回单。</w:t>
      </w:r>
    </w:p>
    <w:p w:rsidR="006B7402" w:rsidRPr="006B7402" w:rsidRDefault="006B7402" w:rsidP="008B4BF2">
      <w:pPr>
        <w:pStyle w:val="af8"/>
        <w:widowControl w:val="0"/>
        <w:numPr>
          <w:ilvl w:val="0"/>
          <w:numId w:val="408"/>
        </w:numPr>
        <w:adjustRightInd/>
        <w:snapToGrid/>
        <w:spacing w:before="0" w:after="0" w:line="400" w:lineRule="exact"/>
        <w:ind w:leftChars="0" w:left="0" w:rightChars="0" w:right="0" w:firstLine="480"/>
        <w:jc w:val="both"/>
        <w:rPr>
          <w:rFonts w:ascii="宋体" w:hAnsi="宋体"/>
        </w:rPr>
      </w:pPr>
      <w:r>
        <w:rPr>
          <w:rFonts w:hint="eastAsia"/>
        </w:rPr>
        <w:t>控制只能使用本人、本行卡完成购买，验证账户交易密码（注意：提示客户请输入交易密码加短信验证码）。</w:t>
      </w:r>
    </w:p>
    <w:p w:rsidR="006B7402" w:rsidRPr="006B7402" w:rsidRDefault="006B7402" w:rsidP="008B4BF2">
      <w:pPr>
        <w:pStyle w:val="af8"/>
        <w:widowControl w:val="0"/>
        <w:numPr>
          <w:ilvl w:val="0"/>
          <w:numId w:val="408"/>
        </w:numPr>
        <w:adjustRightInd/>
        <w:snapToGrid/>
        <w:spacing w:before="0" w:after="0" w:line="400" w:lineRule="exact"/>
        <w:ind w:leftChars="0" w:left="0" w:rightChars="0" w:right="0" w:firstLine="480"/>
        <w:jc w:val="both"/>
        <w:rPr>
          <w:rFonts w:ascii="宋体" w:hAnsi="宋体"/>
        </w:rPr>
      </w:pPr>
      <w:r>
        <w:rPr>
          <w:rFonts w:hint="eastAsia"/>
        </w:rPr>
        <w:t>要求每次都需要输入理财经理邀请码，系统进行登记、非必输项。</w:t>
      </w:r>
    </w:p>
    <w:p w:rsidR="006B7402" w:rsidRDefault="006B7402" w:rsidP="006B7402">
      <w:pPr>
        <w:pStyle w:val="7"/>
      </w:pPr>
      <w:bookmarkStart w:id="74" w:name="_Toc436060682"/>
      <w:bookmarkStart w:id="75" w:name="_Toc450493176"/>
      <w:r>
        <w:rPr>
          <w:rFonts w:hint="eastAsia"/>
        </w:rPr>
        <w:t>我的理财</w:t>
      </w:r>
      <w:bookmarkEnd w:id="74"/>
      <w:bookmarkEnd w:id="75"/>
    </w:p>
    <w:p w:rsidR="006B7402" w:rsidRPr="00220292" w:rsidRDefault="006B7402" w:rsidP="006B7402">
      <w:pPr>
        <w:spacing w:line="276" w:lineRule="auto"/>
        <w:ind w:firstLineChars="200" w:firstLine="480"/>
        <w:rPr>
          <w:rFonts w:ascii="黑体" w:eastAsia="黑体" w:hAnsi="Arial" w:cs="宋体"/>
          <w:color w:val="000000"/>
          <w:szCs w:val="24"/>
        </w:rPr>
      </w:pPr>
      <w:r w:rsidRPr="00220292">
        <w:rPr>
          <w:rFonts w:ascii="黑体" w:eastAsia="黑体" w:hAnsi="Arial" w:cs="宋体" w:hint="eastAsia"/>
          <w:color w:val="000000"/>
          <w:szCs w:val="24"/>
        </w:rPr>
        <w:t>操作步骤：</w:t>
      </w:r>
    </w:p>
    <w:p w:rsidR="006B7402" w:rsidRDefault="006B7402" w:rsidP="008B4BF2">
      <w:pPr>
        <w:numPr>
          <w:ilvl w:val="0"/>
          <w:numId w:val="409"/>
        </w:numPr>
        <w:spacing w:line="276" w:lineRule="auto"/>
      </w:pPr>
      <w:r w:rsidRPr="00B21D5A">
        <w:rPr>
          <w:rFonts w:hint="eastAsia"/>
        </w:rPr>
        <w:t>客户点击</w:t>
      </w:r>
      <w:r>
        <w:rPr>
          <w:rFonts w:hint="eastAsia"/>
        </w:rPr>
        <w:t>“投资理财</w:t>
      </w:r>
      <w:r w:rsidRPr="00B21D5A">
        <w:rPr>
          <w:rFonts w:hint="eastAsia"/>
        </w:rPr>
        <w:t>-&gt;</w:t>
      </w:r>
      <w:r>
        <w:rPr>
          <w:rFonts w:hint="eastAsia"/>
        </w:rPr>
        <w:t>我的理财”</w:t>
      </w:r>
      <w:r w:rsidRPr="00B21D5A">
        <w:rPr>
          <w:rFonts w:hint="eastAsia"/>
        </w:rPr>
        <w:t>菜单，进入</w:t>
      </w:r>
      <w:r>
        <w:rPr>
          <w:rFonts w:hint="eastAsia"/>
        </w:rPr>
        <w:t>客户以购买理财产品的查询界面</w:t>
      </w:r>
      <w:r w:rsidRPr="00B21D5A">
        <w:rPr>
          <w:rFonts w:hint="eastAsia"/>
        </w:rPr>
        <w:t>；</w:t>
      </w:r>
    </w:p>
    <w:p w:rsidR="006B7402" w:rsidRPr="002E19DA" w:rsidRDefault="006B7402" w:rsidP="006B7402">
      <w:r w:rsidRPr="008700C5">
        <w:rPr>
          <w:noProof/>
        </w:rPr>
        <w:pict>
          <v:shape id="图片 34" o:spid="_x0000_i1053" type="#_x0000_t75" style="width:392.4pt;height:288.6pt;visibility:visible;mso-wrap-style:square">
            <v:imagedata r:id="rId38" o:title=""/>
          </v:shape>
        </w:pict>
      </w:r>
    </w:p>
    <w:p w:rsidR="006B7402" w:rsidRDefault="006B7402" w:rsidP="006B7402">
      <w:r>
        <w:rPr>
          <w:rFonts w:hint="eastAsia"/>
        </w:rPr>
        <w:t>查询结果显示的是认购后客户持有的理财产品信息、理财交易明细查询（包含购买明细、兑付明细）。</w:t>
      </w:r>
    </w:p>
    <w:p w:rsidR="006B7402" w:rsidRDefault="006B7402" w:rsidP="006B7402">
      <w:pPr>
        <w:pStyle w:val="7"/>
      </w:pPr>
      <w:bookmarkStart w:id="76" w:name="_Toc450493178"/>
      <w:r>
        <w:t>理财经理</w:t>
      </w:r>
      <w:bookmarkEnd w:id="76"/>
    </w:p>
    <w:p w:rsidR="006B7402" w:rsidRDefault="006B7402" w:rsidP="006B7402">
      <w:pPr>
        <w:ind w:firstLineChars="200" w:firstLine="480"/>
      </w:pPr>
      <w:r>
        <w:rPr>
          <w:rFonts w:hint="eastAsia"/>
        </w:rPr>
        <w:t>根据注册是输入的邀请码，可以确定客户的专属理财经理，点击</w:t>
      </w:r>
      <w:r>
        <w:rPr>
          <w:rFonts w:hint="eastAsia"/>
        </w:rPr>
        <w:t>APP</w:t>
      </w:r>
      <w:r>
        <w:rPr>
          <w:rFonts w:hint="eastAsia"/>
        </w:rPr>
        <w:t>、微信端的理财经理选项，直接显示理财经理的姓名，联系电话等信息，客户可以直接</w:t>
      </w:r>
      <w:r>
        <w:rPr>
          <w:rFonts w:hint="eastAsia"/>
        </w:rPr>
        <w:lastRenderedPageBreak/>
        <w:t>呼叫理财经理。</w:t>
      </w:r>
      <w:r>
        <w:rPr>
          <w:rFonts w:hint="eastAsia"/>
        </w:rPr>
        <w:t>PC</w:t>
      </w:r>
      <w:r>
        <w:rPr>
          <w:rFonts w:hint="eastAsia"/>
        </w:rPr>
        <w:t>端不用增加这个交易。</w:t>
      </w:r>
    </w:p>
    <w:p w:rsidR="006B7402" w:rsidRPr="00C50184" w:rsidRDefault="006B7402" w:rsidP="006B7402">
      <w:pPr>
        <w:widowControl/>
        <w:spacing w:line="240" w:lineRule="auto"/>
        <w:jc w:val="left"/>
        <w:rPr>
          <w:rFonts w:ascii="宋体" w:hAnsi="宋体" w:cs="宋体"/>
          <w:kern w:val="0"/>
          <w:szCs w:val="24"/>
        </w:rPr>
      </w:pPr>
      <w:r w:rsidRPr="006B7402">
        <w:rPr>
          <w:rFonts w:ascii="宋体" w:hAnsi="宋体" w:cs="宋体"/>
          <w:noProof/>
          <w:kern w:val="0"/>
          <w:szCs w:val="24"/>
        </w:rPr>
        <w:pict>
          <v:shape id="图片 35" o:spid="_x0000_i1052" type="#_x0000_t75" alt="说明: C:\Users\lenovo-jinrong\Documents\Tencent Files\41600289\Image\C2C\FFF37A294E4C74768B1038FB6CB8FE1D.jpg" style="width:210pt;height:373.8pt;visibility:visible;mso-wrap-style:square">
            <v:imagedata r:id="rId39" o:title="FFF37A294E4C74768B1038FB6CB8FE1D"/>
          </v:shape>
        </w:pict>
      </w:r>
    </w:p>
    <w:p w:rsidR="006B7402" w:rsidRDefault="006B7402" w:rsidP="006B7402">
      <w:pPr>
        <w:pStyle w:val="11"/>
        <w:spacing w:line="400" w:lineRule="exact"/>
        <w:ind w:firstLineChars="0" w:firstLine="0"/>
      </w:pPr>
      <w:r>
        <w:rPr>
          <w:rFonts w:hint="eastAsia"/>
        </w:rPr>
        <w:t>1</w:t>
      </w:r>
      <w:r w:rsidRPr="006B7402">
        <w:rPr>
          <w:rFonts w:ascii="宋体" w:hAnsi="宋体" w:hint="eastAsia"/>
        </w:rPr>
        <w:t>、如客户未绑定账户，跳转到账号绑定页面。</w:t>
      </w:r>
    </w:p>
    <w:p w:rsidR="006B7402" w:rsidRDefault="006B7402" w:rsidP="006B7402">
      <w:pPr>
        <w:pStyle w:val="11"/>
        <w:spacing w:line="400" w:lineRule="exact"/>
        <w:ind w:firstLineChars="0" w:firstLine="0"/>
      </w:pPr>
      <w:r>
        <w:rPr>
          <w:rFonts w:hint="eastAsia"/>
        </w:rPr>
        <w:t>2</w:t>
      </w:r>
      <w:r>
        <w:rPr>
          <w:rFonts w:hint="eastAsia"/>
        </w:rPr>
        <w:t>、如客户已绑定账户，但无推荐人，进入我的理财经理页面，根据账户开户行判断，显示字段：理财咨询请联系网点柜台、</w:t>
      </w:r>
      <w:r>
        <w:rPr>
          <w:rFonts w:hint="eastAsia"/>
        </w:rPr>
        <w:t>xxx</w:t>
      </w:r>
      <w:r>
        <w:rPr>
          <w:rFonts w:hint="eastAsia"/>
        </w:rPr>
        <w:t>支行、支行地址、联系电话。</w:t>
      </w:r>
    </w:p>
    <w:p w:rsidR="006B7402" w:rsidRDefault="006B7402" w:rsidP="006B7402">
      <w:pPr>
        <w:pStyle w:val="11"/>
        <w:spacing w:line="400" w:lineRule="exact"/>
        <w:ind w:firstLineChars="0" w:firstLine="0"/>
      </w:pPr>
      <w:r w:rsidRPr="00BD21F9">
        <w:rPr>
          <w:rFonts w:hint="eastAsia"/>
        </w:rPr>
        <w:t>3</w:t>
      </w:r>
      <w:r w:rsidRPr="00BD21F9">
        <w:rPr>
          <w:rFonts w:hint="eastAsia"/>
        </w:rPr>
        <w:t>、如客户已绑定账户，且有推荐人，进入我的理财经理页面，显示字段：理财咨询请联系您的专属理财经理</w:t>
      </w:r>
      <w:r w:rsidRPr="00BD21F9">
        <w:rPr>
          <w:rFonts w:hint="eastAsia"/>
        </w:rPr>
        <w:t xml:space="preserve"> </w:t>
      </w:r>
      <w:r w:rsidRPr="00BD21F9">
        <w:rPr>
          <w:rFonts w:hint="eastAsia"/>
        </w:rPr>
        <w:t>、推荐人名字、联系电话。</w:t>
      </w:r>
    </w:p>
    <w:p w:rsidR="006B7402" w:rsidRPr="00BD21F9" w:rsidRDefault="006B7402" w:rsidP="006B7402">
      <w:pPr>
        <w:pStyle w:val="6"/>
      </w:pPr>
      <w:bookmarkStart w:id="77" w:name="_Toc450493179"/>
      <w:r w:rsidRPr="00BD21F9">
        <w:t>总体要求</w:t>
      </w:r>
      <w:bookmarkEnd w:id="77"/>
    </w:p>
    <w:p w:rsidR="006B7402" w:rsidRDefault="006B7402" w:rsidP="008B4BF2">
      <w:pPr>
        <w:pStyle w:val="af8"/>
        <w:widowControl w:val="0"/>
        <w:numPr>
          <w:ilvl w:val="0"/>
          <w:numId w:val="410"/>
        </w:numPr>
        <w:adjustRightInd/>
        <w:snapToGrid/>
        <w:spacing w:before="0" w:after="0" w:line="240" w:lineRule="auto"/>
        <w:ind w:leftChars="0" w:left="0" w:rightChars="0" w:right="0" w:firstLine="480"/>
        <w:jc w:val="both"/>
      </w:pPr>
      <w:r>
        <w:rPr>
          <w:rFonts w:hint="eastAsia"/>
        </w:rPr>
        <w:t>PC</w:t>
      </w:r>
      <w:r>
        <w:rPr>
          <w:rFonts w:hint="eastAsia"/>
        </w:rPr>
        <w:t>商城投资理财界面需要单独设计，但是功能菜单与</w:t>
      </w:r>
      <w:r>
        <w:rPr>
          <w:rFonts w:hint="eastAsia"/>
        </w:rPr>
        <w:t>APP</w:t>
      </w:r>
      <w:r>
        <w:rPr>
          <w:rFonts w:hint="eastAsia"/>
        </w:rPr>
        <w:t>、微信端保持一致。</w:t>
      </w:r>
    </w:p>
    <w:p w:rsidR="006B7402" w:rsidRDefault="006B7402" w:rsidP="008B4BF2">
      <w:pPr>
        <w:pStyle w:val="af8"/>
        <w:widowControl w:val="0"/>
        <w:numPr>
          <w:ilvl w:val="0"/>
          <w:numId w:val="410"/>
        </w:numPr>
        <w:adjustRightInd/>
        <w:snapToGrid/>
        <w:spacing w:before="0" w:after="0" w:line="240" w:lineRule="auto"/>
        <w:ind w:leftChars="0" w:left="0" w:rightChars="0" w:right="0" w:firstLine="480"/>
        <w:jc w:val="both"/>
      </w:pPr>
      <w:r>
        <w:rPr>
          <w:rFonts w:hint="eastAsia"/>
        </w:rPr>
        <w:t>理财交易的撤销交易，全部移到线下柜面完成，客户凭借我的理财产品查询成功交易流水号在开户网点办理撤销。</w:t>
      </w:r>
    </w:p>
    <w:p w:rsidR="006B7402" w:rsidRDefault="006B7402" w:rsidP="008B4BF2">
      <w:pPr>
        <w:pStyle w:val="af8"/>
        <w:widowControl w:val="0"/>
        <w:numPr>
          <w:ilvl w:val="0"/>
          <w:numId w:val="410"/>
        </w:numPr>
        <w:adjustRightInd/>
        <w:snapToGrid/>
        <w:spacing w:before="0" w:after="0" w:line="240" w:lineRule="auto"/>
        <w:ind w:leftChars="0" w:left="0" w:rightChars="0" w:right="0" w:firstLine="480"/>
        <w:jc w:val="both"/>
      </w:pPr>
      <w:r>
        <w:rPr>
          <w:rFonts w:hint="eastAsia"/>
        </w:rPr>
        <w:t>建议各个入口的交易流程、交易要素保持一致，使客户容易操作。</w:t>
      </w:r>
    </w:p>
    <w:p w:rsidR="006B7402" w:rsidRPr="00DE629C" w:rsidRDefault="006B7402" w:rsidP="006B7402">
      <w:pPr>
        <w:ind w:firstLineChars="200" w:firstLine="480"/>
      </w:pPr>
      <w:r>
        <w:rPr>
          <w:rFonts w:hint="eastAsia"/>
        </w:rPr>
        <w:t>整体设计思路保持简洁、快速、已操作的原则，特别注意精简步骤。</w:t>
      </w:r>
    </w:p>
    <w:p w:rsidR="006B7402" w:rsidRDefault="006B7402" w:rsidP="006B7402">
      <w:pPr>
        <w:pStyle w:val="4"/>
      </w:pPr>
      <w:r>
        <w:rPr>
          <w:rFonts w:hint="eastAsia"/>
        </w:rPr>
        <w:t>e</w:t>
      </w:r>
      <w:r w:rsidRPr="002F6FA9">
        <w:rPr>
          <w:rFonts w:hint="eastAsia"/>
        </w:rPr>
        <w:t>融九州</w:t>
      </w:r>
    </w:p>
    <w:p w:rsidR="006B7402" w:rsidRDefault="006B7402" w:rsidP="006B7402">
      <w:pPr>
        <w:pStyle w:val="5"/>
        <w:ind w:left="142"/>
      </w:pPr>
      <w:r>
        <w:rPr>
          <w:rFonts w:hint="eastAsia"/>
        </w:rPr>
        <w:t>功能描述</w:t>
      </w:r>
    </w:p>
    <w:p w:rsidR="006B7402" w:rsidRDefault="006B7402" w:rsidP="006B7402">
      <w:r>
        <w:rPr>
          <w:rFonts w:hint="eastAsia"/>
        </w:rPr>
        <w:lastRenderedPageBreak/>
        <w:t>该功能提供链接功能，链接到</w:t>
      </w:r>
      <w:r>
        <w:rPr>
          <w:rFonts w:hint="eastAsia"/>
        </w:rPr>
        <w:t>e</w:t>
      </w:r>
      <w:r>
        <w:rPr>
          <w:rFonts w:hint="eastAsia"/>
        </w:rPr>
        <w:t>融九州。</w:t>
      </w:r>
    </w:p>
    <w:p w:rsidR="006B7402" w:rsidRPr="00582BF3" w:rsidRDefault="006B7402" w:rsidP="006B7402">
      <w:r w:rsidRPr="001F3B92">
        <w:rPr>
          <w:rFonts w:hint="eastAsia"/>
        </w:rPr>
        <w:t>第一期实现用户信息共享，用户移植</w:t>
      </w:r>
      <w:r>
        <w:rPr>
          <w:rFonts w:hint="eastAsia"/>
        </w:rPr>
        <w:t>。</w:t>
      </w:r>
      <w:r w:rsidRPr="00424E55">
        <w:rPr>
          <w:rFonts w:hint="eastAsia"/>
          <w:color w:val="0D2FD9"/>
        </w:rPr>
        <w:t>用户统一在支付平台管理，</w:t>
      </w:r>
      <w:r w:rsidRPr="00424E55">
        <w:rPr>
          <w:rFonts w:hint="eastAsia"/>
          <w:color w:val="0D2FD9"/>
        </w:rPr>
        <w:t>e</w:t>
      </w:r>
      <w:r w:rsidRPr="00424E55">
        <w:rPr>
          <w:rFonts w:hint="eastAsia"/>
          <w:color w:val="0D2FD9"/>
        </w:rPr>
        <w:t>融九州与支付平台对接，包括：用户注册、密码修改、用户登录。</w:t>
      </w:r>
      <w:r w:rsidRPr="00424E55">
        <w:rPr>
          <w:rFonts w:hint="eastAsia"/>
          <w:color w:val="0B27B5"/>
        </w:rPr>
        <w:t xml:space="preserve"> </w:t>
      </w:r>
    </w:p>
    <w:p w:rsidR="006B7402" w:rsidRDefault="006B7402" w:rsidP="006B7402">
      <w:pPr>
        <w:pStyle w:val="5"/>
        <w:ind w:left="142"/>
      </w:pPr>
      <w:r>
        <w:rPr>
          <w:rFonts w:hint="eastAsia"/>
        </w:rPr>
        <w:t>业务流程</w:t>
      </w:r>
    </w:p>
    <w:p w:rsidR="006B7402" w:rsidRPr="00EE611F" w:rsidRDefault="006B7402" w:rsidP="006B7402">
      <w:r>
        <w:rPr>
          <w:rFonts w:hint="eastAsia"/>
        </w:rPr>
        <w:t>无。</w:t>
      </w:r>
    </w:p>
    <w:p w:rsidR="006B7402" w:rsidRDefault="006B7402" w:rsidP="006B7402">
      <w:pPr>
        <w:pStyle w:val="5"/>
        <w:ind w:left="142"/>
      </w:pPr>
      <w:r>
        <w:rPr>
          <w:rFonts w:hint="eastAsia"/>
        </w:rPr>
        <w:t>业务规则</w:t>
      </w:r>
    </w:p>
    <w:p w:rsidR="006B7402" w:rsidRPr="00EE611F" w:rsidRDefault="006B7402" w:rsidP="006B7402">
      <w:pPr>
        <w:ind w:right="240"/>
      </w:pPr>
      <w:r>
        <w:rPr>
          <w:rFonts w:hint="eastAsia"/>
        </w:rPr>
        <w:t>无。</w:t>
      </w:r>
    </w:p>
    <w:p w:rsidR="006B7402" w:rsidRDefault="006B7402" w:rsidP="006B7402">
      <w:pPr>
        <w:pStyle w:val="5"/>
        <w:ind w:left="142"/>
      </w:pPr>
      <w:r>
        <w:rPr>
          <w:rFonts w:hint="eastAsia"/>
        </w:rPr>
        <w:t>页面要素</w:t>
      </w:r>
    </w:p>
    <w:p w:rsidR="006B7402" w:rsidRPr="002A06DB" w:rsidRDefault="006B7402" w:rsidP="006B7402">
      <w:r>
        <w:rPr>
          <w:rFonts w:hint="eastAsia"/>
        </w:rPr>
        <w:t>无。</w:t>
      </w:r>
    </w:p>
    <w:p w:rsidR="006B7402" w:rsidRPr="00474D44" w:rsidRDefault="006B7402" w:rsidP="006B7402">
      <w:pPr>
        <w:pStyle w:val="3"/>
        <w:ind w:right="240"/>
      </w:pPr>
      <w:bookmarkStart w:id="78" w:name="_Toc446774401"/>
      <w:r w:rsidRPr="00474D44">
        <w:rPr>
          <w:rFonts w:hint="eastAsia"/>
        </w:rPr>
        <w:t>商家入驻</w:t>
      </w:r>
      <w:bookmarkEnd w:id="78"/>
    </w:p>
    <w:p w:rsidR="006B7402" w:rsidRDefault="006B7402" w:rsidP="006B7402">
      <w:pPr>
        <w:pStyle w:val="4"/>
      </w:pPr>
      <w:r>
        <w:rPr>
          <w:rFonts w:hint="eastAsia"/>
        </w:rPr>
        <w:t>频道首页</w:t>
      </w:r>
    </w:p>
    <w:p w:rsidR="006B7402" w:rsidRDefault="006B7402" w:rsidP="006B7402">
      <w:pPr>
        <w:pStyle w:val="5"/>
        <w:ind w:left="142" w:right="240"/>
      </w:pPr>
      <w:r>
        <w:t>功能描述</w:t>
      </w:r>
    </w:p>
    <w:p w:rsidR="006B7402" w:rsidRPr="007D0F16" w:rsidRDefault="006B7402" w:rsidP="006B7402">
      <w:pPr>
        <w:ind w:right="240"/>
      </w:pPr>
      <w:r>
        <w:rPr>
          <w:rFonts w:hint="eastAsia"/>
        </w:rPr>
        <w:t>商城子频道之一，提供商家入驻申请服务。</w:t>
      </w:r>
    </w:p>
    <w:p w:rsidR="006B7402" w:rsidRDefault="006B7402" w:rsidP="006B7402">
      <w:pPr>
        <w:pStyle w:val="5"/>
        <w:ind w:left="142" w:right="240"/>
      </w:pPr>
      <w:r>
        <w:rPr>
          <w:rFonts w:hint="eastAsia"/>
        </w:rPr>
        <w:t>业务流程</w:t>
      </w:r>
    </w:p>
    <w:p w:rsidR="006B7402" w:rsidRDefault="006B7402" w:rsidP="006B7402">
      <w:r>
        <w:rPr>
          <w:rFonts w:hint="eastAsia"/>
        </w:rPr>
        <w:t>进入商城首页</w:t>
      </w:r>
      <w:r>
        <w:rPr>
          <w:rFonts w:hint="eastAsia"/>
        </w:rPr>
        <w:t>-</w:t>
      </w:r>
      <w:r>
        <w:rPr>
          <w:rFonts w:hint="eastAsia"/>
        </w:rPr>
        <w:t>点击商家入驻或者“商家入驻申请”按钮。</w:t>
      </w:r>
    </w:p>
    <w:p w:rsidR="006B7402" w:rsidRPr="008F0F9E" w:rsidRDefault="006B7402" w:rsidP="006B7402">
      <w:pPr>
        <w:rPr>
          <w:b/>
        </w:rPr>
      </w:pPr>
      <w:r>
        <w:rPr>
          <w:rFonts w:hint="eastAsia"/>
          <w:b/>
        </w:rPr>
        <w:t>参考商户入驻申请流程</w:t>
      </w:r>
    </w:p>
    <w:p w:rsidR="006B7402" w:rsidRDefault="006B7402" w:rsidP="006B7402">
      <w:pPr>
        <w:pStyle w:val="5"/>
        <w:ind w:left="142" w:right="240"/>
      </w:pPr>
      <w:r>
        <w:rPr>
          <w:rFonts w:hint="eastAsia"/>
        </w:rPr>
        <w:t>业务规则</w:t>
      </w:r>
    </w:p>
    <w:p w:rsidR="006B7402" w:rsidRDefault="006B7402" w:rsidP="008B4BF2">
      <w:pPr>
        <w:pStyle w:val="af8"/>
        <w:numPr>
          <w:ilvl w:val="0"/>
          <w:numId w:val="32"/>
        </w:numPr>
        <w:spacing w:line="240" w:lineRule="auto"/>
        <w:ind w:leftChars="0" w:right="240" w:firstLineChars="0"/>
      </w:pPr>
      <w:r>
        <w:rPr>
          <w:rFonts w:hint="eastAsia"/>
        </w:rPr>
        <w:t>支持会员登录；提供快速注册入口；</w:t>
      </w:r>
    </w:p>
    <w:p w:rsidR="006B7402" w:rsidRDefault="006B7402" w:rsidP="008B4BF2">
      <w:pPr>
        <w:pStyle w:val="af8"/>
        <w:numPr>
          <w:ilvl w:val="0"/>
          <w:numId w:val="32"/>
        </w:numPr>
        <w:spacing w:line="240" w:lineRule="auto"/>
        <w:ind w:leftChars="0" w:right="240" w:firstLineChars="0"/>
      </w:pPr>
      <w:r>
        <w:rPr>
          <w:rFonts w:hint="eastAsia"/>
        </w:rPr>
        <w:t>以图标的形式展示入驻流程；</w:t>
      </w:r>
    </w:p>
    <w:p w:rsidR="006B7402" w:rsidRDefault="006B7402" w:rsidP="008B4BF2">
      <w:pPr>
        <w:pStyle w:val="af8"/>
        <w:numPr>
          <w:ilvl w:val="0"/>
          <w:numId w:val="32"/>
        </w:numPr>
        <w:spacing w:line="240" w:lineRule="auto"/>
        <w:ind w:leftChars="0" w:right="240" w:firstLineChars="0"/>
      </w:pPr>
      <w:r>
        <w:rPr>
          <w:rFonts w:hint="eastAsia"/>
        </w:rPr>
        <w:t>以页签的形式展示入驻指南，包括：招商方向、招商标准、资质要求、资费标准，支出后台设置。</w:t>
      </w:r>
    </w:p>
    <w:p w:rsidR="006B7402" w:rsidRPr="001A0F71" w:rsidRDefault="006B7402" w:rsidP="008B4BF2">
      <w:pPr>
        <w:pStyle w:val="af8"/>
        <w:numPr>
          <w:ilvl w:val="0"/>
          <w:numId w:val="32"/>
        </w:numPr>
        <w:spacing w:line="240" w:lineRule="auto"/>
        <w:ind w:leftChars="0" w:right="240" w:firstLineChars="0"/>
      </w:pPr>
      <w:r w:rsidRPr="009A7CD0">
        <w:rPr>
          <w:rFonts w:hint="eastAsia"/>
        </w:rPr>
        <w:t>页头和页尾都要有</w:t>
      </w:r>
      <w:r>
        <w:rPr>
          <w:rFonts w:hint="eastAsia"/>
        </w:rPr>
        <w:t>商家入驻</w:t>
      </w:r>
      <w:r w:rsidRPr="009A7CD0">
        <w:rPr>
          <w:rFonts w:hint="eastAsia"/>
        </w:rPr>
        <w:t>链接</w:t>
      </w:r>
    </w:p>
    <w:p w:rsidR="006B7402" w:rsidRPr="00332BCC" w:rsidRDefault="006B7402" w:rsidP="006B7402">
      <w:pPr>
        <w:pStyle w:val="5"/>
        <w:ind w:left="142" w:right="240"/>
      </w:pPr>
      <w:r>
        <w:rPr>
          <w:rFonts w:hint="eastAsia"/>
        </w:rPr>
        <w:t>页面要素</w:t>
      </w:r>
    </w:p>
    <w:p w:rsidR="006B7402" w:rsidRDefault="006B7402" w:rsidP="008B4BF2">
      <w:pPr>
        <w:pStyle w:val="af8"/>
        <w:numPr>
          <w:ilvl w:val="0"/>
          <w:numId w:val="33"/>
        </w:numPr>
        <w:spacing w:line="240" w:lineRule="auto"/>
        <w:ind w:leftChars="0" w:right="240" w:firstLineChars="0"/>
      </w:pPr>
      <w:r>
        <w:rPr>
          <w:rFonts w:hint="eastAsia"/>
        </w:rPr>
        <w:t>登录要素包括用户名、密码、验证码、登录按钮；</w:t>
      </w:r>
    </w:p>
    <w:p w:rsidR="006B7402" w:rsidRPr="001A0F71" w:rsidRDefault="006B7402" w:rsidP="008B4BF2">
      <w:pPr>
        <w:pStyle w:val="af8"/>
        <w:numPr>
          <w:ilvl w:val="0"/>
          <w:numId w:val="33"/>
        </w:numPr>
        <w:spacing w:line="240" w:lineRule="auto"/>
        <w:ind w:leftChars="0" w:right="240" w:firstLineChars="0"/>
      </w:pPr>
      <w:r>
        <w:rPr>
          <w:rFonts w:hint="eastAsia"/>
        </w:rPr>
        <w:lastRenderedPageBreak/>
        <w:t>幻灯片头条广告。</w:t>
      </w:r>
    </w:p>
    <w:p w:rsidR="006B7402" w:rsidRDefault="006B7402" w:rsidP="006B7402">
      <w:pPr>
        <w:pStyle w:val="4"/>
      </w:pPr>
      <w:r>
        <w:rPr>
          <w:rFonts w:hint="eastAsia"/>
        </w:rPr>
        <w:t>我要入驻</w:t>
      </w:r>
    </w:p>
    <w:p w:rsidR="006B7402" w:rsidRDefault="006B7402" w:rsidP="006B7402">
      <w:pPr>
        <w:pStyle w:val="5"/>
        <w:ind w:left="142" w:right="240"/>
      </w:pPr>
      <w:r>
        <w:t>功能描述</w:t>
      </w:r>
    </w:p>
    <w:p w:rsidR="006B7402" w:rsidRPr="00633371" w:rsidRDefault="006B7402" w:rsidP="006B7402">
      <w:r>
        <w:rPr>
          <w:rFonts w:hint="eastAsia"/>
        </w:rPr>
        <w:t>会员在商家入驻频道登录后，页面切换成登录后的状态，提供“我要入驻”入口，会员也可以在“会员中心</w:t>
      </w:r>
      <w:r>
        <w:rPr>
          <w:rFonts w:hint="eastAsia"/>
        </w:rPr>
        <w:t>-</w:t>
      </w:r>
      <w:r>
        <w:rPr>
          <w:rFonts w:hint="eastAsia"/>
        </w:rPr>
        <w:t>我要开店”进入入驻流程。</w:t>
      </w:r>
    </w:p>
    <w:p w:rsidR="006B7402" w:rsidRDefault="006B7402" w:rsidP="006B7402">
      <w:pPr>
        <w:pStyle w:val="5"/>
        <w:ind w:left="142" w:right="240"/>
      </w:pPr>
      <w:r>
        <w:rPr>
          <w:rFonts w:hint="eastAsia"/>
        </w:rPr>
        <w:t>业务流程</w:t>
      </w:r>
    </w:p>
    <w:p w:rsidR="006B7402" w:rsidRDefault="006B7402" w:rsidP="006B7402">
      <w:pPr>
        <w:ind w:right="240"/>
        <w:rPr>
          <w:color w:val="0000FF"/>
        </w:rPr>
      </w:pPr>
      <w:r w:rsidRPr="005815AA">
        <w:rPr>
          <w:rFonts w:hint="eastAsia"/>
          <w:color w:val="0000FF"/>
        </w:rPr>
        <w:t>商户先</w:t>
      </w:r>
      <w:r w:rsidRPr="005815AA">
        <w:rPr>
          <w:color w:val="0000FF"/>
        </w:rPr>
        <w:t>注</w:t>
      </w:r>
      <w:r w:rsidRPr="005815AA">
        <w:rPr>
          <w:rFonts w:hint="eastAsia"/>
          <w:color w:val="0000FF"/>
        </w:rPr>
        <w:t>册成为会员，再进行入驻。商户入驻申请办理提供线上及内管系统（线下）两种操作，审批管理人员进行审批，审批时必须核实确定签约机构和客户经理。</w:t>
      </w:r>
    </w:p>
    <w:p w:rsidR="006B7402" w:rsidRDefault="006B7402" w:rsidP="008B4BF2">
      <w:pPr>
        <w:pStyle w:val="af8"/>
        <w:numPr>
          <w:ilvl w:val="0"/>
          <w:numId w:val="34"/>
        </w:numPr>
        <w:ind w:leftChars="0" w:right="240" w:firstLineChars="0"/>
        <w:rPr>
          <w:color w:val="0000FF"/>
        </w:rPr>
      </w:pPr>
      <w:r w:rsidRPr="000F2873">
        <w:rPr>
          <w:rFonts w:hint="eastAsia"/>
          <w:color w:val="0000FF"/>
        </w:rPr>
        <w:t>商城、内管系统、运营平台均要提供会员注册、商户入驻的功能</w:t>
      </w:r>
      <w:r>
        <w:rPr>
          <w:rFonts w:hint="eastAsia"/>
          <w:color w:val="0000FF"/>
        </w:rPr>
        <w:t>；</w:t>
      </w:r>
    </w:p>
    <w:p w:rsidR="006B7402" w:rsidRPr="001B3222" w:rsidRDefault="006B7402" w:rsidP="008B4BF2">
      <w:pPr>
        <w:pStyle w:val="af8"/>
        <w:numPr>
          <w:ilvl w:val="0"/>
          <w:numId w:val="34"/>
        </w:numPr>
        <w:ind w:leftChars="0" w:right="240" w:firstLineChars="0"/>
        <w:rPr>
          <w:color w:val="0000FF"/>
        </w:rPr>
      </w:pPr>
      <w:r>
        <w:rPr>
          <w:rFonts w:hint="eastAsia"/>
          <w:color w:val="0000FF"/>
        </w:rPr>
        <w:t>入驻流程：</w:t>
      </w:r>
    </w:p>
    <w:p w:rsidR="006B7402" w:rsidRDefault="006B7402" w:rsidP="006B7402">
      <w:pPr>
        <w:widowControl/>
        <w:tabs>
          <w:tab w:val="left" w:pos="426"/>
          <w:tab w:val="left" w:pos="993"/>
        </w:tabs>
        <w:ind w:left="424"/>
        <w:contextualSpacing/>
        <w:jc w:val="left"/>
        <w:rPr>
          <w:rFonts w:ascii="宋体" w:hAnsi="宋体"/>
          <w:color w:val="0000FF"/>
          <w:szCs w:val="21"/>
        </w:rPr>
      </w:pPr>
      <w:r w:rsidRPr="005815AA">
        <w:rPr>
          <w:rFonts w:ascii="宋体" w:hAnsi="宋体"/>
          <w:color w:val="0000FF"/>
          <w:szCs w:val="21"/>
        </w:rPr>
        <w:t>第一步：填写企业基本信息，上传企业基本资质</w:t>
      </w:r>
      <w:r w:rsidRPr="005815AA">
        <w:rPr>
          <w:rFonts w:ascii="宋体" w:hAnsi="宋体"/>
          <w:color w:val="0000FF"/>
          <w:kern w:val="0"/>
          <w:szCs w:val="21"/>
        </w:rPr>
        <w:t>（</w:t>
      </w:r>
      <w:r w:rsidRPr="005815AA">
        <w:rPr>
          <w:rFonts w:ascii="宋体" w:hAnsi="宋体" w:hint="eastAsia"/>
          <w:color w:val="0000FF"/>
          <w:kern w:val="0"/>
          <w:szCs w:val="21"/>
        </w:rPr>
        <w:t>包括影像信息</w:t>
      </w:r>
      <w:r w:rsidRPr="005815AA">
        <w:rPr>
          <w:rFonts w:ascii="宋体" w:hAnsi="宋体"/>
          <w:color w:val="0000FF"/>
          <w:kern w:val="0"/>
          <w:szCs w:val="21"/>
        </w:rPr>
        <w:t>）</w:t>
      </w:r>
      <w:r w:rsidRPr="005815AA">
        <w:rPr>
          <w:rFonts w:ascii="宋体" w:hAnsi="宋体"/>
          <w:color w:val="0000FF"/>
          <w:szCs w:val="21"/>
        </w:rPr>
        <w:t>；</w:t>
      </w:r>
    </w:p>
    <w:p w:rsidR="006B7402" w:rsidRDefault="006B7402" w:rsidP="006B7402">
      <w:pPr>
        <w:widowControl/>
        <w:tabs>
          <w:tab w:val="left" w:pos="426"/>
          <w:tab w:val="left" w:pos="993"/>
        </w:tabs>
        <w:ind w:left="424"/>
        <w:contextualSpacing/>
        <w:jc w:val="left"/>
        <w:rPr>
          <w:rFonts w:ascii="宋体" w:hAnsi="宋体"/>
          <w:color w:val="0000FF"/>
          <w:szCs w:val="21"/>
        </w:rPr>
      </w:pPr>
      <w:r w:rsidRPr="005815AA">
        <w:rPr>
          <w:rFonts w:ascii="宋体" w:hAnsi="宋体"/>
          <w:color w:val="0000FF"/>
          <w:szCs w:val="21"/>
        </w:rPr>
        <w:t>第二步</w:t>
      </w:r>
      <w:r w:rsidRPr="005815AA">
        <w:rPr>
          <w:rFonts w:ascii="宋体" w:hAnsi="宋体"/>
          <w:color w:val="0000FF"/>
          <w:kern w:val="0"/>
          <w:szCs w:val="21"/>
        </w:rPr>
        <w:t>：</w:t>
      </w:r>
      <w:r w:rsidRPr="005815AA">
        <w:rPr>
          <w:rFonts w:ascii="宋体" w:hAnsi="宋体"/>
          <w:color w:val="0000FF"/>
          <w:szCs w:val="21"/>
        </w:rPr>
        <w:t>填写上传店铺所需信息，商户类型，经营种类；</w:t>
      </w:r>
    </w:p>
    <w:p w:rsidR="006B7402" w:rsidRDefault="006B7402" w:rsidP="006B7402">
      <w:pPr>
        <w:widowControl/>
        <w:tabs>
          <w:tab w:val="left" w:pos="426"/>
          <w:tab w:val="left" w:pos="993"/>
        </w:tabs>
        <w:ind w:left="424"/>
        <w:contextualSpacing/>
        <w:jc w:val="left"/>
        <w:rPr>
          <w:rFonts w:ascii="宋体" w:hAnsi="宋体"/>
          <w:color w:val="0000FF"/>
          <w:szCs w:val="21"/>
        </w:rPr>
      </w:pPr>
      <w:r w:rsidRPr="005815AA">
        <w:rPr>
          <w:rFonts w:ascii="宋体" w:hAnsi="宋体"/>
          <w:color w:val="0000FF"/>
          <w:szCs w:val="21"/>
        </w:rPr>
        <w:t>第三步：填写银行结算账户</w:t>
      </w:r>
      <w:r>
        <w:rPr>
          <w:rFonts w:ascii="宋体" w:hAnsi="宋体"/>
          <w:color w:val="0000FF"/>
          <w:szCs w:val="21"/>
        </w:rPr>
        <w:t>信息</w:t>
      </w:r>
      <w:r w:rsidRPr="005815AA">
        <w:rPr>
          <w:rFonts w:ascii="宋体" w:hAnsi="宋体"/>
          <w:color w:val="0000FF"/>
          <w:szCs w:val="21"/>
        </w:rPr>
        <w:t>；</w:t>
      </w:r>
    </w:p>
    <w:p w:rsidR="006B7402" w:rsidRDefault="006B7402" w:rsidP="006B7402">
      <w:pPr>
        <w:widowControl/>
        <w:tabs>
          <w:tab w:val="left" w:pos="426"/>
          <w:tab w:val="left" w:pos="993"/>
        </w:tabs>
        <w:ind w:left="424"/>
        <w:contextualSpacing/>
        <w:jc w:val="left"/>
        <w:rPr>
          <w:rFonts w:ascii="宋体" w:hAnsi="宋体"/>
          <w:color w:val="0000FF"/>
          <w:szCs w:val="21"/>
        </w:rPr>
      </w:pPr>
      <w:r w:rsidRPr="005815AA">
        <w:rPr>
          <w:rFonts w:ascii="宋体" w:hAnsi="宋体"/>
          <w:color w:val="0000FF"/>
          <w:szCs w:val="21"/>
        </w:rPr>
        <w:t>第四步：在线签署服务协议；</w:t>
      </w:r>
      <w:r>
        <w:rPr>
          <w:rFonts w:ascii="宋体" w:hAnsi="宋体"/>
          <w:color w:val="0000FF"/>
          <w:szCs w:val="21"/>
        </w:rPr>
        <w:t>（</w:t>
      </w:r>
      <w:r>
        <w:rPr>
          <w:rFonts w:ascii="宋体" w:hAnsi="宋体" w:hint="eastAsia"/>
          <w:color w:val="0000FF"/>
          <w:kern w:val="0"/>
          <w:szCs w:val="21"/>
        </w:rPr>
        <w:t>提供服务协议参考版）</w:t>
      </w:r>
    </w:p>
    <w:p w:rsidR="006B7402" w:rsidRPr="005815AA" w:rsidRDefault="006B7402" w:rsidP="006B7402">
      <w:pPr>
        <w:widowControl/>
        <w:tabs>
          <w:tab w:val="left" w:pos="426"/>
          <w:tab w:val="left" w:pos="993"/>
        </w:tabs>
        <w:ind w:left="424"/>
        <w:contextualSpacing/>
        <w:jc w:val="left"/>
        <w:rPr>
          <w:rFonts w:ascii="宋体" w:hAnsi="宋体"/>
          <w:color w:val="0000FF"/>
          <w:szCs w:val="21"/>
        </w:rPr>
      </w:pPr>
      <w:r w:rsidRPr="005815AA">
        <w:rPr>
          <w:rFonts w:ascii="宋体" w:hAnsi="宋体"/>
          <w:color w:val="0000FF"/>
          <w:szCs w:val="21"/>
        </w:rPr>
        <w:t>第五步：</w:t>
      </w:r>
      <w:r w:rsidRPr="001B3222">
        <w:rPr>
          <w:rFonts w:ascii="宋体" w:hAnsi="宋体" w:hint="eastAsia"/>
          <w:color w:val="0000FF"/>
          <w:szCs w:val="21"/>
        </w:rPr>
        <w:t>确认并提交申请资料</w:t>
      </w:r>
      <w:r>
        <w:rPr>
          <w:rFonts w:ascii="宋体" w:hAnsi="宋体" w:hint="eastAsia"/>
          <w:color w:val="0000FF"/>
          <w:szCs w:val="21"/>
        </w:rPr>
        <w:t>（</w:t>
      </w:r>
      <w:r w:rsidRPr="005815AA">
        <w:rPr>
          <w:rFonts w:ascii="宋体" w:hAnsi="宋体"/>
          <w:color w:val="0000FF"/>
          <w:szCs w:val="21"/>
        </w:rPr>
        <w:t>对申请资料的确认是否完整</w:t>
      </w:r>
      <w:r>
        <w:rPr>
          <w:rFonts w:ascii="宋体" w:hAnsi="宋体"/>
          <w:color w:val="0000FF"/>
          <w:szCs w:val="21"/>
        </w:rPr>
        <w:t>）</w:t>
      </w:r>
      <w:r w:rsidRPr="005815AA">
        <w:rPr>
          <w:rFonts w:ascii="宋体" w:hAnsi="宋体"/>
          <w:color w:val="0000FF"/>
          <w:szCs w:val="21"/>
        </w:rPr>
        <w:t>。</w:t>
      </w:r>
    </w:p>
    <w:p w:rsidR="006B7402" w:rsidRDefault="006B7402" w:rsidP="006B7402">
      <w:pPr>
        <w:widowControl/>
        <w:tabs>
          <w:tab w:val="left" w:pos="426"/>
          <w:tab w:val="left" w:pos="993"/>
        </w:tabs>
        <w:ind w:left="424"/>
        <w:contextualSpacing/>
        <w:jc w:val="left"/>
        <w:rPr>
          <w:rFonts w:ascii="宋体" w:hAnsi="宋体"/>
          <w:color w:val="0000FF"/>
          <w:szCs w:val="21"/>
        </w:rPr>
      </w:pPr>
      <w:r w:rsidRPr="005815AA">
        <w:rPr>
          <w:rFonts w:ascii="宋体" w:hAnsi="宋体"/>
          <w:color w:val="0000FF"/>
          <w:szCs w:val="21"/>
        </w:rPr>
        <w:t>第六步：</w:t>
      </w:r>
      <w:r>
        <w:rPr>
          <w:rFonts w:ascii="宋体" w:hAnsi="宋体" w:hint="eastAsia"/>
          <w:color w:val="0000FF"/>
          <w:szCs w:val="21"/>
        </w:rPr>
        <w:t>审核（</w:t>
      </w:r>
      <w:r w:rsidRPr="005815AA">
        <w:rPr>
          <w:rFonts w:ascii="宋体" w:hAnsi="宋体"/>
          <w:color w:val="0000FF"/>
          <w:szCs w:val="21"/>
        </w:rPr>
        <w:t>等待资料审核，审核通过后，</w:t>
      </w:r>
      <w:r w:rsidRPr="005815AA">
        <w:rPr>
          <w:rFonts w:ascii="宋体" w:hAnsi="宋体" w:hint="eastAsia"/>
          <w:color w:val="0000FF"/>
          <w:szCs w:val="21"/>
        </w:rPr>
        <w:t>系统</w:t>
      </w:r>
      <w:r w:rsidRPr="005815AA">
        <w:rPr>
          <w:rFonts w:ascii="宋体" w:hAnsi="宋体"/>
          <w:color w:val="0000FF"/>
          <w:szCs w:val="21"/>
        </w:rPr>
        <w:t>自动</w:t>
      </w:r>
      <w:r w:rsidRPr="005815AA">
        <w:rPr>
          <w:rFonts w:ascii="宋体" w:hAnsi="宋体" w:hint="eastAsia"/>
          <w:color w:val="0000FF"/>
          <w:szCs w:val="21"/>
        </w:rPr>
        <w:t>开通商户</w:t>
      </w:r>
      <w:r w:rsidRPr="005815AA">
        <w:rPr>
          <w:rFonts w:ascii="宋体" w:hAnsi="宋体"/>
          <w:color w:val="0000FF"/>
          <w:szCs w:val="21"/>
        </w:rPr>
        <w:t>电子</w:t>
      </w:r>
      <w:r w:rsidRPr="005815AA">
        <w:rPr>
          <w:rFonts w:ascii="宋体" w:hAnsi="宋体" w:hint="eastAsia"/>
          <w:color w:val="0000FF"/>
          <w:szCs w:val="21"/>
        </w:rPr>
        <w:t>帐户</w:t>
      </w:r>
      <w:r>
        <w:rPr>
          <w:rFonts w:ascii="宋体" w:hAnsi="宋体" w:hint="eastAsia"/>
          <w:color w:val="0000FF"/>
          <w:szCs w:val="21"/>
        </w:rPr>
        <w:t>）</w:t>
      </w:r>
      <w:r w:rsidRPr="005815AA">
        <w:rPr>
          <w:rFonts w:ascii="宋体" w:hAnsi="宋体" w:hint="eastAsia"/>
          <w:color w:val="0000FF"/>
          <w:szCs w:val="21"/>
        </w:rPr>
        <w:t>。</w:t>
      </w:r>
    </w:p>
    <w:p w:rsidR="006B7402" w:rsidRDefault="006B7402" w:rsidP="008B4BF2">
      <w:pPr>
        <w:pStyle w:val="af8"/>
        <w:numPr>
          <w:ilvl w:val="0"/>
          <w:numId w:val="35"/>
        </w:numPr>
        <w:tabs>
          <w:tab w:val="left" w:pos="426"/>
          <w:tab w:val="left" w:pos="993"/>
        </w:tabs>
        <w:ind w:leftChars="0" w:right="240" w:firstLineChars="0"/>
        <w:contextualSpacing/>
        <w:rPr>
          <w:rFonts w:ascii="宋体" w:hAnsi="宋体"/>
          <w:color w:val="0000FF"/>
          <w:kern w:val="0"/>
          <w:szCs w:val="21"/>
        </w:rPr>
      </w:pPr>
      <w:r>
        <w:rPr>
          <w:rFonts w:ascii="宋体" w:hAnsi="宋体"/>
          <w:color w:val="0000FF"/>
          <w:kern w:val="0"/>
          <w:szCs w:val="21"/>
        </w:rPr>
        <w:t>从三种渠道提交的商户入驻流程均由运营人员负责审核；</w:t>
      </w:r>
    </w:p>
    <w:p w:rsidR="006B7402" w:rsidRDefault="006B7402" w:rsidP="008B4BF2">
      <w:pPr>
        <w:pStyle w:val="af8"/>
        <w:numPr>
          <w:ilvl w:val="0"/>
          <w:numId w:val="35"/>
        </w:numPr>
        <w:tabs>
          <w:tab w:val="left" w:pos="426"/>
          <w:tab w:val="left" w:pos="993"/>
        </w:tabs>
        <w:ind w:leftChars="0" w:right="240" w:firstLineChars="0"/>
        <w:contextualSpacing/>
        <w:rPr>
          <w:rFonts w:ascii="宋体" w:hAnsi="宋体"/>
          <w:color w:val="0000FF"/>
          <w:kern w:val="0"/>
          <w:szCs w:val="21"/>
        </w:rPr>
      </w:pPr>
      <w:r>
        <w:rPr>
          <w:rFonts w:ascii="宋体" w:hAnsi="宋体"/>
          <w:color w:val="0000FF"/>
          <w:kern w:val="0"/>
          <w:szCs w:val="21"/>
        </w:rPr>
        <w:t>审核时需要商户客户签订纸质合同</w:t>
      </w:r>
    </w:p>
    <w:p w:rsidR="006B7402" w:rsidRDefault="006B7402" w:rsidP="008B4BF2">
      <w:pPr>
        <w:pStyle w:val="af8"/>
        <w:numPr>
          <w:ilvl w:val="0"/>
          <w:numId w:val="35"/>
        </w:numPr>
        <w:tabs>
          <w:tab w:val="left" w:pos="426"/>
          <w:tab w:val="left" w:pos="993"/>
        </w:tabs>
        <w:ind w:leftChars="0" w:right="240" w:firstLineChars="0"/>
        <w:contextualSpacing/>
        <w:rPr>
          <w:rFonts w:ascii="宋体" w:hAnsi="宋体"/>
          <w:color w:val="0000FF"/>
          <w:kern w:val="0"/>
          <w:szCs w:val="21"/>
        </w:rPr>
      </w:pPr>
      <w:r>
        <w:rPr>
          <w:rFonts w:ascii="宋体" w:hAnsi="宋体" w:hint="eastAsia"/>
          <w:color w:val="0000FF"/>
          <w:kern w:val="0"/>
          <w:szCs w:val="21"/>
        </w:rPr>
        <w:t>审核</w:t>
      </w:r>
      <w:r w:rsidRPr="000C383E">
        <w:rPr>
          <w:rFonts w:ascii="宋体" w:hAnsi="宋体" w:hint="eastAsia"/>
          <w:color w:val="0000FF"/>
          <w:kern w:val="0"/>
          <w:szCs w:val="21"/>
        </w:rPr>
        <w:t>时需要进行</w:t>
      </w:r>
      <w:r>
        <w:rPr>
          <w:rFonts w:ascii="宋体" w:hAnsi="宋体" w:hint="eastAsia"/>
          <w:color w:val="0000FF"/>
          <w:kern w:val="0"/>
          <w:szCs w:val="21"/>
        </w:rPr>
        <w:t>结算</w:t>
      </w:r>
      <w:r w:rsidRPr="000C383E">
        <w:rPr>
          <w:rFonts w:ascii="宋体" w:hAnsi="宋体" w:hint="eastAsia"/>
          <w:color w:val="0000FF"/>
          <w:kern w:val="0"/>
          <w:szCs w:val="21"/>
        </w:rPr>
        <w:t>账户验证；</w:t>
      </w:r>
    </w:p>
    <w:p w:rsidR="006B7402" w:rsidRPr="000C383E" w:rsidRDefault="006B7402" w:rsidP="008B4BF2">
      <w:pPr>
        <w:pStyle w:val="af8"/>
        <w:numPr>
          <w:ilvl w:val="0"/>
          <w:numId w:val="35"/>
        </w:numPr>
        <w:tabs>
          <w:tab w:val="left" w:pos="426"/>
          <w:tab w:val="left" w:pos="993"/>
        </w:tabs>
        <w:ind w:leftChars="0" w:right="240" w:firstLineChars="0"/>
        <w:contextualSpacing/>
        <w:rPr>
          <w:rFonts w:ascii="宋体" w:hAnsi="宋体"/>
          <w:color w:val="0000FF"/>
          <w:kern w:val="0"/>
          <w:szCs w:val="21"/>
        </w:rPr>
      </w:pPr>
      <w:r>
        <w:rPr>
          <w:rFonts w:ascii="宋体" w:hAnsi="宋体"/>
          <w:color w:val="0000FF"/>
          <w:kern w:val="0"/>
          <w:szCs w:val="21"/>
        </w:rPr>
        <w:t>审核时确定佣金比例、结算周期，由总行审批人员填写；</w:t>
      </w:r>
    </w:p>
    <w:p w:rsidR="006B7402" w:rsidRDefault="006B7402" w:rsidP="006B7402">
      <w:pPr>
        <w:widowControl/>
        <w:tabs>
          <w:tab w:val="left" w:pos="426"/>
          <w:tab w:val="left" w:pos="993"/>
        </w:tabs>
        <w:ind w:left="424"/>
        <w:contextualSpacing/>
        <w:jc w:val="left"/>
        <w:rPr>
          <w:rFonts w:ascii="宋体" w:hAnsi="宋体"/>
          <w:color w:val="0000FF"/>
          <w:szCs w:val="21"/>
        </w:rPr>
      </w:pPr>
      <w:r w:rsidRPr="005815AA">
        <w:rPr>
          <w:rFonts w:ascii="宋体" w:hAnsi="宋体" w:hint="eastAsia"/>
          <w:color w:val="0000FF"/>
          <w:szCs w:val="21"/>
        </w:rPr>
        <w:t>第七步：</w:t>
      </w:r>
      <w:r>
        <w:rPr>
          <w:rFonts w:ascii="宋体" w:hAnsi="宋体" w:hint="eastAsia"/>
          <w:color w:val="0000FF"/>
          <w:szCs w:val="21"/>
        </w:rPr>
        <w:t>完成（</w:t>
      </w:r>
      <w:r w:rsidRPr="005815AA">
        <w:rPr>
          <w:rFonts w:ascii="宋体" w:hAnsi="宋体" w:hint="eastAsia"/>
          <w:color w:val="0000FF"/>
          <w:szCs w:val="21"/>
        </w:rPr>
        <w:t>交保证金，</w:t>
      </w:r>
      <w:r w:rsidRPr="005815AA">
        <w:rPr>
          <w:rFonts w:ascii="宋体" w:hAnsi="宋体"/>
          <w:color w:val="0000FF"/>
          <w:szCs w:val="21"/>
        </w:rPr>
        <w:t>完成入</w:t>
      </w:r>
      <w:r>
        <w:rPr>
          <w:rFonts w:ascii="宋体" w:hAnsi="宋体"/>
          <w:color w:val="0000FF"/>
          <w:szCs w:val="21"/>
        </w:rPr>
        <w:t>驻</w:t>
      </w:r>
      <w:r w:rsidRPr="005815AA">
        <w:rPr>
          <w:rFonts w:ascii="宋体" w:hAnsi="宋体"/>
          <w:color w:val="0000FF"/>
          <w:szCs w:val="21"/>
        </w:rPr>
        <w:t>流程</w:t>
      </w:r>
      <w:r>
        <w:rPr>
          <w:rFonts w:ascii="宋体" w:hAnsi="宋体"/>
          <w:color w:val="0000FF"/>
          <w:szCs w:val="21"/>
        </w:rPr>
        <w:t>）</w:t>
      </w:r>
      <w:r w:rsidRPr="005815AA">
        <w:rPr>
          <w:rFonts w:ascii="宋体" w:hAnsi="宋体"/>
          <w:color w:val="0000FF"/>
          <w:szCs w:val="21"/>
        </w:rPr>
        <w:t>。</w:t>
      </w:r>
    </w:p>
    <w:p w:rsidR="006B7402" w:rsidRDefault="006B7402" w:rsidP="008B4BF2">
      <w:pPr>
        <w:pStyle w:val="af8"/>
        <w:numPr>
          <w:ilvl w:val="0"/>
          <w:numId w:val="36"/>
        </w:numPr>
        <w:tabs>
          <w:tab w:val="left" w:pos="426"/>
          <w:tab w:val="left" w:pos="993"/>
        </w:tabs>
        <w:ind w:leftChars="0" w:right="240" w:firstLineChars="0"/>
        <w:contextualSpacing/>
        <w:rPr>
          <w:rFonts w:ascii="宋体" w:hAnsi="宋体"/>
          <w:color w:val="0000FF"/>
          <w:kern w:val="0"/>
          <w:szCs w:val="21"/>
        </w:rPr>
      </w:pPr>
      <w:r>
        <w:rPr>
          <w:rFonts w:ascii="宋体" w:hAnsi="宋体"/>
          <w:color w:val="0000FF"/>
          <w:kern w:val="0"/>
          <w:szCs w:val="21"/>
        </w:rPr>
        <w:t>支持由个人电子账户缴纳保证金；</w:t>
      </w:r>
    </w:p>
    <w:p w:rsidR="006B7402" w:rsidRDefault="006B7402" w:rsidP="008B4BF2">
      <w:pPr>
        <w:pStyle w:val="af8"/>
        <w:numPr>
          <w:ilvl w:val="0"/>
          <w:numId w:val="36"/>
        </w:numPr>
        <w:tabs>
          <w:tab w:val="left" w:pos="426"/>
          <w:tab w:val="left" w:pos="993"/>
        </w:tabs>
        <w:ind w:leftChars="0" w:right="240" w:firstLineChars="0"/>
        <w:contextualSpacing/>
        <w:rPr>
          <w:rFonts w:ascii="宋体" w:hAnsi="宋体"/>
          <w:color w:val="0000FF"/>
          <w:kern w:val="0"/>
          <w:szCs w:val="21"/>
        </w:rPr>
      </w:pPr>
      <w:r>
        <w:rPr>
          <w:rFonts w:ascii="宋体" w:hAnsi="宋体"/>
          <w:color w:val="0000FF"/>
          <w:kern w:val="0"/>
          <w:szCs w:val="21"/>
        </w:rPr>
        <w:t>保证金详见支付平台需求中商户保证金管理；</w:t>
      </w:r>
    </w:p>
    <w:p w:rsidR="006B7402" w:rsidRPr="001B3222" w:rsidRDefault="006B7402" w:rsidP="006B7402"/>
    <w:p w:rsidR="006B7402" w:rsidRPr="00EB22D6" w:rsidRDefault="006B7402" w:rsidP="006B7402">
      <w:r>
        <w:object w:dxaOrig="12361" w:dyaOrig="18059">
          <v:shape id="_x0000_i1027" type="#_x0000_t75" style="width:414pt;height:502.8pt" o:ole="">
            <v:imagedata r:id="rId40" o:title=""/>
          </v:shape>
          <o:OLEObject Type="Embed" ProgID="Visio.Drawing.11" ShapeID="_x0000_i1027" DrawAspect="Content" ObjectID="_1525864883" r:id="rId41"/>
        </w:object>
      </w:r>
    </w:p>
    <w:p w:rsidR="006B7402" w:rsidRDefault="006B7402" w:rsidP="006B7402">
      <w:pPr>
        <w:pStyle w:val="5"/>
        <w:ind w:left="142" w:right="240"/>
      </w:pPr>
      <w:r>
        <w:rPr>
          <w:rFonts w:hint="eastAsia"/>
        </w:rPr>
        <w:t>业务规则</w:t>
      </w:r>
    </w:p>
    <w:p w:rsidR="006B7402" w:rsidRDefault="006B7402" w:rsidP="008B4BF2">
      <w:pPr>
        <w:pStyle w:val="af8"/>
        <w:numPr>
          <w:ilvl w:val="0"/>
          <w:numId w:val="37"/>
        </w:numPr>
        <w:spacing w:line="240" w:lineRule="auto"/>
        <w:ind w:leftChars="0" w:right="240" w:firstLineChars="0"/>
      </w:pPr>
      <w:r>
        <w:rPr>
          <w:rFonts w:hint="eastAsia"/>
        </w:rPr>
        <w:t>实现按步骤组织信息架构，辅助商家填写；</w:t>
      </w:r>
    </w:p>
    <w:p w:rsidR="006B7402" w:rsidRDefault="006B7402" w:rsidP="008B4BF2">
      <w:pPr>
        <w:pStyle w:val="af8"/>
        <w:numPr>
          <w:ilvl w:val="0"/>
          <w:numId w:val="37"/>
        </w:numPr>
        <w:spacing w:line="240" w:lineRule="auto"/>
        <w:ind w:leftChars="0" w:right="240" w:firstLineChars="0"/>
      </w:pPr>
      <w:r>
        <w:rPr>
          <w:rFonts w:hint="eastAsia"/>
        </w:rPr>
        <w:t>支持后台审核，前台显示审核中；</w:t>
      </w:r>
    </w:p>
    <w:p w:rsidR="006B7402" w:rsidRDefault="006B7402" w:rsidP="008B4BF2">
      <w:pPr>
        <w:pStyle w:val="af8"/>
        <w:numPr>
          <w:ilvl w:val="0"/>
          <w:numId w:val="37"/>
        </w:numPr>
        <w:spacing w:line="240" w:lineRule="auto"/>
        <w:ind w:leftChars="0" w:right="240" w:firstLineChars="0"/>
      </w:pPr>
      <w:r>
        <w:rPr>
          <w:rFonts w:hint="eastAsia"/>
        </w:rPr>
        <w:t>支持会员查询入驻进度。</w:t>
      </w:r>
    </w:p>
    <w:p w:rsidR="006B7402" w:rsidRDefault="006B7402" w:rsidP="008B4BF2">
      <w:pPr>
        <w:pStyle w:val="af8"/>
        <w:numPr>
          <w:ilvl w:val="0"/>
          <w:numId w:val="37"/>
        </w:numPr>
        <w:spacing w:line="240" w:lineRule="auto"/>
        <w:ind w:leftChars="0" w:right="240" w:firstLineChars="0"/>
      </w:pPr>
      <w:r>
        <w:rPr>
          <w:rFonts w:hint="eastAsia"/>
        </w:rPr>
        <w:t>后台运营管理人员审核资料通过后，提醒。</w:t>
      </w:r>
    </w:p>
    <w:p w:rsidR="006B7402" w:rsidRDefault="006B7402" w:rsidP="008B4BF2">
      <w:pPr>
        <w:pStyle w:val="af8"/>
        <w:numPr>
          <w:ilvl w:val="0"/>
          <w:numId w:val="37"/>
        </w:numPr>
        <w:spacing w:line="240" w:lineRule="auto"/>
        <w:ind w:leftChars="0" w:right="240" w:firstLineChars="0"/>
      </w:pPr>
      <w:r>
        <w:rPr>
          <w:rFonts w:hint="eastAsia"/>
        </w:rPr>
        <w:lastRenderedPageBreak/>
        <w:t>线上注册时，用户自行在网页输入密码</w:t>
      </w:r>
    </w:p>
    <w:p w:rsidR="006B7402" w:rsidRDefault="006B7402" w:rsidP="008B4BF2">
      <w:pPr>
        <w:pStyle w:val="af8"/>
        <w:numPr>
          <w:ilvl w:val="0"/>
          <w:numId w:val="37"/>
        </w:numPr>
        <w:spacing w:line="240" w:lineRule="auto"/>
        <w:ind w:leftChars="0" w:right="240" w:firstLineChars="0"/>
      </w:pPr>
      <w:r>
        <w:rPr>
          <w:rFonts w:hint="eastAsia"/>
        </w:rPr>
        <w:t>内管系统、运营平台处理商户入驻时</w:t>
      </w:r>
      <w:r>
        <w:rPr>
          <w:rFonts w:hint="eastAsia"/>
        </w:rPr>
        <w:t>,</w:t>
      </w:r>
      <w:r>
        <w:rPr>
          <w:rFonts w:hint="eastAsia"/>
        </w:rPr>
        <w:t>必须先注册为用户，才能商户入驻</w:t>
      </w:r>
    </w:p>
    <w:p w:rsidR="006B7402" w:rsidRPr="00255299" w:rsidRDefault="006B7402" w:rsidP="008B4BF2">
      <w:pPr>
        <w:pStyle w:val="af8"/>
        <w:numPr>
          <w:ilvl w:val="0"/>
          <w:numId w:val="37"/>
        </w:numPr>
        <w:spacing w:line="240" w:lineRule="auto"/>
        <w:ind w:leftChars="0" w:right="240" w:firstLineChars="0"/>
      </w:pPr>
      <w:r>
        <w:rPr>
          <w:rFonts w:hint="eastAsia"/>
        </w:rPr>
        <w:t>通过内管系统、运营平台新增用户用户时系统生成随机密码短信发给客户，客户用随机密码登录系统。首次登录必须修改密码才可以正常使用。控制不可以为简单密码。</w:t>
      </w:r>
    </w:p>
    <w:p w:rsidR="006B7402" w:rsidRDefault="006B7402" w:rsidP="006B7402">
      <w:pPr>
        <w:pStyle w:val="5"/>
        <w:ind w:left="142" w:right="240"/>
      </w:pPr>
      <w:r>
        <w:rPr>
          <w:rFonts w:hint="eastAsia"/>
        </w:rPr>
        <w:t>页面要素</w:t>
      </w:r>
    </w:p>
    <w:p w:rsidR="006B7402" w:rsidRDefault="006B7402" w:rsidP="008B4BF2">
      <w:pPr>
        <w:pStyle w:val="af8"/>
        <w:numPr>
          <w:ilvl w:val="0"/>
          <w:numId w:val="38"/>
        </w:numPr>
        <w:spacing w:line="240" w:lineRule="auto"/>
        <w:ind w:leftChars="0" w:right="240" w:firstLineChars="0"/>
      </w:pPr>
      <w:r>
        <w:rPr>
          <w:rFonts w:hint="eastAsia"/>
        </w:rPr>
        <w:t>企业资质信息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Pr="006B7402" w:rsidRDefault="006B7402" w:rsidP="0061150B">
            <w:pPr>
              <w:pStyle w:val="a7"/>
              <w:ind w:right="240"/>
              <w:rPr>
                <w:rFonts w:ascii="Times New Roman" w:hAnsi="Times New Roman"/>
                <w:b/>
                <w:color w:val="000000"/>
                <w:sz w:val="21"/>
                <w:szCs w:val="21"/>
              </w:rPr>
            </w:pPr>
            <w:r w:rsidRPr="006B7402">
              <w:rPr>
                <w:rFonts w:ascii="Times New Roman" w:hAnsi="Times New Roman" w:hint="eastAsia"/>
                <w:b/>
                <w:color w:val="000000"/>
                <w:sz w:val="21"/>
                <w:szCs w:val="21"/>
              </w:rPr>
              <w:t>联系人信息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联系人姓名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联系人手机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联系人电子邮箱</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需要验证。</w:t>
            </w:r>
          </w:p>
        </w:tc>
      </w:tr>
      <w:tr w:rsidR="006B7402" w:rsidTr="006B7402">
        <w:tc>
          <w:tcPr>
            <w:tcW w:w="9747" w:type="dxa"/>
            <w:gridSpan w:val="7"/>
            <w:shd w:val="clear" w:color="auto" w:fill="D9D9D9"/>
          </w:tcPr>
          <w:p w:rsidR="006B7402" w:rsidRDefault="006B7402" w:rsidP="0061150B">
            <w:pPr>
              <w:pStyle w:val="a7"/>
              <w:ind w:right="240"/>
              <w:rPr>
                <w:rFonts w:ascii="Times New Roman" w:hAnsi="Times New Roman"/>
                <w:sz w:val="21"/>
                <w:szCs w:val="21"/>
              </w:rPr>
            </w:pPr>
            <w:r w:rsidRPr="006B7402">
              <w:rPr>
                <w:rFonts w:ascii="Times New Roman" w:hAnsi="Times New Roman" w:hint="eastAsia"/>
                <w:b/>
                <w:color w:val="000000"/>
                <w:sz w:val="21"/>
                <w:szCs w:val="21"/>
              </w:rPr>
              <w:t>营业执照信息（副本）</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Pr="00C37D27" w:rsidRDefault="006B7402" w:rsidP="0061150B">
            <w:pPr>
              <w:pStyle w:val="a7"/>
              <w:ind w:right="240"/>
              <w:rPr>
                <w:rFonts w:ascii="Times New Roman" w:hAnsi="Times New Roman"/>
                <w:sz w:val="21"/>
                <w:szCs w:val="21"/>
              </w:rPr>
            </w:pPr>
            <w:r>
              <w:rPr>
                <w:rFonts w:ascii="Times New Roman" w:hAnsi="Times New Roman" w:hint="eastAsia"/>
                <w:sz w:val="21"/>
                <w:szCs w:val="21"/>
              </w:rPr>
              <w:t>公司名称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请按照公司营业执照上的名称填写，不可多字或少字。</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营业执照注册号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法定代表人姓名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身份证号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位数检测。</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法定人身份证电子版</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“上传”按钮，上传后支持“查看”、“删除”。</w:t>
            </w:r>
          </w:p>
        </w:tc>
      </w:tr>
      <w:tr w:rsidR="006B7402" w:rsidTr="0061150B">
        <w:tc>
          <w:tcPr>
            <w:tcW w:w="675" w:type="dxa"/>
          </w:tcPr>
          <w:p w:rsidR="006B7402" w:rsidRPr="00C37D27"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营业执照所在地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省、市、区</w:t>
            </w:r>
            <w:r>
              <w:rPr>
                <w:rFonts w:ascii="Times New Roman" w:hAnsi="Times New Roman" w:hint="eastAsia"/>
                <w:sz w:val="21"/>
                <w:szCs w:val="21"/>
              </w:rPr>
              <w:t>/</w:t>
            </w:r>
            <w:r>
              <w:rPr>
                <w:rFonts w:ascii="Times New Roman" w:hAnsi="Times New Roman" w:hint="eastAsia"/>
                <w:sz w:val="21"/>
                <w:szCs w:val="21"/>
              </w:rPr>
              <w:t>县三级联动下拉框。</w:t>
            </w:r>
          </w:p>
        </w:tc>
      </w:tr>
      <w:tr w:rsidR="006B7402" w:rsidTr="0061150B">
        <w:tc>
          <w:tcPr>
            <w:tcW w:w="675" w:type="dxa"/>
          </w:tcPr>
          <w:p w:rsidR="006B7402" w:rsidRPr="00C37D27"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营业执照详细地址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成立日期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时间控件</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年月日</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营业期限</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时间控件</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年月日</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注册资本</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单位：万元。</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营业执照副本电子版</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“上传”按钮，上传后支持“查看”、“删除”。若营业执照上未体现注册资本信息，请再次另行上传注册资本信息证明扫描件。</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公司所在地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省、市、区</w:t>
            </w:r>
            <w:r>
              <w:rPr>
                <w:rFonts w:ascii="Times New Roman" w:hAnsi="Times New Roman" w:hint="eastAsia"/>
                <w:sz w:val="21"/>
                <w:szCs w:val="21"/>
              </w:rPr>
              <w:t>/</w:t>
            </w:r>
            <w:r>
              <w:rPr>
                <w:rFonts w:ascii="Times New Roman" w:hAnsi="Times New Roman" w:hint="eastAsia"/>
                <w:sz w:val="21"/>
                <w:szCs w:val="21"/>
              </w:rPr>
              <w:t>县三级联动下拉框。</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公司详细地址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公司电话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位数检测。</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公司紧急联系人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公司紧急联系人电话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1642F5" w:rsidRDefault="006B7402" w:rsidP="0061150B">
            <w:pPr>
              <w:pStyle w:val="a7"/>
              <w:ind w:right="240"/>
              <w:rPr>
                <w:rFonts w:ascii="Times New Roman" w:hAnsi="Times New Roman"/>
                <w:b/>
                <w:sz w:val="21"/>
                <w:szCs w:val="21"/>
              </w:rPr>
            </w:pPr>
            <w:r w:rsidRPr="001642F5">
              <w:rPr>
                <w:rFonts w:ascii="Times New Roman" w:hAnsi="Times New Roman" w:hint="eastAsia"/>
                <w:b/>
                <w:sz w:val="21"/>
                <w:szCs w:val="21"/>
              </w:rPr>
              <w:t>组织机构代码证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组织机构代码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请按照公司组织机构代码证上的代码填写，不要省略“—”。</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组织机构代码证有效期</w:t>
            </w:r>
          </w:p>
        </w:tc>
        <w:tc>
          <w:tcPr>
            <w:tcW w:w="1275" w:type="dxa"/>
          </w:tcPr>
          <w:p w:rsidR="006B7402" w:rsidRPr="001642F5" w:rsidRDefault="006B7402" w:rsidP="0061150B">
            <w:pPr>
              <w:pStyle w:val="a7"/>
              <w:ind w:right="240"/>
              <w:rPr>
                <w:rFonts w:ascii="Times New Roman" w:hAnsi="Times New Roman"/>
                <w:sz w:val="21"/>
                <w:szCs w:val="21"/>
              </w:rPr>
            </w:pPr>
            <w:r>
              <w:rPr>
                <w:rFonts w:ascii="Times New Roman" w:hAnsi="Times New Roman" w:hint="eastAsia"/>
                <w:sz w:val="21"/>
                <w:szCs w:val="21"/>
              </w:rPr>
              <w:t>时间控件</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年月日</w:t>
            </w:r>
            <w:r>
              <w:rPr>
                <w:rFonts w:ascii="Times New Roman" w:hAnsi="Times New Roman" w:hint="eastAsia"/>
                <w:sz w:val="21"/>
                <w:szCs w:val="21"/>
              </w:rPr>
              <w:t>-</w:t>
            </w:r>
            <w:r>
              <w:rPr>
                <w:rFonts w:ascii="Times New Roman" w:hAnsi="Times New Roman" w:hint="eastAsia"/>
                <w:sz w:val="21"/>
                <w:szCs w:val="21"/>
              </w:rPr>
              <w:t>年月日</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组织机构代码证电子版</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“上传”按钮，上传后支持“查看”、“删除”。</w:t>
            </w:r>
          </w:p>
        </w:tc>
      </w:tr>
      <w:tr w:rsidR="006B7402" w:rsidTr="006B7402">
        <w:tc>
          <w:tcPr>
            <w:tcW w:w="9747" w:type="dxa"/>
            <w:gridSpan w:val="7"/>
            <w:shd w:val="clear" w:color="auto" w:fill="D9D9D9"/>
          </w:tcPr>
          <w:p w:rsidR="006B7402" w:rsidRPr="00191B29" w:rsidRDefault="006B7402" w:rsidP="0061150B">
            <w:pPr>
              <w:pStyle w:val="a7"/>
              <w:ind w:right="240"/>
              <w:rPr>
                <w:rFonts w:ascii="Times New Roman" w:hAnsi="Times New Roman"/>
                <w:b/>
                <w:sz w:val="21"/>
                <w:szCs w:val="21"/>
              </w:rPr>
            </w:pPr>
            <w:r w:rsidRPr="00191B29">
              <w:rPr>
                <w:rFonts w:ascii="Times New Roman" w:hAnsi="Times New Roman" w:hint="eastAsia"/>
                <w:b/>
                <w:sz w:val="21"/>
                <w:szCs w:val="21"/>
              </w:rPr>
              <w:t>税务登记证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纳税人识别码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纳税人类型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选项：请选择、一般纳税人、小规模纳税人、非增值税纳税人。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纳税类型税码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选项：请选择、</w:t>
            </w:r>
            <w:r>
              <w:rPr>
                <w:rFonts w:ascii="Times New Roman" w:hAnsi="Times New Roman" w:hint="eastAsia"/>
                <w:sz w:val="21"/>
                <w:szCs w:val="21"/>
              </w:rPr>
              <w:t>0%</w:t>
            </w:r>
            <w:r>
              <w:rPr>
                <w:rFonts w:ascii="Times New Roman" w:hAnsi="Times New Roman" w:hint="eastAsia"/>
                <w:sz w:val="21"/>
                <w:szCs w:val="21"/>
              </w:rPr>
              <w:t>、</w:t>
            </w:r>
            <w:r>
              <w:rPr>
                <w:rFonts w:ascii="Times New Roman" w:hAnsi="Times New Roman" w:hint="eastAsia"/>
                <w:sz w:val="21"/>
                <w:szCs w:val="21"/>
              </w:rPr>
              <w:t>11%</w:t>
            </w:r>
            <w:r>
              <w:rPr>
                <w:rFonts w:ascii="Times New Roman" w:hAnsi="Times New Roman" w:hint="eastAsia"/>
                <w:sz w:val="21"/>
                <w:szCs w:val="21"/>
              </w:rPr>
              <w:t>、</w:t>
            </w:r>
            <w:r>
              <w:rPr>
                <w:rFonts w:ascii="Times New Roman" w:hAnsi="Times New Roman" w:hint="eastAsia"/>
                <w:sz w:val="21"/>
                <w:szCs w:val="21"/>
              </w:rPr>
              <w:t>13%</w:t>
            </w:r>
            <w:r>
              <w:rPr>
                <w:rFonts w:ascii="Times New Roman" w:hAnsi="Times New Roman" w:hint="eastAsia"/>
                <w:sz w:val="21"/>
                <w:szCs w:val="21"/>
              </w:rPr>
              <w:t>、图书</w:t>
            </w:r>
            <w:r>
              <w:rPr>
                <w:rFonts w:ascii="Times New Roman" w:hAnsi="Times New Roman" w:hint="eastAsia"/>
                <w:sz w:val="21"/>
                <w:szCs w:val="21"/>
              </w:rPr>
              <w:t>13%</w:t>
            </w:r>
            <w:r>
              <w:rPr>
                <w:rFonts w:ascii="Times New Roman" w:hAnsi="Times New Roman" w:hint="eastAsia"/>
                <w:sz w:val="21"/>
                <w:szCs w:val="21"/>
              </w:rPr>
              <w:t>免税、</w:t>
            </w:r>
            <w:r>
              <w:rPr>
                <w:rFonts w:ascii="Times New Roman" w:hAnsi="Times New Roman" w:hint="eastAsia"/>
                <w:sz w:val="21"/>
                <w:szCs w:val="21"/>
              </w:rPr>
              <w:t>17%</w:t>
            </w:r>
            <w:r>
              <w:rPr>
                <w:rFonts w:ascii="Times New Roman" w:hAnsi="Times New Roman" w:hint="eastAsia"/>
                <w:sz w:val="21"/>
                <w:szCs w:val="21"/>
              </w:rPr>
              <w:t>、</w:t>
            </w:r>
            <w:r>
              <w:rPr>
                <w:rFonts w:ascii="Times New Roman" w:hAnsi="Times New Roman" w:hint="eastAsia"/>
                <w:sz w:val="21"/>
                <w:szCs w:val="21"/>
              </w:rPr>
              <w:t>3%</w:t>
            </w:r>
            <w:r>
              <w:rPr>
                <w:rFonts w:ascii="Times New Roman" w:hAnsi="Times New Roman" w:hint="eastAsia"/>
                <w:sz w:val="21"/>
                <w:szCs w:val="21"/>
              </w:rPr>
              <w:t>、</w:t>
            </w:r>
            <w:r>
              <w:rPr>
                <w:rFonts w:ascii="Times New Roman" w:hAnsi="Times New Roman" w:hint="eastAsia"/>
                <w:sz w:val="21"/>
                <w:szCs w:val="21"/>
              </w:rPr>
              <w:t>6%</w:t>
            </w:r>
            <w:r>
              <w:rPr>
                <w:rFonts w:ascii="Times New Roman" w:hAnsi="Times New Roman" w:hint="eastAsia"/>
                <w:sz w:val="21"/>
                <w:szCs w:val="21"/>
              </w:rPr>
              <w:t>、</w:t>
            </w:r>
            <w:r>
              <w:rPr>
                <w:rFonts w:ascii="Times New Roman" w:hAnsi="Times New Roman" w:hint="eastAsia"/>
                <w:sz w:val="21"/>
                <w:szCs w:val="21"/>
              </w:rPr>
              <w:t>7%</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税务登记证电子版</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“上传”按钮，上传后支持“查看”、“删除”。若国税章和地税章不在一个证上，请扫描至一张图片中再上传。</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spacing w:line="240" w:lineRule="auto"/>
              <w:ind w:right="240" w:firstLine="0"/>
              <w:rPr>
                <w:sz w:val="21"/>
                <w:szCs w:val="21"/>
              </w:rPr>
            </w:pPr>
            <w:r w:rsidRPr="00AB0724">
              <w:rPr>
                <w:sz w:val="21"/>
                <w:szCs w:val="21"/>
              </w:rPr>
              <w:t>一般纳税人</w:t>
            </w:r>
            <w:r w:rsidRPr="00AB0724">
              <w:rPr>
                <w:sz w:val="21"/>
                <w:szCs w:val="21"/>
              </w:rPr>
              <w:lastRenderedPageBreak/>
              <w:t>资格证电子版</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lastRenderedPageBreak/>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“上传”按钮，上传</w:t>
            </w:r>
            <w:r>
              <w:rPr>
                <w:rFonts w:ascii="Times New Roman" w:hAnsi="Times New Roman" w:hint="eastAsia"/>
                <w:sz w:val="21"/>
                <w:szCs w:val="21"/>
              </w:rPr>
              <w:lastRenderedPageBreak/>
              <w:t>后支持“查看”、“删除”。</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6</w:t>
            </w:r>
          </w:p>
        </w:tc>
        <w:tc>
          <w:tcPr>
            <w:tcW w:w="1701" w:type="dxa"/>
          </w:tcPr>
          <w:p w:rsidR="006B7402" w:rsidRPr="00AB0724" w:rsidRDefault="006B7402" w:rsidP="0061150B">
            <w:pPr>
              <w:spacing w:line="240" w:lineRule="auto"/>
              <w:ind w:right="240" w:firstLine="0"/>
              <w:rPr>
                <w:sz w:val="21"/>
                <w:szCs w:val="21"/>
              </w:rPr>
            </w:pPr>
            <w:r>
              <w:rPr>
                <w:rFonts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“上一步”、“下一步，完善店铺经营信息”。</w:t>
            </w:r>
          </w:p>
        </w:tc>
      </w:tr>
    </w:tbl>
    <w:p w:rsidR="006B7402" w:rsidRDefault="006B7402" w:rsidP="008B4BF2">
      <w:pPr>
        <w:pStyle w:val="af8"/>
        <w:numPr>
          <w:ilvl w:val="0"/>
          <w:numId w:val="38"/>
        </w:numPr>
        <w:spacing w:line="240" w:lineRule="auto"/>
        <w:ind w:leftChars="0" w:right="240" w:firstLineChars="0"/>
      </w:pPr>
      <w:r>
        <w:rPr>
          <w:rFonts w:hint="eastAsia"/>
        </w:rPr>
        <w:t>店铺经营信息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RPr="00D06A93" w:rsidTr="006B7402">
        <w:tc>
          <w:tcPr>
            <w:tcW w:w="9747" w:type="dxa"/>
            <w:gridSpan w:val="7"/>
            <w:shd w:val="clear" w:color="auto" w:fill="D9D9D9"/>
          </w:tcPr>
          <w:p w:rsidR="006B7402" w:rsidRPr="006B7402" w:rsidRDefault="006B7402" w:rsidP="0061150B">
            <w:pPr>
              <w:pStyle w:val="a7"/>
              <w:ind w:right="240"/>
              <w:rPr>
                <w:rFonts w:ascii="Times New Roman" w:hAnsi="Times New Roman"/>
                <w:b/>
                <w:color w:val="000000"/>
                <w:sz w:val="21"/>
                <w:szCs w:val="21"/>
              </w:rPr>
            </w:pPr>
            <w:r w:rsidRPr="006B7402">
              <w:rPr>
                <w:rFonts w:ascii="Times New Roman" w:hAnsi="Times New Roman" w:hint="eastAsia"/>
                <w:b/>
                <w:color w:val="000000"/>
                <w:sz w:val="21"/>
                <w:szCs w:val="21"/>
              </w:rPr>
              <w:t>经营信息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公司类型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选项：请选择、生产厂商、品牌商、代理商、经销商。</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公司官网地址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如：</w:t>
            </w:r>
            <w:r>
              <w:rPr>
                <w:rFonts w:ascii="Times New Roman" w:hAnsi="Times New Roman" w:hint="eastAsia"/>
                <w:sz w:val="21"/>
                <w:szCs w:val="21"/>
              </w:rPr>
              <w:t>http://www.163.com</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最近一年销售额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单位：万元。</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同类电子商务网站经验</w:t>
            </w:r>
          </w:p>
        </w:tc>
        <w:tc>
          <w:tcPr>
            <w:tcW w:w="1275" w:type="dxa"/>
          </w:tcPr>
          <w:p w:rsidR="006B7402" w:rsidRPr="00B91EC4"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有</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有或无。</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网店域名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Pr="00B5100B"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如：</w:t>
            </w:r>
            <w:hyperlink r:id="rId42" w:history="1">
              <w:r w:rsidRPr="005B212A">
                <w:rPr>
                  <w:rStyle w:val="af2"/>
                  <w:rFonts w:ascii="Times New Roman" w:hAnsi="Times New Roman" w:hint="eastAsia"/>
                  <w:sz w:val="21"/>
                  <w:szCs w:val="21"/>
                </w:rPr>
                <w:t>http://xxx.yaodumall.com</w:t>
              </w:r>
            </w:hyperlink>
            <w:r>
              <w:rPr>
                <w:rFonts w:ascii="Times New Roman" w:hAnsi="Times New Roman" w:hint="eastAsia"/>
                <w:sz w:val="21"/>
                <w:szCs w:val="21"/>
              </w:rPr>
              <w:t>。“</w:t>
            </w:r>
            <w:r>
              <w:rPr>
                <w:rFonts w:ascii="Times New Roman" w:hAnsi="Times New Roman" w:hint="eastAsia"/>
                <w:sz w:val="21"/>
                <w:szCs w:val="21"/>
              </w:rPr>
              <w:t>XXX</w:t>
            </w:r>
            <w:r>
              <w:rPr>
                <w:rFonts w:ascii="Times New Roman" w:hAnsi="Times New Roman" w:hint="eastAsia"/>
                <w:sz w:val="21"/>
                <w:szCs w:val="21"/>
              </w:rPr>
              <w:t>”作为文本框输入即可，其他显示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网店运营人数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可网售商品数量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选项：请选择、</w:t>
            </w:r>
            <w:r>
              <w:rPr>
                <w:rFonts w:ascii="Times New Roman" w:hAnsi="Times New Roman" w:hint="eastAsia"/>
                <w:sz w:val="21"/>
                <w:szCs w:val="21"/>
              </w:rPr>
              <w:t>0-100</w:t>
            </w:r>
            <w:r>
              <w:rPr>
                <w:rFonts w:ascii="Times New Roman" w:hAnsi="Times New Roman" w:hint="eastAsia"/>
                <w:sz w:val="21"/>
                <w:szCs w:val="21"/>
              </w:rPr>
              <w:t>、</w:t>
            </w:r>
            <w:r>
              <w:rPr>
                <w:rFonts w:ascii="Times New Roman" w:hAnsi="Times New Roman" w:hint="eastAsia"/>
                <w:sz w:val="21"/>
                <w:szCs w:val="21"/>
              </w:rPr>
              <w:t>100-200</w:t>
            </w:r>
            <w:r>
              <w:rPr>
                <w:rFonts w:ascii="Times New Roman" w:hAnsi="Times New Roman" w:hint="eastAsia"/>
                <w:sz w:val="21"/>
                <w:szCs w:val="21"/>
              </w:rPr>
              <w:t>、</w:t>
            </w:r>
            <w:r>
              <w:rPr>
                <w:rFonts w:ascii="Times New Roman" w:hAnsi="Times New Roman" w:hint="eastAsia"/>
                <w:sz w:val="21"/>
                <w:szCs w:val="21"/>
              </w:rPr>
              <w:t>200</w:t>
            </w:r>
            <w:r>
              <w:rPr>
                <w:rFonts w:ascii="Times New Roman" w:hAnsi="Times New Roman" w:hint="eastAsia"/>
                <w:sz w:val="21"/>
                <w:szCs w:val="21"/>
              </w:rPr>
              <w:t>、</w:t>
            </w:r>
            <w:r>
              <w:rPr>
                <w:rFonts w:ascii="Times New Roman" w:hAnsi="Times New Roman" w:hint="eastAsia"/>
                <w:sz w:val="21"/>
                <w:szCs w:val="21"/>
              </w:rPr>
              <w:t>500</w:t>
            </w:r>
            <w:r>
              <w:rPr>
                <w:rFonts w:ascii="Times New Roman" w:hAnsi="Times New Roman" w:hint="eastAsia"/>
                <w:sz w:val="21"/>
                <w:szCs w:val="21"/>
              </w:rPr>
              <w:t>、大于</w:t>
            </w:r>
            <w:r>
              <w:rPr>
                <w:rFonts w:ascii="Times New Roman" w:hAnsi="Times New Roman" w:hint="eastAsia"/>
                <w:sz w:val="21"/>
                <w:szCs w:val="21"/>
              </w:rPr>
              <w:t>500</w:t>
            </w:r>
            <w:r>
              <w:rPr>
                <w:rFonts w:ascii="Times New Roman" w:hAnsi="Times New Roman" w:hint="eastAsia"/>
                <w:sz w:val="21"/>
                <w:szCs w:val="21"/>
              </w:rPr>
              <w:t>。</w:t>
            </w:r>
            <w:r w:rsidRPr="00B5100B">
              <w:rPr>
                <w:rFonts w:ascii="Times New Roman" w:hAnsi="Times New Roman"/>
                <w:sz w:val="21"/>
                <w:szCs w:val="21"/>
              </w:rPr>
              <w:t>某一商品的多种颜色、尺码或包装形式不同时，按一件商品计算。</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预计平均客单价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选项：请选择、</w:t>
            </w:r>
            <w:r>
              <w:rPr>
                <w:rFonts w:ascii="Times New Roman" w:hAnsi="Times New Roman" w:hint="eastAsia"/>
                <w:sz w:val="21"/>
                <w:szCs w:val="21"/>
              </w:rPr>
              <w:t>0-100</w:t>
            </w:r>
            <w:r>
              <w:rPr>
                <w:rFonts w:ascii="Times New Roman" w:hAnsi="Times New Roman" w:hint="eastAsia"/>
                <w:sz w:val="21"/>
                <w:szCs w:val="21"/>
              </w:rPr>
              <w:t>、</w:t>
            </w:r>
            <w:r>
              <w:rPr>
                <w:rFonts w:ascii="Times New Roman" w:hAnsi="Times New Roman" w:hint="eastAsia"/>
                <w:sz w:val="21"/>
                <w:szCs w:val="21"/>
              </w:rPr>
              <w:t>100-200</w:t>
            </w:r>
            <w:r>
              <w:rPr>
                <w:rFonts w:ascii="Times New Roman" w:hAnsi="Times New Roman" w:hint="eastAsia"/>
                <w:sz w:val="21"/>
                <w:szCs w:val="21"/>
              </w:rPr>
              <w:t>、</w:t>
            </w:r>
            <w:r>
              <w:rPr>
                <w:rFonts w:ascii="Times New Roman" w:hAnsi="Times New Roman" w:hint="eastAsia"/>
                <w:sz w:val="21"/>
                <w:szCs w:val="21"/>
              </w:rPr>
              <w:t>200-500</w:t>
            </w:r>
            <w:r>
              <w:rPr>
                <w:rFonts w:ascii="Times New Roman" w:hAnsi="Times New Roman" w:hint="eastAsia"/>
                <w:sz w:val="21"/>
                <w:szCs w:val="21"/>
              </w:rPr>
              <w:t>、大于</w:t>
            </w:r>
            <w:r>
              <w:rPr>
                <w:rFonts w:ascii="Times New Roman" w:hAnsi="Times New Roman" w:hint="eastAsia"/>
                <w:sz w:val="21"/>
                <w:szCs w:val="21"/>
              </w:rPr>
              <w:t>500</w:t>
            </w:r>
            <w:r>
              <w:rPr>
                <w:rFonts w:ascii="Times New Roman" w:hAnsi="Times New Roman" w:hint="eastAsia"/>
                <w:sz w:val="21"/>
                <w:szCs w:val="21"/>
              </w:rPr>
              <w:t>。</w:t>
            </w:r>
            <w:r w:rsidRPr="00630E7D">
              <w:rPr>
                <w:rFonts w:ascii="Times New Roman" w:hAnsi="Times New Roman"/>
                <w:sz w:val="21"/>
                <w:szCs w:val="21"/>
              </w:rPr>
              <w:t>用户购物时，单次购买的平均金额。</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仓库情况</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常用物流公司</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sidRPr="00630E7D">
              <w:rPr>
                <w:rFonts w:ascii="Times New Roman" w:hAnsi="Times New Roman"/>
                <w:sz w:val="21"/>
                <w:szCs w:val="21"/>
              </w:rPr>
              <w:t>可填写多个，用逗号分隔，如</w:t>
            </w:r>
            <w:r w:rsidRPr="00630E7D">
              <w:rPr>
                <w:rFonts w:ascii="Times New Roman" w:hAnsi="Times New Roman"/>
                <w:sz w:val="21"/>
                <w:szCs w:val="21"/>
              </w:rPr>
              <w:t>“</w:t>
            </w:r>
            <w:r w:rsidRPr="00630E7D">
              <w:rPr>
                <w:rFonts w:ascii="Times New Roman" w:hAnsi="Times New Roman"/>
                <w:sz w:val="21"/>
                <w:szCs w:val="21"/>
              </w:rPr>
              <w:t>申通，圆通</w:t>
            </w:r>
            <w:r w:rsidRPr="00630E7D">
              <w:rPr>
                <w:rFonts w:ascii="Times New Roman" w:hAnsi="Times New Roman"/>
                <w:sz w:val="21"/>
                <w:szCs w:val="21"/>
              </w:rPr>
              <w:t>”</w:t>
            </w:r>
            <w:r w:rsidRPr="00630E7D">
              <w:rPr>
                <w:rFonts w:ascii="Times New Roman" w:hAnsi="Times New Roman"/>
                <w:sz w:val="21"/>
                <w:szCs w:val="21"/>
              </w:rPr>
              <w:t>，最大</w:t>
            </w:r>
            <w:r w:rsidRPr="00630E7D">
              <w:rPr>
                <w:rFonts w:ascii="Times New Roman" w:hAnsi="Times New Roman"/>
                <w:sz w:val="21"/>
                <w:szCs w:val="21"/>
              </w:rPr>
              <w:t>50</w:t>
            </w:r>
            <w:r w:rsidRPr="00630E7D">
              <w:rPr>
                <w:rFonts w:ascii="Times New Roman" w:hAnsi="Times New Roman"/>
                <w:sz w:val="21"/>
                <w:szCs w:val="21"/>
              </w:rPr>
              <w:t>字。</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ERP</w:t>
            </w:r>
            <w:r>
              <w:rPr>
                <w:rFonts w:ascii="Times New Roman" w:hAnsi="Times New Roman" w:hint="eastAsia"/>
                <w:sz w:val="21"/>
                <w:szCs w:val="21"/>
              </w:rPr>
              <w:t>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选项：请选择、自有</w:t>
            </w:r>
            <w:r>
              <w:rPr>
                <w:rFonts w:ascii="Times New Roman" w:hAnsi="Times New Roman" w:hint="eastAsia"/>
                <w:sz w:val="21"/>
                <w:szCs w:val="21"/>
              </w:rPr>
              <w:lastRenderedPageBreak/>
              <w:t>ERP</w:t>
            </w:r>
            <w:r>
              <w:rPr>
                <w:rFonts w:ascii="Times New Roman" w:hAnsi="Times New Roman" w:hint="eastAsia"/>
                <w:sz w:val="21"/>
                <w:szCs w:val="21"/>
              </w:rPr>
              <w:t>、第三方</w:t>
            </w:r>
            <w:r>
              <w:rPr>
                <w:rFonts w:ascii="Times New Roman" w:hAnsi="Times New Roman" w:hint="eastAsia"/>
                <w:sz w:val="21"/>
                <w:szCs w:val="21"/>
              </w:rPr>
              <w:t>ERP</w:t>
            </w:r>
            <w:r>
              <w:rPr>
                <w:rFonts w:ascii="Times New Roman" w:hAnsi="Times New Roman" w:hint="eastAsia"/>
                <w:sz w:val="21"/>
                <w:szCs w:val="21"/>
              </w:rPr>
              <w:t>代运营、</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代运营公司名称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选填。</w:t>
            </w:r>
          </w:p>
        </w:tc>
      </w:tr>
      <w:tr w:rsidR="006B7402" w:rsidTr="006B7402">
        <w:tc>
          <w:tcPr>
            <w:tcW w:w="9747" w:type="dxa"/>
            <w:gridSpan w:val="7"/>
            <w:shd w:val="clear" w:color="auto" w:fill="D9D9D9"/>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选择店铺类型</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期望店铺类型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选项：普通店、品牌店、期间店。不同店铺类型使用平台的空间和缴纳的平台使用费不同。</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主营类目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调用平台顶级类目。</w:t>
            </w:r>
            <w:r w:rsidRPr="00F7349E">
              <w:rPr>
                <w:rFonts w:ascii="Times New Roman" w:hAnsi="Times New Roman"/>
                <w:sz w:val="21"/>
                <w:szCs w:val="21"/>
              </w:rPr>
              <w:t>易错类目提示：</w:t>
            </w:r>
            <w:r w:rsidRPr="00F7349E">
              <w:rPr>
                <w:rFonts w:ascii="Times New Roman" w:hAnsi="Times New Roman"/>
                <w:sz w:val="21"/>
                <w:szCs w:val="21"/>
              </w:rPr>
              <w:t>“</w:t>
            </w:r>
            <w:r w:rsidRPr="00F7349E">
              <w:rPr>
                <w:rFonts w:ascii="Times New Roman" w:hAnsi="Times New Roman"/>
                <w:sz w:val="21"/>
                <w:szCs w:val="21"/>
              </w:rPr>
              <w:t>手机</w:t>
            </w:r>
            <w:r w:rsidRPr="00F7349E">
              <w:rPr>
                <w:rFonts w:ascii="Times New Roman" w:hAnsi="Times New Roman"/>
                <w:sz w:val="21"/>
                <w:szCs w:val="21"/>
              </w:rPr>
              <w:t>”</w:t>
            </w:r>
            <w:r w:rsidRPr="00F7349E">
              <w:rPr>
                <w:rFonts w:ascii="Times New Roman" w:hAnsi="Times New Roman"/>
                <w:sz w:val="21"/>
                <w:szCs w:val="21"/>
              </w:rPr>
              <w:t>类目包含手机通讯、手机配件，经营手机通讯、配件的商家请选择</w:t>
            </w:r>
            <w:r w:rsidRPr="00F7349E">
              <w:rPr>
                <w:rFonts w:ascii="Times New Roman" w:hAnsi="Times New Roman"/>
                <w:sz w:val="21"/>
                <w:szCs w:val="21"/>
              </w:rPr>
              <w:t>“</w:t>
            </w:r>
            <w:r w:rsidRPr="00F7349E">
              <w:rPr>
                <w:rFonts w:ascii="Times New Roman" w:hAnsi="Times New Roman"/>
                <w:sz w:val="21"/>
                <w:szCs w:val="21"/>
              </w:rPr>
              <w:t>手机</w:t>
            </w:r>
            <w:r w:rsidRPr="00F7349E">
              <w:rPr>
                <w:rFonts w:ascii="Times New Roman" w:hAnsi="Times New Roman"/>
                <w:sz w:val="21"/>
                <w:szCs w:val="21"/>
              </w:rPr>
              <w:t>”</w:t>
            </w:r>
            <w:r w:rsidRPr="00F7349E">
              <w:rPr>
                <w:rFonts w:ascii="Times New Roman" w:hAnsi="Times New Roman"/>
                <w:sz w:val="21"/>
                <w:szCs w:val="21"/>
              </w:rPr>
              <w:t>类目。</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详细类目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点击“添加”，弹窗显示一级类目和二级类目，选择一级类目后，可以复选二级类目。选择后以列表的形式显示在页面，支持删除。</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对应类目行业资质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列表</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列表展示，支持上传功能、选择到期日期、是否永久。见下图：</w:t>
            </w:r>
            <w:r>
              <w:rPr>
                <w:rFonts w:ascii="Times New Roman" w:hAnsi="Times New Roman" w:hint="eastAsia"/>
                <w:sz w:val="21"/>
                <w:szCs w:val="21"/>
              </w:rPr>
              <w:t>6.1.10.2.4-1</w:t>
            </w:r>
            <w:r>
              <w:rPr>
                <w:rFonts w:ascii="Times New Roman" w:hAnsi="Times New Roman" w:hint="eastAsia"/>
                <w:sz w:val="21"/>
                <w:szCs w:val="21"/>
              </w:rPr>
              <w:t>实例。</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添加品牌信息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列表</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提供“添加品牌”按钮，列表展示所添加品牌，支持修改、删除。</w:t>
            </w:r>
            <w:r w:rsidRPr="0044233F">
              <w:rPr>
                <w:rFonts w:ascii="Times New Roman" w:hAnsi="Times New Roman" w:hint="eastAsia"/>
                <w:color w:val="FF0000"/>
                <w:sz w:val="21"/>
                <w:szCs w:val="21"/>
              </w:rPr>
              <w:t>运营人员审核通过后自动添加到品牌库。</w:t>
            </w:r>
          </w:p>
        </w:tc>
      </w:tr>
      <w:tr w:rsidR="006B7402" w:rsidTr="006B7402">
        <w:tc>
          <w:tcPr>
            <w:tcW w:w="9747" w:type="dxa"/>
            <w:gridSpan w:val="7"/>
            <w:shd w:val="clear" w:color="auto" w:fill="D9D9D9"/>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店铺命名</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期望店铺类型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返显以上的期望店铺类型选项。</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店铺显示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规则：名称</w:t>
            </w:r>
            <w:r>
              <w:rPr>
                <w:rFonts w:ascii="Times New Roman" w:hAnsi="Times New Roman" w:hint="eastAsia"/>
                <w:sz w:val="21"/>
                <w:szCs w:val="21"/>
              </w:rPr>
              <w:t>+</w:t>
            </w:r>
            <w:r>
              <w:rPr>
                <w:rFonts w:ascii="Times New Roman" w:hAnsi="Times New Roman" w:hint="eastAsia"/>
                <w:sz w:val="21"/>
                <w:szCs w:val="21"/>
              </w:rPr>
              <w:t>期望店铺类型。例如巨人旗舰店。</w:t>
            </w:r>
          </w:p>
        </w:tc>
      </w:tr>
      <w:tr w:rsidR="006B7402" w:rsidTr="006B7402">
        <w:tc>
          <w:tcPr>
            <w:tcW w:w="9747" w:type="dxa"/>
            <w:gridSpan w:val="7"/>
            <w:shd w:val="clear" w:color="auto" w:fill="D9D9D9"/>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是否收到机构邀请</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推荐码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sidRPr="00630E7D">
              <w:rPr>
                <w:rFonts w:ascii="Times New Roman" w:hAnsi="Times New Roman"/>
                <w:sz w:val="21"/>
                <w:szCs w:val="21"/>
              </w:rPr>
              <w:t>请录入推荐</w:t>
            </w:r>
            <w:r>
              <w:rPr>
                <w:rFonts w:ascii="Times New Roman" w:hAnsi="Times New Roman" w:hint="eastAsia"/>
                <w:sz w:val="21"/>
                <w:szCs w:val="21"/>
              </w:rPr>
              <w:t>机构</w:t>
            </w:r>
            <w:r w:rsidRPr="00630E7D">
              <w:rPr>
                <w:rFonts w:ascii="Times New Roman" w:hAnsi="Times New Roman"/>
                <w:sz w:val="21"/>
                <w:szCs w:val="21"/>
              </w:rPr>
              <w:t>ID</w:t>
            </w:r>
            <w:r>
              <w:rPr>
                <w:rFonts w:ascii="Times New Roman" w:hAnsi="Times New Roman" w:hint="eastAsia"/>
                <w:sz w:val="21"/>
                <w:szCs w:val="21"/>
              </w:rPr>
              <w:t>。</w:t>
            </w:r>
          </w:p>
          <w:p w:rsidR="006B7402" w:rsidRPr="00485338" w:rsidRDefault="006B7402" w:rsidP="0061150B">
            <w:pPr>
              <w:pStyle w:val="a7"/>
              <w:ind w:right="240"/>
              <w:rPr>
                <w:rFonts w:ascii="Times New Roman" w:hAnsi="Times New Roman"/>
                <w:color w:val="FF0000"/>
                <w:sz w:val="21"/>
                <w:szCs w:val="21"/>
              </w:rPr>
            </w:pPr>
            <w:r w:rsidRPr="00485338">
              <w:rPr>
                <w:rFonts w:ascii="Times New Roman" w:hAnsi="Times New Roman" w:hint="eastAsia"/>
                <w:color w:val="FF0000"/>
                <w:sz w:val="21"/>
                <w:szCs w:val="21"/>
              </w:rPr>
              <w:t>如无推荐码则默认为定义好的机构号</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“上一步”和“下一步，完善财务资质信息”，“下一步，完善财务资质信息”用亮色背景显示。</w:t>
            </w:r>
          </w:p>
        </w:tc>
      </w:tr>
    </w:tbl>
    <w:p w:rsidR="006B7402" w:rsidRDefault="006B7402" w:rsidP="006B7402">
      <w:pPr>
        <w:ind w:right="240" w:firstLine="0"/>
        <w:jc w:val="center"/>
      </w:pPr>
      <w:r w:rsidRPr="008700C5">
        <w:rPr>
          <w:noProof/>
        </w:rPr>
        <w:pict>
          <v:shape id="图片 13" o:spid="_x0000_i1051" type="#_x0000_t75" style="width:415.8pt;height:268.2pt;visibility:visible;mso-wrap-style:square">
            <v:imagedata r:id="rId43" o:title=""/>
          </v:shape>
        </w:pict>
      </w:r>
    </w:p>
    <w:p w:rsidR="006B7402" w:rsidRDefault="006B7402" w:rsidP="006B7402">
      <w:pPr>
        <w:pStyle w:val="af8"/>
        <w:ind w:leftChars="0" w:left="874" w:right="240" w:firstLineChars="0" w:firstLine="0"/>
        <w:jc w:val="center"/>
      </w:pPr>
      <w:r>
        <w:rPr>
          <w:rFonts w:hint="eastAsia"/>
        </w:rPr>
        <w:t>图：</w:t>
      </w:r>
      <w:r>
        <w:rPr>
          <w:rFonts w:hint="eastAsia"/>
        </w:rPr>
        <w:t>6.1.10.2.4-1</w:t>
      </w:r>
    </w:p>
    <w:p w:rsidR="006B7402" w:rsidRDefault="006B7402" w:rsidP="006B7402">
      <w:pPr>
        <w:pStyle w:val="af8"/>
        <w:ind w:leftChars="0" w:left="874" w:right="240" w:firstLineChars="0" w:firstLine="0"/>
        <w:jc w:val="center"/>
      </w:pPr>
      <w:r w:rsidRPr="008700C5">
        <w:rPr>
          <w:noProof/>
        </w:rPr>
        <w:pict>
          <v:shape id="图片 14" o:spid="_x0000_i1050" type="#_x0000_t75" style="width:415.2pt;height:108pt;visibility:visible;mso-wrap-style:square">
            <v:imagedata r:id="rId44" o:title=""/>
          </v:shape>
        </w:pict>
      </w:r>
    </w:p>
    <w:p w:rsidR="006B7402" w:rsidRDefault="006B7402" w:rsidP="006B7402">
      <w:pPr>
        <w:pStyle w:val="af8"/>
        <w:ind w:leftChars="0" w:left="874" w:right="240" w:firstLineChars="0" w:firstLine="0"/>
        <w:jc w:val="center"/>
      </w:pPr>
      <w:r>
        <w:rPr>
          <w:rFonts w:hint="eastAsia"/>
        </w:rPr>
        <w:t>图：</w:t>
      </w:r>
      <w:r>
        <w:rPr>
          <w:rFonts w:hint="eastAsia"/>
        </w:rPr>
        <w:t>6.1.10.2.4-2</w:t>
      </w:r>
    </w:p>
    <w:p w:rsidR="006B7402" w:rsidRDefault="006B7402" w:rsidP="006B7402">
      <w:pPr>
        <w:pStyle w:val="af8"/>
        <w:ind w:leftChars="0" w:left="874" w:right="240" w:firstLineChars="0" w:firstLine="0"/>
        <w:jc w:val="center"/>
      </w:pPr>
    </w:p>
    <w:p w:rsidR="006B7402" w:rsidRDefault="006B7402" w:rsidP="006B7402">
      <w:pPr>
        <w:pStyle w:val="af8"/>
        <w:ind w:leftChars="0" w:left="874" w:right="240" w:firstLineChars="0" w:firstLine="0"/>
      </w:pPr>
      <w:r>
        <w:rPr>
          <w:rFonts w:hint="eastAsia"/>
        </w:rPr>
        <w:t>添加品牌页面要素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品牌中文名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品牌英文名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品牌首字母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品牌商注册人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品牌商注册号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品牌商标类型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w:t>
            </w:r>
            <w:r>
              <w:rPr>
                <w:rFonts w:ascii="Times New Roman" w:hAnsi="Times New Roman" w:hint="eastAsia"/>
                <w:sz w:val="21"/>
                <w:szCs w:val="21"/>
              </w:rPr>
              <w:t>LOGO</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上传</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sidRPr="00206574">
              <w:rPr>
                <w:rFonts w:ascii="Times New Roman" w:hAnsi="Times New Roman"/>
                <w:sz w:val="21"/>
                <w:szCs w:val="21"/>
              </w:rPr>
              <w:t>品牌</w:t>
            </w:r>
            <w:r w:rsidRPr="00206574">
              <w:rPr>
                <w:rFonts w:ascii="Times New Roman" w:hAnsi="Times New Roman"/>
                <w:sz w:val="21"/>
                <w:szCs w:val="21"/>
              </w:rPr>
              <w:t>logo</w:t>
            </w:r>
            <w:r w:rsidRPr="00206574">
              <w:rPr>
                <w:rFonts w:ascii="Times New Roman" w:hAnsi="Times New Roman"/>
                <w:sz w:val="21"/>
                <w:szCs w:val="21"/>
              </w:rPr>
              <w:t>需要与商标图文信息一致，尺寸</w:t>
            </w:r>
            <w:r w:rsidRPr="00206574">
              <w:rPr>
                <w:rFonts w:ascii="Times New Roman" w:hAnsi="Times New Roman"/>
                <w:sz w:val="21"/>
                <w:szCs w:val="21"/>
              </w:rPr>
              <w:t>400×200</w:t>
            </w:r>
            <w:r w:rsidRPr="00206574">
              <w:rPr>
                <w:rFonts w:ascii="Times New Roman" w:hAnsi="Times New Roman"/>
                <w:sz w:val="21"/>
                <w:szCs w:val="21"/>
              </w:rPr>
              <w:t>仅支持</w:t>
            </w:r>
            <w:r w:rsidRPr="00206574">
              <w:rPr>
                <w:rFonts w:ascii="Times New Roman" w:hAnsi="Times New Roman"/>
                <w:sz w:val="21"/>
                <w:szCs w:val="21"/>
              </w:rPr>
              <w:t>jpg</w:t>
            </w:r>
            <w:r w:rsidRPr="00206574">
              <w:rPr>
                <w:rFonts w:ascii="Times New Roman" w:hAnsi="Times New Roman"/>
                <w:sz w:val="21"/>
                <w:szCs w:val="21"/>
              </w:rPr>
              <w:t>、</w:t>
            </w:r>
            <w:r w:rsidRPr="00206574">
              <w:rPr>
                <w:rFonts w:ascii="Times New Roman" w:hAnsi="Times New Roman"/>
                <w:sz w:val="21"/>
                <w:szCs w:val="21"/>
              </w:rPr>
              <w:t>gif</w:t>
            </w:r>
            <w:r w:rsidRPr="00206574">
              <w:rPr>
                <w:rFonts w:ascii="Times New Roman" w:hAnsi="Times New Roman"/>
                <w:sz w:val="21"/>
                <w:szCs w:val="21"/>
              </w:rPr>
              <w:t>和</w:t>
            </w:r>
            <w:r w:rsidRPr="00206574">
              <w:rPr>
                <w:rFonts w:ascii="Times New Roman" w:hAnsi="Times New Roman"/>
                <w:sz w:val="21"/>
                <w:szCs w:val="21"/>
              </w:rPr>
              <w:t>png</w:t>
            </w:r>
            <w:r w:rsidRPr="00206574">
              <w:rPr>
                <w:rFonts w:ascii="Times New Roman" w:hAnsi="Times New Roman"/>
                <w:sz w:val="21"/>
                <w:szCs w:val="21"/>
              </w:rPr>
              <w:t>图片，大小不超过</w:t>
            </w:r>
            <w:r w:rsidRPr="00206574">
              <w:rPr>
                <w:rFonts w:ascii="Times New Roman" w:hAnsi="Times New Roman"/>
                <w:sz w:val="21"/>
                <w:szCs w:val="21"/>
              </w:rPr>
              <w:t>200K</w:t>
            </w:r>
            <w:r w:rsidRPr="00206574">
              <w:rPr>
                <w:rFonts w:ascii="Times New Roman" w:hAnsi="Times New Roman"/>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请选择</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选项：请选择、国内品牌、国外品牌。</w:t>
            </w:r>
          </w:p>
        </w:tc>
      </w:tr>
      <w:tr w:rsidR="006B7402" w:rsidTr="0061150B">
        <w:tc>
          <w:tcPr>
            <w:tcW w:w="675" w:type="dxa"/>
          </w:tcPr>
          <w:p w:rsidR="006B7402" w:rsidRPr="00206574"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经营类型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请选择</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选项：请选择、自有品牌、代理品牌。</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请上传一下品牌资质扫描件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选择文件</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Pr="00206574" w:rsidRDefault="006B7402" w:rsidP="0061150B">
            <w:pPr>
              <w:pStyle w:val="a7"/>
              <w:ind w:right="240"/>
              <w:rPr>
                <w:rFonts w:ascii="Times New Roman" w:hAnsi="Times New Roman"/>
                <w:sz w:val="21"/>
                <w:szCs w:val="21"/>
              </w:rPr>
            </w:pPr>
            <w:r>
              <w:rPr>
                <w:rFonts w:ascii="Times New Roman" w:hAnsi="Times New Roman" w:hint="eastAsia"/>
                <w:sz w:val="21"/>
                <w:szCs w:val="21"/>
              </w:rPr>
              <w:t>见图：</w:t>
            </w:r>
            <w:r>
              <w:rPr>
                <w:rFonts w:ascii="Times New Roman" w:hAnsi="Times New Roman" w:hint="eastAsia"/>
                <w:sz w:val="21"/>
                <w:szCs w:val="21"/>
              </w:rPr>
              <w:t>6.1.10.2.4-3</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保存品牌信息</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ind w:right="240" w:firstLine="0"/>
      </w:pPr>
      <w:r w:rsidRPr="008700C5">
        <w:rPr>
          <w:noProof/>
        </w:rPr>
        <w:pict>
          <v:shape id="图片 15" o:spid="_x0000_i1049" type="#_x0000_t75" style="width:415.2pt;height:186pt;visibility:visible;mso-wrap-style:square">
            <v:imagedata r:id="rId45" o:title=""/>
          </v:shape>
        </w:pict>
      </w:r>
    </w:p>
    <w:p w:rsidR="006B7402" w:rsidRDefault="006B7402" w:rsidP="006B7402">
      <w:pPr>
        <w:ind w:right="240" w:firstLine="0"/>
        <w:jc w:val="center"/>
      </w:pPr>
      <w:r>
        <w:rPr>
          <w:rFonts w:hint="eastAsia"/>
          <w:sz w:val="21"/>
          <w:szCs w:val="21"/>
        </w:rPr>
        <w:t>图：</w:t>
      </w:r>
      <w:r>
        <w:rPr>
          <w:rFonts w:hint="eastAsia"/>
          <w:sz w:val="21"/>
          <w:szCs w:val="21"/>
        </w:rPr>
        <w:t>6.1.10.2.4-3</w:t>
      </w:r>
    </w:p>
    <w:p w:rsidR="006B7402" w:rsidRPr="0080192F" w:rsidRDefault="006B7402" w:rsidP="008B4BF2">
      <w:pPr>
        <w:pStyle w:val="af8"/>
        <w:numPr>
          <w:ilvl w:val="0"/>
          <w:numId w:val="38"/>
        </w:numPr>
        <w:spacing w:line="240" w:lineRule="auto"/>
        <w:ind w:leftChars="0" w:right="240" w:firstLineChars="0"/>
      </w:pPr>
      <w:r>
        <w:rPr>
          <w:rFonts w:hint="eastAsia"/>
        </w:rPr>
        <w:t>财务资质信息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银行开户名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公司银行账户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675" w:type="dxa"/>
            <w:shd w:val="clear" w:color="auto" w:fill="F2F2F2"/>
          </w:tcPr>
          <w:p w:rsidR="006B7402" w:rsidRPr="00ED6F61" w:rsidRDefault="006B7402" w:rsidP="0061150B">
            <w:pPr>
              <w:spacing w:line="240" w:lineRule="auto"/>
              <w:ind w:right="240" w:firstLine="0"/>
              <w:rPr>
                <w:color w:val="FF0000"/>
                <w:sz w:val="21"/>
                <w:szCs w:val="21"/>
              </w:rPr>
            </w:pPr>
            <w:r w:rsidRPr="00ED6F61">
              <w:rPr>
                <w:rFonts w:hint="eastAsia"/>
                <w:color w:val="FF0000"/>
                <w:sz w:val="21"/>
                <w:szCs w:val="21"/>
              </w:rPr>
              <w:lastRenderedPageBreak/>
              <w:t>3</w:t>
            </w:r>
          </w:p>
        </w:tc>
        <w:tc>
          <w:tcPr>
            <w:tcW w:w="1701" w:type="dxa"/>
            <w:shd w:val="clear" w:color="auto" w:fill="F2F2F2"/>
          </w:tcPr>
          <w:p w:rsidR="006B7402" w:rsidRPr="00ED6F61" w:rsidRDefault="006B7402" w:rsidP="0061150B">
            <w:pPr>
              <w:pStyle w:val="a7"/>
              <w:ind w:right="240"/>
              <w:rPr>
                <w:rFonts w:ascii="Times New Roman" w:hAnsi="Times New Roman"/>
                <w:color w:val="FF0000"/>
                <w:sz w:val="21"/>
                <w:szCs w:val="21"/>
              </w:rPr>
            </w:pPr>
            <w:r w:rsidRPr="00ED6F61">
              <w:rPr>
                <w:rFonts w:ascii="Times New Roman" w:hAnsi="Times New Roman" w:hint="eastAsia"/>
                <w:color w:val="FF0000"/>
                <w:sz w:val="21"/>
                <w:szCs w:val="21"/>
              </w:rPr>
              <w:t>开户银行支行名称</w:t>
            </w:r>
          </w:p>
        </w:tc>
        <w:tc>
          <w:tcPr>
            <w:tcW w:w="1275" w:type="dxa"/>
            <w:shd w:val="clear" w:color="auto" w:fill="F2F2F2"/>
          </w:tcPr>
          <w:p w:rsidR="006B7402" w:rsidRPr="00ED6F61" w:rsidRDefault="006B7402" w:rsidP="0061150B">
            <w:pPr>
              <w:pStyle w:val="a7"/>
              <w:ind w:right="240"/>
              <w:rPr>
                <w:rFonts w:ascii="Times New Roman" w:hAnsi="Times New Roman"/>
                <w:color w:val="FF0000"/>
                <w:sz w:val="21"/>
                <w:szCs w:val="21"/>
              </w:rPr>
            </w:pPr>
            <w:r w:rsidRPr="00ED6F61">
              <w:rPr>
                <w:rFonts w:ascii="Times New Roman" w:hAnsi="Times New Roman" w:hint="eastAsia"/>
                <w:color w:val="FF0000"/>
                <w:sz w:val="21"/>
                <w:szCs w:val="21"/>
              </w:rPr>
              <w:t>文本框</w:t>
            </w:r>
          </w:p>
        </w:tc>
        <w:tc>
          <w:tcPr>
            <w:tcW w:w="1217" w:type="dxa"/>
            <w:shd w:val="clear" w:color="auto" w:fill="F2F2F2"/>
          </w:tcPr>
          <w:p w:rsidR="006B7402" w:rsidRPr="00ED6F61" w:rsidRDefault="006B7402" w:rsidP="0061150B">
            <w:pPr>
              <w:pStyle w:val="a7"/>
              <w:ind w:right="240"/>
              <w:rPr>
                <w:rFonts w:ascii="Times New Roman" w:hAnsi="Times New Roman"/>
                <w:color w:val="FF0000"/>
                <w:sz w:val="21"/>
                <w:szCs w:val="21"/>
              </w:rPr>
            </w:pPr>
          </w:p>
        </w:tc>
        <w:tc>
          <w:tcPr>
            <w:tcW w:w="1218" w:type="dxa"/>
            <w:shd w:val="clear" w:color="auto" w:fill="F2F2F2"/>
          </w:tcPr>
          <w:p w:rsidR="006B7402" w:rsidRPr="00ED6F61" w:rsidRDefault="006B7402" w:rsidP="0061150B">
            <w:pPr>
              <w:pStyle w:val="a7"/>
              <w:ind w:right="240"/>
              <w:rPr>
                <w:rFonts w:ascii="Times New Roman" w:hAnsi="Times New Roman"/>
                <w:color w:val="FF0000"/>
                <w:sz w:val="21"/>
                <w:szCs w:val="21"/>
              </w:rPr>
            </w:pPr>
          </w:p>
        </w:tc>
        <w:tc>
          <w:tcPr>
            <w:tcW w:w="1218" w:type="dxa"/>
            <w:shd w:val="clear" w:color="auto" w:fill="F2F2F2"/>
          </w:tcPr>
          <w:p w:rsidR="006B7402" w:rsidRPr="00ED6F61" w:rsidRDefault="006B7402" w:rsidP="0061150B">
            <w:pPr>
              <w:pStyle w:val="a7"/>
              <w:ind w:right="240"/>
              <w:rPr>
                <w:rFonts w:ascii="Times New Roman" w:hAnsi="Times New Roman"/>
                <w:color w:val="FF0000"/>
                <w:sz w:val="21"/>
                <w:szCs w:val="21"/>
              </w:rPr>
            </w:pPr>
            <w:r>
              <w:rPr>
                <w:rFonts w:ascii="Times New Roman" w:hAnsi="Times New Roman" w:hint="eastAsia"/>
                <w:color w:val="FF0000"/>
                <w:sz w:val="21"/>
                <w:szCs w:val="21"/>
              </w:rPr>
              <w:t>否</w:t>
            </w:r>
          </w:p>
        </w:tc>
        <w:tc>
          <w:tcPr>
            <w:tcW w:w="2443" w:type="dxa"/>
            <w:shd w:val="clear" w:color="auto" w:fill="F2F2F2"/>
          </w:tcPr>
          <w:p w:rsidR="006B7402" w:rsidRPr="00ED6F61" w:rsidRDefault="006B7402" w:rsidP="0061150B">
            <w:pPr>
              <w:pStyle w:val="a7"/>
              <w:ind w:right="240"/>
              <w:rPr>
                <w:rFonts w:ascii="Times New Roman" w:hAnsi="Times New Roman"/>
                <w:color w:val="FF0000"/>
                <w:sz w:val="21"/>
                <w:szCs w:val="21"/>
              </w:rPr>
            </w:pPr>
          </w:p>
        </w:tc>
      </w:tr>
      <w:tr w:rsidR="006B7402" w:rsidTr="006B7402">
        <w:tc>
          <w:tcPr>
            <w:tcW w:w="675" w:type="dxa"/>
            <w:shd w:val="clear" w:color="auto" w:fill="F2F2F2"/>
          </w:tcPr>
          <w:p w:rsidR="006B7402" w:rsidRPr="00ED6F61" w:rsidRDefault="006B7402" w:rsidP="0061150B">
            <w:pPr>
              <w:spacing w:line="240" w:lineRule="auto"/>
              <w:ind w:right="240" w:firstLine="0"/>
              <w:rPr>
                <w:color w:val="FF0000"/>
                <w:sz w:val="21"/>
                <w:szCs w:val="21"/>
              </w:rPr>
            </w:pPr>
            <w:r w:rsidRPr="00ED6F61">
              <w:rPr>
                <w:rFonts w:hint="eastAsia"/>
                <w:color w:val="FF0000"/>
                <w:sz w:val="21"/>
                <w:szCs w:val="21"/>
              </w:rPr>
              <w:t>4</w:t>
            </w:r>
          </w:p>
        </w:tc>
        <w:tc>
          <w:tcPr>
            <w:tcW w:w="1701" w:type="dxa"/>
            <w:shd w:val="clear" w:color="auto" w:fill="F2F2F2"/>
          </w:tcPr>
          <w:p w:rsidR="006B7402" w:rsidRPr="00ED6F61" w:rsidRDefault="006B7402" w:rsidP="0061150B">
            <w:pPr>
              <w:pStyle w:val="a7"/>
              <w:ind w:right="240"/>
              <w:rPr>
                <w:rFonts w:ascii="Times New Roman" w:hAnsi="Times New Roman"/>
                <w:color w:val="FF0000"/>
                <w:sz w:val="21"/>
                <w:szCs w:val="21"/>
              </w:rPr>
            </w:pPr>
            <w:r w:rsidRPr="00ED6F61">
              <w:rPr>
                <w:rFonts w:ascii="Times New Roman" w:hAnsi="Times New Roman"/>
                <w:color w:val="FF0000"/>
                <w:sz w:val="21"/>
                <w:szCs w:val="21"/>
              </w:rPr>
              <w:t>开户银行支行联行号</w:t>
            </w:r>
          </w:p>
        </w:tc>
        <w:tc>
          <w:tcPr>
            <w:tcW w:w="1275" w:type="dxa"/>
            <w:shd w:val="clear" w:color="auto" w:fill="F2F2F2"/>
          </w:tcPr>
          <w:p w:rsidR="006B7402" w:rsidRPr="00ED6F61" w:rsidRDefault="006B7402" w:rsidP="0061150B">
            <w:pPr>
              <w:pStyle w:val="a7"/>
              <w:ind w:right="240"/>
              <w:rPr>
                <w:rFonts w:ascii="Times New Roman" w:hAnsi="Times New Roman"/>
                <w:color w:val="FF0000"/>
                <w:sz w:val="21"/>
                <w:szCs w:val="21"/>
              </w:rPr>
            </w:pPr>
            <w:r w:rsidRPr="00ED6F61">
              <w:rPr>
                <w:rFonts w:ascii="Times New Roman" w:hAnsi="Times New Roman" w:hint="eastAsia"/>
                <w:color w:val="FF0000"/>
                <w:sz w:val="21"/>
                <w:szCs w:val="21"/>
              </w:rPr>
              <w:t>文本框</w:t>
            </w:r>
          </w:p>
        </w:tc>
        <w:tc>
          <w:tcPr>
            <w:tcW w:w="1217" w:type="dxa"/>
            <w:shd w:val="clear" w:color="auto" w:fill="F2F2F2"/>
          </w:tcPr>
          <w:p w:rsidR="006B7402" w:rsidRPr="00ED6F61" w:rsidRDefault="006B7402" w:rsidP="0061150B">
            <w:pPr>
              <w:pStyle w:val="a7"/>
              <w:ind w:right="240"/>
              <w:rPr>
                <w:rFonts w:ascii="Times New Roman" w:hAnsi="Times New Roman"/>
                <w:color w:val="FF0000"/>
                <w:sz w:val="21"/>
                <w:szCs w:val="21"/>
              </w:rPr>
            </w:pPr>
          </w:p>
        </w:tc>
        <w:tc>
          <w:tcPr>
            <w:tcW w:w="1218" w:type="dxa"/>
            <w:shd w:val="clear" w:color="auto" w:fill="F2F2F2"/>
          </w:tcPr>
          <w:p w:rsidR="006B7402" w:rsidRPr="00ED6F61" w:rsidRDefault="006B7402" w:rsidP="0061150B">
            <w:pPr>
              <w:pStyle w:val="a7"/>
              <w:ind w:right="240"/>
              <w:rPr>
                <w:rFonts w:ascii="Times New Roman" w:hAnsi="Times New Roman"/>
                <w:color w:val="FF0000"/>
                <w:sz w:val="21"/>
                <w:szCs w:val="21"/>
              </w:rPr>
            </w:pPr>
          </w:p>
        </w:tc>
        <w:tc>
          <w:tcPr>
            <w:tcW w:w="1218" w:type="dxa"/>
            <w:shd w:val="clear" w:color="auto" w:fill="F2F2F2"/>
          </w:tcPr>
          <w:p w:rsidR="006B7402" w:rsidRPr="00ED6F61" w:rsidRDefault="006B7402" w:rsidP="0061150B">
            <w:pPr>
              <w:pStyle w:val="a7"/>
              <w:ind w:right="240"/>
              <w:rPr>
                <w:rFonts w:ascii="Times New Roman" w:hAnsi="Times New Roman"/>
                <w:color w:val="FF0000"/>
                <w:sz w:val="21"/>
                <w:szCs w:val="21"/>
              </w:rPr>
            </w:pPr>
            <w:r>
              <w:rPr>
                <w:rFonts w:ascii="Times New Roman" w:hAnsi="Times New Roman" w:hint="eastAsia"/>
                <w:color w:val="FF0000"/>
                <w:sz w:val="21"/>
                <w:szCs w:val="21"/>
              </w:rPr>
              <w:t>否</w:t>
            </w:r>
          </w:p>
        </w:tc>
        <w:tc>
          <w:tcPr>
            <w:tcW w:w="2443" w:type="dxa"/>
            <w:shd w:val="clear" w:color="auto" w:fill="F2F2F2"/>
          </w:tcPr>
          <w:p w:rsidR="006B7402" w:rsidRPr="00ED6F61" w:rsidRDefault="006B7402" w:rsidP="0061150B">
            <w:pPr>
              <w:pStyle w:val="a7"/>
              <w:ind w:right="240"/>
              <w:rPr>
                <w:rFonts w:ascii="Times New Roman" w:hAnsi="Times New Roman"/>
                <w:color w:val="FF0000"/>
                <w:sz w:val="21"/>
                <w:szCs w:val="21"/>
              </w:rPr>
            </w:pPr>
          </w:p>
        </w:tc>
      </w:tr>
      <w:tr w:rsidR="006B7402" w:rsidTr="006B7402">
        <w:tc>
          <w:tcPr>
            <w:tcW w:w="675" w:type="dxa"/>
            <w:shd w:val="clear" w:color="auto" w:fill="F2F2F2"/>
          </w:tcPr>
          <w:p w:rsidR="006B7402" w:rsidRPr="00ED6F61" w:rsidRDefault="006B7402" w:rsidP="0061150B">
            <w:pPr>
              <w:spacing w:line="240" w:lineRule="auto"/>
              <w:ind w:right="240" w:firstLine="0"/>
              <w:rPr>
                <w:color w:val="FF0000"/>
                <w:sz w:val="21"/>
                <w:szCs w:val="21"/>
              </w:rPr>
            </w:pPr>
            <w:r w:rsidRPr="00ED6F61">
              <w:rPr>
                <w:rFonts w:hint="eastAsia"/>
                <w:color w:val="FF0000"/>
                <w:sz w:val="21"/>
                <w:szCs w:val="21"/>
              </w:rPr>
              <w:t>5</w:t>
            </w:r>
          </w:p>
        </w:tc>
        <w:tc>
          <w:tcPr>
            <w:tcW w:w="1701" w:type="dxa"/>
            <w:shd w:val="clear" w:color="auto" w:fill="F2F2F2"/>
          </w:tcPr>
          <w:p w:rsidR="006B7402" w:rsidRPr="00ED6F61" w:rsidRDefault="006B7402" w:rsidP="0061150B">
            <w:pPr>
              <w:pStyle w:val="a7"/>
              <w:ind w:right="240"/>
              <w:rPr>
                <w:rFonts w:ascii="Times New Roman" w:hAnsi="Times New Roman"/>
                <w:color w:val="FF0000"/>
                <w:sz w:val="21"/>
                <w:szCs w:val="21"/>
              </w:rPr>
            </w:pPr>
            <w:r w:rsidRPr="00ED6F61">
              <w:rPr>
                <w:rFonts w:ascii="Times New Roman" w:hAnsi="Times New Roman"/>
                <w:color w:val="FF0000"/>
                <w:sz w:val="21"/>
                <w:szCs w:val="21"/>
              </w:rPr>
              <w:t>开户银行支行所在地</w:t>
            </w:r>
          </w:p>
        </w:tc>
        <w:tc>
          <w:tcPr>
            <w:tcW w:w="1275" w:type="dxa"/>
            <w:shd w:val="clear" w:color="auto" w:fill="F2F2F2"/>
          </w:tcPr>
          <w:p w:rsidR="006B7402" w:rsidRPr="00ED6F61" w:rsidRDefault="006B7402" w:rsidP="0061150B">
            <w:pPr>
              <w:pStyle w:val="a7"/>
              <w:ind w:right="240"/>
              <w:rPr>
                <w:rFonts w:ascii="Times New Roman" w:hAnsi="Times New Roman"/>
                <w:color w:val="FF0000"/>
                <w:sz w:val="21"/>
                <w:szCs w:val="21"/>
              </w:rPr>
            </w:pPr>
            <w:r w:rsidRPr="00ED6F61">
              <w:rPr>
                <w:rFonts w:ascii="Times New Roman" w:hAnsi="Times New Roman" w:hint="eastAsia"/>
                <w:color w:val="FF0000"/>
                <w:sz w:val="21"/>
                <w:szCs w:val="21"/>
              </w:rPr>
              <w:t>下拉框</w:t>
            </w:r>
          </w:p>
        </w:tc>
        <w:tc>
          <w:tcPr>
            <w:tcW w:w="1217" w:type="dxa"/>
            <w:shd w:val="clear" w:color="auto" w:fill="F2F2F2"/>
          </w:tcPr>
          <w:p w:rsidR="006B7402" w:rsidRPr="00ED6F61" w:rsidRDefault="006B7402" w:rsidP="0061150B">
            <w:pPr>
              <w:pStyle w:val="a7"/>
              <w:ind w:right="240"/>
              <w:rPr>
                <w:rFonts w:ascii="Times New Roman" w:hAnsi="Times New Roman"/>
                <w:color w:val="FF0000"/>
                <w:sz w:val="21"/>
                <w:szCs w:val="21"/>
              </w:rPr>
            </w:pPr>
          </w:p>
        </w:tc>
        <w:tc>
          <w:tcPr>
            <w:tcW w:w="1218" w:type="dxa"/>
            <w:shd w:val="clear" w:color="auto" w:fill="F2F2F2"/>
          </w:tcPr>
          <w:p w:rsidR="006B7402" w:rsidRPr="00ED6F61" w:rsidRDefault="006B7402" w:rsidP="0061150B">
            <w:pPr>
              <w:pStyle w:val="a7"/>
              <w:ind w:right="240"/>
              <w:rPr>
                <w:rFonts w:ascii="Times New Roman" w:hAnsi="Times New Roman"/>
                <w:color w:val="FF0000"/>
                <w:sz w:val="21"/>
                <w:szCs w:val="21"/>
              </w:rPr>
            </w:pPr>
          </w:p>
        </w:tc>
        <w:tc>
          <w:tcPr>
            <w:tcW w:w="1218" w:type="dxa"/>
            <w:shd w:val="clear" w:color="auto" w:fill="F2F2F2"/>
          </w:tcPr>
          <w:p w:rsidR="006B7402" w:rsidRPr="00ED6F61" w:rsidRDefault="006B7402" w:rsidP="0061150B">
            <w:pPr>
              <w:pStyle w:val="a7"/>
              <w:ind w:right="240"/>
              <w:rPr>
                <w:rFonts w:ascii="Times New Roman" w:hAnsi="Times New Roman"/>
                <w:color w:val="FF0000"/>
                <w:sz w:val="21"/>
                <w:szCs w:val="21"/>
              </w:rPr>
            </w:pPr>
            <w:r>
              <w:rPr>
                <w:rFonts w:ascii="Times New Roman" w:hAnsi="Times New Roman" w:hint="eastAsia"/>
                <w:color w:val="FF0000"/>
                <w:sz w:val="21"/>
                <w:szCs w:val="21"/>
              </w:rPr>
              <w:t>否</w:t>
            </w:r>
          </w:p>
        </w:tc>
        <w:tc>
          <w:tcPr>
            <w:tcW w:w="2443" w:type="dxa"/>
            <w:shd w:val="clear" w:color="auto" w:fill="F2F2F2"/>
          </w:tcPr>
          <w:p w:rsidR="006B7402" w:rsidRPr="00ED6F61" w:rsidRDefault="006B7402" w:rsidP="0061150B">
            <w:pPr>
              <w:pStyle w:val="a7"/>
              <w:ind w:right="240"/>
              <w:rPr>
                <w:rFonts w:ascii="Times New Roman" w:hAnsi="Times New Roman"/>
                <w:color w:val="FF0000"/>
                <w:sz w:val="21"/>
                <w:szCs w:val="21"/>
              </w:rPr>
            </w:pPr>
            <w:r w:rsidRPr="00ED6F61">
              <w:rPr>
                <w:rFonts w:ascii="Times New Roman" w:hAnsi="Times New Roman" w:hint="eastAsia"/>
                <w:color w:val="FF0000"/>
                <w:sz w:val="21"/>
                <w:szCs w:val="21"/>
              </w:rPr>
              <w:t>省、市、区</w:t>
            </w:r>
            <w:r w:rsidRPr="00ED6F61">
              <w:rPr>
                <w:rFonts w:ascii="Times New Roman" w:hAnsi="Times New Roman" w:hint="eastAsia"/>
                <w:color w:val="FF0000"/>
                <w:sz w:val="21"/>
                <w:szCs w:val="21"/>
              </w:rPr>
              <w:t>/</w:t>
            </w:r>
            <w:r w:rsidRPr="00ED6F61">
              <w:rPr>
                <w:rFonts w:ascii="Times New Roman" w:hAnsi="Times New Roman" w:hint="eastAsia"/>
                <w:color w:val="FF0000"/>
                <w:sz w:val="21"/>
                <w:szCs w:val="21"/>
              </w:rPr>
              <w:t>县三级联动。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银行开户许可证电子版</w:t>
            </w:r>
          </w:p>
        </w:tc>
        <w:tc>
          <w:tcPr>
            <w:tcW w:w="1275" w:type="dxa"/>
          </w:tcPr>
          <w:p w:rsidR="006B7402" w:rsidRPr="00605549"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上传</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“上传”按钮，上传后支持“查看”、“删除”。</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“上一步”和“下一步，确认在线服务协议”，“下一步，确认在线服务协议”用亮色背景显示。</w:t>
            </w:r>
          </w:p>
        </w:tc>
      </w:tr>
    </w:tbl>
    <w:p w:rsidR="006B7402" w:rsidRDefault="006B7402" w:rsidP="008B4BF2">
      <w:pPr>
        <w:pStyle w:val="af8"/>
        <w:numPr>
          <w:ilvl w:val="0"/>
          <w:numId w:val="38"/>
        </w:numPr>
        <w:spacing w:line="240" w:lineRule="auto"/>
        <w:ind w:leftChars="0" w:right="240" w:firstLineChars="0"/>
      </w:pPr>
      <w:r>
        <w:rPr>
          <w:rFonts w:hint="eastAsia"/>
        </w:rPr>
        <w:t>在线签署服务协议</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XXX</w:t>
            </w:r>
            <w:r>
              <w:rPr>
                <w:rFonts w:ascii="Times New Roman" w:hAnsi="Times New Roman" w:hint="eastAsia"/>
                <w:sz w:val="21"/>
                <w:szCs w:val="21"/>
              </w:rPr>
              <w:t>在线服务协议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下拉显示《</w:t>
            </w:r>
            <w:r>
              <w:rPr>
                <w:rFonts w:ascii="Times New Roman" w:hAnsi="Times New Roman" w:hint="eastAsia"/>
                <w:sz w:val="21"/>
                <w:szCs w:val="21"/>
              </w:rPr>
              <w:t>XXX</w:t>
            </w:r>
            <w:r>
              <w:rPr>
                <w:rFonts w:ascii="Times New Roman" w:hAnsi="Times New Roman" w:hint="eastAsia"/>
                <w:sz w:val="21"/>
                <w:szCs w:val="21"/>
              </w:rPr>
              <w:t>在线服务协议》，支持点击“</w:t>
            </w:r>
            <w:r>
              <w:rPr>
                <w:rFonts w:ascii="Times New Roman" w:hAnsi="Times New Roman" w:hint="eastAsia"/>
                <w:sz w:val="21"/>
                <w:szCs w:val="21"/>
              </w:rPr>
              <w:t>PDF</w:t>
            </w:r>
            <w:r>
              <w:rPr>
                <w:rFonts w:ascii="Times New Roman" w:hAnsi="Times New Roman" w:hint="eastAsia"/>
                <w:sz w:val="21"/>
                <w:szCs w:val="21"/>
              </w:rPr>
              <w:t>下载”下载</w:t>
            </w:r>
            <w:r>
              <w:rPr>
                <w:rFonts w:ascii="Times New Roman" w:hAnsi="Times New Roman" w:hint="eastAsia"/>
                <w:sz w:val="21"/>
                <w:szCs w:val="21"/>
              </w:rPr>
              <w:t>PDF</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sidRPr="005C6A90">
              <w:rPr>
                <w:rFonts w:ascii="Times New Roman" w:hAnsi="Times New Roman"/>
                <w:sz w:val="21"/>
                <w:szCs w:val="21"/>
              </w:rPr>
              <w:t>我已仔细阅读并同意协议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选中</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“上一步”和“提交入驻申请”，“提交入驻申请”用亮色背景显示。</w:t>
            </w:r>
          </w:p>
        </w:tc>
      </w:tr>
    </w:tbl>
    <w:p w:rsidR="006B7402" w:rsidRPr="00D904F1" w:rsidRDefault="006B7402" w:rsidP="006B7402">
      <w:pPr>
        <w:pStyle w:val="4"/>
      </w:pPr>
      <w:r>
        <w:rPr>
          <w:rFonts w:hint="eastAsia"/>
        </w:rPr>
        <w:t>查看入驻进度</w:t>
      </w:r>
    </w:p>
    <w:p w:rsidR="006B7402" w:rsidRDefault="006B7402" w:rsidP="006B7402">
      <w:pPr>
        <w:pStyle w:val="5"/>
        <w:ind w:left="142" w:right="240"/>
      </w:pPr>
      <w:r>
        <w:t>功能描述</w:t>
      </w:r>
    </w:p>
    <w:p w:rsidR="006B7402" w:rsidRPr="00CD2D56" w:rsidRDefault="006B7402" w:rsidP="006B7402">
      <w:r>
        <w:rPr>
          <w:rFonts w:hint="eastAsia"/>
        </w:rPr>
        <w:t>商户可以通过平台查看商户入驻申请进度。</w:t>
      </w:r>
    </w:p>
    <w:p w:rsidR="006B7402" w:rsidRDefault="006B7402" w:rsidP="006B7402">
      <w:pPr>
        <w:pStyle w:val="5"/>
        <w:ind w:left="142" w:right="240"/>
      </w:pPr>
      <w:r>
        <w:rPr>
          <w:rFonts w:hint="eastAsia"/>
        </w:rPr>
        <w:t>业务流程</w:t>
      </w:r>
    </w:p>
    <w:p w:rsidR="006B7402" w:rsidRPr="00CD2D56" w:rsidRDefault="006B7402" w:rsidP="006B7402">
      <w:r>
        <w:rPr>
          <w:rFonts w:hint="eastAsia"/>
        </w:rPr>
        <w:t>进入商城首页</w:t>
      </w:r>
      <w:r>
        <w:rPr>
          <w:rFonts w:hint="eastAsia"/>
        </w:rPr>
        <w:t>-</w:t>
      </w:r>
      <w:r>
        <w:rPr>
          <w:rFonts w:hint="eastAsia"/>
        </w:rPr>
        <w:t>登录会员中心</w:t>
      </w:r>
      <w:r>
        <w:rPr>
          <w:rFonts w:hint="eastAsia"/>
        </w:rPr>
        <w:t>-</w:t>
      </w:r>
      <w:r>
        <w:rPr>
          <w:rFonts w:hint="eastAsia"/>
        </w:rPr>
        <w:t>点击查看入驻进度。</w:t>
      </w:r>
    </w:p>
    <w:p w:rsidR="006B7402" w:rsidRDefault="006B7402" w:rsidP="006B7402">
      <w:pPr>
        <w:pStyle w:val="5"/>
        <w:ind w:left="142" w:right="240"/>
      </w:pPr>
      <w:r>
        <w:rPr>
          <w:rFonts w:hint="eastAsia"/>
        </w:rPr>
        <w:t>业务规则</w:t>
      </w:r>
    </w:p>
    <w:p w:rsidR="006B7402" w:rsidRPr="00CD2D56" w:rsidRDefault="006B7402" w:rsidP="006B7402">
      <w:r>
        <w:rPr>
          <w:rFonts w:hint="eastAsia"/>
        </w:rPr>
        <w:t>支持用户按照进度条查看申请入驻进度。</w:t>
      </w:r>
    </w:p>
    <w:p w:rsidR="006B7402" w:rsidRPr="00332BCC" w:rsidRDefault="006B7402" w:rsidP="006B7402">
      <w:pPr>
        <w:pStyle w:val="5"/>
        <w:ind w:left="142" w:right="240"/>
      </w:pPr>
      <w:r>
        <w:rPr>
          <w:rFonts w:hint="eastAsia"/>
        </w:rPr>
        <w:t>页面要素</w:t>
      </w:r>
    </w:p>
    <w:p w:rsidR="006B7402" w:rsidRDefault="006B7402" w:rsidP="006B7402">
      <w:pPr>
        <w:ind w:right="240"/>
      </w:pPr>
      <w:r>
        <w:rPr>
          <w:rFonts w:hint="eastAsia"/>
        </w:rPr>
        <w:lastRenderedPageBreak/>
        <w:t>无。</w:t>
      </w:r>
    </w:p>
    <w:p w:rsidR="006B7402" w:rsidRDefault="006B7402" w:rsidP="006B7402">
      <w:pPr>
        <w:pStyle w:val="3"/>
      </w:pPr>
      <w:bookmarkStart w:id="79" w:name="_Toc446774402"/>
      <w:r>
        <w:rPr>
          <w:rFonts w:hint="eastAsia"/>
        </w:rPr>
        <w:t>信用卡</w:t>
      </w:r>
      <w:bookmarkEnd w:id="79"/>
      <w:r>
        <w:rPr>
          <w:rFonts w:hint="eastAsia"/>
        </w:rPr>
        <w:t>中心</w:t>
      </w:r>
    </w:p>
    <w:p w:rsidR="006B7402" w:rsidRDefault="006B7402" w:rsidP="006B7402">
      <w:pPr>
        <w:pStyle w:val="4"/>
      </w:pPr>
      <w:r>
        <w:rPr>
          <w:rFonts w:hint="eastAsia"/>
        </w:rPr>
        <w:t>信用卡申请</w:t>
      </w:r>
    </w:p>
    <w:p w:rsidR="006B7402" w:rsidRDefault="006B7402" w:rsidP="006B7402">
      <w:pPr>
        <w:pStyle w:val="5"/>
        <w:ind w:left="142"/>
      </w:pPr>
      <w:r>
        <w:rPr>
          <w:rFonts w:hint="eastAsia"/>
        </w:rPr>
        <w:t>功能描述</w:t>
      </w:r>
    </w:p>
    <w:p w:rsidR="006B7402" w:rsidRDefault="006B7402" w:rsidP="006B7402">
      <w:r w:rsidRPr="00041440">
        <w:rPr>
          <w:rFonts w:hint="eastAsia"/>
        </w:rPr>
        <w:t>官网或商城增加“信用卡申请”功能，右侧直接为“在线申请”快捷通道，进入在线申请界面；导航栏为金融产品（信用卡中心），显示所有信用卡功能。</w:t>
      </w:r>
    </w:p>
    <w:p w:rsidR="006B7402" w:rsidRDefault="006B7402" w:rsidP="006B7402">
      <w:r w:rsidRPr="00041440">
        <w:rPr>
          <w:rFonts w:hint="eastAsia"/>
        </w:rPr>
        <w:t>信用卡申请</w:t>
      </w:r>
      <w:r>
        <w:rPr>
          <w:rFonts w:hint="eastAsia"/>
        </w:rPr>
        <w:t>支持所有卡产品，包括：个人普卡、个人钻石卡、个人白金卡、女人心卡、车贷卡、农信卡、惠商通卡（需要担保）。</w:t>
      </w:r>
    </w:p>
    <w:p w:rsidR="006B7402" w:rsidRDefault="006B7402" w:rsidP="006B7402">
      <w:r>
        <w:rPr>
          <w:rFonts w:hint="eastAsia"/>
        </w:rPr>
        <w:t>信用卡卡片展示及选择，包括基本信息、专享特权、相关费用、优惠活动、常见问题等；提示客户卡片准入条件，包括：是否本地、年龄限制、是否有稳定工作等；提供信用卡线上资料填写并提交；</w:t>
      </w:r>
    </w:p>
    <w:p w:rsidR="006B7402" w:rsidRDefault="006B7402" w:rsidP="006B7402">
      <w:r w:rsidRPr="006B7402">
        <w:rPr>
          <w:rFonts w:ascii="宋体" w:hAnsi="宋体" w:cs="宋体"/>
          <w:noProof/>
          <w:kern w:val="0"/>
          <w:szCs w:val="24"/>
        </w:rPr>
        <w:pict>
          <v:shape id="图片 36" o:spid="_x0000_i1048" type="#_x0000_t75" alt="说明: C:\Users\fei13\AppData\Roaming\Tencent\Users\314134068\QQ\WinTemp\RichOle\]U$UL1KSTZS{20%KE(}U_7K.png" style="width:415.2pt;height:238.8pt;visibility:visible;mso-wrap-style:square">
            <v:imagedata r:id="rId46" o:title="]U$UL1KSTZS{20%KE(}U_7K"/>
          </v:shape>
        </w:pict>
      </w:r>
    </w:p>
    <w:p w:rsidR="006B7402" w:rsidRDefault="006B7402" w:rsidP="006B7402">
      <w:r w:rsidRPr="007E4E17">
        <w:rPr>
          <w:rFonts w:hint="eastAsia"/>
          <w:highlight w:val="yellow"/>
        </w:rPr>
        <w:t>以上信用卡关联内容由银行卡中心确定；</w:t>
      </w:r>
    </w:p>
    <w:p w:rsidR="006B7402" w:rsidRDefault="006B7402" w:rsidP="006B7402">
      <w:r w:rsidRPr="00505B3B">
        <w:rPr>
          <w:highlight w:val="yellow"/>
        </w:rPr>
        <w:t>提供信用卡相关接口，确定</w:t>
      </w:r>
      <w:r>
        <w:rPr>
          <w:highlight w:val="yellow"/>
        </w:rPr>
        <w:t>具体录入信息，与信用卡审批系统对接。</w:t>
      </w:r>
    </w:p>
    <w:p w:rsidR="006B7402" w:rsidRPr="004A3A23" w:rsidRDefault="006B7402" w:rsidP="006B7402">
      <w:pPr>
        <w:rPr>
          <w:highlight w:val="yellow"/>
        </w:rPr>
      </w:pPr>
      <w:r>
        <w:rPr>
          <w:highlight w:val="yellow"/>
        </w:rPr>
        <w:t>确定信用卡审批系统</w:t>
      </w:r>
      <w:r w:rsidRPr="004A3A23">
        <w:rPr>
          <w:highlight w:val="yellow"/>
        </w:rPr>
        <w:t>接口</w:t>
      </w:r>
      <w:r>
        <w:rPr>
          <w:highlight w:val="yellow"/>
        </w:rPr>
        <w:t>，核对所有提交的页面信息</w:t>
      </w:r>
      <w:r w:rsidRPr="004A3A23">
        <w:rPr>
          <w:highlight w:val="yellow"/>
        </w:rPr>
        <w:t>：</w:t>
      </w:r>
    </w:p>
    <w:p w:rsidR="006B7402" w:rsidRPr="004A3A23" w:rsidRDefault="006B7402" w:rsidP="008B4BF2">
      <w:pPr>
        <w:pStyle w:val="af8"/>
        <w:numPr>
          <w:ilvl w:val="0"/>
          <w:numId w:val="39"/>
        </w:numPr>
        <w:ind w:leftChars="0" w:right="240" w:firstLineChars="0"/>
        <w:rPr>
          <w:highlight w:val="yellow"/>
        </w:rPr>
      </w:pPr>
      <w:r w:rsidRPr="004A3A23">
        <w:rPr>
          <w:highlight w:val="yellow"/>
        </w:rPr>
        <w:t>申请信息；</w:t>
      </w:r>
    </w:p>
    <w:p w:rsidR="006B7402" w:rsidRDefault="006B7402" w:rsidP="008B4BF2">
      <w:pPr>
        <w:pStyle w:val="af8"/>
        <w:numPr>
          <w:ilvl w:val="0"/>
          <w:numId w:val="39"/>
        </w:numPr>
        <w:ind w:leftChars="0" w:right="240" w:firstLineChars="0"/>
        <w:rPr>
          <w:highlight w:val="yellow"/>
        </w:rPr>
      </w:pPr>
      <w:r>
        <w:rPr>
          <w:highlight w:val="yellow"/>
        </w:rPr>
        <w:t>流程进度查询；</w:t>
      </w:r>
    </w:p>
    <w:p w:rsidR="006B7402" w:rsidRPr="004A3A23" w:rsidRDefault="006B7402" w:rsidP="008B4BF2">
      <w:pPr>
        <w:pStyle w:val="af8"/>
        <w:numPr>
          <w:ilvl w:val="0"/>
          <w:numId w:val="39"/>
        </w:numPr>
        <w:ind w:leftChars="0" w:right="240" w:firstLineChars="0"/>
        <w:rPr>
          <w:highlight w:val="yellow"/>
        </w:rPr>
      </w:pPr>
      <w:r>
        <w:rPr>
          <w:highlight w:val="yellow"/>
        </w:rPr>
        <w:t>确定需要使用的</w:t>
      </w:r>
      <w:r w:rsidRPr="004A3A23">
        <w:rPr>
          <w:highlight w:val="yellow"/>
        </w:rPr>
        <w:t>数据字典；</w:t>
      </w:r>
    </w:p>
    <w:p w:rsidR="006B7402" w:rsidRDefault="006B7402" w:rsidP="006B7402">
      <w:pPr>
        <w:pStyle w:val="5"/>
        <w:ind w:left="142"/>
      </w:pPr>
      <w:r>
        <w:rPr>
          <w:rFonts w:hint="eastAsia"/>
        </w:rPr>
        <w:lastRenderedPageBreak/>
        <w:t>业务流程</w:t>
      </w:r>
    </w:p>
    <w:p w:rsidR="006B7402" w:rsidRDefault="006B7402" w:rsidP="006B7402">
      <w:r>
        <w:rPr>
          <w:rFonts w:hint="eastAsia"/>
        </w:rPr>
        <w:t>客户无需注册，直接在官网或商城门户右侧进行信用卡申请。客户通过点击“在线申请”完成网上申请，具体为：</w:t>
      </w:r>
    </w:p>
    <w:p w:rsidR="006B7402" w:rsidRDefault="006B7402" w:rsidP="006B7402">
      <w:r>
        <w:rPr>
          <w:rFonts w:hint="eastAsia"/>
        </w:rPr>
        <w:t>第一步：选择卡片并填写基本信息；</w:t>
      </w:r>
    </w:p>
    <w:p w:rsidR="006B7402" w:rsidRDefault="006B7402" w:rsidP="006B7402">
      <w:r>
        <w:rPr>
          <w:rFonts w:hint="eastAsia"/>
        </w:rPr>
        <w:t>第二步：填写个人基本信息及关联信息；</w:t>
      </w:r>
    </w:p>
    <w:p w:rsidR="006B7402" w:rsidRDefault="006B7402" w:rsidP="006B7402">
      <w:r>
        <w:rPr>
          <w:rFonts w:hint="eastAsia"/>
        </w:rPr>
        <w:t>第三步：确认信息；</w:t>
      </w:r>
    </w:p>
    <w:p w:rsidR="006B7402" w:rsidRPr="00041440" w:rsidRDefault="006B7402" w:rsidP="006B7402">
      <w:r>
        <w:rPr>
          <w:rFonts w:hint="eastAsia"/>
        </w:rPr>
        <w:t>第四步：申请提交。</w:t>
      </w:r>
    </w:p>
    <w:p w:rsidR="006B7402" w:rsidRDefault="006B7402" w:rsidP="006B7402">
      <w:pPr>
        <w:pStyle w:val="5"/>
        <w:ind w:left="142"/>
      </w:pPr>
      <w:r>
        <w:rPr>
          <w:rFonts w:hint="eastAsia"/>
        </w:rPr>
        <w:t>业务规则</w:t>
      </w:r>
    </w:p>
    <w:p w:rsidR="006B7402" w:rsidRDefault="006B7402" w:rsidP="008B4BF2">
      <w:pPr>
        <w:pStyle w:val="af8"/>
        <w:numPr>
          <w:ilvl w:val="0"/>
          <w:numId w:val="40"/>
        </w:numPr>
        <w:ind w:leftChars="0" w:right="240" w:firstLineChars="0"/>
      </w:pPr>
      <w:r>
        <w:rPr>
          <w:rFonts w:hint="eastAsia"/>
        </w:rPr>
        <w:t>支持点击“立刻申请”校验用户是否注册（暂不校验）；</w:t>
      </w:r>
    </w:p>
    <w:p w:rsidR="006B7402" w:rsidRDefault="006B7402" w:rsidP="008B4BF2">
      <w:pPr>
        <w:pStyle w:val="af8"/>
        <w:numPr>
          <w:ilvl w:val="0"/>
          <w:numId w:val="40"/>
        </w:numPr>
        <w:ind w:leftChars="0" w:right="240" w:firstLineChars="0"/>
      </w:pPr>
      <w:r>
        <w:rPr>
          <w:rFonts w:hint="eastAsia"/>
        </w:rPr>
        <w:t>支持调用用户信息，默认为缺省项，会员可以根据实际申请情况重新填写；</w:t>
      </w:r>
    </w:p>
    <w:p w:rsidR="006B7402" w:rsidRDefault="006B7402" w:rsidP="006B7402">
      <w:pPr>
        <w:pStyle w:val="5"/>
        <w:ind w:left="142"/>
      </w:pPr>
      <w:r>
        <w:rPr>
          <w:rFonts w:hint="eastAsia"/>
        </w:rPr>
        <w:t>交易界面</w:t>
      </w:r>
    </w:p>
    <w:p w:rsidR="006B7402" w:rsidRDefault="006B7402" w:rsidP="006B7402">
      <w:pPr>
        <w:pStyle w:val="6"/>
      </w:pPr>
      <w:r>
        <w:rPr>
          <w:rFonts w:hint="eastAsia"/>
        </w:rPr>
        <w:t>选择卡片：</w:t>
      </w:r>
    </w:p>
    <w:p w:rsidR="006B7402" w:rsidRPr="00442B0A" w:rsidRDefault="006B7402" w:rsidP="008B4BF2">
      <w:pPr>
        <w:pStyle w:val="af8"/>
        <w:widowControl w:val="0"/>
        <w:numPr>
          <w:ilvl w:val="0"/>
          <w:numId w:val="414"/>
        </w:numPr>
        <w:adjustRightInd/>
        <w:snapToGrid/>
        <w:spacing w:before="0" w:after="0" w:line="360" w:lineRule="auto"/>
        <w:ind w:leftChars="0" w:rightChars="0" w:right="0" w:firstLineChars="0"/>
        <w:jc w:val="both"/>
      </w:pPr>
      <w:r w:rsidRPr="00442B0A">
        <w:rPr>
          <w:rFonts w:hint="eastAsia"/>
        </w:rPr>
        <w:t>交易界面</w:t>
      </w:r>
    </w:p>
    <w:p w:rsidR="006B7402" w:rsidRPr="00442B0A" w:rsidRDefault="006B7402" w:rsidP="006B7402">
      <w:pPr>
        <w:pBdr>
          <w:bottom w:val="single" w:sz="12" w:space="1" w:color="auto"/>
        </w:pBdr>
        <w:spacing w:line="240" w:lineRule="atLeast"/>
        <w:jc w:val="center"/>
        <w:rPr>
          <w:rFonts w:ascii="宋体" w:hAnsi="宋体"/>
          <w:szCs w:val="24"/>
        </w:rPr>
      </w:pPr>
      <w:r w:rsidRPr="00442B0A">
        <w:rPr>
          <w:rFonts w:ascii="宋体" w:hAnsi="宋体" w:hint="eastAsia"/>
          <w:szCs w:val="24"/>
        </w:rPr>
        <w:t>第1步：选择您需要的卡片</w:t>
      </w:r>
    </w:p>
    <w:p w:rsidR="006B7402" w:rsidRPr="00442B0A" w:rsidRDefault="006B7402" w:rsidP="006B7402">
      <w:pPr>
        <w:pStyle w:val="af8"/>
        <w:ind w:left="240" w:right="240" w:firstLineChars="0" w:firstLine="0"/>
      </w:pPr>
      <w:r w:rsidRPr="00442B0A">
        <w:rPr>
          <w:rFonts w:hint="eastAsia"/>
        </w:rPr>
        <w:t>卡产品：</w:t>
      </w:r>
      <w:r>
        <w:rPr>
          <w:rFonts w:hint="eastAsia"/>
        </w:rPr>
        <w:t>个人普卡</w:t>
      </w:r>
    </w:p>
    <w:p w:rsidR="006B7402" w:rsidRPr="00442B0A" w:rsidRDefault="006B7402" w:rsidP="006B7402">
      <w:pPr>
        <w:pStyle w:val="af8"/>
        <w:ind w:left="240" w:right="240" w:firstLineChars="0" w:firstLine="0"/>
      </w:pPr>
      <w:r w:rsidRPr="00442B0A">
        <w:rPr>
          <w:rFonts w:hint="eastAsia"/>
        </w:rPr>
        <w:t>卡片须知：展示信用卡版面及卡片的权益与活动</w:t>
      </w:r>
    </w:p>
    <w:p w:rsidR="006B7402" w:rsidRPr="00442B0A" w:rsidRDefault="006B7402" w:rsidP="006B7402">
      <w:pPr>
        <w:pBdr>
          <w:bottom w:val="single" w:sz="6" w:space="1" w:color="auto"/>
        </w:pBdr>
        <w:spacing w:line="240" w:lineRule="atLeast"/>
        <w:rPr>
          <w:rFonts w:ascii="宋体" w:hAnsi="宋体"/>
          <w:szCs w:val="24"/>
        </w:rPr>
      </w:pPr>
    </w:p>
    <w:p w:rsidR="006B7402" w:rsidRDefault="006B7402" w:rsidP="006B7402">
      <w:pPr>
        <w:pStyle w:val="6"/>
      </w:pPr>
      <w:r>
        <w:rPr>
          <w:rFonts w:hint="eastAsia"/>
        </w:rPr>
        <w:t>填写基本信息</w:t>
      </w:r>
    </w:p>
    <w:p w:rsidR="006B7402" w:rsidRPr="006B7402" w:rsidRDefault="006B7402" w:rsidP="008B4BF2">
      <w:pPr>
        <w:pStyle w:val="af8"/>
        <w:keepNext/>
        <w:keepLines/>
        <w:widowControl w:val="0"/>
        <w:numPr>
          <w:ilvl w:val="0"/>
          <w:numId w:val="415"/>
        </w:numPr>
        <w:adjustRightInd/>
        <w:snapToGrid/>
        <w:spacing w:line="376" w:lineRule="auto"/>
        <w:ind w:leftChars="0" w:rightChars="0" w:right="0" w:firstLineChars="0"/>
        <w:jc w:val="both"/>
        <w:outlineLvl w:val="3"/>
        <w:rPr>
          <w:rFonts w:ascii="Cambria" w:hAnsi="Cambria"/>
          <w:b/>
          <w:bCs/>
          <w:vanish/>
          <w:sz w:val="28"/>
          <w:szCs w:val="28"/>
        </w:rPr>
      </w:pPr>
    </w:p>
    <w:p w:rsidR="006B7402" w:rsidRPr="006B7402" w:rsidRDefault="006B7402" w:rsidP="008B4BF2">
      <w:pPr>
        <w:pStyle w:val="af8"/>
        <w:keepNext/>
        <w:keepLines/>
        <w:widowControl w:val="0"/>
        <w:numPr>
          <w:ilvl w:val="0"/>
          <w:numId w:val="415"/>
        </w:numPr>
        <w:adjustRightInd/>
        <w:snapToGrid/>
        <w:spacing w:line="376" w:lineRule="auto"/>
        <w:ind w:leftChars="0" w:rightChars="0" w:right="0" w:firstLineChars="0"/>
        <w:jc w:val="both"/>
        <w:outlineLvl w:val="3"/>
        <w:rPr>
          <w:rFonts w:ascii="Cambria" w:hAnsi="Cambria"/>
          <w:b/>
          <w:bCs/>
          <w:vanish/>
          <w:sz w:val="28"/>
          <w:szCs w:val="28"/>
        </w:rPr>
      </w:pPr>
    </w:p>
    <w:p w:rsidR="006B7402" w:rsidRDefault="006B7402" w:rsidP="006B7402">
      <w:pPr>
        <w:pStyle w:val="7"/>
      </w:pPr>
      <w:r>
        <w:rPr>
          <w:rFonts w:hint="eastAsia"/>
        </w:rPr>
        <w:t>验证客户信息</w:t>
      </w:r>
    </w:p>
    <w:p w:rsidR="006B7402" w:rsidRPr="00442B0A" w:rsidRDefault="006B7402" w:rsidP="008B4BF2">
      <w:pPr>
        <w:pStyle w:val="af8"/>
        <w:widowControl w:val="0"/>
        <w:numPr>
          <w:ilvl w:val="0"/>
          <w:numId w:val="421"/>
        </w:numPr>
        <w:adjustRightInd/>
        <w:snapToGrid/>
        <w:spacing w:before="0" w:after="0" w:line="360" w:lineRule="auto"/>
        <w:ind w:leftChars="0" w:rightChars="0" w:right="0" w:firstLineChars="0"/>
        <w:jc w:val="both"/>
      </w:pPr>
      <w:r w:rsidRPr="00442B0A">
        <w:rPr>
          <w:rFonts w:hint="eastAsia"/>
        </w:rPr>
        <w:t>交易界面</w:t>
      </w:r>
    </w:p>
    <w:p w:rsidR="006B7402" w:rsidRPr="00442B0A" w:rsidRDefault="006B7402" w:rsidP="006B7402">
      <w:pPr>
        <w:pBdr>
          <w:bottom w:val="single" w:sz="12" w:space="1" w:color="auto"/>
        </w:pBdr>
        <w:spacing w:line="240" w:lineRule="atLeast"/>
        <w:jc w:val="center"/>
        <w:rPr>
          <w:rFonts w:ascii="宋体" w:hAnsi="宋体"/>
          <w:szCs w:val="24"/>
        </w:rPr>
      </w:pPr>
      <w:r>
        <w:rPr>
          <w:rFonts w:ascii="宋体" w:hAnsi="宋体" w:hint="eastAsia"/>
          <w:szCs w:val="24"/>
        </w:rPr>
        <w:t>第1步：</w:t>
      </w:r>
      <w:r w:rsidRPr="00442B0A">
        <w:rPr>
          <w:rFonts w:ascii="宋体" w:hAnsi="宋体" w:hint="eastAsia"/>
          <w:szCs w:val="24"/>
        </w:rPr>
        <w:t>客户</w:t>
      </w:r>
      <w:r>
        <w:rPr>
          <w:rFonts w:ascii="宋体" w:hAnsi="宋体" w:hint="eastAsia"/>
          <w:szCs w:val="24"/>
        </w:rPr>
        <w:t>信息验证</w:t>
      </w:r>
    </w:p>
    <w:p w:rsidR="006B7402" w:rsidRPr="00442B0A" w:rsidRDefault="006B7402" w:rsidP="008B4BF2">
      <w:pPr>
        <w:pStyle w:val="af8"/>
        <w:widowControl w:val="0"/>
        <w:numPr>
          <w:ilvl w:val="0"/>
          <w:numId w:val="412"/>
        </w:numPr>
        <w:adjustRightInd/>
        <w:snapToGrid/>
        <w:spacing w:before="0" w:after="0" w:line="360" w:lineRule="auto"/>
        <w:ind w:leftChars="0" w:rightChars="0" w:right="0" w:firstLineChars="0"/>
        <w:jc w:val="both"/>
      </w:pPr>
      <w:r w:rsidRPr="00442B0A">
        <w:rPr>
          <w:rFonts w:hint="eastAsia"/>
        </w:rPr>
        <w:t>是否为尧都农商银</w:t>
      </w:r>
      <w:r w:rsidRPr="00530AC7">
        <w:rPr>
          <w:rFonts w:hint="eastAsia"/>
        </w:rPr>
        <w:t>行客户经理</w:t>
      </w:r>
      <w:r w:rsidRPr="00442B0A">
        <w:rPr>
          <w:rFonts w:hint="eastAsia"/>
        </w:rPr>
        <w:t>推荐：</w:t>
      </w:r>
      <w:r w:rsidRPr="00442B0A">
        <w:rPr>
          <w:rFonts w:ascii="宋体" w:hAnsi="宋体" w:hint="eastAsia"/>
        </w:rPr>
        <w:t>〇 是   〇 否</w:t>
      </w:r>
    </w:p>
    <w:p w:rsidR="006B7402" w:rsidRPr="00442B0A" w:rsidRDefault="006B7402" w:rsidP="008B4BF2">
      <w:pPr>
        <w:pStyle w:val="af8"/>
        <w:widowControl w:val="0"/>
        <w:numPr>
          <w:ilvl w:val="0"/>
          <w:numId w:val="412"/>
        </w:numPr>
        <w:adjustRightInd/>
        <w:snapToGrid/>
        <w:spacing w:before="0" w:after="0" w:line="360" w:lineRule="auto"/>
        <w:ind w:leftChars="0" w:rightChars="0" w:right="0" w:firstLineChars="0"/>
        <w:jc w:val="both"/>
      </w:pPr>
      <w:r w:rsidRPr="00442B0A">
        <w:rPr>
          <w:rFonts w:hint="eastAsia"/>
        </w:rPr>
        <w:t>请输入推荐人工号：</w:t>
      </w:r>
    </w:p>
    <w:p w:rsidR="006B7402" w:rsidRPr="00442B0A" w:rsidRDefault="006B7402" w:rsidP="008B4BF2">
      <w:pPr>
        <w:pStyle w:val="af8"/>
        <w:widowControl w:val="0"/>
        <w:numPr>
          <w:ilvl w:val="0"/>
          <w:numId w:val="412"/>
        </w:numPr>
        <w:adjustRightInd/>
        <w:snapToGrid/>
        <w:spacing w:before="0" w:after="0" w:line="360" w:lineRule="auto"/>
        <w:ind w:leftChars="0" w:rightChars="0" w:right="0" w:firstLineChars="0"/>
        <w:jc w:val="both"/>
      </w:pPr>
      <w:r w:rsidRPr="00442B0A">
        <w:rPr>
          <w:rFonts w:hint="eastAsia"/>
        </w:rPr>
        <w:t>图形验证码：</w:t>
      </w:r>
    </w:p>
    <w:p w:rsidR="006B7402" w:rsidRDefault="006B7402" w:rsidP="008B4BF2">
      <w:pPr>
        <w:pStyle w:val="af8"/>
        <w:widowControl w:val="0"/>
        <w:numPr>
          <w:ilvl w:val="0"/>
          <w:numId w:val="412"/>
        </w:numPr>
        <w:adjustRightInd/>
        <w:snapToGrid/>
        <w:spacing w:before="0" w:after="0" w:line="360" w:lineRule="auto"/>
        <w:ind w:leftChars="0" w:rightChars="0" w:right="0" w:firstLineChars="0"/>
        <w:jc w:val="both"/>
      </w:pPr>
      <w:r w:rsidRPr="00442B0A">
        <w:rPr>
          <w:rFonts w:hint="eastAsia"/>
        </w:rPr>
        <w:t>居民身份证号码：</w:t>
      </w:r>
    </w:p>
    <w:p w:rsidR="006B7402" w:rsidRDefault="006B7402" w:rsidP="008B4BF2">
      <w:pPr>
        <w:pStyle w:val="af8"/>
        <w:widowControl w:val="0"/>
        <w:numPr>
          <w:ilvl w:val="0"/>
          <w:numId w:val="412"/>
        </w:numPr>
        <w:adjustRightInd/>
        <w:snapToGrid/>
        <w:spacing w:before="0" w:after="0" w:line="360" w:lineRule="auto"/>
        <w:ind w:leftChars="0" w:rightChars="0" w:right="0" w:firstLineChars="0"/>
        <w:jc w:val="both"/>
      </w:pPr>
      <w:r w:rsidRPr="00442B0A">
        <w:rPr>
          <w:rFonts w:hint="eastAsia"/>
        </w:rPr>
        <w:lastRenderedPageBreak/>
        <w:t>手机号码：</w:t>
      </w:r>
      <w:r w:rsidRPr="00442B0A">
        <w:rPr>
          <w:rFonts w:hint="eastAsia"/>
        </w:rPr>
        <w:t xml:space="preserve"> </w:t>
      </w:r>
    </w:p>
    <w:p w:rsidR="006B7402" w:rsidRPr="00442B0A" w:rsidRDefault="006B7402" w:rsidP="008B4BF2">
      <w:pPr>
        <w:pStyle w:val="af8"/>
        <w:widowControl w:val="0"/>
        <w:numPr>
          <w:ilvl w:val="0"/>
          <w:numId w:val="412"/>
        </w:numPr>
        <w:adjustRightInd/>
        <w:snapToGrid/>
        <w:spacing w:before="0" w:after="0" w:line="360" w:lineRule="auto"/>
        <w:ind w:leftChars="0" w:rightChars="0" w:right="0" w:firstLineChars="0"/>
        <w:jc w:val="both"/>
      </w:pPr>
      <w:r w:rsidRPr="00442B0A">
        <w:rPr>
          <w:rFonts w:hint="eastAsia"/>
        </w:rPr>
        <w:t>手机号码验证码：</w:t>
      </w:r>
      <w:r w:rsidRPr="00442B0A">
        <w:rPr>
          <w:rFonts w:hint="eastAsia"/>
        </w:rPr>
        <w:t xml:space="preserve"> </w:t>
      </w:r>
    </w:p>
    <w:p w:rsidR="006B7402" w:rsidRDefault="006B7402" w:rsidP="006B7402">
      <w:pPr>
        <w:ind w:firstLineChars="200" w:firstLine="480"/>
        <w:rPr>
          <w:color w:val="FF0000"/>
          <w:szCs w:val="24"/>
        </w:rPr>
      </w:pPr>
      <w:r w:rsidRPr="00442B0A">
        <w:rPr>
          <w:rFonts w:ascii="宋体" w:hAnsi="宋体" w:hint="eastAsia"/>
          <w:szCs w:val="24"/>
        </w:rPr>
        <w:t>□</w:t>
      </w:r>
      <w:r w:rsidRPr="00187A7B">
        <w:rPr>
          <w:rFonts w:hint="eastAsia"/>
          <w:color w:val="FF0000"/>
          <w:szCs w:val="24"/>
        </w:rPr>
        <w:t>我已阅读</w:t>
      </w:r>
      <w:r>
        <w:rPr>
          <w:rFonts w:hint="eastAsia"/>
          <w:color w:val="FF0000"/>
          <w:szCs w:val="24"/>
        </w:rPr>
        <w:t>并清楚知晓《尧都农商银行贷记卡章程》、《尧都农商银行贷记卡领用合约》及该贷记卡的相关信息，并愿意遵守各项规则。</w:t>
      </w:r>
    </w:p>
    <w:p w:rsidR="006B7402" w:rsidRPr="009C22ED" w:rsidRDefault="006B7402" w:rsidP="006B7402">
      <w:pPr>
        <w:ind w:firstLineChars="200" w:firstLine="480"/>
        <w:rPr>
          <w:rFonts w:ascii="宋体" w:hAnsi="宋体"/>
          <w:szCs w:val="24"/>
        </w:rPr>
      </w:pPr>
      <w:r>
        <w:rPr>
          <w:rFonts w:hint="eastAsia"/>
          <w:color w:val="FF0000"/>
          <w:szCs w:val="24"/>
        </w:rPr>
        <w:t>温馨提示：我行将对您的资料，包括身份证号码等进行严格保密，请放心填写。</w:t>
      </w:r>
    </w:p>
    <w:p w:rsidR="006B7402" w:rsidRPr="009C22ED" w:rsidRDefault="006B7402" w:rsidP="006B7402">
      <w:pPr>
        <w:pBdr>
          <w:bottom w:val="single" w:sz="6" w:space="1" w:color="auto"/>
        </w:pBdr>
        <w:spacing w:line="240" w:lineRule="atLeast"/>
        <w:rPr>
          <w:rFonts w:ascii="宋体" w:hAnsi="宋体"/>
          <w:szCs w:val="24"/>
        </w:rPr>
      </w:pPr>
    </w:p>
    <w:p w:rsidR="006B7402" w:rsidRPr="00442B0A" w:rsidRDefault="006B7402" w:rsidP="008B4BF2">
      <w:pPr>
        <w:pStyle w:val="af8"/>
        <w:widowControl w:val="0"/>
        <w:numPr>
          <w:ilvl w:val="0"/>
          <w:numId w:val="421"/>
        </w:numPr>
        <w:adjustRightInd/>
        <w:snapToGrid/>
        <w:spacing w:before="0" w:after="0" w:line="360" w:lineRule="auto"/>
        <w:ind w:leftChars="0" w:rightChars="0" w:right="0" w:firstLineChars="0"/>
        <w:jc w:val="both"/>
      </w:pPr>
      <w:r w:rsidRPr="00442B0A">
        <w:rPr>
          <w:rFonts w:hint="eastAsia"/>
        </w:rPr>
        <w:t>界面要素说明</w:t>
      </w:r>
    </w:p>
    <w:p w:rsidR="006B7402" w:rsidRDefault="006B7402" w:rsidP="008B4BF2">
      <w:pPr>
        <w:pStyle w:val="af8"/>
        <w:widowControl w:val="0"/>
        <w:numPr>
          <w:ilvl w:val="0"/>
          <w:numId w:val="421"/>
        </w:numPr>
        <w:adjustRightInd/>
        <w:snapToGrid/>
        <w:spacing w:before="0" w:after="0" w:line="360" w:lineRule="auto"/>
        <w:ind w:leftChars="0" w:rightChars="0" w:right="0" w:firstLineChars="0"/>
        <w:jc w:val="both"/>
      </w:pPr>
      <w:r w:rsidRPr="00442B0A">
        <w:rPr>
          <w:rFonts w:hint="eastAsia"/>
        </w:rPr>
        <w:t>界面控制说明</w:t>
      </w:r>
    </w:p>
    <w:p w:rsidR="006B7402" w:rsidRDefault="006B7402" w:rsidP="008B4BF2">
      <w:pPr>
        <w:pStyle w:val="af8"/>
        <w:widowControl w:val="0"/>
        <w:numPr>
          <w:ilvl w:val="0"/>
          <w:numId w:val="422"/>
        </w:numPr>
        <w:adjustRightInd/>
        <w:snapToGrid/>
        <w:spacing w:before="0" w:after="0" w:line="360" w:lineRule="auto"/>
        <w:ind w:leftChars="0" w:rightChars="0" w:right="0" w:firstLineChars="0"/>
        <w:jc w:val="both"/>
      </w:pPr>
      <w:r>
        <w:rPr>
          <w:rFonts w:hint="eastAsia"/>
        </w:rPr>
        <w:t>需要校验</w:t>
      </w:r>
      <w:r w:rsidRPr="00442B0A">
        <w:rPr>
          <w:rFonts w:hint="eastAsia"/>
        </w:rPr>
        <w:t>推荐人工号</w:t>
      </w:r>
      <w:r>
        <w:rPr>
          <w:rFonts w:hint="eastAsia"/>
        </w:rPr>
        <w:t>的合法性，每日晚同步柜员信息；</w:t>
      </w:r>
    </w:p>
    <w:p w:rsidR="006B7402" w:rsidRDefault="006B7402" w:rsidP="008B4BF2">
      <w:pPr>
        <w:pStyle w:val="af8"/>
        <w:widowControl w:val="0"/>
        <w:numPr>
          <w:ilvl w:val="0"/>
          <w:numId w:val="422"/>
        </w:numPr>
        <w:adjustRightInd/>
        <w:snapToGrid/>
        <w:spacing w:before="0" w:after="0" w:line="360" w:lineRule="auto"/>
        <w:ind w:leftChars="0" w:rightChars="0" w:right="0" w:firstLineChars="0"/>
        <w:jc w:val="both"/>
        <w:rPr>
          <w:color w:val="0000FF"/>
        </w:rPr>
      </w:pPr>
      <w:r w:rsidRPr="00CF10A2">
        <w:rPr>
          <w:color w:val="0000FF"/>
        </w:rPr>
        <w:t>如果</w:t>
      </w:r>
      <w:r w:rsidRPr="00CF10A2">
        <w:rPr>
          <w:rFonts w:hint="eastAsia"/>
          <w:color w:val="0000FF"/>
        </w:rPr>
        <w:t>推荐人工号合法，信用卡申请分配到客户经理所在机构</w:t>
      </w:r>
      <w:r>
        <w:rPr>
          <w:rFonts w:hint="eastAsia"/>
          <w:color w:val="0000FF"/>
        </w:rPr>
        <w:t>，推送短信提醒客户经理</w:t>
      </w:r>
      <w:r w:rsidRPr="00CF10A2">
        <w:rPr>
          <w:rFonts w:hint="eastAsia"/>
          <w:color w:val="0000FF"/>
        </w:rPr>
        <w:t>，</w:t>
      </w:r>
      <w:r w:rsidRPr="00CF10A2">
        <w:rPr>
          <w:color w:val="0000FF"/>
        </w:rPr>
        <w:t>如果推荐人为空，则需要分配到指定的机构</w:t>
      </w:r>
      <w:r>
        <w:rPr>
          <w:color w:val="0000FF"/>
        </w:rPr>
        <w:t>，指定机构分配客户经理办理</w:t>
      </w:r>
      <w:r w:rsidRPr="00CF10A2">
        <w:rPr>
          <w:color w:val="0000FF"/>
        </w:rPr>
        <w:t>。</w:t>
      </w:r>
    </w:p>
    <w:p w:rsidR="006B7402" w:rsidRPr="00326FEC" w:rsidRDefault="006B7402" w:rsidP="006B7402">
      <w:pPr>
        <w:pStyle w:val="af8"/>
        <w:ind w:left="240" w:right="240" w:firstLineChars="250" w:firstLine="600"/>
        <w:rPr>
          <w:color w:val="0000FF"/>
          <w:highlight w:val="yellow"/>
        </w:rPr>
      </w:pPr>
      <w:r w:rsidRPr="00326FEC">
        <w:rPr>
          <w:rFonts w:hint="eastAsia"/>
          <w:color w:val="0000FF"/>
          <w:highlight w:val="yellow"/>
        </w:rPr>
        <w:t>需要确定指定机构为哪里</w:t>
      </w:r>
      <w:r>
        <w:rPr>
          <w:rFonts w:hint="eastAsia"/>
          <w:color w:val="0000FF"/>
          <w:highlight w:val="yellow"/>
        </w:rPr>
        <w:t>。</w:t>
      </w:r>
    </w:p>
    <w:p w:rsidR="006B7402" w:rsidRDefault="006B7402" w:rsidP="008B4BF2">
      <w:pPr>
        <w:pStyle w:val="af8"/>
        <w:widowControl w:val="0"/>
        <w:numPr>
          <w:ilvl w:val="0"/>
          <w:numId w:val="422"/>
        </w:numPr>
        <w:adjustRightInd/>
        <w:snapToGrid/>
        <w:spacing w:before="0" w:after="0" w:line="360" w:lineRule="auto"/>
        <w:ind w:leftChars="0" w:rightChars="0" w:right="0" w:firstLineChars="0"/>
        <w:jc w:val="both"/>
        <w:rPr>
          <w:color w:val="0000FF"/>
        </w:rPr>
      </w:pPr>
      <w:r w:rsidRPr="00154280">
        <w:rPr>
          <w:color w:val="0000FF"/>
        </w:rPr>
        <w:t>在客户信用卡申请信息提交成功后，商城将申请信息推送到贷记卡审批系统，贷记卡审批系统负责登记客户申请信息</w:t>
      </w:r>
      <w:r>
        <w:rPr>
          <w:color w:val="0000FF"/>
        </w:rPr>
        <w:t>，提供拒绝按钮，如果进入审批环节自动更新登记状态</w:t>
      </w:r>
      <w:r w:rsidRPr="00154280">
        <w:rPr>
          <w:color w:val="0000FF"/>
        </w:rPr>
        <w:t>。</w:t>
      </w:r>
    </w:p>
    <w:p w:rsidR="006B7402" w:rsidRPr="00154280" w:rsidRDefault="006B7402" w:rsidP="008B4BF2">
      <w:pPr>
        <w:pStyle w:val="af8"/>
        <w:widowControl w:val="0"/>
        <w:numPr>
          <w:ilvl w:val="0"/>
          <w:numId w:val="422"/>
        </w:numPr>
        <w:adjustRightInd/>
        <w:snapToGrid/>
        <w:spacing w:before="0" w:after="0" w:line="360" w:lineRule="auto"/>
        <w:ind w:leftChars="0" w:rightChars="0" w:right="0" w:firstLineChars="0"/>
        <w:jc w:val="both"/>
        <w:rPr>
          <w:color w:val="0000FF"/>
        </w:rPr>
      </w:pPr>
      <w:r w:rsidRPr="00154280">
        <w:rPr>
          <w:color w:val="0000FF"/>
        </w:rPr>
        <w:t>输入身份证号后与贷记卡审批系统通讯，查询客户是否拥有该产品的卡片，如果已持有，提示客户</w:t>
      </w:r>
      <w:r w:rsidRPr="00154280">
        <w:rPr>
          <w:color w:val="0000FF"/>
        </w:rPr>
        <w:t>“</w:t>
      </w:r>
      <w:r w:rsidRPr="00154280">
        <w:rPr>
          <w:color w:val="0000FF"/>
        </w:rPr>
        <w:t>您已持有尧都农商银行</w:t>
      </w:r>
      <w:r w:rsidRPr="00154280">
        <w:rPr>
          <w:color w:val="0000FF"/>
        </w:rPr>
        <w:t>****</w:t>
      </w:r>
      <w:r w:rsidRPr="00154280">
        <w:rPr>
          <w:color w:val="0000FF"/>
        </w:rPr>
        <w:t>卡产品</w:t>
      </w:r>
      <w:r>
        <w:rPr>
          <w:color w:val="0000FF"/>
        </w:rPr>
        <w:t>，不能再次申请</w:t>
      </w:r>
      <w:r w:rsidRPr="00154280">
        <w:rPr>
          <w:color w:val="0000FF"/>
        </w:rPr>
        <w:t>”</w:t>
      </w:r>
      <w:r w:rsidRPr="00154280">
        <w:rPr>
          <w:color w:val="0000FF"/>
        </w:rPr>
        <w:t>，如果未持有，则进行下一步。</w:t>
      </w:r>
    </w:p>
    <w:p w:rsidR="006B7402" w:rsidRDefault="006B7402" w:rsidP="006B7402">
      <w:pPr>
        <w:pStyle w:val="7"/>
      </w:pPr>
      <w:r>
        <w:rPr>
          <w:rFonts w:hint="eastAsia"/>
        </w:rPr>
        <w:t>客户基本情况</w:t>
      </w:r>
    </w:p>
    <w:p w:rsidR="006B7402" w:rsidRPr="00442B0A" w:rsidRDefault="006B7402" w:rsidP="008B4BF2">
      <w:pPr>
        <w:pStyle w:val="af8"/>
        <w:widowControl w:val="0"/>
        <w:numPr>
          <w:ilvl w:val="0"/>
          <w:numId w:val="423"/>
        </w:numPr>
        <w:adjustRightInd/>
        <w:snapToGrid/>
        <w:spacing w:before="0" w:after="0" w:line="360" w:lineRule="auto"/>
        <w:ind w:leftChars="0" w:rightChars="0" w:right="0" w:firstLineChars="0"/>
        <w:jc w:val="both"/>
      </w:pPr>
      <w:r w:rsidRPr="00442B0A">
        <w:rPr>
          <w:rFonts w:hint="eastAsia"/>
        </w:rPr>
        <w:t>交易界面</w:t>
      </w:r>
    </w:p>
    <w:p w:rsidR="006B7402" w:rsidRPr="00442B0A" w:rsidRDefault="006B7402" w:rsidP="006B7402">
      <w:pPr>
        <w:pBdr>
          <w:bottom w:val="single" w:sz="12" w:space="1" w:color="auto"/>
        </w:pBdr>
        <w:spacing w:line="240" w:lineRule="atLeast"/>
        <w:jc w:val="center"/>
        <w:rPr>
          <w:rFonts w:ascii="宋体" w:hAnsi="宋体"/>
          <w:szCs w:val="24"/>
        </w:rPr>
      </w:pPr>
      <w:r w:rsidRPr="00442B0A">
        <w:rPr>
          <w:rFonts w:ascii="宋体" w:hAnsi="宋体" w:hint="eastAsia"/>
          <w:szCs w:val="24"/>
        </w:rPr>
        <w:t>第2步：填写</w:t>
      </w:r>
      <w:r>
        <w:rPr>
          <w:rFonts w:ascii="宋体" w:hAnsi="宋体" w:hint="eastAsia"/>
          <w:szCs w:val="24"/>
        </w:rPr>
        <w:t>个人</w:t>
      </w:r>
      <w:r w:rsidRPr="00442B0A">
        <w:rPr>
          <w:rFonts w:ascii="宋体" w:hAnsi="宋体" w:hint="eastAsia"/>
          <w:szCs w:val="24"/>
        </w:rPr>
        <w:t>信息</w:t>
      </w:r>
    </w:p>
    <w:p w:rsidR="006B7402" w:rsidRPr="00442B0A" w:rsidRDefault="006B7402" w:rsidP="006B7402">
      <w:pPr>
        <w:pBdr>
          <w:bottom w:val="single" w:sz="12" w:space="1" w:color="auto"/>
        </w:pBdr>
        <w:spacing w:line="240" w:lineRule="atLeast"/>
        <w:jc w:val="left"/>
        <w:rPr>
          <w:rFonts w:ascii="宋体" w:hAnsi="宋体"/>
          <w:szCs w:val="24"/>
        </w:rPr>
      </w:pPr>
      <w:r w:rsidRPr="00442B0A">
        <w:rPr>
          <w:rFonts w:ascii="宋体" w:hAnsi="宋体" w:hint="eastAsia"/>
          <w:szCs w:val="24"/>
        </w:rPr>
        <w:t xml:space="preserve">个人信息   </w:t>
      </w:r>
      <w:r>
        <w:rPr>
          <w:rFonts w:ascii="宋体" w:hAnsi="宋体" w:hint="eastAsia"/>
          <w:szCs w:val="24"/>
        </w:rPr>
        <w:t xml:space="preserve">     </w:t>
      </w:r>
      <w:r w:rsidRPr="007D0278">
        <w:rPr>
          <w:rFonts w:hint="eastAsia"/>
          <w:sz w:val="18"/>
          <w:szCs w:val="18"/>
        </w:rPr>
        <w:t>温馨提示：为避免您的申请资料被他人窥视，请在进入申请界面后暂勿离开。</w:t>
      </w:r>
    </w:p>
    <w:p w:rsidR="006B7402" w:rsidRPr="00442B0A" w:rsidRDefault="006B7402" w:rsidP="006B7402">
      <w:pPr>
        <w:jc w:val="center"/>
        <w:rPr>
          <w:szCs w:val="24"/>
        </w:rPr>
      </w:pPr>
    </w:p>
    <w:p w:rsidR="006B7402" w:rsidRPr="00442B0A" w:rsidRDefault="006B7402" w:rsidP="006B7402">
      <w:pPr>
        <w:rPr>
          <w:szCs w:val="24"/>
        </w:rPr>
      </w:pPr>
      <w:r w:rsidRPr="00442B0A">
        <w:rPr>
          <w:rFonts w:hint="eastAsia"/>
          <w:szCs w:val="24"/>
        </w:rPr>
        <w:t>姓名（中文）：</w:t>
      </w:r>
      <w:r>
        <w:rPr>
          <w:rFonts w:hint="eastAsia"/>
          <w:szCs w:val="24"/>
        </w:rPr>
        <w:t xml:space="preserve">              </w:t>
      </w:r>
      <w:r w:rsidRPr="00442B0A">
        <w:rPr>
          <w:rFonts w:hint="eastAsia"/>
          <w:szCs w:val="24"/>
        </w:rPr>
        <w:t>拼音：</w:t>
      </w:r>
      <w:r>
        <w:rPr>
          <w:rFonts w:hint="eastAsia"/>
          <w:szCs w:val="24"/>
        </w:rPr>
        <w:t>反显拼音，分</w:t>
      </w:r>
      <w:r>
        <w:rPr>
          <w:szCs w:val="24"/>
        </w:rPr>
        <w:t>2</w:t>
      </w:r>
      <w:r>
        <w:rPr>
          <w:rFonts w:hint="eastAsia"/>
          <w:szCs w:val="24"/>
        </w:rPr>
        <w:t>个域显示，可编辑</w:t>
      </w:r>
    </w:p>
    <w:p w:rsidR="006B7402" w:rsidRPr="00442B0A" w:rsidRDefault="006B7402" w:rsidP="006B7402">
      <w:pPr>
        <w:rPr>
          <w:color w:val="FF0000"/>
          <w:szCs w:val="24"/>
        </w:rPr>
      </w:pPr>
      <w:r w:rsidRPr="00442B0A">
        <w:rPr>
          <w:rFonts w:hint="eastAsia"/>
          <w:szCs w:val="24"/>
        </w:rPr>
        <w:t>E-MAIL</w:t>
      </w:r>
      <w:r w:rsidRPr="00442B0A">
        <w:rPr>
          <w:rFonts w:hint="eastAsia"/>
          <w:szCs w:val="24"/>
        </w:rPr>
        <w:t>：</w:t>
      </w:r>
      <w:r w:rsidRPr="00442B0A">
        <w:rPr>
          <w:rFonts w:hint="eastAsia"/>
          <w:szCs w:val="24"/>
        </w:rPr>
        <w:t xml:space="preserve">                    </w:t>
      </w:r>
      <w:r>
        <w:rPr>
          <w:szCs w:val="24"/>
        </w:rPr>
        <w:t xml:space="preserve">  </w:t>
      </w:r>
      <w:r w:rsidRPr="00783DAC">
        <w:rPr>
          <w:rFonts w:hint="eastAsia"/>
          <w:color w:val="FF0000"/>
          <w:sz w:val="18"/>
          <w:szCs w:val="18"/>
        </w:rPr>
        <w:t>我们将发送电子对账单到您的邮箱，请务必正确填写</w:t>
      </w:r>
    </w:p>
    <w:p w:rsidR="006B7402" w:rsidRPr="00442B0A" w:rsidRDefault="006B7402" w:rsidP="006B7402">
      <w:pPr>
        <w:rPr>
          <w:rFonts w:ascii="宋体" w:hAnsi="宋体"/>
          <w:szCs w:val="24"/>
        </w:rPr>
      </w:pPr>
      <w:r w:rsidRPr="00442B0A">
        <w:rPr>
          <w:rFonts w:hint="eastAsia"/>
          <w:szCs w:val="24"/>
        </w:rPr>
        <w:t>婚姻状况：</w:t>
      </w:r>
      <w:r w:rsidRPr="00442B0A">
        <w:rPr>
          <w:rFonts w:ascii="宋体" w:hAnsi="宋体" w:hint="eastAsia"/>
          <w:szCs w:val="24"/>
        </w:rPr>
        <w:t>〇 未婚   〇 已婚   〇 其他    性别：</w:t>
      </w:r>
    </w:p>
    <w:p w:rsidR="006B7402" w:rsidRPr="00442B0A" w:rsidRDefault="006B7402" w:rsidP="006B7402">
      <w:pPr>
        <w:rPr>
          <w:szCs w:val="24"/>
        </w:rPr>
      </w:pPr>
      <w:r w:rsidRPr="00442B0A">
        <w:rPr>
          <w:rFonts w:ascii="宋体" w:hAnsi="宋体" w:hint="eastAsia"/>
          <w:szCs w:val="24"/>
        </w:rPr>
        <w:t>教育程度：〇 高中及以下   〇 大专   〇 本科   〇 硕士   〇 博士</w:t>
      </w:r>
    </w:p>
    <w:p w:rsidR="006B7402" w:rsidRPr="00442B0A" w:rsidRDefault="006B7402" w:rsidP="006B7402">
      <w:pPr>
        <w:jc w:val="left"/>
        <w:rPr>
          <w:szCs w:val="24"/>
        </w:rPr>
      </w:pPr>
      <w:r w:rsidRPr="00442B0A">
        <w:rPr>
          <w:rFonts w:hint="eastAsia"/>
          <w:szCs w:val="24"/>
        </w:rPr>
        <w:lastRenderedPageBreak/>
        <w:t>当前地址：【请选择省份】省【请选择城】市【请选择区】区（县）</w:t>
      </w:r>
    </w:p>
    <w:p w:rsidR="006B7402" w:rsidRDefault="006B7402" w:rsidP="006B7402">
      <w:pPr>
        <w:jc w:val="left"/>
        <w:rPr>
          <w:rFonts w:ascii="宋体" w:hAnsi="宋体"/>
          <w:szCs w:val="24"/>
        </w:rPr>
      </w:pPr>
      <w:r w:rsidRPr="00442B0A">
        <w:rPr>
          <w:rFonts w:hint="eastAsia"/>
          <w:szCs w:val="24"/>
        </w:rPr>
        <w:t>详细地址：</w:t>
      </w:r>
      <w:r w:rsidRPr="00442B0A">
        <w:rPr>
          <w:rFonts w:hint="eastAsia"/>
          <w:szCs w:val="24"/>
        </w:rPr>
        <w:t xml:space="preserve">                                  </w:t>
      </w:r>
      <w:r w:rsidRPr="00442B0A">
        <w:rPr>
          <w:rFonts w:hint="eastAsia"/>
          <w:szCs w:val="24"/>
        </w:rPr>
        <w:t>住宅邮编：</w:t>
      </w:r>
      <w:r w:rsidRPr="00442B0A">
        <w:rPr>
          <w:rFonts w:ascii="宋体" w:hAnsi="宋体" w:hint="eastAsia"/>
          <w:szCs w:val="24"/>
        </w:rPr>
        <w:t xml:space="preserve">  </w:t>
      </w:r>
    </w:p>
    <w:p w:rsidR="006B7402" w:rsidRDefault="006B7402" w:rsidP="006B7402">
      <w:pPr>
        <w:jc w:val="left"/>
        <w:rPr>
          <w:rFonts w:ascii="宋体" w:hAnsi="宋体"/>
          <w:szCs w:val="24"/>
        </w:rPr>
      </w:pPr>
    </w:p>
    <w:p w:rsidR="006B7402" w:rsidRPr="00442B0A" w:rsidRDefault="006B7402" w:rsidP="006B7402">
      <w:pPr>
        <w:pBdr>
          <w:bottom w:val="single" w:sz="6" w:space="1" w:color="auto"/>
        </w:pBdr>
        <w:spacing w:line="240" w:lineRule="atLeast"/>
        <w:jc w:val="left"/>
        <w:rPr>
          <w:rFonts w:ascii="宋体" w:hAnsi="宋体"/>
          <w:szCs w:val="24"/>
        </w:rPr>
      </w:pPr>
      <w:r w:rsidRPr="00442B0A">
        <w:rPr>
          <w:rFonts w:ascii="宋体" w:hAnsi="宋体" w:hint="eastAsia"/>
          <w:szCs w:val="24"/>
        </w:rPr>
        <w:t>您的</w:t>
      </w:r>
      <w:r>
        <w:rPr>
          <w:rFonts w:ascii="宋体" w:hAnsi="宋体" w:hint="eastAsia"/>
          <w:szCs w:val="24"/>
        </w:rPr>
        <w:t>资产信息</w:t>
      </w:r>
    </w:p>
    <w:p w:rsidR="006B7402" w:rsidRDefault="006B7402" w:rsidP="006B7402">
      <w:pPr>
        <w:rPr>
          <w:szCs w:val="24"/>
        </w:rPr>
      </w:pPr>
      <w:r>
        <w:rPr>
          <w:rFonts w:hint="eastAsia"/>
          <w:szCs w:val="24"/>
        </w:rPr>
        <w:t>住房状况</w:t>
      </w:r>
      <w:r w:rsidRPr="00442B0A">
        <w:rPr>
          <w:rFonts w:hint="eastAsia"/>
          <w:szCs w:val="24"/>
        </w:rPr>
        <w:t>（选填）</w:t>
      </w:r>
      <w:r>
        <w:rPr>
          <w:rFonts w:hint="eastAsia"/>
          <w:szCs w:val="24"/>
        </w:rPr>
        <w:t>：</w:t>
      </w:r>
      <w:r>
        <w:rPr>
          <w:rFonts w:hint="eastAsia"/>
          <w:szCs w:val="24"/>
        </w:rPr>
        <w:t xml:space="preserve">               </w:t>
      </w:r>
      <w:r>
        <w:rPr>
          <w:rFonts w:hint="eastAsia"/>
          <w:szCs w:val="24"/>
        </w:rPr>
        <w:t>价值</w:t>
      </w:r>
      <w:r>
        <w:rPr>
          <w:rFonts w:hint="eastAsia"/>
          <w:szCs w:val="24"/>
        </w:rPr>
        <w:t xml:space="preserve">:      </w:t>
      </w:r>
      <w:r>
        <w:rPr>
          <w:rFonts w:hint="eastAsia"/>
          <w:szCs w:val="24"/>
        </w:rPr>
        <w:t>万元</w:t>
      </w:r>
    </w:p>
    <w:p w:rsidR="006B7402" w:rsidRDefault="006B7402" w:rsidP="006B7402">
      <w:pPr>
        <w:rPr>
          <w:szCs w:val="24"/>
        </w:rPr>
      </w:pPr>
      <w:r>
        <w:rPr>
          <w:rFonts w:hint="eastAsia"/>
          <w:szCs w:val="24"/>
        </w:rPr>
        <w:t>是否有车</w:t>
      </w:r>
      <w:r w:rsidRPr="00442B0A">
        <w:rPr>
          <w:rFonts w:hint="eastAsia"/>
          <w:szCs w:val="24"/>
        </w:rPr>
        <w:t>（选填）：</w:t>
      </w:r>
      <w:r>
        <w:rPr>
          <w:rFonts w:hint="eastAsia"/>
          <w:szCs w:val="24"/>
        </w:rPr>
        <w:t xml:space="preserve">               </w:t>
      </w:r>
      <w:r>
        <w:rPr>
          <w:rFonts w:hint="eastAsia"/>
          <w:szCs w:val="24"/>
        </w:rPr>
        <w:t>价值</w:t>
      </w:r>
      <w:r>
        <w:rPr>
          <w:rFonts w:hint="eastAsia"/>
          <w:szCs w:val="24"/>
        </w:rPr>
        <w:t xml:space="preserve">:      </w:t>
      </w:r>
      <w:r>
        <w:rPr>
          <w:rFonts w:hint="eastAsia"/>
          <w:szCs w:val="24"/>
        </w:rPr>
        <w:t>万元</w:t>
      </w:r>
    </w:p>
    <w:p w:rsidR="006B7402" w:rsidRPr="00965C32" w:rsidRDefault="006B7402" w:rsidP="006B7402">
      <w:pPr>
        <w:jc w:val="left"/>
        <w:rPr>
          <w:rFonts w:ascii="宋体" w:hAnsi="宋体"/>
          <w:szCs w:val="24"/>
        </w:rPr>
      </w:pPr>
    </w:p>
    <w:p w:rsidR="006B7402" w:rsidRPr="00442B0A" w:rsidRDefault="006B7402" w:rsidP="006B7402">
      <w:pPr>
        <w:jc w:val="left"/>
        <w:rPr>
          <w:rFonts w:ascii="宋体" w:hAnsi="宋体"/>
          <w:szCs w:val="24"/>
        </w:rPr>
      </w:pPr>
      <w:r w:rsidRPr="00442B0A">
        <w:rPr>
          <w:rFonts w:hint="eastAsia"/>
          <w:szCs w:val="24"/>
        </w:rPr>
        <w:t>是否有他行信用卡：</w:t>
      </w:r>
      <w:r w:rsidRPr="00442B0A">
        <w:rPr>
          <w:rFonts w:ascii="宋体" w:hAnsi="宋体" w:hint="eastAsia"/>
          <w:szCs w:val="24"/>
        </w:rPr>
        <w:t>〇 是   〇 否</w:t>
      </w:r>
    </w:p>
    <w:p w:rsidR="006B7402" w:rsidRPr="00442B0A" w:rsidRDefault="006B7402" w:rsidP="006B7402">
      <w:pPr>
        <w:jc w:val="left"/>
        <w:rPr>
          <w:szCs w:val="24"/>
        </w:rPr>
      </w:pPr>
      <w:r w:rsidRPr="00442B0A">
        <w:rPr>
          <w:rFonts w:ascii="宋体" w:hAnsi="宋体" w:hint="eastAsia"/>
          <w:szCs w:val="24"/>
        </w:rPr>
        <w:t xml:space="preserve">持有时间：〇 1年以内  〇 1年以上不足一年  〇 2年以上  </w:t>
      </w:r>
    </w:p>
    <w:p w:rsidR="006B7402" w:rsidRPr="00442B0A" w:rsidRDefault="006B7402" w:rsidP="006B7402">
      <w:pPr>
        <w:pBdr>
          <w:bottom w:val="single" w:sz="6" w:space="1" w:color="auto"/>
        </w:pBdr>
        <w:spacing w:line="240" w:lineRule="atLeast"/>
        <w:jc w:val="center"/>
        <w:rPr>
          <w:rFonts w:ascii="宋体" w:hAnsi="宋体"/>
          <w:szCs w:val="24"/>
        </w:rPr>
      </w:pPr>
    </w:p>
    <w:p w:rsidR="006B7402" w:rsidRPr="00442B0A" w:rsidRDefault="006B7402" w:rsidP="008B4BF2">
      <w:pPr>
        <w:pStyle w:val="af8"/>
        <w:widowControl w:val="0"/>
        <w:numPr>
          <w:ilvl w:val="0"/>
          <w:numId w:val="423"/>
        </w:numPr>
        <w:adjustRightInd/>
        <w:snapToGrid/>
        <w:spacing w:before="0" w:after="0" w:line="360" w:lineRule="auto"/>
        <w:ind w:leftChars="0" w:rightChars="0" w:right="0" w:firstLineChars="0"/>
        <w:jc w:val="both"/>
      </w:pPr>
      <w:r w:rsidRPr="00442B0A">
        <w:rPr>
          <w:rFonts w:hint="eastAsia"/>
        </w:rPr>
        <w:t>界面要素说明</w:t>
      </w:r>
    </w:p>
    <w:p w:rsidR="006B7402" w:rsidRPr="00442B0A" w:rsidRDefault="006B7402" w:rsidP="008B4BF2">
      <w:pPr>
        <w:pStyle w:val="af8"/>
        <w:widowControl w:val="0"/>
        <w:numPr>
          <w:ilvl w:val="0"/>
          <w:numId w:val="423"/>
        </w:numPr>
        <w:adjustRightInd/>
        <w:snapToGrid/>
        <w:spacing w:before="0" w:after="0" w:line="360" w:lineRule="auto"/>
        <w:ind w:leftChars="0" w:rightChars="0" w:right="0" w:firstLineChars="0"/>
        <w:jc w:val="both"/>
      </w:pPr>
      <w:r w:rsidRPr="00442B0A">
        <w:rPr>
          <w:rFonts w:hint="eastAsia"/>
        </w:rPr>
        <w:t>界面控制说明</w:t>
      </w:r>
    </w:p>
    <w:p w:rsidR="006B7402" w:rsidRPr="00442B0A" w:rsidRDefault="006B7402" w:rsidP="008B4BF2">
      <w:pPr>
        <w:pStyle w:val="af8"/>
        <w:widowControl w:val="0"/>
        <w:numPr>
          <w:ilvl w:val="0"/>
          <w:numId w:val="416"/>
        </w:numPr>
        <w:adjustRightInd/>
        <w:snapToGrid/>
        <w:spacing w:before="0" w:after="0" w:line="360" w:lineRule="auto"/>
        <w:ind w:leftChars="0" w:rightChars="0" w:right="0" w:firstLineChars="0"/>
        <w:jc w:val="both"/>
      </w:pPr>
      <w:r w:rsidRPr="00442B0A">
        <w:rPr>
          <w:rFonts w:hint="eastAsia"/>
        </w:rPr>
        <w:t>性别由身份证号码自动判断填写</w:t>
      </w:r>
      <w:r>
        <w:rPr>
          <w:rFonts w:hint="eastAsia"/>
        </w:rPr>
        <w:t>，可编辑</w:t>
      </w:r>
      <w:r w:rsidRPr="00442B0A">
        <w:rPr>
          <w:rFonts w:hint="eastAsia"/>
        </w:rPr>
        <w:t>；</w:t>
      </w:r>
    </w:p>
    <w:p w:rsidR="006B7402" w:rsidRDefault="006B7402" w:rsidP="008B4BF2">
      <w:pPr>
        <w:pStyle w:val="af8"/>
        <w:widowControl w:val="0"/>
        <w:numPr>
          <w:ilvl w:val="0"/>
          <w:numId w:val="416"/>
        </w:numPr>
        <w:adjustRightInd/>
        <w:snapToGrid/>
        <w:spacing w:before="0" w:after="0" w:line="360" w:lineRule="auto"/>
        <w:ind w:leftChars="0" w:rightChars="0" w:right="0" w:firstLineChars="0"/>
        <w:jc w:val="both"/>
      </w:pPr>
      <w:r w:rsidRPr="00442B0A">
        <w:rPr>
          <w:rFonts w:hint="eastAsia"/>
        </w:rPr>
        <w:t>省、市、区作为下</w:t>
      </w:r>
      <w:r>
        <w:rPr>
          <w:rFonts w:hint="eastAsia"/>
        </w:rPr>
        <w:t>拉</w:t>
      </w:r>
      <w:r w:rsidRPr="00442B0A">
        <w:rPr>
          <w:rFonts w:hint="eastAsia"/>
        </w:rPr>
        <w:t>列表</w:t>
      </w:r>
      <w:r>
        <w:rPr>
          <w:rFonts w:hint="eastAsia"/>
        </w:rPr>
        <w:t>显示</w:t>
      </w:r>
      <w:r w:rsidRPr="00442B0A">
        <w:rPr>
          <w:rFonts w:hint="eastAsia"/>
        </w:rPr>
        <w:t>；</w:t>
      </w:r>
    </w:p>
    <w:p w:rsidR="006B7402" w:rsidRPr="00442B0A" w:rsidRDefault="006B7402" w:rsidP="008B4BF2">
      <w:pPr>
        <w:pStyle w:val="af8"/>
        <w:widowControl w:val="0"/>
        <w:numPr>
          <w:ilvl w:val="0"/>
          <w:numId w:val="416"/>
        </w:numPr>
        <w:adjustRightInd/>
        <w:snapToGrid/>
        <w:spacing w:before="0" w:after="0" w:line="360" w:lineRule="auto"/>
        <w:ind w:leftChars="0" w:rightChars="0" w:right="0" w:firstLineChars="0"/>
        <w:jc w:val="both"/>
      </w:pPr>
      <w:r>
        <w:rPr>
          <w:rFonts w:hint="eastAsia"/>
        </w:rPr>
        <w:t>住房状况</w:t>
      </w:r>
      <w:r>
        <w:t>为下拉列表；</w:t>
      </w:r>
    </w:p>
    <w:p w:rsidR="006B7402" w:rsidRPr="00442B0A" w:rsidRDefault="006B7402" w:rsidP="006B7402">
      <w:pPr>
        <w:pStyle w:val="7"/>
      </w:pPr>
      <w:r w:rsidRPr="00442B0A">
        <w:rPr>
          <w:rFonts w:hint="eastAsia"/>
        </w:rPr>
        <w:t>客户职业信息及关联关系</w:t>
      </w:r>
    </w:p>
    <w:p w:rsidR="006B7402" w:rsidRPr="00442B0A" w:rsidRDefault="006B7402" w:rsidP="008B4BF2">
      <w:pPr>
        <w:pStyle w:val="af8"/>
        <w:widowControl w:val="0"/>
        <w:numPr>
          <w:ilvl w:val="0"/>
          <w:numId w:val="417"/>
        </w:numPr>
        <w:adjustRightInd/>
        <w:snapToGrid/>
        <w:spacing w:before="0" w:after="0" w:line="360" w:lineRule="auto"/>
        <w:ind w:leftChars="0" w:rightChars="0" w:right="0" w:firstLineChars="0"/>
        <w:jc w:val="both"/>
      </w:pPr>
      <w:r w:rsidRPr="00442B0A">
        <w:rPr>
          <w:rFonts w:hint="eastAsia"/>
        </w:rPr>
        <w:t>交易界面</w:t>
      </w:r>
    </w:p>
    <w:p w:rsidR="006B7402" w:rsidRPr="00442B0A" w:rsidRDefault="006B7402" w:rsidP="006B7402">
      <w:pPr>
        <w:pBdr>
          <w:bottom w:val="single" w:sz="12" w:space="1" w:color="auto"/>
        </w:pBdr>
        <w:spacing w:line="240" w:lineRule="atLeast"/>
        <w:jc w:val="center"/>
        <w:rPr>
          <w:rFonts w:ascii="宋体" w:hAnsi="宋体"/>
          <w:szCs w:val="24"/>
        </w:rPr>
      </w:pPr>
      <w:r w:rsidRPr="00442B0A">
        <w:rPr>
          <w:rFonts w:ascii="宋体" w:hAnsi="宋体" w:hint="eastAsia"/>
          <w:szCs w:val="24"/>
        </w:rPr>
        <w:t>第2步：填写</w:t>
      </w:r>
      <w:r>
        <w:rPr>
          <w:rFonts w:ascii="宋体" w:hAnsi="宋体" w:hint="eastAsia"/>
          <w:szCs w:val="24"/>
        </w:rPr>
        <w:t>关联</w:t>
      </w:r>
      <w:r w:rsidRPr="00442B0A">
        <w:rPr>
          <w:rFonts w:ascii="宋体" w:hAnsi="宋体" w:hint="eastAsia"/>
          <w:szCs w:val="24"/>
        </w:rPr>
        <w:t>信息</w:t>
      </w:r>
    </w:p>
    <w:p w:rsidR="006B7402" w:rsidRPr="00442B0A" w:rsidRDefault="006B7402" w:rsidP="006B7402">
      <w:pPr>
        <w:pBdr>
          <w:bottom w:val="single" w:sz="12" w:space="1" w:color="auto"/>
        </w:pBdr>
        <w:spacing w:line="240" w:lineRule="atLeast"/>
        <w:jc w:val="left"/>
        <w:rPr>
          <w:rFonts w:ascii="宋体" w:hAnsi="宋体"/>
          <w:szCs w:val="24"/>
        </w:rPr>
      </w:pPr>
      <w:r w:rsidRPr="00442B0A">
        <w:rPr>
          <w:rFonts w:ascii="宋体" w:hAnsi="宋体" w:hint="eastAsia"/>
          <w:szCs w:val="24"/>
        </w:rPr>
        <w:t xml:space="preserve">您的职业资料    </w:t>
      </w:r>
      <w:r w:rsidRPr="007D0278">
        <w:rPr>
          <w:rFonts w:hint="eastAsia"/>
          <w:sz w:val="18"/>
          <w:szCs w:val="18"/>
        </w:rPr>
        <w:t>温馨提示：为避免您的申请资料被他人窥视，请在进入申请界面后暂勿离开。</w:t>
      </w:r>
    </w:p>
    <w:p w:rsidR="006B7402" w:rsidRPr="00442B0A" w:rsidRDefault="006B7402" w:rsidP="006B7402">
      <w:pPr>
        <w:rPr>
          <w:szCs w:val="24"/>
        </w:rPr>
      </w:pPr>
    </w:p>
    <w:p w:rsidR="006B7402" w:rsidRPr="00442B0A" w:rsidRDefault="006B7402" w:rsidP="006B7402">
      <w:pPr>
        <w:rPr>
          <w:szCs w:val="24"/>
        </w:rPr>
      </w:pPr>
      <w:r w:rsidRPr="00442B0A">
        <w:rPr>
          <w:rFonts w:hint="eastAsia"/>
          <w:szCs w:val="24"/>
        </w:rPr>
        <w:t>单位</w:t>
      </w:r>
      <w:r>
        <w:rPr>
          <w:rFonts w:hint="eastAsia"/>
          <w:szCs w:val="24"/>
        </w:rPr>
        <w:t>名称：</w:t>
      </w:r>
      <w:r w:rsidRPr="00442B0A">
        <w:rPr>
          <w:rFonts w:hint="eastAsia"/>
          <w:szCs w:val="24"/>
        </w:rPr>
        <w:t xml:space="preserve">                            </w:t>
      </w:r>
      <w:r w:rsidRPr="00442B0A">
        <w:rPr>
          <w:rFonts w:hint="eastAsia"/>
          <w:szCs w:val="24"/>
        </w:rPr>
        <w:t>单位电话：</w:t>
      </w:r>
      <w:r w:rsidRPr="00442B0A">
        <w:rPr>
          <w:rFonts w:hint="eastAsia"/>
          <w:szCs w:val="24"/>
        </w:rPr>
        <w:t xml:space="preserve">            </w:t>
      </w:r>
    </w:p>
    <w:p w:rsidR="006B7402" w:rsidRPr="00442B0A" w:rsidRDefault="006B7402" w:rsidP="006B7402">
      <w:pPr>
        <w:jc w:val="left"/>
        <w:rPr>
          <w:szCs w:val="24"/>
        </w:rPr>
      </w:pPr>
      <w:r w:rsidRPr="00442B0A">
        <w:rPr>
          <w:rFonts w:hint="eastAsia"/>
          <w:szCs w:val="24"/>
        </w:rPr>
        <w:t>单位地址：</w:t>
      </w:r>
      <w:r w:rsidRPr="00916494">
        <w:rPr>
          <w:rFonts w:hint="eastAsia"/>
          <w:sz w:val="21"/>
          <w:szCs w:val="21"/>
        </w:rPr>
        <w:t>【请选择省份】省【请选择城】市【请选择区】区（县）</w:t>
      </w:r>
      <w:r w:rsidRPr="00916494">
        <w:rPr>
          <w:rFonts w:hint="eastAsia"/>
          <w:sz w:val="21"/>
          <w:szCs w:val="21"/>
        </w:rPr>
        <w:t xml:space="preserve">   </w:t>
      </w:r>
      <w:r w:rsidRPr="00916494">
        <w:rPr>
          <w:rFonts w:hint="eastAsia"/>
          <w:sz w:val="21"/>
          <w:szCs w:val="21"/>
        </w:rPr>
        <w:t>单位邮编</w:t>
      </w:r>
      <w:r w:rsidRPr="00442B0A">
        <w:rPr>
          <w:rFonts w:hint="eastAsia"/>
          <w:szCs w:val="24"/>
        </w:rPr>
        <w:t>：</w:t>
      </w:r>
    </w:p>
    <w:p w:rsidR="006B7402" w:rsidRPr="00442B0A" w:rsidRDefault="006B7402" w:rsidP="006B7402">
      <w:pPr>
        <w:jc w:val="left"/>
        <w:rPr>
          <w:szCs w:val="24"/>
        </w:rPr>
      </w:pPr>
      <w:r w:rsidRPr="00442B0A">
        <w:rPr>
          <w:rFonts w:hint="eastAsia"/>
          <w:szCs w:val="24"/>
        </w:rPr>
        <w:t>详细地址：</w:t>
      </w:r>
      <w:r>
        <w:rPr>
          <w:rFonts w:hint="eastAsia"/>
          <w:szCs w:val="24"/>
        </w:rPr>
        <w:t xml:space="preserve">                   </w:t>
      </w:r>
      <w:r w:rsidRPr="00442B0A">
        <w:rPr>
          <w:rFonts w:hint="eastAsia"/>
          <w:szCs w:val="24"/>
        </w:rPr>
        <w:t>现单位工龄：</w:t>
      </w:r>
      <w:r w:rsidRPr="00442B0A">
        <w:rPr>
          <w:rFonts w:ascii="宋体" w:hAnsi="宋体" w:hint="eastAsia"/>
          <w:szCs w:val="24"/>
        </w:rPr>
        <w:t xml:space="preserve">     </w:t>
      </w:r>
      <w:r>
        <w:rPr>
          <w:rFonts w:ascii="宋体" w:hAnsi="宋体"/>
          <w:szCs w:val="24"/>
        </w:rPr>
        <w:t xml:space="preserve">         </w:t>
      </w:r>
      <w:r w:rsidRPr="00442B0A">
        <w:rPr>
          <w:rFonts w:ascii="宋体" w:hAnsi="宋体" w:hint="eastAsia"/>
          <w:szCs w:val="24"/>
        </w:rPr>
        <w:t>年收入：</w:t>
      </w:r>
    </w:p>
    <w:p w:rsidR="006B7402" w:rsidRDefault="006B7402" w:rsidP="006B7402">
      <w:pPr>
        <w:rPr>
          <w:szCs w:val="24"/>
        </w:rPr>
      </w:pPr>
      <w:r>
        <w:rPr>
          <w:rFonts w:hint="eastAsia"/>
          <w:szCs w:val="24"/>
        </w:rPr>
        <w:t>行业</w:t>
      </w:r>
      <w:r w:rsidRPr="00442B0A">
        <w:rPr>
          <w:rFonts w:hint="eastAsia"/>
          <w:szCs w:val="24"/>
        </w:rPr>
        <w:t>性质：</w:t>
      </w:r>
      <w:r w:rsidRPr="00442B0A">
        <w:rPr>
          <w:rFonts w:hint="eastAsia"/>
          <w:szCs w:val="24"/>
        </w:rPr>
        <w:t xml:space="preserve">                   </w:t>
      </w:r>
      <w:r>
        <w:rPr>
          <w:rFonts w:hint="eastAsia"/>
          <w:szCs w:val="24"/>
        </w:rPr>
        <w:t>行业类别：</w:t>
      </w:r>
    </w:p>
    <w:p w:rsidR="006B7402" w:rsidRPr="00442B0A" w:rsidRDefault="006B7402" w:rsidP="006B7402">
      <w:pPr>
        <w:rPr>
          <w:szCs w:val="24"/>
        </w:rPr>
      </w:pPr>
      <w:r>
        <w:rPr>
          <w:rFonts w:hint="eastAsia"/>
          <w:szCs w:val="24"/>
        </w:rPr>
        <w:t>任职</w:t>
      </w:r>
      <w:r w:rsidRPr="00442B0A">
        <w:rPr>
          <w:rFonts w:hint="eastAsia"/>
          <w:szCs w:val="24"/>
        </w:rPr>
        <w:t>部门：</w:t>
      </w:r>
      <w:r w:rsidRPr="00442B0A">
        <w:rPr>
          <w:rFonts w:hint="eastAsia"/>
          <w:szCs w:val="24"/>
        </w:rPr>
        <w:t xml:space="preserve">                </w:t>
      </w:r>
      <w:r>
        <w:rPr>
          <w:szCs w:val="24"/>
        </w:rPr>
        <w:t xml:space="preserve">   </w:t>
      </w:r>
      <w:r>
        <w:rPr>
          <w:szCs w:val="24"/>
        </w:rPr>
        <w:t>公司</w:t>
      </w:r>
      <w:r w:rsidRPr="00442B0A">
        <w:rPr>
          <w:rFonts w:hint="eastAsia"/>
          <w:szCs w:val="24"/>
        </w:rPr>
        <w:t>职务：</w:t>
      </w:r>
      <w:r w:rsidRPr="00442B0A">
        <w:rPr>
          <w:rFonts w:hint="eastAsia"/>
          <w:szCs w:val="24"/>
        </w:rPr>
        <w:t xml:space="preserve"> </w:t>
      </w:r>
    </w:p>
    <w:p w:rsidR="006B7402" w:rsidRPr="00442B0A" w:rsidRDefault="006B7402" w:rsidP="006B7402">
      <w:pPr>
        <w:rPr>
          <w:szCs w:val="24"/>
        </w:rPr>
      </w:pPr>
    </w:p>
    <w:p w:rsidR="006B7402" w:rsidRPr="00442B0A" w:rsidRDefault="006B7402" w:rsidP="006B7402">
      <w:pPr>
        <w:pBdr>
          <w:bottom w:val="single" w:sz="6" w:space="1" w:color="auto"/>
        </w:pBdr>
        <w:spacing w:line="240" w:lineRule="atLeast"/>
        <w:jc w:val="left"/>
        <w:rPr>
          <w:rFonts w:ascii="宋体" w:hAnsi="宋体"/>
          <w:szCs w:val="24"/>
        </w:rPr>
      </w:pPr>
      <w:r w:rsidRPr="00442B0A">
        <w:rPr>
          <w:rFonts w:ascii="宋体" w:hAnsi="宋体" w:hint="eastAsia"/>
          <w:szCs w:val="24"/>
        </w:rPr>
        <w:t>您的联系人资料</w:t>
      </w:r>
    </w:p>
    <w:p w:rsidR="006B7402" w:rsidRPr="00442B0A" w:rsidRDefault="006B7402" w:rsidP="006B7402">
      <w:pPr>
        <w:rPr>
          <w:szCs w:val="24"/>
        </w:rPr>
      </w:pPr>
      <w:r w:rsidRPr="00442B0A">
        <w:rPr>
          <w:rFonts w:hint="eastAsia"/>
          <w:szCs w:val="24"/>
        </w:rPr>
        <w:t>配偶或直系亲属联系人姓名：</w:t>
      </w:r>
      <w:r w:rsidRPr="00442B0A">
        <w:rPr>
          <w:rFonts w:hint="eastAsia"/>
          <w:szCs w:val="24"/>
        </w:rPr>
        <w:t xml:space="preserve">               </w:t>
      </w:r>
    </w:p>
    <w:p w:rsidR="006B7402" w:rsidRPr="00442B0A" w:rsidRDefault="006B7402" w:rsidP="006B7402">
      <w:pPr>
        <w:rPr>
          <w:rFonts w:ascii="宋体" w:hAnsi="宋体"/>
          <w:szCs w:val="24"/>
        </w:rPr>
      </w:pPr>
      <w:r w:rsidRPr="00442B0A">
        <w:rPr>
          <w:rFonts w:hint="eastAsia"/>
          <w:szCs w:val="24"/>
        </w:rPr>
        <w:t>与申请人关系：</w:t>
      </w:r>
      <w:r w:rsidRPr="00442B0A">
        <w:rPr>
          <w:rFonts w:ascii="宋体" w:hAnsi="宋体" w:hint="eastAsia"/>
          <w:szCs w:val="24"/>
        </w:rPr>
        <w:t xml:space="preserve">〇 父母   〇 配偶   〇 兄弟姐妹   </w:t>
      </w:r>
    </w:p>
    <w:p w:rsidR="006B7402" w:rsidRDefault="006B7402" w:rsidP="006B7402">
      <w:pPr>
        <w:rPr>
          <w:rFonts w:ascii="宋体" w:hAnsi="宋体"/>
          <w:szCs w:val="24"/>
        </w:rPr>
      </w:pPr>
      <w:r w:rsidRPr="00442B0A">
        <w:rPr>
          <w:rFonts w:ascii="宋体" w:hAnsi="宋体" w:hint="eastAsia"/>
          <w:szCs w:val="24"/>
        </w:rPr>
        <w:t>联系人手机号码：</w:t>
      </w:r>
    </w:p>
    <w:p w:rsidR="006B7402" w:rsidRDefault="006B7402" w:rsidP="006B7402">
      <w:pPr>
        <w:rPr>
          <w:rFonts w:ascii="宋体" w:hAnsi="宋体"/>
          <w:szCs w:val="24"/>
        </w:rPr>
      </w:pPr>
      <w:r w:rsidRPr="009D1D8C">
        <w:rPr>
          <w:rFonts w:ascii="宋体" w:hAnsi="宋体" w:hint="eastAsia"/>
          <w:szCs w:val="24"/>
        </w:rPr>
        <w:lastRenderedPageBreak/>
        <w:t>联系人所在单位：</w:t>
      </w:r>
    </w:p>
    <w:p w:rsidR="006B7402" w:rsidRPr="009D1D8C" w:rsidRDefault="006B7402" w:rsidP="006B7402">
      <w:pPr>
        <w:rPr>
          <w:rFonts w:ascii="宋体" w:hAnsi="宋体"/>
          <w:szCs w:val="24"/>
        </w:rPr>
      </w:pPr>
      <w:r w:rsidRPr="009D1D8C">
        <w:rPr>
          <w:rFonts w:ascii="宋体" w:hAnsi="宋体" w:hint="eastAsia"/>
          <w:szCs w:val="24"/>
        </w:rPr>
        <w:t>联系人所在单位</w:t>
      </w:r>
      <w:r>
        <w:rPr>
          <w:rFonts w:ascii="宋体" w:hAnsi="宋体"/>
          <w:szCs w:val="24"/>
        </w:rPr>
        <w:t>电话：</w:t>
      </w:r>
    </w:p>
    <w:p w:rsidR="006B7402" w:rsidRPr="00442B0A" w:rsidRDefault="006B7402" w:rsidP="006B7402">
      <w:pPr>
        <w:pBdr>
          <w:bottom w:val="single" w:sz="6" w:space="1" w:color="auto"/>
        </w:pBdr>
        <w:spacing w:line="240" w:lineRule="atLeast"/>
        <w:jc w:val="center"/>
        <w:rPr>
          <w:rFonts w:ascii="宋体" w:hAnsi="宋体"/>
          <w:szCs w:val="24"/>
        </w:rPr>
      </w:pPr>
    </w:p>
    <w:p w:rsidR="006B7402" w:rsidRPr="00442B0A" w:rsidRDefault="006B7402" w:rsidP="008B4BF2">
      <w:pPr>
        <w:pStyle w:val="af8"/>
        <w:widowControl w:val="0"/>
        <w:numPr>
          <w:ilvl w:val="0"/>
          <w:numId w:val="417"/>
        </w:numPr>
        <w:adjustRightInd/>
        <w:snapToGrid/>
        <w:spacing w:before="0" w:after="0" w:line="360" w:lineRule="auto"/>
        <w:ind w:leftChars="0" w:rightChars="0" w:right="0" w:firstLineChars="0"/>
        <w:jc w:val="both"/>
      </w:pPr>
      <w:r w:rsidRPr="00442B0A">
        <w:rPr>
          <w:rFonts w:hint="eastAsia"/>
        </w:rPr>
        <w:t>界面要素说明</w:t>
      </w:r>
    </w:p>
    <w:p w:rsidR="006B7402" w:rsidRPr="00442B0A" w:rsidRDefault="006B7402" w:rsidP="008B4BF2">
      <w:pPr>
        <w:pStyle w:val="af8"/>
        <w:widowControl w:val="0"/>
        <w:numPr>
          <w:ilvl w:val="0"/>
          <w:numId w:val="416"/>
        </w:numPr>
        <w:adjustRightInd/>
        <w:snapToGrid/>
        <w:spacing w:before="0" w:after="0" w:line="360" w:lineRule="auto"/>
        <w:ind w:leftChars="0" w:rightChars="0" w:right="0" w:firstLineChars="0"/>
        <w:jc w:val="both"/>
      </w:pPr>
      <w:r w:rsidRPr="00442B0A">
        <w:rPr>
          <w:rFonts w:hint="eastAsia"/>
        </w:rPr>
        <w:t>单位电话由：区号、电话</w:t>
      </w:r>
      <w:r w:rsidRPr="00442B0A">
        <w:rPr>
          <w:rFonts w:hint="eastAsia"/>
        </w:rPr>
        <w:t>-</w:t>
      </w:r>
      <w:r w:rsidRPr="00442B0A">
        <w:rPr>
          <w:rFonts w:hint="eastAsia"/>
        </w:rPr>
        <w:t>、分机组成</w:t>
      </w:r>
    </w:p>
    <w:p w:rsidR="006B7402" w:rsidRPr="00442B0A" w:rsidRDefault="006B7402" w:rsidP="008B4BF2">
      <w:pPr>
        <w:pStyle w:val="af8"/>
        <w:widowControl w:val="0"/>
        <w:numPr>
          <w:ilvl w:val="0"/>
          <w:numId w:val="417"/>
        </w:numPr>
        <w:adjustRightInd/>
        <w:snapToGrid/>
        <w:spacing w:before="0" w:after="0" w:line="360" w:lineRule="auto"/>
        <w:ind w:leftChars="0" w:rightChars="0" w:right="0" w:firstLineChars="0"/>
        <w:jc w:val="both"/>
      </w:pPr>
      <w:r w:rsidRPr="00442B0A">
        <w:rPr>
          <w:rFonts w:hint="eastAsia"/>
        </w:rPr>
        <w:t>界面控制说明</w:t>
      </w:r>
    </w:p>
    <w:p w:rsidR="006B7402" w:rsidRPr="00442B0A" w:rsidRDefault="006B7402" w:rsidP="008B4BF2">
      <w:pPr>
        <w:pStyle w:val="af8"/>
        <w:widowControl w:val="0"/>
        <w:numPr>
          <w:ilvl w:val="0"/>
          <w:numId w:val="416"/>
        </w:numPr>
        <w:adjustRightInd/>
        <w:snapToGrid/>
        <w:spacing w:before="0" w:after="0" w:line="360" w:lineRule="auto"/>
        <w:ind w:leftChars="0" w:rightChars="0" w:right="0" w:firstLineChars="0"/>
        <w:jc w:val="both"/>
      </w:pPr>
      <w:r w:rsidRPr="00442B0A">
        <w:rPr>
          <w:rFonts w:hint="eastAsia"/>
        </w:rPr>
        <w:t>现单位工龄、年收入、单位性质均为下拉列表选项；</w:t>
      </w:r>
    </w:p>
    <w:p w:rsidR="006B7402" w:rsidRDefault="006B7402" w:rsidP="006B7402">
      <w:pPr>
        <w:pStyle w:val="7"/>
      </w:pPr>
      <w:r>
        <w:rPr>
          <w:rFonts w:hint="eastAsia"/>
        </w:rPr>
        <w:t>服务信息</w:t>
      </w:r>
    </w:p>
    <w:p w:rsidR="006B7402" w:rsidRPr="00442B0A" w:rsidRDefault="006B7402" w:rsidP="008B4BF2">
      <w:pPr>
        <w:pStyle w:val="af8"/>
        <w:widowControl w:val="0"/>
        <w:numPr>
          <w:ilvl w:val="0"/>
          <w:numId w:val="418"/>
        </w:numPr>
        <w:adjustRightInd/>
        <w:snapToGrid/>
        <w:spacing w:before="0" w:after="0" w:line="360" w:lineRule="auto"/>
        <w:ind w:leftChars="0" w:rightChars="0" w:right="0" w:firstLineChars="0"/>
        <w:jc w:val="both"/>
      </w:pPr>
      <w:r w:rsidRPr="00442B0A">
        <w:rPr>
          <w:rFonts w:hint="eastAsia"/>
        </w:rPr>
        <w:t>交易界面</w:t>
      </w:r>
    </w:p>
    <w:p w:rsidR="006B7402" w:rsidRPr="00442B0A" w:rsidRDefault="006B7402" w:rsidP="006B7402">
      <w:pPr>
        <w:pBdr>
          <w:bottom w:val="single" w:sz="12" w:space="1" w:color="auto"/>
        </w:pBdr>
        <w:spacing w:line="240" w:lineRule="atLeast"/>
        <w:jc w:val="center"/>
        <w:rPr>
          <w:rFonts w:ascii="宋体" w:hAnsi="宋体"/>
          <w:szCs w:val="24"/>
        </w:rPr>
      </w:pPr>
      <w:r w:rsidRPr="00442B0A">
        <w:rPr>
          <w:rFonts w:ascii="宋体" w:hAnsi="宋体" w:hint="eastAsia"/>
          <w:szCs w:val="24"/>
        </w:rPr>
        <w:t>第2步：填写</w:t>
      </w:r>
      <w:r>
        <w:rPr>
          <w:rFonts w:ascii="宋体" w:hAnsi="宋体" w:hint="eastAsia"/>
          <w:szCs w:val="24"/>
        </w:rPr>
        <w:t>服务</w:t>
      </w:r>
      <w:r w:rsidRPr="00442B0A">
        <w:rPr>
          <w:rFonts w:ascii="宋体" w:hAnsi="宋体" w:hint="eastAsia"/>
          <w:szCs w:val="24"/>
        </w:rPr>
        <w:t>信息</w:t>
      </w:r>
    </w:p>
    <w:p w:rsidR="006B7402" w:rsidRPr="00442B0A" w:rsidRDefault="006B7402" w:rsidP="006B7402">
      <w:pPr>
        <w:pBdr>
          <w:bottom w:val="single" w:sz="12" w:space="1" w:color="auto"/>
        </w:pBdr>
        <w:spacing w:line="240" w:lineRule="atLeast"/>
        <w:jc w:val="left"/>
        <w:rPr>
          <w:rFonts w:ascii="宋体" w:hAnsi="宋体"/>
          <w:szCs w:val="24"/>
        </w:rPr>
      </w:pPr>
      <w:r>
        <w:rPr>
          <w:rFonts w:ascii="宋体" w:hAnsi="宋体" w:hint="eastAsia"/>
          <w:szCs w:val="24"/>
        </w:rPr>
        <w:t>服务</w:t>
      </w:r>
      <w:r w:rsidRPr="00442B0A">
        <w:rPr>
          <w:rFonts w:ascii="宋体" w:hAnsi="宋体" w:hint="eastAsia"/>
          <w:szCs w:val="24"/>
        </w:rPr>
        <w:t xml:space="preserve">信息      </w:t>
      </w:r>
      <w:r w:rsidRPr="007D0278">
        <w:rPr>
          <w:rFonts w:hint="eastAsia"/>
          <w:sz w:val="18"/>
          <w:szCs w:val="18"/>
        </w:rPr>
        <w:t>温馨提示：以下信息发卡后如需修改</w:t>
      </w:r>
      <w:r>
        <w:rPr>
          <w:rFonts w:hint="eastAsia"/>
          <w:sz w:val="18"/>
          <w:szCs w:val="18"/>
        </w:rPr>
        <w:t>，</w:t>
      </w:r>
      <w:r w:rsidRPr="007D0278">
        <w:rPr>
          <w:rFonts w:hint="eastAsia"/>
          <w:sz w:val="18"/>
          <w:szCs w:val="18"/>
        </w:rPr>
        <w:t>可通过营业网点或致电</w:t>
      </w:r>
      <w:r w:rsidRPr="007D0278">
        <w:rPr>
          <w:rFonts w:hint="eastAsia"/>
          <w:sz w:val="18"/>
          <w:szCs w:val="18"/>
        </w:rPr>
        <w:t>96518</w:t>
      </w:r>
      <w:r w:rsidRPr="007D0278">
        <w:rPr>
          <w:rFonts w:hint="eastAsia"/>
          <w:sz w:val="18"/>
          <w:szCs w:val="18"/>
        </w:rPr>
        <w:t>修改</w:t>
      </w:r>
      <w:r>
        <w:rPr>
          <w:rFonts w:hint="eastAsia"/>
          <w:sz w:val="18"/>
          <w:szCs w:val="18"/>
        </w:rPr>
        <w:t>。</w:t>
      </w:r>
    </w:p>
    <w:p w:rsidR="006B7402" w:rsidRDefault="006B7402" w:rsidP="006B7402">
      <w:pPr>
        <w:rPr>
          <w:szCs w:val="24"/>
        </w:rPr>
      </w:pPr>
      <w:r w:rsidRPr="00442B0A">
        <w:rPr>
          <w:rFonts w:hint="eastAsia"/>
          <w:szCs w:val="24"/>
        </w:rPr>
        <w:t>卡片寄送地址：</w:t>
      </w:r>
      <w:r w:rsidRPr="00442B0A">
        <w:rPr>
          <w:rFonts w:ascii="宋体" w:hAnsi="宋体" w:hint="eastAsia"/>
          <w:szCs w:val="24"/>
        </w:rPr>
        <w:t>〇 单位地址   〇 当前地址</w:t>
      </w:r>
      <w:r w:rsidRPr="00442B0A">
        <w:rPr>
          <w:rFonts w:hint="eastAsia"/>
          <w:szCs w:val="24"/>
        </w:rPr>
        <w:t xml:space="preserve">  </w:t>
      </w:r>
    </w:p>
    <w:p w:rsidR="006B7402" w:rsidRPr="00442B0A" w:rsidRDefault="006B7402" w:rsidP="006B7402">
      <w:pPr>
        <w:rPr>
          <w:szCs w:val="24"/>
        </w:rPr>
      </w:pPr>
      <w:r>
        <w:rPr>
          <w:rFonts w:hint="eastAsia"/>
          <w:szCs w:val="24"/>
        </w:rPr>
        <w:t>境内消费密码：默认是</w:t>
      </w:r>
      <w:r w:rsidRPr="00442B0A">
        <w:rPr>
          <w:rFonts w:hint="eastAsia"/>
          <w:szCs w:val="24"/>
        </w:rPr>
        <w:t xml:space="preserve">                               </w:t>
      </w:r>
    </w:p>
    <w:p w:rsidR="006B7402" w:rsidRDefault="006B7402" w:rsidP="006B7402">
      <w:pPr>
        <w:rPr>
          <w:rFonts w:ascii="宋体" w:hAnsi="宋体"/>
          <w:szCs w:val="24"/>
        </w:rPr>
      </w:pPr>
      <w:r w:rsidRPr="00442B0A">
        <w:rPr>
          <w:rFonts w:ascii="宋体" w:hAnsi="宋体" w:hint="eastAsia"/>
          <w:szCs w:val="24"/>
        </w:rPr>
        <w:t>交易短信通知（收费项目）：</w:t>
      </w:r>
      <w:r w:rsidRPr="00916494">
        <w:rPr>
          <w:rFonts w:ascii="宋体" w:hAnsi="宋体" w:hint="eastAsia"/>
          <w:sz w:val="21"/>
          <w:szCs w:val="21"/>
        </w:rPr>
        <w:t>选择开通，每月收费2元，从信用卡账户中扣除</w:t>
      </w:r>
    </w:p>
    <w:p w:rsidR="006B7402" w:rsidRPr="00442B0A" w:rsidRDefault="006B7402" w:rsidP="006B7402">
      <w:pPr>
        <w:rPr>
          <w:rFonts w:ascii="宋体" w:hAnsi="宋体"/>
          <w:szCs w:val="24"/>
        </w:rPr>
      </w:pPr>
      <w:r w:rsidRPr="00442B0A">
        <w:rPr>
          <w:rFonts w:ascii="宋体" w:hAnsi="宋体" w:hint="eastAsia"/>
          <w:szCs w:val="24"/>
        </w:rPr>
        <w:t>账单寄送方式：仅电子账单</w:t>
      </w:r>
    </w:p>
    <w:p w:rsidR="006B7402" w:rsidRPr="00442B0A" w:rsidRDefault="006B7402" w:rsidP="006B7402">
      <w:pPr>
        <w:pBdr>
          <w:bottom w:val="single" w:sz="6" w:space="1" w:color="auto"/>
        </w:pBdr>
        <w:spacing w:line="240" w:lineRule="atLeast"/>
        <w:jc w:val="center"/>
        <w:rPr>
          <w:rFonts w:ascii="宋体" w:hAnsi="宋体"/>
          <w:szCs w:val="24"/>
        </w:rPr>
      </w:pPr>
    </w:p>
    <w:p w:rsidR="006B7402" w:rsidRPr="00442B0A" w:rsidRDefault="006B7402" w:rsidP="008B4BF2">
      <w:pPr>
        <w:pStyle w:val="af8"/>
        <w:widowControl w:val="0"/>
        <w:numPr>
          <w:ilvl w:val="0"/>
          <w:numId w:val="418"/>
        </w:numPr>
        <w:adjustRightInd/>
        <w:snapToGrid/>
        <w:spacing w:before="0" w:after="0" w:line="360" w:lineRule="auto"/>
        <w:ind w:leftChars="0" w:rightChars="0" w:right="0" w:firstLineChars="0"/>
        <w:jc w:val="both"/>
      </w:pPr>
      <w:r w:rsidRPr="00442B0A">
        <w:rPr>
          <w:rFonts w:hint="eastAsia"/>
        </w:rPr>
        <w:t>界面要素说明</w:t>
      </w:r>
    </w:p>
    <w:p w:rsidR="006B7402" w:rsidRPr="00442B0A" w:rsidRDefault="006B7402" w:rsidP="008B4BF2">
      <w:pPr>
        <w:pStyle w:val="af8"/>
        <w:widowControl w:val="0"/>
        <w:numPr>
          <w:ilvl w:val="0"/>
          <w:numId w:val="418"/>
        </w:numPr>
        <w:adjustRightInd/>
        <w:snapToGrid/>
        <w:spacing w:before="0" w:after="0" w:line="360" w:lineRule="auto"/>
        <w:ind w:leftChars="0" w:rightChars="0" w:right="0" w:firstLineChars="0"/>
        <w:jc w:val="both"/>
      </w:pPr>
      <w:r w:rsidRPr="00442B0A">
        <w:rPr>
          <w:rFonts w:hint="eastAsia"/>
        </w:rPr>
        <w:t>界面控制说明</w:t>
      </w:r>
    </w:p>
    <w:p w:rsidR="006B7402" w:rsidRDefault="006B7402" w:rsidP="006B7402">
      <w:pPr>
        <w:pStyle w:val="6"/>
      </w:pPr>
      <w:r>
        <w:rPr>
          <w:rFonts w:hint="eastAsia"/>
        </w:rPr>
        <w:t>确认信息</w:t>
      </w:r>
    </w:p>
    <w:p w:rsidR="006B7402" w:rsidRPr="00442B0A" w:rsidRDefault="006B7402" w:rsidP="008B4BF2">
      <w:pPr>
        <w:pStyle w:val="af8"/>
        <w:widowControl w:val="0"/>
        <w:numPr>
          <w:ilvl w:val="0"/>
          <w:numId w:val="419"/>
        </w:numPr>
        <w:adjustRightInd/>
        <w:snapToGrid/>
        <w:spacing w:before="0" w:after="0" w:line="360" w:lineRule="auto"/>
        <w:ind w:leftChars="0" w:rightChars="0" w:right="0" w:firstLineChars="0"/>
        <w:jc w:val="both"/>
      </w:pPr>
      <w:r w:rsidRPr="00442B0A">
        <w:rPr>
          <w:rFonts w:hint="eastAsia"/>
        </w:rPr>
        <w:t>交易界面</w:t>
      </w:r>
    </w:p>
    <w:p w:rsidR="006B7402" w:rsidRPr="00442B0A" w:rsidRDefault="006B7402" w:rsidP="006B7402">
      <w:pPr>
        <w:pBdr>
          <w:bottom w:val="single" w:sz="12" w:space="1" w:color="auto"/>
        </w:pBdr>
        <w:spacing w:line="240" w:lineRule="atLeast"/>
        <w:jc w:val="center"/>
        <w:rPr>
          <w:rFonts w:ascii="宋体" w:hAnsi="宋体"/>
          <w:szCs w:val="24"/>
        </w:rPr>
      </w:pPr>
      <w:r w:rsidRPr="00442B0A">
        <w:rPr>
          <w:rFonts w:ascii="宋体" w:hAnsi="宋体" w:hint="eastAsia"/>
          <w:szCs w:val="24"/>
        </w:rPr>
        <w:t>第3步：确认信息</w:t>
      </w:r>
    </w:p>
    <w:p w:rsidR="006B7402" w:rsidRPr="00442B0A" w:rsidRDefault="006B7402" w:rsidP="006B7402">
      <w:pPr>
        <w:pBdr>
          <w:bottom w:val="single" w:sz="12" w:space="1" w:color="auto"/>
        </w:pBdr>
        <w:spacing w:line="240" w:lineRule="atLeast"/>
        <w:jc w:val="left"/>
        <w:rPr>
          <w:rFonts w:ascii="宋体" w:hAnsi="宋体"/>
          <w:szCs w:val="24"/>
        </w:rPr>
      </w:pPr>
      <w:r w:rsidRPr="00442B0A">
        <w:rPr>
          <w:rFonts w:ascii="宋体" w:hAnsi="宋体" w:hint="eastAsia"/>
          <w:szCs w:val="24"/>
        </w:rPr>
        <w:t xml:space="preserve">               </w:t>
      </w:r>
    </w:p>
    <w:p w:rsidR="006B7402" w:rsidRPr="00E60C52" w:rsidRDefault="006B7402" w:rsidP="006B7402">
      <w:pPr>
        <w:rPr>
          <w:szCs w:val="24"/>
        </w:rPr>
      </w:pPr>
      <w:r w:rsidRPr="00E60C52">
        <w:rPr>
          <w:rFonts w:hint="eastAsia"/>
          <w:szCs w:val="24"/>
        </w:rPr>
        <w:t>产品名称：</w:t>
      </w:r>
      <w:r w:rsidRPr="00E60C52">
        <w:rPr>
          <w:rFonts w:hint="eastAsia"/>
          <w:szCs w:val="24"/>
        </w:rPr>
        <w:t xml:space="preserve">                          </w:t>
      </w:r>
      <w:r w:rsidRPr="00E60C52">
        <w:rPr>
          <w:rFonts w:hint="eastAsia"/>
          <w:szCs w:val="24"/>
        </w:rPr>
        <w:t>单位</w:t>
      </w:r>
      <w:r>
        <w:rPr>
          <w:rFonts w:hint="eastAsia"/>
          <w:szCs w:val="24"/>
        </w:rPr>
        <w:t>名称</w:t>
      </w:r>
    </w:p>
    <w:p w:rsidR="006B7402" w:rsidRPr="00E60C52" w:rsidRDefault="006B7402" w:rsidP="006B7402">
      <w:pPr>
        <w:rPr>
          <w:szCs w:val="24"/>
        </w:rPr>
      </w:pPr>
      <w:r w:rsidRPr="00E60C52">
        <w:rPr>
          <w:rFonts w:hint="eastAsia"/>
          <w:szCs w:val="24"/>
        </w:rPr>
        <w:t>居民身份证：</w:t>
      </w:r>
      <w:r>
        <w:rPr>
          <w:rFonts w:hint="eastAsia"/>
          <w:szCs w:val="24"/>
        </w:rPr>
        <w:t xml:space="preserve">                        </w:t>
      </w:r>
      <w:r>
        <w:rPr>
          <w:rFonts w:hint="eastAsia"/>
          <w:szCs w:val="24"/>
        </w:rPr>
        <w:t>行业</w:t>
      </w:r>
      <w:r w:rsidRPr="00E60C52">
        <w:rPr>
          <w:rFonts w:hint="eastAsia"/>
          <w:szCs w:val="24"/>
        </w:rPr>
        <w:t>性质</w:t>
      </w:r>
      <w:r>
        <w:rPr>
          <w:rFonts w:hint="eastAsia"/>
          <w:szCs w:val="24"/>
        </w:rPr>
        <w:t>：</w:t>
      </w:r>
    </w:p>
    <w:p w:rsidR="006B7402" w:rsidRPr="00E60C52" w:rsidRDefault="006B7402" w:rsidP="006B7402">
      <w:pPr>
        <w:rPr>
          <w:szCs w:val="24"/>
        </w:rPr>
      </w:pPr>
      <w:r w:rsidRPr="00E60C52">
        <w:rPr>
          <w:rFonts w:hint="eastAsia"/>
          <w:szCs w:val="24"/>
        </w:rPr>
        <w:t>姓名：</w:t>
      </w:r>
      <w:r w:rsidRPr="00E60C52">
        <w:rPr>
          <w:rFonts w:hint="eastAsia"/>
          <w:szCs w:val="24"/>
        </w:rPr>
        <w:t xml:space="preserve">                          </w:t>
      </w:r>
      <w:r>
        <w:rPr>
          <w:rFonts w:hint="eastAsia"/>
          <w:szCs w:val="24"/>
        </w:rPr>
        <w:t xml:space="preserve">    </w:t>
      </w:r>
      <w:r>
        <w:rPr>
          <w:rFonts w:hint="eastAsia"/>
          <w:szCs w:val="24"/>
        </w:rPr>
        <w:t>行业类别：</w:t>
      </w:r>
    </w:p>
    <w:p w:rsidR="006B7402" w:rsidRPr="00E60C52" w:rsidRDefault="006B7402" w:rsidP="006B7402">
      <w:pPr>
        <w:rPr>
          <w:szCs w:val="24"/>
        </w:rPr>
      </w:pPr>
      <w:r w:rsidRPr="00E60C52">
        <w:rPr>
          <w:rFonts w:hint="eastAsia"/>
          <w:szCs w:val="24"/>
        </w:rPr>
        <w:t>姓名拼音：</w:t>
      </w:r>
      <w:r w:rsidRPr="00E60C52">
        <w:rPr>
          <w:rFonts w:hint="eastAsia"/>
          <w:szCs w:val="24"/>
        </w:rPr>
        <w:t xml:space="preserve">                        </w:t>
      </w:r>
      <w:r>
        <w:rPr>
          <w:rFonts w:hint="eastAsia"/>
          <w:szCs w:val="24"/>
        </w:rPr>
        <w:t xml:space="preserve">  </w:t>
      </w:r>
      <w:r w:rsidRPr="00E60C52">
        <w:rPr>
          <w:rFonts w:hint="eastAsia"/>
          <w:szCs w:val="24"/>
        </w:rPr>
        <w:t>单位电话：</w:t>
      </w:r>
    </w:p>
    <w:p w:rsidR="006B7402" w:rsidRPr="00E60C52" w:rsidRDefault="006B7402" w:rsidP="006B7402">
      <w:pPr>
        <w:rPr>
          <w:szCs w:val="24"/>
        </w:rPr>
      </w:pPr>
      <w:r w:rsidRPr="00E60C52">
        <w:rPr>
          <w:rFonts w:hint="eastAsia"/>
          <w:szCs w:val="24"/>
        </w:rPr>
        <w:t>手机号码：</w:t>
      </w:r>
      <w:r w:rsidRPr="00E60C52">
        <w:rPr>
          <w:rFonts w:hint="eastAsia"/>
          <w:szCs w:val="24"/>
        </w:rPr>
        <w:t xml:space="preserve">                        </w:t>
      </w:r>
      <w:r>
        <w:rPr>
          <w:rFonts w:hint="eastAsia"/>
          <w:szCs w:val="24"/>
        </w:rPr>
        <w:t xml:space="preserve">  </w:t>
      </w:r>
      <w:r w:rsidRPr="00E60C52">
        <w:rPr>
          <w:rFonts w:hint="eastAsia"/>
          <w:szCs w:val="24"/>
        </w:rPr>
        <w:t>单位地址：</w:t>
      </w:r>
    </w:p>
    <w:p w:rsidR="006B7402" w:rsidRPr="00E60C52" w:rsidRDefault="006B7402" w:rsidP="006B7402">
      <w:pPr>
        <w:rPr>
          <w:szCs w:val="24"/>
        </w:rPr>
      </w:pPr>
      <w:r w:rsidRPr="00E60C52">
        <w:rPr>
          <w:rFonts w:hint="eastAsia"/>
          <w:szCs w:val="24"/>
        </w:rPr>
        <w:t>E-MAIL</w:t>
      </w:r>
      <w:r w:rsidRPr="00E60C52">
        <w:rPr>
          <w:rFonts w:hint="eastAsia"/>
          <w:szCs w:val="24"/>
        </w:rPr>
        <w:t>：</w:t>
      </w:r>
      <w:r w:rsidRPr="00E60C52">
        <w:rPr>
          <w:rFonts w:hint="eastAsia"/>
          <w:szCs w:val="24"/>
        </w:rPr>
        <w:t xml:space="preserve">                  </w:t>
      </w:r>
      <w:r>
        <w:rPr>
          <w:rFonts w:hint="eastAsia"/>
          <w:szCs w:val="24"/>
        </w:rPr>
        <w:t xml:space="preserve">         </w:t>
      </w:r>
      <w:r w:rsidRPr="00E60C52">
        <w:rPr>
          <w:rFonts w:hint="eastAsia"/>
          <w:szCs w:val="24"/>
        </w:rPr>
        <w:t>详细地址：</w:t>
      </w:r>
    </w:p>
    <w:p w:rsidR="006B7402" w:rsidRPr="00E60C52" w:rsidRDefault="006B7402" w:rsidP="006B7402">
      <w:pPr>
        <w:rPr>
          <w:szCs w:val="24"/>
        </w:rPr>
      </w:pPr>
      <w:r w:rsidRPr="00E60C52">
        <w:rPr>
          <w:rFonts w:hint="eastAsia"/>
          <w:szCs w:val="24"/>
        </w:rPr>
        <w:t>婚姻状况：</w:t>
      </w:r>
      <w:r w:rsidRPr="00E60C52">
        <w:rPr>
          <w:rFonts w:hint="eastAsia"/>
          <w:szCs w:val="24"/>
        </w:rPr>
        <w:t xml:space="preserve">                         </w:t>
      </w:r>
      <w:r>
        <w:rPr>
          <w:rFonts w:hint="eastAsia"/>
          <w:szCs w:val="24"/>
        </w:rPr>
        <w:t xml:space="preserve"> </w:t>
      </w:r>
      <w:r w:rsidRPr="00E60C52">
        <w:rPr>
          <w:rFonts w:hint="eastAsia"/>
          <w:szCs w:val="24"/>
        </w:rPr>
        <w:t>单位邮编：</w:t>
      </w:r>
    </w:p>
    <w:p w:rsidR="006B7402" w:rsidRPr="00E60C52" w:rsidRDefault="006B7402" w:rsidP="006B7402">
      <w:pPr>
        <w:rPr>
          <w:szCs w:val="24"/>
        </w:rPr>
      </w:pPr>
      <w:r w:rsidRPr="00E60C52">
        <w:rPr>
          <w:rFonts w:hint="eastAsia"/>
          <w:szCs w:val="24"/>
        </w:rPr>
        <w:t>教育程度</w:t>
      </w:r>
      <w:r>
        <w:rPr>
          <w:rFonts w:hint="eastAsia"/>
          <w:szCs w:val="24"/>
        </w:rPr>
        <w:t>：</w:t>
      </w:r>
      <w:r>
        <w:rPr>
          <w:rFonts w:hint="eastAsia"/>
          <w:szCs w:val="24"/>
        </w:rPr>
        <w:t xml:space="preserve">                         </w:t>
      </w:r>
      <w:r w:rsidRPr="00E60C52">
        <w:rPr>
          <w:rFonts w:hint="eastAsia"/>
          <w:szCs w:val="24"/>
        </w:rPr>
        <w:t xml:space="preserve"> </w:t>
      </w:r>
      <w:r w:rsidRPr="00E60C52">
        <w:rPr>
          <w:rFonts w:hint="eastAsia"/>
          <w:szCs w:val="24"/>
        </w:rPr>
        <w:t>现单位工龄</w:t>
      </w:r>
    </w:p>
    <w:p w:rsidR="006B7402" w:rsidRPr="00E60C52" w:rsidRDefault="006B7402" w:rsidP="006B7402">
      <w:pPr>
        <w:rPr>
          <w:szCs w:val="24"/>
        </w:rPr>
      </w:pPr>
      <w:r>
        <w:rPr>
          <w:rFonts w:hint="eastAsia"/>
          <w:szCs w:val="24"/>
        </w:rPr>
        <w:lastRenderedPageBreak/>
        <w:t>配偶或直系亲属联系人姓名</w:t>
      </w:r>
      <w:r w:rsidRPr="00E60C52">
        <w:rPr>
          <w:rFonts w:hint="eastAsia"/>
          <w:szCs w:val="24"/>
        </w:rPr>
        <w:t>：</w:t>
      </w:r>
      <w:r>
        <w:rPr>
          <w:rFonts w:hint="eastAsia"/>
          <w:szCs w:val="24"/>
        </w:rPr>
        <w:t xml:space="preserve">          </w:t>
      </w:r>
      <w:r w:rsidRPr="00E60C52">
        <w:rPr>
          <w:rFonts w:hint="eastAsia"/>
          <w:szCs w:val="24"/>
        </w:rPr>
        <w:t>年收入：</w:t>
      </w:r>
    </w:p>
    <w:p w:rsidR="006B7402" w:rsidRDefault="006B7402" w:rsidP="006B7402">
      <w:pPr>
        <w:rPr>
          <w:szCs w:val="24"/>
        </w:rPr>
      </w:pPr>
      <w:r w:rsidRPr="00E60C52">
        <w:rPr>
          <w:rFonts w:hint="eastAsia"/>
          <w:szCs w:val="24"/>
        </w:rPr>
        <w:t>与申请人关系：</w:t>
      </w:r>
      <w:r>
        <w:rPr>
          <w:rFonts w:hint="eastAsia"/>
          <w:szCs w:val="24"/>
        </w:rPr>
        <w:t xml:space="preserve">                      </w:t>
      </w:r>
      <w:r w:rsidRPr="00E60C52">
        <w:rPr>
          <w:rFonts w:hint="eastAsia"/>
          <w:szCs w:val="24"/>
        </w:rPr>
        <w:t>任职部门：</w:t>
      </w:r>
    </w:p>
    <w:p w:rsidR="006B7402" w:rsidRPr="00E60C52" w:rsidRDefault="006B7402" w:rsidP="006B7402">
      <w:pPr>
        <w:rPr>
          <w:szCs w:val="24"/>
        </w:rPr>
      </w:pPr>
      <w:r w:rsidRPr="00E60C52">
        <w:rPr>
          <w:rFonts w:hint="eastAsia"/>
          <w:szCs w:val="24"/>
        </w:rPr>
        <w:t>联系人手机号码：</w:t>
      </w:r>
      <w:r w:rsidRPr="00E60C52">
        <w:rPr>
          <w:rFonts w:hint="eastAsia"/>
          <w:szCs w:val="24"/>
        </w:rPr>
        <w:t xml:space="preserve">         </w:t>
      </w:r>
      <w:r>
        <w:rPr>
          <w:rFonts w:hint="eastAsia"/>
          <w:szCs w:val="24"/>
        </w:rPr>
        <w:t xml:space="preserve">           </w:t>
      </w:r>
      <w:r>
        <w:rPr>
          <w:rFonts w:hint="eastAsia"/>
          <w:szCs w:val="24"/>
        </w:rPr>
        <w:t>公司</w:t>
      </w:r>
      <w:r w:rsidRPr="00E60C52">
        <w:rPr>
          <w:rFonts w:hint="eastAsia"/>
          <w:szCs w:val="24"/>
        </w:rPr>
        <w:t>职务：</w:t>
      </w:r>
    </w:p>
    <w:p w:rsidR="006B7402" w:rsidRPr="00442B0A" w:rsidRDefault="006B7402" w:rsidP="006B7402">
      <w:pPr>
        <w:pBdr>
          <w:bottom w:val="single" w:sz="6" w:space="1" w:color="auto"/>
        </w:pBdr>
        <w:spacing w:line="240" w:lineRule="atLeast"/>
        <w:rPr>
          <w:rFonts w:ascii="宋体" w:hAnsi="宋体"/>
          <w:szCs w:val="24"/>
        </w:rPr>
      </w:pPr>
    </w:p>
    <w:p w:rsidR="006B7402" w:rsidRPr="00442B0A" w:rsidRDefault="006B7402" w:rsidP="008B4BF2">
      <w:pPr>
        <w:pStyle w:val="af8"/>
        <w:widowControl w:val="0"/>
        <w:numPr>
          <w:ilvl w:val="0"/>
          <w:numId w:val="419"/>
        </w:numPr>
        <w:adjustRightInd/>
        <w:snapToGrid/>
        <w:spacing w:before="0" w:after="0" w:line="360" w:lineRule="auto"/>
        <w:ind w:leftChars="0" w:rightChars="0" w:right="0" w:firstLineChars="0"/>
        <w:jc w:val="both"/>
      </w:pPr>
      <w:r w:rsidRPr="00442B0A">
        <w:rPr>
          <w:rFonts w:hint="eastAsia"/>
        </w:rPr>
        <w:t>界面要素说明</w:t>
      </w:r>
    </w:p>
    <w:p w:rsidR="006B7402" w:rsidRPr="00442B0A" w:rsidRDefault="006B7402" w:rsidP="008B4BF2">
      <w:pPr>
        <w:pStyle w:val="af8"/>
        <w:widowControl w:val="0"/>
        <w:numPr>
          <w:ilvl w:val="0"/>
          <w:numId w:val="419"/>
        </w:numPr>
        <w:adjustRightInd/>
        <w:snapToGrid/>
        <w:spacing w:before="0" w:after="0" w:line="360" w:lineRule="auto"/>
        <w:ind w:leftChars="0" w:rightChars="0" w:right="0" w:firstLineChars="0"/>
        <w:jc w:val="both"/>
      </w:pPr>
      <w:r w:rsidRPr="00442B0A">
        <w:rPr>
          <w:rFonts w:hint="eastAsia"/>
        </w:rPr>
        <w:t>界面控制说明</w:t>
      </w:r>
    </w:p>
    <w:p w:rsidR="006B7402" w:rsidRDefault="006B7402" w:rsidP="006B7402">
      <w:pPr>
        <w:pStyle w:val="6"/>
      </w:pPr>
      <w:r>
        <w:rPr>
          <w:rFonts w:hint="eastAsia"/>
        </w:rPr>
        <w:t>提交信息（需要卡中心、合规风险确认）</w:t>
      </w:r>
    </w:p>
    <w:p w:rsidR="006B7402" w:rsidRPr="00BA3E0A" w:rsidRDefault="006B7402" w:rsidP="008B4BF2">
      <w:pPr>
        <w:pStyle w:val="af8"/>
        <w:widowControl w:val="0"/>
        <w:numPr>
          <w:ilvl w:val="0"/>
          <w:numId w:val="420"/>
        </w:numPr>
        <w:adjustRightInd/>
        <w:snapToGrid/>
        <w:spacing w:before="0" w:after="0" w:line="360" w:lineRule="auto"/>
        <w:ind w:leftChars="0" w:rightChars="0" w:right="0" w:firstLineChars="0"/>
        <w:jc w:val="both"/>
      </w:pPr>
      <w:r>
        <w:rPr>
          <w:rFonts w:hint="eastAsia"/>
        </w:rPr>
        <w:t>交易界面</w:t>
      </w:r>
    </w:p>
    <w:p w:rsidR="006B7402" w:rsidRPr="00442B0A" w:rsidRDefault="006B7402" w:rsidP="006B7402">
      <w:pPr>
        <w:pBdr>
          <w:bottom w:val="single" w:sz="12" w:space="1" w:color="auto"/>
        </w:pBdr>
        <w:spacing w:line="240" w:lineRule="atLeast"/>
        <w:jc w:val="center"/>
        <w:rPr>
          <w:rFonts w:ascii="宋体" w:hAnsi="宋体"/>
          <w:szCs w:val="24"/>
        </w:rPr>
      </w:pPr>
      <w:r w:rsidRPr="00442B0A">
        <w:rPr>
          <w:rFonts w:ascii="宋体" w:hAnsi="宋体" w:hint="eastAsia"/>
          <w:szCs w:val="24"/>
        </w:rPr>
        <w:t>第4步：提交信息</w:t>
      </w:r>
    </w:p>
    <w:p w:rsidR="006B7402" w:rsidRPr="00442B0A" w:rsidRDefault="006B7402" w:rsidP="006B7402">
      <w:pPr>
        <w:pBdr>
          <w:bottom w:val="single" w:sz="12" w:space="1" w:color="auto"/>
        </w:pBdr>
        <w:spacing w:line="240" w:lineRule="atLeast"/>
        <w:jc w:val="left"/>
        <w:rPr>
          <w:rFonts w:ascii="宋体" w:hAnsi="宋体"/>
          <w:szCs w:val="24"/>
        </w:rPr>
      </w:pPr>
      <w:r w:rsidRPr="00442B0A">
        <w:rPr>
          <w:rFonts w:ascii="宋体" w:hAnsi="宋体" w:hint="eastAsia"/>
          <w:szCs w:val="24"/>
        </w:rPr>
        <w:t xml:space="preserve">               </w:t>
      </w:r>
    </w:p>
    <w:p w:rsidR="006B7402" w:rsidRPr="00442B0A" w:rsidRDefault="006B7402" w:rsidP="006B7402">
      <w:pPr>
        <w:rPr>
          <w:szCs w:val="24"/>
        </w:rPr>
      </w:pPr>
      <w:r w:rsidRPr="00442B0A">
        <w:rPr>
          <w:rFonts w:hint="eastAsia"/>
          <w:szCs w:val="24"/>
        </w:rPr>
        <w:t>申请人声明：</w:t>
      </w:r>
    </w:p>
    <w:p w:rsidR="006B7402" w:rsidRPr="00592C53" w:rsidRDefault="006B7402" w:rsidP="006B7402">
      <w:pPr>
        <w:ind w:firstLineChars="200" w:firstLine="480"/>
        <w:rPr>
          <w:szCs w:val="24"/>
          <w:highlight w:val="yellow"/>
        </w:rPr>
      </w:pPr>
      <w:r w:rsidRPr="00592C53">
        <w:rPr>
          <w:rFonts w:hint="eastAsia"/>
          <w:szCs w:val="24"/>
          <w:highlight w:val="yellow"/>
        </w:rPr>
        <w:t>本人保证申请表所填全部</w:t>
      </w:r>
      <w:r>
        <w:rPr>
          <w:rFonts w:hint="eastAsia"/>
          <w:szCs w:val="24"/>
          <w:highlight w:val="yellow"/>
        </w:rPr>
        <w:t>内容完全属实，并同意尧都农商银行向有关方面核查上述资料的真实性</w:t>
      </w:r>
    </w:p>
    <w:p w:rsidR="006B7402" w:rsidRPr="00592C53" w:rsidRDefault="006B7402" w:rsidP="006B7402">
      <w:pPr>
        <w:ind w:firstLineChars="200" w:firstLine="480"/>
        <w:rPr>
          <w:szCs w:val="24"/>
          <w:highlight w:val="yellow"/>
        </w:rPr>
      </w:pPr>
      <w:r w:rsidRPr="00592C53">
        <w:rPr>
          <w:rFonts w:hint="eastAsia"/>
          <w:szCs w:val="24"/>
          <w:highlight w:val="yellow"/>
        </w:rPr>
        <w:t>无论申请成功与否，本人同意申请表及相关资料均由尧都农商银行保留。</w:t>
      </w:r>
    </w:p>
    <w:p w:rsidR="006B7402" w:rsidRDefault="006B7402" w:rsidP="006B7402">
      <w:pPr>
        <w:ind w:firstLineChars="200" w:firstLine="480"/>
        <w:rPr>
          <w:szCs w:val="24"/>
        </w:rPr>
      </w:pPr>
      <w:r w:rsidRPr="00592C53">
        <w:rPr>
          <w:rFonts w:hint="eastAsia"/>
          <w:szCs w:val="24"/>
          <w:highlight w:val="yellow"/>
        </w:rPr>
        <w:t>上述资料在您点击“提交”后将自动发送至尧都农商银行信用卡审批中心。审批通过后，我们将通过短信或客服与您联系。</w:t>
      </w:r>
    </w:p>
    <w:p w:rsidR="006B7402" w:rsidRPr="00442B0A" w:rsidRDefault="006B7402" w:rsidP="006B7402">
      <w:pPr>
        <w:ind w:firstLineChars="200" w:firstLine="480"/>
        <w:rPr>
          <w:szCs w:val="24"/>
        </w:rPr>
      </w:pPr>
      <w:r w:rsidRPr="00442B0A">
        <w:rPr>
          <w:rFonts w:ascii="宋体" w:hAnsi="宋体" w:hint="eastAsia"/>
          <w:szCs w:val="24"/>
        </w:rPr>
        <w:t>□本人已阅读“</w:t>
      </w:r>
      <w:r w:rsidRPr="00442B0A">
        <w:rPr>
          <w:rFonts w:hint="eastAsia"/>
          <w:szCs w:val="24"/>
        </w:rPr>
        <w:t>申请人声明”</w:t>
      </w:r>
    </w:p>
    <w:p w:rsidR="006B7402" w:rsidRPr="00442B0A" w:rsidRDefault="006B7402" w:rsidP="006B7402">
      <w:pPr>
        <w:pBdr>
          <w:bottom w:val="single" w:sz="6" w:space="1" w:color="auto"/>
        </w:pBdr>
        <w:spacing w:line="240" w:lineRule="atLeast"/>
        <w:jc w:val="center"/>
        <w:rPr>
          <w:rFonts w:ascii="宋体" w:hAnsi="宋体"/>
          <w:szCs w:val="24"/>
        </w:rPr>
      </w:pPr>
    </w:p>
    <w:p w:rsidR="006B7402" w:rsidRPr="00442B0A" w:rsidRDefault="006B7402" w:rsidP="008B4BF2">
      <w:pPr>
        <w:pStyle w:val="af8"/>
        <w:widowControl w:val="0"/>
        <w:numPr>
          <w:ilvl w:val="0"/>
          <w:numId w:val="420"/>
        </w:numPr>
        <w:adjustRightInd/>
        <w:snapToGrid/>
        <w:spacing w:before="0" w:after="0" w:line="360" w:lineRule="auto"/>
        <w:ind w:leftChars="0" w:rightChars="0" w:right="0" w:firstLineChars="0"/>
        <w:jc w:val="both"/>
      </w:pPr>
      <w:r w:rsidRPr="00442B0A">
        <w:rPr>
          <w:rFonts w:hint="eastAsia"/>
        </w:rPr>
        <w:t>界面要素说明</w:t>
      </w:r>
    </w:p>
    <w:p w:rsidR="006B7402" w:rsidRPr="00442B0A" w:rsidRDefault="006B7402" w:rsidP="008B4BF2">
      <w:pPr>
        <w:pStyle w:val="af8"/>
        <w:widowControl w:val="0"/>
        <w:numPr>
          <w:ilvl w:val="0"/>
          <w:numId w:val="420"/>
        </w:numPr>
        <w:adjustRightInd/>
        <w:snapToGrid/>
        <w:spacing w:before="0" w:after="0" w:line="360" w:lineRule="auto"/>
        <w:ind w:leftChars="0" w:rightChars="0" w:right="0" w:firstLineChars="0"/>
        <w:jc w:val="both"/>
      </w:pPr>
      <w:r w:rsidRPr="00442B0A">
        <w:rPr>
          <w:rFonts w:hint="eastAsia"/>
        </w:rPr>
        <w:t>界面控制说明</w:t>
      </w:r>
    </w:p>
    <w:p w:rsidR="006B7402" w:rsidRPr="00442B0A" w:rsidRDefault="006B7402" w:rsidP="008B4BF2">
      <w:pPr>
        <w:pStyle w:val="af8"/>
        <w:widowControl w:val="0"/>
        <w:numPr>
          <w:ilvl w:val="0"/>
          <w:numId w:val="416"/>
        </w:numPr>
        <w:adjustRightInd/>
        <w:snapToGrid/>
        <w:spacing w:before="0" w:after="0" w:line="360" w:lineRule="auto"/>
        <w:ind w:leftChars="0" w:rightChars="0" w:right="0" w:firstLineChars="0"/>
        <w:jc w:val="both"/>
      </w:pPr>
      <w:r w:rsidRPr="00442B0A">
        <w:rPr>
          <w:rFonts w:hint="eastAsia"/>
        </w:rPr>
        <w:t>提交成功后提示：</w:t>
      </w:r>
    </w:p>
    <w:p w:rsidR="006B7402" w:rsidRPr="00BB0089" w:rsidRDefault="006B7402" w:rsidP="006B7402">
      <w:r w:rsidRPr="00442B0A">
        <w:rPr>
          <w:rFonts w:hint="eastAsia"/>
          <w:szCs w:val="24"/>
        </w:rPr>
        <w:t>“感谢您申请尧都农商银行信用卡</w:t>
      </w:r>
      <w:r w:rsidRPr="00442B0A">
        <w:rPr>
          <w:rFonts w:hint="eastAsia"/>
          <w:szCs w:val="24"/>
        </w:rPr>
        <w:t>,</w:t>
      </w:r>
      <w:r w:rsidRPr="00442B0A">
        <w:rPr>
          <w:rFonts w:hint="eastAsia"/>
          <w:szCs w:val="24"/>
        </w:rPr>
        <w:t>我们将对您的申请进行审核</w:t>
      </w:r>
      <w:r w:rsidRPr="00442B0A">
        <w:rPr>
          <w:rFonts w:hint="eastAsia"/>
          <w:szCs w:val="24"/>
        </w:rPr>
        <w:t>,</w:t>
      </w:r>
      <w:r w:rsidRPr="00442B0A">
        <w:rPr>
          <w:rFonts w:hint="eastAsia"/>
          <w:szCs w:val="24"/>
        </w:rPr>
        <w:t>后续审核结果将以短信</w:t>
      </w:r>
      <w:r>
        <w:rPr>
          <w:rFonts w:hint="eastAsia"/>
          <w:szCs w:val="24"/>
        </w:rPr>
        <w:t>或客服</w:t>
      </w:r>
      <w:r w:rsidRPr="00442B0A">
        <w:rPr>
          <w:rFonts w:hint="eastAsia"/>
          <w:szCs w:val="24"/>
        </w:rPr>
        <w:t>形式通知您</w:t>
      </w:r>
      <w:r w:rsidRPr="00442B0A">
        <w:rPr>
          <w:rFonts w:hint="eastAsia"/>
          <w:szCs w:val="24"/>
        </w:rPr>
        <w:t>!</w:t>
      </w:r>
      <w:r w:rsidRPr="00442B0A">
        <w:rPr>
          <w:rFonts w:hint="eastAsia"/>
          <w:szCs w:val="24"/>
        </w:rPr>
        <w:t>”</w:t>
      </w:r>
    </w:p>
    <w:p w:rsidR="006B7402" w:rsidRDefault="006B7402" w:rsidP="006B7402">
      <w:pPr>
        <w:pStyle w:val="5"/>
        <w:ind w:left="142"/>
      </w:pPr>
      <w:r>
        <w:rPr>
          <w:rFonts w:hint="eastAsia"/>
        </w:rPr>
        <w:t>页面要素</w:t>
      </w:r>
    </w:p>
    <w:p w:rsidR="006B7402" w:rsidRPr="009C22ED" w:rsidRDefault="006B7402" w:rsidP="006B7402">
      <w:pPr>
        <w:pBdr>
          <w:bottom w:val="single" w:sz="6" w:space="1" w:color="auto"/>
        </w:pBdr>
        <w:spacing w:line="240" w:lineRule="atLeast"/>
        <w:rPr>
          <w:rFonts w:ascii="宋体" w:hAnsi="宋体"/>
          <w:szCs w:val="24"/>
        </w:rPr>
      </w:pPr>
    </w:p>
    <w:p w:rsidR="006B7402" w:rsidRDefault="006B7402" w:rsidP="008B4BF2">
      <w:pPr>
        <w:pStyle w:val="af8"/>
        <w:numPr>
          <w:ilvl w:val="0"/>
          <w:numId w:val="41"/>
        </w:numPr>
        <w:ind w:leftChars="0" w:right="240" w:firstLineChars="0"/>
      </w:pPr>
      <w:r>
        <w:rPr>
          <w:rFonts w:hint="eastAsia"/>
        </w:rPr>
        <w:t>验证客户信息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Pr="00BB0089" w:rsidRDefault="006B7402" w:rsidP="008B4BF2">
            <w:pPr>
              <w:pStyle w:val="af8"/>
              <w:numPr>
                <w:ilvl w:val="1"/>
                <w:numId w:val="413"/>
              </w:numPr>
              <w:spacing w:line="240" w:lineRule="auto"/>
              <w:ind w:leftChars="0" w:right="240" w:firstLineChars="0"/>
              <w:jc w:val="center"/>
              <w:rPr>
                <w:sz w:val="21"/>
                <w:szCs w:val="21"/>
              </w:rPr>
            </w:pPr>
          </w:p>
        </w:tc>
        <w:tc>
          <w:tcPr>
            <w:tcW w:w="1701" w:type="dxa"/>
          </w:tcPr>
          <w:p w:rsidR="006B7402" w:rsidRDefault="006B7402" w:rsidP="0061150B">
            <w:pPr>
              <w:pStyle w:val="a7"/>
              <w:ind w:right="240"/>
              <w:rPr>
                <w:rFonts w:ascii="Times New Roman" w:hAnsi="Times New Roman"/>
                <w:sz w:val="21"/>
                <w:szCs w:val="21"/>
              </w:rPr>
            </w:pPr>
            <w:r w:rsidRPr="00BB0089">
              <w:rPr>
                <w:rFonts w:ascii="Times New Roman" w:hAnsi="Times New Roman" w:hint="eastAsia"/>
                <w:sz w:val="21"/>
                <w:szCs w:val="21"/>
              </w:rPr>
              <w:t>是否为尧都农商银行客</w:t>
            </w:r>
            <w:r w:rsidRPr="00BB0089">
              <w:rPr>
                <w:rFonts w:ascii="Times New Roman" w:hAnsi="Times New Roman" w:hint="eastAsia"/>
                <w:sz w:val="21"/>
                <w:szCs w:val="21"/>
              </w:rPr>
              <w:lastRenderedPageBreak/>
              <w:t>户经理推荐</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pStyle w:val="af8"/>
              <w:numPr>
                <w:ilvl w:val="1"/>
                <w:numId w:val="413"/>
              </w:numPr>
              <w:spacing w:line="240" w:lineRule="auto"/>
              <w:ind w:leftChars="0" w:right="240" w:firstLineChars="0"/>
              <w:jc w:val="center"/>
              <w:rPr>
                <w:sz w:val="21"/>
                <w:szCs w:val="21"/>
              </w:rPr>
            </w:pPr>
          </w:p>
        </w:tc>
        <w:tc>
          <w:tcPr>
            <w:tcW w:w="1701" w:type="dxa"/>
          </w:tcPr>
          <w:p w:rsidR="006B7402" w:rsidRDefault="006B7402" w:rsidP="0061150B">
            <w:pPr>
              <w:pStyle w:val="a7"/>
              <w:ind w:right="240"/>
              <w:rPr>
                <w:rFonts w:ascii="Times New Roman" w:hAnsi="Times New Roman"/>
                <w:sz w:val="21"/>
                <w:szCs w:val="21"/>
              </w:rPr>
            </w:pPr>
            <w:r w:rsidRPr="00BB0089">
              <w:rPr>
                <w:rFonts w:ascii="Times New Roman" w:hAnsi="Times New Roman" w:hint="eastAsia"/>
                <w:sz w:val="21"/>
                <w:szCs w:val="21"/>
              </w:rPr>
              <w:t>请输入推荐人工号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下拉选项：身份证、护照、港澳居民来往内地通行证、军官证、士兵证、警官证、其他。</w:t>
            </w:r>
          </w:p>
        </w:tc>
      </w:tr>
      <w:tr w:rsidR="006B7402" w:rsidTr="0061150B">
        <w:tc>
          <w:tcPr>
            <w:tcW w:w="675" w:type="dxa"/>
          </w:tcPr>
          <w:p w:rsidR="006B7402" w:rsidRDefault="006B7402" w:rsidP="008B4BF2">
            <w:pPr>
              <w:pStyle w:val="af8"/>
              <w:numPr>
                <w:ilvl w:val="1"/>
                <w:numId w:val="413"/>
              </w:numPr>
              <w:spacing w:line="240" w:lineRule="auto"/>
              <w:ind w:leftChars="0" w:right="240" w:firstLineChars="0"/>
              <w:jc w:val="center"/>
              <w:rPr>
                <w:sz w:val="21"/>
                <w:szCs w:val="21"/>
              </w:rPr>
            </w:pPr>
          </w:p>
        </w:tc>
        <w:tc>
          <w:tcPr>
            <w:tcW w:w="1701" w:type="dxa"/>
          </w:tcPr>
          <w:p w:rsidR="006B7402" w:rsidRPr="00BB0089" w:rsidRDefault="006B7402" w:rsidP="0061150B">
            <w:pPr>
              <w:pStyle w:val="a7"/>
              <w:ind w:right="240"/>
              <w:rPr>
                <w:rFonts w:ascii="Times New Roman" w:hAnsi="Times New Roman"/>
                <w:sz w:val="21"/>
                <w:szCs w:val="21"/>
              </w:rPr>
            </w:pPr>
            <w:r w:rsidRPr="00BB0089">
              <w:rPr>
                <w:rFonts w:ascii="Times New Roman" w:hAnsi="Times New Roman" w:hint="eastAsia"/>
                <w:sz w:val="21"/>
                <w:szCs w:val="21"/>
              </w:rPr>
              <w:t>3.</w:t>
            </w:r>
            <w:r w:rsidRPr="00BB0089">
              <w:rPr>
                <w:rFonts w:ascii="Times New Roman" w:hAnsi="Times New Roman" w:hint="eastAsia"/>
                <w:sz w:val="21"/>
                <w:szCs w:val="21"/>
              </w:rPr>
              <w:tab/>
            </w:r>
            <w:r w:rsidRPr="00BB0089">
              <w:rPr>
                <w:rFonts w:ascii="Times New Roman" w:hAnsi="Times New Roman" w:hint="eastAsia"/>
                <w:sz w:val="21"/>
                <w:szCs w:val="21"/>
              </w:rPr>
              <w:t>图形验证码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证件号码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手机号码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手机动态验证码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r>
              <w:rPr>
                <w:rFonts w:ascii="Times New Roman" w:hAnsi="Times New Roman" w:hint="eastAsia"/>
                <w:sz w:val="21"/>
                <w:szCs w:val="21"/>
              </w:rPr>
              <w:t>+</w:t>
            </w: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点击“获取验证码”。</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下一步。</w:t>
            </w:r>
          </w:p>
        </w:tc>
      </w:tr>
    </w:tbl>
    <w:p w:rsidR="006B7402" w:rsidRPr="005B182B" w:rsidRDefault="006B7402" w:rsidP="008B4BF2">
      <w:pPr>
        <w:pStyle w:val="af8"/>
        <w:numPr>
          <w:ilvl w:val="0"/>
          <w:numId w:val="41"/>
        </w:numPr>
        <w:ind w:leftChars="0" w:right="240" w:firstLineChars="0"/>
      </w:pPr>
      <w:r>
        <w:rPr>
          <w:rFonts w:hint="eastAsia"/>
        </w:rPr>
        <w:t>基本个人信息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Pr="00D87F5F" w:rsidRDefault="006B7402" w:rsidP="0061150B">
            <w:pPr>
              <w:pStyle w:val="a7"/>
              <w:ind w:right="240"/>
              <w:rPr>
                <w:rFonts w:ascii="Times New Roman" w:hAnsi="Times New Roman"/>
                <w:b/>
                <w:sz w:val="21"/>
                <w:szCs w:val="21"/>
              </w:rPr>
            </w:pPr>
            <w:r w:rsidRPr="00D87F5F">
              <w:rPr>
                <w:rFonts w:ascii="Times New Roman" w:hAnsi="Times New Roman" w:hint="eastAsia"/>
                <w:b/>
                <w:sz w:val="21"/>
                <w:szCs w:val="21"/>
              </w:rPr>
              <w:t>主持卡人基本资料</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您的姓名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拼音</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性别</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男</w:t>
            </w:r>
            <w:r>
              <w:rPr>
                <w:rFonts w:ascii="Times New Roman" w:hAnsi="Times New Roman" w:hint="eastAsia"/>
                <w:sz w:val="21"/>
                <w:szCs w:val="21"/>
              </w:rPr>
              <w:t>/</w:t>
            </w:r>
            <w:r>
              <w:rPr>
                <w:rFonts w:ascii="Times New Roman" w:hAnsi="Times New Roman" w:hint="eastAsia"/>
                <w:sz w:val="21"/>
                <w:szCs w:val="21"/>
              </w:rPr>
              <w:t>女。</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出生日期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年月日</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证件类型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下拉选项：身份证、护照、港澳居民来往内地通行证、军官证、士兵证、警官证、其他。</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证件号码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证件有效起始日期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时间控件</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年月日</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截止日期日期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时间控件</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年月日</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籍贯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二级联动选择省市。</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出生日期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根据身份证计算。</w:t>
            </w:r>
          </w:p>
        </w:tc>
      </w:tr>
      <w:tr w:rsidR="006B7402" w:rsidTr="006B7402">
        <w:tc>
          <w:tcPr>
            <w:tcW w:w="9747" w:type="dxa"/>
            <w:gridSpan w:val="7"/>
            <w:shd w:val="clear" w:color="auto" w:fill="D9D9D9"/>
          </w:tcPr>
          <w:p w:rsidR="006B7402" w:rsidRPr="00D87F5F" w:rsidRDefault="006B7402" w:rsidP="0061150B">
            <w:pPr>
              <w:pStyle w:val="a7"/>
              <w:ind w:right="240"/>
              <w:rPr>
                <w:rFonts w:ascii="Times New Roman" w:hAnsi="Times New Roman"/>
                <w:b/>
                <w:sz w:val="21"/>
                <w:szCs w:val="21"/>
              </w:rPr>
            </w:pPr>
            <w:r w:rsidRPr="00D87F5F">
              <w:rPr>
                <w:rFonts w:ascii="Times New Roman" w:hAnsi="Times New Roman" w:hint="eastAsia"/>
                <w:b/>
                <w:sz w:val="21"/>
                <w:szCs w:val="21"/>
              </w:rPr>
              <w:t>主持卡人详细资料</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三级联动选择省市区。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详细地址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地址信息务必详细，</w:t>
            </w:r>
            <w:r>
              <w:rPr>
                <w:rFonts w:ascii="Times New Roman" w:hAnsi="Times New Roman" w:hint="eastAsia"/>
                <w:sz w:val="21"/>
                <w:szCs w:val="21"/>
              </w:rPr>
              <w:lastRenderedPageBreak/>
              <w:t>否则影响卡片审核。</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住宅状况</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下拉选项：自有无按揭、自有有按揭、与父母同住、租赁、其他。</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住宅电话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如无，可不填。</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车牌号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如无，可不填。</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婚姻状况</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下拉选项：未婚、已婚有子女、已婚无子女。</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供养人数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下拉选项：</w:t>
            </w:r>
            <w:r>
              <w:rPr>
                <w:rFonts w:ascii="Times New Roman" w:hAnsi="Times New Roman" w:hint="eastAsia"/>
                <w:sz w:val="21"/>
                <w:szCs w:val="21"/>
              </w:rPr>
              <w:t>0</w:t>
            </w:r>
            <w:r>
              <w:rPr>
                <w:rFonts w:ascii="Times New Roman" w:hAnsi="Times New Roman" w:hint="eastAsia"/>
                <w:sz w:val="21"/>
                <w:szCs w:val="21"/>
              </w:rPr>
              <w:t>、</w:t>
            </w:r>
            <w:r>
              <w:rPr>
                <w:rFonts w:ascii="Times New Roman" w:hAnsi="Times New Roman" w:hint="eastAsia"/>
                <w:sz w:val="21"/>
                <w:szCs w:val="21"/>
              </w:rPr>
              <w:t>1</w:t>
            </w:r>
            <w:r>
              <w:rPr>
                <w:rFonts w:ascii="Times New Roman" w:hAnsi="Times New Roman" w:hint="eastAsia"/>
                <w:sz w:val="21"/>
                <w:szCs w:val="21"/>
              </w:rPr>
              <w:t>、</w:t>
            </w:r>
            <w:r>
              <w:rPr>
                <w:rFonts w:ascii="Times New Roman" w:hAnsi="Times New Roman" w:hint="eastAsia"/>
                <w:sz w:val="21"/>
                <w:szCs w:val="21"/>
              </w:rPr>
              <w:t>2</w:t>
            </w:r>
            <w:r>
              <w:rPr>
                <w:rFonts w:ascii="Times New Roman" w:hAnsi="Times New Roman" w:hint="eastAsia"/>
                <w:sz w:val="21"/>
                <w:szCs w:val="21"/>
              </w:rPr>
              <w:t>、</w:t>
            </w:r>
            <w:r>
              <w:rPr>
                <w:rFonts w:ascii="Times New Roman" w:hAnsi="Times New Roman" w:hint="eastAsia"/>
                <w:sz w:val="21"/>
                <w:szCs w:val="21"/>
              </w:rPr>
              <w:t>3</w:t>
            </w:r>
            <w:r>
              <w:rPr>
                <w:rFonts w:ascii="Times New Roman" w:hAnsi="Times New Roman" w:hint="eastAsia"/>
                <w:sz w:val="21"/>
                <w:szCs w:val="21"/>
              </w:rPr>
              <w:t>、</w:t>
            </w:r>
            <w:r>
              <w:rPr>
                <w:rFonts w:ascii="Times New Roman" w:hAnsi="Times New Roman" w:hint="eastAsia"/>
                <w:sz w:val="21"/>
                <w:szCs w:val="21"/>
              </w:rPr>
              <w:t>4</w:t>
            </w:r>
            <w:r>
              <w:rPr>
                <w:rFonts w:ascii="Times New Roman" w:hAnsi="Times New Roman" w:hint="eastAsia"/>
                <w:sz w:val="21"/>
                <w:szCs w:val="21"/>
              </w:rPr>
              <w:t>、、</w:t>
            </w:r>
            <w:r>
              <w:rPr>
                <w:rFonts w:ascii="Times New Roman" w:hAnsi="Times New Roman" w:hint="eastAsia"/>
                <w:sz w:val="21"/>
                <w:szCs w:val="21"/>
              </w:rPr>
              <w:t>5</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Pr="0035773D" w:rsidRDefault="006B7402" w:rsidP="0061150B">
            <w:pPr>
              <w:pStyle w:val="a7"/>
              <w:ind w:right="240"/>
              <w:rPr>
                <w:rFonts w:ascii="Times New Roman" w:hAnsi="Times New Roman"/>
                <w:sz w:val="21"/>
                <w:szCs w:val="21"/>
              </w:rPr>
            </w:pPr>
            <w:r>
              <w:rPr>
                <w:rFonts w:ascii="Times New Roman" w:hAnsi="Times New Roman" w:hint="eastAsia"/>
                <w:sz w:val="21"/>
                <w:szCs w:val="21"/>
              </w:rPr>
              <w:t>教育程度</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下拉选项：研究生及以上、大学本科、大专、高中</w:t>
            </w:r>
            <w:r>
              <w:rPr>
                <w:rFonts w:ascii="Times New Roman" w:hAnsi="Times New Roman" w:hint="eastAsia"/>
                <w:sz w:val="21"/>
                <w:szCs w:val="21"/>
              </w:rPr>
              <w:t>/</w:t>
            </w:r>
            <w:r>
              <w:rPr>
                <w:rFonts w:ascii="Times New Roman" w:hAnsi="Times New Roman" w:hint="eastAsia"/>
                <w:sz w:val="21"/>
                <w:szCs w:val="21"/>
              </w:rPr>
              <w:t>中专及以下。</w:t>
            </w:r>
          </w:p>
        </w:tc>
      </w:tr>
      <w:tr w:rsidR="006B7402" w:rsidTr="006B7402">
        <w:tc>
          <w:tcPr>
            <w:tcW w:w="9747" w:type="dxa"/>
            <w:gridSpan w:val="7"/>
            <w:shd w:val="clear" w:color="auto" w:fill="D9D9D9"/>
          </w:tcPr>
          <w:p w:rsidR="006B7402" w:rsidRPr="00E00699" w:rsidRDefault="006B7402" w:rsidP="0061150B">
            <w:pPr>
              <w:pStyle w:val="a7"/>
              <w:ind w:right="240"/>
              <w:rPr>
                <w:rFonts w:ascii="Times New Roman" w:hAnsi="Times New Roman"/>
                <w:b/>
                <w:sz w:val="21"/>
                <w:szCs w:val="21"/>
              </w:rPr>
            </w:pPr>
            <w:r w:rsidRPr="00E00699">
              <w:rPr>
                <w:rFonts w:ascii="Times New Roman" w:hAnsi="Times New Roman" w:hint="eastAsia"/>
                <w:b/>
                <w:sz w:val="21"/>
                <w:szCs w:val="21"/>
              </w:rPr>
              <w:t>紧急联系人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联系人姓名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与您的关系</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下拉选项：配偶、亲属、朋友、其他。</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手机号码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住宅电话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如无、可不填。</w:t>
            </w:r>
          </w:p>
        </w:tc>
      </w:tr>
    </w:tbl>
    <w:p w:rsidR="006B7402" w:rsidRDefault="006B7402" w:rsidP="008B4BF2">
      <w:pPr>
        <w:pStyle w:val="af8"/>
        <w:numPr>
          <w:ilvl w:val="0"/>
          <w:numId w:val="41"/>
        </w:numPr>
        <w:ind w:leftChars="0" w:right="240" w:firstLineChars="0"/>
      </w:pPr>
      <w:r>
        <w:rPr>
          <w:rFonts w:hint="eastAsia"/>
        </w:rPr>
        <w:t>工作及其他信息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就业状态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下拉选项：全职、兼职、家庭主妇、退休人士、自雇人士、临时合同工、学生、失业人士、其他。</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Pr="00956C9C" w:rsidRDefault="006B7402" w:rsidP="0061150B">
            <w:pPr>
              <w:pStyle w:val="a7"/>
              <w:ind w:right="240"/>
              <w:rPr>
                <w:rFonts w:ascii="Times New Roman" w:hAnsi="Times New Roman"/>
                <w:sz w:val="21"/>
                <w:szCs w:val="21"/>
              </w:rPr>
            </w:pPr>
            <w:r>
              <w:rPr>
                <w:rFonts w:ascii="Times New Roman" w:hAnsi="Times New Roman" w:hint="eastAsia"/>
                <w:sz w:val="21"/>
                <w:szCs w:val="21"/>
              </w:rPr>
              <w:t>单位性质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下拉选项：机关事业单位社会团体、国有企业、三资企业、上市公司、民营、私营个体。</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行业类别</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下拉选项：公共管理与社会组织、科研文化卫生教育、金融电力电信、邮政交通运输公用、计算机服务</w:t>
            </w:r>
            <w:r>
              <w:rPr>
                <w:rFonts w:ascii="Times New Roman" w:hAnsi="Times New Roman" w:hint="eastAsia"/>
                <w:sz w:val="21"/>
                <w:szCs w:val="21"/>
              </w:rPr>
              <w:lastRenderedPageBreak/>
              <w:t>与软件业、体育娱乐、工业商业服务业贸易、其他。</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工作岗位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下拉选项：公务员、医生、教师、其他事业单位员工、律师</w:t>
            </w:r>
            <w:r>
              <w:rPr>
                <w:rFonts w:ascii="Times New Roman" w:hAnsi="Times New Roman" w:hint="eastAsia"/>
                <w:sz w:val="21"/>
                <w:szCs w:val="21"/>
              </w:rPr>
              <w:t>/</w:t>
            </w:r>
            <w:r>
              <w:rPr>
                <w:rFonts w:ascii="Times New Roman" w:hAnsi="Times New Roman" w:hint="eastAsia"/>
                <w:sz w:val="21"/>
                <w:szCs w:val="21"/>
              </w:rPr>
              <w:t>会计</w:t>
            </w:r>
            <w:r>
              <w:rPr>
                <w:rFonts w:ascii="Times New Roman" w:hAnsi="Times New Roman" w:hint="eastAsia"/>
                <w:sz w:val="21"/>
                <w:szCs w:val="21"/>
              </w:rPr>
              <w:t>/</w:t>
            </w:r>
            <w:r>
              <w:rPr>
                <w:rFonts w:ascii="Times New Roman" w:hAnsi="Times New Roman" w:hint="eastAsia"/>
                <w:sz w:val="21"/>
                <w:szCs w:val="21"/>
              </w:rPr>
              <w:t>审计师、企业员工（国有企业）、企业员工（三资企业）、企业员工（民营企业）、军人、学生、个体</w:t>
            </w:r>
            <w:r>
              <w:rPr>
                <w:rFonts w:ascii="Times New Roman" w:hAnsi="Times New Roman" w:hint="eastAsia"/>
                <w:sz w:val="21"/>
                <w:szCs w:val="21"/>
              </w:rPr>
              <w:t>/</w:t>
            </w:r>
            <w:r>
              <w:rPr>
                <w:rFonts w:ascii="Times New Roman" w:hAnsi="Times New Roman" w:hint="eastAsia"/>
                <w:sz w:val="21"/>
                <w:szCs w:val="21"/>
              </w:rPr>
              <w:t>自由职业者、其他。</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任职部门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三级联动选择省市区</w:t>
            </w:r>
            <w:r>
              <w:rPr>
                <w:rFonts w:ascii="Times New Roman" w:hAnsi="Times New Roman" w:hint="eastAsia"/>
                <w:sz w:val="21"/>
                <w:szCs w:val="21"/>
              </w:rPr>
              <w:t>/</w:t>
            </w:r>
            <w:r>
              <w:rPr>
                <w:rFonts w:ascii="Times New Roman" w:hAnsi="Times New Roman" w:hint="eastAsia"/>
                <w:sz w:val="21"/>
                <w:szCs w:val="21"/>
              </w:rPr>
              <w:t>县。</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Pr="009B6482" w:rsidRDefault="006B7402" w:rsidP="0061150B">
            <w:pPr>
              <w:pStyle w:val="a7"/>
              <w:ind w:right="240"/>
              <w:rPr>
                <w:rFonts w:ascii="Times New Roman" w:hAnsi="Times New Roman"/>
                <w:sz w:val="21"/>
                <w:szCs w:val="21"/>
              </w:rPr>
            </w:pPr>
            <w:r>
              <w:rPr>
                <w:rFonts w:ascii="Times New Roman" w:hAnsi="Times New Roman" w:hint="eastAsia"/>
                <w:sz w:val="21"/>
                <w:szCs w:val="21"/>
              </w:rPr>
              <w:t>单位详细地址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邮政编码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税前年薪收入</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单位：万</w:t>
            </w:r>
            <w:r>
              <w:rPr>
                <w:rFonts w:ascii="Times New Roman" w:hAnsi="Times New Roman" w:hint="eastAsia"/>
                <w:sz w:val="21"/>
                <w:szCs w:val="21"/>
              </w:rPr>
              <w:t>/</w:t>
            </w:r>
            <w:r>
              <w:rPr>
                <w:rFonts w:ascii="Times New Roman" w:hAnsi="Times New Roman" w:hint="eastAsia"/>
                <w:sz w:val="21"/>
                <w:szCs w:val="21"/>
              </w:rPr>
              <w:t>年。</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现单位工作年限</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单位：年。</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您是否为我行客户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选项：是</w:t>
            </w:r>
            <w:r>
              <w:rPr>
                <w:rFonts w:ascii="Times New Roman" w:hAnsi="Times New Roman" w:hint="eastAsia"/>
                <w:sz w:val="21"/>
                <w:szCs w:val="21"/>
              </w:rPr>
              <w:t>/</w:t>
            </w:r>
            <w:r>
              <w:rPr>
                <w:rFonts w:ascii="Times New Roman" w:hAnsi="Times New Roman" w:hint="eastAsia"/>
                <w:sz w:val="21"/>
                <w:szCs w:val="21"/>
              </w:rPr>
              <w:t>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他行贷记卡银行名称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填写一家即可。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将信用卡、信用卡有关函件寄往本人</w:t>
            </w:r>
          </w:p>
        </w:tc>
        <w:tc>
          <w:tcPr>
            <w:tcW w:w="1275" w:type="dxa"/>
          </w:tcPr>
          <w:p w:rsidR="006B7402" w:rsidRPr="00332FFC"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选项：住宅地址、单位地址。</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交易密码选择</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选项：仅使用签名确认交易、使用密码确认交易。标注：信用卡刷卡消费默认使用签名确认交易，但您可以选择开通</w:t>
            </w:r>
            <w:r>
              <w:rPr>
                <w:rFonts w:ascii="Times New Roman" w:hAnsi="Times New Roman" w:hint="eastAsia"/>
                <w:sz w:val="21"/>
                <w:szCs w:val="21"/>
              </w:rPr>
              <w:t>POS</w:t>
            </w:r>
            <w:r>
              <w:rPr>
                <w:rFonts w:ascii="Times New Roman" w:hAnsi="Times New Roman" w:hint="eastAsia"/>
                <w:sz w:val="21"/>
                <w:szCs w:val="21"/>
              </w:rPr>
              <w:t>消费验秘功能。</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自动转账还款业务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选项：不开通</w:t>
            </w:r>
            <w:r>
              <w:rPr>
                <w:rFonts w:ascii="Times New Roman" w:hAnsi="Times New Roman" w:hint="eastAsia"/>
                <w:sz w:val="21"/>
                <w:szCs w:val="21"/>
              </w:rPr>
              <w:t>/</w:t>
            </w:r>
            <w:r>
              <w:rPr>
                <w:rFonts w:ascii="Times New Roman" w:hAnsi="Times New Roman" w:hint="eastAsia"/>
                <w:sz w:val="21"/>
                <w:szCs w:val="21"/>
              </w:rPr>
              <w:t>开通。</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账单方式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您的账单将以电子邮件的形式发送至您填</w:t>
            </w:r>
            <w:r>
              <w:rPr>
                <w:rFonts w:ascii="Times New Roman" w:hAnsi="Times New Roman" w:hint="eastAsia"/>
                <w:sz w:val="21"/>
                <w:szCs w:val="21"/>
              </w:rPr>
              <w:lastRenderedPageBreak/>
              <w:t>写的电子邮箱。</w:t>
            </w:r>
          </w:p>
        </w:tc>
      </w:tr>
    </w:tbl>
    <w:p w:rsidR="006B7402" w:rsidRDefault="006B7402" w:rsidP="008B4BF2">
      <w:pPr>
        <w:pStyle w:val="af8"/>
        <w:numPr>
          <w:ilvl w:val="0"/>
          <w:numId w:val="41"/>
        </w:numPr>
        <w:ind w:leftChars="0" w:right="240" w:firstLineChars="0"/>
      </w:pPr>
      <w:r>
        <w:rPr>
          <w:rFonts w:hint="eastAsia"/>
        </w:rPr>
        <w:lastRenderedPageBreak/>
        <w:t>确认信息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Pr="00090D5E" w:rsidRDefault="006B7402" w:rsidP="0061150B">
            <w:pPr>
              <w:pStyle w:val="a7"/>
              <w:ind w:right="240"/>
              <w:rPr>
                <w:rFonts w:ascii="Times New Roman" w:hAnsi="Times New Roman"/>
                <w:b/>
                <w:sz w:val="21"/>
                <w:szCs w:val="21"/>
              </w:rPr>
            </w:pPr>
            <w:r w:rsidRPr="00090D5E">
              <w:rPr>
                <w:rFonts w:ascii="Times New Roman" w:hAnsi="Times New Roman" w:hint="eastAsia"/>
                <w:b/>
                <w:sz w:val="21"/>
                <w:szCs w:val="21"/>
              </w:rPr>
              <w:t>主持卡人基本信息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中文姓名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拼音</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性别</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出生日期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证件类型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证件号码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证件有效起始日期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证件有效截止日期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籍贯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090D5E" w:rsidRDefault="006B7402" w:rsidP="0061150B">
            <w:pPr>
              <w:pStyle w:val="a7"/>
              <w:ind w:right="240"/>
              <w:rPr>
                <w:rFonts w:ascii="Times New Roman" w:hAnsi="Times New Roman"/>
                <w:b/>
                <w:sz w:val="21"/>
                <w:szCs w:val="21"/>
              </w:rPr>
            </w:pPr>
            <w:r w:rsidRPr="00090D5E">
              <w:rPr>
                <w:rFonts w:ascii="Times New Roman" w:hAnsi="Times New Roman" w:hint="eastAsia"/>
                <w:b/>
                <w:sz w:val="21"/>
                <w:szCs w:val="21"/>
              </w:rPr>
              <w:t>主持卡人详细信息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详细地址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住宅状况</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住宅电话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车牌号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供养人数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教育程度</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090D5E" w:rsidRDefault="006B7402" w:rsidP="0061150B">
            <w:pPr>
              <w:pStyle w:val="a7"/>
              <w:ind w:right="240"/>
              <w:rPr>
                <w:rFonts w:ascii="Times New Roman" w:hAnsi="Times New Roman"/>
                <w:b/>
                <w:sz w:val="21"/>
                <w:szCs w:val="21"/>
              </w:rPr>
            </w:pPr>
            <w:r w:rsidRPr="00090D5E">
              <w:rPr>
                <w:rFonts w:ascii="Times New Roman" w:hAnsi="Times New Roman" w:hint="eastAsia"/>
                <w:b/>
                <w:sz w:val="21"/>
                <w:szCs w:val="21"/>
              </w:rPr>
              <w:t>联系人信息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联系人姓名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与您的关系</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手机号码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住宅电话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FC4D36" w:rsidRDefault="006B7402" w:rsidP="0061150B">
            <w:pPr>
              <w:pStyle w:val="a7"/>
              <w:ind w:right="240"/>
              <w:rPr>
                <w:rFonts w:ascii="Times New Roman" w:hAnsi="Times New Roman"/>
                <w:b/>
                <w:sz w:val="21"/>
                <w:szCs w:val="21"/>
              </w:rPr>
            </w:pPr>
            <w:r w:rsidRPr="00FC4D36">
              <w:rPr>
                <w:rFonts w:ascii="Times New Roman" w:hAnsi="Times New Roman" w:hint="eastAsia"/>
                <w:b/>
                <w:sz w:val="21"/>
                <w:szCs w:val="21"/>
              </w:rPr>
              <w:t>工作及其他</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就业状态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单位性质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行业类别</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工作岗位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任职部门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单位详细地址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税前年薪收入</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现单位工作年限</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您是否为我行客户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他行贷记卡银行名称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将信用卡、信用卡有关函件寄往本人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15</w:t>
            </w:r>
          </w:p>
        </w:tc>
        <w:tc>
          <w:tcPr>
            <w:tcW w:w="1701" w:type="dxa"/>
          </w:tcPr>
          <w:p w:rsidR="006B7402" w:rsidRPr="00801081" w:rsidRDefault="006B7402" w:rsidP="0061150B">
            <w:pPr>
              <w:pStyle w:val="a7"/>
              <w:ind w:right="240"/>
              <w:rPr>
                <w:rFonts w:ascii="Times New Roman" w:hAnsi="Times New Roman"/>
                <w:sz w:val="21"/>
                <w:szCs w:val="21"/>
              </w:rPr>
            </w:pPr>
            <w:r>
              <w:rPr>
                <w:rFonts w:ascii="Times New Roman" w:hAnsi="Times New Roman" w:hint="eastAsia"/>
                <w:sz w:val="21"/>
                <w:szCs w:val="21"/>
              </w:rPr>
              <w:t>交易密码选择</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自动转账还款业务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账单方式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r>
    </w:tbl>
    <w:p w:rsidR="006B7402" w:rsidRDefault="006B7402" w:rsidP="008B4BF2">
      <w:pPr>
        <w:pStyle w:val="af8"/>
        <w:numPr>
          <w:ilvl w:val="0"/>
          <w:numId w:val="41"/>
        </w:numPr>
        <w:ind w:leftChars="0" w:right="240" w:firstLineChars="0"/>
      </w:pPr>
      <w:r>
        <w:rPr>
          <w:rFonts w:hint="eastAsia"/>
        </w:rPr>
        <w:t>提交成功</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提示语</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您的申请资料已成功递交、我们将尽快审核。并可能通过</w:t>
            </w:r>
            <w:r>
              <w:rPr>
                <w:rFonts w:ascii="Times New Roman" w:hAnsi="Times New Roman" w:hint="eastAsia"/>
                <w:sz w:val="21"/>
                <w:szCs w:val="21"/>
              </w:rPr>
              <w:t>***</w:t>
            </w:r>
            <w:r>
              <w:rPr>
                <w:rFonts w:ascii="Times New Roman" w:hAnsi="Times New Roman" w:hint="eastAsia"/>
                <w:sz w:val="21"/>
                <w:szCs w:val="21"/>
              </w:rPr>
              <w:t>与您核实信息；为加快您的审核，在非工作时间我们也可能与您联系，还请注意接听。</w:t>
            </w:r>
          </w:p>
        </w:tc>
      </w:tr>
    </w:tbl>
    <w:p w:rsidR="006B7402" w:rsidRDefault="006B7402" w:rsidP="006B7402">
      <w:pPr>
        <w:pStyle w:val="4"/>
      </w:pPr>
      <w:r>
        <w:rPr>
          <w:rFonts w:hint="eastAsia"/>
        </w:rPr>
        <w:t>信用卡申请进度查询</w:t>
      </w:r>
    </w:p>
    <w:p w:rsidR="006B7402" w:rsidRDefault="006B7402" w:rsidP="006B7402">
      <w:pPr>
        <w:pStyle w:val="5"/>
        <w:ind w:left="142"/>
      </w:pPr>
      <w:r>
        <w:rPr>
          <w:rFonts w:hint="eastAsia"/>
        </w:rPr>
        <w:t>功能描述</w:t>
      </w:r>
    </w:p>
    <w:p w:rsidR="006B7402" w:rsidRPr="00E74E04" w:rsidRDefault="006B7402" w:rsidP="006B7402">
      <w:r>
        <w:rPr>
          <w:rFonts w:hint="eastAsia"/>
        </w:rPr>
        <w:t>会员可以通过会员中心查看信用卡申请进度。</w:t>
      </w:r>
    </w:p>
    <w:p w:rsidR="006B7402" w:rsidRDefault="006B7402" w:rsidP="006B7402">
      <w:pPr>
        <w:pStyle w:val="5"/>
        <w:ind w:left="142"/>
      </w:pPr>
      <w:r>
        <w:rPr>
          <w:rFonts w:hint="eastAsia"/>
        </w:rPr>
        <w:lastRenderedPageBreak/>
        <w:t>业务流程</w:t>
      </w:r>
    </w:p>
    <w:p w:rsidR="006B7402" w:rsidRDefault="006B7402" w:rsidP="008B4BF2">
      <w:pPr>
        <w:pStyle w:val="af8"/>
        <w:numPr>
          <w:ilvl w:val="0"/>
          <w:numId w:val="42"/>
        </w:numPr>
        <w:ind w:leftChars="0" w:right="240" w:firstLineChars="0"/>
      </w:pPr>
      <w:r>
        <w:rPr>
          <w:rFonts w:hint="eastAsia"/>
        </w:rPr>
        <w:t>会员通过信用卡申请，提交资料；</w:t>
      </w:r>
    </w:p>
    <w:p w:rsidR="006B7402" w:rsidRDefault="006B7402" w:rsidP="008B4BF2">
      <w:pPr>
        <w:pStyle w:val="af8"/>
        <w:numPr>
          <w:ilvl w:val="0"/>
          <w:numId w:val="42"/>
        </w:numPr>
        <w:ind w:leftChars="0" w:right="240" w:firstLineChars="0"/>
      </w:pPr>
      <w:r>
        <w:rPr>
          <w:rFonts w:hint="eastAsia"/>
        </w:rPr>
        <w:t>信用卡中心审核资料，信用卡系统通过接口返回审核信息给电商平台；</w:t>
      </w:r>
    </w:p>
    <w:p w:rsidR="006B7402" w:rsidRPr="00D07997" w:rsidRDefault="006B7402" w:rsidP="008B4BF2">
      <w:pPr>
        <w:pStyle w:val="af8"/>
        <w:numPr>
          <w:ilvl w:val="0"/>
          <w:numId w:val="42"/>
        </w:numPr>
        <w:ind w:leftChars="0" w:right="240" w:firstLineChars="0"/>
      </w:pPr>
      <w:r>
        <w:rPr>
          <w:rFonts w:hint="eastAsia"/>
        </w:rPr>
        <w:t>电商平台查询审核进度。</w:t>
      </w:r>
    </w:p>
    <w:p w:rsidR="006B7402" w:rsidRDefault="006B7402" w:rsidP="006B7402">
      <w:pPr>
        <w:pStyle w:val="5"/>
        <w:ind w:left="142"/>
      </w:pPr>
      <w:r>
        <w:rPr>
          <w:rFonts w:hint="eastAsia"/>
        </w:rPr>
        <w:t>业务规则</w:t>
      </w:r>
    </w:p>
    <w:p w:rsidR="006B7402" w:rsidRDefault="006B7402" w:rsidP="008B4BF2">
      <w:pPr>
        <w:pStyle w:val="af8"/>
        <w:numPr>
          <w:ilvl w:val="0"/>
          <w:numId w:val="424"/>
        </w:numPr>
        <w:ind w:leftChars="0" w:right="240" w:firstLineChars="0"/>
      </w:pPr>
      <w:r>
        <w:rPr>
          <w:rFonts w:hint="eastAsia"/>
        </w:rPr>
        <w:t>支持查询系统</w:t>
      </w:r>
      <w:r>
        <w:rPr>
          <w:rFonts w:hint="eastAsia"/>
        </w:rPr>
        <w:t>API</w:t>
      </w:r>
      <w:r>
        <w:rPr>
          <w:rFonts w:hint="eastAsia"/>
        </w:rPr>
        <w:t>接口；</w:t>
      </w:r>
    </w:p>
    <w:p w:rsidR="006B7402" w:rsidRPr="00670874" w:rsidRDefault="006B7402" w:rsidP="008B4BF2">
      <w:pPr>
        <w:pStyle w:val="af8"/>
        <w:numPr>
          <w:ilvl w:val="0"/>
          <w:numId w:val="424"/>
        </w:numPr>
        <w:ind w:leftChars="0" w:right="240" w:firstLineChars="0"/>
      </w:pPr>
      <w:r w:rsidRPr="00670874">
        <w:rPr>
          <w:rFonts w:hint="eastAsia"/>
        </w:rPr>
        <w:t>因目前仅支持身份证申请，故证件类型默认身份证；</w:t>
      </w:r>
    </w:p>
    <w:p w:rsidR="006B7402" w:rsidRDefault="006B7402" w:rsidP="008B4BF2">
      <w:pPr>
        <w:pStyle w:val="af8"/>
        <w:numPr>
          <w:ilvl w:val="0"/>
          <w:numId w:val="424"/>
        </w:numPr>
        <w:ind w:leftChars="0" w:right="240" w:firstLineChars="0"/>
      </w:pPr>
      <w:r w:rsidRPr="00670874">
        <w:rPr>
          <w:rFonts w:hint="eastAsia"/>
        </w:rPr>
        <w:t>自动校验手工输入证件号码的合法性；</w:t>
      </w:r>
    </w:p>
    <w:p w:rsidR="006B7402" w:rsidRPr="00670874" w:rsidRDefault="006B7402" w:rsidP="008B4BF2">
      <w:pPr>
        <w:pStyle w:val="af8"/>
        <w:numPr>
          <w:ilvl w:val="0"/>
          <w:numId w:val="424"/>
        </w:numPr>
        <w:ind w:leftChars="0" w:right="240" w:firstLineChars="0"/>
      </w:pPr>
      <w:r w:rsidRPr="00670874">
        <w:rPr>
          <w:rFonts w:hint="eastAsia"/>
        </w:rPr>
        <w:t>状态分为：待受理、审批中、审核通过、未通过。</w:t>
      </w:r>
    </w:p>
    <w:p w:rsidR="006B7402" w:rsidRDefault="006B7402" w:rsidP="006B7402">
      <w:pPr>
        <w:pStyle w:val="5"/>
        <w:ind w:left="142"/>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证件类型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默认</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证件号码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审核结果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申请进度说明</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Pr="00180FAC" w:rsidRDefault="006B7402" w:rsidP="006B7402"/>
    <w:p w:rsidR="006B7402" w:rsidRPr="00474D44" w:rsidRDefault="006B7402" w:rsidP="006B7402">
      <w:pPr>
        <w:pStyle w:val="3"/>
        <w:ind w:right="240"/>
      </w:pPr>
      <w:bookmarkStart w:id="80" w:name="_Toc446774403"/>
      <w:bookmarkStart w:id="81" w:name="_Toc405748467"/>
      <w:bookmarkStart w:id="82" w:name="_Toc408470233"/>
      <w:bookmarkEnd w:id="58"/>
      <w:bookmarkEnd w:id="59"/>
      <w:r w:rsidRPr="00474D44">
        <w:rPr>
          <w:rFonts w:hint="eastAsia"/>
        </w:rPr>
        <w:t>商品列表</w:t>
      </w:r>
      <w:bookmarkEnd w:id="80"/>
    </w:p>
    <w:p w:rsidR="006B7402" w:rsidRPr="00474D44" w:rsidRDefault="006B7402" w:rsidP="006B7402">
      <w:pPr>
        <w:pStyle w:val="4"/>
        <w:ind w:right="240"/>
      </w:pPr>
      <w:r w:rsidRPr="00474D44">
        <w:rPr>
          <w:rFonts w:hint="eastAsia"/>
        </w:rPr>
        <w:t>推荐商品</w:t>
      </w:r>
    </w:p>
    <w:p w:rsidR="006B7402" w:rsidRDefault="006B7402" w:rsidP="006B7402">
      <w:pPr>
        <w:pStyle w:val="5"/>
        <w:ind w:left="142" w:right="240"/>
      </w:pPr>
      <w:r>
        <w:t>功能描述</w:t>
      </w:r>
    </w:p>
    <w:p w:rsidR="006B7402" w:rsidRDefault="006B7402" w:rsidP="006B7402">
      <w:pPr>
        <w:ind w:right="240" w:firstLine="425"/>
      </w:pPr>
      <w:r w:rsidRPr="007B32E5">
        <w:rPr>
          <w:rFonts w:hint="eastAsia"/>
        </w:rPr>
        <w:t>根据推荐规则显示商品。</w:t>
      </w:r>
    </w:p>
    <w:p w:rsidR="006B7402" w:rsidRPr="00424E55" w:rsidRDefault="006B7402" w:rsidP="006B7402">
      <w:pPr>
        <w:ind w:right="240"/>
        <w:rPr>
          <w:color w:val="0D2FD9"/>
          <w:szCs w:val="24"/>
        </w:rPr>
      </w:pPr>
      <w:r w:rsidRPr="00424E55">
        <w:rPr>
          <w:color w:val="0D2FD9"/>
        </w:rPr>
        <w:t>按照规则筛选、设置推荐商品等方法实现商品的展示，对不同的方法设置优先级。</w:t>
      </w:r>
    </w:p>
    <w:p w:rsidR="006B7402" w:rsidRDefault="006B7402" w:rsidP="006B7402">
      <w:pPr>
        <w:pStyle w:val="5"/>
        <w:ind w:left="142" w:right="240"/>
      </w:pPr>
      <w:r>
        <w:rPr>
          <w:rFonts w:hint="eastAsia"/>
        </w:rPr>
        <w:t>业务流程</w:t>
      </w:r>
    </w:p>
    <w:p w:rsidR="006B7402" w:rsidRPr="00797E9F" w:rsidRDefault="006B7402" w:rsidP="006B7402">
      <w:r>
        <w:rPr>
          <w:rFonts w:hint="eastAsia"/>
        </w:rPr>
        <w:lastRenderedPageBreak/>
        <w:t>注册用户登录商城，进入首页。</w:t>
      </w:r>
    </w:p>
    <w:p w:rsidR="006B7402" w:rsidRDefault="006B7402" w:rsidP="006B7402">
      <w:pPr>
        <w:pStyle w:val="5"/>
        <w:ind w:left="142" w:right="240"/>
      </w:pPr>
      <w:r>
        <w:rPr>
          <w:rFonts w:hint="eastAsia"/>
        </w:rPr>
        <w:t>业务规则</w:t>
      </w:r>
    </w:p>
    <w:p w:rsidR="006B7402" w:rsidRPr="00797E9F" w:rsidRDefault="006B7402" w:rsidP="006B7402">
      <w:r>
        <w:rPr>
          <w:rFonts w:hint="eastAsia"/>
        </w:rPr>
        <w:t>无。</w:t>
      </w: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备注</w:t>
            </w:r>
          </w:p>
        </w:tc>
      </w:tr>
      <w:tr w:rsidR="006B7402" w:rsidTr="0061150B">
        <w:tc>
          <w:tcPr>
            <w:tcW w:w="675" w:type="dxa"/>
            <w:vAlign w:val="center"/>
          </w:tcPr>
          <w:p w:rsidR="006B7402" w:rsidRDefault="006B7402" w:rsidP="008B4BF2">
            <w:pPr>
              <w:numPr>
                <w:ilvl w:val="0"/>
                <w:numId w:val="43"/>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商品图片</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图片</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在推荐模块可平铺或拉伸展开</w:t>
            </w:r>
          </w:p>
        </w:tc>
      </w:tr>
      <w:tr w:rsidR="006B7402" w:rsidTr="0061150B">
        <w:tc>
          <w:tcPr>
            <w:tcW w:w="675" w:type="dxa"/>
            <w:vAlign w:val="center"/>
          </w:tcPr>
          <w:p w:rsidR="006B7402" w:rsidRDefault="006B7402" w:rsidP="008B4BF2">
            <w:pPr>
              <w:numPr>
                <w:ilvl w:val="0"/>
                <w:numId w:val="43"/>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商品信息</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43"/>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商品价格</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43"/>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商品优点</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bl>
    <w:p w:rsidR="006B7402" w:rsidRPr="0013299E" w:rsidRDefault="006B7402" w:rsidP="006B7402">
      <w:pPr>
        <w:ind w:left="425" w:right="240" w:firstLine="0"/>
      </w:pPr>
    </w:p>
    <w:p w:rsidR="006B7402" w:rsidRPr="00474D44" w:rsidRDefault="006B7402" w:rsidP="006B7402">
      <w:pPr>
        <w:pStyle w:val="4"/>
        <w:ind w:right="240"/>
      </w:pPr>
      <w:r w:rsidRPr="00474D44">
        <w:rPr>
          <w:rFonts w:hint="eastAsia"/>
        </w:rPr>
        <w:t>商品筛选</w:t>
      </w:r>
    </w:p>
    <w:p w:rsidR="006B7402" w:rsidRDefault="006B7402" w:rsidP="006B7402">
      <w:pPr>
        <w:pStyle w:val="5"/>
        <w:ind w:left="142" w:right="240"/>
      </w:pPr>
      <w:r>
        <w:t>功能描述</w:t>
      </w:r>
    </w:p>
    <w:p w:rsidR="006B7402" w:rsidRPr="006B7402" w:rsidRDefault="006B7402" w:rsidP="006B7402">
      <w:pPr>
        <w:ind w:right="240"/>
        <w:rPr>
          <w:szCs w:val="24"/>
        </w:rPr>
      </w:pPr>
      <w:r w:rsidRPr="006B7402">
        <w:rPr>
          <w:rFonts w:hint="eastAsia"/>
          <w:szCs w:val="24"/>
        </w:rPr>
        <w:t>根据商品的属性包括：品牌，样式，颜色，尺码，等相关属性规格进行筛选；按销量、价格来对商品进行临时分类排序，方便顾客挑选商品。</w:t>
      </w:r>
    </w:p>
    <w:p w:rsidR="006B7402" w:rsidRDefault="006B7402" w:rsidP="006B7402">
      <w:pPr>
        <w:pStyle w:val="5"/>
        <w:ind w:left="142" w:right="240"/>
      </w:pPr>
      <w:r>
        <w:rPr>
          <w:rFonts w:hint="eastAsia"/>
        </w:rPr>
        <w:t>业务流程</w:t>
      </w:r>
    </w:p>
    <w:p w:rsidR="006B7402" w:rsidRDefault="006B7402" w:rsidP="008B4BF2">
      <w:pPr>
        <w:pStyle w:val="af8"/>
        <w:numPr>
          <w:ilvl w:val="0"/>
          <w:numId w:val="44"/>
        </w:numPr>
        <w:ind w:leftChars="0" w:right="240" w:firstLineChars="0"/>
      </w:pPr>
      <w:r>
        <w:rPr>
          <w:rFonts w:hint="eastAsia"/>
        </w:rPr>
        <w:t>注册用户登录商城，进入首页。</w:t>
      </w:r>
    </w:p>
    <w:p w:rsidR="006B7402" w:rsidRPr="0028132D" w:rsidRDefault="006B7402" w:rsidP="008B4BF2">
      <w:pPr>
        <w:pStyle w:val="af8"/>
        <w:numPr>
          <w:ilvl w:val="0"/>
          <w:numId w:val="44"/>
        </w:numPr>
        <w:ind w:leftChars="0" w:right="240" w:firstLineChars="0"/>
      </w:pPr>
      <w:r>
        <w:rPr>
          <w:rFonts w:hint="eastAsia"/>
        </w:rPr>
        <w:t>选择标签筛选条件相符的商品。</w:t>
      </w:r>
    </w:p>
    <w:p w:rsidR="006B7402" w:rsidRDefault="006B7402" w:rsidP="006B7402">
      <w:pPr>
        <w:pStyle w:val="5"/>
        <w:ind w:left="142" w:right="240"/>
      </w:pPr>
      <w:r>
        <w:rPr>
          <w:rFonts w:hint="eastAsia"/>
        </w:rPr>
        <w:t>业务规则</w:t>
      </w:r>
    </w:p>
    <w:p w:rsidR="006B7402" w:rsidRPr="00797E9F" w:rsidRDefault="006B7402" w:rsidP="006B7402">
      <w:r>
        <w:rPr>
          <w:rFonts w:hint="eastAsia"/>
        </w:rPr>
        <w:t>无。</w:t>
      </w: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最顶级分类名称</w:t>
            </w:r>
            <w:r>
              <w:rPr>
                <w:rFonts w:ascii="Times New Roman" w:hAnsi="Times New Roman" w:hint="eastAsia"/>
                <w:sz w:val="21"/>
                <w:szCs w:val="21"/>
              </w:rPr>
              <w:t>&gt;</w:t>
            </w:r>
            <w:r>
              <w:rPr>
                <w:rFonts w:ascii="Times New Roman" w:hAnsi="Times New Roman" w:hint="eastAsia"/>
                <w:sz w:val="21"/>
                <w:szCs w:val="21"/>
              </w:rPr>
              <w:t>子级分类名称</w:t>
            </w:r>
            <w:r>
              <w:rPr>
                <w:rFonts w:ascii="Times New Roman" w:hAnsi="Times New Roman" w:hint="eastAsia"/>
                <w:sz w:val="21"/>
                <w:szCs w:val="21"/>
              </w:rPr>
              <w:t>&gt;</w:t>
            </w:r>
          </w:p>
          <w:p w:rsidR="006B7402" w:rsidRPr="00037C8F" w:rsidRDefault="006B7402" w:rsidP="0061150B">
            <w:pPr>
              <w:pStyle w:val="a7"/>
              <w:rPr>
                <w:rFonts w:ascii="Times New Roman" w:hAnsi="Times New Roman"/>
                <w:sz w:val="21"/>
                <w:szCs w:val="21"/>
              </w:rPr>
            </w:pPr>
            <w:r>
              <w:rPr>
                <w:rFonts w:ascii="Times New Roman" w:hAnsi="Times New Roman" w:hint="eastAsia"/>
                <w:sz w:val="21"/>
                <w:szCs w:val="21"/>
              </w:rPr>
              <w:t>子级分类名称</w:t>
            </w:r>
            <w:r>
              <w:rPr>
                <w:rFonts w:ascii="Times New Roman" w:hAnsi="Times New Roman" w:hint="eastAsia"/>
                <w:sz w:val="21"/>
                <w:szCs w:val="21"/>
              </w:rPr>
              <w:t xml:space="preserve">   </w:t>
            </w:r>
            <w:r>
              <w:rPr>
                <w:rFonts w:ascii="Times New Roman" w:hAnsi="Times New Roman" w:hint="eastAsia"/>
                <w:sz w:val="21"/>
                <w:szCs w:val="21"/>
              </w:rPr>
              <w:t>商品筛选</w:t>
            </w:r>
            <w:r>
              <w:rPr>
                <w:rFonts w:ascii="Times New Roman" w:hAnsi="Times New Roman" w:hint="eastAsia"/>
                <w:sz w:val="21"/>
                <w:szCs w:val="21"/>
              </w:rPr>
              <w:t xml:space="preserve">  </w:t>
            </w:r>
            <w:r>
              <w:rPr>
                <w:rFonts w:ascii="Times New Roman" w:hAnsi="Times New Roman" w:hint="eastAsia"/>
                <w:sz w:val="21"/>
                <w:szCs w:val="21"/>
              </w:rPr>
              <w:t>共</w:t>
            </w:r>
            <w:r>
              <w:rPr>
                <w:rFonts w:ascii="Times New Roman" w:hAnsi="Times New Roman" w:hint="eastAsia"/>
                <w:sz w:val="21"/>
                <w:szCs w:val="21"/>
              </w:rPr>
              <w:t>XX</w:t>
            </w:r>
            <w:r>
              <w:rPr>
                <w:rFonts w:ascii="Times New Roman" w:hAnsi="Times New Roman" w:hint="eastAsia"/>
                <w:sz w:val="21"/>
                <w:szCs w:val="21"/>
              </w:rPr>
              <w:t>个商品</w:t>
            </w:r>
          </w:p>
        </w:tc>
      </w:tr>
      <w:tr w:rsidR="006B7402" w:rsidTr="0061150B">
        <w:tc>
          <w:tcPr>
            <w:tcW w:w="675" w:type="dxa"/>
            <w:vAlign w:val="center"/>
          </w:tcPr>
          <w:p w:rsidR="006B7402" w:rsidRDefault="006B7402" w:rsidP="008B4BF2">
            <w:pPr>
              <w:numPr>
                <w:ilvl w:val="0"/>
                <w:numId w:val="45"/>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品牌</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筛选标签</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陈列多个标签，若标签过多会出现更多按钮，可多选</w:t>
            </w:r>
          </w:p>
        </w:tc>
      </w:tr>
      <w:tr w:rsidR="006B7402" w:rsidTr="0061150B">
        <w:tc>
          <w:tcPr>
            <w:tcW w:w="675" w:type="dxa"/>
            <w:vAlign w:val="center"/>
          </w:tcPr>
          <w:p w:rsidR="006B7402" w:rsidRDefault="006B7402" w:rsidP="008B4BF2">
            <w:pPr>
              <w:numPr>
                <w:ilvl w:val="0"/>
                <w:numId w:val="45"/>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价格</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筛选标签</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可以选择区间也可以自定义输入</w:t>
            </w:r>
          </w:p>
        </w:tc>
      </w:tr>
      <w:tr w:rsidR="006B7402" w:rsidTr="0061150B">
        <w:tc>
          <w:tcPr>
            <w:tcW w:w="675" w:type="dxa"/>
            <w:vAlign w:val="center"/>
          </w:tcPr>
          <w:p w:rsidR="006B7402" w:rsidRDefault="006B7402" w:rsidP="008B4BF2">
            <w:pPr>
              <w:numPr>
                <w:ilvl w:val="0"/>
                <w:numId w:val="45"/>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风格</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筛选标签</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陈列多个标签，若标签过多会出现更多按钮，可多选</w:t>
            </w:r>
          </w:p>
        </w:tc>
      </w:tr>
      <w:tr w:rsidR="006B7402" w:rsidTr="0061150B">
        <w:tc>
          <w:tcPr>
            <w:tcW w:w="675" w:type="dxa"/>
            <w:vAlign w:val="center"/>
          </w:tcPr>
          <w:p w:rsidR="006B7402" w:rsidRDefault="006B7402" w:rsidP="008B4BF2">
            <w:pPr>
              <w:numPr>
                <w:ilvl w:val="0"/>
                <w:numId w:val="45"/>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长度</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筛选标签</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陈列多个标签，若标签过多会出现更多按钮，可多选</w:t>
            </w:r>
          </w:p>
        </w:tc>
      </w:tr>
      <w:tr w:rsidR="006B7402" w:rsidTr="0061150B">
        <w:tc>
          <w:tcPr>
            <w:tcW w:w="675" w:type="dxa"/>
            <w:vAlign w:val="center"/>
          </w:tcPr>
          <w:p w:rsidR="006B7402" w:rsidRDefault="006B7402" w:rsidP="008B4BF2">
            <w:pPr>
              <w:numPr>
                <w:ilvl w:val="0"/>
                <w:numId w:val="45"/>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版型</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筛选标签</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陈列多个标签，若标签过多会出现更多按钮，可多选</w:t>
            </w:r>
          </w:p>
        </w:tc>
      </w:tr>
      <w:tr w:rsidR="006B7402" w:rsidTr="0061150B">
        <w:tc>
          <w:tcPr>
            <w:tcW w:w="675" w:type="dxa"/>
            <w:vAlign w:val="center"/>
          </w:tcPr>
          <w:p w:rsidR="006B7402" w:rsidRDefault="006B7402" w:rsidP="008B4BF2">
            <w:pPr>
              <w:numPr>
                <w:ilvl w:val="0"/>
                <w:numId w:val="45"/>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更多选项（内容随选择的品牌变化）</w:t>
            </w:r>
          </w:p>
        </w:tc>
        <w:tc>
          <w:tcPr>
            <w:tcW w:w="1558" w:type="dxa"/>
            <w:vAlign w:val="center"/>
          </w:tcPr>
          <w:p w:rsidR="006B7402" w:rsidRPr="00C042EF" w:rsidRDefault="006B7402" w:rsidP="0061150B">
            <w:pPr>
              <w:pStyle w:val="a7"/>
              <w:rPr>
                <w:rFonts w:ascii="Times New Roman" w:hAnsi="Times New Roman"/>
                <w:sz w:val="21"/>
                <w:szCs w:val="21"/>
              </w:rPr>
            </w:pPr>
            <w:r>
              <w:rPr>
                <w:rFonts w:ascii="Times New Roman" w:hAnsi="Times New Roman" w:hint="eastAsia"/>
                <w:sz w:val="21"/>
                <w:szCs w:val="21"/>
              </w:rPr>
              <w:t>更多的筛选标签</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点击展开更多的关于当前品牌的筛选标签，可收起。</w:t>
            </w:r>
          </w:p>
        </w:tc>
      </w:tr>
    </w:tbl>
    <w:p w:rsidR="006B7402" w:rsidRPr="00EE04B8" w:rsidRDefault="006B7402" w:rsidP="006B7402">
      <w:pPr>
        <w:ind w:right="240"/>
      </w:pPr>
    </w:p>
    <w:p w:rsidR="006B7402" w:rsidRPr="00474D44" w:rsidRDefault="006B7402" w:rsidP="006B7402">
      <w:pPr>
        <w:pStyle w:val="4"/>
        <w:ind w:right="240"/>
        <w:rPr>
          <w:sz w:val="24"/>
        </w:rPr>
      </w:pPr>
      <w:r w:rsidRPr="00474D44">
        <w:rPr>
          <w:rFonts w:hint="eastAsia"/>
        </w:rPr>
        <w:t>商品列表</w:t>
      </w:r>
    </w:p>
    <w:p w:rsidR="006B7402" w:rsidRDefault="006B7402" w:rsidP="006B7402">
      <w:pPr>
        <w:pStyle w:val="5"/>
        <w:ind w:left="142" w:right="240"/>
      </w:pPr>
      <w:r>
        <w:t>功能描述</w:t>
      </w:r>
    </w:p>
    <w:p w:rsidR="006B7402" w:rsidRPr="006B7402" w:rsidRDefault="006B7402" w:rsidP="006B7402">
      <w:pPr>
        <w:ind w:right="240"/>
        <w:rPr>
          <w:szCs w:val="24"/>
        </w:rPr>
      </w:pPr>
      <w:r w:rsidRPr="006B7402">
        <w:rPr>
          <w:rFonts w:hint="eastAsia"/>
          <w:szCs w:val="24"/>
        </w:rPr>
        <w:t>橱窗模式：显示商品的图片，默认一行四个商品，列表模式：显示商品图片及销售信息，默认一行一个商品。</w:t>
      </w:r>
    </w:p>
    <w:p w:rsidR="006B7402" w:rsidRDefault="006B7402" w:rsidP="006B7402">
      <w:pPr>
        <w:pStyle w:val="5"/>
        <w:ind w:left="142" w:right="240"/>
      </w:pPr>
      <w:r>
        <w:rPr>
          <w:rFonts w:hint="eastAsia"/>
        </w:rPr>
        <w:t>业务流程</w:t>
      </w:r>
    </w:p>
    <w:p w:rsidR="006B7402" w:rsidRDefault="006B7402" w:rsidP="008B4BF2">
      <w:pPr>
        <w:pStyle w:val="af8"/>
        <w:numPr>
          <w:ilvl w:val="0"/>
          <w:numId w:val="46"/>
        </w:numPr>
        <w:ind w:leftChars="0" w:right="240" w:firstLineChars="0"/>
      </w:pPr>
      <w:r>
        <w:rPr>
          <w:rFonts w:hint="eastAsia"/>
        </w:rPr>
        <w:t>注册用户登录商城，进入首页；</w:t>
      </w:r>
    </w:p>
    <w:p w:rsidR="006B7402" w:rsidRPr="00797E9F" w:rsidRDefault="006B7402" w:rsidP="008B4BF2">
      <w:pPr>
        <w:pStyle w:val="af8"/>
        <w:numPr>
          <w:ilvl w:val="0"/>
          <w:numId w:val="46"/>
        </w:numPr>
        <w:ind w:leftChars="0" w:right="240" w:firstLineChars="0"/>
      </w:pPr>
      <w:r>
        <w:rPr>
          <w:rFonts w:hint="eastAsia"/>
        </w:rPr>
        <w:t>选择标签筛选条件相符的商品。</w:t>
      </w:r>
    </w:p>
    <w:p w:rsidR="006B7402" w:rsidRDefault="006B7402" w:rsidP="006B7402">
      <w:pPr>
        <w:pStyle w:val="5"/>
        <w:ind w:left="142" w:right="240"/>
      </w:pPr>
      <w:r>
        <w:rPr>
          <w:rFonts w:hint="eastAsia"/>
        </w:rPr>
        <w:t>业务规则</w:t>
      </w:r>
    </w:p>
    <w:p w:rsidR="006B7402" w:rsidRPr="00797E9F" w:rsidRDefault="006B7402" w:rsidP="006B7402">
      <w:r>
        <w:rPr>
          <w:rFonts w:hint="eastAsia"/>
        </w:rPr>
        <w:t>无。</w:t>
      </w: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备注</w:t>
            </w:r>
          </w:p>
        </w:tc>
      </w:tr>
      <w:tr w:rsidR="006B7402" w:rsidTr="0061150B">
        <w:tc>
          <w:tcPr>
            <w:tcW w:w="675" w:type="dxa"/>
            <w:vAlign w:val="center"/>
          </w:tcPr>
          <w:p w:rsidR="006B7402" w:rsidRDefault="006B7402" w:rsidP="008B4BF2">
            <w:pPr>
              <w:numPr>
                <w:ilvl w:val="0"/>
                <w:numId w:val="47"/>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商品筛选标签栏</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筛选标签</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陈列若干个标签，若标签过多会出现更多按钮，可多选</w:t>
            </w:r>
          </w:p>
        </w:tc>
      </w:tr>
      <w:tr w:rsidR="006B7402" w:rsidTr="0061150B">
        <w:tc>
          <w:tcPr>
            <w:tcW w:w="675" w:type="dxa"/>
            <w:vAlign w:val="center"/>
          </w:tcPr>
          <w:p w:rsidR="006B7402" w:rsidRDefault="006B7402" w:rsidP="008B4BF2">
            <w:pPr>
              <w:numPr>
                <w:ilvl w:val="0"/>
                <w:numId w:val="47"/>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商品图片</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图片</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默认一行四个商品</w:t>
            </w:r>
          </w:p>
        </w:tc>
      </w:tr>
      <w:tr w:rsidR="006B7402" w:rsidTr="0061150B">
        <w:tc>
          <w:tcPr>
            <w:tcW w:w="675" w:type="dxa"/>
            <w:vAlign w:val="center"/>
          </w:tcPr>
          <w:p w:rsidR="006B7402" w:rsidRDefault="006B7402" w:rsidP="008B4BF2">
            <w:pPr>
              <w:numPr>
                <w:ilvl w:val="0"/>
                <w:numId w:val="47"/>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价格</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47"/>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商品简介</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商品名称、品牌、大小等</w:t>
            </w:r>
          </w:p>
        </w:tc>
      </w:tr>
      <w:tr w:rsidR="006B7402" w:rsidTr="0061150B">
        <w:tc>
          <w:tcPr>
            <w:tcW w:w="675" w:type="dxa"/>
            <w:vAlign w:val="center"/>
          </w:tcPr>
          <w:p w:rsidR="006B7402" w:rsidRDefault="006B7402" w:rsidP="008B4BF2">
            <w:pPr>
              <w:numPr>
                <w:ilvl w:val="0"/>
                <w:numId w:val="47"/>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评价统计</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收到评价统计显示</w:t>
            </w:r>
          </w:p>
        </w:tc>
      </w:tr>
      <w:tr w:rsidR="006B7402" w:rsidTr="0061150B">
        <w:tc>
          <w:tcPr>
            <w:tcW w:w="675" w:type="dxa"/>
            <w:vAlign w:val="center"/>
          </w:tcPr>
          <w:p w:rsidR="006B7402" w:rsidRDefault="006B7402" w:rsidP="008B4BF2">
            <w:pPr>
              <w:numPr>
                <w:ilvl w:val="0"/>
                <w:numId w:val="47"/>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□对比</w:t>
            </w:r>
          </w:p>
        </w:tc>
        <w:tc>
          <w:tcPr>
            <w:tcW w:w="1558" w:type="dxa"/>
            <w:vAlign w:val="center"/>
          </w:tcPr>
          <w:p w:rsidR="006B7402" w:rsidRPr="00C042EF"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点击添加到对比栏</w:t>
            </w:r>
          </w:p>
        </w:tc>
      </w:tr>
      <w:tr w:rsidR="006B7402" w:rsidTr="0061150B">
        <w:tc>
          <w:tcPr>
            <w:tcW w:w="675" w:type="dxa"/>
            <w:vAlign w:val="center"/>
          </w:tcPr>
          <w:p w:rsidR="006B7402" w:rsidRDefault="006B7402" w:rsidP="008B4BF2">
            <w:pPr>
              <w:numPr>
                <w:ilvl w:val="0"/>
                <w:numId w:val="47"/>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sidRPr="00865158">
              <w:rPr>
                <w:rFonts w:ascii="Cambria Math" w:hAnsi="Cambria Math" w:cs="Cambria Math"/>
                <w:sz w:val="21"/>
                <w:szCs w:val="21"/>
              </w:rPr>
              <w:t>♡</w:t>
            </w:r>
            <w:r>
              <w:rPr>
                <w:rFonts w:ascii="Cambria Math" w:hAnsi="Cambria Math" w:cs="Cambria Math" w:hint="eastAsia"/>
                <w:sz w:val="21"/>
                <w:szCs w:val="21"/>
              </w:rPr>
              <w:t>关注</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鼠标处于按钮时，</w:t>
            </w:r>
            <w:r w:rsidRPr="00865158">
              <w:rPr>
                <w:rFonts w:ascii="Cambria Math" w:hAnsi="Cambria Math" w:cs="Cambria Math"/>
                <w:sz w:val="21"/>
                <w:szCs w:val="21"/>
              </w:rPr>
              <w:t>♡</w:t>
            </w:r>
            <w:r>
              <w:rPr>
                <w:rFonts w:ascii="Cambria Math" w:hAnsi="Cambria Math" w:cs="Cambria Math" w:hint="eastAsia"/>
                <w:sz w:val="21"/>
                <w:szCs w:val="21"/>
              </w:rPr>
              <w:t>变为❤</w:t>
            </w:r>
          </w:p>
        </w:tc>
      </w:tr>
      <w:tr w:rsidR="006B7402" w:rsidTr="0061150B">
        <w:tc>
          <w:tcPr>
            <w:tcW w:w="675" w:type="dxa"/>
            <w:vAlign w:val="center"/>
          </w:tcPr>
          <w:p w:rsidR="006B7402" w:rsidRDefault="006B7402" w:rsidP="008B4BF2">
            <w:pPr>
              <w:numPr>
                <w:ilvl w:val="0"/>
                <w:numId w:val="47"/>
              </w:numPr>
              <w:spacing w:line="240" w:lineRule="auto"/>
              <w:rPr>
                <w:sz w:val="21"/>
                <w:szCs w:val="21"/>
              </w:rPr>
            </w:pPr>
          </w:p>
        </w:tc>
        <w:tc>
          <w:tcPr>
            <w:tcW w:w="1418" w:type="dxa"/>
            <w:vAlign w:val="center"/>
          </w:tcPr>
          <w:p w:rsidR="006B7402" w:rsidRPr="00865158" w:rsidRDefault="006B7402" w:rsidP="0061150B">
            <w:pPr>
              <w:pStyle w:val="a7"/>
              <w:rPr>
                <w:rFonts w:ascii="Times New Roman" w:hAnsi="Times New Roman"/>
                <w:sz w:val="21"/>
                <w:szCs w:val="21"/>
              </w:rPr>
            </w:pPr>
            <w:r>
              <w:rPr>
                <w:rFonts w:ascii="Times New Roman" w:hAnsi="Times New Roman" w:hint="eastAsia"/>
                <w:sz w:val="21"/>
                <w:szCs w:val="21"/>
              </w:rPr>
              <w:t>加入购物车</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将商品加入购物车的，等待结算</w:t>
            </w:r>
          </w:p>
        </w:tc>
      </w:tr>
    </w:tbl>
    <w:p w:rsidR="006B7402" w:rsidRPr="00B17FD9" w:rsidRDefault="006B7402" w:rsidP="006B7402">
      <w:pPr>
        <w:ind w:right="240"/>
      </w:pPr>
    </w:p>
    <w:p w:rsidR="006B7402" w:rsidRPr="00474D44" w:rsidRDefault="006B7402" w:rsidP="006B7402">
      <w:pPr>
        <w:pStyle w:val="4"/>
        <w:ind w:right="240"/>
        <w:rPr>
          <w:sz w:val="24"/>
        </w:rPr>
      </w:pPr>
      <w:r w:rsidRPr="00474D44">
        <w:rPr>
          <w:rFonts w:hint="eastAsia"/>
        </w:rPr>
        <w:t>商品排序</w:t>
      </w:r>
    </w:p>
    <w:p w:rsidR="006B7402" w:rsidRDefault="006B7402" w:rsidP="006B7402">
      <w:pPr>
        <w:pStyle w:val="5"/>
        <w:ind w:left="142" w:right="240"/>
      </w:pPr>
      <w:r>
        <w:t>功能描述</w:t>
      </w:r>
    </w:p>
    <w:p w:rsidR="006B7402" w:rsidRPr="006C3747" w:rsidRDefault="006B7402" w:rsidP="006B7402">
      <w:pPr>
        <w:ind w:right="240"/>
      </w:pPr>
      <w:r w:rsidRPr="006C3747">
        <w:rPr>
          <w:rFonts w:hint="eastAsia"/>
        </w:rPr>
        <w:t>支持根据销量、价格、评论数、上架时间排序。</w:t>
      </w:r>
    </w:p>
    <w:p w:rsidR="006B7402" w:rsidRDefault="006B7402" w:rsidP="006B7402">
      <w:pPr>
        <w:pStyle w:val="5"/>
        <w:ind w:left="142" w:right="240"/>
      </w:pPr>
      <w:r>
        <w:rPr>
          <w:rFonts w:hint="eastAsia"/>
        </w:rPr>
        <w:t>业务流程</w:t>
      </w:r>
    </w:p>
    <w:p w:rsidR="006B7402" w:rsidRDefault="006B7402" w:rsidP="008B4BF2">
      <w:pPr>
        <w:pStyle w:val="af8"/>
        <w:numPr>
          <w:ilvl w:val="0"/>
          <w:numId w:val="48"/>
        </w:numPr>
        <w:ind w:leftChars="0" w:right="240" w:firstLineChars="0"/>
      </w:pPr>
      <w:r>
        <w:rPr>
          <w:rFonts w:hint="eastAsia"/>
        </w:rPr>
        <w:t>注册用户登录商城，进入首页；</w:t>
      </w:r>
    </w:p>
    <w:p w:rsidR="006B7402" w:rsidRDefault="006B7402" w:rsidP="008B4BF2">
      <w:pPr>
        <w:pStyle w:val="af8"/>
        <w:numPr>
          <w:ilvl w:val="0"/>
          <w:numId w:val="48"/>
        </w:numPr>
        <w:ind w:leftChars="0" w:right="240" w:firstLineChars="0"/>
      </w:pPr>
      <w:r>
        <w:rPr>
          <w:rFonts w:hint="eastAsia"/>
        </w:rPr>
        <w:t>选择标签筛选条件相符的商品；</w:t>
      </w:r>
    </w:p>
    <w:p w:rsidR="006B7402" w:rsidRPr="00651282" w:rsidRDefault="006B7402" w:rsidP="008B4BF2">
      <w:pPr>
        <w:pStyle w:val="af8"/>
        <w:numPr>
          <w:ilvl w:val="0"/>
          <w:numId w:val="48"/>
        </w:numPr>
        <w:ind w:leftChars="0" w:right="240" w:firstLineChars="0"/>
      </w:pPr>
      <w:r>
        <w:rPr>
          <w:rFonts w:hint="eastAsia"/>
        </w:rPr>
        <w:t>选择排序选项进行商品排序。</w:t>
      </w:r>
    </w:p>
    <w:p w:rsidR="006B7402" w:rsidRDefault="006B7402" w:rsidP="006B7402">
      <w:pPr>
        <w:pStyle w:val="5"/>
        <w:ind w:left="142" w:right="240"/>
      </w:pPr>
      <w:r>
        <w:rPr>
          <w:rFonts w:hint="eastAsia"/>
        </w:rPr>
        <w:t>业务规则</w:t>
      </w:r>
    </w:p>
    <w:p w:rsidR="006B7402" w:rsidRPr="00A471C1" w:rsidRDefault="006B7402" w:rsidP="006B7402">
      <w:r>
        <w:rPr>
          <w:rFonts w:hint="eastAsia"/>
        </w:rPr>
        <w:t>无。</w:t>
      </w: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备注</w:t>
            </w:r>
          </w:p>
        </w:tc>
      </w:tr>
      <w:tr w:rsidR="006B7402" w:rsidTr="0061150B">
        <w:tc>
          <w:tcPr>
            <w:tcW w:w="675" w:type="dxa"/>
            <w:vAlign w:val="center"/>
          </w:tcPr>
          <w:p w:rsidR="006B7402" w:rsidRDefault="006B7402" w:rsidP="008B4BF2">
            <w:pPr>
              <w:numPr>
                <w:ilvl w:val="0"/>
                <w:numId w:val="49"/>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商品筛选标签栏</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筛选标签</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陈列若干个标签，若标签过多会出现更多按钮，可多选</w:t>
            </w:r>
          </w:p>
        </w:tc>
      </w:tr>
      <w:tr w:rsidR="006B7402" w:rsidTr="0061150B">
        <w:tc>
          <w:tcPr>
            <w:tcW w:w="675" w:type="dxa"/>
            <w:vAlign w:val="center"/>
          </w:tcPr>
          <w:p w:rsidR="006B7402" w:rsidRDefault="006B7402" w:rsidP="008B4BF2">
            <w:pPr>
              <w:numPr>
                <w:ilvl w:val="0"/>
                <w:numId w:val="49"/>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销量</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按销量排序</w:t>
            </w:r>
          </w:p>
        </w:tc>
      </w:tr>
      <w:tr w:rsidR="006B7402" w:rsidTr="0061150B">
        <w:tc>
          <w:tcPr>
            <w:tcW w:w="675" w:type="dxa"/>
            <w:vAlign w:val="center"/>
          </w:tcPr>
          <w:p w:rsidR="006B7402" w:rsidRDefault="006B7402" w:rsidP="008B4BF2">
            <w:pPr>
              <w:numPr>
                <w:ilvl w:val="0"/>
                <w:numId w:val="49"/>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价格</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按价格排序</w:t>
            </w:r>
          </w:p>
        </w:tc>
      </w:tr>
      <w:tr w:rsidR="006B7402" w:rsidTr="0061150B">
        <w:tc>
          <w:tcPr>
            <w:tcW w:w="675" w:type="dxa"/>
            <w:vAlign w:val="center"/>
          </w:tcPr>
          <w:p w:rsidR="006B7402" w:rsidRDefault="006B7402" w:rsidP="008B4BF2">
            <w:pPr>
              <w:numPr>
                <w:ilvl w:val="0"/>
                <w:numId w:val="49"/>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评论数</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按评论数排序</w:t>
            </w:r>
          </w:p>
        </w:tc>
      </w:tr>
      <w:tr w:rsidR="006B7402" w:rsidTr="0061150B">
        <w:tc>
          <w:tcPr>
            <w:tcW w:w="675" w:type="dxa"/>
            <w:vAlign w:val="center"/>
          </w:tcPr>
          <w:p w:rsidR="006B7402" w:rsidRDefault="006B7402" w:rsidP="008B4BF2">
            <w:pPr>
              <w:numPr>
                <w:ilvl w:val="0"/>
                <w:numId w:val="49"/>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上架时间</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按上架时间排序</w:t>
            </w:r>
          </w:p>
        </w:tc>
      </w:tr>
      <w:tr w:rsidR="006B7402" w:rsidTr="0061150B">
        <w:tc>
          <w:tcPr>
            <w:tcW w:w="675" w:type="dxa"/>
            <w:vAlign w:val="center"/>
          </w:tcPr>
          <w:p w:rsidR="006B7402" w:rsidRDefault="006B7402" w:rsidP="008B4BF2">
            <w:pPr>
              <w:numPr>
                <w:ilvl w:val="0"/>
                <w:numId w:val="49"/>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商品列表栏</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图片</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默认一行四个商品</w:t>
            </w:r>
          </w:p>
        </w:tc>
      </w:tr>
    </w:tbl>
    <w:p w:rsidR="006B7402" w:rsidRPr="00F56480" w:rsidRDefault="006B7402" w:rsidP="006B7402">
      <w:pPr>
        <w:ind w:right="240"/>
      </w:pPr>
    </w:p>
    <w:p w:rsidR="006B7402" w:rsidRPr="00474D44" w:rsidRDefault="006B7402" w:rsidP="006B7402">
      <w:pPr>
        <w:pStyle w:val="4"/>
        <w:ind w:right="240"/>
        <w:rPr>
          <w:sz w:val="24"/>
        </w:rPr>
      </w:pPr>
      <w:r w:rsidRPr="00474D44">
        <w:rPr>
          <w:rFonts w:hint="eastAsia"/>
        </w:rPr>
        <w:t>商品对比</w:t>
      </w:r>
    </w:p>
    <w:p w:rsidR="006B7402" w:rsidRDefault="006B7402" w:rsidP="006B7402">
      <w:pPr>
        <w:pStyle w:val="5"/>
        <w:ind w:left="142" w:right="240"/>
      </w:pPr>
      <w:r>
        <w:t>功能描述</w:t>
      </w:r>
    </w:p>
    <w:p w:rsidR="006B7402" w:rsidRPr="006C3747" w:rsidRDefault="006B7402" w:rsidP="006B7402">
      <w:pPr>
        <w:ind w:right="240"/>
      </w:pPr>
      <w:r w:rsidRPr="006C3747">
        <w:rPr>
          <w:rFonts w:hint="eastAsia"/>
        </w:rPr>
        <w:t>支持商品基本信息对比。</w:t>
      </w:r>
    </w:p>
    <w:p w:rsidR="006B7402" w:rsidRDefault="006B7402" w:rsidP="006B7402">
      <w:pPr>
        <w:pStyle w:val="5"/>
        <w:ind w:left="142" w:right="240"/>
      </w:pPr>
      <w:r>
        <w:rPr>
          <w:rFonts w:hint="eastAsia"/>
        </w:rPr>
        <w:lastRenderedPageBreak/>
        <w:t>业务流程</w:t>
      </w:r>
    </w:p>
    <w:p w:rsidR="006B7402" w:rsidRDefault="006B7402" w:rsidP="008B4BF2">
      <w:pPr>
        <w:pStyle w:val="af8"/>
        <w:numPr>
          <w:ilvl w:val="0"/>
          <w:numId w:val="50"/>
        </w:numPr>
        <w:ind w:leftChars="0" w:right="240" w:firstLineChars="0"/>
      </w:pPr>
      <w:r>
        <w:rPr>
          <w:rFonts w:hint="eastAsia"/>
        </w:rPr>
        <w:t>注册用户登录商城，进入首页；</w:t>
      </w:r>
    </w:p>
    <w:p w:rsidR="006B7402" w:rsidRDefault="006B7402" w:rsidP="008B4BF2">
      <w:pPr>
        <w:pStyle w:val="af8"/>
        <w:numPr>
          <w:ilvl w:val="0"/>
          <w:numId w:val="50"/>
        </w:numPr>
        <w:ind w:leftChars="0" w:right="240" w:firstLineChars="0"/>
      </w:pPr>
      <w:r>
        <w:rPr>
          <w:rFonts w:hint="eastAsia"/>
        </w:rPr>
        <w:t>注册用户选定商品后进入商品购买页面；</w:t>
      </w:r>
    </w:p>
    <w:p w:rsidR="006B7402" w:rsidRDefault="006B7402" w:rsidP="008B4BF2">
      <w:pPr>
        <w:pStyle w:val="af8"/>
        <w:numPr>
          <w:ilvl w:val="0"/>
          <w:numId w:val="50"/>
        </w:numPr>
        <w:ind w:leftChars="0" w:right="240" w:firstLineChars="0"/>
      </w:pPr>
      <w:r>
        <w:rPr>
          <w:rFonts w:hint="eastAsia"/>
        </w:rPr>
        <w:t>点击“加入对比”加入下方对比栏；</w:t>
      </w:r>
    </w:p>
    <w:p w:rsidR="006B7402" w:rsidRDefault="006B7402" w:rsidP="008B4BF2">
      <w:pPr>
        <w:pStyle w:val="af8"/>
        <w:numPr>
          <w:ilvl w:val="0"/>
          <w:numId w:val="50"/>
        </w:numPr>
        <w:ind w:leftChars="0" w:right="240" w:firstLineChars="0"/>
      </w:pPr>
      <w:r>
        <w:rPr>
          <w:rFonts w:hint="eastAsia"/>
        </w:rPr>
        <w:t>注册用户另选类似的商品进入商品购买页面；</w:t>
      </w:r>
    </w:p>
    <w:p w:rsidR="006B7402" w:rsidRPr="00797E9F" w:rsidRDefault="006B7402" w:rsidP="008B4BF2">
      <w:pPr>
        <w:pStyle w:val="af8"/>
        <w:numPr>
          <w:ilvl w:val="0"/>
          <w:numId w:val="50"/>
        </w:numPr>
        <w:ind w:leftChars="0" w:right="240" w:firstLineChars="0"/>
      </w:pPr>
      <w:r>
        <w:rPr>
          <w:rFonts w:hint="eastAsia"/>
        </w:rPr>
        <w:t>点击“开始对比”，将选定的商品信息以列表形式展现不同。</w:t>
      </w:r>
    </w:p>
    <w:p w:rsidR="006B7402" w:rsidRDefault="006B7402" w:rsidP="006B7402">
      <w:pPr>
        <w:pStyle w:val="5"/>
        <w:ind w:left="142" w:right="240"/>
      </w:pPr>
      <w:r>
        <w:rPr>
          <w:rFonts w:hint="eastAsia"/>
        </w:rPr>
        <w:t>业务规则</w:t>
      </w:r>
    </w:p>
    <w:p w:rsidR="006B7402" w:rsidRDefault="006B7402" w:rsidP="008B4BF2">
      <w:pPr>
        <w:pStyle w:val="af8"/>
        <w:numPr>
          <w:ilvl w:val="0"/>
          <w:numId w:val="51"/>
        </w:numPr>
        <w:ind w:leftChars="0" w:right="240" w:firstLineChars="0"/>
      </w:pPr>
      <w:r>
        <w:rPr>
          <w:rFonts w:hint="eastAsia"/>
        </w:rPr>
        <w:t>必须选定两种商品；</w:t>
      </w:r>
    </w:p>
    <w:p w:rsidR="006B7402" w:rsidRDefault="006B7402" w:rsidP="008B4BF2">
      <w:pPr>
        <w:pStyle w:val="af8"/>
        <w:numPr>
          <w:ilvl w:val="0"/>
          <w:numId w:val="51"/>
        </w:numPr>
        <w:ind w:leftChars="0" w:right="240" w:firstLineChars="0"/>
      </w:pPr>
      <w:r>
        <w:rPr>
          <w:rFonts w:hint="eastAsia"/>
        </w:rPr>
        <w:t>类别属于同一类，才有对比效果；</w:t>
      </w:r>
    </w:p>
    <w:p w:rsidR="006B7402" w:rsidRPr="00797E9F" w:rsidRDefault="006B7402" w:rsidP="008B4BF2">
      <w:pPr>
        <w:pStyle w:val="af8"/>
        <w:numPr>
          <w:ilvl w:val="0"/>
          <w:numId w:val="51"/>
        </w:numPr>
        <w:ind w:leftChars="0" w:right="240" w:firstLineChars="0"/>
      </w:pPr>
      <w:r>
        <w:rPr>
          <w:rFonts w:hint="eastAsia"/>
        </w:rPr>
        <w:t>对比页面属于弹出框类型。</w:t>
      </w:r>
    </w:p>
    <w:p w:rsidR="006B7402" w:rsidRDefault="006B7402" w:rsidP="006B7402">
      <w:pPr>
        <w:pStyle w:val="5"/>
        <w:ind w:left="142" w:right="240"/>
      </w:pPr>
      <w:r>
        <w:rPr>
          <w:rFonts w:hint="eastAsia"/>
        </w:rPr>
        <w:t>页面要素</w:t>
      </w:r>
    </w:p>
    <w:p w:rsidR="006B7402" w:rsidRDefault="006B7402" w:rsidP="008B4BF2">
      <w:pPr>
        <w:pStyle w:val="af8"/>
        <w:numPr>
          <w:ilvl w:val="0"/>
          <w:numId w:val="52"/>
        </w:numPr>
        <w:ind w:leftChars="0" w:right="240" w:firstLineChars="0"/>
      </w:pPr>
      <w:r>
        <w:rPr>
          <w:rFonts w:hint="eastAsia"/>
        </w:rPr>
        <w:t>屏幕下方对比栏页面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备注</w:t>
            </w:r>
          </w:p>
        </w:tc>
      </w:tr>
      <w:tr w:rsidR="006B7402" w:rsidTr="0061150B">
        <w:tc>
          <w:tcPr>
            <w:tcW w:w="675" w:type="dxa"/>
            <w:vAlign w:val="center"/>
          </w:tcPr>
          <w:p w:rsidR="006B7402" w:rsidRDefault="006B7402" w:rsidP="008B4BF2">
            <w:pPr>
              <w:numPr>
                <w:ilvl w:val="0"/>
                <w:numId w:val="53"/>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图片</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商品图片与价格</w:t>
            </w:r>
          </w:p>
        </w:tc>
      </w:tr>
      <w:tr w:rsidR="006B7402" w:rsidTr="0061150B">
        <w:tc>
          <w:tcPr>
            <w:tcW w:w="675" w:type="dxa"/>
            <w:vAlign w:val="center"/>
          </w:tcPr>
          <w:p w:rsidR="006B7402" w:rsidRDefault="006B7402" w:rsidP="008B4BF2">
            <w:pPr>
              <w:numPr>
                <w:ilvl w:val="0"/>
                <w:numId w:val="53"/>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图片</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商品图片与价格</w:t>
            </w:r>
          </w:p>
        </w:tc>
      </w:tr>
      <w:tr w:rsidR="006B7402" w:rsidTr="0061150B">
        <w:tc>
          <w:tcPr>
            <w:tcW w:w="675" w:type="dxa"/>
            <w:vAlign w:val="center"/>
          </w:tcPr>
          <w:p w:rsidR="006B7402" w:rsidRDefault="006B7402" w:rsidP="008B4BF2">
            <w:pPr>
              <w:numPr>
                <w:ilvl w:val="0"/>
                <w:numId w:val="53"/>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开始对比</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对比需要至少两件类似商品</w:t>
            </w:r>
          </w:p>
        </w:tc>
      </w:tr>
      <w:tr w:rsidR="006B7402" w:rsidTr="0061150B">
        <w:tc>
          <w:tcPr>
            <w:tcW w:w="675" w:type="dxa"/>
            <w:vAlign w:val="center"/>
          </w:tcPr>
          <w:p w:rsidR="006B7402" w:rsidRDefault="006B7402" w:rsidP="008B4BF2">
            <w:pPr>
              <w:numPr>
                <w:ilvl w:val="0"/>
                <w:numId w:val="53"/>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清空全部</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点击对比栏清空要对比的商品</w:t>
            </w:r>
          </w:p>
        </w:tc>
      </w:tr>
    </w:tbl>
    <w:p w:rsidR="006B7402" w:rsidRPr="00B66144" w:rsidRDefault="006B7402" w:rsidP="006B7402">
      <w:pPr>
        <w:pStyle w:val="af8"/>
        <w:ind w:leftChars="0" w:left="785" w:right="240" w:firstLineChars="0" w:firstLine="0"/>
      </w:pPr>
    </w:p>
    <w:p w:rsidR="006B7402" w:rsidRDefault="006B7402" w:rsidP="008B4BF2">
      <w:pPr>
        <w:pStyle w:val="af8"/>
        <w:numPr>
          <w:ilvl w:val="0"/>
          <w:numId w:val="52"/>
        </w:numPr>
        <w:ind w:leftChars="0" w:right="240" w:firstLineChars="0"/>
      </w:pPr>
      <w:r>
        <w:rPr>
          <w:rFonts w:hint="eastAsia"/>
        </w:rPr>
        <w:t>商品对比页面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右上角为关闭按钮。</w:t>
            </w:r>
          </w:p>
        </w:tc>
      </w:tr>
      <w:tr w:rsidR="006B7402" w:rsidTr="0061150B">
        <w:tc>
          <w:tcPr>
            <w:tcW w:w="675" w:type="dxa"/>
            <w:vAlign w:val="center"/>
          </w:tcPr>
          <w:p w:rsidR="006B7402" w:rsidRDefault="006B7402" w:rsidP="008B4BF2">
            <w:pPr>
              <w:numPr>
                <w:ilvl w:val="0"/>
                <w:numId w:val="54"/>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产品信息</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图片</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商品图片缩略图</w:t>
            </w:r>
          </w:p>
        </w:tc>
      </w:tr>
      <w:tr w:rsidR="006B7402" w:rsidTr="0061150B">
        <w:tc>
          <w:tcPr>
            <w:tcW w:w="675" w:type="dxa"/>
            <w:vAlign w:val="center"/>
          </w:tcPr>
          <w:p w:rsidR="006B7402" w:rsidRDefault="006B7402" w:rsidP="008B4BF2">
            <w:pPr>
              <w:numPr>
                <w:ilvl w:val="0"/>
                <w:numId w:val="54"/>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原价</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54"/>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现价</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54"/>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品牌</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54"/>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重量</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54"/>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描述</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bl>
    <w:p w:rsidR="006B7402" w:rsidRPr="003457F4" w:rsidRDefault="006B7402" w:rsidP="006B7402">
      <w:pPr>
        <w:ind w:left="425" w:right="240" w:firstLine="0"/>
      </w:pPr>
    </w:p>
    <w:p w:rsidR="006B7402" w:rsidRPr="00474D44" w:rsidRDefault="006B7402" w:rsidP="006B7402">
      <w:pPr>
        <w:pStyle w:val="4"/>
        <w:ind w:right="240"/>
      </w:pPr>
      <w:r w:rsidRPr="00474D44">
        <w:rPr>
          <w:rFonts w:hint="eastAsia"/>
        </w:rPr>
        <w:t>热销商品</w:t>
      </w:r>
    </w:p>
    <w:p w:rsidR="006B7402" w:rsidRDefault="006B7402" w:rsidP="006B7402">
      <w:pPr>
        <w:pStyle w:val="5"/>
        <w:ind w:left="142" w:right="240"/>
      </w:pPr>
      <w:r>
        <w:t>功能描述</w:t>
      </w:r>
    </w:p>
    <w:p w:rsidR="006B7402" w:rsidRDefault="006B7402" w:rsidP="006B7402">
      <w:pPr>
        <w:ind w:right="240"/>
        <w:rPr>
          <w:rFonts w:ascii="宋体" w:hAnsi="宋体" w:cs="宋体"/>
          <w:szCs w:val="24"/>
        </w:rPr>
      </w:pPr>
      <w:r w:rsidRPr="004C46C3">
        <w:rPr>
          <w:rFonts w:ascii="宋体" w:hAnsi="宋体" w:cs="宋体" w:hint="eastAsia"/>
          <w:szCs w:val="24"/>
        </w:rPr>
        <w:t>本类下商品热销排行榜。</w:t>
      </w:r>
    </w:p>
    <w:p w:rsidR="006B7402" w:rsidRPr="00424E55" w:rsidRDefault="006B7402" w:rsidP="006B7402">
      <w:pPr>
        <w:ind w:right="240"/>
        <w:rPr>
          <w:color w:val="0D2FD9"/>
          <w:szCs w:val="24"/>
        </w:rPr>
      </w:pPr>
      <w:r w:rsidRPr="00424E55">
        <w:rPr>
          <w:color w:val="0D2FD9"/>
        </w:rPr>
        <w:t>按照规则筛选、设置热销商品等方法实现商品的展示，对不同的方法设置优先级。</w:t>
      </w:r>
    </w:p>
    <w:p w:rsidR="006B7402" w:rsidRDefault="006B7402" w:rsidP="006B7402">
      <w:pPr>
        <w:pStyle w:val="5"/>
        <w:ind w:left="142" w:right="240"/>
      </w:pPr>
      <w:r>
        <w:rPr>
          <w:rFonts w:hint="eastAsia"/>
        </w:rPr>
        <w:t>业务流程</w:t>
      </w:r>
    </w:p>
    <w:p w:rsidR="006B7402" w:rsidRDefault="006B7402" w:rsidP="008B4BF2">
      <w:pPr>
        <w:pStyle w:val="af8"/>
        <w:numPr>
          <w:ilvl w:val="0"/>
          <w:numId w:val="55"/>
        </w:numPr>
        <w:ind w:leftChars="0" w:right="240" w:firstLineChars="0"/>
      </w:pPr>
      <w:r>
        <w:rPr>
          <w:rFonts w:hint="eastAsia"/>
        </w:rPr>
        <w:t>注册用户登录商城，进入首页；</w:t>
      </w:r>
    </w:p>
    <w:p w:rsidR="006B7402" w:rsidRPr="00797E9F" w:rsidRDefault="006B7402" w:rsidP="008B4BF2">
      <w:pPr>
        <w:pStyle w:val="af8"/>
        <w:numPr>
          <w:ilvl w:val="0"/>
          <w:numId w:val="55"/>
        </w:numPr>
        <w:ind w:leftChars="0" w:right="240" w:firstLineChars="0"/>
      </w:pPr>
      <w:r>
        <w:rPr>
          <w:rFonts w:hint="eastAsia"/>
        </w:rPr>
        <w:t>滚动首页，为商户推荐商城最近销售最热门商品。</w:t>
      </w:r>
    </w:p>
    <w:p w:rsidR="006B7402" w:rsidRDefault="006B7402" w:rsidP="006B7402">
      <w:pPr>
        <w:pStyle w:val="5"/>
        <w:ind w:left="142" w:right="240"/>
      </w:pPr>
      <w:r>
        <w:rPr>
          <w:rFonts w:hint="eastAsia"/>
        </w:rPr>
        <w:t>业务规则</w:t>
      </w:r>
    </w:p>
    <w:p w:rsidR="006B7402" w:rsidRPr="00797E9F" w:rsidRDefault="006B7402" w:rsidP="006B7402">
      <w:r>
        <w:rPr>
          <w:rFonts w:hint="eastAsia"/>
        </w:rPr>
        <w:t xml:space="preserve"> </w:t>
      </w:r>
      <w:r>
        <w:rPr>
          <w:rFonts w:hint="eastAsia"/>
        </w:rPr>
        <w:t>交易成功最多，评价最好的展示给商户。</w:t>
      </w: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备注</w:t>
            </w:r>
          </w:p>
        </w:tc>
      </w:tr>
      <w:tr w:rsidR="006B7402" w:rsidTr="0061150B">
        <w:tc>
          <w:tcPr>
            <w:tcW w:w="675" w:type="dxa"/>
            <w:vAlign w:val="center"/>
          </w:tcPr>
          <w:p w:rsidR="006B7402" w:rsidRDefault="006B7402" w:rsidP="008B4BF2">
            <w:pPr>
              <w:numPr>
                <w:ilvl w:val="0"/>
                <w:numId w:val="5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商品列表栏</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图片</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默认一行四个商品</w:t>
            </w:r>
          </w:p>
        </w:tc>
      </w:tr>
      <w:tr w:rsidR="006B7402" w:rsidTr="0061150B">
        <w:tc>
          <w:tcPr>
            <w:tcW w:w="9747" w:type="dxa"/>
            <w:gridSpan w:val="7"/>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热销商品</w:t>
            </w:r>
          </w:p>
        </w:tc>
      </w:tr>
      <w:tr w:rsidR="006B7402" w:rsidTr="0061150B">
        <w:tc>
          <w:tcPr>
            <w:tcW w:w="675" w:type="dxa"/>
            <w:vAlign w:val="center"/>
          </w:tcPr>
          <w:p w:rsidR="006B7402" w:rsidRDefault="006B7402" w:rsidP="008B4BF2">
            <w:pPr>
              <w:numPr>
                <w:ilvl w:val="0"/>
                <w:numId w:val="5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商品图片</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图片</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以竖栏形式或者横放形式展现。</w:t>
            </w:r>
          </w:p>
        </w:tc>
      </w:tr>
      <w:tr w:rsidR="006B7402" w:rsidTr="0061150B">
        <w:tc>
          <w:tcPr>
            <w:tcW w:w="675" w:type="dxa"/>
            <w:vAlign w:val="center"/>
          </w:tcPr>
          <w:p w:rsidR="006B7402" w:rsidRDefault="006B7402" w:rsidP="008B4BF2">
            <w:pPr>
              <w:numPr>
                <w:ilvl w:val="0"/>
                <w:numId w:val="5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价格</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5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商品简介</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商品名称、品牌、大小等</w:t>
            </w:r>
          </w:p>
        </w:tc>
      </w:tr>
      <w:tr w:rsidR="006B7402" w:rsidTr="0061150B">
        <w:tc>
          <w:tcPr>
            <w:tcW w:w="675" w:type="dxa"/>
            <w:vAlign w:val="center"/>
          </w:tcPr>
          <w:p w:rsidR="006B7402" w:rsidRDefault="006B7402" w:rsidP="008B4BF2">
            <w:pPr>
              <w:numPr>
                <w:ilvl w:val="0"/>
                <w:numId w:val="5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评价统计</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收到评价统计显示</w:t>
            </w:r>
          </w:p>
        </w:tc>
      </w:tr>
      <w:tr w:rsidR="006B7402" w:rsidTr="0061150B">
        <w:tc>
          <w:tcPr>
            <w:tcW w:w="675" w:type="dxa"/>
            <w:vAlign w:val="center"/>
          </w:tcPr>
          <w:p w:rsidR="006B7402" w:rsidRDefault="006B7402" w:rsidP="008B4BF2">
            <w:pPr>
              <w:numPr>
                <w:ilvl w:val="0"/>
                <w:numId w:val="5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立即抢购</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进入购买页面</w:t>
            </w:r>
          </w:p>
        </w:tc>
      </w:tr>
    </w:tbl>
    <w:p w:rsidR="006B7402" w:rsidRPr="00B17E04" w:rsidRDefault="006B7402" w:rsidP="006B7402">
      <w:pPr>
        <w:ind w:right="240"/>
      </w:pPr>
    </w:p>
    <w:p w:rsidR="006B7402" w:rsidRPr="00474D44" w:rsidRDefault="006B7402" w:rsidP="006B7402">
      <w:pPr>
        <w:pStyle w:val="4"/>
        <w:ind w:right="240"/>
      </w:pPr>
      <w:r w:rsidRPr="00474D44">
        <w:rPr>
          <w:rFonts w:hint="eastAsia"/>
        </w:rPr>
        <w:t>猜您喜欢</w:t>
      </w:r>
    </w:p>
    <w:p w:rsidR="006B7402" w:rsidRDefault="006B7402" w:rsidP="006B7402">
      <w:pPr>
        <w:pStyle w:val="5"/>
        <w:ind w:left="142" w:right="240"/>
      </w:pPr>
      <w:r>
        <w:t>功能描述</w:t>
      </w:r>
    </w:p>
    <w:p w:rsidR="006B7402" w:rsidRDefault="006B7402" w:rsidP="006B7402">
      <w:pPr>
        <w:ind w:right="240"/>
      </w:pPr>
      <w:r w:rsidRPr="007D0F16">
        <w:rPr>
          <w:rFonts w:hint="eastAsia"/>
        </w:rPr>
        <w:lastRenderedPageBreak/>
        <w:t>根据浏览习惯，显示类似的商品信息。</w:t>
      </w:r>
    </w:p>
    <w:p w:rsidR="006B7402" w:rsidRPr="007D0F16" w:rsidRDefault="006B7402" w:rsidP="006B7402">
      <w:pPr>
        <w:ind w:right="240"/>
      </w:pPr>
      <w:r w:rsidRPr="00E26AC5">
        <w:rPr>
          <w:highlight w:val="yellow"/>
        </w:rPr>
        <w:t>提供</w:t>
      </w:r>
      <w:r>
        <w:rPr>
          <w:highlight w:val="yellow"/>
        </w:rPr>
        <w:t>具体的筛选模型；</w:t>
      </w:r>
      <w:r w:rsidRPr="001147AB">
        <w:rPr>
          <w:rFonts w:hint="eastAsia"/>
          <w:highlight w:val="magenta"/>
        </w:rPr>
        <w:t>（见业务规则）</w:t>
      </w:r>
    </w:p>
    <w:p w:rsidR="006B7402" w:rsidRDefault="006B7402" w:rsidP="006B7402">
      <w:pPr>
        <w:pStyle w:val="5"/>
        <w:ind w:left="142" w:right="240"/>
      </w:pPr>
      <w:r>
        <w:rPr>
          <w:rFonts w:hint="eastAsia"/>
        </w:rPr>
        <w:t>业务流程</w:t>
      </w:r>
    </w:p>
    <w:p w:rsidR="006B7402" w:rsidRPr="00797E9F" w:rsidRDefault="006B7402" w:rsidP="006B7402">
      <w:r>
        <w:rPr>
          <w:rFonts w:hint="eastAsia"/>
        </w:rPr>
        <w:t>注册用户登录商城，进入首页。</w:t>
      </w:r>
    </w:p>
    <w:p w:rsidR="006B7402" w:rsidRDefault="006B7402" w:rsidP="006B7402">
      <w:pPr>
        <w:pStyle w:val="5"/>
        <w:ind w:left="142" w:right="240"/>
      </w:pPr>
      <w:r>
        <w:rPr>
          <w:rFonts w:hint="eastAsia"/>
        </w:rPr>
        <w:t>业务规则</w:t>
      </w:r>
    </w:p>
    <w:p w:rsidR="006B7402" w:rsidRDefault="006B7402" w:rsidP="008B4BF2">
      <w:pPr>
        <w:pStyle w:val="af8"/>
        <w:numPr>
          <w:ilvl w:val="0"/>
          <w:numId w:val="57"/>
        </w:numPr>
        <w:ind w:leftChars="0" w:right="240" w:firstLineChars="0"/>
      </w:pPr>
      <w:r w:rsidRPr="001147AB">
        <w:rPr>
          <w:rFonts w:hint="eastAsia"/>
        </w:rPr>
        <w:t>商品读取规则有两种分别是：</w:t>
      </w:r>
      <w:bookmarkStart w:id="83" w:name="OLE_LINK93"/>
      <w:bookmarkStart w:id="84" w:name="OLE_LINK94"/>
      <w:r w:rsidRPr="001147AB">
        <w:rPr>
          <w:rFonts w:hint="eastAsia"/>
        </w:rPr>
        <w:t>平台销量排名前</w:t>
      </w:r>
      <w:r w:rsidRPr="001147AB">
        <w:rPr>
          <w:rFonts w:hint="eastAsia"/>
        </w:rPr>
        <w:t>6</w:t>
      </w:r>
      <w:r w:rsidRPr="001147AB">
        <w:rPr>
          <w:rFonts w:hint="eastAsia"/>
        </w:rPr>
        <w:t>的商品</w:t>
      </w:r>
      <w:bookmarkEnd w:id="83"/>
      <w:bookmarkEnd w:id="84"/>
      <w:r w:rsidRPr="001147AB">
        <w:rPr>
          <w:rFonts w:hint="eastAsia"/>
        </w:rPr>
        <w:t>、根据用户行为习惯（浏览、购买、</w:t>
      </w:r>
      <w:r w:rsidRPr="001147AB">
        <w:rPr>
          <w:rFonts w:hint="eastAsia"/>
        </w:rPr>
        <w:t xml:space="preserve"> </w:t>
      </w:r>
      <w:r w:rsidRPr="001147AB">
        <w:rPr>
          <w:rFonts w:hint="eastAsia"/>
        </w:rPr>
        <w:t>收藏）推荐展示的同类销量排名前</w:t>
      </w:r>
      <w:r w:rsidRPr="001147AB">
        <w:rPr>
          <w:rFonts w:hint="eastAsia"/>
        </w:rPr>
        <w:t>6</w:t>
      </w:r>
      <w:r>
        <w:rPr>
          <w:rFonts w:hint="eastAsia"/>
        </w:rPr>
        <w:t>商品；</w:t>
      </w:r>
    </w:p>
    <w:p w:rsidR="006B7402" w:rsidRDefault="006B7402" w:rsidP="008B4BF2">
      <w:pPr>
        <w:pStyle w:val="af8"/>
        <w:numPr>
          <w:ilvl w:val="0"/>
          <w:numId w:val="57"/>
        </w:numPr>
        <w:ind w:leftChars="0" w:right="240" w:firstLineChars="0"/>
      </w:pPr>
      <w:r>
        <w:rPr>
          <w:rFonts w:hint="eastAsia"/>
        </w:rPr>
        <w:t>优先级规则：优先根据用户习惯推荐商品，不足再根据销量推荐商品；</w:t>
      </w:r>
    </w:p>
    <w:p w:rsidR="006B7402" w:rsidRPr="001147AB" w:rsidRDefault="006B7402" w:rsidP="008B4BF2">
      <w:pPr>
        <w:pStyle w:val="af8"/>
        <w:numPr>
          <w:ilvl w:val="0"/>
          <w:numId w:val="57"/>
        </w:numPr>
        <w:ind w:leftChars="0" w:right="240" w:firstLineChars="0"/>
      </w:pPr>
      <w:r w:rsidRPr="001147AB">
        <w:rPr>
          <w:rFonts w:hint="eastAsia"/>
        </w:rPr>
        <w:t>根据用户行为习惯（浏览、购买、收藏）的优先级推荐展示的同类商品最多推荐</w:t>
      </w:r>
      <w:r>
        <w:rPr>
          <w:rFonts w:hint="eastAsia"/>
        </w:rPr>
        <w:t>6</w:t>
      </w:r>
      <w:r w:rsidRPr="001147AB">
        <w:rPr>
          <w:rFonts w:hint="eastAsia"/>
        </w:rPr>
        <w:t>个商品，</w:t>
      </w:r>
      <w:r>
        <w:rPr>
          <w:rFonts w:hint="eastAsia"/>
        </w:rPr>
        <w:t>优先级一级为浏览、二级为购买、三级为收藏，</w:t>
      </w:r>
      <w:r w:rsidRPr="001147AB">
        <w:rPr>
          <w:rFonts w:hint="eastAsia"/>
        </w:rPr>
        <w:t>系统优先以用户的浏览行为推荐同类商品；如果未找到用户的浏览行为，那么系统就以用户的购买行为推荐同类商品；如果未找到用户的购买行为，那么系统就以用户的收藏行为推荐同类商品；如果还是未找到用户的收藏行为，那么系统就为用户推荐</w:t>
      </w:r>
      <w:r>
        <w:rPr>
          <w:rFonts w:hint="eastAsia"/>
        </w:rPr>
        <w:t>销量排名前</w:t>
      </w:r>
      <w:r>
        <w:rPr>
          <w:rFonts w:hint="eastAsia"/>
        </w:rPr>
        <w:t>6</w:t>
      </w:r>
      <w:r w:rsidRPr="001147AB">
        <w:rPr>
          <w:rFonts w:hint="eastAsia"/>
        </w:rPr>
        <w:t>的商品。</w:t>
      </w: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猜你喜欢</w:t>
            </w:r>
            <w:r>
              <w:rPr>
                <w:rFonts w:ascii="Times New Roman" w:hAnsi="Times New Roman" w:hint="eastAsia"/>
                <w:sz w:val="21"/>
                <w:szCs w:val="21"/>
              </w:rPr>
              <w:t xml:space="preserve">         </w:t>
            </w:r>
            <w:r>
              <w:rPr>
                <w:rFonts w:ascii="Times New Roman" w:hAnsi="Times New Roman" w:hint="eastAsia"/>
                <w:sz w:val="21"/>
                <w:szCs w:val="21"/>
              </w:rPr>
              <w:t>右上角为：换一批</w:t>
            </w:r>
          </w:p>
        </w:tc>
      </w:tr>
      <w:tr w:rsidR="006B7402" w:rsidTr="0061150B">
        <w:tc>
          <w:tcPr>
            <w:tcW w:w="675" w:type="dxa"/>
            <w:vAlign w:val="center"/>
          </w:tcPr>
          <w:p w:rsidR="006B7402" w:rsidRDefault="006B7402" w:rsidP="008B4BF2">
            <w:pPr>
              <w:numPr>
                <w:ilvl w:val="0"/>
                <w:numId w:val="58"/>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商品图片</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图片</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根据浏览器宽度调整展示个数，一般为</w:t>
            </w:r>
            <w:r>
              <w:rPr>
                <w:rFonts w:ascii="Times New Roman" w:hAnsi="Times New Roman" w:hint="eastAsia"/>
                <w:sz w:val="21"/>
                <w:szCs w:val="21"/>
              </w:rPr>
              <w:t>6</w:t>
            </w:r>
            <w:r>
              <w:rPr>
                <w:rFonts w:ascii="Times New Roman" w:hAnsi="Times New Roman" w:hint="eastAsia"/>
                <w:sz w:val="21"/>
                <w:szCs w:val="21"/>
              </w:rPr>
              <w:t>个商品</w:t>
            </w:r>
          </w:p>
        </w:tc>
      </w:tr>
      <w:tr w:rsidR="006B7402" w:rsidTr="0061150B">
        <w:tc>
          <w:tcPr>
            <w:tcW w:w="675" w:type="dxa"/>
            <w:vAlign w:val="center"/>
          </w:tcPr>
          <w:p w:rsidR="006B7402" w:rsidRDefault="006B7402" w:rsidP="008B4BF2">
            <w:pPr>
              <w:numPr>
                <w:ilvl w:val="0"/>
                <w:numId w:val="58"/>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商品简介</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商品名称、品牌、大小等</w:t>
            </w:r>
          </w:p>
        </w:tc>
      </w:tr>
      <w:tr w:rsidR="006B7402" w:rsidTr="0061150B">
        <w:tc>
          <w:tcPr>
            <w:tcW w:w="675" w:type="dxa"/>
            <w:vAlign w:val="center"/>
          </w:tcPr>
          <w:p w:rsidR="006B7402" w:rsidRDefault="006B7402" w:rsidP="008B4BF2">
            <w:pPr>
              <w:numPr>
                <w:ilvl w:val="0"/>
                <w:numId w:val="58"/>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价格</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bl>
    <w:p w:rsidR="006B7402" w:rsidRPr="00B17E04" w:rsidRDefault="006B7402" w:rsidP="006B7402">
      <w:pPr>
        <w:ind w:right="240"/>
      </w:pPr>
    </w:p>
    <w:p w:rsidR="006B7402" w:rsidRPr="00474D44" w:rsidRDefault="006B7402" w:rsidP="006B7402">
      <w:pPr>
        <w:pStyle w:val="3"/>
        <w:ind w:right="240"/>
        <w:rPr>
          <w:rFonts w:hAnsi="Arial"/>
          <w:sz w:val="28"/>
        </w:rPr>
      </w:pPr>
      <w:bookmarkStart w:id="85" w:name="_Toc446774404"/>
      <w:r w:rsidRPr="00474D44">
        <w:rPr>
          <w:rFonts w:hint="eastAsia"/>
        </w:rPr>
        <w:t>商品详情</w:t>
      </w:r>
      <w:bookmarkEnd w:id="85"/>
    </w:p>
    <w:p w:rsidR="006B7402" w:rsidRPr="00474D44" w:rsidRDefault="006B7402" w:rsidP="006B7402">
      <w:pPr>
        <w:pStyle w:val="4"/>
        <w:ind w:right="240"/>
        <w:rPr>
          <w:sz w:val="24"/>
        </w:rPr>
      </w:pPr>
      <w:r w:rsidRPr="00474D44">
        <w:rPr>
          <w:rFonts w:hint="eastAsia"/>
        </w:rPr>
        <w:t>商品展示</w:t>
      </w:r>
    </w:p>
    <w:p w:rsidR="006B7402" w:rsidRDefault="006B7402" w:rsidP="006B7402">
      <w:pPr>
        <w:pStyle w:val="5"/>
        <w:ind w:left="142" w:right="240"/>
      </w:pPr>
      <w:r>
        <w:t>功能描述</w:t>
      </w:r>
    </w:p>
    <w:p w:rsidR="006B7402" w:rsidRPr="004C46C3" w:rsidRDefault="006B7402" w:rsidP="006B7402">
      <w:pPr>
        <w:ind w:right="240"/>
        <w:rPr>
          <w:szCs w:val="24"/>
        </w:rPr>
      </w:pPr>
      <w:r w:rsidRPr="004C46C3">
        <w:rPr>
          <w:rFonts w:ascii="宋体" w:hAnsi="宋体" w:cs="宋体" w:hint="eastAsia"/>
          <w:szCs w:val="24"/>
        </w:rPr>
        <w:t>在商品详细页面显示本商品的颜色、尺寸等规格内容，顾客可点击规格后购买。</w:t>
      </w:r>
    </w:p>
    <w:p w:rsidR="006B7402" w:rsidRDefault="006B7402" w:rsidP="006B7402">
      <w:pPr>
        <w:pStyle w:val="5"/>
        <w:ind w:left="142" w:right="240"/>
      </w:pPr>
      <w:r>
        <w:rPr>
          <w:rFonts w:hint="eastAsia"/>
        </w:rPr>
        <w:t>业务流程</w:t>
      </w:r>
    </w:p>
    <w:p w:rsidR="006B7402" w:rsidRDefault="006B7402" w:rsidP="008B4BF2">
      <w:pPr>
        <w:pStyle w:val="af8"/>
        <w:numPr>
          <w:ilvl w:val="0"/>
          <w:numId w:val="59"/>
        </w:numPr>
        <w:ind w:leftChars="0" w:right="240" w:firstLineChars="0"/>
      </w:pPr>
      <w:r>
        <w:rPr>
          <w:rFonts w:hint="eastAsia"/>
        </w:rPr>
        <w:lastRenderedPageBreak/>
        <w:t>注册用户登录商城，进入首页；</w:t>
      </w:r>
    </w:p>
    <w:p w:rsidR="006B7402" w:rsidRPr="00797E9F" w:rsidRDefault="006B7402" w:rsidP="008B4BF2">
      <w:pPr>
        <w:pStyle w:val="af8"/>
        <w:numPr>
          <w:ilvl w:val="0"/>
          <w:numId w:val="59"/>
        </w:numPr>
        <w:ind w:leftChars="0" w:right="240" w:firstLineChars="0"/>
      </w:pPr>
      <w:r>
        <w:rPr>
          <w:rFonts w:hint="eastAsia"/>
        </w:rPr>
        <w:t>点击任意商品进入商品详情页。</w:t>
      </w:r>
    </w:p>
    <w:p w:rsidR="006B7402" w:rsidRDefault="006B7402" w:rsidP="006B7402">
      <w:pPr>
        <w:pStyle w:val="5"/>
        <w:ind w:left="142" w:right="240"/>
      </w:pPr>
      <w:r>
        <w:rPr>
          <w:rFonts w:hint="eastAsia"/>
        </w:rPr>
        <w:t>业务规则</w:t>
      </w:r>
    </w:p>
    <w:p w:rsidR="006B7402" w:rsidRPr="00797E9F" w:rsidRDefault="006B7402" w:rsidP="006B7402">
      <w:r>
        <w:rPr>
          <w:rFonts w:hint="eastAsia"/>
        </w:rPr>
        <w:t>无。</w:t>
      </w: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751"/>
        <w:gridCol w:w="807"/>
        <w:gridCol w:w="1217"/>
        <w:gridCol w:w="1218"/>
        <w:gridCol w:w="286"/>
        <w:gridCol w:w="932"/>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名称</w:t>
            </w:r>
          </w:p>
        </w:tc>
        <w:tc>
          <w:tcPr>
            <w:tcW w:w="1558" w:type="dxa"/>
            <w:gridSpan w:val="2"/>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gridSpan w:val="2"/>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9"/>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左侧为商品图片。</w:t>
            </w:r>
          </w:p>
        </w:tc>
      </w:tr>
      <w:tr w:rsidR="006B7402" w:rsidTr="0061150B">
        <w:tc>
          <w:tcPr>
            <w:tcW w:w="675" w:type="dxa"/>
            <w:vAlign w:val="center"/>
          </w:tcPr>
          <w:p w:rsidR="006B7402" w:rsidRDefault="006B7402" w:rsidP="008B4BF2">
            <w:pPr>
              <w:numPr>
                <w:ilvl w:val="0"/>
                <w:numId w:val="60"/>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产品信息简介</w:t>
            </w:r>
          </w:p>
        </w:tc>
        <w:tc>
          <w:tcPr>
            <w:tcW w:w="1558" w:type="dxa"/>
            <w:gridSpan w:val="2"/>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gridSpan w:val="2"/>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60"/>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商城价格</w:t>
            </w:r>
          </w:p>
        </w:tc>
        <w:tc>
          <w:tcPr>
            <w:tcW w:w="1558" w:type="dxa"/>
            <w:gridSpan w:val="2"/>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gridSpan w:val="2"/>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60"/>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市场价</w:t>
            </w:r>
          </w:p>
        </w:tc>
        <w:tc>
          <w:tcPr>
            <w:tcW w:w="1558" w:type="dxa"/>
            <w:gridSpan w:val="2"/>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gridSpan w:val="2"/>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60"/>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运费</w:t>
            </w:r>
          </w:p>
        </w:tc>
        <w:tc>
          <w:tcPr>
            <w:tcW w:w="1558" w:type="dxa"/>
            <w:gridSpan w:val="2"/>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gridSpan w:val="2"/>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由</w:t>
            </w:r>
            <w:r>
              <w:rPr>
                <w:rFonts w:ascii="Times New Roman" w:hAnsi="Times New Roman" w:hint="eastAsia"/>
                <w:sz w:val="21"/>
                <w:szCs w:val="21"/>
              </w:rPr>
              <w:t>xx</w:t>
            </w:r>
            <w:r>
              <w:rPr>
                <w:rFonts w:ascii="Times New Roman" w:hAnsi="Times New Roman" w:hint="eastAsia"/>
                <w:sz w:val="21"/>
                <w:szCs w:val="21"/>
              </w:rPr>
              <w:t>发出</w:t>
            </w:r>
            <w:r>
              <w:rPr>
                <w:rFonts w:ascii="Times New Roman" w:hAnsi="Times New Roman" w:hint="eastAsia"/>
                <w:sz w:val="21"/>
                <w:szCs w:val="21"/>
              </w:rPr>
              <w:t xml:space="preserve">   </w:t>
            </w:r>
            <w:r>
              <w:rPr>
                <w:rFonts w:ascii="Times New Roman" w:hAnsi="Times New Roman" w:hint="eastAsia"/>
                <w:sz w:val="21"/>
                <w:szCs w:val="21"/>
              </w:rPr>
              <w:t>运费</w:t>
            </w:r>
            <w:r>
              <w:rPr>
                <w:rFonts w:ascii="Times New Roman" w:hAnsi="Times New Roman" w:hint="eastAsia"/>
                <w:sz w:val="21"/>
                <w:szCs w:val="21"/>
              </w:rPr>
              <w:t>xx</w:t>
            </w:r>
          </w:p>
        </w:tc>
      </w:tr>
      <w:tr w:rsidR="006B7402" w:rsidTr="0061150B">
        <w:tc>
          <w:tcPr>
            <w:tcW w:w="2844" w:type="dxa"/>
            <w:gridSpan w:val="3"/>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月销量：</w:t>
            </w:r>
            <w:r>
              <w:rPr>
                <w:rFonts w:ascii="Times New Roman" w:hAnsi="Times New Roman" w:hint="eastAsia"/>
                <w:sz w:val="21"/>
                <w:szCs w:val="21"/>
              </w:rPr>
              <w:t>xx</w:t>
            </w:r>
          </w:p>
        </w:tc>
        <w:tc>
          <w:tcPr>
            <w:tcW w:w="3528" w:type="dxa"/>
            <w:gridSpan w:val="4"/>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累计评价：</w:t>
            </w:r>
            <w:r>
              <w:rPr>
                <w:rFonts w:ascii="Times New Roman" w:hAnsi="Times New Roman" w:hint="eastAsia"/>
                <w:sz w:val="21"/>
                <w:szCs w:val="21"/>
              </w:rPr>
              <w:t>xx</w:t>
            </w:r>
          </w:p>
        </w:tc>
        <w:tc>
          <w:tcPr>
            <w:tcW w:w="3375" w:type="dxa"/>
            <w:gridSpan w:val="2"/>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送积分：</w:t>
            </w:r>
            <w:r>
              <w:rPr>
                <w:rFonts w:ascii="Times New Roman" w:hAnsi="Times New Roman" w:hint="eastAsia"/>
                <w:sz w:val="21"/>
                <w:szCs w:val="21"/>
              </w:rPr>
              <w:t>xx</w:t>
            </w:r>
          </w:p>
        </w:tc>
      </w:tr>
      <w:tr w:rsidR="006B7402" w:rsidTr="0061150B">
        <w:tc>
          <w:tcPr>
            <w:tcW w:w="675" w:type="dxa"/>
            <w:vAlign w:val="center"/>
          </w:tcPr>
          <w:p w:rsidR="006B7402" w:rsidRDefault="006B7402" w:rsidP="008B4BF2">
            <w:pPr>
              <w:numPr>
                <w:ilvl w:val="0"/>
                <w:numId w:val="60"/>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数量</w:t>
            </w:r>
          </w:p>
        </w:tc>
        <w:tc>
          <w:tcPr>
            <w:tcW w:w="1558" w:type="dxa"/>
            <w:gridSpan w:val="2"/>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gridSpan w:val="2"/>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通过按钮选择件数，右侧有</w:t>
            </w:r>
            <w:r>
              <w:rPr>
                <w:rFonts w:ascii="Times New Roman" w:hAnsi="Times New Roman" w:hint="eastAsia"/>
                <w:sz w:val="21"/>
                <w:szCs w:val="21"/>
              </w:rPr>
              <w:t>,</w:t>
            </w:r>
            <w:r>
              <w:rPr>
                <w:rFonts w:ascii="Times New Roman" w:hAnsi="Times New Roman" w:hint="eastAsia"/>
                <w:sz w:val="21"/>
                <w:szCs w:val="21"/>
              </w:rPr>
              <w:t>商品库存：</w:t>
            </w:r>
            <w:r>
              <w:rPr>
                <w:rFonts w:ascii="Times New Roman" w:hAnsi="Times New Roman" w:hint="eastAsia"/>
                <w:sz w:val="21"/>
                <w:szCs w:val="21"/>
              </w:rPr>
              <w:t>xx</w:t>
            </w:r>
            <w:r>
              <w:rPr>
                <w:rFonts w:ascii="Times New Roman" w:hAnsi="Times New Roman" w:hint="eastAsia"/>
                <w:sz w:val="21"/>
                <w:szCs w:val="21"/>
              </w:rPr>
              <w:t>件</w:t>
            </w:r>
          </w:p>
        </w:tc>
      </w:tr>
      <w:tr w:rsidR="006B7402" w:rsidTr="0061150B">
        <w:tc>
          <w:tcPr>
            <w:tcW w:w="675" w:type="dxa"/>
            <w:vAlign w:val="center"/>
          </w:tcPr>
          <w:p w:rsidR="006B7402" w:rsidRDefault="006B7402" w:rsidP="008B4BF2">
            <w:pPr>
              <w:numPr>
                <w:ilvl w:val="0"/>
                <w:numId w:val="60"/>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立即购买</w:t>
            </w:r>
          </w:p>
        </w:tc>
        <w:tc>
          <w:tcPr>
            <w:tcW w:w="1558" w:type="dxa"/>
            <w:gridSpan w:val="2"/>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gridSpan w:val="2"/>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60"/>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仅限批发</w:t>
            </w:r>
          </w:p>
        </w:tc>
        <w:tc>
          <w:tcPr>
            <w:tcW w:w="1558" w:type="dxa"/>
            <w:gridSpan w:val="2"/>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gridSpan w:val="2"/>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60"/>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收藏</w:t>
            </w:r>
          </w:p>
        </w:tc>
        <w:tc>
          <w:tcPr>
            <w:tcW w:w="1558" w:type="dxa"/>
            <w:gridSpan w:val="2"/>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gridSpan w:val="2"/>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60"/>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加入对比</w:t>
            </w:r>
          </w:p>
        </w:tc>
        <w:tc>
          <w:tcPr>
            <w:tcW w:w="1558" w:type="dxa"/>
            <w:gridSpan w:val="2"/>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gridSpan w:val="2"/>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60"/>
              </w:numPr>
              <w:spacing w:line="240" w:lineRule="auto"/>
              <w:rPr>
                <w:sz w:val="21"/>
                <w:szCs w:val="21"/>
              </w:rPr>
            </w:pPr>
          </w:p>
        </w:tc>
        <w:tc>
          <w:tcPr>
            <w:tcW w:w="1418" w:type="dxa"/>
            <w:vAlign w:val="center"/>
          </w:tcPr>
          <w:p w:rsidR="006B7402" w:rsidRPr="00865158" w:rsidRDefault="006B7402" w:rsidP="0061150B">
            <w:pPr>
              <w:pStyle w:val="a7"/>
              <w:rPr>
                <w:rFonts w:ascii="Times New Roman" w:hAnsi="Times New Roman"/>
                <w:sz w:val="21"/>
                <w:szCs w:val="21"/>
              </w:rPr>
            </w:pPr>
            <w:r>
              <w:rPr>
                <w:rFonts w:ascii="Times New Roman" w:hAnsi="Times New Roman" w:hint="eastAsia"/>
                <w:sz w:val="21"/>
                <w:szCs w:val="21"/>
              </w:rPr>
              <w:t>加入购物车</w:t>
            </w:r>
          </w:p>
        </w:tc>
        <w:tc>
          <w:tcPr>
            <w:tcW w:w="1558" w:type="dxa"/>
            <w:gridSpan w:val="2"/>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gridSpan w:val="2"/>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将商品加入购物车的，等待结算</w:t>
            </w:r>
          </w:p>
        </w:tc>
      </w:tr>
      <w:tr w:rsidR="006B7402" w:rsidTr="0061150B">
        <w:tc>
          <w:tcPr>
            <w:tcW w:w="675" w:type="dxa"/>
            <w:vAlign w:val="center"/>
          </w:tcPr>
          <w:p w:rsidR="006B7402" w:rsidRDefault="006B7402" w:rsidP="008B4BF2">
            <w:pPr>
              <w:numPr>
                <w:ilvl w:val="0"/>
                <w:numId w:val="60"/>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分享链接</w:t>
            </w:r>
          </w:p>
        </w:tc>
        <w:tc>
          <w:tcPr>
            <w:tcW w:w="1558" w:type="dxa"/>
            <w:gridSpan w:val="2"/>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链接地址</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gridSpan w:val="2"/>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链接太多用“</w:t>
            </w:r>
            <w:r>
              <w:rPr>
                <w:rFonts w:ascii="Times New Roman" w:hAnsi="Times New Roman" w:hint="eastAsia"/>
                <w:sz w:val="21"/>
                <w:szCs w:val="21"/>
              </w:rPr>
              <w:t>+</w:t>
            </w:r>
            <w:r>
              <w:rPr>
                <w:rFonts w:ascii="Times New Roman" w:hAnsi="Times New Roman" w:hint="eastAsia"/>
                <w:sz w:val="21"/>
                <w:szCs w:val="21"/>
              </w:rPr>
              <w:t>”号囊括</w:t>
            </w:r>
          </w:p>
        </w:tc>
      </w:tr>
      <w:tr w:rsidR="006B7402" w:rsidTr="0061150B">
        <w:tc>
          <w:tcPr>
            <w:tcW w:w="675" w:type="dxa"/>
            <w:vAlign w:val="center"/>
          </w:tcPr>
          <w:p w:rsidR="006B7402" w:rsidRDefault="006B7402" w:rsidP="008B4BF2">
            <w:pPr>
              <w:numPr>
                <w:ilvl w:val="0"/>
                <w:numId w:val="60"/>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服务承诺</w:t>
            </w:r>
          </w:p>
        </w:tc>
        <w:tc>
          <w:tcPr>
            <w:tcW w:w="1558" w:type="dxa"/>
            <w:gridSpan w:val="2"/>
            <w:vAlign w:val="center"/>
          </w:tcPr>
          <w:p w:rsidR="006B7402" w:rsidRDefault="006B7402" w:rsidP="0061150B">
            <w:pPr>
              <w:pStyle w:val="a7"/>
              <w:rPr>
                <w:rFonts w:ascii="Times New Roman" w:hAnsi="Times New Roman"/>
                <w:sz w:val="21"/>
                <w:szCs w:val="21"/>
              </w:rPr>
            </w:pP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gridSpan w:val="2"/>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按时发货；安心退货；极速退款</w:t>
            </w:r>
          </w:p>
        </w:tc>
      </w:tr>
    </w:tbl>
    <w:p w:rsidR="006B7402" w:rsidRDefault="006B7402" w:rsidP="006B7402">
      <w:pPr>
        <w:pStyle w:val="4"/>
        <w:ind w:right="240"/>
        <w:rPr>
          <w:sz w:val="24"/>
        </w:rPr>
      </w:pPr>
      <w:r>
        <w:rPr>
          <w:rFonts w:hint="eastAsia"/>
          <w:sz w:val="24"/>
        </w:rPr>
        <w:t>缺货申请</w:t>
      </w:r>
    </w:p>
    <w:p w:rsidR="006B7402" w:rsidRDefault="006B7402" w:rsidP="006B7402">
      <w:pPr>
        <w:pStyle w:val="5"/>
        <w:ind w:left="142"/>
      </w:pPr>
      <w:r>
        <w:rPr>
          <w:rFonts w:hint="eastAsia"/>
        </w:rPr>
        <w:t>功能描述</w:t>
      </w:r>
    </w:p>
    <w:p w:rsidR="006B7402" w:rsidRPr="000A07AD" w:rsidRDefault="006B7402" w:rsidP="006B7402">
      <w:r>
        <w:rPr>
          <w:rFonts w:hint="eastAsia"/>
        </w:rPr>
        <w:t>当商品缺货时，提供会员缺货申请通知渠道。</w:t>
      </w:r>
    </w:p>
    <w:p w:rsidR="006B7402" w:rsidRDefault="006B7402" w:rsidP="006B7402">
      <w:pPr>
        <w:pStyle w:val="5"/>
        <w:ind w:left="142"/>
      </w:pPr>
      <w:r>
        <w:rPr>
          <w:rFonts w:hint="eastAsia"/>
        </w:rPr>
        <w:t>业务流程</w:t>
      </w:r>
    </w:p>
    <w:p w:rsidR="006B7402" w:rsidRDefault="006B7402" w:rsidP="008B4BF2">
      <w:pPr>
        <w:pStyle w:val="af8"/>
        <w:numPr>
          <w:ilvl w:val="0"/>
          <w:numId w:val="61"/>
        </w:numPr>
        <w:ind w:leftChars="0" w:right="240" w:firstLineChars="0"/>
      </w:pPr>
      <w:r>
        <w:rPr>
          <w:rFonts w:hint="eastAsia"/>
        </w:rPr>
        <w:t>登录平台；</w:t>
      </w:r>
    </w:p>
    <w:p w:rsidR="006B7402" w:rsidRDefault="006B7402" w:rsidP="008B4BF2">
      <w:pPr>
        <w:pStyle w:val="af8"/>
        <w:numPr>
          <w:ilvl w:val="0"/>
          <w:numId w:val="61"/>
        </w:numPr>
        <w:ind w:leftChars="0" w:right="240" w:firstLineChars="0"/>
      </w:pPr>
      <w:r>
        <w:rPr>
          <w:rFonts w:hint="eastAsia"/>
        </w:rPr>
        <w:t>进入商品详情；</w:t>
      </w:r>
    </w:p>
    <w:p w:rsidR="006B7402" w:rsidRPr="00A42B79" w:rsidRDefault="006B7402" w:rsidP="008B4BF2">
      <w:pPr>
        <w:pStyle w:val="af8"/>
        <w:numPr>
          <w:ilvl w:val="0"/>
          <w:numId w:val="61"/>
        </w:numPr>
        <w:ind w:leftChars="0" w:right="240" w:firstLineChars="0"/>
      </w:pPr>
      <w:r>
        <w:rPr>
          <w:rFonts w:hint="eastAsia"/>
        </w:rPr>
        <w:lastRenderedPageBreak/>
        <w:t>点击“缺货申请”。</w:t>
      </w:r>
    </w:p>
    <w:p w:rsidR="006B7402" w:rsidRDefault="006B7402" w:rsidP="006B7402">
      <w:pPr>
        <w:pStyle w:val="5"/>
        <w:ind w:left="142"/>
      </w:pPr>
      <w:r>
        <w:rPr>
          <w:rFonts w:hint="eastAsia"/>
        </w:rPr>
        <w:t>业务规则</w:t>
      </w:r>
    </w:p>
    <w:p w:rsidR="006B7402" w:rsidRDefault="006B7402" w:rsidP="008B4BF2">
      <w:pPr>
        <w:pStyle w:val="af8"/>
        <w:numPr>
          <w:ilvl w:val="0"/>
          <w:numId w:val="62"/>
        </w:numPr>
        <w:ind w:leftChars="0" w:right="240" w:firstLineChars="0"/>
      </w:pPr>
      <w:r>
        <w:rPr>
          <w:rFonts w:hint="eastAsia"/>
        </w:rPr>
        <w:t>支持商品断货，提供“缺货申请”；</w:t>
      </w:r>
    </w:p>
    <w:p w:rsidR="006B7402" w:rsidRPr="00A42B79" w:rsidRDefault="006B7402" w:rsidP="008B4BF2">
      <w:pPr>
        <w:pStyle w:val="af8"/>
        <w:numPr>
          <w:ilvl w:val="0"/>
          <w:numId w:val="62"/>
        </w:numPr>
        <w:ind w:leftChars="0" w:right="240" w:firstLineChars="0"/>
      </w:pPr>
      <w:r>
        <w:rPr>
          <w:rFonts w:hint="eastAsia"/>
        </w:rPr>
        <w:t>支持会员登记缺货申请后，商品有货是系统通过短信、邮件、手机客户端通知；</w:t>
      </w:r>
    </w:p>
    <w:p w:rsidR="006B7402" w:rsidRDefault="006B7402" w:rsidP="006B7402">
      <w:pPr>
        <w:pStyle w:val="5"/>
        <w:ind w:left="142"/>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RPr="00C002A0"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备注</w:t>
            </w:r>
          </w:p>
        </w:tc>
      </w:tr>
      <w:tr w:rsidR="006B7402" w:rsidTr="0061150B">
        <w:tc>
          <w:tcPr>
            <w:tcW w:w="675" w:type="dxa"/>
            <w:vAlign w:val="center"/>
          </w:tcPr>
          <w:p w:rsidR="006B7402" w:rsidRDefault="006B7402" w:rsidP="0061150B">
            <w:pPr>
              <w:spacing w:line="240" w:lineRule="auto"/>
              <w:ind w:firstLine="0"/>
              <w:rPr>
                <w:sz w:val="21"/>
                <w:szCs w:val="21"/>
              </w:rPr>
            </w:pPr>
            <w:r>
              <w:rPr>
                <w:rFonts w:hint="eastAsia"/>
                <w:sz w:val="21"/>
                <w:szCs w:val="21"/>
              </w:rPr>
              <w:t>1</w:t>
            </w: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手机号码</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调用会员手机信息，无则输入。</w:t>
            </w:r>
          </w:p>
        </w:tc>
      </w:tr>
      <w:tr w:rsidR="006B7402" w:rsidTr="0061150B">
        <w:tc>
          <w:tcPr>
            <w:tcW w:w="675" w:type="dxa"/>
            <w:vAlign w:val="center"/>
          </w:tcPr>
          <w:p w:rsidR="006B7402" w:rsidRDefault="006B7402" w:rsidP="0061150B">
            <w:pPr>
              <w:spacing w:line="240" w:lineRule="auto"/>
              <w:ind w:firstLine="0"/>
              <w:rPr>
                <w:sz w:val="21"/>
                <w:szCs w:val="21"/>
              </w:rPr>
            </w:pPr>
            <w:r>
              <w:rPr>
                <w:rFonts w:hint="eastAsia"/>
                <w:sz w:val="21"/>
                <w:szCs w:val="21"/>
              </w:rPr>
              <w:t>2</w:t>
            </w: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邮箱地址</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调用会员邮箱信息，无则输入。</w:t>
            </w:r>
          </w:p>
        </w:tc>
      </w:tr>
      <w:tr w:rsidR="006B7402" w:rsidTr="0061150B">
        <w:tc>
          <w:tcPr>
            <w:tcW w:w="675" w:type="dxa"/>
            <w:vAlign w:val="center"/>
          </w:tcPr>
          <w:p w:rsidR="006B7402" w:rsidRDefault="006B7402" w:rsidP="0061150B">
            <w:pPr>
              <w:spacing w:line="240" w:lineRule="auto"/>
              <w:ind w:firstLine="0"/>
              <w:rPr>
                <w:sz w:val="21"/>
                <w:szCs w:val="21"/>
              </w:rPr>
            </w:pPr>
            <w:r>
              <w:rPr>
                <w:rFonts w:hint="eastAsia"/>
                <w:sz w:val="21"/>
                <w:szCs w:val="21"/>
              </w:rPr>
              <w:t>3</w:t>
            </w: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操作</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确定</w:t>
            </w: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点击“确定”显示“缺货登记成功！若商品在</w:t>
            </w:r>
            <w:r>
              <w:rPr>
                <w:rFonts w:ascii="Times New Roman" w:hAnsi="Times New Roman" w:hint="eastAsia"/>
                <w:sz w:val="21"/>
                <w:szCs w:val="21"/>
              </w:rPr>
              <w:t>90</w:t>
            </w:r>
            <w:r>
              <w:rPr>
                <w:rFonts w:ascii="Times New Roman" w:hAnsi="Times New Roman" w:hint="eastAsia"/>
                <w:sz w:val="21"/>
                <w:szCs w:val="21"/>
              </w:rPr>
              <w:t>内到货，我们会通过邮件、短信、手机客户端通知您哦。”然后“关闭”返回当前页。</w:t>
            </w:r>
          </w:p>
        </w:tc>
      </w:tr>
    </w:tbl>
    <w:p w:rsidR="006B7402" w:rsidRPr="00D953B5" w:rsidRDefault="006B7402" w:rsidP="006B7402"/>
    <w:p w:rsidR="006B7402" w:rsidRPr="00474D44" w:rsidRDefault="006B7402" w:rsidP="006B7402">
      <w:pPr>
        <w:pStyle w:val="4"/>
        <w:ind w:right="240"/>
        <w:rPr>
          <w:sz w:val="24"/>
        </w:rPr>
      </w:pPr>
      <w:r>
        <w:rPr>
          <w:rFonts w:hint="eastAsia"/>
        </w:rPr>
        <w:t>最佳组合</w:t>
      </w:r>
    </w:p>
    <w:p w:rsidR="006B7402" w:rsidRDefault="006B7402" w:rsidP="006B7402">
      <w:pPr>
        <w:pStyle w:val="5"/>
        <w:ind w:left="142" w:right="240"/>
      </w:pPr>
      <w:r>
        <w:t>功能描述</w:t>
      </w:r>
    </w:p>
    <w:p w:rsidR="006B7402" w:rsidRPr="004C46C3" w:rsidRDefault="006B7402" w:rsidP="006B7402">
      <w:pPr>
        <w:ind w:right="240"/>
        <w:rPr>
          <w:szCs w:val="24"/>
        </w:rPr>
      </w:pPr>
      <w:r>
        <w:rPr>
          <w:rFonts w:ascii="宋体" w:hAnsi="宋体" w:cs="宋体" w:hint="eastAsia"/>
          <w:szCs w:val="24"/>
        </w:rPr>
        <w:t>该功能包括：</w:t>
      </w:r>
      <w:r w:rsidRPr="009B3D88">
        <w:rPr>
          <w:rFonts w:ascii="宋体" w:hAnsi="宋体" w:cs="宋体" w:hint="eastAsia"/>
          <w:szCs w:val="24"/>
        </w:rPr>
        <w:t>推荐配件、优惠套装、最佳组合，根据商品类别显示（二期实现）</w:t>
      </w:r>
      <w:r w:rsidRPr="004C46C3">
        <w:rPr>
          <w:rFonts w:ascii="宋体" w:hAnsi="宋体" w:cs="宋体" w:hint="eastAsia"/>
          <w:szCs w:val="24"/>
        </w:rPr>
        <w:t>。</w:t>
      </w:r>
    </w:p>
    <w:p w:rsidR="006B7402" w:rsidRPr="00797E9F" w:rsidRDefault="006B7402" w:rsidP="006B7402">
      <w:pPr>
        <w:pStyle w:val="5"/>
        <w:ind w:left="142" w:right="240"/>
      </w:pPr>
      <w:r>
        <w:rPr>
          <w:rFonts w:hint="eastAsia"/>
        </w:rPr>
        <w:t>业务流程</w:t>
      </w:r>
    </w:p>
    <w:p w:rsidR="006B7402" w:rsidRDefault="006B7402" w:rsidP="006B7402">
      <w:pPr>
        <w:pStyle w:val="5"/>
        <w:ind w:left="142" w:right="240"/>
      </w:pPr>
      <w:r>
        <w:rPr>
          <w:rFonts w:hint="eastAsia"/>
        </w:rPr>
        <w:t>业务规则</w:t>
      </w:r>
    </w:p>
    <w:p w:rsidR="006B7402" w:rsidRDefault="006B7402" w:rsidP="006B7402">
      <w:pPr>
        <w:pStyle w:val="5"/>
        <w:ind w:left="142" w:right="240"/>
      </w:pPr>
      <w:r>
        <w:rPr>
          <w:rFonts w:hint="eastAsia"/>
        </w:rPr>
        <w:t>页面要素</w:t>
      </w:r>
    </w:p>
    <w:p w:rsidR="006B7402" w:rsidRPr="00474D44" w:rsidRDefault="006B7402" w:rsidP="006B7402">
      <w:pPr>
        <w:pStyle w:val="4"/>
        <w:ind w:right="240"/>
        <w:rPr>
          <w:sz w:val="24"/>
        </w:rPr>
      </w:pPr>
      <w:r w:rsidRPr="00474D44">
        <w:rPr>
          <w:rFonts w:hint="eastAsia"/>
        </w:rPr>
        <w:t>商户信息</w:t>
      </w:r>
    </w:p>
    <w:p w:rsidR="006B7402" w:rsidRDefault="006B7402" w:rsidP="006B7402">
      <w:pPr>
        <w:pStyle w:val="5"/>
        <w:ind w:left="142" w:right="240"/>
      </w:pPr>
      <w:r>
        <w:t>功能描述</w:t>
      </w:r>
    </w:p>
    <w:p w:rsidR="006B7402" w:rsidRPr="007D0F16" w:rsidRDefault="006B7402" w:rsidP="006B7402">
      <w:pPr>
        <w:ind w:right="240"/>
      </w:pPr>
      <w:r w:rsidRPr="007D0F16">
        <w:rPr>
          <w:rFonts w:hint="eastAsia"/>
        </w:rPr>
        <w:t>商品的商家信息（</w:t>
      </w:r>
      <w:r w:rsidRPr="007D0F16">
        <w:rPr>
          <w:rFonts w:hint="eastAsia"/>
        </w:rPr>
        <w:t>LOGO</w:t>
      </w:r>
      <w:r w:rsidRPr="007D0F16">
        <w:rPr>
          <w:rFonts w:hint="eastAsia"/>
        </w:rPr>
        <w:t>、信用、评分、入口等）。</w:t>
      </w:r>
    </w:p>
    <w:p w:rsidR="006B7402" w:rsidRDefault="006B7402" w:rsidP="006B7402">
      <w:pPr>
        <w:pStyle w:val="5"/>
        <w:ind w:left="142" w:right="240"/>
      </w:pPr>
      <w:r>
        <w:rPr>
          <w:rFonts w:hint="eastAsia"/>
        </w:rPr>
        <w:t>业务流程</w:t>
      </w:r>
    </w:p>
    <w:p w:rsidR="006B7402" w:rsidRDefault="006B7402" w:rsidP="008B4BF2">
      <w:pPr>
        <w:pStyle w:val="af8"/>
        <w:numPr>
          <w:ilvl w:val="0"/>
          <w:numId w:val="63"/>
        </w:numPr>
        <w:ind w:leftChars="0" w:right="240" w:firstLineChars="0"/>
      </w:pPr>
      <w:r>
        <w:rPr>
          <w:rFonts w:hint="eastAsia"/>
        </w:rPr>
        <w:lastRenderedPageBreak/>
        <w:t>注册用户登录商城，进入首页。</w:t>
      </w:r>
    </w:p>
    <w:p w:rsidR="006B7402" w:rsidRDefault="006B7402" w:rsidP="008B4BF2">
      <w:pPr>
        <w:pStyle w:val="af8"/>
        <w:numPr>
          <w:ilvl w:val="0"/>
          <w:numId w:val="63"/>
        </w:numPr>
        <w:ind w:leftChars="0" w:right="240" w:firstLineChars="0"/>
      </w:pPr>
      <w:r>
        <w:rPr>
          <w:rFonts w:hint="eastAsia"/>
        </w:rPr>
        <w:t>点击任意一件商品进入商品详情页面；</w:t>
      </w:r>
    </w:p>
    <w:p w:rsidR="006B7402" w:rsidRPr="00797E9F" w:rsidRDefault="006B7402" w:rsidP="008B4BF2">
      <w:pPr>
        <w:pStyle w:val="af8"/>
        <w:numPr>
          <w:ilvl w:val="0"/>
          <w:numId w:val="63"/>
        </w:numPr>
        <w:ind w:leftChars="0" w:right="240" w:firstLineChars="0"/>
      </w:pPr>
      <w:r>
        <w:rPr>
          <w:rFonts w:hint="eastAsia"/>
        </w:rPr>
        <w:t>在商品详情页面，展示商户（卖家）信息。</w:t>
      </w:r>
    </w:p>
    <w:p w:rsidR="006B7402" w:rsidRDefault="006B7402" w:rsidP="006B7402">
      <w:pPr>
        <w:pStyle w:val="5"/>
        <w:ind w:left="142" w:right="240"/>
      </w:pPr>
      <w:r>
        <w:rPr>
          <w:rFonts w:hint="eastAsia"/>
        </w:rPr>
        <w:t>业务规则</w:t>
      </w:r>
    </w:p>
    <w:p w:rsidR="006B7402" w:rsidRPr="00797E9F" w:rsidRDefault="006B7402" w:rsidP="006B7402">
      <w:r>
        <w:rPr>
          <w:rFonts w:hint="eastAsia"/>
        </w:rPr>
        <w:t>无。</w:t>
      </w: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卖家昵称</w:t>
            </w:r>
            <w:r>
              <w:rPr>
                <w:rFonts w:ascii="Times New Roman" w:hAnsi="Times New Roman" w:hint="eastAsia"/>
                <w:sz w:val="21"/>
                <w:szCs w:val="21"/>
              </w:rPr>
              <w:t>+</w:t>
            </w:r>
            <w:r>
              <w:rPr>
                <w:rFonts w:ascii="Times New Roman" w:hAnsi="Times New Roman" w:hint="eastAsia"/>
                <w:sz w:val="21"/>
                <w:szCs w:val="21"/>
              </w:rPr>
              <w:t>的小店。</w:t>
            </w:r>
          </w:p>
        </w:tc>
      </w:tr>
      <w:tr w:rsidR="006B7402" w:rsidTr="0061150B">
        <w:tc>
          <w:tcPr>
            <w:tcW w:w="675" w:type="dxa"/>
            <w:vAlign w:val="center"/>
          </w:tcPr>
          <w:p w:rsidR="006B7402" w:rsidRDefault="006B7402" w:rsidP="008B4BF2">
            <w:pPr>
              <w:numPr>
                <w:ilvl w:val="0"/>
                <w:numId w:val="64"/>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等级</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64"/>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信誉</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64"/>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信誉等级</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图片</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64"/>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进店逛逛</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进入卖家店铺浏览更多商品</w:t>
            </w:r>
          </w:p>
        </w:tc>
      </w:tr>
      <w:tr w:rsidR="006B7402" w:rsidTr="0061150B">
        <w:tc>
          <w:tcPr>
            <w:tcW w:w="675" w:type="dxa"/>
            <w:vAlign w:val="center"/>
          </w:tcPr>
          <w:p w:rsidR="006B7402" w:rsidRDefault="006B7402" w:rsidP="008B4BF2">
            <w:pPr>
              <w:numPr>
                <w:ilvl w:val="0"/>
                <w:numId w:val="64"/>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收藏店铺</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将该卖家店铺收藏，方便以后直接在“收藏店铺”功能直接查看</w:t>
            </w:r>
          </w:p>
        </w:tc>
      </w:tr>
    </w:tbl>
    <w:p w:rsidR="006B7402" w:rsidRPr="002C21AA" w:rsidRDefault="006B7402" w:rsidP="006B7402">
      <w:pPr>
        <w:ind w:right="240"/>
      </w:pPr>
    </w:p>
    <w:p w:rsidR="006B7402" w:rsidRPr="00474D44" w:rsidRDefault="006B7402" w:rsidP="006B7402">
      <w:pPr>
        <w:pStyle w:val="4"/>
        <w:ind w:right="240"/>
        <w:rPr>
          <w:sz w:val="24"/>
        </w:rPr>
      </w:pPr>
      <w:r w:rsidRPr="00474D44">
        <w:rPr>
          <w:rFonts w:hint="eastAsia"/>
        </w:rPr>
        <w:t>商品评论</w:t>
      </w:r>
    </w:p>
    <w:p w:rsidR="006B7402" w:rsidRDefault="006B7402" w:rsidP="006B7402">
      <w:pPr>
        <w:pStyle w:val="5"/>
        <w:ind w:left="142" w:right="240"/>
      </w:pPr>
      <w:r>
        <w:t>功能描述</w:t>
      </w:r>
    </w:p>
    <w:p w:rsidR="006B7402" w:rsidRPr="007D0F16" w:rsidRDefault="006B7402" w:rsidP="006B7402">
      <w:pPr>
        <w:ind w:right="240"/>
      </w:pPr>
      <w:r w:rsidRPr="007D0F16">
        <w:rPr>
          <w:rFonts w:hint="eastAsia"/>
        </w:rPr>
        <w:t>购买过该商品的会员可以对商品进行评论。</w:t>
      </w:r>
    </w:p>
    <w:p w:rsidR="006B7402" w:rsidRDefault="006B7402" w:rsidP="006B7402">
      <w:pPr>
        <w:pStyle w:val="5"/>
        <w:ind w:left="142" w:right="240"/>
      </w:pPr>
      <w:r>
        <w:rPr>
          <w:rFonts w:hint="eastAsia"/>
        </w:rPr>
        <w:t>业务流程</w:t>
      </w:r>
    </w:p>
    <w:p w:rsidR="006B7402" w:rsidRDefault="006B7402" w:rsidP="008B4BF2">
      <w:pPr>
        <w:pStyle w:val="af8"/>
        <w:numPr>
          <w:ilvl w:val="0"/>
          <w:numId w:val="65"/>
        </w:numPr>
        <w:ind w:leftChars="0" w:right="240" w:firstLineChars="0"/>
      </w:pPr>
      <w:r>
        <w:rPr>
          <w:rFonts w:hint="eastAsia"/>
        </w:rPr>
        <w:t>注册用户登录商城，进入首页。</w:t>
      </w:r>
    </w:p>
    <w:p w:rsidR="006B7402" w:rsidRDefault="006B7402" w:rsidP="008B4BF2">
      <w:pPr>
        <w:pStyle w:val="af8"/>
        <w:numPr>
          <w:ilvl w:val="0"/>
          <w:numId w:val="65"/>
        </w:numPr>
        <w:ind w:leftChars="0" w:right="240" w:firstLineChars="0"/>
      </w:pPr>
      <w:r>
        <w:rPr>
          <w:rFonts w:hint="eastAsia"/>
        </w:rPr>
        <w:t>点击任意一件商品进入商品详情页面；</w:t>
      </w:r>
    </w:p>
    <w:p w:rsidR="006B7402" w:rsidRPr="0042760E" w:rsidRDefault="006B7402" w:rsidP="008B4BF2">
      <w:pPr>
        <w:pStyle w:val="af8"/>
        <w:numPr>
          <w:ilvl w:val="0"/>
          <w:numId w:val="65"/>
        </w:numPr>
        <w:ind w:leftChars="0" w:right="240" w:firstLineChars="0"/>
      </w:pPr>
      <w:r>
        <w:rPr>
          <w:rFonts w:hint="eastAsia"/>
        </w:rPr>
        <w:t>在商品详情下方，展示商品评论。</w:t>
      </w:r>
    </w:p>
    <w:p w:rsidR="006B7402" w:rsidRDefault="006B7402" w:rsidP="006B7402">
      <w:pPr>
        <w:pStyle w:val="5"/>
        <w:ind w:left="142" w:right="240"/>
      </w:pPr>
      <w:r>
        <w:rPr>
          <w:rFonts w:hint="eastAsia"/>
        </w:rPr>
        <w:t>业务规则</w:t>
      </w:r>
    </w:p>
    <w:p w:rsidR="006B7402" w:rsidRPr="00797E9F" w:rsidRDefault="006B7402" w:rsidP="006B7402">
      <w:r>
        <w:rPr>
          <w:rFonts w:hint="eastAsia"/>
        </w:rPr>
        <w:t>无。</w:t>
      </w:r>
    </w:p>
    <w:p w:rsidR="006B7402" w:rsidRPr="00797E9F"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hanging="420"/>
              <w:rPr>
                <w:sz w:val="21"/>
                <w:szCs w:val="21"/>
              </w:rPr>
            </w:pPr>
            <w:r w:rsidRPr="00C002A0">
              <w:rPr>
                <w:sz w:val="21"/>
                <w:szCs w:val="21"/>
              </w:rPr>
              <w:lastRenderedPageBreak/>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累计评论</w:t>
            </w:r>
            <w:r>
              <w:rPr>
                <w:rFonts w:ascii="Times New Roman" w:hAnsi="Times New Roman" w:hint="eastAsia"/>
                <w:sz w:val="21"/>
                <w:szCs w:val="21"/>
              </w:rPr>
              <w:t>x</w:t>
            </w:r>
            <w:r>
              <w:rPr>
                <w:rFonts w:ascii="Times New Roman" w:hAnsi="Times New Roman" w:hint="eastAsia"/>
                <w:sz w:val="21"/>
                <w:szCs w:val="21"/>
              </w:rPr>
              <w:t>。（</w:t>
            </w:r>
            <w:r>
              <w:rPr>
                <w:rFonts w:ascii="Times New Roman" w:hAnsi="Times New Roman" w:hint="eastAsia"/>
                <w:sz w:val="21"/>
                <w:szCs w:val="21"/>
              </w:rPr>
              <w:t>x</w:t>
            </w:r>
            <w:r>
              <w:rPr>
                <w:rFonts w:ascii="Times New Roman" w:hAnsi="Times New Roman" w:hint="eastAsia"/>
                <w:sz w:val="21"/>
                <w:szCs w:val="21"/>
              </w:rPr>
              <w:t>代表评论该商品总数量）</w:t>
            </w:r>
          </w:p>
        </w:tc>
      </w:tr>
      <w:tr w:rsidR="006B7402" w:rsidTr="0061150B">
        <w:tc>
          <w:tcPr>
            <w:tcW w:w="675" w:type="dxa"/>
            <w:vAlign w:val="center"/>
          </w:tcPr>
          <w:p w:rsidR="006B7402" w:rsidRDefault="006B7402" w:rsidP="008B4BF2">
            <w:pPr>
              <w:numPr>
                <w:ilvl w:val="0"/>
                <w:numId w:val="6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全部</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6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图片（</w:t>
            </w:r>
            <w:r>
              <w:rPr>
                <w:rFonts w:ascii="Times New Roman" w:hAnsi="Times New Roman" w:hint="eastAsia"/>
                <w:sz w:val="21"/>
                <w:szCs w:val="21"/>
              </w:rPr>
              <w:t>x</w:t>
            </w:r>
            <w:r>
              <w:rPr>
                <w:rFonts w:ascii="Times New Roman" w:hAnsi="Times New Roman" w:hint="eastAsia"/>
                <w:sz w:val="21"/>
                <w:szCs w:val="21"/>
              </w:rPr>
              <w:t>）</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单选按钮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评论如果有图片评论，则显示该选项</w:t>
            </w:r>
          </w:p>
        </w:tc>
      </w:tr>
      <w:tr w:rsidR="006B7402" w:rsidTr="0061150B">
        <w:tc>
          <w:tcPr>
            <w:tcW w:w="675" w:type="dxa"/>
            <w:vAlign w:val="center"/>
          </w:tcPr>
          <w:p w:rsidR="006B7402" w:rsidRDefault="006B7402" w:rsidP="008B4BF2">
            <w:pPr>
              <w:numPr>
                <w:ilvl w:val="0"/>
                <w:numId w:val="6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追评（</w:t>
            </w:r>
            <w:r>
              <w:rPr>
                <w:rFonts w:ascii="Times New Roman" w:hAnsi="Times New Roman" w:hint="eastAsia"/>
                <w:sz w:val="21"/>
                <w:szCs w:val="21"/>
              </w:rPr>
              <w:t>x</w:t>
            </w:r>
            <w:r>
              <w:rPr>
                <w:rFonts w:ascii="Times New Roman" w:hAnsi="Times New Roman" w:hint="eastAsia"/>
                <w:sz w:val="21"/>
                <w:szCs w:val="21"/>
              </w:rPr>
              <w:t>）</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单选按钮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统计追评数量，点击显示全部追评</w:t>
            </w:r>
          </w:p>
        </w:tc>
      </w:tr>
      <w:tr w:rsidR="006B7402" w:rsidTr="0061150B">
        <w:tc>
          <w:tcPr>
            <w:tcW w:w="675" w:type="dxa"/>
            <w:vAlign w:val="center"/>
          </w:tcPr>
          <w:p w:rsidR="006B7402" w:rsidRDefault="006B7402" w:rsidP="008B4BF2">
            <w:pPr>
              <w:numPr>
                <w:ilvl w:val="0"/>
                <w:numId w:val="6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好评（</w:t>
            </w:r>
            <w:r>
              <w:rPr>
                <w:rFonts w:ascii="Times New Roman" w:hAnsi="Times New Roman" w:hint="eastAsia"/>
                <w:sz w:val="21"/>
                <w:szCs w:val="21"/>
              </w:rPr>
              <w:t>x</w:t>
            </w:r>
            <w:r>
              <w:rPr>
                <w:rFonts w:ascii="Times New Roman" w:hAnsi="Times New Roman" w:hint="eastAsia"/>
                <w:sz w:val="21"/>
                <w:szCs w:val="21"/>
              </w:rPr>
              <w:t>）</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单选按钮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统计好评数量，点击显示全部好评</w:t>
            </w:r>
          </w:p>
        </w:tc>
      </w:tr>
      <w:tr w:rsidR="006B7402" w:rsidTr="0061150B">
        <w:tc>
          <w:tcPr>
            <w:tcW w:w="675" w:type="dxa"/>
            <w:vAlign w:val="center"/>
          </w:tcPr>
          <w:p w:rsidR="006B7402" w:rsidRDefault="006B7402" w:rsidP="008B4BF2">
            <w:pPr>
              <w:numPr>
                <w:ilvl w:val="0"/>
                <w:numId w:val="6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中评（</w:t>
            </w:r>
            <w:r>
              <w:rPr>
                <w:rFonts w:ascii="Times New Roman" w:hAnsi="Times New Roman" w:hint="eastAsia"/>
                <w:sz w:val="21"/>
                <w:szCs w:val="21"/>
              </w:rPr>
              <w:t>x</w:t>
            </w:r>
            <w:r>
              <w:rPr>
                <w:rFonts w:ascii="Times New Roman" w:hAnsi="Times New Roman" w:hint="eastAsia"/>
                <w:sz w:val="21"/>
                <w:szCs w:val="21"/>
              </w:rPr>
              <w:t>）</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单选按钮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统计中评数量，点击显示全部中评</w:t>
            </w:r>
          </w:p>
        </w:tc>
      </w:tr>
      <w:tr w:rsidR="006B7402" w:rsidTr="0061150B">
        <w:tc>
          <w:tcPr>
            <w:tcW w:w="675" w:type="dxa"/>
            <w:vAlign w:val="center"/>
          </w:tcPr>
          <w:p w:rsidR="006B7402" w:rsidRDefault="006B7402" w:rsidP="008B4BF2">
            <w:pPr>
              <w:numPr>
                <w:ilvl w:val="0"/>
                <w:numId w:val="6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差评（</w:t>
            </w:r>
            <w:r>
              <w:rPr>
                <w:rFonts w:ascii="Times New Roman" w:hAnsi="Times New Roman" w:hint="eastAsia"/>
                <w:sz w:val="21"/>
                <w:szCs w:val="21"/>
              </w:rPr>
              <w:t>x</w:t>
            </w:r>
            <w:r>
              <w:rPr>
                <w:rFonts w:ascii="Times New Roman" w:hAnsi="Times New Roman" w:hint="eastAsia"/>
                <w:sz w:val="21"/>
                <w:szCs w:val="21"/>
              </w:rPr>
              <w:t>）</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单选按钮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统计差评数量，点击显示全部差评</w:t>
            </w:r>
          </w:p>
        </w:tc>
      </w:tr>
      <w:tr w:rsidR="006B7402" w:rsidRPr="00BD7B35" w:rsidTr="0061150B">
        <w:tc>
          <w:tcPr>
            <w:tcW w:w="675" w:type="dxa"/>
            <w:vAlign w:val="center"/>
          </w:tcPr>
          <w:p w:rsidR="006B7402" w:rsidRDefault="006B7402" w:rsidP="008B4BF2">
            <w:pPr>
              <w:numPr>
                <w:ilvl w:val="0"/>
                <w:numId w:val="6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推荐排序</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下拉框</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用户点击还可以按照“最近评价”排序。</w:t>
            </w:r>
          </w:p>
        </w:tc>
      </w:tr>
      <w:tr w:rsidR="006B7402" w:rsidRPr="00BD7B35" w:rsidTr="0061150B">
        <w:tc>
          <w:tcPr>
            <w:tcW w:w="9747" w:type="dxa"/>
            <w:gridSpan w:val="7"/>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商品评价列表</w:t>
            </w:r>
          </w:p>
        </w:tc>
      </w:tr>
      <w:tr w:rsidR="006B7402" w:rsidRPr="00BD7B35" w:rsidTr="0061150B">
        <w:tc>
          <w:tcPr>
            <w:tcW w:w="675" w:type="dxa"/>
            <w:vAlign w:val="center"/>
          </w:tcPr>
          <w:p w:rsidR="006B7402" w:rsidRDefault="006B7402" w:rsidP="008B4BF2">
            <w:pPr>
              <w:numPr>
                <w:ilvl w:val="0"/>
                <w:numId w:val="6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用户昵称（匿名）</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头像</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用户昵称等级显示，可匿名</w:t>
            </w:r>
          </w:p>
        </w:tc>
      </w:tr>
      <w:tr w:rsidR="006B7402" w:rsidRPr="00BD7B35" w:rsidTr="0061150B">
        <w:tc>
          <w:tcPr>
            <w:tcW w:w="675" w:type="dxa"/>
            <w:vAlign w:val="center"/>
          </w:tcPr>
          <w:p w:rsidR="006B7402" w:rsidRDefault="006B7402" w:rsidP="008B4BF2">
            <w:pPr>
              <w:numPr>
                <w:ilvl w:val="0"/>
                <w:numId w:val="6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用户评价内容</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Pr="00BD7B35" w:rsidRDefault="006B7402" w:rsidP="0061150B">
            <w:pPr>
              <w:pStyle w:val="a7"/>
              <w:rPr>
                <w:rFonts w:ascii="Times New Roman" w:hAnsi="Times New Roman"/>
                <w:sz w:val="21"/>
                <w:szCs w:val="21"/>
              </w:rPr>
            </w:pPr>
          </w:p>
        </w:tc>
      </w:tr>
      <w:tr w:rsidR="006B7402" w:rsidRPr="00BD7B35" w:rsidTr="0061150B">
        <w:tc>
          <w:tcPr>
            <w:tcW w:w="675" w:type="dxa"/>
            <w:vAlign w:val="center"/>
          </w:tcPr>
          <w:p w:rsidR="006B7402" w:rsidRDefault="006B7402" w:rsidP="008B4BF2">
            <w:pPr>
              <w:numPr>
                <w:ilvl w:val="0"/>
                <w:numId w:val="6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购买日期与购买物品详情</w:t>
            </w:r>
          </w:p>
        </w:tc>
        <w:tc>
          <w:tcPr>
            <w:tcW w:w="1558" w:type="dxa"/>
            <w:vAlign w:val="center"/>
          </w:tcPr>
          <w:p w:rsidR="006B7402" w:rsidRPr="00BD7B35"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Pr="00BD7B35" w:rsidRDefault="006B7402" w:rsidP="0061150B">
            <w:pPr>
              <w:pStyle w:val="a7"/>
              <w:rPr>
                <w:rFonts w:ascii="Times New Roman" w:hAnsi="Times New Roman"/>
                <w:sz w:val="21"/>
                <w:szCs w:val="21"/>
              </w:rPr>
            </w:pPr>
            <w:r>
              <w:rPr>
                <w:rFonts w:ascii="Times New Roman" w:hAnsi="Times New Roman" w:hint="eastAsia"/>
                <w:sz w:val="21"/>
                <w:szCs w:val="21"/>
              </w:rPr>
              <w:t>某年某月末日某时某分，颜色：</w:t>
            </w:r>
            <w:r>
              <w:rPr>
                <w:rFonts w:ascii="Times New Roman" w:hAnsi="Times New Roman" w:hint="eastAsia"/>
                <w:sz w:val="21"/>
                <w:szCs w:val="21"/>
              </w:rPr>
              <w:t xml:space="preserve">xx  </w:t>
            </w:r>
            <w:r>
              <w:rPr>
                <w:rFonts w:ascii="Times New Roman" w:hAnsi="Times New Roman" w:hint="eastAsia"/>
                <w:sz w:val="21"/>
                <w:szCs w:val="21"/>
              </w:rPr>
              <w:t>尺码：</w:t>
            </w:r>
          </w:p>
        </w:tc>
      </w:tr>
      <w:tr w:rsidR="006B7402" w:rsidRPr="00BD7B35" w:rsidTr="0061150B">
        <w:tc>
          <w:tcPr>
            <w:tcW w:w="675" w:type="dxa"/>
            <w:vAlign w:val="center"/>
          </w:tcPr>
          <w:p w:rsidR="006B7402" w:rsidRDefault="006B7402" w:rsidP="008B4BF2">
            <w:pPr>
              <w:numPr>
                <w:ilvl w:val="0"/>
                <w:numId w:val="66"/>
              </w:numPr>
              <w:spacing w:line="240" w:lineRule="auto"/>
              <w:rPr>
                <w:sz w:val="21"/>
                <w:szCs w:val="21"/>
              </w:rPr>
            </w:pPr>
          </w:p>
        </w:tc>
        <w:tc>
          <w:tcPr>
            <w:tcW w:w="1418" w:type="dxa"/>
            <w:vAlign w:val="center"/>
          </w:tcPr>
          <w:p w:rsidR="006B7402" w:rsidRPr="00645564" w:rsidRDefault="006B7402" w:rsidP="0061150B">
            <w:pPr>
              <w:pStyle w:val="a7"/>
              <w:rPr>
                <w:rFonts w:ascii="Times New Roman" w:hAnsi="Times New Roman"/>
                <w:sz w:val="21"/>
                <w:szCs w:val="21"/>
              </w:rPr>
            </w:pPr>
            <w:r>
              <w:rPr>
                <w:rFonts w:ascii="Times New Roman" w:hAnsi="Times New Roman" w:hint="eastAsia"/>
                <w:sz w:val="21"/>
                <w:szCs w:val="21"/>
              </w:rPr>
              <w:t>有用（</w:t>
            </w:r>
            <w:r>
              <w:rPr>
                <w:rFonts w:ascii="Times New Roman" w:hAnsi="Times New Roman" w:hint="eastAsia"/>
                <w:sz w:val="21"/>
                <w:szCs w:val="21"/>
              </w:rPr>
              <w:t>x</w:t>
            </w:r>
            <w:r>
              <w:rPr>
                <w:rFonts w:ascii="Times New Roman" w:hAnsi="Times New Roman" w:hint="eastAsia"/>
                <w:sz w:val="21"/>
                <w:szCs w:val="21"/>
              </w:rPr>
              <w:t>）</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Pr="00BD7B35" w:rsidRDefault="006B7402" w:rsidP="0061150B">
            <w:pPr>
              <w:pStyle w:val="a7"/>
              <w:rPr>
                <w:rFonts w:ascii="Times New Roman" w:hAnsi="Times New Roman"/>
                <w:sz w:val="21"/>
                <w:szCs w:val="21"/>
              </w:rPr>
            </w:pPr>
            <w:r>
              <w:rPr>
                <w:rFonts w:ascii="Times New Roman" w:hAnsi="Times New Roman"/>
                <w:sz w:val="21"/>
                <w:szCs w:val="21"/>
              </w:rPr>
              <w:t>X</w:t>
            </w:r>
            <w:r>
              <w:rPr>
                <w:rFonts w:ascii="Times New Roman" w:hAnsi="Times New Roman" w:hint="eastAsia"/>
                <w:sz w:val="21"/>
                <w:szCs w:val="21"/>
              </w:rPr>
              <w:t>代表有</w:t>
            </w:r>
            <w:r>
              <w:rPr>
                <w:rFonts w:ascii="Times New Roman" w:hAnsi="Times New Roman" w:hint="eastAsia"/>
                <w:sz w:val="21"/>
                <w:szCs w:val="21"/>
              </w:rPr>
              <w:t>x</w:t>
            </w:r>
            <w:r>
              <w:rPr>
                <w:rFonts w:ascii="Times New Roman" w:hAnsi="Times New Roman" w:hint="eastAsia"/>
                <w:sz w:val="21"/>
                <w:szCs w:val="21"/>
              </w:rPr>
              <w:t>人认为该评论有用，鼠标放在该链接上显示：有</w:t>
            </w:r>
            <w:r>
              <w:rPr>
                <w:rFonts w:ascii="Times New Roman" w:hAnsi="Times New Roman" w:hint="eastAsia"/>
                <w:sz w:val="21"/>
                <w:szCs w:val="21"/>
              </w:rPr>
              <w:t>x</w:t>
            </w:r>
            <w:r>
              <w:rPr>
                <w:rFonts w:ascii="Times New Roman" w:hAnsi="Times New Roman" w:hint="eastAsia"/>
                <w:sz w:val="21"/>
                <w:szCs w:val="21"/>
              </w:rPr>
              <w:t>人认为此评论有用</w:t>
            </w:r>
          </w:p>
        </w:tc>
      </w:tr>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累计评价。</w:t>
            </w:r>
          </w:p>
        </w:tc>
      </w:tr>
      <w:tr w:rsidR="006B7402" w:rsidTr="0061150B">
        <w:tc>
          <w:tcPr>
            <w:tcW w:w="675" w:type="dxa"/>
            <w:vAlign w:val="center"/>
          </w:tcPr>
          <w:p w:rsidR="006B7402" w:rsidRDefault="006B7402" w:rsidP="008B4BF2">
            <w:pPr>
              <w:numPr>
                <w:ilvl w:val="0"/>
                <w:numId w:val="6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全部</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6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好评</w:t>
            </w:r>
            <w:r>
              <w:rPr>
                <w:rFonts w:ascii="Times New Roman" w:hAnsi="Times New Roman" w:hint="eastAsia"/>
                <w:sz w:val="21"/>
                <w:szCs w:val="21"/>
              </w:rPr>
              <w:t>(x%)</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统计好评在全部评论占得比率</w:t>
            </w:r>
          </w:p>
        </w:tc>
      </w:tr>
      <w:tr w:rsidR="006B7402" w:rsidTr="0061150B">
        <w:tc>
          <w:tcPr>
            <w:tcW w:w="675" w:type="dxa"/>
            <w:vAlign w:val="center"/>
          </w:tcPr>
          <w:p w:rsidR="006B7402" w:rsidRDefault="006B7402" w:rsidP="008B4BF2">
            <w:pPr>
              <w:numPr>
                <w:ilvl w:val="0"/>
                <w:numId w:val="6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中评</w:t>
            </w:r>
            <w:r>
              <w:rPr>
                <w:rFonts w:ascii="Times New Roman" w:hAnsi="Times New Roman" w:hint="eastAsia"/>
                <w:sz w:val="21"/>
                <w:szCs w:val="21"/>
              </w:rPr>
              <w:t>(x%)</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统计中评在全部评论占得比率</w:t>
            </w:r>
          </w:p>
        </w:tc>
      </w:tr>
      <w:tr w:rsidR="006B7402" w:rsidTr="0061150B">
        <w:tc>
          <w:tcPr>
            <w:tcW w:w="675" w:type="dxa"/>
            <w:vAlign w:val="center"/>
          </w:tcPr>
          <w:p w:rsidR="006B7402" w:rsidRDefault="006B7402" w:rsidP="008B4BF2">
            <w:pPr>
              <w:numPr>
                <w:ilvl w:val="0"/>
                <w:numId w:val="6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差评</w:t>
            </w:r>
            <w:r>
              <w:rPr>
                <w:rFonts w:ascii="Times New Roman" w:hAnsi="Times New Roman" w:hint="eastAsia"/>
                <w:sz w:val="21"/>
                <w:szCs w:val="21"/>
              </w:rPr>
              <w:t>(x%)</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统计差评在全部评论占得比率</w:t>
            </w:r>
          </w:p>
        </w:tc>
      </w:tr>
      <w:tr w:rsidR="006B7402" w:rsidTr="0061150B">
        <w:tc>
          <w:tcPr>
            <w:tcW w:w="675" w:type="dxa"/>
            <w:vAlign w:val="center"/>
          </w:tcPr>
          <w:p w:rsidR="006B7402" w:rsidRDefault="006B7402" w:rsidP="008B4BF2">
            <w:pPr>
              <w:numPr>
                <w:ilvl w:val="0"/>
                <w:numId w:val="6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全部（</w:t>
            </w:r>
            <w:r>
              <w:rPr>
                <w:rFonts w:ascii="Times New Roman" w:hAnsi="Times New Roman" w:hint="eastAsia"/>
                <w:sz w:val="21"/>
                <w:szCs w:val="21"/>
              </w:rPr>
              <w:t>x</w:t>
            </w:r>
            <w:r>
              <w:rPr>
                <w:rFonts w:ascii="Times New Roman" w:hAnsi="Times New Roman" w:hint="eastAsia"/>
                <w:sz w:val="21"/>
                <w:szCs w:val="21"/>
              </w:rPr>
              <w:t>）</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单选按钮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6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好评（</w:t>
            </w:r>
            <w:r>
              <w:rPr>
                <w:rFonts w:ascii="Times New Roman" w:hAnsi="Times New Roman" w:hint="eastAsia"/>
                <w:sz w:val="21"/>
                <w:szCs w:val="21"/>
              </w:rPr>
              <w:t>x</w:t>
            </w:r>
            <w:r>
              <w:rPr>
                <w:rFonts w:ascii="Times New Roman" w:hAnsi="Times New Roman" w:hint="eastAsia"/>
                <w:sz w:val="21"/>
                <w:szCs w:val="21"/>
              </w:rPr>
              <w:t>）</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单选按钮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统计好评数量，点击显示全部好评</w:t>
            </w:r>
          </w:p>
        </w:tc>
      </w:tr>
      <w:tr w:rsidR="006B7402" w:rsidTr="0061150B">
        <w:tc>
          <w:tcPr>
            <w:tcW w:w="675" w:type="dxa"/>
            <w:vAlign w:val="center"/>
          </w:tcPr>
          <w:p w:rsidR="006B7402" w:rsidRDefault="006B7402" w:rsidP="008B4BF2">
            <w:pPr>
              <w:numPr>
                <w:ilvl w:val="0"/>
                <w:numId w:val="6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中评（</w:t>
            </w:r>
            <w:r>
              <w:rPr>
                <w:rFonts w:ascii="Times New Roman" w:hAnsi="Times New Roman" w:hint="eastAsia"/>
                <w:sz w:val="21"/>
                <w:szCs w:val="21"/>
              </w:rPr>
              <w:t>x</w:t>
            </w:r>
            <w:r>
              <w:rPr>
                <w:rFonts w:ascii="Times New Roman" w:hAnsi="Times New Roman" w:hint="eastAsia"/>
                <w:sz w:val="21"/>
                <w:szCs w:val="21"/>
              </w:rPr>
              <w:t>）</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单选按钮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统计中评数量，点击显示</w:t>
            </w:r>
            <w:r>
              <w:rPr>
                <w:rFonts w:ascii="Times New Roman" w:hAnsi="Times New Roman" w:hint="eastAsia"/>
                <w:sz w:val="21"/>
                <w:szCs w:val="21"/>
              </w:rPr>
              <w:lastRenderedPageBreak/>
              <w:t>全部中评</w:t>
            </w:r>
          </w:p>
        </w:tc>
      </w:tr>
      <w:tr w:rsidR="006B7402" w:rsidTr="0061150B">
        <w:tc>
          <w:tcPr>
            <w:tcW w:w="675" w:type="dxa"/>
            <w:vAlign w:val="center"/>
          </w:tcPr>
          <w:p w:rsidR="006B7402" w:rsidRDefault="006B7402" w:rsidP="008B4BF2">
            <w:pPr>
              <w:numPr>
                <w:ilvl w:val="0"/>
                <w:numId w:val="66"/>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差评（</w:t>
            </w:r>
            <w:r>
              <w:rPr>
                <w:rFonts w:ascii="Times New Roman" w:hAnsi="Times New Roman" w:hint="eastAsia"/>
                <w:sz w:val="21"/>
                <w:szCs w:val="21"/>
              </w:rPr>
              <w:t>x</w:t>
            </w:r>
            <w:r>
              <w:rPr>
                <w:rFonts w:ascii="Times New Roman" w:hAnsi="Times New Roman" w:hint="eastAsia"/>
                <w:sz w:val="21"/>
                <w:szCs w:val="21"/>
              </w:rPr>
              <w:t>）</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单选按钮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统计差评数量，点击显示全部差评</w:t>
            </w:r>
          </w:p>
        </w:tc>
      </w:tr>
    </w:tbl>
    <w:p w:rsidR="006B7402" w:rsidRPr="0042760E" w:rsidRDefault="006B7402" w:rsidP="006B7402">
      <w:pPr>
        <w:ind w:right="240"/>
      </w:pPr>
    </w:p>
    <w:p w:rsidR="006B7402" w:rsidRPr="00474D44" w:rsidRDefault="006B7402" w:rsidP="006B7402">
      <w:pPr>
        <w:pStyle w:val="4"/>
        <w:ind w:right="240"/>
      </w:pPr>
      <w:r w:rsidRPr="00474D44">
        <w:rPr>
          <w:rFonts w:hint="eastAsia"/>
        </w:rPr>
        <w:t>店内搜索</w:t>
      </w:r>
    </w:p>
    <w:p w:rsidR="006B7402" w:rsidRDefault="006B7402" w:rsidP="006B7402">
      <w:pPr>
        <w:pStyle w:val="5"/>
        <w:ind w:left="142" w:right="240"/>
      </w:pPr>
      <w:r>
        <w:t>功能描述</w:t>
      </w:r>
    </w:p>
    <w:p w:rsidR="006B7402" w:rsidRPr="004C46C3" w:rsidRDefault="006B7402" w:rsidP="006B7402">
      <w:pPr>
        <w:ind w:right="240"/>
        <w:rPr>
          <w:szCs w:val="24"/>
        </w:rPr>
      </w:pPr>
      <w:r w:rsidRPr="007D0F16">
        <w:rPr>
          <w:rFonts w:hint="eastAsia"/>
          <w:szCs w:val="24"/>
        </w:rPr>
        <w:t>搜索商家店铺内商品。</w:t>
      </w:r>
    </w:p>
    <w:p w:rsidR="006B7402" w:rsidRDefault="006B7402" w:rsidP="006B7402">
      <w:pPr>
        <w:pStyle w:val="5"/>
        <w:ind w:left="142" w:right="240"/>
      </w:pPr>
      <w:r>
        <w:rPr>
          <w:rFonts w:hint="eastAsia"/>
        </w:rPr>
        <w:t>业务流程</w:t>
      </w:r>
    </w:p>
    <w:p w:rsidR="006B7402" w:rsidRDefault="006B7402" w:rsidP="008B4BF2">
      <w:pPr>
        <w:pStyle w:val="af8"/>
        <w:numPr>
          <w:ilvl w:val="0"/>
          <w:numId w:val="67"/>
        </w:numPr>
        <w:ind w:leftChars="0" w:right="240" w:firstLineChars="0"/>
      </w:pPr>
      <w:r>
        <w:rPr>
          <w:rFonts w:hint="eastAsia"/>
        </w:rPr>
        <w:t>注册用户登录商城，进入首页；</w:t>
      </w:r>
    </w:p>
    <w:p w:rsidR="006B7402" w:rsidRDefault="006B7402" w:rsidP="008B4BF2">
      <w:pPr>
        <w:pStyle w:val="af8"/>
        <w:numPr>
          <w:ilvl w:val="0"/>
          <w:numId w:val="67"/>
        </w:numPr>
        <w:ind w:leftChars="0" w:right="240" w:firstLineChars="0"/>
      </w:pPr>
      <w:r>
        <w:rPr>
          <w:rFonts w:hint="eastAsia"/>
        </w:rPr>
        <w:t>点击任意一件商品进入商品详情页面；</w:t>
      </w:r>
    </w:p>
    <w:p w:rsidR="006B7402" w:rsidRPr="00F72216" w:rsidRDefault="006B7402" w:rsidP="008B4BF2">
      <w:pPr>
        <w:pStyle w:val="af8"/>
        <w:numPr>
          <w:ilvl w:val="0"/>
          <w:numId w:val="67"/>
        </w:numPr>
        <w:ind w:leftChars="0" w:right="240" w:firstLineChars="0"/>
      </w:pPr>
      <w:r>
        <w:rPr>
          <w:rFonts w:hint="eastAsia"/>
        </w:rPr>
        <w:t>在商户详情下方，输入关键字搜索店内商品</w:t>
      </w:r>
    </w:p>
    <w:p w:rsidR="006B7402" w:rsidRDefault="006B7402" w:rsidP="006B7402">
      <w:pPr>
        <w:pStyle w:val="5"/>
        <w:ind w:left="142" w:right="240"/>
      </w:pPr>
      <w:r>
        <w:rPr>
          <w:rFonts w:hint="eastAsia"/>
        </w:rPr>
        <w:t>业务规则</w:t>
      </w:r>
    </w:p>
    <w:p w:rsidR="006B7402" w:rsidRPr="00797E9F" w:rsidRDefault="006B7402" w:rsidP="006B7402">
      <w:r>
        <w:rPr>
          <w:rFonts w:hint="eastAsia"/>
        </w:rPr>
        <w:t>无。</w:t>
      </w: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本店搜索。</w:t>
            </w:r>
          </w:p>
        </w:tc>
      </w:tr>
      <w:tr w:rsidR="006B7402" w:rsidTr="0061150B">
        <w:tc>
          <w:tcPr>
            <w:tcW w:w="675" w:type="dxa"/>
            <w:vAlign w:val="center"/>
          </w:tcPr>
          <w:p w:rsidR="006B7402" w:rsidRDefault="006B7402" w:rsidP="008B4BF2">
            <w:pPr>
              <w:numPr>
                <w:ilvl w:val="0"/>
                <w:numId w:val="68"/>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关键字</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搜索范围只有卖家店铺内的商品</w:t>
            </w:r>
          </w:p>
        </w:tc>
      </w:tr>
      <w:tr w:rsidR="006B7402" w:rsidTr="0061150B">
        <w:tc>
          <w:tcPr>
            <w:tcW w:w="675" w:type="dxa"/>
            <w:vAlign w:val="center"/>
          </w:tcPr>
          <w:p w:rsidR="006B7402" w:rsidRDefault="006B7402" w:rsidP="008B4BF2">
            <w:pPr>
              <w:numPr>
                <w:ilvl w:val="0"/>
                <w:numId w:val="68"/>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搜索</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bl>
    <w:p w:rsidR="006B7402" w:rsidRPr="006A0248" w:rsidRDefault="006B7402" w:rsidP="006B7402">
      <w:pPr>
        <w:ind w:right="240"/>
      </w:pPr>
    </w:p>
    <w:p w:rsidR="006B7402" w:rsidRPr="00474D44" w:rsidRDefault="006B7402" w:rsidP="006B7402">
      <w:pPr>
        <w:pStyle w:val="4"/>
        <w:ind w:right="240"/>
        <w:rPr>
          <w:sz w:val="24"/>
        </w:rPr>
      </w:pPr>
      <w:r w:rsidRPr="00474D44">
        <w:rPr>
          <w:rFonts w:hint="eastAsia"/>
          <w:shd w:val="clear" w:color="auto" w:fill="FFFFFF"/>
        </w:rPr>
        <w:t>店内热销</w:t>
      </w:r>
    </w:p>
    <w:p w:rsidR="006B7402" w:rsidRDefault="006B7402" w:rsidP="006B7402">
      <w:pPr>
        <w:pStyle w:val="5"/>
        <w:ind w:left="142" w:right="240"/>
      </w:pPr>
      <w:r>
        <w:t>功能描述</w:t>
      </w:r>
    </w:p>
    <w:p w:rsidR="006B7402" w:rsidRPr="004C46C3" w:rsidRDefault="006B7402" w:rsidP="006B7402">
      <w:pPr>
        <w:ind w:right="240"/>
        <w:rPr>
          <w:szCs w:val="24"/>
        </w:rPr>
      </w:pPr>
      <w:r w:rsidRPr="007D0F16">
        <w:rPr>
          <w:rFonts w:hint="eastAsia"/>
          <w:szCs w:val="24"/>
        </w:rPr>
        <w:t>商家热销商品。</w:t>
      </w:r>
    </w:p>
    <w:p w:rsidR="006B7402" w:rsidRDefault="006B7402" w:rsidP="006B7402">
      <w:pPr>
        <w:pStyle w:val="5"/>
        <w:ind w:left="142" w:right="240"/>
      </w:pPr>
      <w:r>
        <w:rPr>
          <w:rFonts w:hint="eastAsia"/>
        </w:rPr>
        <w:t>业务流程</w:t>
      </w:r>
    </w:p>
    <w:p w:rsidR="006B7402" w:rsidRDefault="006B7402" w:rsidP="008B4BF2">
      <w:pPr>
        <w:pStyle w:val="af8"/>
        <w:numPr>
          <w:ilvl w:val="0"/>
          <w:numId w:val="69"/>
        </w:numPr>
        <w:ind w:leftChars="0" w:right="240" w:firstLineChars="0"/>
      </w:pPr>
      <w:r>
        <w:rPr>
          <w:rFonts w:hint="eastAsia"/>
        </w:rPr>
        <w:t>注册用户登录商城，进入首页；</w:t>
      </w:r>
    </w:p>
    <w:p w:rsidR="006B7402" w:rsidRDefault="006B7402" w:rsidP="008B4BF2">
      <w:pPr>
        <w:pStyle w:val="af8"/>
        <w:numPr>
          <w:ilvl w:val="0"/>
          <w:numId w:val="69"/>
        </w:numPr>
        <w:ind w:leftChars="0" w:right="240" w:firstLineChars="0"/>
      </w:pPr>
      <w:r>
        <w:rPr>
          <w:rFonts w:hint="eastAsia"/>
        </w:rPr>
        <w:t>点击任意一件商品进入商品详情页面；</w:t>
      </w:r>
    </w:p>
    <w:p w:rsidR="006B7402" w:rsidRPr="00F72216" w:rsidRDefault="006B7402" w:rsidP="008B4BF2">
      <w:pPr>
        <w:pStyle w:val="af8"/>
        <w:numPr>
          <w:ilvl w:val="0"/>
          <w:numId w:val="69"/>
        </w:numPr>
        <w:ind w:leftChars="0" w:right="240" w:firstLineChars="0"/>
      </w:pPr>
      <w:r>
        <w:rPr>
          <w:rFonts w:hint="eastAsia"/>
        </w:rPr>
        <w:lastRenderedPageBreak/>
        <w:t>在商户评论下方，展现卖家店铺热销商品。</w:t>
      </w:r>
    </w:p>
    <w:p w:rsidR="006B7402" w:rsidRDefault="006B7402" w:rsidP="006B7402">
      <w:pPr>
        <w:pStyle w:val="5"/>
        <w:ind w:left="142" w:right="240"/>
      </w:pPr>
      <w:r>
        <w:rPr>
          <w:rFonts w:hint="eastAsia"/>
        </w:rPr>
        <w:t>业务规则</w:t>
      </w:r>
    </w:p>
    <w:p w:rsidR="006B7402" w:rsidRPr="00797E9F" w:rsidRDefault="006B7402" w:rsidP="006B7402">
      <w:r>
        <w:rPr>
          <w:rFonts w:hint="eastAsia"/>
        </w:rPr>
        <w:t>交易成功最多，评价最好的展示给商户。</w:t>
      </w: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备注</w:t>
            </w:r>
          </w:p>
        </w:tc>
      </w:tr>
      <w:tr w:rsidR="006B7402" w:rsidTr="0061150B">
        <w:tc>
          <w:tcPr>
            <w:tcW w:w="675" w:type="dxa"/>
            <w:vAlign w:val="center"/>
          </w:tcPr>
          <w:p w:rsidR="006B7402" w:rsidRDefault="006B7402" w:rsidP="008B4BF2">
            <w:pPr>
              <w:numPr>
                <w:ilvl w:val="0"/>
                <w:numId w:val="70"/>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商品列表栏</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图片</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默认一行四个商品</w:t>
            </w:r>
          </w:p>
        </w:tc>
      </w:tr>
      <w:tr w:rsidR="006B7402" w:rsidTr="0061150B">
        <w:tc>
          <w:tcPr>
            <w:tcW w:w="9747" w:type="dxa"/>
            <w:gridSpan w:val="7"/>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热销商品</w:t>
            </w:r>
          </w:p>
        </w:tc>
      </w:tr>
      <w:tr w:rsidR="006B7402" w:rsidTr="0061150B">
        <w:tc>
          <w:tcPr>
            <w:tcW w:w="675" w:type="dxa"/>
            <w:vAlign w:val="center"/>
          </w:tcPr>
          <w:p w:rsidR="006B7402" w:rsidRDefault="006B7402" w:rsidP="008B4BF2">
            <w:pPr>
              <w:numPr>
                <w:ilvl w:val="0"/>
                <w:numId w:val="70"/>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商品图片</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图片</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以竖栏形式或者横放形式展现。</w:t>
            </w:r>
          </w:p>
        </w:tc>
      </w:tr>
      <w:tr w:rsidR="006B7402" w:rsidTr="0061150B">
        <w:tc>
          <w:tcPr>
            <w:tcW w:w="675" w:type="dxa"/>
            <w:vAlign w:val="center"/>
          </w:tcPr>
          <w:p w:rsidR="006B7402" w:rsidRDefault="006B7402" w:rsidP="008B4BF2">
            <w:pPr>
              <w:numPr>
                <w:ilvl w:val="0"/>
                <w:numId w:val="70"/>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价格</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70"/>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商品简介</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商品名称、品牌、大小等</w:t>
            </w:r>
          </w:p>
        </w:tc>
      </w:tr>
      <w:tr w:rsidR="006B7402" w:rsidTr="0061150B">
        <w:tc>
          <w:tcPr>
            <w:tcW w:w="675" w:type="dxa"/>
            <w:vAlign w:val="center"/>
          </w:tcPr>
          <w:p w:rsidR="006B7402" w:rsidRDefault="006B7402" w:rsidP="008B4BF2">
            <w:pPr>
              <w:numPr>
                <w:ilvl w:val="0"/>
                <w:numId w:val="70"/>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评价统计</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收到评价统计显示</w:t>
            </w:r>
          </w:p>
        </w:tc>
      </w:tr>
      <w:tr w:rsidR="006B7402" w:rsidTr="0061150B">
        <w:tc>
          <w:tcPr>
            <w:tcW w:w="675" w:type="dxa"/>
            <w:vAlign w:val="center"/>
          </w:tcPr>
          <w:p w:rsidR="006B7402" w:rsidRDefault="006B7402" w:rsidP="008B4BF2">
            <w:pPr>
              <w:numPr>
                <w:ilvl w:val="0"/>
                <w:numId w:val="70"/>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立即抢购</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进入购买页面</w:t>
            </w:r>
          </w:p>
        </w:tc>
      </w:tr>
    </w:tbl>
    <w:p w:rsidR="006B7402" w:rsidRPr="00EE04B8" w:rsidRDefault="006B7402" w:rsidP="006B7402">
      <w:pPr>
        <w:ind w:right="240"/>
      </w:pPr>
    </w:p>
    <w:p w:rsidR="006B7402" w:rsidRPr="00474D44" w:rsidRDefault="006B7402" w:rsidP="006B7402">
      <w:pPr>
        <w:pStyle w:val="4"/>
        <w:ind w:right="240"/>
        <w:rPr>
          <w:sz w:val="24"/>
        </w:rPr>
      </w:pPr>
      <w:r w:rsidRPr="00474D44">
        <w:rPr>
          <w:rFonts w:hint="eastAsia"/>
        </w:rPr>
        <w:t>猜您喜欢</w:t>
      </w:r>
    </w:p>
    <w:p w:rsidR="006B7402" w:rsidRDefault="006B7402" w:rsidP="006B7402">
      <w:pPr>
        <w:pStyle w:val="5"/>
        <w:ind w:left="142" w:right="240"/>
      </w:pPr>
      <w:r>
        <w:t>功能描述</w:t>
      </w:r>
    </w:p>
    <w:p w:rsidR="006B7402" w:rsidRPr="007D0F16" w:rsidRDefault="006B7402" w:rsidP="006B7402">
      <w:pPr>
        <w:ind w:right="240"/>
      </w:pPr>
      <w:r w:rsidRPr="007D0F16">
        <w:rPr>
          <w:rFonts w:hint="eastAsia"/>
        </w:rPr>
        <w:t>根据用户访问习惯推荐商品。</w:t>
      </w:r>
    </w:p>
    <w:p w:rsidR="006B7402" w:rsidRDefault="006B7402" w:rsidP="006B7402">
      <w:pPr>
        <w:pStyle w:val="5"/>
        <w:ind w:left="142" w:right="240"/>
      </w:pPr>
      <w:r>
        <w:rPr>
          <w:rFonts w:hint="eastAsia"/>
        </w:rPr>
        <w:t>业务流程</w:t>
      </w:r>
    </w:p>
    <w:p w:rsidR="006B7402" w:rsidRPr="00797E9F" w:rsidRDefault="006B7402" w:rsidP="006B7402">
      <w:r>
        <w:rPr>
          <w:rFonts w:hint="eastAsia"/>
        </w:rPr>
        <w:t>注册用户登录商城，进入首页。</w:t>
      </w:r>
    </w:p>
    <w:p w:rsidR="006B7402" w:rsidRDefault="006B7402" w:rsidP="006B7402">
      <w:pPr>
        <w:pStyle w:val="5"/>
        <w:ind w:left="142" w:right="240"/>
      </w:pPr>
      <w:r>
        <w:rPr>
          <w:rFonts w:hint="eastAsia"/>
        </w:rPr>
        <w:t>业务规则</w:t>
      </w:r>
    </w:p>
    <w:p w:rsidR="006B7402" w:rsidRPr="00797E9F" w:rsidRDefault="006B7402" w:rsidP="006B7402">
      <w:r>
        <w:rPr>
          <w:rFonts w:hint="eastAsia"/>
        </w:rPr>
        <w:t>根据用户浏览记录生成商品列表推荐。</w:t>
      </w: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猜你喜欢</w:t>
            </w:r>
            <w:r>
              <w:rPr>
                <w:rFonts w:ascii="Times New Roman" w:hAnsi="Times New Roman" w:hint="eastAsia"/>
                <w:sz w:val="21"/>
                <w:szCs w:val="21"/>
              </w:rPr>
              <w:t xml:space="preserve">         </w:t>
            </w:r>
            <w:r>
              <w:rPr>
                <w:rFonts w:ascii="Times New Roman" w:hAnsi="Times New Roman" w:hint="eastAsia"/>
                <w:sz w:val="21"/>
                <w:szCs w:val="21"/>
              </w:rPr>
              <w:t>右上角为：换一批</w:t>
            </w:r>
          </w:p>
        </w:tc>
      </w:tr>
      <w:tr w:rsidR="006B7402" w:rsidTr="0061150B">
        <w:tc>
          <w:tcPr>
            <w:tcW w:w="675" w:type="dxa"/>
            <w:vAlign w:val="center"/>
          </w:tcPr>
          <w:p w:rsidR="006B7402" w:rsidRDefault="006B7402" w:rsidP="008B4BF2">
            <w:pPr>
              <w:numPr>
                <w:ilvl w:val="0"/>
                <w:numId w:val="71"/>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商品图片</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图片</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根据浏览器宽度调整展示个数，一般为</w:t>
            </w:r>
            <w:r>
              <w:rPr>
                <w:rFonts w:ascii="Times New Roman" w:hAnsi="Times New Roman" w:hint="eastAsia"/>
                <w:sz w:val="21"/>
                <w:szCs w:val="21"/>
              </w:rPr>
              <w:t>6</w:t>
            </w:r>
            <w:r>
              <w:rPr>
                <w:rFonts w:ascii="Times New Roman" w:hAnsi="Times New Roman" w:hint="eastAsia"/>
                <w:sz w:val="21"/>
                <w:szCs w:val="21"/>
              </w:rPr>
              <w:t>个商品</w:t>
            </w:r>
          </w:p>
        </w:tc>
      </w:tr>
      <w:tr w:rsidR="006B7402" w:rsidTr="0061150B">
        <w:tc>
          <w:tcPr>
            <w:tcW w:w="675" w:type="dxa"/>
            <w:vAlign w:val="center"/>
          </w:tcPr>
          <w:p w:rsidR="006B7402" w:rsidRDefault="006B7402" w:rsidP="008B4BF2">
            <w:pPr>
              <w:numPr>
                <w:ilvl w:val="0"/>
                <w:numId w:val="71"/>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商品简介</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商品名称、品牌、大小等</w:t>
            </w:r>
          </w:p>
        </w:tc>
      </w:tr>
      <w:tr w:rsidR="006B7402" w:rsidTr="0061150B">
        <w:tc>
          <w:tcPr>
            <w:tcW w:w="675" w:type="dxa"/>
            <w:vAlign w:val="center"/>
          </w:tcPr>
          <w:p w:rsidR="006B7402" w:rsidRDefault="006B7402" w:rsidP="008B4BF2">
            <w:pPr>
              <w:numPr>
                <w:ilvl w:val="0"/>
                <w:numId w:val="71"/>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价格</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bl>
    <w:p w:rsidR="006B7402" w:rsidRPr="00EE04B8" w:rsidRDefault="006B7402" w:rsidP="006B7402">
      <w:pPr>
        <w:ind w:right="240"/>
      </w:pPr>
    </w:p>
    <w:p w:rsidR="006B7402" w:rsidRPr="00474D44" w:rsidRDefault="006B7402" w:rsidP="006B7402">
      <w:pPr>
        <w:pStyle w:val="4"/>
        <w:ind w:right="240"/>
        <w:rPr>
          <w:sz w:val="24"/>
        </w:rPr>
      </w:pPr>
      <w:r w:rsidRPr="00474D44">
        <w:rPr>
          <w:rFonts w:hint="eastAsia"/>
        </w:rPr>
        <w:lastRenderedPageBreak/>
        <w:t>店内分类</w:t>
      </w:r>
    </w:p>
    <w:p w:rsidR="006B7402" w:rsidRDefault="006B7402" w:rsidP="006B7402">
      <w:pPr>
        <w:pStyle w:val="5"/>
        <w:ind w:left="142" w:right="240"/>
      </w:pPr>
      <w:r>
        <w:t>功能描述</w:t>
      </w:r>
    </w:p>
    <w:p w:rsidR="006B7402" w:rsidRPr="007D0F16" w:rsidRDefault="006B7402" w:rsidP="006B7402">
      <w:pPr>
        <w:ind w:right="240"/>
      </w:pPr>
      <w:r w:rsidRPr="007D0F16">
        <w:rPr>
          <w:rFonts w:hint="eastAsia"/>
        </w:rPr>
        <w:t>商家商品虚拟分类。</w:t>
      </w:r>
    </w:p>
    <w:p w:rsidR="006B7402" w:rsidRDefault="006B7402" w:rsidP="006B7402">
      <w:pPr>
        <w:pStyle w:val="5"/>
        <w:ind w:left="142" w:right="240"/>
      </w:pPr>
      <w:r>
        <w:rPr>
          <w:rFonts w:hint="eastAsia"/>
        </w:rPr>
        <w:t>业务流程</w:t>
      </w:r>
    </w:p>
    <w:p w:rsidR="006B7402" w:rsidRDefault="006B7402" w:rsidP="008B4BF2">
      <w:pPr>
        <w:pStyle w:val="af8"/>
        <w:numPr>
          <w:ilvl w:val="0"/>
          <w:numId w:val="72"/>
        </w:numPr>
        <w:ind w:leftChars="0" w:right="240" w:firstLineChars="0"/>
      </w:pPr>
      <w:r>
        <w:rPr>
          <w:rFonts w:hint="eastAsia"/>
        </w:rPr>
        <w:t>注册用户登录商城，进入首页；</w:t>
      </w:r>
    </w:p>
    <w:p w:rsidR="006B7402" w:rsidRDefault="006B7402" w:rsidP="008B4BF2">
      <w:pPr>
        <w:pStyle w:val="af8"/>
        <w:numPr>
          <w:ilvl w:val="0"/>
          <w:numId w:val="72"/>
        </w:numPr>
        <w:ind w:leftChars="0" w:right="240" w:firstLineChars="0"/>
      </w:pPr>
      <w:r>
        <w:rPr>
          <w:rFonts w:hint="eastAsia"/>
        </w:rPr>
        <w:t>点击任意一件商品进入商品详情页面；</w:t>
      </w:r>
    </w:p>
    <w:p w:rsidR="006B7402" w:rsidRPr="00515901" w:rsidRDefault="006B7402" w:rsidP="008B4BF2">
      <w:pPr>
        <w:pStyle w:val="af8"/>
        <w:numPr>
          <w:ilvl w:val="0"/>
          <w:numId w:val="72"/>
        </w:numPr>
        <w:ind w:leftChars="0" w:right="240" w:firstLineChars="0"/>
      </w:pPr>
      <w:r>
        <w:rPr>
          <w:rFonts w:hint="eastAsia"/>
        </w:rPr>
        <w:t>在店内热销产品后面，浏览店内商品分类。</w:t>
      </w:r>
    </w:p>
    <w:p w:rsidR="006B7402" w:rsidRDefault="006B7402" w:rsidP="006B7402">
      <w:pPr>
        <w:pStyle w:val="5"/>
        <w:ind w:left="142" w:right="240"/>
      </w:pPr>
      <w:r>
        <w:rPr>
          <w:rFonts w:hint="eastAsia"/>
        </w:rPr>
        <w:t>业务规则</w:t>
      </w:r>
    </w:p>
    <w:p w:rsidR="006B7402" w:rsidRPr="00797E9F" w:rsidRDefault="006B7402" w:rsidP="006B7402">
      <w:r>
        <w:rPr>
          <w:rFonts w:hint="eastAsia"/>
        </w:rPr>
        <w:t>无。</w:t>
      </w: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产品分类</w:t>
            </w:r>
          </w:p>
        </w:tc>
      </w:tr>
      <w:tr w:rsidR="006B7402" w:rsidTr="0061150B">
        <w:tc>
          <w:tcPr>
            <w:tcW w:w="675" w:type="dxa"/>
            <w:vAlign w:val="center"/>
          </w:tcPr>
          <w:p w:rsidR="006B7402" w:rsidRDefault="006B7402" w:rsidP="008B4BF2">
            <w:pPr>
              <w:numPr>
                <w:ilvl w:val="0"/>
                <w:numId w:val="73"/>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父级分类</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标签</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生鲜粮油、零食甜点等，点击“</w:t>
            </w:r>
            <w:r>
              <w:rPr>
                <w:rFonts w:ascii="Times New Roman" w:hAnsi="Times New Roman" w:hint="eastAsia"/>
                <w:sz w:val="21"/>
                <w:szCs w:val="21"/>
              </w:rPr>
              <w:t>+</w:t>
            </w:r>
            <w:r>
              <w:rPr>
                <w:rFonts w:ascii="Times New Roman" w:hAnsi="Times New Roman" w:hint="eastAsia"/>
                <w:sz w:val="21"/>
                <w:szCs w:val="21"/>
              </w:rPr>
              <w:t>”展开分类</w:t>
            </w:r>
          </w:p>
        </w:tc>
      </w:tr>
      <w:tr w:rsidR="006B7402" w:rsidTr="0061150B">
        <w:tc>
          <w:tcPr>
            <w:tcW w:w="675" w:type="dxa"/>
            <w:vAlign w:val="center"/>
          </w:tcPr>
          <w:p w:rsidR="006B7402" w:rsidRDefault="006B7402" w:rsidP="008B4BF2">
            <w:pPr>
              <w:numPr>
                <w:ilvl w:val="0"/>
                <w:numId w:val="73"/>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子级分类</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标签</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可以是最后一级分类，也可以有下一级分类</w:t>
            </w:r>
          </w:p>
        </w:tc>
      </w:tr>
    </w:tbl>
    <w:p w:rsidR="006B7402" w:rsidRPr="00EE04B8" w:rsidRDefault="006B7402" w:rsidP="006B7402">
      <w:pPr>
        <w:ind w:right="240"/>
      </w:pPr>
    </w:p>
    <w:p w:rsidR="006B7402" w:rsidRPr="00474D44" w:rsidRDefault="006B7402" w:rsidP="006B7402">
      <w:pPr>
        <w:pStyle w:val="3"/>
        <w:ind w:right="240"/>
      </w:pPr>
      <w:bookmarkStart w:id="86" w:name="_Toc446774405"/>
      <w:r w:rsidRPr="00474D44">
        <w:rPr>
          <w:rFonts w:hint="eastAsia"/>
        </w:rPr>
        <w:t>购物车</w:t>
      </w:r>
      <w:bookmarkEnd w:id="86"/>
    </w:p>
    <w:p w:rsidR="006B7402" w:rsidRDefault="006B7402" w:rsidP="006B7402">
      <w:pPr>
        <w:pStyle w:val="5"/>
        <w:ind w:left="142" w:right="240"/>
      </w:pPr>
      <w:r>
        <w:t>功能描述</w:t>
      </w:r>
    </w:p>
    <w:p w:rsidR="006B7402" w:rsidRPr="00424E55" w:rsidRDefault="006B7402" w:rsidP="008B4BF2">
      <w:pPr>
        <w:pStyle w:val="af8"/>
        <w:numPr>
          <w:ilvl w:val="0"/>
          <w:numId w:val="74"/>
        </w:numPr>
        <w:ind w:leftChars="0" w:right="240" w:firstLineChars="0"/>
      </w:pPr>
      <w:r w:rsidRPr="00424E55">
        <w:rPr>
          <w:rFonts w:hint="eastAsia"/>
        </w:rPr>
        <w:t>包括</w:t>
      </w:r>
      <w:r w:rsidRPr="00424E55">
        <w:rPr>
          <w:rFonts w:hint="eastAsia"/>
        </w:rPr>
        <w:t>MINI</w:t>
      </w:r>
      <w:r w:rsidRPr="00424E55">
        <w:rPr>
          <w:rFonts w:hint="eastAsia"/>
        </w:rPr>
        <w:t>购物车和购物车。</w:t>
      </w:r>
    </w:p>
    <w:p w:rsidR="006B7402" w:rsidRPr="00424E55" w:rsidRDefault="006B7402" w:rsidP="008B4BF2">
      <w:pPr>
        <w:pStyle w:val="af8"/>
        <w:numPr>
          <w:ilvl w:val="0"/>
          <w:numId w:val="74"/>
        </w:numPr>
        <w:ind w:leftChars="0" w:right="240" w:firstLineChars="0"/>
        <w:rPr>
          <w:color w:val="0D2FD9"/>
        </w:rPr>
      </w:pPr>
      <w:r w:rsidRPr="00424E55">
        <w:rPr>
          <w:rFonts w:hint="eastAsia"/>
          <w:color w:val="0D2FD9"/>
        </w:rPr>
        <w:t>游客可以浏览商品，也可以把商品加入购物车；</w:t>
      </w:r>
    </w:p>
    <w:p w:rsidR="006B7402" w:rsidRDefault="006B7402" w:rsidP="008B4BF2">
      <w:pPr>
        <w:pStyle w:val="af8"/>
        <w:numPr>
          <w:ilvl w:val="0"/>
          <w:numId w:val="74"/>
        </w:numPr>
        <w:ind w:leftChars="0" w:right="240" w:firstLineChars="0"/>
      </w:pPr>
      <w:r w:rsidRPr="007D0F16">
        <w:rPr>
          <w:rFonts w:hint="eastAsia"/>
        </w:rPr>
        <w:t>会员可以添加商品到购物车。</w:t>
      </w:r>
    </w:p>
    <w:p w:rsidR="006B7402" w:rsidRPr="007D0F16" w:rsidRDefault="006B7402" w:rsidP="008B4BF2">
      <w:pPr>
        <w:pStyle w:val="af8"/>
        <w:numPr>
          <w:ilvl w:val="0"/>
          <w:numId w:val="74"/>
        </w:numPr>
        <w:ind w:leftChars="0" w:right="240" w:firstLineChars="0"/>
      </w:pPr>
      <w:r w:rsidRPr="00E34F5A">
        <w:rPr>
          <w:rFonts w:hint="eastAsia"/>
        </w:rPr>
        <w:t>商品列表和商品详情均可以直接加入购物车</w:t>
      </w:r>
      <w:r>
        <w:rPr>
          <w:rFonts w:hint="eastAsia"/>
        </w:rPr>
        <w:t>；</w:t>
      </w:r>
    </w:p>
    <w:p w:rsidR="006B7402" w:rsidRDefault="006B7402" w:rsidP="006B7402">
      <w:pPr>
        <w:pStyle w:val="5"/>
        <w:ind w:left="142" w:right="240"/>
      </w:pPr>
      <w:r>
        <w:rPr>
          <w:rFonts w:hint="eastAsia"/>
        </w:rPr>
        <w:t>业务流程</w:t>
      </w:r>
    </w:p>
    <w:p w:rsidR="006B7402" w:rsidRDefault="006B7402" w:rsidP="008B4BF2">
      <w:pPr>
        <w:pStyle w:val="af8"/>
        <w:numPr>
          <w:ilvl w:val="0"/>
          <w:numId w:val="75"/>
        </w:numPr>
        <w:ind w:leftChars="0" w:right="240" w:firstLineChars="0"/>
      </w:pPr>
      <w:r>
        <w:rPr>
          <w:rFonts w:hint="eastAsia"/>
        </w:rPr>
        <w:t>注册用户登录商城，进入首页；</w:t>
      </w:r>
    </w:p>
    <w:p w:rsidR="006B7402" w:rsidRDefault="006B7402" w:rsidP="008B4BF2">
      <w:pPr>
        <w:pStyle w:val="af8"/>
        <w:numPr>
          <w:ilvl w:val="0"/>
          <w:numId w:val="75"/>
        </w:numPr>
        <w:ind w:leftChars="0" w:right="240" w:firstLineChars="0"/>
      </w:pPr>
      <w:r>
        <w:rPr>
          <w:rFonts w:hint="eastAsia"/>
        </w:rPr>
        <w:lastRenderedPageBreak/>
        <w:t>点击任意一件商品进入商品详情页面；</w:t>
      </w:r>
    </w:p>
    <w:p w:rsidR="006B7402" w:rsidRDefault="006B7402" w:rsidP="008B4BF2">
      <w:pPr>
        <w:pStyle w:val="af8"/>
        <w:numPr>
          <w:ilvl w:val="0"/>
          <w:numId w:val="75"/>
        </w:numPr>
        <w:ind w:leftChars="0" w:right="240" w:firstLineChars="0"/>
      </w:pPr>
      <w:r>
        <w:rPr>
          <w:rFonts w:hint="eastAsia"/>
        </w:rPr>
        <w:t>选择好规格，点击“加入购物车”，将商品添加至购物车；</w:t>
      </w:r>
    </w:p>
    <w:p w:rsidR="006B7402" w:rsidRPr="00424E55" w:rsidRDefault="006B7402" w:rsidP="008B4BF2">
      <w:pPr>
        <w:pStyle w:val="af8"/>
        <w:numPr>
          <w:ilvl w:val="0"/>
          <w:numId w:val="75"/>
        </w:numPr>
        <w:ind w:leftChars="0" w:right="240" w:firstLineChars="0"/>
        <w:rPr>
          <w:color w:val="0D2FD9"/>
        </w:rPr>
      </w:pPr>
      <w:r w:rsidRPr="00424E55">
        <w:rPr>
          <w:color w:val="0D2FD9"/>
        </w:rPr>
        <w:t>点击</w:t>
      </w:r>
      <w:r w:rsidRPr="00424E55">
        <w:rPr>
          <w:rFonts w:hint="eastAsia"/>
          <w:color w:val="0D2FD9"/>
        </w:rPr>
        <w:t>“</w:t>
      </w:r>
      <w:r w:rsidRPr="00424E55">
        <w:rPr>
          <w:color w:val="0D2FD9"/>
        </w:rPr>
        <w:t>直接购买</w:t>
      </w:r>
      <w:r w:rsidRPr="00424E55">
        <w:rPr>
          <w:rFonts w:hint="eastAsia"/>
          <w:color w:val="0D2FD9"/>
        </w:rPr>
        <w:t>”，跳转到支付页面；</w:t>
      </w:r>
    </w:p>
    <w:p w:rsidR="006B7402" w:rsidRDefault="006B7402" w:rsidP="008B4BF2">
      <w:pPr>
        <w:pStyle w:val="af8"/>
        <w:numPr>
          <w:ilvl w:val="0"/>
          <w:numId w:val="75"/>
        </w:numPr>
        <w:ind w:leftChars="0" w:right="240" w:firstLineChars="0"/>
      </w:pPr>
      <w:r>
        <w:rPr>
          <w:rFonts w:hint="eastAsia"/>
        </w:rPr>
        <w:t>可选择“继续购物”或者“去购物车结算”；</w:t>
      </w:r>
    </w:p>
    <w:p w:rsidR="006B7402" w:rsidRPr="00515901" w:rsidRDefault="006B7402" w:rsidP="008B4BF2">
      <w:pPr>
        <w:pStyle w:val="af8"/>
        <w:numPr>
          <w:ilvl w:val="0"/>
          <w:numId w:val="75"/>
        </w:numPr>
        <w:ind w:leftChars="0" w:right="240" w:firstLineChars="0"/>
      </w:pPr>
      <w:r>
        <w:rPr>
          <w:rFonts w:hint="eastAsia"/>
        </w:rPr>
        <w:t>购物车可在首页头部导航直接点击查看。</w:t>
      </w:r>
    </w:p>
    <w:p w:rsidR="006B7402" w:rsidRDefault="006B7402" w:rsidP="006B7402">
      <w:pPr>
        <w:pStyle w:val="5"/>
        <w:ind w:left="142" w:right="240"/>
      </w:pPr>
      <w:r>
        <w:rPr>
          <w:rFonts w:hint="eastAsia"/>
        </w:rPr>
        <w:t>业务规则</w:t>
      </w:r>
    </w:p>
    <w:p w:rsidR="006B7402" w:rsidRPr="00424E55" w:rsidRDefault="006B7402" w:rsidP="006B7402">
      <w:r w:rsidRPr="00424E55">
        <w:rPr>
          <w:rFonts w:hint="eastAsia"/>
        </w:rPr>
        <w:t>需要定义购物车商品失效时间规则：</w:t>
      </w:r>
    </w:p>
    <w:p w:rsidR="006B7402" w:rsidRPr="00424E55" w:rsidRDefault="006B7402" w:rsidP="008B4BF2">
      <w:pPr>
        <w:pStyle w:val="af8"/>
        <w:numPr>
          <w:ilvl w:val="0"/>
          <w:numId w:val="76"/>
        </w:numPr>
        <w:ind w:leftChars="0" w:right="240" w:firstLineChars="0"/>
        <w:rPr>
          <w:color w:val="0D2FD9"/>
        </w:rPr>
      </w:pPr>
      <w:r w:rsidRPr="00424E55">
        <w:rPr>
          <w:rFonts w:hint="eastAsia"/>
          <w:color w:val="0D2FD9"/>
        </w:rPr>
        <w:t>商品价格发生变动；</w:t>
      </w:r>
    </w:p>
    <w:p w:rsidR="006B7402" w:rsidRPr="00424E55" w:rsidRDefault="006B7402" w:rsidP="008B4BF2">
      <w:pPr>
        <w:pStyle w:val="af8"/>
        <w:numPr>
          <w:ilvl w:val="0"/>
          <w:numId w:val="76"/>
        </w:numPr>
        <w:ind w:leftChars="0" w:right="240" w:firstLineChars="0"/>
        <w:rPr>
          <w:color w:val="0D2FD9"/>
        </w:rPr>
      </w:pPr>
      <w:r w:rsidRPr="00424E55">
        <w:rPr>
          <w:color w:val="0D2FD9"/>
        </w:rPr>
        <w:t>商品下架或者超过活动有效期；</w:t>
      </w:r>
    </w:p>
    <w:p w:rsidR="006B7402" w:rsidRPr="00424E55" w:rsidRDefault="006B7402" w:rsidP="008B4BF2">
      <w:pPr>
        <w:pStyle w:val="af8"/>
        <w:numPr>
          <w:ilvl w:val="0"/>
          <w:numId w:val="76"/>
        </w:numPr>
        <w:ind w:leftChars="0" w:right="240" w:firstLineChars="0"/>
        <w:rPr>
          <w:color w:val="0D2FD9"/>
        </w:rPr>
      </w:pPr>
      <w:r w:rsidRPr="00424E55">
        <w:rPr>
          <w:color w:val="0D2FD9"/>
        </w:rPr>
        <w:t>商品位置发生变动；</w:t>
      </w: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1.</w:t>
            </w:r>
            <w:r>
              <w:rPr>
                <w:rFonts w:ascii="Times New Roman" w:hAnsi="Times New Roman" w:hint="eastAsia"/>
                <w:sz w:val="21"/>
                <w:szCs w:val="21"/>
              </w:rPr>
              <w:t>我的购物车</w:t>
            </w:r>
            <w:r>
              <w:rPr>
                <w:rFonts w:ascii="Times New Roman" w:hAnsi="Times New Roman" w:hint="eastAsia"/>
                <w:sz w:val="21"/>
                <w:szCs w:val="21"/>
              </w:rPr>
              <w:t>&gt;2.</w:t>
            </w:r>
            <w:r>
              <w:rPr>
                <w:rFonts w:ascii="Times New Roman" w:hAnsi="Times New Roman" w:hint="eastAsia"/>
                <w:sz w:val="21"/>
                <w:szCs w:val="21"/>
              </w:rPr>
              <w:t>确认订单信息</w:t>
            </w:r>
            <w:r>
              <w:rPr>
                <w:rFonts w:ascii="Times New Roman" w:hAnsi="Times New Roman" w:hint="eastAsia"/>
                <w:sz w:val="21"/>
                <w:szCs w:val="21"/>
              </w:rPr>
              <w:t>&gt;3.</w:t>
            </w:r>
            <w:r>
              <w:rPr>
                <w:rFonts w:ascii="Times New Roman" w:hAnsi="Times New Roman" w:hint="eastAsia"/>
                <w:sz w:val="21"/>
                <w:szCs w:val="21"/>
              </w:rPr>
              <w:t>付款</w:t>
            </w:r>
            <w:r>
              <w:rPr>
                <w:rFonts w:ascii="Times New Roman" w:hAnsi="Times New Roman" w:hint="eastAsia"/>
                <w:sz w:val="21"/>
                <w:szCs w:val="21"/>
              </w:rPr>
              <w:t>&gt;4.</w:t>
            </w:r>
            <w:r>
              <w:rPr>
                <w:rFonts w:ascii="Times New Roman" w:hAnsi="Times New Roman" w:hint="eastAsia"/>
                <w:sz w:val="21"/>
                <w:szCs w:val="21"/>
              </w:rPr>
              <w:t>确认收获</w:t>
            </w:r>
            <w:r>
              <w:rPr>
                <w:rFonts w:ascii="Times New Roman" w:hAnsi="Times New Roman" w:hint="eastAsia"/>
                <w:sz w:val="21"/>
                <w:szCs w:val="21"/>
              </w:rPr>
              <w:t>&gt;5.</w:t>
            </w:r>
            <w:r>
              <w:rPr>
                <w:rFonts w:ascii="Times New Roman" w:hAnsi="Times New Roman" w:hint="eastAsia"/>
                <w:sz w:val="21"/>
                <w:szCs w:val="21"/>
              </w:rPr>
              <w:t>评价。</w:t>
            </w:r>
          </w:p>
        </w:tc>
      </w:tr>
      <w:tr w:rsidR="006B7402" w:rsidTr="0061150B">
        <w:tc>
          <w:tcPr>
            <w:tcW w:w="675" w:type="dxa"/>
            <w:vAlign w:val="center"/>
          </w:tcPr>
          <w:p w:rsidR="006B7402" w:rsidRDefault="006B7402" w:rsidP="008B4BF2">
            <w:pPr>
              <w:numPr>
                <w:ilvl w:val="0"/>
                <w:numId w:val="77"/>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全选</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复选框</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77"/>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商品信息</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图片</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77"/>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优惠券</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下拉框</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默认：请选择优惠券</w:t>
            </w:r>
          </w:p>
        </w:tc>
      </w:tr>
      <w:tr w:rsidR="006B7402" w:rsidTr="0061150B">
        <w:tc>
          <w:tcPr>
            <w:tcW w:w="675" w:type="dxa"/>
            <w:vAlign w:val="center"/>
          </w:tcPr>
          <w:p w:rsidR="006B7402" w:rsidRDefault="006B7402" w:rsidP="008B4BF2">
            <w:pPr>
              <w:numPr>
                <w:ilvl w:val="0"/>
                <w:numId w:val="77"/>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商品颜色</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77"/>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规格说明</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77"/>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单价</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77"/>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数量</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加减按钮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最少一件。</w:t>
            </w:r>
          </w:p>
        </w:tc>
      </w:tr>
      <w:tr w:rsidR="006B7402" w:rsidTr="0061150B">
        <w:tc>
          <w:tcPr>
            <w:tcW w:w="675" w:type="dxa"/>
            <w:vAlign w:val="center"/>
          </w:tcPr>
          <w:p w:rsidR="006B7402" w:rsidRDefault="006B7402" w:rsidP="008B4BF2">
            <w:pPr>
              <w:numPr>
                <w:ilvl w:val="0"/>
                <w:numId w:val="77"/>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操作</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可执行删除操作</w:t>
            </w:r>
          </w:p>
        </w:tc>
      </w:tr>
      <w:tr w:rsidR="006B7402" w:rsidTr="0061150B">
        <w:tc>
          <w:tcPr>
            <w:tcW w:w="9747" w:type="dxa"/>
            <w:gridSpan w:val="7"/>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商品数量总件：</w:t>
            </w:r>
            <w:r>
              <w:rPr>
                <w:rFonts w:ascii="Times New Roman" w:hAnsi="Times New Roman" w:hint="eastAsia"/>
                <w:sz w:val="21"/>
                <w:szCs w:val="21"/>
              </w:rPr>
              <w:t>x</w:t>
            </w:r>
            <w:r>
              <w:rPr>
                <w:rFonts w:ascii="Times New Roman" w:hAnsi="Times New Roman" w:hint="eastAsia"/>
                <w:sz w:val="21"/>
                <w:szCs w:val="21"/>
              </w:rPr>
              <w:t>件</w:t>
            </w:r>
            <w:r>
              <w:rPr>
                <w:rFonts w:ascii="Times New Roman" w:hAnsi="Times New Roman" w:hint="eastAsia"/>
                <w:sz w:val="21"/>
                <w:szCs w:val="21"/>
              </w:rPr>
              <w:t xml:space="preserve">     </w:t>
            </w:r>
            <w:r>
              <w:rPr>
                <w:rFonts w:ascii="Times New Roman" w:hAnsi="Times New Roman" w:hint="eastAsia"/>
                <w:sz w:val="21"/>
                <w:szCs w:val="21"/>
              </w:rPr>
              <w:t>商品金额总计：</w:t>
            </w:r>
            <w:r>
              <w:rPr>
                <w:rFonts w:ascii="Times New Roman" w:hAnsi="Times New Roman" w:hint="eastAsia"/>
                <w:sz w:val="21"/>
                <w:szCs w:val="21"/>
              </w:rPr>
              <w:t>xx(</w:t>
            </w:r>
            <w:r>
              <w:rPr>
                <w:rFonts w:ascii="Times New Roman" w:hAnsi="Times New Roman" w:hint="eastAsia"/>
                <w:sz w:val="21"/>
                <w:szCs w:val="21"/>
              </w:rPr>
              <w:t>数量</w:t>
            </w:r>
            <w:r>
              <w:rPr>
                <w:rFonts w:ascii="Times New Roman" w:hAnsi="Times New Roman" w:hint="eastAsia"/>
                <w:sz w:val="21"/>
                <w:szCs w:val="21"/>
              </w:rPr>
              <w:t>*</w:t>
            </w:r>
            <w:r>
              <w:rPr>
                <w:rFonts w:ascii="Times New Roman" w:hAnsi="Times New Roman" w:hint="eastAsia"/>
                <w:sz w:val="21"/>
                <w:szCs w:val="21"/>
              </w:rPr>
              <w:t>单价</w:t>
            </w:r>
            <w:r>
              <w:rPr>
                <w:rFonts w:ascii="Times New Roman" w:hAnsi="Times New Roman" w:hint="eastAsia"/>
                <w:sz w:val="21"/>
                <w:szCs w:val="21"/>
              </w:rPr>
              <w:t>)</w:t>
            </w:r>
          </w:p>
        </w:tc>
      </w:tr>
      <w:tr w:rsidR="006B7402" w:rsidTr="0061150B">
        <w:tc>
          <w:tcPr>
            <w:tcW w:w="675" w:type="dxa"/>
            <w:vAlign w:val="center"/>
          </w:tcPr>
          <w:p w:rsidR="006B7402" w:rsidRDefault="006B7402" w:rsidP="008B4BF2">
            <w:pPr>
              <w:numPr>
                <w:ilvl w:val="0"/>
                <w:numId w:val="77"/>
              </w:numPr>
              <w:spacing w:line="240" w:lineRule="auto"/>
              <w:rPr>
                <w:sz w:val="21"/>
                <w:szCs w:val="21"/>
              </w:rPr>
            </w:pPr>
          </w:p>
        </w:tc>
        <w:tc>
          <w:tcPr>
            <w:tcW w:w="1418" w:type="dxa"/>
            <w:vAlign w:val="center"/>
          </w:tcPr>
          <w:p w:rsidR="006B7402" w:rsidRPr="007A0699" w:rsidRDefault="006B7402" w:rsidP="0061150B">
            <w:pPr>
              <w:pStyle w:val="a7"/>
              <w:rPr>
                <w:rFonts w:ascii="Times New Roman" w:hAnsi="Times New Roman"/>
                <w:sz w:val="21"/>
                <w:szCs w:val="21"/>
              </w:rPr>
            </w:pPr>
            <w:r>
              <w:rPr>
                <w:rFonts w:ascii="Times New Roman" w:hAnsi="Times New Roman" w:hint="eastAsia"/>
                <w:sz w:val="21"/>
                <w:szCs w:val="21"/>
              </w:rPr>
              <w:t>去结算</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bl>
    <w:p w:rsidR="006B7402" w:rsidRPr="00EE04B8" w:rsidRDefault="006B7402" w:rsidP="006B7402">
      <w:pPr>
        <w:ind w:right="240"/>
      </w:pPr>
    </w:p>
    <w:p w:rsidR="006B7402" w:rsidRPr="00474D44" w:rsidRDefault="006B7402" w:rsidP="006B7402">
      <w:pPr>
        <w:pStyle w:val="3"/>
        <w:ind w:right="240"/>
      </w:pPr>
      <w:bookmarkStart w:id="87" w:name="_Toc446774406"/>
      <w:r w:rsidRPr="00474D44">
        <w:rPr>
          <w:rFonts w:hint="eastAsia"/>
        </w:rPr>
        <w:t>结账</w:t>
      </w:r>
      <w:bookmarkEnd w:id="87"/>
    </w:p>
    <w:p w:rsidR="006B7402" w:rsidRDefault="006B7402" w:rsidP="006B7402">
      <w:pPr>
        <w:pStyle w:val="5"/>
        <w:ind w:left="142" w:right="240"/>
      </w:pPr>
      <w:r>
        <w:t>功能描述</w:t>
      </w:r>
    </w:p>
    <w:p w:rsidR="006B7402" w:rsidRDefault="006B7402" w:rsidP="006B7402">
      <w:pPr>
        <w:ind w:right="240"/>
      </w:pPr>
      <w:r w:rsidRPr="007D0F16">
        <w:rPr>
          <w:rFonts w:hint="eastAsia"/>
        </w:rPr>
        <w:t>会员进入结账流程，可以设置、添加收货地址</w:t>
      </w:r>
      <w:r>
        <w:rPr>
          <w:rFonts w:hint="eastAsia"/>
        </w:rPr>
        <w:t>；选择支付方式：在线支付、</w:t>
      </w:r>
      <w:r>
        <w:rPr>
          <w:rFonts w:hint="eastAsia"/>
        </w:rPr>
        <w:lastRenderedPageBreak/>
        <w:t>门店付款、货到付款</w:t>
      </w:r>
      <w:r w:rsidRPr="00424E55">
        <w:rPr>
          <w:rFonts w:hint="eastAsia"/>
          <w:color w:val="0D2FD9"/>
        </w:rPr>
        <w:t>（支持货到付款</w:t>
      </w:r>
      <w:r w:rsidRPr="00424E55">
        <w:rPr>
          <w:rFonts w:hint="eastAsia"/>
          <w:color w:val="0D2FD9"/>
        </w:rPr>
        <w:t>-</w:t>
      </w:r>
      <w:r w:rsidRPr="00424E55">
        <w:rPr>
          <w:rFonts w:hint="eastAsia"/>
          <w:color w:val="0D2FD9"/>
        </w:rPr>
        <w:t>现金、货到付款</w:t>
      </w:r>
      <w:r w:rsidRPr="00424E55">
        <w:rPr>
          <w:rFonts w:hint="eastAsia"/>
          <w:color w:val="0D2FD9"/>
        </w:rPr>
        <w:t>-</w:t>
      </w:r>
      <w:r w:rsidRPr="00424E55">
        <w:rPr>
          <w:rFonts w:hint="eastAsia"/>
          <w:color w:val="0D2FD9"/>
        </w:rPr>
        <w:t>扫码支付、货到付款</w:t>
      </w:r>
      <w:r w:rsidRPr="00424E55">
        <w:rPr>
          <w:rFonts w:hint="eastAsia"/>
          <w:color w:val="0D2FD9"/>
        </w:rPr>
        <w:t>-APP</w:t>
      </w:r>
      <w:r w:rsidRPr="00424E55">
        <w:rPr>
          <w:rFonts w:hint="eastAsia"/>
          <w:color w:val="0D2FD9"/>
        </w:rPr>
        <w:t>收付款、货到付款</w:t>
      </w:r>
      <w:r w:rsidRPr="00424E55">
        <w:rPr>
          <w:rFonts w:hint="eastAsia"/>
          <w:color w:val="0D2FD9"/>
        </w:rPr>
        <w:t>- POS</w:t>
      </w:r>
      <w:r w:rsidRPr="00424E55">
        <w:rPr>
          <w:rFonts w:hint="eastAsia"/>
          <w:color w:val="0D2FD9"/>
        </w:rPr>
        <w:t>机刷卡）</w:t>
      </w:r>
      <w:r>
        <w:rPr>
          <w:rFonts w:hint="eastAsia"/>
        </w:rPr>
        <w:t>；配送方式：邮寄、自提等；选择是否索要发票；在使用优惠券、积分等抵扣后，继续选择支付方式完成付款。</w:t>
      </w:r>
    </w:p>
    <w:p w:rsidR="006B7402" w:rsidRDefault="006B7402" w:rsidP="006B7402">
      <w:pPr>
        <w:pStyle w:val="5"/>
        <w:ind w:left="142"/>
      </w:pPr>
      <w:r>
        <w:rPr>
          <w:rFonts w:hint="eastAsia"/>
        </w:rPr>
        <w:t>业务流程</w:t>
      </w:r>
    </w:p>
    <w:p w:rsidR="006B7402" w:rsidRDefault="006B7402" w:rsidP="008B4BF2">
      <w:pPr>
        <w:pStyle w:val="af8"/>
        <w:numPr>
          <w:ilvl w:val="0"/>
          <w:numId w:val="78"/>
        </w:numPr>
        <w:ind w:leftChars="0" w:right="240" w:firstLineChars="0"/>
      </w:pPr>
      <w:r>
        <w:rPr>
          <w:rFonts w:hint="eastAsia"/>
        </w:rPr>
        <w:t>注册用户登录商城，进入首页；</w:t>
      </w:r>
    </w:p>
    <w:p w:rsidR="006B7402" w:rsidRDefault="006B7402" w:rsidP="008B4BF2">
      <w:pPr>
        <w:pStyle w:val="af8"/>
        <w:numPr>
          <w:ilvl w:val="0"/>
          <w:numId w:val="78"/>
        </w:numPr>
        <w:ind w:leftChars="0" w:right="240" w:firstLineChars="0"/>
      </w:pPr>
      <w:r>
        <w:rPr>
          <w:rFonts w:hint="eastAsia"/>
        </w:rPr>
        <w:t>点击任意一件商品进入商品详情页面；</w:t>
      </w:r>
    </w:p>
    <w:p w:rsidR="006B7402" w:rsidRDefault="006B7402" w:rsidP="008B4BF2">
      <w:pPr>
        <w:pStyle w:val="af8"/>
        <w:numPr>
          <w:ilvl w:val="0"/>
          <w:numId w:val="78"/>
        </w:numPr>
        <w:ind w:leftChars="0" w:right="240" w:firstLineChars="0"/>
      </w:pPr>
      <w:r>
        <w:rPr>
          <w:rFonts w:hint="eastAsia"/>
        </w:rPr>
        <w:t>选择好规格，点击“加入购物车”，将商品添加至购物车；</w:t>
      </w:r>
    </w:p>
    <w:p w:rsidR="006B7402" w:rsidRDefault="006B7402" w:rsidP="008B4BF2">
      <w:pPr>
        <w:pStyle w:val="af8"/>
        <w:numPr>
          <w:ilvl w:val="0"/>
          <w:numId w:val="78"/>
        </w:numPr>
        <w:ind w:leftChars="0" w:right="240" w:firstLineChars="0"/>
      </w:pPr>
      <w:r>
        <w:rPr>
          <w:rFonts w:hint="eastAsia"/>
        </w:rPr>
        <w:t>可选择“继续购物”或者“去购物车结算”；</w:t>
      </w:r>
    </w:p>
    <w:p w:rsidR="006B7402" w:rsidRPr="00424E55" w:rsidRDefault="006B7402" w:rsidP="008B4BF2">
      <w:pPr>
        <w:pStyle w:val="af8"/>
        <w:numPr>
          <w:ilvl w:val="0"/>
          <w:numId w:val="78"/>
        </w:numPr>
        <w:ind w:leftChars="0" w:right="240" w:firstLineChars="0"/>
        <w:rPr>
          <w:color w:val="0D2FD9"/>
        </w:rPr>
      </w:pPr>
      <w:r w:rsidRPr="00424E55">
        <w:rPr>
          <w:rFonts w:hint="eastAsia"/>
          <w:color w:val="0D2FD9"/>
        </w:rPr>
        <w:t>点击“去结算”进入结算页面或者点击</w:t>
      </w:r>
      <w:r w:rsidRPr="00424E55">
        <w:rPr>
          <w:rFonts w:hint="eastAsia"/>
          <w:color w:val="0D2FD9"/>
        </w:rPr>
        <w:t xml:space="preserve"> </w:t>
      </w:r>
      <w:r w:rsidRPr="00424E55">
        <w:rPr>
          <w:rFonts w:hint="eastAsia"/>
          <w:color w:val="0D2FD9"/>
        </w:rPr>
        <w:t>“直接结算”到结算页面</w:t>
      </w:r>
    </w:p>
    <w:p w:rsidR="006B7402" w:rsidRPr="00424E55" w:rsidRDefault="006B7402" w:rsidP="008B4BF2">
      <w:pPr>
        <w:pStyle w:val="af8"/>
        <w:numPr>
          <w:ilvl w:val="0"/>
          <w:numId w:val="78"/>
        </w:numPr>
        <w:ind w:leftChars="0" w:right="240" w:firstLineChars="0"/>
        <w:rPr>
          <w:color w:val="0D2FD9"/>
        </w:rPr>
      </w:pPr>
      <w:r w:rsidRPr="00424E55">
        <w:rPr>
          <w:rFonts w:hint="eastAsia"/>
          <w:color w:val="0D2FD9"/>
        </w:rPr>
        <w:t>填写并确认收货地址，确认商品清单，选择支付方式，选择配送方式，勾选是否使用积分抵扣，是否使用优惠券，选择是否使用发票等；</w:t>
      </w:r>
    </w:p>
    <w:p w:rsidR="006B7402" w:rsidRDefault="006B7402" w:rsidP="008B4BF2">
      <w:pPr>
        <w:pStyle w:val="af8"/>
        <w:numPr>
          <w:ilvl w:val="0"/>
          <w:numId w:val="78"/>
        </w:numPr>
        <w:ind w:leftChars="0" w:right="240" w:firstLineChars="0"/>
      </w:pPr>
      <w:r>
        <w:rPr>
          <w:rFonts w:hint="eastAsia"/>
        </w:rPr>
        <w:t>在“提交订单”前增加返回“购物车”按钮；</w:t>
      </w:r>
    </w:p>
    <w:p w:rsidR="006B7402" w:rsidRPr="00424E55" w:rsidRDefault="006B7402" w:rsidP="008B4BF2">
      <w:pPr>
        <w:pStyle w:val="af8"/>
        <w:numPr>
          <w:ilvl w:val="0"/>
          <w:numId w:val="78"/>
        </w:numPr>
        <w:ind w:leftChars="0" w:right="240" w:firstLineChars="0"/>
        <w:rPr>
          <w:color w:val="0D2FD9"/>
        </w:rPr>
      </w:pPr>
      <w:r w:rsidRPr="00424E55">
        <w:rPr>
          <w:rFonts w:hint="eastAsia"/>
          <w:color w:val="0D2FD9"/>
        </w:rPr>
        <w:t>确认完毕后，点击提交订单，跳转至支付页面，选择支付方式，包括：</w:t>
      </w:r>
      <w:r w:rsidRPr="00424E55">
        <w:rPr>
          <w:rFonts w:ascii="宋体" w:hAnsi="宋体" w:hint="eastAsia"/>
          <w:color w:val="0D2FD9"/>
          <w:kern w:val="0"/>
          <w:szCs w:val="21"/>
        </w:rPr>
        <w:t>快捷支付、卡密支付、余额支付、银联在线、二维码支付</w:t>
      </w:r>
      <w:r w:rsidRPr="00424E55">
        <w:rPr>
          <w:rFonts w:hint="eastAsia"/>
          <w:color w:val="0D2FD9"/>
        </w:rPr>
        <w:t>进行付款；</w:t>
      </w:r>
    </w:p>
    <w:p w:rsidR="006B7402" w:rsidRPr="00475326" w:rsidRDefault="006B7402" w:rsidP="008B4BF2">
      <w:pPr>
        <w:pStyle w:val="af8"/>
        <w:numPr>
          <w:ilvl w:val="0"/>
          <w:numId w:val="78"/>
        </w:numPr>
        <w:ind w:leftChars="0" w:right="240" w:firstLineChars="0"/>
        <w:rPr>
          <w:color w:val="0D2FD9"/>
          <w:highlight w:val="magenta"/>
        </w:rPr>
      </w:pPr>
      <w:r w:rsidRPr="00475326">
        <w:rPr>
          <w:color w:val="0D2FD9"/>
          <w:highlight w:val="magenta"/>
        </w:rPr>
        <w:t>通过二维码支付时实现优惠抵扣、抽奖、发红包等；</w:t>
      </w:r>
    </w:p>
    <w:p w:rsidR="006B7402" w:rsidRPr="00797E9F" w:rsidRDefault="006B7402" w:rsidP="008B4BF2">
      <w:pPr>
        <w:pStyle w:val="af8"/>
        <w:numPr>
          <w:ilvl w:val="0"/>
          <w:numId w:val="78"/>
        </w:numPr>
        <w:ind w:leftChars="0" w:right="240" w:firstLineChars="0"/>
      </w:pPr>
      <w:r>
        <w:rPr>
          <w:rFonts w:hint="eastAsia"/>
        </w:rPr>
        <w:t>付款成功后，支付完成。</w:t>
      </w:r>
    </w:p>
    <w:p w:rsidR="006B7402" w:rsidRDefault="006B7402" w:rsidP="006B7402">
      <w:pPr>
        <w:pStyle w:val="5"/>
        <w:ind w:left="142" w:right="240"/>
      </w:pPr>
      <w:r>
        <w:rPr>
          <w:rFonts w:hint="eastAsia"/>
        </w:rPr>
        <w:t>业务规则</w:t>
      </w:r>
    </w:p>
    <w:p w:rsidR="006B7402" w:rsidRPr="006B7402" w:rsidRDefault="006B7402" w:rsidP="008B4BF2">
      <w:pPr>
        <w:pStyle w:val="af8"/>
        <w:numPr>
          <w:ilvl w:val="0"/>
          <w:numId w:val="79"/>
        </w:numPr>
        <w:ind w:leftChars="0" w:right="240" w:firstLineChars="0"/>
        <w:rPr>
          <w:rFonts w:ascii="宋体" w:hAnsi="宋体"/>
        </w:rPr>
      </w:pPr>
      <w:r w:rsidRPr="006B7402">
        <w:rPr>
          <w:rFonts w:ascii="宋体" w:hAnsi="宋体" w:hint="eastAsia"/>
        </w:rPr>
        <w:t>商城提交订单后，选择支付方式，显示的支付方式为：快捷支付、卡密支付、余额支付、银联在线。除以上四种支付外的其他支付，体现在具体商品及应用场景中。</w:t>
      </w:r>
    </w:p>
    <w:p w:rsidR="006B7402" w:rsidRPr="006B7402" w:rsidRDefault="006B7402" w:rsidP="008B4BF2">
      <w:pPr>
        <w:pStyle w:val="af8"/>
        <w:numPr>
          <w:ilvl w:val="0"/>
          <w:numId w:val="79"/>
        </w:numPr>
        <w:ind w:leftChars="0" w:right="240" w:firstLineChars="0"/>
        <w:rPr>
          <w:rFonts w:ascii="宋体" w:hAnsi="宋体"/>
        </w:rPr>
      </w:pPr>
      <w:r w:rsidRPr="006B7402">
        <w:rPr>
          <w:rFonts w:ascii="宋体" w:hAnsi="宋体" w:hint="eastAsia"/>
        </w:rPr>
        <w:t>选择支付方式页面显示支付平台账户余额，账户余额不足时，不可选择余额支付。</w:t>
      </w:r>
    </w:p>
    <w:p w:rsidR="006B7402" w:rsidRPr="006B7402" w:rsidRDefault="006B7402" w:rsidP="008B4BF2">
      <w:pPr>
        <w:pStyle w:val="af8"/>
        <w:numPr>
          <w:ilvl w:val="0"/>
          <w:numId w:val="79"/>
        </w:numPr>
        <w:ind w:leftChars="0" w:right="240" w:firstLineChars="0"/>
        <w:rPr>
          <w:rFonts w:ascii="宋体" w:hAnsi="宋体"/>
        </w:rPr>
      </w:pPr>
      <w:r w:rsidRPr="006B7402">
        <w:rPr>
          <w:rFonts w:ascii="宋体" w:hAnsi="宋体" w:hint="eastAsia"/>
        </w:rPr>
        <w:t>在支付页面选择绑定的银行卡时，系统显示默认的银行卡，如果不选择，使用默认的银行卡；</w:t>
      </w:r>
    </w:p>
    <w:p w:rsidR="006B7402" w:rsidRPr="006B7402" w:rsidRDefault="006B7402" w:rsidP="008B4BF2">
      <w:pPr>
        <w:pStyle w:val="af8"/>
        <w:numPr>
          <w:ilvl w:val="0"/>
          <w:numId w:val="79"/>
        </w:numPr>
        <w:ind w:leftChars="0" w:right="240" w:firstLineChars="0"/>
        <w:rPr>
          <w:rFonts w:ascii="宋体" w:hAnsi="宋体"/>
        </w:rPr>
      </w:pPr>
      <w:r w:rsidRPr="006B7402">
        <w:rPr>
          <w:rFonts w:ascii="宋体" w:hAnsi="宋体" w:hint="eastAsia"/>
        </w:rPr>
        <w:t>二维码支付：商城二维码显示在提交订单后的右上角；实现线上线下、商户和买家的二维码支付和收款。</w:t>
      </w:r>
    </w:p>
    <w:p w:rsidR="006B7402" w:rsidRPr="00937586" w:rsidRDefault="006B7402" w:rsidP="008B4BF2">
      <w:pPr>
        <w:widowControl/>
        <w:numPr>
          <w:ilvl w:val="0"/>
          <w:numId w:val="79"/>
        </w:numPr>
        <w:contextualSpacing/>
        <w:jc w:val="left"/>
        <w:rPr>
          <w:rFonts w:ascii="宋体" w:hAnsi="宋体"/>
          <w:kern w:val="0"/>
          <w:szCs w:val="21"/>
        </w:rPr>
      </w:pPr>
      <w:r w:rsidRPr="00937586">
        <w:rPr>
          <w:rFonts w:ascii="宋体" w:hAnsi="宋体" w:hint="eastAsia"/>
          <w:kern w:val="0"/>
          <w:szCs w:val="21"/>
        </w:rPr>
        <w:lastRenderedPageBreak/>
        <w:t>分期付款只能体现在分期付款商品中。</w:t>
      </w:r>
    </w:p>
    <w:p w:rsidR="006B7402" w:rsidRDefault="006B7402" w:rsidP="008B4BF2">
      <w:pPr>
        <w:widowControl/>
        <w:numPr>
          <w:ilvl w:val="0"/>
          <w:numId w:val="79"/>
        </w:numPr>
        <w:contextualSpacing/>
        <w:jc w:val="left"/>
        <w:rPr>
          <w:rFonts w:ascii="宋体" w:hAnsi="宋体"/>
          <w:kern w:val="0"/>
          <w:szCs w:val="21"/>
        </w:rPr>
      </w:pPr>
      <w:r w:rsidRPr="00937586">
        <w:rPr>
          <w:rFonts w:ascii="宋体" w:hAnsi="宋体" w:hint="eastAsia"/>
          <w:kern w:val="0"/>
          <w:szCs w:val="21"/>
        </w:rPr>
        <w:t>积分支付仅实现积分支付商品中。</w:t>
      </w:r>
    </w:p>
    <w:p w:rsidR="006B7402" w:rsidRDefault="006B7402" w:rsidP="006B7402">
      <w:pPr>
        <w:pStyle w:val="5"/>
        <w:ind w:left="142" w:right="240"/>
      </w:pPr>
      <w:r>
        <w:rPr>
          <w:rFonts w:hint="eastAsia"/>
        </w:rPr>
        <w:t>页面要素</w:t>
      </w:r>
    </w:p>
    <w:p w:rsidR="006B7402" w:rsidRPr="00D735F0" w:rsidRDefault="006B7402" w:rsidP="008B4BF2">
      <w:pPr>
        <w:pStyle w:val="af8"/>
        <w:numPr>
          <w:ilvl w:val="0"/>
          <w:numId w:val="80"/>
        </w:numPr>
        <w:ind w:leftChars="0" w:right="240" w:firstLineChars="0"/>
      </w:pPr>
      <w:r>
        <w:rPr>
          <w:rFonts w:hint="eastAsia"/>
        </w:rPr>
        <w:t>提交订单页面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4"/>
        <w:gridCol w:w="1418"/>
        <w:gridCol w:w="1560"/>
        <w:gridCol w:w="1217"/>
        <w:gridCol w:w="1218"/>
        <w:gridCol w:w="1218"/>
        <w:gridCol w:w="2442"/>
      </w:tblGrid>
      <w:tr w:rsidR="006B7402" w:rsidTr="0061150B">
        <w:tc>
          <w:tcPr>
            <w:tcW w:w="674"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名称</w:t>
            </w:r>
          </w:p>
        </w:tc>
        <w:tc>
          <w:tcPr>
            <w:tcW w:w="1560"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是否必输</w:t>
            </w:r>
          </w:p>
        </w:tc>
        <w:tc>
          <w:tcPr>
            <w:tcW w:w="2442"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填写并核对订单信息</w:t>
            </w:r>
          </w:p>
          <w:p w:rsidR="006B7402" w:rsidRDefault="006B7402" w:rsidP="0061150B">
            <w:pPr>
              <w:pStyle w:val="a7"/>
              <w:rPr>
                <w:rFonts w:ascii="Times New Roman" w:hAnsi="Times New Roman"/>
                <w:sz w:val="21"/>
                <w:szCs w:val="21"/>
              </w:rPr>
            </w:pPr>
            <w:r>
              <w:rPr>
                <w:rFonts w:ascii="Times New Roman" w:hAnsi="Times New Roman" w:hint="eastAsia"/>
                <w:sz w:val="21"/>
                <w:szCs w:val="21"/>
              </w:rPr>
              <w:t>收货人信息</w:t>
            </w:r>
            <w:r>
              <w:rPr>
                <w:rFonts w:ascii="Times New Roman" w:hAnsi="Times New Roman" w:hint="eastAsia"/>
                <w:sz w:val="21"/>
                <w:szCs w:val="21"/>
              </w:rPr>
              <w:t xml:space="preserve">     </w:t>
            </w:r>
            <w:r>
              <w:rPr>
                <w:rFonts w:ascii="Times New Roman" w:hAnsi="Times New Roman" w:hint="eastAsia"/>
                <w:sz w:val="21"/>
                <w:szCs w:val="21"/>
              </w:rPr>
              <w:t>右侧为新增收货地址</w:t>
            </w:r>
          </w:p>
        </w:tc>
      </w:tr>
      <w:tr w:rsidR="006B7402" w:rsidTr="0061150B">
        <w:tc>
          <w:tcPr>
            <w:tcW w:w="674" w:type="dxa"/>
            <w:vAlign w:val="center"/>
          </w:tcPr>
          <w:p w:rsidR="006B7402" w:rsidRDefault="006B7402" w:rsidP="008B4BF2">
            <w:pPr>
              <w:numPr>
                <w:ilvl w:val="0"/>
                <w:numId w:val="81"/>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更多地址</w:t>
            </w:r>
          </w:p>
        </w:tc>
        <w:tc>
          <w:tcPr>
            <w:tcW w:w="1560"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链接</w:t>
            </w:r>
            <w:r>
              <w:rPr>
                <w:rFonts w:ascii="Times New Roman" w:hAnsi="Times New Roman" w:hint="eastAsia"/>
                <w:sz w:val="21"/>
                <w:szCs w:val="21"/>
              </w:rPr>
              <w:t xml:space="preserve"> </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点击查看买家保存过的收货地址</w:t>
            </w:r>
          </w:p>
        </w:tc>
      </w:tr>
      <w:tr w:rsidR="006B7402" w:rsidTr="0061150B">
        <w:tc>
          <w:tcPr>
            <w:tcW w:w="9747" w:type="dxa"/>
            <w:gridSpan w:val="7"/>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支付方式</w:t>
            </w:r>
          </w:p>
        </w:tc>
      </w:tr>
      <w:tr w:rsidR="006B7402" w:rsidTr="0061150B">
        <w:tc>
          <w:tcPr>
            <w:tcW w:w="674" w:type="dxa"/>
            <w:vAlign w:val="center"/>
          </w:tcPr>
          <w:p w:rsidR="006B7402" w:rsidRDefault="006B7402" w:rsidP="008B4BF2">
            <w:pPr>
              <w:numPr>
                <w:ilvl w:val="0"/>
                <w:numId w:val="81"/>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在线支付</w:t>
            </w:r>
          </w:p>
        </w:tc>
        <w:tc>
          <w:tcPr>
            <w:tcW w:w="1560"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p>
        </w:tc>
      </w:tr>
      <w:tr w:rsidR="006B7402" w:rsidTr="0061150B">
        <w:tc>
          <w:tcPr>
            <w:tcW w:w="674" w:type="dxa"/>
            <w:vAlign w:val="center"/>
          </w:tcPr>
          <w:p w:rsidR="006B7402" w:rsidRDefault="006B7402" w:rsidP="008B4BF2">
            <w:pPr>
              <w:numPr>
                <w:ilvl w:val="0"/>
                <w:numId w:val="81"/>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门店付款</w:t>
            </w:r>
          </w:p>
        </w:tc>
        <w:tc>
          <w:tcPr>
            <w:tcW w:w="1560"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p>
        </w:tc>
      </w:tr>
      <w:tr w:rsidR="006B7402" w:rsidTr="0061150B">
        <w:tc>
          <w:tcPr>
            <w:tcW w:w="674" w:type="dxa"/>
            <w:vAlign w:val="center"/>
          </w:tcPr>
          <w:p w:rsidR="006B7402" w:rsidRDefault="006B7402" w:rsidP="008B4BF2">
            <w:pPr>
              <w:numPr>
                <w:ilvl w:val="0"/>
                <w:numId w:val="81"/>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货到付款</w:t>
            </w:r>
          </w:p>
        </w:tc>
        <w:tc>
          <w:tcPr>
            <w:tcW w:w="1560"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p>
        </w:tc>
      </w:tr>
      <w:tr w:rsidR="006B7402" w:rsidTr="0061150B">
        <w:tc>
          <w:tcPr>
            <w:tcW w:w="9747" w:type="dxa"/>
            <w:gridSpan w:val="7"/>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送货清单</w:t>
            </w:r>
            <w:r>
              <w:rPr>
                <w:rFonts w:ascii="Times New Roman" w:hAnsi="Times New Roman" w:hint="eastAsia"/>
                <w:sz w:val="21"/>
                <w:szCs w:val="21"/>
              </w:rPr>
              <w:t xml:space="preserve">     </w:t>
            </w:r>
            <w:r>
              <w:rPr>
                <w:rFonts w:ascii="Times New Roman" w:hAnsi="Times New Roman" w:hint="eastAsia"/>
                <w:sz w:val="21"/>
                <w:szCs w:val="21"/>
              </w:rPr>
              <w:t>右侧为</w:t>
            </w:r>
            <w:r>
              <w:rPr>
                <w:rFonts w:ascii="Times New Roman" w:hAnsi="Times New Roman" w:hint="eastAsia"/>
                <w:sz w:val="21"/>
                <w:szCs w:val="21"/>
              </w:rPr>
              <w:t xml:space="preserve">  </w:t>
            </w:r>
            <w:r>
              <w:rPr>
                <w:rFonts w:ascii="Times New Roman" w:hAnsi="Times New Roman" w:hint="eastAsia"/>
                <w:sz w:val="21"/>
                <w:szCs w:val="21"/>
              </w:rPr>
              <w:t>价格说明</w:t>
            </w:r>
            <w:r>
              <w:rPr>
                <w:rFonts w:ascii="Times New Roman" w:hAnsi="Times New Roman" w:hint="eastAsia"/>
                <w:sz w:val="21"/>
                <w:szCs w:val="21"/>
              </w:rPr>
              <w:t xml:space="preserve">  </w:t>
            </w:r>
            <w:r>
              <w:rPr>
                <w:rFonts w:ascii="Times New Roman" w:hAnsi="Times New Roman" w:hint="eastAsia"/>
                <w:sz w:val="21"/>
                <w:szCs w:val="21"/>
              </w:rPr>
              <w:t>与</w:t>
            </w:r>
            <w:r>
              <w:rPr>
                <w:rFonts w:ascii="Times New Roman" w:hAnsi="Times New Roman" w:hint="eastAsia"/>
                <w:sz w:val="21"/>
                <w:szCs w:val="21"/>
              </w:rPr>
              <w:t xml:space="preserve">  </w:t>
            </w:r>
            <w:r>
              <w:rPr>
                <w:rFonts w:ascii="Times New Roman" w:hAnsi="Times New Roman" w:hint="eastAsia"/>
                <w:sz w:val="21"/>
                <w:szCs w:val="21"/>
              </w:rPr>
              <w:t>返回修改购物车</w:t>
            </w:r>
          </w:p>
        </w:tc>
      </w:tr>
      <w:tr w:rsidR="006B7402" w:rsidTr="0061150B">
        <w:tc>
          <w:tcPr>
            <w:tcW w:w="674" w:type="dxa"/>
            <w:vAlign w:val="center"/>
          </w:tcPr>
          <w:p w:rsidR="006B7402" w:rsidRDefault="006B7402" w:rsidP="008B4BF2">
            <w:pPr>
              <w:numPr>
                <w:ilvl w:val="0"/>
                <w:numId w:val="81"/>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配送方式</w:t>
            </w:r>
          </w:p>
        </w:tc>
        <w:tc>
          <w:tcPr>
            <w:tcW w:w="1560"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单选按钮：自提、邮寄</w:t>
            </w:r>
          </w:p>
        </w:tc>
      </w:tr>
      <w:tr w:rsidR="006B7402" w:rsidTr="0061150B">
        <w:tc>
          <w:tcPr>
            <w:tcW w:w="674" w:type="dxa"/>
            <w:vAlign w:val="center"/>
          </w:tcPr>
          <w:p w:rsidR="006B7402" w:rsidRDefault="006B7402" w:rsidP="008B4BF2">
            <w:pPr>
              <w:numPr>
                <w:ilvl w:val="0"/>
                <w:numId w:val="81"/>
              </w:numPr>
              <w:spacing w:line="240" w:lineRule="auto"/>
              <w:rPr>
                <w:sz w:val="21"/>
                <w:szCs w:val="21"/>
              </w:rPr>
            </w:pPr>
          </w:p>
        </w:tc>
        <w:tc>
          <w:tcPr>
            <w:tcW w:w="1418" w:type="dxa"/>
            <w:vAlign w:val="center"/>
          </w:tcPr>
          <w:p w:rsidR="006B7402" w:rsidRPr="007A0699" w:rsidRDefault="006B7402" w:rsidP="0061150B">
            <w:pPr>
              <w:pStyle w:val="a7"/>
              <w:rPr>
                <w:rFonts w:ascii="Times New Roman" w:hAnsi="Times New Roman"/>
                <w:sz w:val="21"/>
                <w:szCs w:val="21"/>
              </w:rPr>
            </w:pPr>
            <w:r>
              <w:rPr>
                <w:rFonts w:ascii="Times New Roman" w:hAnsi="Times New Roman" w:hint="eastAsia"/>
                <w:sz w:val="21"/>
                <w:szCs w:val="21"/>
              </w:rPr>
              <w:t>商家</w:t>
            </w:r>
          </w:p>
        </w:tc>
        <w:tc>
          <w:tcPr>
            <w:tcW w:w="1560"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购买的商家下的商品信息</w:t>
            </w:r>
          </w:p>
        </w:tc>
      </w:tr>
      <w:tr w:rsidR="006B7402" w:rsidTr="0061150B">
        <w:tc>
          <w:tcPr>
            <w:tcW w:w="674" w:type="dxa"/>
            <w:vAlign w:val="center"/>
          </w:tcPr>
          <w:p w:rsidR="006B7402" w:rsidRDefault="006B7402" w:rsidP="008B4BF2">
            <w:pPr>
              <w:numPr>
                <w:ilvl w:val="0"/>
                <w:numId w:val="81"/>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添加订单备注</w:t>
            </w:r>
          </w:p>
        </w:tc>
        <w:tc>
          <w:tcPr>
            <w:tcW w:w="1560"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限</w:t>
            </w:r>
            <w:r>
              <w:rPr>
                <w:rFonts w:ascii="Times New Roman" w:hAnsi="Times New Roman" w:hint="eastAsia"/>
                <w:sz w:val="21"/>
                <w:szCs w:val="21"/>
              </w:rPr>
              <w:t>45</w:t>
            </w:r>
            <w:r>
              <w:rPr>
                <w:rFonts w:ascii="Times New Roman" w:hAnsi="Times New Roman" w:hint="eastAsia"/>
                <w:sz w:val="21"/>
                <w:szCs w:val="21"/>
              </w:rPr>
              <w:t>字，请勿填写有关支付、收获、发票方面的信息</w:t>
            </w:r>
          </w:p>
        </w:tc>
      </w:tr>
      <w:tr w:rsidR="006B7402" w:rsidTr="0061150B">
        <w:tc>
          <w:tcPr>
            <w:tcW w:w="9747" w:type="dxa"/>
            <w:gridSpan w:val="7"/>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发票信息</w:t>
            </w:r>
          </w:p>
        </w:tc>
      </w:tr>
      <w:tr w:rsidR="006B7402" w:rsidTr="0061150B">
        <w:tc>
          <w:tcPr>
            <w:tcW w:w="674" w:type="dxa"/>
            <w:vAlign w:val="center"/>
          </w:tcPr>
          <w:p w:rsidR="006B7402" w:rsidRDefault="006B7402" w:rsidP="008B4BF2">
            <w:pPr>
              <w:numPr>
                <w:ilvl w:val="0"/>
                <w:numId w:val="81"/>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不开发票（修改）</w:t>
            </w:r>
          </w:p>
        </w:tc>
        <w:tc>
          <w:tcPr>
            <w:tcW w:w="1560"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链接</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由卖家设置该商品是否开发票。如果可以开，买家也可选择不开发票。</w:t>
            </w:r>
          </w:p>
        </w:tc>
      </w:tr>
      <w:tr w:rsidR="006B7402" w:rsidTr="0061150B">
        <w:tc>
          <w:tcPr>
            <w:tcW w:w="674" w:type="dxa"/>
            <w:vAlign w:val="center"/>
          </w:tcPr>
          <w:p w:rsidR="006B7402" w:rsidRDefault="006B7402" w:rsidP="008B4BF2">
            <w:pPr>
              <w:numPr>
                <w:ilvl w:val="0"/>
                <w:numId w:val="81"/>
              </w:numPr>
              <w:spacing w:line="240" w:lineRule="auto"/>
              <w:rPr>
                <w:sz w:val="21"/>
                <w:szCs w:val="21"/>
              </w:rPr>
            </w:pPr>
          </w:p>
        </w:tc>
        <w:tc>
          <w:tcPr>
            <w:tcW w:w="1418" w:type="dxa"/>
            <w:vAlign w:val="center"/>
          </w:tcPr>
          <w:p w:rsidR="006B7402" w:rsidRPr="00F40ECC" w:rsidRDefault="006B7402" w:rsidP="0061150B">
            <w:pPr>
              <w:pStyle w:val="a7"/>
              <w:rPr>
                <w:rFonts w:ascii="Times New Roman" w:hAnsi="Times New Roman"/>
                <w:sz w:val="21"/>
                <w:szCs w:val="21"/>
              </w:rPr>
            </w:pPr>
            <w:r>
              <w:rPr>
                <w:rFonts w:ascii="Times New Roman" w:hAnsi="Times New Roman" w:hint="eastAsia"/>
                <w:sz w:val="21"/>
                <w:szCs w:val="21"/>
              </w:rPr>
              <w:t>使用优惠券</w:t>
            </w:r>
          </w:p>
        </w:tc>
        <w:tc>
          <w:tcPr>
            <w:tcW w:w="1560"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链接</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买家有该商品或全场优惠券可以点击使用</w:t>
            </w:r>
          </w:p>
        </w:tc>
      </w:tr>
      <w:tr w:rsidR="006B7402" w:rsidTr="0061150B">
        <w:tc>
          <w:tcPr>
            <w:tcW w:w="674" w:type="dxa"/>
            <w:vAlign w:val="center"/>
          </w:tcPr>
          <w:p w:rsidR="006B7402" w:rsidRDefault="006B7402" w:rsidP="008B4BF2">
            <w:pPr>
              <w:numPr>
                <w:ilvl w:val="0"/>
                <w:numId w:val="81"/>
              </w:numPr>
              <w:spacing w:line="240" w:lineRule="auto"/>
              <w:rPr>
                <w:sz w:val="21"/>
                <w:szCs w:val="21"/>
              </w:rPr>
            </w:pPr>
          </w:p>
        </w:tc>
        <w:tc>
          <w:tcPr>
            <w:tcW w:w="1418" w:type="dxa"/>
            <w:vAlign w:val="center"/>
          </w:tcPr>
          <w:p w:rsidR="006B7402" w:rsidRPr="00F40ECC" w:rsidRDefault="006B7402" w:rsidP="0061150B">
            <w:pPr>
              <w:pStyle w:val="a7"/>
              <w:rPr>
                <w:rFonts w:ascii="Times New Roman" w:hAnsi="Times New Roman"/>
                <w:sz w:val="21"/>
                <w:szCs w:val="21"/>
              </w:rPr>
            </w:pPr>
            <w:r>
              <w:rPr>
                <w:rFonts w:ascii="Times New Roman" w:hAnsi="Times New Roman" w:hint="eastAsia"/>
                <w:sz w:val="21"/>
                <w:szCs w:val="21"/>
              </w:rPr>
              <w:t>使用余额</w:t>
            </w:r>
          </w:p>
        </w:tc>
        <w:tc>
          <w:tcPr>
            <w:tcW w:w="1560"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链接</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会扣除挂在商城下的账户余额。余额不足扣除绑定卡。</w:t>
            </w:r>
          </w:p>
        </w:tc>
      </w:tr>
      <w:tr w:rsidR="006B7402" w:rsidTr="0061150B">
        <w:tc>
          <w:tcPr>
            <w:tcW w:w="674" w:type="dxa"/>
            <w:vAlign w:val="center"/>
          </w:tcPr>
          <w:p w:rsidR="006B7402" w:rsidRDefault="006B7402" w:rsidP="008B4BF2">
            <w:pPr>
              <w:numPr>
                <w:ilvl w:val="0"/>
                <w:numId w:val="81"/>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使用积分</w:t>
            </w:r>
          </w:p>
        </w:tc>
        <w:tc>
          <w:tcPr>
            <w:tcW w:w="1560"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链接</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买家使用积分抵扣功能，以抵扣部分金额</w:t>
            </w:r>
          </w:p>
        </w:tc>
      </w:tr>
      <w:tr w:rsidR="006B7402" w:rsidTr="0061150B">
        <w:tc>
          <w:tcPr>
            <w:tcW w:w="674" w:type="dxa"/>
            <w:vAlign w:val="center"/>
          </w:tcPr>
          <w:p w:rsidR="006B7402" w:rsidRDefault="006B7402" w:rsidP="008B4BF2">
            <w:pPr>
              <w:numPr>
                <w:ilvl w:val="0"/>
                <w:numId w:val="81"/>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x</w:t>
            </w:r>
            <w:r>
              <w:rPr>
                <w:rFonts w:ascii="Times New Roman" w:hAnsi="Times New Roman" w:hint="eastAsia"/>
                <w:sz w:val="21"/>
                <w:szCs w:val="21"/>
              </w:rPr>
              <w:t>件商品，总商品金额：</w:t>
            </w:r>
          </w:p>
        </w:tc>
        <w:tc>
          <w:tcPr>
            <w:tcW w:w="1560" w:type="dxa"/>
            <w:vAlign w:val="center"/>
          </w:tcPr>
          <w:p w:rsidR="006B7402" w:rsidRPr="00C16B67"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合计买家购买商品总额</w:t>
            </w:r>
          </w:p>
        </w:tc>
      </w:tr>
      <w:tr w:rsidR="006B7402" w:rsidTr="0061150B">
        <w:tc>
          <w:tcPr>
            <w:tcW w:w="674" w:type="dxa"/>
            <w:vAlign w:val="center"/>
          </w:tcPr>
          <w:p w:rsidR="006B7402" w:rsidRDefault="006B7402" w:rsidP="008B4BF2">
            <w:pPr>
              <w:numPr>
                <w:ilvl w:val="0"/>
                <w:numId w:val="81"/>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返现：</w:t>
            </w:r>
          </w:p>
        </w:tc>
        <w:tc>
          <w:tcPr>
            <w:tcW w:w="1560"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卖家若有返现活动，将在此显示</w:t>
            </w:r>
          </w:p>
        </w:tc>
      </w:tr>
      <w:tr w:rsidR="006B7402" w:rsidTr="0061150B">
        <w:tc>
          <w:tcPr>
            <w:tcW w:w="674" w:type="dxa"/>
            <w:vAlign w:val="center"/>
          </w:tcPr>
          <w:p w:rsidR="006B7402" w:rsidRDefault="006B7402" w:rsidP="008B4BF2">
            <w:pPr>
              <w:numPr>
                <w:ilvl w:val="0"/>
                <w:numId w:val="81"/>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运费</w:t>
            </w:r>
          </w:p>
        </w:tc>
        <w:tc>
          <w:tcPr>
            <w:tcW w:w="1560"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不包邮则有运费</w:t>
            </w:r>
          </w:p>
        </w:tc>
      </w:tr>
      <w:tr w:rsidR="006B7402" w:rsidTr="0061150B">
        <w:tc>
          <w:tcPr>
            <w:tcW w:w="674" w:type="dxa"/>
            <w:vAlign w:val="center"/>
          </w:tcPr>
          <w:p w:rsidR="006B7402" w:rsidRDefault="006B7402" w:rsidP="008B4BF2">
            <w:pPr>
              <w:numPr>
                <w:ilvl w:val="0"/>
                <w:numId w:val="81"/>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应付总额</w:t>
            </w:r>
          </w:p>
        </w:tc>
        <w:tc>
          <w:tcPr>
            <w:tcW w:w="1560" w:type="dxa"/>
            <w:vAlign w:val="center"/>
          </w:tcPr>
          <w:p w:rsidR="006B7402" w:rsidRDefault="006B7402" w:rsidP="0061150B">
            <w:pPr>
              <w:pStyle w:val="a7"/>
              <w:rPr>
                <w:rFonts w:ascii="Times New Roman" w:hAnsi="Times New Roman"/>
                <w:sz w:val="21"/>
                <w:szCs w:val="21"/>
              </w:rPr>
            </w:pP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总商品金额减去优惠券金额，加上运费就是应付总额。</w:t>
            </w:r>
          </w:p>
        </w:tc>
      </w:tr>
      <w:tr w:rsidR="006B7402" w:rsidTr="0061150B">
        <w:tc>
          <w:tcPr>
            <w:tcW w:w="674" w:type="dxa"/>
            <w:vAlign w:val="center"/>
          </w:tcPr>
          <w:p w:rsidR="006B7402" w:rsidRDefault="006B7402" w:rsidP="008B4BF2">
            <w:pPr>
              <w:numPr>
                <w:ilvl w:val="0"/>
                <w:numId w:val="81"/>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寄送至：</w:t>
            </w:r>
          </w:p>
        </w:tc>
        <w:tc>
          <w:tcPr>
            <w:tcW w:w="1560" w:type="dxa"/>
            <w:vAlign w:val="center"/>
          </w:tcPr>
          <w:p w:rsidR="006B7402" w:rsidRDefault="006B7402" w:rsidP="0061150B">
            <w:pPr>
              <w:pStyle w:val="a7"/>
              <w:rPr>
                <w:rFonts w:ascii="Times New Roman" w:hAnsi="Times New Roman"/>
                <w:sz w:val="21"/>
                <w:szCs w:val="21"/>
              </w:rPr>
            </w:pP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买家现居地址</w:t>
            </w:r>
          </w:p>
        </w:tc>
      </w:tr>
      <w:tr w:rsidR="006B7402" w:rsidTr="0061150B">
        <w:tc>
          <w:tcPr>
            <w:tcW w:w="674" w:type="dxa"/>
            <w:vAlign w:val="center"/>
          </w:tcPr>
          <w:p w:rsidR="006B7402" w:rsidRDefault="006B7402" w:rsidP="008B4BF2">
            <w:pPr>
              <w:numPr>
                <w:ilvl w:val="0"/>
                <w:numId w:val="81"/>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收货人</w:t>
            </w:r>
          </w:p>
        </w:tc>
        <w:tc>
          <w:tcPr>
            <w:tcW w:w="1560" w:type="dxa"/>
            <w:vAlign w:val="center"/>
          </w:tcPr>
          <w:p w:rsidR="006B7402" w:rsidRDefault="006B7402" w:rsidP="0061150B">
            <w:pPr>
              <w:pStyle w:val="a7"/>
              <w:rPr>
                <w:rFonts w:ascii="Times New Roman" w:hAnsi="Times New Roman"/>
                <w:sz w:val="21"/>
                <w:szCs w:val="21"/>
              </w:rPr>
            </w:pP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买家电话与昵称</w:t>
            </w:r>
          </w:p>
        </w:tc>
      </w:tr>
      <w:tr w:rsidR="006B7402" w:rsidRPr="00C16B67" w:rsidTr="0061150B">
        <w:tc>
          <w:tcPr>
            <w:tcW w:w="674" w:type="dxa"/>
            <w:vAlign w:val="center"/>
          </w:tcPr>
          <w:p w:rsidR="006B7402" w:rsidRDefault="006B7402" w:rsidP="008B4BF2">
            <w:pPr>
              <w:numPr>
                <w:ilvl w:val="0"/>
                <w:numId w:val="81"/>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应付总额</w:t>
            </w:r>
          </w:p>
        </w:tc>
        <w:tc>
          <w:tcPr>
            <w:tcW w:w="1560" w:type="dxa"/>
            <w:vAlign w:val="center"/>
          </w:tcPr>
          <w:p w:rsidR="006B7402" w:rsidRDefault="006B7402" w:rsidP="0061150B">
            <w:pPr>
              <w:pStyle w:val="a7"/>
              <w:rPr>
                <w:rFonts w:ascii="Times New Roman" w:hAnsi="Times New Roman"/>
                <w:sz w:val="21"/>
                <w:szCs w:val="21"/>
              </w:rPr>
            </w:pP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总商品金额减去优惠券金额，加上运费就是应付总额，标记显示。</w:t>
            </w:r>
          </w:p>
        </w:tc>
      </w:tr>
      <w:tr w:rsidR="006B7402" w:rsidRPr="00C16B67" w:rsidTr="0061150B">
        <w:tc>
          <w:tcPr>
            <w:tcW w:w="674" w:type="dxa"/>
            <w:vAlign w:val="center"/>
          </w:tcPr>
          <w:p w:rsidR="006B7402" w:rsidRDefault="006B7402" w:rsidP="008B4BF2">
            <w:pPr>
              <w:numPr>
                <w:ilvl w:val="0"/>
                <w:numId w:val="81"/>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提交订单</w:t>
            </w:r>
          </w:p>
        </w:tc>
        <w:tc>
          <w:tcPr>
            <w:tcW w:w="1560" w:type="dxa"/>
            <w:vAlign w:val="center"/>
          </w:tcPr>
          <w:p w:rsidR="006B7402" w:rsidRDefault="006B7402" w:rsidP="0061150B">
            <w:pPr>
              <w:pStyle w:val="a7"/>
              <w:rPr>
                <w:rFonts w:ascii="Times New Roman" w:hAnsi="Times New Roman"/>
                <w:sz w:val="21"/>
                <w:szCs w:val="21"/>
              </w:rPr>
            </w:pP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支付金额交易</w:t>
            </w:r>
          </w:p>
        </w:tc>
      </w:tr>
    </w:tbl>
    <w:p w:rsidR="006B7402" w:rsidRDefault="006B7402" w:rsidP="008B4BF2">
      <w:pPr>
        <w:pStyle w:val="af8"/>
        <w:numPr>
          <w:ilvl w:val="0"/>
          <w:numId w:val="82"/>
        </w:numPr>
        <w:ind w:leftChars="0" w:right="240" w:firstLineChars="0"/>
      </w:pPr>
      <w:r>
        <w:rPr>
          <w:rFonts w:hint="eastAsia"/>
        </w:rPr>
        <w:t>支付页面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4"/>
        <w:gridCol w:w="1418"/>
        <w:gridCol w:w="1560"/>
        <w:gridCol w:w="1217"/>
        <w:gridCol w:w="1218"/>
        <w:gridCol w:w="1218"/>
        <w:gridCol w:w="2442"/>
      </w:tblGrid>
      <w:tr w:rsidR="006B7402" w:rsidTr="0061150B">
        <w:tc>
          <w:tcPr>
            <w:tcW w:w="674"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名称</w:t>
            </w:r>
          </w:p>
        </w:tc>
        <w:tc>
          <w:tcPr>
            <w:tcW w:w="1560"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是否必输</w:t>
            </w:r>
          </w:p>
        </w:tc>
        <w:tc>
          <w:tcPr>
            <w:tcW w:w="2442"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订单提交成功，请您尽快付款！订单号：</w:t>
            </w:r>
            <w:r>
              <w:rPr>
                <w:rFonts w:ascii="Times New Roman" w:hAnsi="Times New Roman" w:hint="eastAsia"/>
                <w:sz w:val="21"/>
                <w:szCs w:val="21"/>
              </w:rPr>
              <w:t xml:space="preserve">xxxxxx           </w:t>
            </w:r>
            <w:r>
              <w:rPr>
                <w:rFonts w:ascii="Times New Roman" w:hAnsi="Times New Roman" w:hint="eastAsia"/>
                <w:sz w:val="21"/>
                <w:szCs w:val="21"/>
              </w:rPr>
              <w:t>应付金额：</w:t>
            </w:r>
            <w:r>
              <w:rPr>
                <w:rFonts w:ascii="Times New Roman" w:hAnsi="Times New Roman" w:hint="eastAsia"/>
                <w:sz w:val="21"/>
                <w:szCs w:val="21"/>
              </w:rPr>
              <w:t>xx</w:t>
            </w:r>
            <w:r>
              <w:rPr>
                <w:rFonts w:ascii="Times New Roman" w:hAnsi="Times New Roman" w:hint="eastAsia"/>
                <w:sz w:val="21"/>
                <w:szCs w:val="21"/>
              </w:rPr>
              <w:t>元</w:t>
            </w:r>
          </w:p>
          <w:p w:rsidR="006B7402" w:rsidRPr="008E14A6" w:rsidRDefault="006B7402" w:rsidP="0061150B">
            <w:pPr>
              <w:pStyle w:val="a7"/>
              <w:rPr>
                <w:rFonts w:ascii="Times New Roman" w:hAnsi="Times New Roman"/>
                <w:sz w:val="21"/>
                <w:szCs w:val="21"/>
              </w:rPr>
            </w:pPr>
            <w:r>
              <w:rPr>
                <w:rFonts w:ascii="Times New Roman" w:hAnsi="Times New Roman" w:hint="eastAsia"/>
                <w:sz w:val="21"/>
                <w:szCs w:val="21"/>
              </w:rPr>
              <w:t>请您在提交订单</w:t>
            </w:r>
            <w:r>
              <w:rPr>
                <w:rFonts w:ascii="Times New Roman" w:hAnsi="Times New Roman" w:hint="eastAsia"/>
                <w:sz w:val="21"/>
                <w:szCs w:val="21"/>
              </w:rPr>
              <w:t>24</w:t>
            </w:r>
            <w:r>
              <w:rPr>
                <w:rFonts w:ascii="Times New Roman" w:hAnsi="Times New Roman" w:hint="eastAsia"/>
                <w:sz w:val="21"/>
                <w:szCs w:val="21"/>
              </w:rPr>
              <w:t>小时内完成支付，否则订单会自动取消。</w:t>
            </w:r>
            <w:r>
              <w:rPr>
                <w:rFonts w:ascii="Times New Roman" w:hAnsi="Times New Roman" w:hint="eastAsia"/>
                <w:sz w:val="21"/>
                <w:szCs w:val="21"/>
              </w:rPr>
              <w:t>xx</w:t>
            </w:r>
            <w:r>
              <w:rPr>
                <w:rFonts w:ascii="Times New Roman" w:hAnsi="Times New Roman" w:hint="eastAsia"/>
                <w:sz w:val="21"/>
                <w:szCs w:val="21"/>
              </w:rPr>
              <w:t>（商城名称）提供在线支付保障，请您放心购买。</w:t>
            </w:r>
            <w:r>
              <w:rPr>
                <w:rFonts w:ascii="Times New Roman" w:hAnsi="Times New Roman" w:hint="eastAsia"/>
                <w:sz w:val="21"/>
                <w:szCs w:val="21"/>
              </w:rPr>
              <w:t xml:space="preserve">         </w:t>
            </w:r>
            <w:r>
              <w:rPr>
                <w:rFonts w:ascii="Times New Roman" w:hAnsi="Times New Roman" w:hint="eastAsia"/>
                <w:sz w:val="21"/>
                <w:szCs w:val="21"/>
              </w:rPr>
              <w:t>右侧</w:t>
            </w:r>
            <w:r>
              <w:rPr>
                <w:rFonts w:ascii="Times New Roman" w:hAnsi="Times New Roman" w:hint="eastAsia"/>
                <w:sz w:val="21"/>
                <w:szCs w:val="21"/>
              </w:rPr>
              <w:t xml:space="preserve"> </w:t>
            </w:r>
            <w:r>
              <w:rPr>
                <w:rFonts w:ascii="Times New Roman" w:hAnsi="Times New Roman" w:hint="eastAsia"/>
                <w:sz w:val="21"/>
                <w:szCs w:val="21"/>
              </w:rPr>
              <w:t>订单详情</w:t>
            </w:r>
            <w:r>
              <w:rPr>
                <w:rFonts w:ascii="Times New Roman" w:hAnsi="Times New Roman" w:hint="eastAsia"/>
                <w:sz w:val="21"/>
                <w:szCs w:val="21"/>
              </w:rPr>
              <w:t xml:space="preserve">    </w:t>
            </w:r>
            <w:r>
              <w:rPr>
                <w:rFonts w:ascii="Times New Roman" w:hAnsi="Times New Roman" w:hint="eastAsia"/>
                <w:sz w:val="21"/>
                <w:szCs w:val="21"/>
              </w:rPr>
              <w:t>点击下拉显示：收货地址与收货人，以及商品名称。</w:t>
            </w:r>
          </w:p>
        </w:tc>
      </w:tr>
      <w:tr w:rsidR="006B7402" w:rsidTr="0061150B">
        <w:tc>
          <w:tcPr>
            <w:tcW w:w="674" w:type="dxa"/>
            <w:vAlign w:val="center"/>
          </w:tcPr>
          <w:p w:rsidR="006B7402" w:rsidRDefault="006B7402" w:rsidP="008B4BF2">
            <w:pPr>
              <w:numPr>
                <w:ilvl w:val="0"/>
                <w:numId w:val="83"/>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快捷支付</w:t>
            </w:r>
          </w:p>
        </w:tc>
        <w:tc>
          <w:tcPr>
            <w:tcW w:w="1560"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根据买家选择的支付方式变化。显示买家绑定的银行卡及付款金额，</w:t>
            </w:r>
            <w:r w:rsidRPr="00CE4305">
              <w:rPr>
                <w:rFonts w:ascii="Times New Roman" w:hAnsi="Times New Roman" w:hint="eastAsia"/>
                <w:sz w:val="21"/>
                <w:szCs w:val="21"/>
              </w:rPr>
              <w:t>本行借记卡快捷支付、本行信用卡快捷支付、他行卡快捷支付</w:t>
            </w:r>
            <w:r>
              <w:rPr>
                <w:rFonts w:ascii="Times New Roman" w:hAnsi="Times New Roman" w:hint="eastAsia"/>
                <w:sz w:val="21"/>
                <w:szCs w:val="21"/>
              </w:rPr>
              <w:t>。</w:t>
            </w:r>
          </w:p>
        </w:tc>
      </w:tr>
      <w:tr w:rsidR="006B7402" w:rsidTr="0061150B">
        <w:tc>
          <w:tcPr>
            <w:tcW w:w="674" w:type="dxa"/>
            <w:vAlign w:val="center"/>
          </w:tcPr>
          <w:p w:rsidR="006B7402" w:rsidRDefault="006B7402" w:rsidP="008B4BF2">
            <w:pPr>
              <w:numPr>
                <w:ilvl w:val="0"/>
                <w:numId w:val="83"/>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卡密支付</w:t>
            </w:r>
          </w:p>
        </w:tc>
        <w:tc>
          <w:tcPr>
            <w:tcW w:w="1560"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输入卡号、密码、验证码结算。</w:t>
            </w:r>
          </w:p>
        </w:tc>
      </w:tr>
      <w:tr w:rsidR="006B7402" w:rsidTr="0061150B">
        <w:tc>
          <w:tcPr>
            <w:tcW w:w="674" w:type="dxa"/>
            <w:vAlign w:val="center"/>
          </w:tcPr>
          <w:p w:rsidR="006B7402" w:rsidRDefault="006B7402" w:rsidP="008B4BF2">
            <w:pPr>
              <w:numPr>
                <w:ilvl w:val="0"/>
                <w:numId w:val="83"/>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余额支付</w:t>
            </w:r>
          </w:p>
        </w:tc>
        <w:tc>
          <w:tcPr>
            <w:tcW w:w="1560"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r w:rsidRPr="004A7C45">
              <w:rPr>
                <w:rFonts w:ascii="宋体" w:hAnsi="宋体" w:hint="eastAsia"/>
                <w:szCs w:val="21"/>
              </w:rPr>
              <w:t>使</w:t>
            </w:r>
            <w:r>
              <w:rPr>
                <w:rFonts w:ascii="宋体" w:hAnsi="宋体" w:hint="eastAsia"/>
                <w:szCs w:val="21"/>
              </w:rPr>
              <w:t>用商城</w:t>
            </w:r>
            <w:r w:rsidRPr="004A7C45">
              <w:rPr>
                <w:rFonts w:ascii="宋体" w:hAnsi="宋体" w:hint="eastAsia"/>
                <w:szCs w:val="21"/>
              </w:rPr>
              <w:t>虚拟帐户支付，支付时输入支付密码、验证码</w:t>
            </w:r>
            <w:r>
              <w:rPr>
                <w:rFonts w:ascii="Times New Roman" w:hAnsi="Times New Roman" w:hint="eastAsia"/>
                <w:sz w:val="21"/>
                <w:szCs w:val="21"/>
              </w:rPr>
              <w:t>。</w:t>
            </w:r>
          </w:p>
        </w:tc>
      </w:tr>
      <w:tr w:rsidR="006B7402" w:rsidTr="0061150B">
        <w:tc>
          <w:tcPr>
            <w:tcW w:w="674" w:type="dxa"/>
            <w:vAlign w:val="center"/>
          </w:tcPr>
          <w:p w:rsidR="006B7402" w:rsidRDefault="006B7402" w:rsidP="008B4BF2">
            <w:pPr>
              <w:numPr>
                <w:ilvl w:val="0"/>
                <w:numId w:val="83"/>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银联在线</w:t>
            </w:r>
          </w:p>
        </w:tc>
        <w:tc>
          <w:tcPr>
            <w:tcW w:w="1560"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链接</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2"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跳转到银联在线支付页面</w:t>
            </w:r>
          </w:p>
        </w:tc>
      </w:tr>
    </w:tbl>
    <w:p w:rsidR="006B7402" w:rsidRDefault="006B7402" w:rsidP="006B7402">
      <w:pPr>
        <w:pStyle w:val="af8"/>
        <w:ind w:leftChars="0" w:left="1210" w:right="240" w:firstLineChars="0" w:firstLine="0"/>
      </w:pPr>
    </w:p>
    <w:p w:rsidR="006B7402" w:rsidRDefault="006B7402" w:rsidP="006B7402">
      <w:pPr>
        <w:pStyle w:val="3"/>
        <w:ind w:right="240"/>
      </w:pPr>
      <w:bookmarkStart w:id="88" w:name="_Toc446774407"/>
      <w:r>
        <w:rPr>
          <w:rFonts w:hint="eastAsia"/>
        </w:rPr>
        <w:t>网点查询</w:t>
      </w:r>
      <w:r>
        <w:rPr>
          <w:rFonts w:hint="eastAsia"/>
        </w:rPr>
        <w:t>/</w:t>
      </w:r>
      <w:r>
        <w:rPr>
          <w:rFonts w:hint="eastAsia"/>
        </w:rPr>
        <w:t>排队</w:t>
      </w:r>
    </w:p>
    <w:p w:rsidR="006B7402" w:rsidRDefault="006B7402" w:rsidP="006B7402">
      <w:pPr>
        <w:pStyle w:val="4"/>
      </w:pPr>
      <w:r>
        <w:rPr>
          <w:rFonts w:hint="eastAsia"/>
        </w:rPr>
        <w:t>流程说明：</w:t>
      </w:r>
    </w:p>
    <w:p w:rsidR="006B7402" w:rsidRDefault="006B7402" w:rsidP="006B7402">
      <w:r>
        <w:lastRenderedPageBreak/>
        <w:t xml:space="preserve"> </w:t>
      </w:r>
      <w:r>
        <w:object w:dxaOrig="7029" w:dyaOrig="4762">
          <v:shape id="_x0000_i1028" type="#_x0000_t75" style="width:351pt;height:204.6pt" o:ole="">
            <v:imagedata r:id="rId47" o:title=""/>
          </v:shape>
          <o:OLEObject Type="Embed" ProgID="Visio.Drawing.11" ShapeID="_x0000_i1028" DrawAspect="Content" ObjectID="_1525864884" r:id="rId48"/>
        </w:object>
      </w:r>
    </w:p>
    <w:p w:rsidR="006B7402" w:rsidRDefault="006B7402" w:rsidP="006B7402">
      <w:pPr>
        <w:pStyle w:val="4"/>
      </w:pPr>
      <w:r>
        <w:rPr>
          <w:rFonts w:hint="eastAsia"/>
        </w:rPr>
        <w:t>功能描述：</w:t>
      </w:r>
    </w:p>
    <w:p w:rsidR="006B7402" w:rsidRDefault="006B7402" w:rsidP="006B7402">
      <w:pPr>
        <w:pStyle w:val="5"/>
        <w:ind w:left="142"/>
      </w:pPr>
      <w:r>
        <w:rPr>
          <w:rFonts w:hint="eastAsia"/>
        </w:rPr>
        <w:t>客户注册</w:t>
      </w:r>
    </w:p>
    <w:p w:rsidR="006B7402" w:rsidRDefault="006B7402" w:rsidP="006B7402">
      <w:r>
        <w:rPr>
          <w:rFonts w:hint="eastAsia"/>
        </w:rPr>
        <w:t>客户登录尧都农商行网上商城，使用手机号进行用户注册。</w:t>
      </w:r>
    </w:p>
    <w:p w:rsidR="006B7402" w:rsidRDefault="006B7402" w:rsidP="006B7402">
      <w:pPr>
        <w:pStyle w:val="5"/>
        <w:ind w:left="142"/>
      </w:pPr>
      <w:r>
        <w:rPr>
          <w:rFonts w:hint="eastAsia"/>
        </w:rPr>
        <w:t>网点查询</w:t>
      </w:r>
    </w:p>
    <w:p w:rsidR="006B7402" w:rsidRDefault="006B7402" w:rsidP="006B7402">
      <w:r>
        <w:rPr>
          <w:rFonts w:hint="eastAsia"/>
        </w:rPr>
        <w:t>网点查询分为：营业网点查询、自助查询、社区银行查询，允许客户在未注册前提下查询。</w:t>
      </w:r>
    </w:p>
    <w:p w:rsidR="006B7402" w:rsidRDefault="006B7402" w:rsidP="006B7402">
      <w:pPr>
        <w:pStyle w:val="6"/>
      </w:pPr>
      <w:r>
        <w:rPr>
          <w:rFonts w:hint="eastAsia"/>
        </w:rPr>
        <w:t>网点查询</w:t>
      </w:r>
    </w:p>
    <w:p w:rsidR="006B7402" w:rsidRDefault="006B7402" w:rsidP="006B7402">
      <w:r>
        <w:rPr>
          <w:rFonts w:hint="eastAsia"/>
        </w:rPr>
        <w:t>网点查询应包含：网点地址、联系电话、主营业务、营业时间、网点排队情况。</w:t>
      </w:r>
    </w:p>
    <w:p w:rsidR="006B7402" w:rsidRDefault="006B7402" w:rsidP="008B4BF2">
      <w:pPr>
        <w:pStyle w:val="af8"/>
        <w:numPr>
          <w:ilvl w:val="0"/>
          <w:numId w:val="425"/>
        </w:numPr>
        <w:ind w:leftChars="0" w:left="454" w:right="240" w:firstLineChars="0" w:firstLine="420"/>
      </w:pPr>
      <w:r>
        <w:rPr>
          <w:rFonts w:hint="eastAsia"/>
        </w:rPr>
        <w:t>网点排队查询需要与智能排队机系统关联获取实时排队情况，按照普通客户、</w:t>
      </w:r>
      <w:r>
        <w:rPr>
          <w:rFonts w:hint="eastAsia"/>
        </w:rPr>
        <w:t>VIP</w:t>
      </w:r>
      <w:r>
        <w:rPr>
          <w:rFonts w:hint="eastAsia"/>
        </w:rPr>
        <w:t>客户显示排队人数；</w:t>
      </w:r>
    </w:p>
    <w:p w:rsidR="006B7402" w:rsidRDefault="006B7402" w:rsidP="008B4BF2">
      <w:pPr>
        <w:pStyle w:val="af8"/>
        <w:numPr>
          <w:ilvl w:val="0"/>
          <w:numId w:val="425"/>
        </w:numPr>
        <w:ind w:leftChars="0" w:left="454" w:right="240" w:firstLineChars="0" w:firstLine="420"/>
      </w:pPr>
      <w:r>
        <w:rPr>
          <w:rFonts w:hint="eastAsia"/>
        </w:rPr>
        <w:t>用户可以通过点击</w:t>
      </w:r>
      <w:r>
        <w:rPr>
          <w:rFonts w:hint="eastAsia"/>
        </w:rPr>
        <w:t>"</w:t>
      </w:r>
      <w:r>
        <w:rPr>
          <w:rFonts w:hint="eastAsia"/>
        </w:rPr>
        <w:t>排队情况</w:t>
      </w:r>
      <w:r>
        <w:rPr>
          <w:rFonts w:hint="eastAsia"/>
        </w:rPr>
        <w:t>"</w:t>
      </w:r>
      <w:r>
        <w:rPr>
          <w:rFonts w:hint="eastAsia"/>
        </w:rPr>
        <w:t>来查看离自己最近银行的排队情况，以此来帮助客户合理选择网点，快速排队；</w:t>
      </w:r>
    </w:p>
    <w:p w:rsidR="006B7402" w:rsidRDefault="006B7402" w:rsidP="008B4BF2">
      <w:pPr>
        <w:pStyle w:val="af8"/>
        <w:numPr>
          <w:ilvl w:val="0"/>
          <w:numId w:val="425"/>
        </w:numPr>
        <w:ind w:leftChars="0" w:left="454" w:right="240" w:firstLineChars="0" w:firstLine="420"/>
      </w:pPr>
      <w:r>
        <w:rPr>
          <w:rFonts w:hint="eastAsia"/>
        </w:rPr>
        <w:t>关联地图查询功能，如果用户对于自己排队银行的地理位置不清楚时即可通过该功能来确定自己的位置及银行的位置，该功能有助于用户在陌生的地方能快速定位自己及周边的银行网点；</w:t>
      </w:r>
    </w:p>
    <w:p w:rsidR="006B7402" w:rsidRDefault="006B7402" w:rsidP="006B7402">
      <w:pPr>
        <w:pStyle w:val="6"/>
      </w:pPr>
      <w:r>
        <w:rPr>
          <w:rFonts w:hint="eastAsia"/>
        </w:rPr>
        <w:t>自助查询</w:t>
      </w:r>
    </w:p>
    <w:p w:rsidR="006B7402" w:rsidRDefault="006B7402" w:rsidP="006B7402">
      <w:r>
        <w:rPr>
          <w:rFonts w:hint="eastAsia"/>
        </w:rPr>
        <w:t>自助查询应包含：所属支行、地址、类型、功能、台数、营业时间、业务求</w:t>
      </w:r>
      <w:r>
        <w:rPr>
          <w:rFonts w:hint="eastAsia"/>
        </w:rPr>
        <w:lastRenderedPageBreak/>
        <w:t>助电话。</w:t>
      </w:r>
    </w:p>
    <w:p w:rsidR="006B7402" w:rsidRDefault="006B7402" w:rsidP="006B7402">
      <w:pPr>
        <w:pStyle w:val="6"/>
      </w:pPr>
      <w:r>
        <w:rPr>
          <w:rFonts w:hint="eastAsia"/>
        </w:rPr>
        <w:t>社区银行查询</w:t>
      </w:r>
    </w:p>
    <w:p w:rsidR="006B7402" w:rsidRDefault="006B7402" w:rsidP="006B7402">
      <w:r>
        <w:rPr>
          <w:rFonts w:hint="eastAsia"/>
        </w:rPr>
        <w:t>社区银行查询应包含：所属支行、社区银行名称、类型、地址、业务求助电话。</w:t>
      </w:r>
    </w:p>
    <w:p w:rsidR="006B7402" w:rsidRDefault="006B7402" w:rsidP="006B7402">
      <w:pPr>
        <w:pStyle w:val="5"/>
        <w:ind w:left="142"/>
      </w:pPr>
      <w:r>
        <w:rPr>
          <w:rFonts w:hint="eastAsia"/>
        </w:rPr>
        <w:t>申请排队</w:t>
      </w:r>
    </w:p>
    <w:p w:rsidR="006B7402" w:rsidRDefault="006B7402" w:rsidP="006B7402">
      <w:r>
        <w:rPr>
          <w:rFonts w:hint="eastAsia"/>
        </w:rPr>
        <w:t>用户在登录商城后，选择相应的省份、城市及网点后，用户发起排队请求。</w:t>
      </w:r>
    </w:p>
    <w:p w:rsidR="006B7402" w:rsidRDefault="006B7402" w:rsidP="008B4BF2">
      <w:pPr>
        <w:pStyle w:val="af8"/>
        <w:numPr>
          <w:ilvl w:val="0"/>
          <w:numId w:val="426"/>
        </w:numPr>
        <w:ind w:leftChars="0" w:right="240" w:firstLineChars="0"/>
      </w:pPr>
      <w:r>
        <w:rPr>
          <w:rFonts w:hint="eastAsia"/>
        </w:rPr>
        <w:t>用户发起排队请求后，通过以下流程完成排队预约。</w:t>
      </w:r>
    </w:p>
    <w:p w:rsidR="006B7402" w:rsidRDefault="006B7402" w:rsidP="006B7402">
      <w:r>
        <w:t xml:space="preserve"> </w:t>
      </w:r>
      <w:r>
        <w:object w:dxaOrig="6538" w:dyaOrig="2068">
          <v:shape id="_x0000_i1029" type="#_x0000_t75" style="width:326.4pt;height:103.2pt" o:ole="">
            <v:imagedata r:id="rId49" o:title=""/>
          </v:shape>
          <o:OLEObject Type="Embed" ProgID="Visio.Drawing.11" ShapeID="_x0000_i1029" DrawAspect="Content" ObjectID="_1525864885" r:id="rId50"/>
        </w:object>
      </w:r>
    </w:p>
    <w:p w:rsidR="006B7402" w:rsidRDefault="006B7402" w:rsidP="008B4BF2">
      <w:pPr>
        <w:pStyle w:val="af8"/>
        <w:numPr>
          <w:ilvl w:val="0"/>
          <w:numId w:val="426"/>
        </w:numPr>
        <w:ind w:leftChars="0" w:right="240" w:firstLineChars="0"/>
      </w:pPr>
      <w:r>
        <w:rPr>
          <w:rFonts w:hint="eastAsia"/>
        </w:rPr>
        <w:t>申请排队成功后，系统将排队成功提示内容（短信通知）显示在页面上并发送短信通知，具体内容参照短信通知成功预约通知。</w:t>
      </w:r>
    </w:p>
    <w:p w:rsidR="006B7402" w:rsidRDefault="006B7402" w:rsidP="006B7402">
      <w:pPr>
        <w:pStyle w:val="5"/>
        <w:ind w:left="142"/>
      </w:pPr>
      <w:r>
        <w:rPr>
          <w:rFonts w:hint="eastAsia"/>
        </w:rPr>
        <w:t>短信通知</w:t>
      </w:r>
    </w:p>
    <w:p w:rsidR="006B7402" w:rsidRDefault="006B7402" w:rsidP="006B7402">
      <w:r>
        <w:rPr>
          <w:rFonts w:hint="eastAsia"/>
        </w:rPr>
        <w:t>短信通知内容由智能排队机系统根据支行排队机产生排队号码生成短信通知内容，由商城调用客户登记的手机号将短信推送给客户。</w:t>
      </w:r>
    </w:p>
    <w:p w:rsidR="006B7402" w:rsidRDefault="006B7402" w:rsidP="008B4BF2">
      <w:pPr>
        <w:pStyle w:val="af8"/>
        <w:numPr>
          <w:ilvl w:val="0"/>
          <w:numId w:val="427"/>
        </w:numPr>
        <w:ind w:leftChars="0" w:right="240" w:firstLineChars="0"/>
      </w:pPr>
      <w:r>
        <w:rPr>
          <w:rFonts w:hint="eastAsia"/>
        </w:rPr>
        <w:t>成功预约排队短信通知内容：</w:t>
      </w:r>
    </w:p>
    <w:p w:rsidR="006B7402" w:rsidRDefault="006B7402" w:rsidP="006B7402">
      <w:r>
        <w:rPr>
          <w:rFonts w:hint="eastAsia"/>
        </w:rPr>
        <w:t>“尊敬的客户，您已成功取号，排队等候号码为：</w:t>
      </w:r>
      <w:r>
        <w:rPr>
          <w:rFonts w:hint="eastAsia"/>
        </w:rPr>
        <w:t>A0001</w:t>
      </w:r>
      <w:r>
        <w:rPr>
          <w:rFonts w:hint="eastAsia"/>
        </w:rPr>
        <w:t>，验证码为：</w:t>
      </w:r>
      <w:r>
        <w:rPr>
          <w:rFonts w:hint="eastAsia"/>
        </w:rPr>
        <w:t>XXXXXX</w:t>
      </w:r>
      <w:r>
        <w:rPr>
          <w:rFonts w:hint="eastAsia"/>
        </w:rPr>
        <w:t>，前面等候人数为</w:t>
      </w:r>
      <w:r>
        <w:rPr>
          <w:rFonts w:hint="eastAsia"/>
        </w:rPr>
        <w:t>0</w:t>
      </w:r>
      <w:r>
        <w:rPr>
          <w:rFonts w:hint="eastAsia"/>
        </w:rPr>
        <w:t>人，请您及时前往尧都农商行</w:t>
      </w:r>
      <w:r>
        <w:rPr>
          <w:rFonts w:hint="eastAsia"/>
        </w:rPr>
        <w:t>XXXXX</w:t>
      </w:r>
      <w:r>
        <w:rPr>
          <w:rFonts w:hint="eastAsia"/>
        </w:rPr>
        <w:t>支行，过号后需重新取号。详询</w:t>
      </w:r>
      <w:r>
        <w:rPr>
          <w:rFonts w:hint="eastAsia"/>
        </w:rPr>
        <w:t>96518</w:t>
      </w:r>
      <w:r>
        <w:rPr>
          <w:rFonts w:hint="eastAsia"/>
        </w:rPr>
        <w:t>”</w:t>
      </w:r>
    </w:p>
    <w:p w:rsidR="006B7402" w:rsidRDefault="006B7402" w:rsidP="008B4BF2">
      <w:pPr>
        <w:pStyle w:val="af8"/>
        <w:numPr>
          <w:ilvl w:val="0"/>
          <w:numId w:val="427"/>
        </w:numPr>
        <w:ind w:leftChars="0" w:right="240" w:firstLineChars="0"/>
      </w:pPr>
      <w:r>
        <w:rPr>
          <w:rFonts w:hint="eastAsia"/>
        </w:rPr>
        <w:t>预约号码过号短信通知内容：</w:t>
      </w:r>
    </w:p>
    <w:p w:rsidR="006B7402" w:rsidRDefault="006B7402" w:rsidP="006B7402">
      <w:r>
        <w:rPr>
          <w:rFonts w:hint="eastAsia"/>
        </w:rPr>
        <w:t>“尊敬的客户，我们抱歉的通知您，您通过互联网（手机）预约的排队号</w:t>
      </w:r>
      <w:r>
        <w:rPr>
          <w:rFonts w:hint="eastAsia"/>
        </w:rPr>
        <w:t>[</w:t>
      </w:r>
      <w:r>
        <w:rPr>
          <w:rFonts w:hint="eastAsia"/>
        </w:rPr>
        <w:t>尧都农商银行</w:t>
      </w:r>
      <w:r>
        <w:rPr>
          <w:rFonts w:hint="eastAsia"/>
        </w:rPr>
        <w:t>XXXXX</w:t>
      </w:r>
      <w:r>
        <w:rPr>
          <w:rFonts w:hint="eastAsia"/>
        </w:rPr>
        <w:t>支行</w:t>
      </w:r>
      <w:r>
        <w:rPr>
          <w:rFonts w:hint="eastAsia"/>
        </w:rPr>
        <w:t>A0001]</w:t>
      </w:r>
      <w:r>
        <w:rPr>
          <w:rFonts w:hint="eastAsia"/>
        </w:rPr>
        <w:t>已被叫号，很遗憾您未能及时赶到现场办理业务。我们建议您重新预约或至网点重新取号”</w:t>
      </w:r>
    </w:p>
    <w:p w:rsidR="006B7402" w:rsidRDefault="006B7402" w:rsidP="006B7402">
      <w:pPr>
        <w:pStyle w:val="5"/>
        <w:ind w:left="142"/>
      </w:pPr>
      <w:r>
        <w:rPr>
          <w:rFonts w:hint="eastAsia"/>
        </w:rPr>
        <w:lastRenderedPageBreak/>
        <w:t>排队机叫号</w:t>
      </w:r>
    </w:p>
    <w:p w:rsidR="006B7402" w:rsidRDefault="006B7402" w:rsidP="006B7402">
      <w:r>
        <w:rPr>
          <w:rFonts w:hint="eastAsia"/>
        </w:rPr>
        <w:t>客户按时到达网点时，在排队机上输入验证码取号后即可正常办理业务。</w:t>
      </w:r>
    </w:p>
    <w:p w:rsidR="006B7402" w:rsidRDefault="006B7402" w:rsidP="006B7402">
      <w:pPr>
        <w:pStyle w:val="5"/>
        <w:ind w:left="142"/>
      </w:pPr>
      <w:r>
        <w:rPr>
          <w:rFonts w:hint="eastAsia"/>
        </w:rPr>
        <w:t>服务评价</w:t>
      </w:r>
    </w:p>
    <w:p w:rsidR="006B7402" w:rsidRDefault="006B7402" w:rsidP="006B7402">
      <w:r>
        <w:rPr>
          <w:rFonts w:hint="eastAsia"/>
        </w:rPr>
        <w:t>用户在办理完业务后可通过此功能对工作人员的服务进行评价；</w:t>
      </w:r>
    </w:p>
    <w:p w:rsidR="006B7402" w:rsidRDefault="006B7402" w:rsidP="006B7402">
      <w:pPr>
        <w:pStyle w:val="5"/>
        <w:ind w:left="142"/>
      </w:pPr>
      <w:r>
        <w:rPr>
          <w:rFonts w:hint="eastAsia"/>
        </w:rPr>
        <w:t>投诉与建议</w:t>
      </w:r>
    </w:p>
    <w:p w:rsidR="006B7402" w:rsidRDefault="006B7402" w:rsidP="006B7402">
      <w:r>
        <w:rPr>
          <w:rFonts w:hint="eastAsia"/>
        </w:rPr>
        <w:t>用户可以通过该功能向银行方面反映问题，也可以向银行提交自己的建议；</w:t>
      </w:r>
    </w:p>
    <w:p w:rsidR="006B7402" w:rsidRPr="00474D44" w:rsidRDefault="006B7402" w:rsidP="006B7402">
      <w:pPr>
        <w:pStyle w:val="3"/>
        <w:ind w:right="240"/>
      </w:pPr>
      <w:r w:rsidRPr="00474D44">
        <w:rPr>
          <w:rFonts w:hint="eastAsia"/>
        </w:rPr>
        <w:t>帮助中心</w:t>
      </w:r>
      <w:bookmarkEnd w:id="88"/>
    </w:p>
    <w:p w:rsidR="006B7402" w:rsidRDefault="006B7402" w:rsidP="006B7402">
      <w:pPr>
        <w:pStyle w:val="5"/>
        <w:ind w:left="142" w:right="240"/>
      </w:pPr>
      <w:r>
        <w:t>功能描述</w:t>
      </w:r>
    </w:p>
    <w:p w:rsidR="006B7402" w:rsidRPr="007D0F16" w:rsidRDefault="006B7402" w:rsidP="006B7402">
      <w:pPr>
        <w:ind w:right="240"/>
      </w:pPr>
      <w:r>
        <w:rPr>
          <w:rFonts w:hint="eastAsia"/>
        </w:rPr>
        <w:t>为用户提供使用及学习平台的帮助文档</w:t>
      </w:r>
      <w:r w:rsidRPr="007D0F16">
        <w:rPr>
          <w:rFonts w:hint="eastAsia"/>
        </w:rPr>
        <w:t>。</w:t>
      </w:r>
    </w:p>
    <w:p w:rsidR="006B7402" w:rsidRDefault="006B7402" w:rsidP="006B7402">
      <w:pPr>
        <w:pStyle w:val="5"/>
        <w:ind w:left="142" w:right="240"/>
      </w:pPr>
      <w:r>
        <w:rPr>
          <w:rFonts w:hint="eastAsia"/>
        </w:rPr>
        <w:t>业务流程</w:t>
      </w:r>
    </w:p>
    <w:p w:rsidR="006B7402" w:rsidRPr="00797E9F" w:rsidRDefault="006B7402" w:rsidP="006B7402">
      <w:r>
        <w:rPr>
          <w:rFonts w:hint="eastAsia"/>
        </w:rPr>
        <w:t>注册用户登录商城，进入首页。</w:t>
      </w:r>
    </w:p>
    <w:p w:rsidR="006B7402" w:rsidRDefault="006B7402" w:rsidP="006B7402">
      <w:pPr>
        <w:pStyle w:val="5"/>
        <w:ind w:left="142" w:right="240"/>
      </w:pPr>
      <w:r>
        <w:rPr>
          <w:rFonts w:hint="eastAsia"/>
        </w:rPr>
        <w:t>业务规则</w:t>
      </w:r>
    </w:p>
    <w:p w:rsidR="006B7402" w:rsidRPr="00797E9F" w:rsidRDefault="006B7402" w:rsidP="006B7402">
      <w:r>
        <w:rPr>
          <w:rFonts w:hint="eastAsia"/>
        </w:rPr>
        <w:t>无。</w:t>
      </w: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？帮助中心。</w:t>
            </w:r>
          </w:p>
        </w:tc>
      </w:tr>
      <w:tr w:rsidR="006B7402" w:rsidTr="0061150B">
        <w:tc>
          <w:tcPr>
            <w:tcW w:w="675" w:type="dxa"/>
            <w:vAlign w:val="center"/>
          </w:tcPr>
          <w:p w:rsidR="006B7402" w:rsidRDefault="006B7402" w:rsidP="008B4BF2">
            <w:pPr>
              <w:numPr>
                <w:ilvl w:val="0"/>
                <w:numId w:val="84"/>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新手必读</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链接</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84"/>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我要提问</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链接</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84"/>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开放平台规则</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链接</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84"/>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账户安全</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链接</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84"/>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查询订单</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链接</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84"/>
              </w:numPr>
              <w:spacing w:line="240" w:lineRule="auto"/>
              <w:rPr>
                <w:sz w:val="21"/>
                <w:szCs w:val="21"/>
              </w:rPr>
            </w:pPr>
          </w:p>
        </w:tc>
        <w:tc>
          <w:tcPr>
            <w:tcW w:w="141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购买咨询</w:t>
            </w:r>
          </w:p>
        </w:tc>
        <w:tc>
          <w:tcPr>
            <w:tcW w:w="1558" w:type="dxa"/>
            <w:vAlign w:val="center"/>
          </w:tcPr>
          <w:p w:rsidR="006B7402" w:rsidRDefault="006B7402" w:rsidP="0061150B">
            <w:pPr>
              <w:pStyle w:val="a7"/>
              <w:rPr>
                <w:rFonts w:ascii="Times New Roman" w:hAnsi="Times New Roman"/>
                <w:sz w:val="21"/>
                <w:szCs w:val="21"/>
              </w:rPr>
            </w:pPr>
            <w:r>
              <w:rPr>
                <w:rFonts w:ascii="Times New Roman" w:hAnsi="Times New Roman" w:hint="eastAsia"/>
                <w:sz w:val="21"/>
                <w:szCs w:val="21"/>
              </w:rPr>
              <w:t>链接</w:t>
            </w:r>
          </w:p>
        </w:tc>
        <w:tc>
          <w:tcPr>
            <w:tcW w:w="1217"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1218" w:type="dxa"/>
            <w:vAlign w:val="center"/>
          </w:tcPr>
          <w:p w:rsidR="006B7402" w:rsidRDefault="006B7402" w:rsidP="0061150B">
            <w:pPr>
              <w:pStyle w:val="a7"/>
              <w:rPr>
                <w:rFonts w:ascii="Times New Roman" w:hAnsi="Times New Roman"/>
                <w:sz w:val="21"/>
                <w:szCs w:val="21"/>
              </w:rPr>
            </w:pPr>
          </w:p>
        </w:tc>
        <w:tc>
          <w:tcPr>
            <w:tcW w:w="2443" w:type="dxa"/>
            <w:vAlign w:val="center"/>
          </w:tcPr>
          <w:p w:rsidR="006B7402" w:rsidRDefault="006B7402" w:rsidP="0061150B">
            <w:pPr>
              <w:pStyle w:val="a7"/>
              <w:rPr>
                <w:rFonts w:ascii="Times New Roman" w:hAnsi="Times New Roman"/>
                <w:sz w:val="21"/>
                <w:szCs w:val="21"/>
              </w:rPr>
            </w:pPr>
          </w:p>
        </w:tc>
      </w:tr>
    </w:tbl>
    <w:p w:rsidR="006B7402" w:rsidRDefault="006B7402" w:rsidP="006B7402">
      <w:pPr>
        <w:ind w:right="240"/>
      </w:pPr>
    </w:p>
    <w:p w:rsidR="006B7402" w:rsidRPr="00EE04B8" w:rsidRDefault="006B7402" w:rsidP="006B7402">
      <w:pPr>
        <w:ind w:right="240"/>
      </w:pPr>
    </w:p>
    <w:p w:rsidR="006B7402" w:rsidRPr="006138B6" w:rsidRDefault="006B7402" w:rsidP="006B7402">
      <w:pPr>
        <w:pStyle w:val="3"/>
        <w:ind w:right="240"/>
      </w:pPr>
      <w:bookmarkStart w:id="89" w:name="_Toc446774408"/>
      <w:r w:rsidRPr="006138B6">
        <w:rPr>
          <w:rFonts w:hint="eastAsia"/>
        </w:rPr>
        <w:t>客服</w:t>
      </w:r>
      <w:bookmarkEnd w:id="89"/>
    </w:p>
    <w:p w:rsidR="006B7402" w:rsidRPr="006138B6" w:rsidRDefault="006B7402" w:rsidP="006B7402">
      <w:pPr>
        <w:pStyle w:val="4"/>
        <w:ind w:right="240"/>
      </w:pPr>
      <w:r w:rsidRPr="006138B6">
        <w:rPr>
          <w:rFonts w:hint="eastAsia"/>
        </w:rPr>
        <w:t>第三方</w:t>
      </w:r>
    </w:p>
    <w:p w:rsidR="006B7402" w:rsidRDefault="006B7402" w:rsidP="006B7402">
      <w:pPr>
        <w:pStyle w:val="5"/>
        <w:ind w:left="142" w:right="240"/>
      </w:pPr>
      <w:r>
        <w:t>功能描述</w:t>
      </w:r>
    </w:p>
    <w:p w:rsidR="006B7402" w:rsidRPr="00A94EC4" w:rsidRDefault="006B7402" w:rsidP="006B7402">
      <w:pPr>
        <w:ind w:right="240"/>
        <w:rPr>
          <w:szCs w:val="24"/>
        </w:rPr>
      </w:pPr>
      <w:r w:rsidRPr="00A94EC4">
        <w:rPr>
          <w:rFonts w:ascii="宋体" w:hAnsi="宋体" w:cs="宋体" w:hint="eastAsia"/>
          <w:szCs w:val="24"/>
        </w:rPr>
        <w:lastRenderedPageBreak/>
        <w:t>QQ、旺旺；客户自己提供其他聊天软件，如TQ等</w:t>
      </w:r>
      <w:r>
        <w:rPr>
          <w:rFonts w:ascii="宋体" w:hAnsi="宋体" w:cs="宋体" w:hint="eastAsia"/>
          <w:szCs w:val="24"/>
        </w:rPr>
        <w:t>。</w:t>
      </w:r>
    </w:p>
    <w:p w:rsidR="006B7402" w:rsidRDefault="006B7402" w:rsidP="006B7402">
      <w:pPr>
        <w:pStyle w:val="5"/>
        <w:ind w:left="142" w:right="240"/>
      </w:pPr>
      <w:r>
        <w:rPr>
          <w:rFonts w:hint="eastAsia"/>
        </w:rPr>
        <w:t>业务流程</w:t>
      </w:r>
    </w:p>
    <w:p w:rsidR="006B7402" w:rsidRDefault="006B7402" w:rsidP="006B7402">
      <w:pPr>
        <w:pStyle w:val="5"/>
        <w:ind w:left="142" w:right="240"/>
      </w:pPr>
      <w:r>
        <w:rPr>
          <w:rFonts w:hint="eastAsia"/>
        </w:rPr>
        <w:t>业务规则</w:t>
      </w:r>
    </w:p>
    <w:p w:rsidR="006B7402" w:rsidRDefault="006B7402" w:rsidP="006B7402">
      <w:pPr>
        <w:pStyle w:val="5"/>
        <w:ind w:left="142" w:right="240"/>
      </w:pPr>
      <w:r>
        <w:rPr>
          <w:rFonts w:hint="eastAsia"/>
        </w:rPr>
        <w:t>页面要素</w:t>
      </w:r>
    </w:p>
    <w:p w:rsidR="006B7402" w:rsidRPr="00EE04B8" w:rsidRDefault="006B7402" w:rsidP="006B7402">
      <w:pPr>
        <w:ind w:right="240"/>
      </w:pPr>
    </w:p>
    <w:p w:rsidR="006B7402" w:rsidRPr="006138B6" w:rsidRDefault="006B7402" w:rsidP="006B7402">
      <w:pPr>
        <w:pStyle w:val="4"/>
        <w:ind w:right="240"/>
      </w:pPr>
      <w:r w:rsidRPr="006138B6">
        <w:rPr>
          <w:rFonts w:hint="eastAsia"/>
        </w:rPr>
        <w:t>自主</w:t>
      </w:r>
      <w:r w:rsidRPr="006138B6">
        <w:rPr>
          <w:rFonts w:hint="eastAsia"/>
        </w:rPr>
        <w:t>IM</w:t>
      </w:r>
      <w:r w:rsidRPr="006138B6">
        <w:rPr>
          <w:rFonts w:hint="eastAsia"/>
        </w:rPr>
        <w:t>即时通讯系统</w:t>
      </w:r>
    </w:p>
    <w:p w:rsidR="006B7402" w:rsidRDefault="006B7402" w:rsidP="006B7402">
      <w:pPr>
        <w:pStyle w:val="5"/>
        <w:ind w:left="142" w:right="240"/>
      </w:pPr>
      <w:r>
        <w:t>功能描述</w:t>
      </w:r>
    </w:p>
    <w:p w:rsidR="006B7402" w:rsidRDefault="006B7402" w:rsidP="006B7402">
      <w:pPr>
        <w:ind w:right="240"/>
        <w:rPr>
          <w:rFonts w:ascii="宋体" w:hAnsi="宋体" w:cs="宋体"/>
          <w:szCs w:val="24"/>
        </w:rPr>
      </w:pPr>
      <w:r w:rsidRPr="00A94EC4">
        <w:rPr>
          <w:rFonts w:ascii="宋体" w:hAnsi="宋体" w:cs="宋体" w:hint="eastAsia"/>
          <w:szCs w:val="24"/>
        </w:rPr>
        <w:t>网页版，无需安装客户端软件；PC客户端（文字、语音；可传图片、文档）；苹果IOS版（文字、语音；可传图片、文档）；安卓版（文字、语音；可传图片、文档）</w:t>
      </w:r>
      <w:r>
        <w:rPr>
          <w:rFonts w:ascii="宋体" w:hAnsi="宋体" w:cs="宋体" w:hint="eastAsia"/>
          <w:szCs w:val="24"/>
        </w:rPr>
        <w:t>。</w:t>
      </w:r>
      <w:r w:rsidRPr="00F0402D">
        <w:rPr>
          <w:rFonts w:ascii="宋体" w:hAnsi="宋体" w:cs="宋体" w:hint="eastAsia"/>
          <w:szCs w:val="24"/>
        </w:rPr>
        <w:t>提供聊天软件，可自定义回复内容，通过设置快捷键，达到快速回答的功能。</w:t>
      </w:r>
    </w:p>
    <w:p w:rsidR="006B7402" w:rsidRPr="001F013B" w:rsidRDefault="006B7402" w:rsidP="006B7402">
      <w:pPr>
        <w:ind w:right="240"/>
        <w:rPr>
          <w:color w:val="FF0000"/>
          <w:szCs w:val="24"/>
        </w:rPr>
      </w:pPr>
      <w:r w:rsidRPr="00424E55">
        <w:rPr>
          <w:rFonts w:hint="eastAsia"/>
          <w:color w:val="FF0000"/>
          <w:szCs w:val="24"/>
          <w:highlight w:val="yellow"/>
        </w:rPr>
        <w:t>支持商户与银行两类客服，设置不同的吉祥物；设置是否开通短信通知功能；商户客服支持</w:t>
      </w:r>
      <w:r w:rsidRPr="00424E55">
        <w:rPr>
          <w:rFonts w:hint="eastAsia"/>
          <w:color w:val="FF0000"/>
          <w:szCs w:val="24"/>
          <w:highlight w:val="yellow"/>
        </w:rPr>
        <w:t>APP</w:t>
      </w:r>
      <w:r w:rsidRPr="00424E55">
        <w:rPr>
          <w:rFonts w:hint="eastAsia"/>
          <w:color w:val="FF0000"/>
          <w:szCs w:val="24"/>
          <w:highlight w:val="yellow"/>
        </w:rPr>
        <w:t>推送和客户留言。</w:t>
      </w:r>
    </w:p>
    <w:p w:rsidR="006B7402" w:rsidRDefault="006B7402" w:rsidP="006B7402">
      <w:pPr>
        <w:pStyle w:val="5"/>
        <w:ind w:left="142" w:right="240"/>
      </w:pPr>
      <w:r>
        <w:rPr>
          <w:rFonts w:hint="eastAsia"/>
        </w:rPr>
        <w:t>业务流程</w:t>
      </w:r>
    </w:p>
    <w:p w:rsidR="006B7402" w:rsidRDefault="006B7402" w:rsidP="006B7402">
      <w:pPr>
        <w:pStyle w:val="5"/>
        <w:ind w:left="142" w:right="240"/>
      </w:pPr>
      <w:r>
        <w:rPr>
          <w:rFonts w:hint="eastAsia"/>
        </w:rPr>
        <w:t>业务规则</w:t>
      </w:r>
    </w:p>
    <w:p w:rsidR="006B7402" w:rsidRPr="00332BCC" w:rsidRDefault="006B7402" w:rsidP="006B7402">
      <w:pPr>
        <w:pStyle w:val="5"/>
        <w:ind w:left="142" w:right="240"/>
      </w:pPr>
      <w:r>
        <w:rPr>
          <w:rFonts w:hint="eastAsia"/>
        </w:rPr>
        <w:t>页面要素</w:t>
      </w:r>
    </w:p>
    <w:p w:rsidR="006B7402" w:rsidRDefault="006B7402" w:rsidP="006B7402">
      <w:pPr>
        <w:ind w:right="240"/>
      </w:pPr>
    </w:p>
    <w:p w:rsidR="006B7402" w:rsidRDefault="006B7402" w:rsidP="006B7402">
      <w:pPr>
        <w:pStyle w:val="2"/>
        <w:ind w:right="240"/>
      </w:pPr>
      <w:bookmarkStart w:id="90" w:name="_Toc446774409"/>
      <w:r>
        <w:rPr>
          <w:rFonts w:hint="eastAsia"/>
        </w:rPr>
        <w:t>个人会员中心</w:t>
      </w:r>
      <w:bookmarkEnd w:id="90"/>
    </w:p>
    <w:p w:rsidR="006B7402" w:rsidRPr="007D58AC" w:rsidRDefault="006B7402" w:rsidP="006B7402">
      <w:pPr>
        <w:pStyle w:val="3"/>
        <w:ind w:right="240"/>
      </w:pPr>
      <w:bookmarkStart w:id="91" w:name="_Toc446774410"/>
      <w:r w:rsidRPr="007D58AC">
        <w:rPr>
          <w:rFonts w:hint="eastAsia"/>
        </w:rPr>
        <w:t>首页</w:t>
      </w:r>
      <w:bookmarkEnd w:id="91"/>
    </w:p>
    <w:p w:rsidR="006B7402" w:rsidRPr="007D58AC" w:rsidRDefault="006B7402" w:rsidP="006B7402">
      <w:pPr>
        <w:pStyle w:val="4"/>
        <w:ind w:right="240"/>
      </w:pPr>
      <w:r w:rsidRPr="007D58AC">
        <w:rPr>
          <w:rFonts w:hint="eastAsia"/>
        </w:rPr>
        <w:t>信息显示</w:t>
      </w:r>
    </w:p>
    <w:p w:rsidR="006B7402" w:rsidRDefault="006B7402" w:rsidP="006B7402">
      <w:pPr>
        <w:pStyle w:val="5"/>
        <w:ind w:left="142" w:right="240"/>
      </w:pPr>
      <w:r>
        <w:t>功能描述</w:t>
      </w:r>
    </w:p>
    <w:p w:rsidR="006B7402" w:rsidRPr="007D0F16" w:rsidRDefault="006B7402" w:rsidP="006B7402">
      <w:pPr>
        <w:ind w:right="240"/>
      </w:pPr>
      <w:r>
        <w:rPr>
          <w:rFonts w:hint="eastAsia"/>
        </w:rPr>
        <w:t>个人会员可以通过该功能查看自己的头像区（姓名、等级</w:t>
      </w:r>
      <w:r w:rsidRPr="007D0F16">
        <w:rPr>
          <w:rFonts w:hint="eastAsia"/>
        </w:rPr>
        <w:t>），资产区（优惠信息</w:t>
      </w:r>
      <w:r w:rsidRPr="007D0F16">
        <w:rPr>
          <w:rFonts w:hint="eastAsia"/>
        </w:rPr>
        <w:t>-</w:t>
      </w:r>
      <w:r w:rsidRPr="007D0F16">
        <w:rPr>
          <w:rFonts w:hint="eastAsia"/>
        </w:rPr>
        <w:t>积分、店铺优惠券，余额、转账、提现等）。</w:t>
      </w:r>
    </w:p>
    <w:p w:rsidR="006B7402" w:rsidRDefault="006B7402" w:rsidP="006B7402">
      <w:pPr>
        <w:pStyle w:val="5"/>
        <w:ind w:left="142" w:right="240"/>
      </w:pPr>
      <w:r>
        <w:rPr>
          <w:rFonts w:hint="eastAsia"/>
        </w:rPr>
        <w:t>业务流程</w:t>
      </w:r>
    </w:p>
    <w:p w:rsidR="006B7402" w:rsidRPr="00D50933" w:rsidRDefault="006B7402" w:rsidP="006B7402">
      <w:r>
        <w:rPr>
          <w:rFonts w:hint="eastAsia"/>
        </w:rPr>
        <w:t>个人会员登录商城后，点击“个人中心”后进入个人中心默认显示页面。</w:t>
      </w:r>
    </w:p>
    <w:p w:rsidR="006B7402" w:rsidRDefault="006B7402" w:rsidP="006B7402">
      <w:pPr>
        <w:pStyle w:val="5"/>
        <w:ind w:left="142" w:right="240"/>
      </w:pPr>
      <w:r>
        <w:rPr>
          <w:rFonts w:hint="eastAsia"/>
        </w:rPr>
        <w:lastRenderedPageBreak/>
        <w:t>业务规则</w:t>
      </w:r>
    </w:p>
    <w:p w:rsidR="006B7402" w:rsidRPr="00D50933" w:rsidRDefault="006B7402" w:rsidP="006B7402">
      <w:r>
        <w:rPr>
          <w:rFonts w:hint="eastAsia"/>
        </w:rPr>
        <w:t>无。</w:t>
      </w:r>
    </w:p>
    <w:p w:rsidR="006B7402" w:rsidRDefault="006B7402" w:rsidP="006B7402">
      <w:pPr>
        <w:pStyle w:val="5"/>
        <w:ind w:left="142" w:right="240"/>
      </w:pPr>
      <w:r>
        <w:rPr>
          <w:rFonts w:hint="eastAsia"/>
        </w:rPr>
        <w:t>页面要素</w:t>
      </w:r>
    </w:p>
    <w:p w:rsidR="006B7402" w:rsidRDefault="006B7402" w:rsidP="008B4BF2">
      <w:pPr>
        <w:pStyle w:val="af8"/>
        <w:numPr>
          <w:ilvl w:val="0"/>
          <w:numId w:val="85"/>
        </w:numPr>
        <w:ind w:leftChars="0" w:right="240" w:firstLineChars="0"/>
      </w:pPr>
      <w:r>
        <w:rPr>
          <w:rFonts w:hint="eastAsia"/>
        </w:rPr>
        <w:t>头目录显示页面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8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搜索框</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搜索</w:t>
            </w:r>
            <w:r>
              <w:rPr>
                <w:rFonts w:ascii="Times New Roman" w:hAnsi="Times New Roman" w:hint="eastAsia"/>
                <w:sz w:val="21"/>
                <w:szCs w:val="21"/>
              </w:rPr>
              <w:t>/</w:t>
            </w:r>
            <w:r>
              <w:rPr>
                <w:rFonts w:ascii="Times New Roman" w:hAnsi="Times New Roman" w:hint="eastAsia"/>
                <w:sz w:val="21"/>
                <w:szCs w:val="21"/>
              </w:rPr>
              <w:t>搜店铺</w:t>
            </w:r>
          </w:p>
        </w:tc>
      </w:tr>
      <w:tr w:rsidR="006B7402" w:rsidTr="0061150B">
        <w:tc>
          <w:tcPr>
            <w:tcW w:w="675" w:type="dxa"/>
          </w:tcPr>
          <w:p w:rsidR="006B7402" w:rsidRDefault="006B7402" w:rsidP="008B4BF2">
            <w:pPr>
              <w:numPr>
                <w:ilvl w:val="0"/>
                <w:numId w:val="8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首页</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链接至首页信息页面（即本页）</w:t>
            </w:r>
          </w:p>
        </w:tc>
      </w:tr>
      <w:tr w:rsidR="006B7402" w:rsidTr="0061150B">
        <w:tc>
          <w:tcPr>
            <w:tcW w:w="675" w:type="dxa"/>
          </w:tcPr>
          <w:p w:rsidR="006B7402" w:rsidRDefault="006B7402" w:rsidP="008B4BF2">
            <w:pPr>
              <w:numPr>
                <w:ilvl w:val="0"/>
                <w:numId w:val="8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订单中心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链接至“订单中心”页面</w:t>
            </w:r>
          </w:p>
        </w:tc>
      </w:tr>
      <w:tr w:rsidR="006B7402" w:rsidTr="0061150B">
        <w:tc>
          <w:tcPr>
            <w:tcW w:w="675" w:type="dxa"/>
          </w:tcPr>
          <w:p w:rsidR="006B7402" w:rsidRDefault="006B7402" w:rsidP="008B4BF2">
            <w:pPr>
              <w:numPr>
                <w:ilvl w:val="0"/>
                <w:numId w:val="8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关注中心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链接至“关注中心”页面</w:t>
            </w:r>
          </w:p>
        </w:tc>
      </w:tr>
      <w:tr w:rsidR="006B7402" w:rsidTr="0061150B">
        <w:tc>
          <w:tcPr>
            <w:tcW w:w="675" w:type="dxa"/>
          </w:tcPr>
          <w:p w:rsidR="006B7402" w:rsidRDefault="006B7402" w:rsidP="008B4BF2">
            <w:pPr>
              <w:numPr>
                <w:ilvl w:val="0"/>
                <w:numId w:val="8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我的资产</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链接至“我的资产”页面</w:t>
            </w:r>
          </w:p>
        </w:tc>
      </w:tr>
      <w:tr w:rsidR="006B7402" w:rsidTr="0061150B">
        <w:tc>
          <w:tcPr>
            <w:tcW w:w="675" w:type="dxa"/>
          </w:tcPr>
          <w:p w:rsidR="006B7402" w:rsidRDefault="006B7402" w:rsidP="008B4BF2">
            <w:pPr>
              <w:numPr>
                <w:ilvl w:val="0"/>
                <w:numId w:val="8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客户服务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链接至“客户服务”页面</w:t>
            </w:r>
          </w:p>
        </w:tc>
      </w:tr>
      <w:tr w:rsidR="006B7402" w:rsidTr="0061150B">
        <w:tc>
          <w:tcPr>
            <w:tcW w:w="675" w:type="dxa"/>
          </w:tcPr>
          <w:p w:rsidR="006B7402" w:rsidRDefault="006B7402" w:rsidP="008B4BF2">
            <w:pPr>
              <w:numPr>
                <w:ilvl w:val="0"/>
                <w:numId w:val="8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维权服务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链接至“维权服务”页面</w:t>
            </w:r>
          </w:p>
        </w:tc>
      </w:tr>
      <w:tr w:rsidR="006B7402" w:rsidTr="0061150B">
        <w:tc>
          <w:tcPr>
            <w:tcW w:w="675" w:type="dxa"/>
          </w:tcPr>
          <w:p w:rsidR="006B7402" w:rsidRDefault="006B7402" w:rsidP="008B4BF2">
            <w:pPr>
              <w:numPr>
                <w:ilvl w:val="0"/>
                <w:numId w:val="8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账户管理</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链接至“账户管理”页面</w:t>
            </w:r>
          </w:p>
        </w:tc>
      </w:tr>
      <w:tr w:rsidR="006B7402" w:rsidTr="0061150B">
        <w:tc>
          <w:tcPr>
            <w:tcW w:w="675" w:type="dxa"/>
          </w:tcPr>
          <w:p w:rsidR="006B7402" w:rsidRDefault="006B7402" w:rsidP="008B4BF2">
            <w:pPr>
              <w:numPr>
                <w:ilvl w:val="0"/>
                <w:numId w:val="8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店铺信息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链接至“店铺信息”页面</w:t>
            </w:r>
          </w:p>
        </w:tc>
      </w:tr>
    </w:tbl>
    <w:p w:rsidR="006B7402" w:rsidRDefault="006B7402" w:rsidP="008B4BF2">
      <w:pPr>
        <w:pStyle w:val="af8"/>
        <w:numPr>
          <w:ilvl w:val="0"/>
          <w:numId w:val="85"/>
        </w:numPr>
        <w:ind w:leftChars="0" w:right="240" w:firstLineChars="0"/>
      </w:pPr>
      <w:r>
        <w:rPr>
          <w:rFonts w:hint="eastAsia"/>
        </w:rPr>
        <w:t>头像区显示页面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8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我的商城</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8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头像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缩略图</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链接进入“账户管理”“个人资料”页面</w:t>
            </w:r>
          </w:p>
        </w:tc>
      </w:tr>
      <w:tr w:rsidR="006B7402" w:rsidTr="0061150B">
        <w:tc>
          <w:tcPr>
            <w:tcW w:w="675" w:type="dxa"/>
          </w:tcPr>
          <w:p w:rsidR="006B7402" w:rsidRDefault="006B7402" w:rsidP="008B4BF2">
            <w:pPr>
              <w:numPr>
                <w:ilvl w:val="0"/>
                <w:numId w:val="8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会员姓名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8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会员等级</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8B4BF2">
      <w:pPr>
        <w:pStyle w:val="af8"/>
        <w:numPr>
          <w:ilvl w:val="0"/>
          <w:numId w:val="85"/>
        </w:numPr>
        <w:ind w:leftChars="0" w:right="240" w:firstLineChars="0"/>
      </w:pPr>
      <w:r>
        <w:rPr>
          <w:rFonts w:hint="eastAsia"/>
        </w:rPr>
        <w:t>资产区显示页面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Pr="006A0B88" w:rsidRDefault="006B7402" w:rsidP="008B4BF2">
            <w:pPr>
              <w:pStyle w:val="af8"/>
              <w:numPr>
                <w:ilvl w:val="0"/>
                <w:numId w:val="87"/>
              </w:numPr>
              <w:spacing w:line="240" w:lineRule="auto"/>
              <w:ind w:leftChars="0" w:right="240" w:firstLineChars="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可用积分</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r>
              <w:rPr>
                <w:rFonts w:ascii="Times New Roman" w:hAnsi="Times New Roman" w:hint="eastAsia"/>
                <w:sz w:val="21"/>
                <w:szCs w:val="21"/>
              </w:rPr>
              <w:t>/</w:t>
            </w: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按钮为“签到得积分”，点击后为“您已签到”并获得相应积分</w:t>
            </w:r>
          </w:p>
        </w:tc>
      </w:tr>
      <w:tr w:rsidR="006B7402" w:rsidTr="0061150B">
        <w:tc>
          <w:tcPr>
            <w:tcW w:w="675" w:type="dxa"/>
          </w:tcPr>
          <w:p w:rsidR="006B7402" w:rsidRPr="006A0B88" w:rsidRDefault="006B7402" w:rsidP="008B4BF2">
            <w:pPr>
              <w:pStyle w:val="af8"/>
              <w:numPr>
                <w:ilvl w:val="0"/>
                <w:numId w:val="87"/>
              </w:numPr>
              <w:spacing w:line="240" w:lineRule="auto"/>
              <w:ind w:leftChars="0" w:right="240" w:firstLineChars="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r>
              <w:rPr>
                <w:rFonts w:ascii="Times New Roman" w:hAnsi="Times New Roman" w:hint="eastAsia"/>
                <w:sz w:val="21"/>
                <w:szCs w:val="21"/>
              </w:rPr>
              <w:t>/</w:t>
            </w: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点击按钮“查看优惠券”至“我的资产”</w:t>
            </w:r>
            <w:r>
              <w:rPr>
                <w:rFonts w:ascii="Times New Roman" w:hAnsi="Times New Roman" w:hint="eastAsia"/>
                <w:sz w:val="21"/>
                <w:szCs w:val="21"/>
              </w:rPr>
              <w:t>-</w:t>
            </w:r>
            <w:r>
              <w:rPr>
                <w:rFonts w:ascii="Times New Roman" w:hAnsi="Times New Roman" w:hint="eastAsia"/>
                <w:sz w:val="21"/>
                <w:szCs w:val="21"/>
              </w:rPr>
              <w:t>“我的优惠券”页面</w:t>
            </w:r>
          </w:p>
        </w:tc>
      </w:tr>
      <w:tr w:rsidR="006B7402" w:rsidTr="0061150B">
        <w:tc>
          <w:tcPr>
            <w:tcW w:w="675" w:type="dxa"/>
          </w:tcPr>
          <w:p w:rsidR="006B7402" w:rsidRPr="006A0B88" w:rsidRDefault="006B7402" w:rsidP="008B4BF2">
            <w:pPr>
              <w:pStyle w:val="af8"/>
              <w:numPr>
                <w:ilvl w:val="0"/>
                <w:numId w:val="87"/>
              </w:numPr>
              <w:spacing w:line="240" w:lineRule="auto"/>
              <w:ind w:leftChars="0" w:right="240" w:firstLineChars="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账户余额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r>
              <w:rPr>
                <w:rFonts w:ascii="Times New Roman" w:hAnsi="Times New Roman" w:hint="eastAsia"/>
                <w:sz w:val="21"/>
                <w:szCs w:val="21"/>
              </w:rPr>
              <w:t>/</w:t>
            </w: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点击按钮“账户充值”进入“我的资产”</w:t>
            </w:r>
            <w:r>
              <w:rPr>
                <w:rFonts w:ascii="Times New Roman" w:hAnsi="Times New Roman" w:hint="eastAsia"/>
                <w:sz w:val="21"/>
                <w:szCs w:val="21"/>
              </w:rPr>
              <w:t>-</w:t>
            </w:r>
            <w:r>
              <w:rPr>
                <w:rFonts w:ascii="Times New Roman" w:hAnsi="Times New Roman" w:hint="eastAsia"/>
                <w:sz w:val="21"/>
                <w:szCs w:val="21"/>
              </w:rPr>
              <w:t>“余额”</w:t>
            </w:r>
          </w:p>
        </w:tc>
      </w:tr>
      <w:tr w:rsidR="006B7402" w:rsidTr="0061150B">
        <w:tc>
          <w:tcPr>
            <w:tcW w:w="675" w:type="dxa"/>
          </w:tcPr>
          <w:p w:rsidR="006B7402" w:rsidRPr="006A0B88" w:rsidRDefault="006B7402" w:rsidP="008B4BF2">
            <w:pPr>
              <w:pStyle w:val="af8"/>
              <w:numPr>
                <w:ilvl w:val="0"/>
                <w:numId w:val="87"/>
              </w:numPr>
              <w:spacing w:line="240" w:lineRule="auto"/>
              <w:ind w:leftChars="0" w:right="240" w:firstLineChars="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转账</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点击按钮“账户充值”进入“我的资产”</w:t>
            </w:r>
            <w:r>
              <w:rPr>
                <w:rFonts w:ascii="Times New Roman" w:hAnsi="Times New Roman" w:hint="eastAsia"/>
                <w:sz w:val="21"/>
                <w:szCs w:val="21"/>
              </w:rPr>
              <w:t>-</w:t>
            </w:r>
            <w:r>
              <w:rPr>
                <w:rFonts w:ascii="Times New Roman" w:hAnsi="Times New Roman" w:hint="eastAsia"/>
                <w:sz w:val="21"/>
                <w:szCs w:val="21"/>
              </w:rPr>
              <w:t>“余额”</w:t>
            </w:r>
          </w:p>
        </w:tc>
      </w:tr>
      <w:tr w:rsidR="006B7402" w:rsidTr="0061150B">
        <w:tc>
          <w:tcPr>
            <w:tcW w:w="675" w:type="dxa"/>
          </w:tcPr>
          <w:p w:rsidR="006B7402" w:rsidRPr="006A0B88" w:rsidRDefault="006B7402" w:rsidP="008B4BF2">
            <w:pPr>
              <w:pStyle w:val="af8"/>
              <w:numPr>
                <w:ilvl w:val="0"/>
                <w:numId w:val="87"/>
              </w:numPr>
              <w:spacing w:line="240" w:lineRule="auto"/>
              <w:ind w:leftChars="0" w:right="240" w:firstLineChars="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点击按钮“账户充值”进入“我的资产”</w:t>
            </w:r>
            <w:r>
              <w:rPr>
                <w:rFonts w:ascii="Times New Roman" w:hAnsi="Times New Roman" w:hint="eastAsia"/>
                <w:sz w:val="21"/>
                <w:szCs w:val="21"/>
              </w:rPr>
              <w:t>-</w:t>
            </w:r>
            <w:r>
              <w:rPr>
                <w:rFonts w:ascii="Times New Roman" w:hAnsi="Times New Roman" w:hint="eastAsia"/>
                <w:sz w:val="21"/>
                <w:szCs w:val="21"/>
              </w:rPr>
              <w:t>“余额”</w:t>
            </w:r>
          </w:p>
        </w:tc>
      </w:tr>
    </w:tbl>
    <w:p w:rsidR="006B7402" w:rsidRPr="00BC0906" w:rsidRDefault="006B7402" w:rsidP="006B7402">
      <w:pPr>
        <w:pStyle w:val="af8"/>
        <w:ind w:leftChars="0" w:left="874" w:right="240" w:firstLineChars="0" w:firstLine="0"/>
      </w:pPr>
    </w:p>
    <w:p w:rsidR="006B7402" w:rsidRPr="00B6584B" w:rsidRDefault="006B7402" w:rsidP="006B7402">
      <w:pPr>
        <w:pStyle w:val="4"/>
        <w:ind w:right="240"/>
      </w:pPr>
      <w:r w:rsidRPr="00B6584B">
        <w:rPr>
          <w:rFonts w:hint="eastAsia"/>
        </w:rPr>
        <w:t>订单信息</w:t>
      </w:r>
    </w:p>
    <w:p w:rsidR="006B7402" w:rsidRDefault="006B7402" w:rsidP="006B7402">
      <w:pPr>
        <w:pStyle w:val="5"/>
        <w:ind w:left="142" w:right="240"/>
      </w:pPr>
      <w:r>
        <w:t>功能描述</w:t>
      </w:r>
    </w:p>
    <w:p w:rsidR="006B7402" w:rsidRPr="007D0F16" w:rsidRDefault="006B7402" w:rsidP="006B7402">
      <w:pPr>
        <w:ind w:right="240"/>
      </w:pPr>
      <w:r>
        <w:rPr>
          <w:rFonts w:hint="eastAsia"/>
        </w:rPr>
        <w:t>个人会员可以通过该功能查看自己的</w:t>
      </w:r>
      <w:r w:rsidRPr="007D0F16">
        <w:rPr>
          <w:rFonts w:hint="eastAsia"/>
        </w:rPr>
        <w:t>待付款、待发货、待收货、待评价、退款</w:t>
      </w:r>
      <w:r>
        <w:rPr>
          <w:rFonts w:hint="eastAsia"/>
        </w:rPr>
        <w:t>/</w:t>
      </w:r>
      <w:r>
        <w:rPr>
          <w:rFonts w:hint="eastAsia"/>
        </w:rPr>
        <w:t>售后详细显示</w:t>
      </w:r>
      <w:r w:rsidRPr="007D0F16">
        <w:rPr>
          <w:rFonts w:hint="eastAsia"/>
        </w:rPr>
        <w:t>。</w:t>
      </w:r>
    </w:p>
    <w:p w:rsidR="006B7402" w:rsidRDefault="006B7402" w:rsidP="006B7402">
      <w:pPr>
        <w:pStyle w:val="5"/>
        <w:ind w:left="142" w:right="240"/>
      </w:pPr>
      <w:r>
        <w:rPr>
          <w:rFonts w:hint="eastAsia"/>
        </w:rPr>
        <w:t>业务流程</w:t>
      </w:r>
    </w:p>
    <w:p w:rsidR="006B7402" w:rsidRPr="00455F9A" w:rsidRDefault="006B7402" w:rsidP="006B7402">
      <w:r>
        <w:rPr>
          <w:rFonts w:hint="eastAsia"/>
        </w:rPr>
        <w:t>个人会员登录商城后，点击“个人中心”后进入个人中心默认显示页面。</w:t>
      </w:r>
    </w:p>
    <w:p w:rsidR="006B7402" w:rsidRDefault="006B7402" w:rsidP="006B7402">
      <w:pPr>
        <w:pStyle w:val="5"/>
        <w:ind w:left="142" w:right="240"/>
      </w:pPr>
      <w:r>
        <w:rPr>
          <w:rFonts w:hint="eastAsia"/>
        </w:rPr>
        <w:t>业务规则</w:t>
      </w:r>
    </w:p>
    <w:p w:rsidR="006B7402" w:rsidRPr="00455F9A" w:rsidRDefault="006B7402" w:rsidP="006B7402">
      <w:r>
        <w:rPr>
          <w:rFonts w:hint="eastAsia"/>
        </w:rPr>
        <w:t>订单确认后才可以进行评价。</w:t>
      </w:r>
    </w:p>
    <w:p w:rsidR="006B7402" w:rsidRDefault="006B7402" w:rsidP="006B7402">
      <w:pPr>
        <w:pStyle w:val="5"/>
        <w:ind w:left="142" w:right="240"/>
      </w:pPr>
      <w:r>
        <w:rPr>
          <w:rFonts w:hint="eastAsia"/>
        </w:rPr>
        <w:t>页面要素</w:t>
      </w:r>
    </w:p>
    <w:p w:rsidR="006B7402" w:rsidRDefault="006B7402" w:rsidP="008B4BF2">
      <w:pPr>
        <w:pStyle w:val="af8"/>
        <w:numPr>
          <w:ilvl w:val="0"/>
          <w:numId w:val="88"/>
        </w:numPr>
        <w:ind w:leftChars="0" w:right="240" w:firstLineChars="0"/>
      </w:pPr>
      <w:r>
        <w:rPr>
          <w:rFonts w:hint="eastAsia"/>
        </w:rPr>
        <w:t>订单信息显示页面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交易提醒</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文本链</w:t>
            </w:r>
            <w:r>
              <w:rPr>
                <w:rFonts w:ascii="Times New Roman" w:hAnsi="Times New Roman" w:hint="eastAsia"/>
                <w:sz w:val="21"/>
                <w:szCs w:val="21"/>
              </w:rPr>
              <w:lastRenderedPageBreak/>
              <w:t>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链接进入</w:t>
            </w:r>
            <w:r>
              <w:rPr>
                <w:rFonts w:ascii="Times New Roman" w:hAnsi="Times New Roman" w:hint="eastAsia"/>
                <w:sz w:val="21"/>
                <w:szCs w:val="21"/>
              </w:rPr>
              <w:t xml:space="preserve"> </w:t>
            </w:r>
            <w:r>
              <w:rPr>
                <w:rFonts w:ascii="Times New Roman" w:hAnsi="Times New Roman" w:hint="eastAsia"/>
                <w:sz w:val="21"/>
                <w:szCs w:val="21"/>
              </w:rPr>
              <w:t>“订单中心”</w:t>
            </w:r>
            <w:r>
              <w:rPr>
                <w:rFonts w:ascii="Times New Roman" w:hAnsi="Times New Roman" w:hint="eastAsia"/>
                <w:sz w:val="21"/>
                <w:szCs w:val="21"/>
              </w:rPr>
              <w:t>-</w:t>
            </w:r>
            <w:r>
              <w:rPr>
                <w:rFonts w:ascii="Times New Roman" w:hAnsi="Times New Roman" w:hint="eastAsia"/>
                <w:sz w:val="21"/>
                <w:szCs w:val="21"/>
              </w:rPr>
              <w:t>“我的订单”页</w:t>
            </w:r>
            <w:r>
              <w:rPr>
                <w:rFonts w:ascii="Times New Roman" w:hAnsi="Times New Roman" w:hint="eastAsia"/>
                <w:sz w:val="21"/>
                <w:szCs w:val="21"/>
              </w:rPr>
              <w:lastRenderedPageBreak/>
              <w:t>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待付款</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按钮上会与数字显示数量；点击按钮链接进入</w:t>
            </w:r>
            <w:r>
              <w:rPr>
                <w:rFonts w:ascii="Times New Roman" w:hAnsi="Times New Roman" w:hint="eastAsia"/>
                <w:sz w:val="21"/>
                <w:szCs w:val="21"/>
              </w:rPr>
              <w:t xml:space="preserve"> </w:t>
            </w:r>
            <w:r>
              <w:rPr>
                <w:rFonts w:ascii="Times New Roman" w:hAnsi="Times New Roman" w:hint="eastAsia"/>
                <w:sz w:val="21"/>
                <w:szCs w:val="21"/>
              </w:rPr>
              <w:t>“订单中心”</w:t>
            </w:r>
            <w:r>
              <w:rPr>
                <w:rFonts w:ascii="Times New Roman" w:hAnsi="Times New Roman" w:hint="eastAsia"/>
                <w:sz w:val="21"/>
                <w:szCs w:val="21"/>
              </w:rPr>
              <w:t>-</w:t>
            </w:r>
            <w:r>
              <w:rPr>
                <w:rFonts w:ascii="Times New Roman" w:hAnsi="Times New Roman" w:hint="eastAsia"/>
                <w:sz w:val="21"/>
                <w:szCs w:val="21"/>
              </w:rPr>
              <w:t>“我的订单”页面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待发货</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按钮上会与数字显示数量；点击按钮链接进入</w:t>
            </w:r>
            <w:r>
              <w:rPr>
                <w:rFonts w:ascii="Times New Roman" w:hAnsi="Times New Roman" w:hint="eastAsia"/>
                <w:sz w:val="21"/>
                <w:szCs w:val="21"/>
              </w:rPr>
              <w:t xml:space="preserve"> </w:t>
            </w:r>
            <w:r>
              <w:rPr>
                <w:rFonts w:ascii="Times New Roman" w:hAnsi="Times New Roman" w:hint="eastAsia"/>
                <w:sz w:val="21"/>
                <w:szCs w:val="21"/>
              </w:rPr>
              <w:t>“订单中心”</w:t>
            </w:r>
            <w:r>
              <w:rPr>
                <w:rFonts w:ascii="Times New Roman" w:hAnsi="Times New Roman" w:hint="eastAsia"/>
                <w:sz w:val="21"/>
                <w:szCs w:val="21"/>
              </w:rPr>
              <w:t>-</w:t>
            </w:r>
            <w:r>
              <w:rPr>
                <w:rFonts w:ascii="Times New Roman" w:hAnsi="Times New Roman" w:hint="eastAsia"/>
                <w:sz w:val="21"/>
                <w:szCs w:val="21"/>
              </w:rPr>
              <w:t>“我的订单”页面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待收货</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按钮上会与数字显示数量；点击按钮链接进入</w:t>
            </w:r>
            <w:r>
              <w:rPr>
                <w:rFonts w:ascii="Times New Roman" w:hAnsi="Times New Roman" w:hint="eastAsia"/>
                <w:sz w:val="21"/>
                <w:szCs w:val="21"/>
              </w:rPr>
              <w:t xml:space="preserve"> </w:t>
            </w:r>
            <w:r>
              <w:rPr>
                <w:rFonts w:ascii="Times New Roman" w:hAnsi="Times New Roman" w:hint="eastAsia"/>
                <w:sz w:val="21"/>
                <w:szCs w:val="21"/>
              </w:rPr>
              <w:t>“订单中心”</w:t>
            </w:r>
            <w:r>
              <w:rPr>
                <w:rFonts w:ascii="Times New Roman" w:hAnsi="Times New Roman" w:hint="eastAsia"/>
                <w:sz w:val="21"/>
                <w:szCs w:val="21"/>
              </w:rPr>
              <w:t>-</w:t>
            </w:r>
            <w:r>
              <w:rPr>
                <w:rFonts w:ascii="Times New Roman" w:hAnsi="Times New Roman" w:hint="eastAsia"/>
                <w:sz w:val="21"/>
                <w:szCs w:val="21"/>
              </w:rPr>
              <w:t>“我的订单”页面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待评价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按钮上会与数字显示数量；点击按钮链接进入</w:t>
            </w:r>
            <w:r>
              <w:rPr>
                <w:rFonts w:ascii="Times New Roman" w:hAnsi="Times New Roman" w:hint="eastAsia"/>
                <w:sz w:val="21"/>
                <w:szCs w:val="21"/>
              </w:rPr>
              <w:t xml:space="preserve"> </w:t>
            </w:r>
            <w:r>
              <w:rPr>
                <w:rFonts w:ascii="Times New Roman" w:hAnsi="Times New Roman" w:hint="eastAsia"/>
                <w:sz w:val="21"/>
                <w:szCs w:val="21"/>
              </w:rPr>
              <w:t>“订单中心”</w:t>
            </w:r>
            <w:r>
              <w:rPr>
                <w:rFonts w:ascii="Times New Roman" w:hAnsi="Times New Roman" w:hint="eastAsia"/>
                <w:sz w:val="21"/>
                <w:szCs w:val="21"/>
              </w:rPr>
              <w:t>-</w:t>
            </w:r>
            <w:r>
              <w:rPr>
                <w:rFonts w:ascii="Times New Roman" w:hAnsi="Times New Roman" w:hint="eastAsia"/>
                <w:sz w:val="21"/>
                <w:szCs w:val="21"/>
              </w:rPr>
              <w:t>“我的订单”页面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退款详情</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按钮上会与数字显示数量；点击按钮进入“退货服务”</w:t>
            </w:r>
            <w:r>
              <w:rPr>
                <w:rFonts w:ascii="Times New Roman" w:hAnsi="Times New Roman" w:hint="eastAsia"/>
                <w:sz w:val="21"/>
                <w:szCs w:val="21"/>
              </w:rPr>
              <w:t>-</w:t>
            </w:r>
            <w:r>
              <w:rPr>
                <w:rFonts w:ascii="Times New Roman" w:hAnsi="Times New Roman" w:hint="eastAsia"/>
                <w:sz w:val="21"/>
                <w:szCs w:val="21"/>
              </w:rPr>
              <w:t>“退款申请”页面</w:t>
            </w:r>
          </w:p>
        </w:tc>
      </w:tr>
    </w:tbl>
    <w:p w:rsidR="006B7402" w:rsidRDefault="006B7402" w:rsidP="006B7402">
      <w:pPr>
        <w:ind w:right="240"/>
      </w:pPr>
    </w:p>
    <w:p w:rsidR="006B7402" w:rsidRPr="00F341FF" w:rsidRDefault="006B7402" w:rsidP="006B7402">
      <w:pPr>
        <w:ind w:right="240"/>
      </w:pPr>
    </w:p>
    <w:p w:rsidR="006B7402" w:rsidRPr="00B6584B" w:rsidRDefault="006B7402" w:rsidP="006B7402">
      <w:pPr>
        <w:pStyle w:val="4"/>
        <w:ind w:right="240"/>
      </w:pPr>
      <w:r w:rsidRPr="00B6584B">
        <w:rPr>
          <w:rFonts w:hint="eastAsia"/>
        </w:rPr>
        <w:t>我关注的商品</w:t>
      </w:r>
    </w:p>
    <w:p w:rsidR="006B7402" w:rsidRDefault="006B7402" w:rsidP="006B7402">
      <w:pPr>
        <w:pStyle w:val="5"/>
        <w:ind w:left="142" w:right="240"/>
      </w:pPr>
      <w:r>
        <w:t>功能描述</w:t>
      </w:r>
    </w:p>
    <w:p w:rsidR="006B7402" w:rsidRPr="007D0F16" w:rsidRDefault="006B7402" w:rsidP="006B7402">
      <w:pPr>
        <w:ind w:right="240"/>
      </w:pPr>
      <w:r>
        <w:rPr>
          <w:rFonts w:hint="eastAsia"/>
        </w:rPr>
        <w:t>个人会员可以通过该功能查看自己</w:t>
      </w:r>
      <w:r w:rsidRPr="007D0F16">
        <w:rPr>
          <w:rFonts w:hint="eastAsia"/>
        </w:rPr>
        <w:t>添加的关注的商品。</w:t>
      </w:r>
    </w:p>
    <w:p w:rsidR="006B7402" w:rsidRDefault="006B7402" w:rsidP="006B7402">
      <w:pPr>
        <w:pStyle w:val="5"/>
        <w:ind w:left="142" w:right="240"/>
      </w:pPr>
      <w:r>
        <w:rPr>
          <w:rFonts w:hint="eastAsia"/>
        </w:rPr>
        <w:t>业务流程</w:t>
      </w:r>
    </w:p>
    <w:p w:rsidR="006B7402" w:rsidRPr="00B6584B" w:rsidRDefault="006B7402" w:rsidP="006B7402">
      <w:r>
        <w:rPr>
          <w:rFonts w:hint="eastAsia"/>
        </w:rPr>
        <w:t>个人会员登录商城后，点击“个人中心”后进入个人中心默认显示页面。</w:t>
      </w:r>
    </w:p>
    <w:p w:rsidR="006B7402" w:rsidRDefault="006B7402" w:rsidP="006B7402">
      <w:pPr>
        <w:pStyle w:val="5"/>
        <w:ind w:left="142" w:right="240"/>
      </w:pPr>
      <w:r>
        <w:rPr>
          <w:rFonts w:hint="eastAsia"/>
        </w:rPr>
        <w:t>业务规则</w:t>
      </w:r>
    </w:p>
    <w:p w:rsidR="006B7402" w:rsidRPr="00B6584B" w:rsidRDefault="006B7402" w:rsidP="006B7402">
      <w:r>
        <w:rPr>
          <w:rFonts w:hint="eastAsia"/>
        </w:rPr>
        <w:t>无。</w:t>
      </w:r>
    </w:p>
    <w:p w:rsidR="006B7402" w:rsidRDefault="006B7402" w:rsidP="006B7402">
      <w:pPr>
        <w:pStyle w:val="5"/>
        <w:ind w:left="142" w:right="240"/>
      </w:pPr>
      <w:r>
        <w:rPr>
          <w:rFonts w:hint="eastAsia"/>
        </w:rPr>
        <w:t>页面要素</w:t>
      </w:r>
    </w:p>
    <w:p w:rsidR="006B7402" w:rsidRDefault="006B7402" w:rsidP="008B4BF2">
      <w:pPr>
        <w:pStyle w:val="af8"/>
        <w:numPr>
          <w:ilvl w:val="0"/>
          <w:numId w:val="89"/>
        </w:numPr>
        <w:ind w:leftChars="0" w:right="240" w:firstLineChars="0"/>
      </w:pPr>
      <w:r>
        <w:rPr>
          <w:rFonts w:hint="eastAsia"/>
        </w:rPr>
        <w:t>关注的商品页面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关注商品图片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链接至“商品详情”页面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关注商品简介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链接至“商品详情”页面</w:t>
            </w:r>
          </w:p>
        </w:tc>
      </w:tr>
      <w:tr w:rsidR="006B7402" w:rsidTr="0061150B">
        <w:tc>
          <w:tcPr>
            <w:tcW w:w="675" w:type="dxa"/>
          </w:tcPr>
          <w:p w:rsidR="006B7402" w:rsidRPr="00B6584B"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关注商品价格</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更多</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链接至“关注中心”</w:t>
            </w:r>
            <w:r>
              <w:rPr>
                <w:rFonts w:ascii="Times New Roman" w:hAnsi="Times New Roman" w:hint="eastAsia"/>
                <w:sz w:val="21"/>
                <w:szCs w:val="21"/>
              </w:rPr>
              <w:t>-</w:t>
            </w:r>
            <w:r>
              <w:rPr>
                <w:rFonts w:ascii="Times New Roman" w:hAnsi="Times New Roman" w:hint="eastAsia"/>
                <w:sz w:val="21"/>
                <w:szCs w:val="21"/>
              </w:rPr>
              <w:t>“收藏商品”页面</w:t>
            </w:r>
          </w:p>
        </w:tc>
      </w:tr>
    </w:tbl>
    <w:p w:rsidR="006B7402" w:rsidRPr="00F341FF" w:rsidRDefault="006B7402" w:rsidP="006B7402">
      <w:pPr>
        <w:ind w:right="240"/>
      </w:pPr>
    </w:p>
    <w:p w:rsidR="006B7402" w:rsidRPr="00B6584B" w:rsidRDefault="006B7402" w:rsidP="006B7402">
      <w:pPr>
        <w:pStyle w:val="4"/>
        <w:ind w:right="240"/>
      </w:pPr>
      <w:r w:rsidRPr="00B6584B">
        <w:rPr>
          <w:rFonts w:hint="eastAsia"/>
        </w:rPr>
        <w:t>猜您喜欢</w:t>
      </w:r>
    </w:p>
    <w:p w:rsidR="006B7402" w:rsidRDefault="006B7402" w:rsidP="006B7402">
      <w:pPr>
        <w:pStyle w:val="5"/>
        <w:ind w:left="142" w:right="240"/>
      </w:pPr>
      <w:r>
        <w:t>功能描述</w:t>
      </w:r>
    </w:p>
    <w:p w:rsidR="006B7402" w:rsidRPr="007D0F16" w:rsidRDefault="006B7402" w:rsidP="006B7402">
      <w:pPr>
        <w:ind w:right="240"/>
      </w:pPr>
      <w:r>
        <w:rPr>
          <w:rFonts w:hint="eastAsia"/>
        </w:rPr>
        <w:t>个人会员可以通过该功能查看系统</w:t>
      </w:r>
      <w:r w:rsidRPr="007D0F16">
        <w:rPr>
          <w:rFonts w:hint="eastAsia"/>
        </w:rPr>
        <w:t>根据</w:t>
      </w:r>
      <w:r>
        <w:rPr>
          <w:rFonts w:hint="eastAsia"/>
        </w:rPr>
        <w:t>个人会员</w:t>
      </w:r>
      <w:r w:rsidRPr="007D0F16">
        <w:rPr>
          <w:rFonts w:hint="eastAsia"/>
        </w:rPr>
        <w:t>的</w:t>
      </w:r>
      <w:r>
        <w:rPr>
          <w:rFonts w:hint="eastAsia"/>
        </w:rPr>
        <w:t>浏览</w:t>
      </w:r>
      <w:r w:rsidRPr="007D0F16">
        <w:rPr>
          <w:rFonts w:hint="eastAsia"/>
        </w:rPr>
        <w:t>习惯显示同类型商品。</w:t>
      </w:r>
    </w:p>
    <w:p w:rsidR="006B7402" w:rsidRDefault="006B7402" w:rsidP="006B7402">
      <w:pPr>
        <w:pStyle w:val="5"/>
        <w:ind w:left="142" w:right="240"/>
      </w:pPr>
      <w:r>
        <w:rPr>
          <w:rFonts w:hint="eastAsia"/>
        </w:rPr>
        <w:t>业务流程</w:t>
      </w:r>
    </w:p>
    <w:p w:rsidR="006B7402" w:rsidRPr="00EE5A42" w:rsidRDefault="006B7402" w:rsidP="006B7402">
      <w:r>
        <w:rPr>
          <w:rFonts w:hint="eastAsia"/>
        </w:rPr>
        <w:t>个人会员登录商城后，点击“个人中心”后进入个人中心首页默认显示页面。</w:t>
      </w:r>
    </w:p>
    <w:p w:rsidR="006B7402" w:rsidRDefault="006B7402" w:rsidP="006B7402">
      <w:pPr>
        <w:pStyle w:val="5"/>
        <w:ind w:left="142" w:right="240"/>
      </w:pPr>
      <w:r>
        <w:rPr>
          <w:rFonts w:hint="eastAsia"/>
        </w:rPr>
        <w:t>业务规则</w:t>
      </w:r>
    </w:p>
    <w:p w:rsidR="006B7402" w:rsidRPr="00EE5A42" w:rsidRDefault="006B7402" w:rsidP="006B7402">
      <w:r>
        <w:rPr>
          <w:rFonts w:hint="eastAsia"/>
        </w:rPr>
        <w:t>无。</w:t>
      </w:r>
    </w:p>
    <w:p w:rsidR="006B7402" w:rsidRDefault="006B7402" w:rsidP="006B7402">
      <w:pPr>
        <w:pStyle w:val="5"/>
        <w:ind w:left="142" w:right="240"/>
      </w:pPr>
      <w:r>
        <w:rPr>
          <w:rFonts w:hint="eastAsia"/>
        </w:rPr>
        <w:t>页面要素</w:t>
      </w:r>
    </w:p>
    <w:p w:rsidR="006B7402" w:rsidRDefault="006B7402" w:rsidP="008B4BF2">
      <w:pPr>
        <w:pStyle w:val="af8"/>
        <w:numPr>
          <w:ilvl w:val="0"/>
          <w:numId w:val="90"/>
        </w:numPr>
        <w:ind w:leftChars="0" w:right="240" w:firstLineChars="0"/>
      </w:pPr>
      <w:r>
        <w:rPr>
          <w:rFonts w:hint="eastAsia"/>
        </w:rPr>
        <w:t>猜您喜欢推荐商品页面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8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向左按钮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查看推荐更多的推荐商品</w:t>
            </w:r>
          </w:p>
        </w:tc>
      </w:tr>
      <w:tr w:rsidR="006B7402" w:rsidTr="0061150B">
        <w:tc>
          <w:tcPr>
            <w:tcW w:w="675" w:type="dxa"/>
          </w:tcPr>
          <w:p w:rsidR="006B7402" w:rsidRDefault="006B7402" w:rsidP="008B4BF2">
            <w:pPr>
              <w:numPr>
                <w:ilvl w:val="0"/>
                <w:numId w:val="8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向右按钮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查看推荐更多的推荐商品</w:t>
            </w:r>
          </w:p>
        </w:tc>
      </w:tr>
      <w:tr w:rsidR="006B7402" w:rsidTr="0061150B">
        <w:tc>
          <w:tcPr>
            <w:tcW w:w="675" w:type="dxa"/>
          </w:tcPr>
          <w:p w:rsidR="006B7402" w:rsidRDefault="006B7402" w:rsidP="008B4BF2">
            <w:pPr>
              <w:numPr>
                <w:ilvl w:val="0"/>
                <w:numId w:val="8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推荐商品图片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链接至“商品详情”页面</w:t>
            </w:r>
          </w:p>
        </w:tc>
      </w:tr>
      <w:tr w:rsidR="006B7402" w:rsidTr="0061150B">
        <w:tc>
          <w:tcPr>
            <w:tcW w:w="675" w:type="dxa"/>
          </w:tcPr>
          <w:p w:rsidR="006B7402" w:rsidRDefault="006B7402" w:rsidP="008B4BF2">
            <w:pPr>
              <w:numPr>
                <w:ilvl w:val="0"/>
                <w:numId w:val="8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推荐商品简介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链接至“商品详情”页面</w:t>
            </w:r>
          </w:p>
        </w:tc>
      </w:tr>
      <w:tr w:rsidR="006B7402" w:rsidTr="0061150B">
        <w:tc>
          <w:tcPr>
            <w:tcW w:w="675" w:type="dxa"/>
          </w:tcPr>
          <w:p w:rsidR="006B7402" w:rsidRDefault="006B7402" w:rsidP="008B4BF2">
            <w:pPr>
              <w:numPr>
                <w:ilvl w:val="0"/>
                <w:numId w:val="8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推荐商品价格</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Pr="00EE5A42" w:rsidRDefault="006B7402" w:rsidP="006B7402">
      <w:pPr>
        <w:pStyle w:val="af8"/>
        <w:ind w:leftChars="0" w:left="814" w:right="240" w:firstLineChars="0" w:firstLine="0"/>
      </w:pPr>
    </w:p>
    <w:p w:rsidR="006B7402" w:rsidRPr="00B6584B" w:rsidRDefault="006B7402" w:rsidP="006B7402">
      <w:pPr>
        <w:pStyle w:val="4"/>
        <w:ind w:right="240"/>
      </w:pPr>
      <w:r w:rsidRPr="00B6584B">
        <w:rPr>
          <w:rFonts w:hint="eastAsia"/>
        </w:rPr>
        <w:lastRenderedPageBreak/>
        <w:t>广告</w:t>
      </w:r>
    </w:p>
    <w:p w:rsidR="006B7402" w:rsidRDefault="006B7402" w:rsidP="006B7402">
      <w:pPr>
        <w:pStyle w:val="5"/>
        <w:ind w:left="142" w:right="240"/>
      </w:pPr>
      <w:r>
        <w:t>功能描述</w:t>
      </w:r>
    </w:p>
    <w:p w:rsidR="006B7402" w:rsidRPr="007D0F16" w:rsidRDefault="006B7402" w:rsidP="006B7402">
      <w:pPr>
        <w:ind w:right="240"/>
      </w:pPr>
      <w:r>
        <w:rPr>
          <w:rFonts w:hint="eastAsia"/>
        </w:rPr>
        <w:t>个人会员可以通过该功能查看</w:t>
      </w:r>
      <w:r w:rsidRPr="007D0F16">
        <w:rPr>
          <w:rFonts w:hint="eastAsia"/>
        </w:rPr>
        <w:t>平台发布的广告图片和商品。</w:t>
      </w:r>
    </w:p>
    <w:p w:rsidR="006B7402" w:rsidRDefault="006B7402" w:rsidP="006B7402">
      <w:pPr>
        <w:pStyle w:val="5"/>
        <w:ind w:left="142" w:right="240"/>
      </w:pPr>
      <w:r>
        <w:rPr>
          <w:rFonts w:hint="eastAsia"/>
        </w:rPr>
        <w:t>业务流程</w:t>
      </w:r>
    </w:p>
    <w:p w:rsidR="006B7402" w:rsidRPr="00A230E6" w:rsidRDefault="006B7402" w:rsidP="006B7402">
      <w:r>
        <w:rPr>
          <w:rFonts w:hint="eastAsia"/>
        </w:rPr>
        <w:t>个人会员登录商城后，点击“个人中心”后进入个人中心首页默认显示页面。</w:t>
      </w:r>
    </w:p>
    <w:p w:rsidR="006B7402" w:rsidRDefault="006B7402" w:rsidP="006B7402">
      <w:pPr>
        <w:pStyle w:val="5"/>
        <w:ind w:left="142" w:right="240"/>
      </w:pPr>
      <w:r>
        <w:rPr>
          <w:rFonts w:hint="eastAsia"/>
        </w:rPr>
        <w:t>业务规则</w:t>
      </w:r>
    </w:p>
    <w:p w:rsidR="006B7402" w:rsidRPr="00A230E6" w:rsidRDefault="006B7402" w:rsidP="006B7402">
      <w:r>
        <w:rPr>
          <w:rFonts w:hint="eastAsia"/>
        </w:rPr>
        <w:t>无。</w:t>
      </w:r>
    </w:p>
    <w:p w:rsidR="006B7402" w:rsidRDefault="006B7402" w:rsidP="006B7402">
      <w:pPr>
        <w:pStyle w:val="5"/>
        <w:ind w:left="142" w:right="240"/>
      </w:pPr>
      <w:r>
        <w:rPr>
          <w:rFonts w:hint="eastAsia"/>
        </w:rPr>
        <w:t>页面要素</w:t>
      </w:r>
    </w:p>
    <w:p w:rsidR="006B7402" w:rsidRDefault="006B7402" w:rsidP="008B4BF2">
      <w:pPr>
        <w:pStyle w:val="af8"/>
        <w:numPr>
          <w:ilvl w:val="0"/>
          <w:numId w:val="91"/>
        </w:numPr>
        <w:ind w:leftChars="0" w:right="240" w:firstLineChars="0"/>
      </w:pPr>
      <w:r>
        <w:rPr>
          <w:rFonts w:hint="eastAsia"/>
        </w:rPr>
        <w:t>广告页面</w:t>
      </w:r>
    </w:p>
    <w:p w:rsidR="006B7402" w:rsidRDefault="006B7402" w:rsidP="006B7402">
      <w:pPr>
        <w:pStyle w:val="af8"/>
        <w:ind w:leftChars="0" w:left="814" w:right="240" w:firstLineChars="0" w:firstLine="0"/>
      </w:pPr>
      <w:r>
        <w:rPr>
          <w:rFonts w:hint="eastAsia"/>
        </w:rPr>
        <w:t>参考</w:t>
      </w:r>
      <w:r>
        <w:rPr>
          <w:rFonts w:hint="eastAsia"/>
        </w:rPr>
        <w:t>6.2.1.4</w:t>
      </w:r>
      <w:r>
        <w:rPr>
          <w:rFonts w:hint="eastAsia"/>
        </w:rPr>
        <w:t>“猜您喜欢”页面元素。</w:t>
      </w:r>
    </w:p>
    <w:p w:rsidR="006B7402" w:rsidRDefault="006B7402" w:rsidP="006B7402">
      <w:pPr>
        <w:pStyle w:val="3"/>
        <w:ind w:right="240"/>
      </w:pPr>
      <w:bookmarkStart w:id="92" w:name="_Toc446774411"/>
      <w:r>
        <w:rPr>
          <w:rFonts w:hint="eastAsia"/>
        </w:rPr>
        <w:t>订单中心</w:t>
      </w:r>
      <w:bookmarkEnd w:id="92"/>
    </w:p>
    <w:p w:rsidR="006B7402" w:rsidRDefault="006B7402" w:rsidP="006B7402">
      <w:pPr>
        <w:pStyle w:val="4"/>
        <w:ind w:right="240"/>
      </w:pPr>
      <w:r>
        <w:rPr>
          <w:rFonts w:hint="eastAsia"/>
        </w:rPr>
        <w:t>我的订单</w:t>
      </w:r>
    </w:p>
    <w:p w:rsidR="006B7402" w:rsidRDefault="006B7402" w:rsidP="006B7402">
      <w:pPr>
        <w:pStyle w:val="5"/>
        <w:ind w:left="142" w:right="240"/>
      </w:pPr>
      <w:r>
        <w:t>功能描述</w:t>
      </w:r>
    </w:p>
    <w:p w:rsidR="006B7402" w:rsidRPr="00812833" w:rsidRDefault="006B7402" w:rsidP="006B7402">
      <w:pPr>
        <w:ind w:right="240"/>
      </w:pPr>
      <w:r w:rsidRPr="00DC2490">
        <w:rPr>
          <w:rFonts w:hint="eastAsia"/>
        </w:rPr>
        <w:t>会员可以查看、处理订单，订单状态包括：待付款、待发货、待收货、待评价、</w:t>
      </w:r>
      <w:r w:rsidRPr="00DC2490">
        <w:rPr>
          <w:rFonts w:hint="eastAsia"/>
        </w:rPr>
        <w:t xml:space="preserve"> </w:t>
      </w:r>
      <w:r w:rsidRPr="00DC2490">
        <w:rPr>
          <w:rFonts w:hint="eastAsia"/>
        </w:rPr>
        <w:t>退款</w:t>
      </w:r>
      <w:r w:rsidRPr="00493313">
        <w:rPr>
          <w:rFonts w:hint="eastAsia"/>
        </w:rPr>
        <w:t>、已完成、已关闭</w:t>
      </w:r>
      <w:r w:rsidRPr="00DC2490">
        <w:rPr>
          <w:rFonts w:hint="eastAsia"/>
        </w:rPr>
        <w:t>等。</w:t>
      </w:r>
    </w:p>
    <w:p w:rsidR="006B7402" w:rsidRDefault="006B7402" w:rsidP="006B7402">
      <w:pPr>
        <w:pStyle w:val="5"/>
        <w:ind w:left="142" w:right="240"/>
      </w:pPr>
      <w:r>
        <w:rPr>
          <w:rFonts w:hint="eastAsia"/>
        </w:rPr>
        <w:t>业务流程</w:t>
      </w:r>
    </w:p>
    <w:p w:rsidR="006B7402" w:rsidRDefault="006B7402" w:rsidP="006B7402">
      <w:r>
        <w:object w:dxaOrig="12361" w:dyaOrig="14884">
          <v:shape id="_x0000_i1030" type="#_x0000_t75" style="width:414pt;height:499.2pt" o:ole="">
            <v:imagedata r:id="rId51" o:title=""/>
          </v:shape>
          <o:OLEObject Type="Embed" ProgID="Visio.Drawing.11" ShapeID="_x0000_i1030" DrawAspect="Content" ObjectID="_1525864886" r:id="rId52"/>
        </w:object>
      </w:r>
    </w:p>
    <w:p w:rsidR="006B7402" w:rsidRDefault="006B7402" w:rsidP="006B7402">
      <w:r>
        <w:rPr>
          <w:rFonts w:hint="eastAsia"/>
        </w:rPr>
        <w:t>第一步：买家提交订单。买家通过客户端登录系统，使用平台分类检索、商品检索、店铺浏览、商品推荐等挑选商品加入购物车，然后提交订单；</w:t>
      </w:r>
    </w:p>
    <w:p w:rsidR="006B7402" w:rsidRDefault="006B7402" w:rsidP="006B7402">
      <w:r>
        <w:rPr>
          <w:rFonts w:hint="eastAsia"/>
        </w:rPr>
        <w:t>第二步：订单支付。买家可以提交订单后直接支付，也可以在我的订单</w:t>
      </w:r>
      <w:r>
        <w:rPr>
          <w:rFonts w:hint="eastAsia"/>
        </w:rPr>
        <w:t>-</w:t>
      </w:r>
      <w:r>
        <w:rPr>
          <w:rFonts w:hint="eastAsia"/>
        </w:rPr>
        <w:t>订单管理</w:t>
      </w:r>
      <w:r>
        <w:rPr>
          <w:rFonts w:hint="eastAsia"/>
        </w:rPr>
        <w:t>-</w:t>
      </w:r>
      <w:r>
        <w:rPr>
          <w:rFonts w:hint="eastAsia"/>
        </w:rPr>
        <w:t>立即支付。进入尧都支付，选择支付方式，输入支付信息，完成支付；</w:t>
      </w:r>
    </w:p>
    <w:p w:rsidR="006B7402" w:rsidRDefault="006B7402" w:rsidP="006B7402">
      <w:r>
        <w:rPr>
          <w:rFonts w:hint="eastAsia"/>
        </w:rPr>
        <w:t>第三步：发货。卖家登录商户中心，进入订单管理，对卖家已支付订单进行发货设置，设置收货信息、发货信息、物流信息，然后确认发货；</w:t>
      </w:r>
    </w:p>
    <w:p w:rsidR="006B7402" w:rsidRDefault="006B7402" w:rsidP="006B7402">
      <w:r>
        <w:rPr>
          <w:rFonts w:hint="eastAsia"/>
        </w:rPr>
        <w:lastRenderedPageBreak/>
        <w:t>第四步：确认收货。买家收到物流商品，进入买家订单管理确认收货；</w:t>
      </w:r>
    </w:p>
    <w:p w:rsidR="006B7402" w:rsidRPr="00F27146" w:rsidRDefault="006B7402" w:rsidP="006B7402">
      <w:r>
        <w:rPr>
          <w:rFonts w:hint="eastAsia"/>
        </w:rPr>
        <w:t>第五步：评价和追加评价。买家对卖家评价。</w:t>
      </w:r>
    </w:p>
    <w:p w:rsidR="006B7402" w:rsidRDefault="006B7402" w:rsidP="006B7402">
      <w:pPr>
        <w:pStyle w:val="5"/>
        <w:ind w:left="142" w:right="240"/>
      </w:pPr>
      <w:r>
        <w:rPr>
          <w:rFonts w:hint="eastAsia"/>
        </w:rPr>
        <w:t>业务规则</w:t>
      </w:r>
    </w:p>
    <w:p w:rsidR="006B7402" w:rsidRDefault="006B7402" w:rsidP="006B7402">
      <w:pPr>
        <w:ind w:right="240"/>
      </w:pPr>
      <w:r>
        <w:rPr>
          <w:rFonts w:hint="eastAsia"/>
        </w:rPr>
        <w:t>支持根据订单类型（全部订单、团购）、时间段、会员账户、评价状态（全部、需要评价、我已评价、对方已评、双方已评）、交易状态（全部、等待买家付款、买家已付款、卖家已发货、交易成功、交易关闭、退款中的订单）、售后服务（全部、已投诉、退款中）、商品名称、订单号搜索订单；</w:t>
      </w:r>
    </w:p>
    <w:p w:rsidR="006B7402" w:rsidRDefault="006B7402" w:rsidP="006B7402">
      <w:pPr>
        <w:ind w:right="240"/>
      </w:pPr>
      <w:r>
        <w:rPr>
          <w:rFonts w:hint="eastAsia"/>
        </w:rPr>
        <w:t>待付款订单：</w:t>
      </w:r>
      <w:r w:rsidRPr="00424E55">
        <w:rPr>
          <w:rFonts w:hint="eastAsia"/>
        </w:rPr>
        <w:t>在</w:t>
      </w:r>
      <w:r w:rsidRPr="00424E55">
        <w:rPr>
          <w:rFonts w:hint="eastAsia"/>
        </w:rPr>
        <w:t>3</w:t>
      </w:r>
      <w:r w:rsidRPr="00424E55">
        <w:rPr>
          <w:rFonts w:hint="eastAsia"/>
        </w:rPr>
        <w:t>小时</w:t>
      </w:r>
      <w:r>
        <w:rPr>
          <w:rFonts w:hint="eastAsia"/>
        </w:rPr>
        <w:t>内买家若未及时付款，系统将自动取消订单，支持主动取消订单（</w:t>
      </w:r>
      <w:r w:rsidRPr="00424E55">
        <w:rPr>
          <w:rFonts w:hint="eastAsia"/>
          <w:color w:val="0D2FD9"/>
        </w:rPr>
        <w:t>自动时间参数控制</w:t>
      </w:r>
      <w:r>
        <w:rPr>
          <w:rFonts w:hint="eastAsia"/>
        </w:rPr>
        <w:t>）；</w:t>
      </w:r>
    </w:p>
    <w:p w:rsidR="006B7402" w:rsidRPr="00491B53" w:rsidRDefault="006B7402" w:rsidP="006B7402">
      <w:pPr>
        <w:ind w:right="240"/>
      </w:pPr>
      <w:r w:rsidRPr="00DC2490">
        <w:rPr>
          <w:rFonts w:hint="eastAsia"/>
        </w:rPr>
        <w:t>订单细分：全部、普通订单、团购订单、缴费订单、理财订单</w:t>
      </w:r>
      <w:r>
        <w:rPr>
          <w:rFonts w:hint="eastAsia"/>
        </w:rPr>
        <w:t>等。</w:t>
      </w:r>
    </w:p>
    <w:p w:rsidR="006B7402" w:rsidRDefault="006B7402" w:rsidP="006B7402">
      <w:pPr>
        <w:pStyle w:val="5"/>
        <w:ind w:left="142" w:right="240"/>
      </w:pPr>
      <w:r>
        <w:rPr>
          <w:rFonts w:hint="eastAsia"/>
        </w:rPr>
        <w:t>页面要素</w:t>
      </w:r>
    </w:p>
    <w:p w:rsidR="006B7402" w:rsidRDefault="006B7402" w:rsidP="008B4BF2">
      <w:pPr>
        <w:pStyle w:val="af8"/>
        <w:numPr>
          <w:ilvl w:val="0"/>
          <w:numId w:val="92"/>
        </w:numPr>
        <w:ind w:leftChars="0" w:right="240" w:firstLineChars="0"/>
      </w:pPr>
      <w:r>
        <w:rPr>
          <w:rFonts w:hint="eastAsia"/>
        </w:rPr>
        <w:t>待付款订单</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订单时间</w:t>
            </w:r>
            <w:r>
              <w:rPr>
                <w:rFonts w:ascii="Times New Roman" w:hAnsi="Times New Roman" w:hint="eastAsia"/>
                <w:sz w:val="21"/>
                <w:szCs w:val="21"/>
              </w:rPr>
              <w:t>/</w:t>
            </w:r>
            <w:r>
              <w:rPr>
                <w:rFonts w:ascii="Times New Roman" w:hAnsi="Times New Roman" w:hint="eastAsia"/>
                <w:sz w:val="21"/>
                <w:szCs w:val="21"/>
              </w:rPr>
              <w:t>订单编号</w:t>
            </w:r>
            <w:r>
              <w:rPr>
                <w:rFonts w:ascii="Times New Roman" w:hAnsi="Times New Roman" w:hint="eastAsia"/>
                <w:sz w:val="21"/>
                <w:szCs w:val="21"/>
              </w:rPr>
              <w:t>/</w:t>
            </w:r>
            <w:r>
              <w:rPr>
                <w:rFonts w:ascii="Times New Roman" w:hAnsi="Times New Roman" w:hint="eastAsia"/>
                <w:sz w:val="21"/>
                <w:szCs w:val="21"/>
              </w:rPr>
              <w:t>店铺名称（点击进入商户店铺首页）</w:t>
            </w:r>
            <w:r>
              <w:rPr>
                <w:rFonts w:ascii="Times New Roman" w:hAnsi="Times New Roman" w:hint="eastAsia"/>
                <w:sz w:val="21"/>
                <w:szCs w:val="21"/>
              </w:rPr>
              <w:t>/IM</w:t>
            </w:r>
            <w:r>
              <w:rPr>
                <w:rFonts w:ascii="Times New Roman" w:hAnsi="Times New Roman" w:hint="eastAsia"/>
                <w:sz w:val="21"/>
                <w:szCs w:val="21"/>
              </w:rPr>
              <w:t>图标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r>
              <w:rPr>
                <w:rFonts w:ascii="Times New Roman" w:hAnsi="Times New Roman" w:hint="eastAsia"/>
                <w:sz w:val="21"/>
                <w:szCs w:val="21"/>
              </w:rPr>
              <w:t>+</w:t>
            </w: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要素包括：复选框、订单日期（年月日）、订单号、商家名称、</w:t>
            </w:r>
            <w:r>
              <w:rPr>
                <w:rFonts w:ascii="Times New Roman" w:hAnsi="Times New Roman" w:hint="eastAsia"/>
                <w:sz w:val="21"/>
                <w:szCs w:val="21"/>
              </w:rPr>
              <w:t>IM</w:t>
            </w:r>
            <w:r>
              <w:rPr>
                <w:rFonts w:ascii="Times New Roman" w:hAnsi="Times New Roman" w:hint="eastAsia"/>
                <w:sz w:val="21"/>
                <w:szCs w:val="21"/>
              </w:rPr>
              <w:t>图标和商品图片、商品名称、规格。</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投诉卖家</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实付款（元）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例如：</w:t>
            </w:r>
            <w:r>
              <w:rPr>
                <w:rFonts w:ascii="Times New Roman" w:hAnsi="Times New Roman" w:hint="eastAsia"/>
                <w:sz w:val="21"/>
                <w:szCs w:val="21"/>
              </w:rPr>
              <w:t>50.00</w:t>
            </w:r>
            <w:r>
              <w:rPr>
                <w:rFonts w:ascii="Times New Roman" w:hAnsi="Times New Roman" w:hint="eastAsia"/>
                <w:sz w:val="21"/>
                <w:szCs w:val="21"/>
              </w:rPr>
              <w:t>（含运费：</w:t>
            </w:r>
            <w:r>
              <w:rPr>
                <w:rFonts w:ascii="Times New Roman" w:hAnsi="Times New Roman" w:hint="eastAsia"/>
                <w:sz w:val="21"/>
                <w:szCs w:val="21"/>
              </w:rPr>
              <w:t>20.00</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等待买家付款、订单详情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立即付款、取消订单</w:t>
            </w:r>
          </w:p>
        </w:tc>
      </w:tr>
    </w:tbl>
    <w:p w:rsidR="006B7402" w:rsidRDefault="006B7402" w:rsidP="006B7402"/>
    <w:p w:rsidR="006B7402" w:rsidRDefault="006B7402" w:rsidP="008B4BF2">
      <w:pPr>
        <w:pStyle w:val="af8"/>
        <w:numPr>
          <w:ilvl w:val="0"/>
          <w:numId w:val="92"/>
        </w:numPr>
        <w:ind w:leftChars="0" w:right="240" w:firstLineChars="0"/>
      </w:pPr>
      <w:r>
        <w:rPr>
          <w:rFonts w:hint="eastAsia"/>
        </w:rPr>
        <w:t>点击“订单详情”要素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w:t>
            </w:r>
            <w:r>
              <w:rPr>
                <w:b/>
                <w:color w:val="000000"/>
                <w:sz w:val="21"/>
                <w:szCs w:val="21"/>
              </w:rPr>
              <w:lastRenderedPageBreak/>
              <w:t>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lastRenderedPageBreak/>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w:t>
            </w:r>
            <w:r>
              <w:rPr>
                <w:b/>
                <w:color w:val="000000"/>
                <w:sz w:val="21"/>
                <w:szCs w:val="21"/>
              </w:rPr>
              <w:lastRenderedPageBreak/>
              <w:t>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w:t>
            </w:r>
            <w:r>
              <w:rPr>
                <w:b/>
                <w:color w:val="000000"/>
                <w:sz w:val="21"/>
                <w:szCs w:val="21"/>
              </w:rPr>
              <w:lastRenderedPageBreak/>
              <w:t>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是否必</w:t>
            </w:r>
            <w:r>
              <w:rPr>
                <w:b/>
                <w:color w:val="000000"/>
                <w:sz w:val="21"/>
                <w:szCs w:val="21"/>
              </w:rPr>
              <w:lastRenderedPageBreak/>
              <w:t>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lastRenderedPageBreak/>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收货地址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包括：收货人姓名、收货人电话、收货人地址、收货人信息地址、邮政编码。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买家留言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AB0094" w:rsidRDefault="006B7402" w:rsidP="0061150B">
            <w:pPr>
              <w:pStyle w:val="a7"/>
              <w:ind w:right="240"/>
              <w:rPr>
                <w:rFonts w:ascii="Times New Roman" w:hAnsi="Times New Roman"/>
                <w:b/>
                <w:sz w:val="21"/>
                <w:szCs w:val="21"/>
              </w:rPr>
            </w:pPr>
            <w:r w:rsidRPr="00AB0094">
              <w:rPr>
                <w:rFonts w:ascii="Times New Roman" w:hAnsi="Times New Roman" w:hint="eastAsia"/>
                <w:b/>
                <w:sz w:val="21"/>
                <w:szCs w:val="21"/>
              </w:rPr>
              <w:t>卖家信息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卖家账户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卖家姓名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城市</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加密显示。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支付账号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加密显示。</w:t>
            </w:r>
          </w:p>
        </w:tc>
      </w:tr>
      <w:tr w:rsidR="006B7402" w:rsidTr="006B7402">
        <w:tc>
          <w:tcPr>
            <w:tcW w:w="9747" w:type="dxa"/>
            <w:gridSpan w:val="7"/>
            <w:shd w:val="clear" w:color="auto" w:fill="D9D9D9"/>
          </w:tcPr>
          <w:p w:rsidR="006B7402" w:rsidRPr="00AB0094" w:rsidRDefault="006B7402" w:rsidP="0061150B">
            <w:pPr>
              <w:pStyle w:val="a7"/>
              <w:ind w:right="240"/>
              <w:rPr>
                <w:rFonts w:ascii="Times New Roman" w:hAnsi="Times New Roman"/>
                <w:b/>
                <w:sz w:val="21"/>
                <w:szCs w:val="21"/>
              </w:rPr>
            </w:pPr>
            <w:r w:rsidRPr="00AB0094">
              <w:rPr>
                <w:rFonts w:ascii="Times New Roman" w:hAnsi="Times New Roman" w:hint="eastAsia"/>
                <w:b/>
                <w:sz w:val="21"/>
                <w:szCs w:val="21"/>
              </w:rPr>
              <w:t>订单信息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交易流水号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创建时间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要素包括：商品图片、商品名称。点击可查看商品详情页面。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规格</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等待买家付款</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服务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商品总价（元）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例如：</w:t>
            </w:r>
            <w:r>
              <w:rPr>
                <w:rFonts w:ascii="Times New Roman" w:hAnsi="Times New Roman" w:hint="eastAsia"/>
                <w:sz w:val="21"/>
                <w:szCs w:val="21"/>
              </w:rPr>
              <w:t>30.00</w:t>
            </w:r>
            <w:r>
              <w:rPr>
                <w:rFonts w:ascii="Times New Roman" w:hAnsi="Times New Roman" w:hint="eastAsia"/>
                <w:sz w:val="21"/>
                <w:szCs w:val="21"/>
              </w:rPr>
              <w:t>（运费：</w:t>
            </w:r>
            <w:r>
              <w:rPr>
                <w:rFonts w:ascii="Times New Roman" w:hAnsi="Times New Roman" w:hint="eastAsia"/>
                <w:sz w:val="21"/>
                <w:szCs w:val="21"/>
              </w:rPr>
              <w:t>20.00</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订单总金额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 w:rsidR="006B7402" w:rsidRDefault="006B7402" w:rsidP="008B4BF2">
      <w:pPr>
        <w:pStyle w:val="af8"/>
        <w:numPr>
          <w:ilvl w:val="0"/>
          <w:numId w:val="92"/>
        </w:numPr>
        <w:ind w:leftChars="0" w:right="240" w:firstLineChars="0"/>
      </w:pPr>
      <w:r>
        <w:rPr>
          <w:rFonts w:hint="eastAsia"/>
        </w:rPr>
        <w:t>待发货订单</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订单时间</w:t>
            </w:r>
            <w:r>
              <w:rPr>
                <w:rFonts w:ascii="Times New Roman" w:hAnsi="Times New Roman" w:hint="eastAsia"/>
                <w:sz w:val="21"/>
                <w:szCs w:val="21"/>
              </w:rPr>
              <w:t>/</w:t>
            </w:r>
            <w:r>
              <w:rPr>
                <w:rFonts w:ascii="Times New Roman" w:hAnsi="Times New Roman" w:hint="eastAsia"/>
                <w:sz w:val="21"/>
                <w:szCs w:val="21"/>
              </w:rPr>
              <w:t>订单编号</w:t>
            </w:r>
            <w:r>
              <w:rPr>
                <w:rFonts w:ascii="Times New Roman" w:hAnsi="Times New Roman" w:hint="eastAsia"/>
                <w:sz w:val="21"/>
                <w:szCs w:val="21"/>
              </w:rPr>
              <w:t>/</w:t>
            </w:r>
            <w:r>
              <w:rPr>
                <w:rFonts w:ascii="Times New Roman" w:hAnsi="Times New Roman" w:hint="eastAsia"/>
                <w:sz w:val="21"/>
                <w:szCs w:val="21"/>
              </w:rPr>
              <w:t>店铺名称（点击进入商户店铺首页）</w:t>
            </w:r>
            <w:r>
              <w:rPr>
                <w:rFonts w:ascii="Times New Roman" w:hAnsi="Times New Roman" w:hint="eastAsia"/>
                <w:sz w:val="21"/>
                <w:szCs w:val="21"/>
              </w:rPr>
              <w:t>/IM</w:t>
            </w:r>
            <w:r>
              <w:rPr>
                <w:rFonts w:ascii="Times New Roman" w:hAnsi="Times New Roman" w:hint="eastAsia"/>
                <w:sz w:val="21"/>
                <w:szCs w:val="21"/>
              </w:rPr>
              <w:t>图标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r>
              <w:rPr>
                <w:rFonts w:ascii="Times New Roman" w:hAnsi="Times New Roman" w:hint="eastAsia"/>
                <w:sz w:val="21"/>
                <w:szCs w:val="21"/>
              </w:rPr>
              <w:t>+</w:t>
            </w: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要素包括：复选框、订单日期（年月日）、订单号、商家名称、</w:t>
            </w:r>
            <w:r>
              <w:rPr>
                <w:rFonts w:ascii="Times New Roman" w:hAnsi="Times New Roman" w:hint="eastAsia"/>
                <w:sz w:val="21"/>
                <w:szCs w:val="21"/>
              </w:rPr>
              <w:t>IM</w:t>
            </w:r>
            <w:r>
              <w:rPr>
                <w:rFonts w:ascii="Times New Roman" w:hAnsi="Times New Roman" w:hint="eastAsia"/>
                <w:sz w:val="21"/>
                <w:szCs w:val="21"/>
              </w:rPr>
              <w:t>图标和商品图片、商品名称、规格。</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退货</w:t>
            </w:r>
            <w:r>
              <w:rPr>
                <w:rFonts w:ascii="Times New Roman" w:hAnsi="Times New Roman" w:hint="eastAsia"/>
                <w:sz w:val="21"/>
                <w:szCs w:val="21"/>
              </w:rPr>
              <w:t>/</w:t>
            </w:r>
            <w:r>
              <w:rPr>
                <w:rFonts w:ascii="Times New Roman" w:hAnsi="Times New Roman" w:hint="eastAsia"/>
                <w:sz w:val="21"/>
                <w:szCs w:val="21"/>
              </w:rPr>
              <w:t>退款、投诉卖家</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实付款（元）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例如：</w:t>
            </w:r>
            <w:r>
              <w:rPr>
                <w:rFonts w:ascii="Times New Roman" w:hAnsi="Times New Roman" w:hint="eastAsia"/>
                <w:sz w:val="21"/>
                <w:szCs w:val="21"/>
              </w:rPr>
              <w:t>50.00</w:t>
            </w:r>
            <w:r>
              <w:rPr>
                <w:rFonts w:ascii="Times New Roman" w:hAnsi="Times New Roman" w:hint="eastAsia"/>
                <w:sz w:val="21"/>
                <w:szCs w:val="21"/>
              </w:rPr>
              <w:t>（含运费：</w:t>
            </w:r>
            <w:r>
              <w:rPr>
                <w:rFonts w:ascii="Times New Roman" w:hAnsi="Times New Roman" w:hint="eastAsia"/>
                <w:sz w:val="21"/>
                <w:szCs w:val="21"/>
              </w:rPr>
              <w:t>20.00</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买家已付款、订单详情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ind w:right="240" w:firstLine="0"/>
      </w:pPr>
    </w:p>
    <w:p w:rsidR="006B7402" w:rsidRDefault="006B7402" w:rsidP="008B4BF2">
      <w:pPr>
        <w:pStyle w:val="af8"/>
        <w:numPr>
          <w:ilvl w:val="0"/>
          <w:numId w:val="92"/>
        </w:numPr>
        <w:ind w:leftChars="0" w:right="240" w:firstLineChars="0"/>
      </w:pPr>
      <w:r>
        <w:rPr>
          <w:rFonts w:hint="eastAsia"/>
        </w:rPr>
        <w:t>点击“订单详情”要素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收货地址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包括：收货人姓名、收货人电话、收货人地址、收货人信息地址、邮政编码。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买家留言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AB0094" w:rsidRDefault="006B7402" w:rsidP="0061150B">
            <w:pPr>
              <w:pStyle w:val="a7"/>
              <w:ind w:right="240"/>
              <w:rPr>
                <w:rFonts w:ascii="Times New Roman" w:hAnsi="Times New Roman"/>
                <w:b/>
                <w:sz w:val="21"/>
                <w:szCs w:val="21"/>
              </w:rPr>
            </w:pPr>
            <w:r w:rsidRPr="00AB0094">
              <w:rPr>
                <w:rFonts w:ascii="Times New Roman" w:hAnsi="Times New Roman" w:hint="eastAsia"/>
                <w:b/>
                <w:sz w:val="21"/>
                <w:szCs w:val="21"/>
              </w:rPr>
              <w:t>卖家信息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卖家账户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卖家姓名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提醒卖家发货。付款后</w:t>
            </w:r>
            <w:r>
              <w:rPr>
                <w:rFonts w:ascii="Times New Roman" w:hAnsi="Times New Roman" w:hint="eastAsia"/>
                <w:sz w:val="21"/>
                <w:szCs w:val="21"/>
              </w:rPr>
              <w:t>24</w:t>
            </w:r>
            <w:r>
              <w:rPr>
                <w:rFonts w:ascii="Times New Roman" w:hAnsi="Times New Roman" w:hint="eastAsia"/>
                <w:sz w:val="21"/>
                <w:szCs w:val="21"/>
              </w:rPr>
              <w:t>小时仍未发货，你可以提醒卖家发货。</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城市</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加密显示。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支付账号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加密显示。</w:t>
            </w:r>
          </w:p>
        </w:tc>
      </w:tr>
      <w:tr w:rsidR="006B7402" w:rsidTr="006B7402">
        <w:tc>
          <w:tcPr>
            <w:tcW w:w="9747" w:type="dxa"/>
            <w:gridSpan w:val="7"/>
            <w:shd w:val="clear" w:color="auto" w:fill="D9D9D9"/>
          </w:tcPr>
          <w:p w:rsidR="006B7402" w:rsidRPr="00AB0094" w:rsidRDefault="006B7402" w:rsidP="0061150B">
            <w:pPr>
              <w:pStyle w:val="a7"/>
              <w:ind w:right="240"/>
              <w:rPr>
                <w:rFonts w:ascii="Times New Roman" w:hAnsi="Times New Roman"/>
                <w:b/>
                <w:sz w:val="21"/>
                <w:szCs w:val="21"/>
              </w:rPr>
            </w:pPr>
            <w:r w:rsidRPr="00AB0094">
              <w:rPr>
                <w:rFonts w:ascii="Times New Roman" w:hAnsi="Times New Roman" w:hint="eastAsia"/>
                <w:b/>
                <w:sz w:val="21"/>
                <w:szCs w:val="21"/>
              </w:rPr>
              <w:t>订单信息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交易流水号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创建时间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要素包括：商品图片、商品名称。点击可查看商品详情页面。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规格</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未发货</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服务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商品总价（元）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例如：</w:t>
            </w:r>
            <w:r>
              <w:rPr>
                <w:rFonts w:ascii="Times New Roman" w:hAnsi="Times New Roman" w:hint="eastAsia"/>
                <w:sz w:val="21"/>
                <w:szCs w:val="21"/>
              </w:rPr>
              <w:t>30.00</w:t>
            </w:r>
            <w:r>
              <w:rPr>
                <w:rFonts w:ascii="Times New Roman" w:hAnsi="Times New Roman" w:hint="eastAsia"/>
                <w:sz w:val="21"/>
                <w:szCs w:val="21"/>
              </w:rPr>
              <w:t>（运费：</w:t>
            </w:r>
            <w:r>
              <w:rPr>
                <w:rFonts w:ascii="Times New Roman" w:hAnsi="Times New Roman" w:hint="eastAsia"/>
                <w:sz w:val="21"/>
                <w:szCs w:val="21"/>
              </w:rPr>
              <w:t>20.00</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订单总金额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ind w:right="240" w:firstLine="0"/>
      </w:pPr>
    </w:p>
    <w:p w:rsidR="006B7402" w:rsidRDefault="006B7402" w:rsidP="008B4BF2">
      <w:pPr>
        <w:pStyle w:val="af8"/>
        <w:numPr>
          <w:ilvl w:val="0"/>
          <w:numId w:val="92"/>
        </w:numPr>
        <w:ind w:leftChars="0" w:right="240" w:firstLineChars="0"/>
      </w:pPr>
      <w:r>
        <w:rPr>
          <w:rFonts w:hint="eastAsia"/>
        </w:rPr>
        <w:t>待收货订单</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订单时间</w:t>
            </w:r>
            <w:r>
              <w:rPr>
                <w:rFonts w:ascii="Times New Roman" w:hAnsi="Times New Roman" w:hint="eastAsia"/>
                <w:sz w:val="21"/>
                <w:szCs w:val="21"/>
              </w:rPr>
              <w:t>/</w:t>
            </w:r>
            <w:r>
              <w:rPr>
                <w:rFonts w:ascii="Times New Roman" w:hAnsi="Times New Roman" w:hint="eastAsia"/>
                <w:sz w:val="21"/>
                <w:szCs w:val="21"/>
              </w:rPr>
              <w:t>订单编号</w:t>
            </w:r>
            <w:r>
              <w:rPr>
                <w:rFonts w:ascii="Times New Roman" w:hAnsi="Times New Roman" w:hint="eastAsia"/>
                <w:sz w:val="21"/>
                <w:szCs w:val="21"/>
              </w:rPr>
              <w:t>/</w:t>
            </w:r>
            <w:r>
              <w:rPr>
                <w:rFonts w:ascii="Times New Roman" w:hAnsi="Times New Roman" w:hint="eastAsia"/>
                <w:sz w:val="21"/>
                <w:szCs w:val="21"/>
              </w:rPr>
              <w:t>店铺名称（点击进入商户店铺首页）</w:t>
            </w:r>
            <w:r>
              <w:rPr>
                <w:rFonts w:ascii="Times New Roman" w:hAnsi="Times New Roman" w:hint="eastAsia"/>
                <w:sz w:val="21"/>
                <w:szCs w:val="21"/>
              </w:rPr>
              <w:t>/IM</w:t>
            </w:r>
            <w:r>
              <w:rPr>
                <w:rFonts w:ascii="Times New Roman" w:hAnsi="Times New Roman" w:hint="eastAsia"/>
                <w:sz w:val="21"/>
                <w:szCs w:val="21"/>
              </w:rPr>
              <w:t>图标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r>
              <w:rPr>
                <w:rFonts w:ascii="Times New Roman" w:hAnsi="Times New Roman" w:hint="eastAsia"/>
                <w:sz w:val="21"/>
                <w:szCs w:val="21"/>
              </w:rPr>
              <w:t>+</w:t>
            </w: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要素包括：复选框、订单日期（年月日）、订单号、商家名称、</w:t>
            </w:r>
            <w:r>
              <w:rPr>
                <w:rFonts w:ascii="Times New Roman" w:hAnsi="Times New Roman" w:hint="eastAsia"/>
                <w:sz w:val="21"/>
                <w:szCs w:val="21"/>
              </w:rPr>
              <w:t>IM</w:t>
            </w:r>
            <w:r>
              <w:rPr>
                <w:rFonts w:ascii="Times New Roman" w:hAnsi="Times New Roman" w:hint="eastAsia"/>
                <w:sz w:val="21"/>
                <w:szCs w:val="21"/>
              </w:rPr>
              <w:t>图标和商品图片、商品名称、规格。</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退货</w:t>
            </w:r>
            <w:r>
              <w:rPr>
                <w:rFonts w:ascii="Times New Roman" w:hAnsi="Times New Roman" w:hint="eastAsia"/>
                <w:sz w:val="21"/>
                <w:szCs w:val="21"/>
              </w:rPr>
              <w:t>/</w:t>
            </w:r>
            <w:r>
              <w:rPr>
                <w:rFonts w:ascii="Times New Roman" w:hAnsi="Times New Roman" w:hint="eastAsia"/>
                <w:sz w:val="21"/>
                <w:szCs w:val="21"/>
              </w:rPr>
              <w:t>退款、投诉卖家</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实付款（元）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例如：</w:t>
            </w:r>
            <w:r>
              <w:rPr>
                <w:rFonts w:ascii="Times New Roman" w:hAnsi="Times New Roman" w:hint="eastAsia"/>
                <w:sz w:val="21"/>
                <w:szCs w:val="21"/>
              </w:rPr>
              <w:t>50.00</w:t>
            </w:r>
            <w:r>
              <w:rPr>
                <w:rFonts w:ascii="Times New Roman" w:hAnsi="Times New Roman" w:hint="eastAsia"/>
                <w:sz w:val="21"/>
                <w:szCs w:val="21"/>
              </w:rPr>
              <w:t>（含运费：</w:t>
            </w:r>
            <w:r>
              <w:rPr>
                <w:rFonts w:ascii="Times New Roman" w:hAnsi="Times New Roman" w:hint="eastAsia"/>
                <w:sz w:val="21"/>
                <w:szCs w:val="21"/>
              </w:rPr>
              <w:t>20.00</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卖家已发货、订单详情、查看物流。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确认收货。标注还剩几天小时，默认</w:t>
            </w:r>
            <w:r>
              <w:rPr>
                <w:rFonts w:ascii="Times New Roman" w:hAnsi="Times New Roman" w:hint="eastAsia"/>
                <w:sz w:val="21"/>
                <w:szCs w:val="21"/>
              </w:rPr>
              <w:t>10</w:t>
            </w:r>
            <w:r>
              <w:rPr>
                <w:rFonts w:ascii="Times New Roman" w:hAnsi="Times New Roman" w:hint="eastAsia"/>
                <w:sz w:val="21"/>
                <w:szCs w:val="21"/>
              </w:rPr>
              <w:t>天。点击“确认收货”需要买家输入支付密码。</w:t>
            </w:r>
          </w:p>
        </w:tc>
      </w:tr>
    </w:tbl>
    <w:p w:rsidR="006B7402" w:rsidRDefault="006B7402" w:rsidP="008B4BF2">
      <w:pPr>
        <w:pStyle w:val="af8"/>
        <w:numPr>
          <w:ilvl w:val="0"/>
          <w:numId w:val="92"/>
        </w:numPr>
        <w:ind w:leftChars="0" w:right="240" w:firstLineChars="0"/>
      </w:pPr>
      <w:r>
        <w:rPr>
          <w:rFonts w:hint="eastAsia"/>
        </w:rPr>
        <w:t>点击“订单详情”要素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w:t>
            </w:r>
            <w:r>
              <w:rPr>
                <w:b/>
                <w:color w:val="000000"/>
                <w:sz w:val="21"/>
                <w:szCs w:val="21"/>
              </w:rPr>
              <w:lastRenderedPageBreak/>
              <w:t>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lastRenderedPageBreak/>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w:t>
            </w:r>
            <w:r>
              <w:rPr>
                <w:b/>
                <w:color w:val="000000"/>
                <w:sz w:val="21"/>
                <w:szCs w:val="21"/>
              </w:rPr>
              <w:lastRenderedPageBreak/>
              <w:t>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w:t>
            </w:r>
            <w:r>
              <w:rPr>
                <w:b/>
                <w:color w:val="000000"/>
                <w:sz w:val="21"/>
                <w:szCs w:val="21"/>
              </w:rPr>
              <w:lastRenderedPageBreak/>
              <w:t>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是否必</w:t>
            </w:r>
            <w:r>
              <w:rPr>
                <w:b/>
                <w:color w:val="000000"/>
                <w:sz w:val="21"/>
                <w:szCs w:val="21"/>
              </w:rPr>
              <w:lastRenderedPageBreak/>
              <w:t>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lastRenderedPageBreak/>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收货地址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包括：收货人姓名、收货人电话、收货人地址、收货人信息地址、邮政编码。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买家留言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AB0094" w:rsidRDefault="006B7402" w:rsidP="0061150B">
            <w:pPr>
              <w:pStyle w:val="a7"/>
              <w:ind w:right="240"/>
              <w:rPr>
                <w:rFonts w:ascii="Times New Roman" w:hAnsi="Times New Roman"/>
                <w:b/>
                <w:sz w:val="21"/>
                <w:szCs w:val="21"/>
              </w:rPr>
            </w:pPr>
            <w:r w:rsidRPr="00AB0094">
              <w:rPr>
                <w:rFonts w:ascii="Times New Roman" w:hAnsi="Times New Roman" w:hint="eastAsia"/>
                <w:b/>
                <w:sz w:val="21"/>
                <w:szCs w:val="21"/>
              </w:rPr>
              <w:t>卖家信息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卖家账户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卖家姓名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城市</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加密显示。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支付账号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加密显示。</w:t>
            </w:r>
          </w:p>
        </w:tc>
      </w:tr>
      <w:tr w:rsidR="006B7402" w:rsidTr="006B7402">
        <w:tc>
          <w:tcPr>
            <w:tcW w:w="9747" w:type="dxa"/>
            <w:gridSpan w:val="7"/>
            <w:shd w:val="clear" w:color="auto" w:fill="D9D9D9"/>
          </w:tcPr>
          <w:p w:rsidR="006B7402" w:rsidRPr="00AB0094" w:rsidRDefault="006B7402" w:rsidP="0061150B">
            <w:pPr>
              <w:pStyle w:val="a7"/>
              <w:ind w:right="240"/>
              <w:rPr>
                <w:rFonts w:ascii="Times New Roman" w:hAnsi="Times New Roman"/>
                <w:b/>
                <w:sz w:val="21"/>
                <w:szCs w:val="21"/>
              </w:rPr>
            </w:pPr>
            <w:r w:rsidRPr="00AB0094">
              <w:rPr>
                <w:rFonts w:ascii="Times New Roman" w:hAnsi="Times New Roman" w:hint="eastAsia"/>
                <w:b/>
                <w:sz w:val="21"/>
                <w:szCs w:val="21"/>
              </w:rPr>
              <w:t>订单信息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交易流水号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创建时间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要素包括：商品图片、商品名称。点击可查看商品详情页面。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规格</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未确认收货</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服务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商品总价（元）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例如：</w:t>
            </w:r>
            <w:r>
              <w:rPr>
                <w:rFonts w:ascii="Times New Roman" w:hAnsi="Times New Roman" w:hint="eastAsia"/>
                <w:sz w:val="21"/>
                <w:szCs w:val="21"/>
              </w:rPr>
              <w:t>30.00</w:t>
            </w:r>
            <w:r>
              <w:rPr>
                <w:rFonts w:ascii="Times New Roman" w:hAnsi="Times New Roman" w:hint="eastAsia"/>
                <w:sz w:val="21"/>
                <w:szCs w:val="21"/>
              </w:rPr>
              <w:t>（运费：</w:t>
            </w:r>
            <w:r>
              <w:rPr>
                <w:rFonts w:ascii="Times New Roman" w:hAnsi="Times New Roman" w:hint="eastAsia"/>
                <w:sz w:val="21"/>
                <w:szCs w:val="21"/>
              </w:rPr>
              <w:t>20.00</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订单总金额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8B4BF2">
      <w:pPr>
        <w:pStyle w:val="af8"/>
        <w:numPr>
          <w:ilvl w:val="0"/>
          <w:numId w:val="92"/>
        </w:numPr>
        <w:ind w:leftChars="0" w:right="240" w:firstLineChars="0"/>
      </w:pPr>
      <w:r>
        <w:rPr>
          <w:rFonts w:hint="eastAsia"/>
        </w:rPr>
        <w:t>待评价订单</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订单时间</w:t>
            </w:r>
            <w:r>
              <w:rPr>
                <w:rFonts w:ascii="Times New Roman" w:hAnsi="Times New Roman" w:hint="eastAsia"/>
                <w:sz w:val="21"/>
                <w:szCs w:val="21"/>
              </w:rPr>
              <w:t>/</w:t>
            </w:r>
            <w:r>
              <w:rPr>
                <w:rFonts w:ascii="Times New Roman" w:hAnsi="Times New Roman" w:hint="eastAsia"/>
                <w:sz w:val="21"/>
                <w:szCs w:val="21"/>
              </w:rPr>
              <w:t>订单编号</w:t>
            </w:r>
            <w:r>
              <w:rPr>
                <w:rFonts w:ascii="Times New Roman" w:hAnsi="Times New Roman" w:hint="eastAsia"/>
                <w:sz w:val="21"/>
                <w:szCs w:val="21"/>
              </w:rPr>
              <w:t>/</w:t>
            </w:r>
            <w:r>
              <w:rPr>
                <w:rFonts w:ascii="Times New Roman" w:hAnsi="Times New Roman" w:hint="eastAsia"/>
                <w:sz w:val="21"/>
                <w:szCs w:val="21"/>
              </w:rPr>
              <w:t>店铺名称（点击进入商户店铺首页）</w:t>
            </w:r>
            <w:r>
              <w:rPr>
                <w:rFonts w:ascii="Times New Roman" w:hAnsi="Times New Roman" w:hint="eastAsia"/>
                <w:sz w:val="21"/>
                <w:szCs w:val="21"/>
              </w:rPr>
              <w:t>/IM</w:t>
            </w:r>
            <w:r>
              <w:rPr>
                <w:rFonts w:ascii="Times New Roman" w:hAnsi="Times New Roman" w:hint="eastAsia"/>
                <w:sz w:val="21"/>
                <w:szCs w:val="21"/>
              </w:rPr>
              <w:t>图标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r>
              <w:rPr>
                <w:rFonts w:ascii="Times New Roman" w:hAnsi="Times New Roman" w:hint="eastAsia"/>
                <w:sz w:val="21"/>
                <w:szCs w:val="21"/>
              </w:rPr>
              <w:t>+</w:t>
            </w:r>
            <w:r>
              <w:rPr>
                <w:rFonts w:ascii="Times New Roman" w:hAnsi="Times New Roman" w:hint="eastAsia"/>
                <w:sz w:val="21"/>
                <w:szCs w:val="21"/>
              </w:rPr>
              <w:t>文</w:t>
            </w:r>
            <w:r>
              <w:rPr>
                <w:rFonts w:ascii="Times New Roman" w:hAnsi="Times New Roman" w:hint="eastAsia"/>
                <w:sz w:val="21"/>
                <w:szCs w:val="21"/>
              </w:rPr>
              <w:lastRenderedPageBreak/>
              <w:t>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要素包括：复选框、订单日期（年月日）、</w:t>
            </w:r>
            <w:r>
              <w:rPr>
                <w:rFonts w:ascii="Times New Roman" w:hAnsi="Times New Roman" w:hint="eastAsia"/>
                <w:sz w:val="21"/>
                <w:szCs w:val="21"/>
              </w:rPr>
              <w:lastRenderedPageBreak/>
              <w:t>订单号、商家名称、</w:t>
            </w:r>
            <w:r>
              <w:rPr>
                <w:rFonts w:ascii="Times New Roman" w:hAnsi="Times New Roman" w:hint="eastAsia"/>
                <w:sz w:val="21"/>
                <w:szCs w:val="21"/>
              </w:rPr>
              <w:t>IM</w:t>
            </w:r>
            <w:r>
              <w:rPr>
                <w:rFonts w:ascii="Times New Roman" w:hAnsi="Times New Roman" w:hint="eastAsia"/>
                <w:sz w:val="21"/>
                <w:szCs w:val="21"/>
              </w:rPr>
              <w:t>图标和商品图片、商品名称、规格。</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申请售后、投诉卖家</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实付款（元）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例如：</w:t>
            </w:r>
            <w:r>
              <w:rPr>
                <w:rFonts w:ascii="Times New Roman" w:hAnsi="Times New Roman" w:hint="eastAsia"/>
                <w:sz w:val="21"/>
                <w:szCs w:val="21"/>
              </w:rPr>
              <w:t>50.00</w:t>
            </w:r>
            <w:r>
              <w:rPr>
                <w:rFonts w:ascii="Times New Roman" w:hAnsi="Times New Roman" w:hint="eastAsia"/>
                <w:sz w:val="21"/>
                <w:szCs w:val="21"/>
              </w:rPr>
              <w:t>（含运费：</w:t>
            </w:r>
            <w:r>
              <w:rPr>
                <w:rFonts w:ascii="Times New Roman" w:hAnsi="Times New Roman" w:hint="eastAsia"/>
                <w:sz w:val="21"/>
                <w:szCs w:val="21"/>
              </w:rPr>
              <w:t>20.00</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交易成功、订单详情、查看物流。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评价。</w:t>
            </w:r>
          </w:p>
        </w:tc>
      </w:tr>
    </w:tbl>
    <w:p w:rsidR="006B7402" w:rsidRDefault="006B7402" w:rsidP="008B4BF2">
      <w:pPr>
        <w:pStyle w:val="af8"/>
        <w:numPr>
          <w:ilvl w:val="0"/>
          <w:numId w:val="92"/>
        </w:numPr>
        <w:ind w:leftChars="0" w:right="240" w:firstLineChars="0"/>
      </w:pPr>
      <w:r>
        <w:rPr>
          <w:rFonts w:hint="eastAsia"/>
        </w:rPr>
        <w:t>点击“订单详情”要素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收货地址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包括：收货人姓名、收货人电话、收货人地址、收货人信息地址、邮政编码。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买家留言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AB0094" w:rsidRDefault="006B7402" w:rsidP="0061150B">
            <w:pPr>
              <w:pStyle w:val="a7"/>
              <w:ind w:right="240"/>
              <w:rPr>
                <w:rFonts w:ascii="Times New Roman" w:hAnsi="Times New Roman"/>
                <w:b/>
                <w:sz w:val="21"/>
                <w:szCs w:val="21"/>
              </w:rPr>
            </w:pPr>
            <w:r w:rsidRPr="00AB0094">
              <w:rPr>
                <w:rFonts w:ascii="Times New Roman" w:hAnsi="Times New Roman" w:hint="eastAsia"/>
                <w:b/>
                <w:sz w:val="21"/>
                <w:szCs w:val="21"/>
              </w:rPr>
              <w:t>卖家信息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卖家账户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卖家姓名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城市</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加密显示。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支付账号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加密显示。</w:t>
            </w:r>
          </w:p>
        </w:tc>
      </w:tr>
      <w:tr w:rsidR="006B7402" w:rsidTr="006B7402">
        <w:tc>
          <w:tcPr>
            <w:tcW w:w="9747" w:type="dxa"/>
            <w:gridSpan w:val="7"/>
            <w:shd w:val="clear" w:color="auto" w:fill="D9D9D9"/>
          </w:tcPr>
          <w:p w:rsidR="006B7402" w:rsidRPr="00AB0094" w:rsidRDefault="006B7402" w:rsidP="0061150B">
            <w:pPr>
              <w:pStyle w:val="a7"/>
              <w:ind w:right="240"/>
              <w:rPr>
                <w:rFonts w:ascii="Times New Roman" w:hAnsi="Times New Roman"/>
                <w:b/>
                <w:sz w:val="21"/>
                <w:szCs w:val="21"/>
              </w:rPr>
            </w:pPr>
            <w:r w:rsidRPr="00AB0094">
              <w:rPr>
                <w:rFonts w:ascii="Times New Roman" w:hAnsi="Times New Roman" w:hint="eastAsia"/>
                <w:b/>
                <w:sz w:val="21"/>
                <w:szCs w:val="21"/>
              </w:rPr>
              <w:t>订单信息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交易流水号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创建时间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要素包括：商品图片、商品名称。点击可查看商品详情页面。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规格</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已确认收货</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15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服务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商品总价（元）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例如：</w:t>
            </w:r>
            <w:r>
              <w:rPr>
                <w:rFonts w:ascii="Times New Roman" w:hAnsi="Times New Roman" w:hint="eastAsia"/>
                <w:sz w:val="21"/>
                <w:szCs w:val="21"/>
              </w:rPr>
              <w:t>30.00</w:t>
            </w:r>
            <w:r>
              <w:rPr>
                <w:rFonts w:ascii="Times New Roman" w:hAnsi="Times New Roman" w:hint="eastAsia"/>
                <w:sz w:val="21"/>
                <w:szCs w:val="21"/>
              </w:rPr>
              <w:t>（运费：</w:t>
            </w:r>
            <w:r>
              <w:rPr>
                <w:rFonts w:ascii="Times New Roman" w:hAnsi="Times New Roman" w:hint="eastAsia"/>
                <w:sz w:val="21"/>
                <w:szCs w:val="21"/>
              </w:rPr>
              <w:t>20.00</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订单总金额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ind w:left="454" w:right="240" w:firstLine="0"/>
      </w:pPr>
    </w:p>
    <w:p w:rsidR="006B7402" w:rsidRDefault="006B7402" w:rsidP="006B7402">
      <w:pPr>
        <w:pStyle w:val="4"/>
      </w:pPr>
      <w:r>
        <w:rPr>
          <w:rFonts w:hint="eastAsia"/>
        </w:rPr>
        <w:t>我的夺宝</w:t>
      </w:r>
    </w:p>
    <w:p w:rsidR="006B7402" w:rsidRDefault="006B7402" w:rsidP="006B7402">
      <w:pPr>
        <w:pStyle w:val="5"/>
        <w:ind w:left="142"/>
      </w:pPr>
      <w:r>
        <w:rPr>
          <w:rFonts w:hint="eastAsia"/>
        </w:rPr>
        <w:t>功能描述</w:t>
      </w:r>
    </w:p>
    <w:p w:rsidR="006B7402" w:rsidRPr="005859DE" w:rsidRDefault="006B7402" w:rsidP="006B7402">
      <w:r>
        <w:rPr>
          <w:rFonts w:hint="eastAsia"/>
        </w:rPr>
        <w:t>会员可以查看参与成功、幸运记录、正在进行、已结束的夺宝记录。</w:t>
      </w:r>
    </w:p>
    <w:p w:rsidR="006B7402" w:rsidRDefault="006B7402" w:rsidP="006B7402">
      <w:pPr>
        <w:pStyle w:val="5"/>
        <w:ind w:left="142"/>
      </w:pPr>
      <w:r>
        <w:rPr>
          <w:rFonts w:hint="eastAsia"/>
        </w:rPr>
        <w:t>业务流程</w:t>
      </w:r>
    </w:p>
    <w:p w:rsidR="006B7402" w:rsidRDefault="006B7402" w:rsidP="008B4BF2">
      <w:pPr>
        <w:pStyle w:val="af8"/>
        <w:numPr>
          <w:ilvl w:val="0"/>
          <w:numId w:val="93"/>
        </w:numPr>
        <w:ind w:leftChars="0" w:right="240" w:firstLineChars="0"/>
      </w:pPr>
      <w:r>
        <w:rPr>
          <w:rFonts w:hint="eastAsia"/>
        </w:rPr>
        <w:t>会员登录；</w:t>
      </w:r>
    </w:p>
    <w:p w:rsidR="006B7402" w:rsidRDefault="006B7402" w:rsidP="008B4BF2">
      <w:pPr>
        <w:pStyle w:val="af8"/>
        <w:numPr>
          <w:ilvl w:val="0"/>
          <w:numId w:val="93"/>
        </w:numPr>
        <w:ind w:leftChars="0" w:right="240" w:firstLineChars="0"/>
      </w:pPr>
      <w:r>
        <w:rPr>
          <w:rFonts w:hint="eastAsia"/>
        </w:rPr>
        <w:t>进入会员中心；</w:t>
      </w:r>
    </w:p>
    <w:p w:rsidR="006B7402" w:rsidRPr="006576AF" w:rsidRDefault="006B7402" w:rsidP="008B4BF2">
      <w:pPr>
        <w:pStyle w:val="af8"/>
        <w:numPr>
          <w:ilvl w:val="0"/>
          <w:numId w:val="93"/>
        </w:numPr>
        <w:ind w:leftChars="0" w:right="240" w:firstLineChars="0"/>
      </w:pPr>
      <w:r>
        <w:rPr>
          <w:rFonts w:hint="eastAsia"/>
        </w:rPr>
        <w:t>点击订单中心进入我的夺宝。</w:t>
      </w:r>
    </w:p>
    <w:p w:rsidR="006B7402" w:rsidRDefault="006B7402" w:rsidP="006B7402">
      <w:pPr>
        <w:pStyle w:val="5"/>
        <w:ind w:left="142"/>
      </w:pPr>
      <w:r>
        <w:rPr>
          <w:rFonts w:hint="eastAsia"/>
        </w:rPr>
        <w:t>业务规则</w:t>
      </w:r>
    </w:p>
    <w:p w:rsidR="006B7402" w:rsidRDefault="006B7402" w:rsidP="008B4BF2">
      <w:pPr>
        <w:pStyle w:val="af8"/>
        <w:numPr>
          <w:ilvl w:val="0"/>
          <w:numId w:val="94"/>
        </w:numPr>
        <w:ind w:leftChars="0" w:right="240" w:firstLineChars="0"/>
      </w:pPr>
      <w:r>
        <w:rPr>
          <w:rFonts w:hint="eastAsia"/>
        </w:rPr>
        <w:t>支持根据今天、最近</w:t>
      </w:r>
      <w:r>
        <w:rPr>
          <w:rFonts w:hint="eastAsia"/>
        </w:rPr>
        <w:t>7</w:t>
      </w:r>
      <w:r>
        <w:rPr>
          <w:rFonts w:hint="eastAsia"/>
        </w:rPr>
        <w:t>天、最近</w:t>
      </w:r>
      <w:r>
        <w:rPr>
          <w:rFonts w:hint="eastAsia"/>
        </w:rPr>
        <w:t>30</w:t>
      </w:r>
      <w:r>
        <w:rPr>
          <w:rFonts w:hint="eastAsia"/>
        </w:rPr>
        <w:t>天、最近</w:t>
      </w:r>
      <w:r>
        <w:rPr>
          <w:rFonts w:hint="eastAsia"/>
        </w:rPr>
        <w:t>3</w:t>
      </w:r>
      <w:r>
        <w:rPr>
          <w:rFonts w:hint="eastAsia"/>
        </w:rPr>
        <w:t>个月、最近</w:t>
      </w:r>
      <w:r>
        <w:rPr>
          <w:rFonts w:hint="eastAsia"/>
        </w:rPr>
        <w:t>1</w:t>
      </w:r>
      <w:r>
        <w:rPr>
          <w:rFonts w:hint="eastAsia"/>
        </w:rPr>
        <w:t>年筛选夺宝记录。</w:t>
      </w:r>
    </w:p>
    <w:p w:rsidR="006B7402" w:rsidRPr="006576AF" w:rsidRDefault="006B7402" w:rsidP="008B4BF2">
      <w:pPr>
        <w:pStyle w:val="af8"/>
        <w:numPr>
          <w:ilvl w:val="0"/>
          <w:numId w:val="94"/>
        </w:numPr>
        <w:ind w:leftChars="0" w:right="240" w:firstLineChars="0"/>
      </w:pPr>
      <w:r>
        <w:rPr>
          <w:rFonts w:hint="eastAsia"/>
        </w:rPr>
        <w:t>支持夺宝成功列表特殊显示，包括图标标识夺宝成功、背景色差异。</w:t>
      </w:r>
    </w:p>
    <w:p w:rsidR="006B7402" w:rsidRDefault="006B7402" w:rsidP="006B7402">
      <w:pPr>
        <w:pStyle w:val="5"/>
        <w:ind w:left="142"/>
      </w:pPr>
      <w:r>
        <w:rPr>
          <w:rFonts w:hint="eastAsia"/>
        </w:rPr>
        <w:t>页面要素</w:t>
      </w:r>
    </w:p>
    <w:p w:rsidR="006B7402" w:rsidRPr="00EF79F0" w:rsidRDefault="006B7402" w:rsidP="008B4BF2">
      <w:pPr>
        <w:pStyle w:val="af8"/>
        <w:numPr>
          <w:ilvl w:val="0"/>
          <w:numId w:val="95"/>
        </w:numPr>
        <w:ind w:leftChars="0" w:right="240" w:firstLineChars="0"/>
      </w:pPr>
      <w:r>
        <w:rPr>
          <w:rFonts w:hint="eastAsia"/>
        </w:rPr>
        <w:t>参与成功页面要素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r>
              <w:rPr>
                <w:rFonts w:ascii="Times New Roman" w:hAnsi="Times New Roman" w:hint="eastAsia"/>
                <w:sz w:val="21"/>
                <w:szCs w:val="21"/>
              </w:rPr>
              <w:t>/</w:t>
            </w:r>
            <w:r>
              <w:rPr>
                <w:rFonts w:ascii="Times New Roman" w:hAnsi="Times New Roman" w:hint="eastAsia"/>
                <w:sz w:val="21"/>
                <w:szCs w:val="21"/>
              </w:rPr>
              <w:t>店铺名称</w:t>
            </w:r>
            <w:r>
              <w:rPr>
                <w:rFonts w:ascii="Times New Roman" w:hAnsi="Times New Roman" w:hint="eastAsia"/>
                <w:sz w:val="21"/>
                <w:szCs w:val="21"/>
              </w:rPr>
              <w:t>/IM</w:t>
            </w:r>
            <w:r>
              <w:rPr>
                <w:rFonts w:ascii="Times New Roman" w:hAnsi="Times New Roman" w:hint="eastAsia"/>
                <w:sz w:val="21"/>
                <w:szCs w:val="21"/>
              </w:rPr>
              <w:t>图标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总需人次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获得者会员账号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本期参与人次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幸运号码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结束时间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期号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参与人次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查看夺宝号码，点击“查看夺宝号码”弹窗显示您本期的夺宝号码。</w:t>
            </w:r>
          </w:p>
        </w:tc>
      </w:tr>
    </w:tbl>
    <w:p w:rsidR="006B7402" w:rsidRDefault="006B7402" w:rsidP="008B4BF2">
      <w:pPr>
        <w:pStyle w:val="af8"/>
        <w:numPr>
          <w:ilvl w:val="0"/>
          <w:numId w:val="95"/>
        </w:numPr>
        <w:ind w:leftChars="0" w:right="240" w:firstLineChars="0"/>
      </w:pPr>
      <w:r>
        <w:rPr>
          <w:rFonts w:hint="eastAsia"/>
        </w:rPr>
        <w:t>幸运记录（夺宝状态：等待卖家发货）页面要素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r>
              <w:rPr>
                <w:rFonts w:ascii="Times New Roman" w:hAnsi="Times New Roman" w:hint="eastAsia"/>
                <w:sz w:val="21"/>
                <w:szCs w:val="21"/>
              </w:rPr>
              <w:t>/</w:t>
            </w:r>
            <w:r>
              <w:rPr>
                <w:rFonts w:ascii="Times New Roman" w:hAnsi="Times New Roman" w:hint="eastAsia"/>
                <w:sz w:val="21"/>
                <w:szCs w:val="21"/>
              </w:rPr>
              <w:t>店铺名称（点击进入商户店铺首页）</w:t>
            </w:r>
            <w:r>
              <w:rPr>
                <w:rFonts w:ascii="Times New Roman" w:hAnsi="Times New Roman" w:hint="eastAsia"/>
                <w:sz w:val="21"/>
                <w:szCs w:val="21"/>
              </w:rPr>
              <w:t>/IM</w:t>
            </w:r>
            <w:r>
              <w:rPr>
                <w:rFonts w:ascii="Times New Roman" w:hAnsi="Times New Roman" w:hint="eastAsia"/>
                <w:sz w:val="21"/>
                <w:szCs w:val="21"/>
              </w:rPr>
              <w:t>图标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总需人次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获得者会员账号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本期参与人次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幸运号码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结束时间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期号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参与人次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等待卖家发货</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夺宝状态包括：等待卖家发货、待收货、待评价、已评价、双方已评。</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查看夺宝号码，点击“查看夺宝号码”弹窗显示您本期的夺宝号码。</w:t>
            </w:r>
          </w:p>
        </w:tc>
      </w:tr>
    </w:tbl>
    <w:p w:rsidR="006B7402" w:rsidRDefault="006B7402" w:rsidP="008B4BF2">
      <w:pPr>
        <w:pStyle w:val="af8"/>
        <w:numPr>
          <w:ilvl w:val="0"/>
          <w:numId w:val="95"/>
        </w:numPr>
        <w:ind w:leftChars="0" w:right="240" w:firstLineChars="0"/>
      </w:pPr>
      <w:r>
        <w:rPr>
          <w:rFonts w:hint="eastAsia"/>
        </w:rPr>
        <w:t>幸运记录（夺宝状态：待收货）页面要素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r>
              <w:rPr>
                <w:rFonts w:ascii="Times New Roman" w:hAnsi="Times New Roman" w:hint="eastAsia"/>
                <w:sz w:val="21"/>
                <w:szCs w:val="21"/>
              </w:rPr>
              <w:t>/</w:t>
            </w:r>
            <w:r>
              <w:rPr>
                <w:rFonts w:ascii="Times New Roman" w:hAnsi="Times New Roman" w:hint="eastAsia"/>
                <w:sz w:val="21"/>
                <w:szCs w:val="21"/>
              </w:rPr>
              <w:t>店铺名称（点击进入商户店铺首页）</w:t>
            </w:r>
            <w:r>
              <w:rPr>
                <w:rFonts w:ascii="Times New Roman" w:hAnsi="Times New Roman" w:hint="eastAsia"/>
                <w:sz w:val="21"/>
                <w:szCs w:val="21"/>
              </w:rPr>
              <w:t>/IM</w:t>
            </w:r>
            <w:r>
              <w:rPr>
                <w:rFonts w:ascii="Times New Roman" w:hAnsi="Times New Roman" w:hint="eastAsia"/>
                <w:sz w:val="21"/>
                <w:szCs w:val="21"/>
              </w:rPr>
              <w:t>图标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总需人次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获得者会员账号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本期参与人次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幸运号码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结束时间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期号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参与人次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待收货</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夺宝状态包括：等待卖家发货、待收货、待评价、已评价、双方已评。可以点击“查看物流”查看物流状态。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查看夺宝号码</w:t>
            </w:r>
            <w:r>
              <w:rPr>
                <w:rFonts w:ascii="Times New Roman" w:hAnsi="Times New Roman" w:hint="eastAsia"/>
                <w:sz w:val="21"/>
                <w:szCs w:val="21"/>
              </w:rPr>
              <w:t>/</w:t>
            </w:r>
            <w:r>
              <w:rPr>
                <w:rFonts w:ascii="Times New Roman" w:hAnsi="Times New Roman" w:hint="eastAsia"/>
                <w:sz w:val="21"/>
                <w:szCs w:val="21"/>
              </w:rPr>
              <w:t>确认收货，点击“查看夺宝号码”弹窗显示您本期的夺宝号码。点击“确认收货”输入支付密码确认完成收货。</w:t>
            </w:r>
          </w:p>
        </w:tc>
      </w:tr>
    </w:tbl>
    <w:p w:rsidR="006B7402" w:rsidRDefault="006B7402" w:rsidP="008B4BF2">
      <w:pPr>
        <w:pStyle w:val="af8"/>
        <w:numPr>
          <w:ilvl w:val="0"/>
          <w:numId w:val="95"/>
        </w:numPr>
        <w:ind w:leftChars="0" w:right="240" w:firstLineChars="0"/>
      </w:pPr>
      <w:r>
        <w:rPr>
          <w:rFonts w:hint="eastAsia"/>
        </w:rPr>
        <w:t>幸运记录（夺宝状态：待评价）页面要素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r>
              <w:rPr>
                <w:rFonts w:ascii="Times New Roman" w:hAnsi="Times New Roman" w:hint="eastAsia"/>
                <w:sz w:val="21"/>
                <w:szCs w:val="21"/>
              </w:rPr>
              <w:t>/</w:t>
            </w:r>
            <w:r>
              <w:rPr>
                <w:rFonts w:ascii="Times New Roman" w:hAnsi="Times New Roman" w:hint="eastAsia"/>
                <w:sz w:val="21"/>
                <w:szCs w:val="21"/>
              </w:rPr>
              <w:t>店铺名称（点击进入商户店铺首页）</w:t>
            </w:r>
            <w:r>
              <w:rPr>
                <w:rFonts w:ascii="Times New Roman" w:hAnsi="Times New Roman" w:hint="eastAsia"/>
                <w:sz w:val="21"/>
                <w:szCs w:val="21"/>
              </w:rPr>
              <w:t>/IM</w:t>
            </w:r>
            <w:r>
              <w:rPr>
                <w:rFonts w:ascii="Times New Roman" w:hAnsi="Times New Roman" w:hint="eastAsia"/>
                <w:sz w:val="21"/>
                <w:szCs w:val="21"/>
              </w:rPr>
              <w:t>图标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总需人次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获得者会员账号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本期参与人次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幸运号码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结束时间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期号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参与人次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待评价</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夺宝状态包括：等待卖家发货、待收货、待评价、已评价、双方已评。可以点击“查看物流”查看物流状态。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查看夺宝号码</w:t>
            </w:r>
            <w:r>
              <w:rPr>
                <w:rFonts w:ascii="Times New Roman" w:hAnsi="Times New Roman" w:hint="eastAsia"/>
                <w:sz w:val="21"/>
                <w:szCs w:val="21"/>
              </w:rPr>
              <w:t>/</w:t>
            </w:r>
            <w:r>
              <w:rPr>
                <w:rFonts w:ascii="Times New Roman" w:hAnsi="Times New Roman" w:hint="eastAsia"/>
                <w:sz w:val="21"/>
                <w:szCs w:val="21"/>
              </w:rPr>
              <w:t>评价，点击“查看夺宝号码”弹窗显示您本期的夺宝号码。</w:t>
            </w:r>
          </w:p>
        </w:tc>
      </w:tr>
    </w:tbl>
    <w:p w:rsidR="006B7402" w:rsidRDefault="006B7402" w:rsidP="008B4BF2">
      <w:pPr>
        <w:pStyle w:val="af8"/>
        <w:numPr>
          <w:ilvl w:val="0"/>
          <w:numId w:val="95"/>
        </w:numPr>
        <w:ind w:leftChars="0" w:right="240" w:firstLineChars="0"/>
      </w:pPr>
      <w:r>
        <w:rPr>
          <w:rFonts w:hint="eastAsia"/>
        </w:rPr>
        <w:t>正在进行页面要素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r>
              <w:rPr>
                <w:rFonts w:ascii="Times New Roman" w:hAnsi="Times New Roman" w:hint="eastAsia"/>
                <w:sz w:val="21"/>
                <w:szCs w:val="21"/>
              </w:rPr>
              <w:t>/</w:t>
            </w:r>
            <w:r>
              <w:rPr>
                <w:rFonts w:ascii="Times New Roman" w:hAnsi="Times New Roman" w:hint="eastAsia"/>
                <w:sz w:val="21"/>
                <w:szCs w:val="21"/>
              </w:rPr>
              <w:t>店铺名称（点击进入商户店铺首页）</w:t>
            </w:r>
            <w:r>
              <w:rPr>
                <w:rFonts w:ascii="Times New Roman" w:hAnsi="Times New Roman" w:hint="eastAsia"/>
                <w:sz w:val="21"/>
                <w:szCs w:val="21"/>
              </w:rPr>
              <w:t>/IM</w:t>
            </w:r>
            <w:r>
              <w:rPr>
                <w:rFonts w:ascii="Times New Roman" w:hAnsi="Times New Roman" w:hint="eastAsia"/>
                <w:sz w:val="21"/>
                <w:szCs w:val="21"/>
              </w:rPr>
              <w:t>图标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总需人次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进度条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已完成百分比进度，属于人次。</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期号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参与人次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正在进行</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夺宝状态包括：正在进行、等待卖家发货、待收货、待评价、已评价、双方已评。</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查看夺宝号码</w:t>
            </w:r>
            <w:r>
              <w:rPr>
                <w:rFonts w:ascii="Times New Roman" w:hAnsi="Times New Roman" w:hint="eastAsia"/>
                <w:sz w:val="21"/>
                <w:szCs w:val="21"/>
              </w:rPr>
              <w:t>/</w:t>
            </w:r>
            <w:r>
              <w:rPr>
                <w:rFonts w:ascii="Times New Roman" w:hAnsi="Times New Roman" w:hint="eastAsia"/>
                <w:sz w:val="21"/>
                <w:szCs w:val="21"/>
              </w:rPr>
              <w:t>评价，点击“查看夺宝号码”弹窗显示您本期的夺宝号码。点击“追加人次”可以继续购买。</w:t>
            </w:r>
          </w:p>
        </w:tc>
      </w:tr>
    </w:tbl>
    <w:p w:rsidR="006B7402" w:rsidRPr="00F47592" w:rsidRDefault="006B7402" w:rsidP="006B7402">
      <w:pPr>
        <w:ind w:left="425" w:right="240" w:firstLine="0"/>
      </w:pPr>
    </w:p>
    <w:p w:rsidR="006B7402" w:rsidRDefault="006B7402" w:rsidP="008B4BF2">
      <w:pPr>
        <w:pStyle w:val="af8"/>
        <w:numPr>
          <w:ilvl w:val="0"/>
          <w:numId w:val="95"/>
        </w:numPr>
        <w:ind w:leftChars="0" w:right="240" w:firstLineChars="0"/>
      </w:pPr>
      <w:r>
        <w:rPr>
          <w:rFonts w:hint="eastAsia"/>
        </w:rPr>
        <w:t>已结束页面要素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w:t>
            </w:r>
            <w:r>
              <w:rPr>
                <w:b/>
                <w:color w:val="000000"/>
                <w:sz w:val="21"/>
                <w:szCs w:val="21"/>
              </w:rPr>
              <w:lastRenderedPageBreak/>
              <w:t>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lastRenderedPageBreak/>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w:t>
            </w:r>
            <w:r>
              <w:rPr>
                <w:b/>
                <w:color w:val="000000"/>
                <w:sz w:val="21"/>
                <w:szCs w:val="21"/>
              </w:rPr>
              <w:lastRenderedPageBreak/>
              <w:t>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w:t>
            </w:r>
            <w:r>
              <w:rPr>
                <w:b/>
                <w:color w:val="000000"/>
                <w:sz w:val="21"/>
                <w:szCs w:val="21"/>
              </w:rPr>
              <w:lastRenderedPageBreak/>
              <w:t>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是否必</w:t>
            </w:r>
            <w:r>
              <w:rPr>
                <w:b/>
                <w:color w:val="000000"/>
                <w:sz w:val="21"/>
                <w:szCs w:val="21"/>
              </w:rPr>
              <w:lastRenderedPageBreak/>
              <w:t>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lastRenderedPageBreak/>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lastRenderedPageBreak/>
              <w:t>订单编号</w:t>
            </w:r>
            <w:r>
              <w:rPr>
                <w:rFonts w:ascii="Times New Roman" w:hAnsi="Times New Roman" w:hint="eastAsia"/>
                <w:sz w:val="21"/>
                <w:szCs w:val="21"/>
              </w:rPr>
              <w:t>/</w:t>
            </w:r>
            <w:r>
              <w:rPr>
                <w:rFonts w:ascii="Times New Roman" w:hAnsi="Times New Roman" w:hint="eastAsia"/>
                <w:sz w:val="21"/>
                <w:szCs w:val="21"/>
              </w:rPr>
              <w:t>店铺名称</w:t>
            </w:r>
            <w:r>
              <w:rPr>
                <w:rFonts w:ascii="Times New Roman" w:hAnsi="Times New Roman" w:hint="eastAsia"/>
                <w:sz w:val="21"/>
                <w:szCs w:val="21"/>
              </w:rPr>
              <w:t>/IM</w:t>
            </w:r>
            <w:r>
              <w:rPr>
                <w:rFonts w:ascii="Times New Roman" w:hAnsi="Times New Roman" w:hint="eastAsia"/>
                <w:sz w:val="21"/>
                <w:szCs w:val="21"/>
              </w:rPr>
              <w:t>图标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总需人次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获得者会员账号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本期参与人次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幸运号码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结束时间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期号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参与人次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已完成</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查看夺宝号码，点击“查看夺宝号码”弹窗显示您本期的夺宝号码。</w:t>
            </w:r>
          </w:p>
        </w:tc>
      </w:tr>
    </w:tbl>
    <w:p w:rsidR="006B7402" w:rsidRPr="00F81632" w:rsidRDefault="006B7402" w:rsidP="006B7402">
      <w:pPr>
        <w:rPr>
          <w:b/>
        </w:rPr>
      </w:pPr>
    </w:p>
    <w:p w:rsidR="006B7402" w:rsidRPr="00D637EC" w:rsidRDefault="006B7402" w:rsidP="006B7402">
      <w:pPr>
        <w:pStyle w:val="4"/>
        <w:ind w:right="240"/>
      </w:pPr>
      <w:r w:rsidRPr="00D637EC">
        <w:rPr>
          <w:rFonts w:hint="eastAsia"/>
        </w:rPr>
        <w:t>商品</w:t>
      </w:r>
      <w:r>
        <w:rPr>
          <w:rFonts w:hint="eastAsia"/>
        </w:rPr>
        <w:t>评价</w:t>
      </w:r>
    </w:p>
    <w:p w:rsidR="006B7402" w:rsidRDefault="006B7402" w:rsidP="006B7402">
      <w:pPr>
        <w:pStyle w:val="5"/>
        <w:ind w:left="142" w:right="240"/>
      </w:pPr>
      <w:r>
        <w:t>功能描述</w:t>
      </w:r>
    </w:p>
    <w:p w:rsidR="006B7402" w:rsidRPr="00812833" w:rsidRDefault="006B7402" w:rsidP="006B7402">
      <w:pPr>
        <w:ind w:right="240"/>
      </w:pPr>
      <w:r>
        <w:rPr>
          <w:rFonts w:hint="eastAsia"/>
        </w:rPr>
        <w:t>会员通过该功能，对</w:t>
      </w:r>
      <w:r w:rsidRPr="00812833">
        <w:rPr>
          <w:rFonts w:hint="eastAsia"/>
        </w:rPr>
        <w:t>所有已评价的商品记录进行查看、删除、查看回复记录</w:t>
      </w:r>
      <w:r>
        <w:rPr>
          <w:rFonts w:hint="eastAsia"/>
        </w:rPr>
        <w:t>。</w:t>
      </w:r>
    </w:p>
    <w:p w:rsidR="006B7402" w:rsidRDefault="006B7402" w:rsidP="006B7402">
      <w:pPr>
        <w:pStyle w:val="5"/>
        <w:ind w:left="142" w:right="240"/>
      </w:pPr>
      <w:r>
        <w:rPr>
          <w:rFonts w:hint="eastAsia"/>
        </w:rPr>
        <w:t>业务流程</w:t>
      </w:r>
    </w:p>
    <w:p w:rsidR="006B7402" w:rsidRDefault="006B7402" w:rsidP="006B7402">
      <w:r>
        <w:object w:dxaOrig="1785" w:dyaOrig="8639">
          <v:shape id="_x0000_i1031" type="#_x0000_t75" style="width:89.4pt;height:6in" o:ole="">
            <v:imagedata r:id="rId53" o:title=""/>
          </v:shape>
          <o:OLEObject Type="Embed" ProgID="Visio.Drawing.11" ShapeID="_x0000_i1031" DrawAspect="Content" ObjectID="_1525864887" r:id="rId54"/>
        </w:object>
      </w:r>
    </w:p>
    <w:p w:rsidR="006B7402" w:rsidRDefault="006B7402" w:rsidP="008B4BF2">
      <w:pPr>
        <w:pStyle w:val="af8"/>
        <w:numPr>
          <w:ilvl w:val="0"/>
          <w:numId w:val="96"/>
        </w:numPr>
        <w:ind w:leftChars="0" w:right="240" w:firstLineChars="0"/>
      </w:pPr>
      <w:r>
        <w:rPr>
          <w:rFonts w:hint="eastAsia"/>
        </w:rPr>
        <w:t>会员对交易成功的订单发起评价；</w:t>
      </w:r>
    </w:p>
    <w:p w:rsidR="006B7402" w:rsidRDefault="006B7402" w:rsidP="008B4BF2">
      <w:pPr>
        <w:pStyle w:val="af8"/>
        <w:numPr>
          <w:ilvl w:val="0"/>
          <w:numId w:val="96"/>
        </w:numPr>
        <w:ind w:leftChars="0" w:right="240" w:firstLineChars="0"/>
      </w:pPr>
      <w:r>
        <w:rPr>
          <w:rFonts w:hint="eastAsia"/>
        </w:rPr>
        <w:t>选择信用等级好、中、差；</w:t>
      </w:r>
    </w:p>
    <w:p w:rsidR="006B7402" w:rsidRDefault="006B7402" w:rsidP="008B4BF2">
      <w:pPr>
        <w:pStyle w:val="af8"/>
        <w:numPr>
          <w:ilvl w:val="0"/>
          <w:numId w:val="96"/>
        </w:numPr>
        <w:ind w:leftChars="0" w:right="240" w:firstLineChars="0"/>
      </w:pPr>
      <w:r>
        <w:rPr>
          <w:rFonts w:hint="eastAsia"/>
        </w:rPr>
        <w:t>输入评价内容；</w:t>
      </w:r>
    </w:p>
    <w:p w:rsidR="006B7402" w:rsidRDefault="006B7402" w:rsidP="008B4BF2">
      <w:pPr>
        <w:pStyle w:val="af8"/>
        <w:numPr>
          <w:ilvl w:val="0"/>
          <w:numId w:val="96"/>
        </w:numPr>
        <w:ind w:leftChars="0" w:right="240" w:firstLineChars="0"/>
      </w:pPr>
      <w:r>
        <w:rPr>
          <w:rFonts w:hint="eastAsia"/>
        </w:rPr>
        <w:t>对店铺评分，包括商品与描述相符、卖家的服务态度、卖家的发货速度</w:t>
      </w:r>
      <w:r w:rsidRPr="00424E55">
        <w:rPr>
          <w:rFonts w:hint="eastAsia"/>
          <w:color w:val="0D2FD9"/>
        </w:rPr>
        <w:t>、物流服务</w:t>
      </w:r>
      <w:r>
        <w:rPr>
          <w:rFonts w:hint="eastAsia"/>
        </w:rPr>
        <w:t>；</w:t>
      </w:r>
    </w:p>
    <w:p w:rsidR="006B7402" w:rsidRPr="00424E55" w:rsidRDefault="006B7402" w:rsidP="008B4BF2">
      <w:pPr>
        <w:pStyle w:val="af8"/>
        <w:numPr>
          <w:ilvl w:val="0"/>
          <w:numId w:val="96"/>
        </w:numPr>
        <w:ind w:leftChars="0" w:right="240" w:firstLineChars="0"/>
        <w:rPr>
          <w:color w:val="0D2FD9"/>
        </w:rPr>
      </w:pPr>
      <w:r w:rsidRPr="00424E55">
        <w:rPr>
          <w:color w:val="0D2FD9"/>
        </w:rPr>
        <w:t>追加评价；</w:t>
      </w:r>
    </w:p>
    <w:p w:rsidR="006B7402" w:rsidRPr="00F71C90" w:rsidRDefault="006B7402" w:rsidP="008B4BF2">
      <w:pPr>
        <w:pStyle w:val="af8"/>
        <w:numPr>
          <w:ilvl w:val="0"/>
          <w:numId w:val="96"/>
        </w:numPr>
        <w:ind w:leftChars="0" w:right="240" w:firstLineChars="0"/>
      </w:pPr>
      <w:r>
        <w:rPr>
          <w:rFonts w:hint="eastAsia"/>
        </w:rPr>
        <w:t>评论结束。</w:t>
      </w:r>
    </w:p>
    <w:p w:rsidR="006B7402" w:rsidRDefault="006B7402" w:rsidP="006B7402">
      <w:pPr>
        <w:pStyle w:val="5"/>
        <w:ind w:left="142" w:right="240"/>
      </w:pPr>
      <w:r>
        <w:rPr>
          <w:rFonts w:hint="eastAsia"/>
        </w:rPr>
        <w:t>业务规则</w:t>
      </w:r>
    </w:p>
    <w:p w:rsidR="006B7402" w:rsidRDefault="006B7402" w:rsidP="008B4BF2">
      <w:pPr>
        <w:pStyle w:val="af8"/>
        <w:numPr>
          <w:ilvl w:val="0"/>
          <w:numId w:val="97"/>
        </w:numPr>
        <w:ind w:leftChars="0" w:right="240" w:firstLineChars="0"/>
      </w:pPr>
      <w:r>
        <w:rPr>
          <w:rFonts w:hint="eastAsia"/>
        </w:rPr>
        <w:lastRenderedPageBreak/>
        <w:t>支持按照评价（全部、好评、中评、差评）、评论（全部、有内容、无内容）搜索评价。</w:t>
      </w:r>
    </w:p>
    <w:p w:rsidR="006B7402" w:rsidRDefault="006B7402" w:rsidP="008B4BF2">
      <w:pPr>
        <w:pStyle w:val="af8"/>
        <w:numPr>
          <w:ilvl w:val="0"/>
          <w:numId w:val="97"/>
        </w:numPr>
        <w:ind w:leftChars="0" w:right="240" w:firstLineChars="0"/>
      </w:pPr>
      <w:r>
        <w:rPr>
          <w:rFonts w:hint="eastAsia"/>
        </w:rPr>
        <w:t>支持删除评价；</w:t>
      </w:r>
    </w:p>
    <w:p w:rsidR="006B7402" w:rsidRPr="00DD2FEC" w:rsidRDefault="006B7402" w:rsidP="008B4BF2">
      <w:pPr>
        <w:pStyle w:val="af8"/>
        <w:numPr>
          <w:ilvl w:val="0"/>
          <w:numId w:val="97"/>
        </w:numPr>
        <w:ind w:leftChars="0" w:right="240" w:firstLineChars="0"/>
      </w:pPr>
      <w:r>
        <w:rPr>
          <w:rFonts w:hint="eastAsia"/>
        </w:rPr>
        <w:t>已好评不可修改，中差评可在</w:t>
      </w:r>
      <w:r>
        <w:rPr>
          <w:rFonts w:hint="eastAsia"/>
        </w:rPr>
        <w:t>30</w:t>
      </w:r>
      <w:r>
        <w:rPr>
          <w:rFonts w:hint="eastAsia"/>
        </w:rPr>
        <w:t>天内，可删除或修改为好评。</w:t>
      </w:r>
    </w:p>
    <w:p w:rsidR="006B7402" w:rsidRDefault="006B7402" w:rsidP="006B7402">
      <w:pPr>
        <w:pStyle w:val="5"/>
        <w:ind w:left="142" w:right="240"/>
      </w:pPr>
      <w:r>
        <w:rPr>
          <w:rFonts w:hint="eastAsia"/>
        </w:rPr>
        <w:t>页面要素</w:t>
      </w:r>
    </w:p>
    <w:p w:rsidR="006B7402" w:rsidRDefault="006B7402" w:rsidP="008B4BF2">
      <w:pPr>
        <w:pStyle w:val="af8"/>
        <w:numPr>
          <w:ilvl w:val="0"/>
          <w:numId w:val="98"/>
        </w:numPr>
        <w:ind w:leftChars="0" w:right="240" w:firstLineChars="0"/>
      </w:pPr>
      <w:r>
        <w:rPr>
          <w:rFonts w:hint="eastAsia"/>
        </w:rPr>
        <w:t>发表评论</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9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卖家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9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点击进入商品详情。</w:t>
            </w:r>
          </w:p>
        </w:tc>
      </w:tr>
      <w:tr w:rsidR="006B7402" w:rsidTr="0061150B">
        <w:tc>
          <w:tcPr>
            <w:tcW w:w="675" w:type="dxa"/>
          </w:tcPr>
          <w:p w:rsidR="006B7402" w:rsidRDefault="006B7402" w:rsidP="008B4BF2">
            <w:pPr>
              <w:numPr>
                <w:ilvl w:val="0"/>
                <w:numId w:val="9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点击进入商品详情。</w:t>
            </w:r>
          </w:p>
        </w:tc>
      </w:tr>
      <w:tr w:rsidR="006B7402" w:rsidTr="0061150B">
        <w:tc>
          <w:tcPr>
            <w:tcW w:w="675" w:type="dxa"/>
          </w:tcPr>
          <w:p w:rsidR="006B7402" w:rsidRDefault="006B7402" w:rsidP="008B4BF2">
            <w:pPr>
              <w:numPr>
                <w:ilvl w:val="0"/>
                <w:numId w:val="9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商品规格</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9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信用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好，卖家</w:t>
            </w:r>
            <w:r>
              <w:rPr>
                <w:rFonts w:ascii="Times New Roman" w:hAnsi="Times New Roman" w:hint="eastAsia"/>
                <w:sz w:val="21"/>
                <w:szCs w:val="21"/>
              </w:rPr>
              <w:t>+1</w:t>
            </w:r>
            <w:r>
              <w:rPr>
                <w:rFonts w:ascii="Times New Roman" w:hAnsi="Times New Roman" w:hint="eastAsia"/>
                <w:sz w:val="21"/>
                <w:szCs w:val="21"/>
              </w:rPr>
              <w:t>分（</w:t>
            </w:r>
            <w:r w:rsidRPr="00486C5C">
              <w:rPr>
                <w:rFonts w:ascii="Times New Roman" w:hAnsi="Times New Roman"/>
                <w:sz w:val="21"/>
                <w:szCs w:val="21"/>
              </w:rPr>
              <w:t>好评无法修改和删除，请验货后再对商品和购物感受做出评论。</w:t>
            </w:r>
            <w:r>
              <w:rPr>
                <w:rFonts w:ascii="Times New Roman" w:hAnsi="Times New Roman" w:hint="eastAsia"/>
                <w:sz w:val="21"/>
                <w:szCs w:val="21"/>
              </w:rPr>
              <w:t>）；</w:t>
            </w:r>
          </w:p>
          <w:p w:rsidR="006B7402" w:rsidRPr="00486C5C" w:rsidRDefault="006B7402" w:rsidP="0061150B">
            <w:pPr>
              <w:pStyle w:val="ad"/>
              <w:spacing w:before="0" w:beforeAutospacing="0" w:after="0" w:afterAutospacing="0" w:line="270" w:lineRule="atLeast"/>
              <w:rPr>
                <w:rFonts w:ascii="Times New Roman" w:hAnsi="Times New Roman" w:cs="Times New Roman"/>
                <w:sz w:val="21"/>
                <w:szCs w:val="21"/>
              </w:rPr>
            </w:pPr>
            <w:r w:rsidRPr="00486C5C">
              <w:rPr>
                <w:rFonts w:ascii="Times New Roman" w:hAnsi="Times New Roman" w:cs="Times New Roman" w:hint="eastAsia"/>
                <w:sz w:val="21"/>
                <w:szCs w:val="21"/>
              </w:rPr>
              <w:t>中，卖家不加分（</w:t>
            </w:r>
            <w:r w:rsidRPr="00486C5C">
              <w:rPr>
                <w:rFonts w:ascii="Times New Roman" w:hAnsi="Times New Roman" w:cs="Times New Roman"/>
                <w:sz w:val="21"/>
                <w:szCs w:val="21"/>
              </w:rPr>
              <w:t>很抱歉没能给您带来良好的购物体验，如有不满，您可联系卖家协商或发起售后维权。</w:t>
            </w:r>
          </w:p>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w:t>
            </w:r>
          </w:p>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差，卖家</w:t>
            </w:r>
            <w:r>
              <w:rPr>
                <w:rFonts w:ascii="Times New Roman" w:hAnsi="Times New Roman" w:hint="eastAsia"/>
                <w:sz w:val="21"/>
                <w:szCs w:val="21"/>
              </w:rPr>
              <w:t>-1</w:t>
            </w:r>
            <w:r>
              <w:rPr>
                <w:rFonts w:ascii="Times New Roman" w:hAnsi="Times New Roman" w:hint="eastAsia"/>
                <w:sz w:val="21"/>
                <w:szCs w:val="21"/>
              </w:rPr>
              <w:t>分（</w:t>
            </w:r>
            <w:r w:rsidRPr="00486C5C">
              <w:rPr>
                <w:rFonts w:ascii="Times New Roman" w:hAnsi="Times New Roman"/>
                <w:sz w:val="21"/>
                <w:szCs w:val="21"/>
              </w:rPr>
              <w:t>很抱歉没能给您带来良好的购物体验，如有不满，您可联系卖家协商或发起售后维权。</w:t>
            </w:r>
            <w:r>
              <w:rPr>
                <w:rFonts w:ascii="Times New Roman" w:hAnsi="Times New Roman" w:hint="eastAsia"/>
                <w:sz w:val="21"/>
                <w:szCs w:val="21"/>
              </w:rPr>
              <w:t>）。</w:t>
            </w:r>
          </w:p>
        </w:tc>
      </w:tr>
      <w:tr w:rsidR="006B7402" w:rsidTr="0061150B">
        <w:tc>
          <w:tcPr>
            <w:tcW w:w="675" w:type="dxa"/>
          </w:tcPr>
          <w:p w:rsidR="006B7402" w:rsidRDefault="006B7402" w:rsidP="008B4BF2">
            <w:pPr>
              <w:numPr>
                <w:ilvl w:val="0"/>
                <w:numId w:val="9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评价内容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9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晒照片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点击“晒照片”上传图片。</w:t>
            </w:r>
          </w:p>
        </w:tc>
      </w:tr>
      <w:tr w:rsidR="006B7402" w:rsidTr="006B7402">
        <w:tc>
          <w:tcPr>
            <w:tcW w:w="9747" w:type="dxa"/>
            <w:gridSpan w:val="7"/>
            <w:shd w:val="clear" w:color="auto" w:fill="D9D9D9"/>
          </w:tcPr>
          <w:p w:rsidR="006B7402" w:rsidRPr="00BE76D0" w:rsidRDefault="006B7402" w:rsidP="0061150B">
            <w:pPr>
              <w:pStyle w:val="a7"/>
              <w:tabs>
                <w:tab w:val="left" w:pos="810"/>
              </w:tabs>
              <w:ind w:right="240"/>
              <w:jc w:val="left"/>
              <w:rPr>
                <w:rFonts w:ascii="Times New Roman" w:hAnsi="Times New Roman"/>
                <w:b/>
                <w:sz w:val="21"/>
                <w:szCs w:val="21"/>
              </w:rPr>
            </w:pPr>
            <w:r w:rsidRPr="00BE76D0">
              <w:rPr>
                <w:rFonts w:ascii="Times New Roman" w:hAnsi="Times New Roman" w:hint="eastAsia"/>
                <w:b/>
                <w:sz w:val="21"/>
                <w:szCs w:val="21"/>
              </w:rPr>
              <w:t>店铺动态评分</w:t>
            </w:r>
          </w:p>
        </w:tc>
      </w:tr>
      <w:tr w:rsidR="006B7402" w:rsidTr="0061150B">
        <w:tc>
          <w:tcPr>
            <w:tcW w:w="675" w:type="dxa"/>
          </w:tcPr>
          <w:p w:rsidR="006B7402" w:rsidRDefault="006B7402" w:rsidP="008B4BF2">
            <w:pPr>
              <w:numPr>
                <w:ilvl w:val="0"/>
                <w:numId w:val="9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宝贝与描述相符</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vMerge w:val="restart"/>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用星表示选项；</w:t>
            </w:r>
          </w:p>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1</w:t>
            </w:r>
            <w:r>
              <w:rPr>
                <w:rFonts w:ascii="Times New Roman" w:hAnsi="Times New Roman" w:hint="eastAsia"/>
                <w:sz w:val="21"/>
                <w:szCs w:val="21"/>
              </w:rPr>
              <w:t>星：</w:t>
            </w:r>
            <w:r>
              <w:rPr>
                <w:rFonts w:ascii="Times New Roman" w:hAnsi="Times New Roman" w:hint="eastAsia"/>
                <w:sz w:val="21"/>
                <w:szCs w:val="21"/>
              </w:rPr>
              <w:t>1</w:t>
            </w:r>
            <w:r>
              <w:rPr>
                <w:rFonts w:ascii="Times New Roman" w:hAnsi="Times New Roman" w:hint="eastAsia"/>
                <w:sz w:val="21"/>
                <w:szCs w:val="21"/>
              </w:rPr>
              <w:t>分，很不满意，差的太离谱，与卖家描述的验证不符，非</w:t>
            </w:r>
            <w:r>
              <w:rPr>
                <w:rFonts w:ascii="Times New Roman" w:hAnsi="Times New Roman" w:hint="eastAsia"/>
                <w:sz w:val="21"/>
                <w:szCs w:val="21"/>
              </w:rPr>
              <w:lastRenderedPageBreak/>
              <w:t>常不满；</w:t>
            </w:r>
          </w:p>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2</w:t>
            </w:r>
            <w:r>
              <w:rPr>
                <w:rFonts w:ascii="Times New Roman" w:hAnsi="Times New Roman" w:hint="eastAsia"/>
                <w:sz w:val="21"/>
                <w:szCs w:val="21"/>
              </w:rPr>
              <w:t>星：</w:t>
            </w:r>
            <w:r>
              <w:rPr>
                <w:rFonts w:ascii="Times New Roman" w:hAnsi="Times New Roman" w:hint="eastAsia"/>
                <w:sz w:val="21"/>
                <w:szCs w:val="21"/>
              </w:rPr>
              <w:t>2</w:t>
            </w:r>
            <w:r>
              <w:rPr>
                <w:rFonts w:ascii="Times New Roman" w:hAnsi="Times New Roman" w:hint="eastAsia"/>
                <w:sz w:val="21"/>
                <w:szCs w:val="21"/>
              </w:rPr>
              <w:t>分，不满意，部分有破损，与卖家的描述不符，不满意；</w:t>
            </w:r>
          </w:p>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3</w:t>
            </w:r>
            <w:r>
              <w:rPr>
                <w:rFonts w:ascii="Times New Roman" w:hAnsi="Times New Roman" w:hint="eastAsia"/>
                <w:sz w:val="21"/>
                <w:szCs w:val="21"/>
              </w:rPr>
              <w:t>星：</w:t>
            </w:r>
            <w:r>
              <w:rPr>
                <w:rFonts w:ascii="Times New Roman" w:hAnsi="Times New Roman" w:hint="eastAsia"/>
                <w:sz w:val="21"/>
                <w:szCs w:val="21"/>
              </w:rPr>
              <w:t>3</w:t>
            </w:r>
            <w:r>
              <w:rPr>
                <w:rFonts w:ascii="Times New Roman" w:hAnsi="Times New Roman" w:hint="eastAsia"/>
                <w:sz w:val="21"/>
                <w:szCs w:val="21"/>
              </w:rPr>
              <w:t>分，一般，质量一般，没有卖家描述的那么好；</w:t>
            </w:r>
          </w:p>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4</w:t>
            </w:r>
            <w:r>
              <w:rPr>
                <w:rFonts w:ascii="Times New Roman" w:hAnsi="Times New Roman" w:hint="eastAsia"/>
                <w:sz w:val="21"/>
                <w:szCs w:val="21"/>
              </w:rPr>
              <w:t>星：</w:t>
            </w:r>
            <w:r>
              <w:rPr>
                <w:rFonts w:ascii="Times New Roman" w:hAnsi="Times New Roman" w:hint="eastAsia"/>
                <w:sz w:val="21"/>
                <w:szCs w:val="21"/>
              </w:rPr>
              <w:t>4</w:t>
            </w:r>
            <w:r>
              <w:rPr>
                <w:rFonts w:ascii="Times New Roman" w:hAnsi="Times New Roman" w:hint="eastAsia"/>
                <w:sz w:val="21"/>
                <w:szCs w:val="21"/>
              </w:rPr>
              <w:t>分，满意，质量不错，与卖家描述的基本一致，还是挺满意的；</w:t>
            </w:r>
          </w:p>
          <w:p w:rsidR="006B7402" w:rsidRPr="000777F1" w:rsidRDefault="006B7402" w:rsidP="0061150B">
            <w:pPr>
              <w:pStyle w:val="a7"/>
              <w:ind w:right="240"/>
              <w:rPr>
                <w:rFonts w:ascii="Times New Roman" w:hAnsi="Times New Roman"/>
                <w:sz w:val="21"/>
                <w:szCs w:val="21"/>
              </w:rPr>
            </w:pPr>
            <w:r>
              <w:rPr>
                <w:rFonts w:ascii="Times New Roman" w:hAnsi="Times New Roman" w:hint="eastAsia"/>
                <w:sz w:val="21"/>
                <w:szCs w:val="21"/>
              </w:rPr>
              <w:t>5</w:t>
            </w:r>
            <w:r>
              <w:rPr>
                <w:rFonts w:ascii="Times New Roman" w:hAnsi="Times New Roman" w:hint="eastAsia"/>
                <w:sz w:val="21"/>
                <w:szCs w:val="21"/>
              </w:rPr>
              <w:t>星：</w:t>
            </w:r>
            <w:r>
              <w:rPr>
                <w:rFonts w:ascii="Times New Roman" w:hAnsi="Times New Roman" w:hint="eastAsia"/>
                <w:sz w:val="21"/>
                <w:szCs w:val="21"/>
              </w:rPr>
              <w:t>5</w:t>
            </w:r>
            <w:r>
              <w:rPr>
                <w:rFonts w:ascii="Times New Roman" w:hAnsi="Times New Roman" w:hint="eastAsia"/>
                <w:sz w:val="21"/>
                <w:szCs w:val="21"/>
              </w:rPr>
              <w:t>分，很满意，质量非常好，与卖家描述完全一致，非常满意。</w:t>
            </w:r>
          </w:p>
          <w:p w:rsidR="006B7402" w:rsidRPr="00D95BC1"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9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卖家的服务态度</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vMerge/>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9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卖家的发货速度</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vMerge/>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Pr="00424E55" w:rsidRDefault="006B7402" w:rsidP="008B4BF2">
            <w:pPr>
              <w:numPr>
                <w:ilvl w:val="0"/>
                <w:numId w:val="99"/>
              </w:numPr>
              <w:spacing w:line="240" w:lineRule="auto"/>
              <w:ind w:right="240"/>
              <w:rPr>
                <w:color w:val="0D2FD9"/>
                <w:sz w:val="21"/>
                <w:szCs w:val="21"/>
              </w:rPr>
            </w:pPr>
          </w:p>
        </w:tc>
        <w:tc>
          <w:tcPr>
            <w:tcW w:w="1701" w:type="dxa"/>
          </w:tcPr>
          <w:p w:rsidR="006B7402" w:rsidRPr="00424E55" w:rsidRDefault="006B7402" w:rsidP="0061150B">
            <w:pPr>
              <w:pStyle w:val="a7"/>
              <w:ind w:right="240"/>
              <w:rPr>
                <w:rFonts w:ascii="Times New Roman" w:hAnsi="Times New Roman"/>
                <w:color w:val="0D2FD9"/>
                <w:sz w:val="21"/>
                <w:szCs w:val="21"/>
              </w:rPr>
            </w:pPr>
            <w:r w:rsidRPr="00424E55">
              <w:rPr>
                <w:rFonts w:ascii="Times New Roman" w:hAnsi="Times New Roman"/>
                <w:color w:val="0D2FD9"/>
                <w:sz w:val="21"/>
                <w:szCs w:val="21"/>
              </w:rPr>
              <w:t>物流服务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vMerge/>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9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发表评论</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点击“发表评论”页面显示“</w:t>
            </w:r>
            <w:r w:rsidRPr="005E7E4C">
              <w:rPr>
                <w:rFonts w:ascii="Times New Roman" w:hAnsi="Times New Roman"/>
                <w:sz w:val="21"/>
                <w:szCs w:val="21"/>
              </w:rPr>
              <w:t>店铺评分成功！信用评价成功</w:t>
            </w:r>
            <w:r w:rsidRPr="005E7E4C">
              <w:rPr>
                <w:rFonts w:ascii="Times New Roman" w:hAnsi="Times New Roman"/>
                <w:sz w:val="21"/>
                <w:szCs w:val="21"/>
              </w:rPr>
              <w:t>1</w:t>
            </w:r>
            <w:r w:rsidRPr="005E7E4C">
              <w:rPr>
                <w:rFonts w:ascii="Times New Roman" w:hAnsi="Times New Roman"/>
                <w:sz w:val="21"/>
                <w:szCs w:val="21"/>
              </w:rPr>
              <w:t>个！</w:t>
            </w:r>
            <w:r>
              <w:rPr>
                <w:rFonts w:ascii="Times New Roman" w:hAnsi="Times New Roman" w:hint="eastAsia"/>
                <w:sz w:val="21"/>
                <w:szCs w:val="21"/>
              </w:rPr>
              <w:t>”。</w:t>
            </w:r>
          </w:p>
        </w:tc>
      </w:tr>
    </w:tbl>
    <w:p w:rsidR="006B7402" w:rsidRDefault="006B7402" w:rsidP="008B4BF2">
      <w:pPr>
        <w:pStyle w:val="af8"/>
        <w:numPr>
          <w:ilvl w:val="0"/>
          <w:numId w:val="98"/>
        </w:numPr>
        <w:ind w:leftChars="0" w:right="240" w:firstLineChars="0"/>
      </w:pPr>
      <w:r>
        <w:rPr>
          <w:rFonts w:hint="eastAsia"/>
        </w:rPr>
        <w:t>评价列表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RPr="007A4914"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评价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7A4914" w:rsidRDefault="006B7402" w:rsidP="0061150B">
            <w:pPr>
              <w:pStyle w:val="a7"/>
              <w:ind w:right="240"/>
              <w:rPr>
                <w:rFonts w:ascii="Times New Roman" w:hAnsi="Times New Roman"/>
                <w:sz w:val="21"/>
                <w:szCs w:val="21"/>
              </w:rPr>
            </w:pPr>
            <w:r>
              <w:rPr>
                <w:rFonts w:ascii="Times New Roman" w:hAnsi="Times New Roman" w:hint="eastAsia"/>
                <w:sz w:val="21"/>
                <w:szCs w:val="21"/>
              </w:rPr>
              <w:t>评价下拉选项：评价、好评、中评、差评；可以筛选。</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评论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评论下拉选项：评论、有评论内容、无评论内容；可以筛选。</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被评价人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展示商品名称及价格。</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按钮：改为好评、删除评价；点击“删除”弹窗提示确认或者取消。确认后提示删除成功。</w:t>
            </w:r>
          </w:p>
        </w:tc>
      </w:tr>
    </w:tbl>
    <w:p w:rsidR="006B7402" w:rsidRDefault="006B7402" w:rsidP="006B7402">
      <w:pPr>
        <w:pStyle w:val="4"/>
        <w:ind w:right="240"/>
      </w:pPr>
      <w:r>
        <w:rPr>
          <w:rFonts w:hint="eastAsia"/>
        </w:rPr>
        <w:t>取消的订单</w:t>
      </w:r>
    </w:p>
    <w:p w:rsidR="006B7402" w:rsidRDefault="006B7402" w:rsidP="006B7402">
      <w:pPr>
        <w:pStyle w:val="5"/>
        <w:ind w:left="142" w:right="240"/>
      </w:pPr>
      <w:r>
        <w:t>功能描述</w:t>
      </w:r>
    </w:p>
    <w:p w:rsidR="006B7402" w:rsidRPr="00812833" w:rsidRDefault="006B7402" w:rsidP="006B7402">
      <w:pPr>
        <w:ind w:right="240"/>
      </w:pPr>
      <w:r w:rsidRPr="0071014D">
        <w:rPr>
          <w:rFonts w:hint="eastAsia"/>
        </w:rPr>
        <w:lastRenderedPageBreak/>
        <w:t>会员可以查看已经取消或者退货的订单</w:t>
      </w:r>
      <w:r w:rsidRPr="00812833">
        <w:rPr>
          <w:rFonts w:hint="eastAsia"/>
        </w:rPr>
        <w:t>。</w:t>
      </w:r>
    </w:p>
    <w:p w:rsidR="006B7402" w:rsidRDefault="006B7402" w:rsidP="006B7402">
      <w:pPr>
        <w:pStyle w:val="5"/>
        <w:ind w:left="142" w:right="240"/>
      </w:pPr>
      <w:r>
        <w:rPr>
          <w:rFonts w:hint="eastAsia"/>
        </w:rPr>
        <w:t>业务流程</w:t>
      </w:r>
    </w:p>
    <w:p w:rsidR="006B7402" w:rsidRDefault="006B7402" w:rsidP="006B7402">
      <w:pPr>
        <w:pStyle w:val="5"/>
        <w:ind w:left="142" w:right="240"/>
      </w:pPr>
      <w:r>
        <w:rPr>
          <w:rFonts w:hint="eastAsia"/>
        </w:rPr>
        <w:t>业务规则</w:t>
      </w:r>
    </w:p>
    <w:p w:rsidR="006B7402" w:rsidRDefault="006B7402" w:rsidP="008B4BF2">
      <w:pPr>
        <w:pStyle w:val="af8"/>
        <w:numPr>
          <w:ilvl w:val="0"/>
          <w:numId w:val="100"/>
        </w:numPr>
        <w:ind w:leftChars="0" w:right="240" w:firstLineChars="0"/>
      </w:pPr>
      <w:r>
        <w:rPr>
          <w:rFonts w:hint="eastAsia"/>
        </w:rPr>
        <w:t>订单状态为已取消</w:t>
      </w:r>
      <w:r>
        <w:rPr>
          <w:rFonts w:hint="eastAsia"/>
        </w:rPr>
        <w:t>/</w:t>
      </w:r>
      <w:r>
        <w:rPr>
          <w:rFonts w:hint="eastAsia"/>
        </w:rPr>
        <w:t>退货；</w:t>
      </w:r>
    </w:p>
    <w:p w:rsidR="006B7402" w:rsidRPr="00424E55" w:rsidRDefault="006B7402" w:rsidP="008B4BF2">
      <w:pPr>
        <w:pStyle w:val="af8"/>
        <w:numPr>
          <w:ilvl w:val="0"/>
          <w:numId w:val="100"/>
        </w:numPr>
        <w:ind w:leftChars="0" w:right="240" w:firstLineChars="0"/>
        <w:rPr>
          <w:color w:val="0D2FD9"/>
        </w:rPr>
      </w:pPr>
      <w:r w:rsidRPr="00424E55">
        <w:rPr>
          <w:color w:val="0D2FD9"/>
        </w:rPr>
        <w:t>只有未支付状态可以取消订单；</w:t>
      </w:r>
    </w:p>
    <w:p w:rsidR="006B7402" w:rsidRDefault="006B7402" w:rsidP="006B7402">
      <w:pPr>
        <w:pStyle w:val="5"/>
        <w:ind w:left="142" w:right="240"/>
      </w:pPr>
      <w:r>
        <w:rPr>
          <w:rFonts w:hint="eastAsia"/>
        </w:rPr>
        <w:t>页面要素</w:t>
      </w:r>
    </w:p>
    <w:p w:rsidR="006B7402" w:rsidRDefault="006B7402" w:rsidP="008B4BF2">
      <w:pPr>
        <w:pStyle w:val="af8"/>
        <w:numPr>
          <w:ilvl w:val="0"/>
          <w:numId w:val="101"/>
        </w:numPr>
        <w:ind w:leftChars="0" w:right="240" w:firstLineChars="0"/>
      </w:pPr>
      <w:r>
        <w:rPr>
          <w:rFonts w:hint="eastAsia"/>
        </w:rPr>
        <w:t>已取消</w:t>
      </w:r>
      <w:r>
        <w:rPr>
          <w:rFonts w:hint="eastAsia"/>
        </w:rPr>
        <w:t>/</w:t>
      </w:r>
      <w:r>
        <w:rPr>
          <w:rFonts w:hint="eastAsia"/>
        </w:rPr>
        <w:t>退货订单</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r>
              <w:rPr>
                <w:rFonts w:ascii="Times New Roman" w:hAnsi="Times New Roman" w:hint="eastAsia"/>
                <w:sz w:val="21"/>
                <w:szCs w:val="21"/>
              </w:rPr>
              <w:t>+</w:t>
            </w: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要素包括：复选框、订单日期（年月日）、订单号、商家名称、</w:t>
            </w:r>
            <w:r>
              <w:rPr>
                <w:rFonts w:ascii="Times New Roman" w:hAnsi="Times New Roman" w:hint="eastAsia"/>
                <w:sz w:val="21"/>
                <w:szCs w:val="21"/>
              </w:rPr>
              <w:t>IM</w:t>
            </w:r>
            <w:r>
              <w:rPr>
                <w:rFonts w:ascii="Times New Roman" w:hAnsi="Times New Roman" w:hint="eastAsia"/>
                <w:sz w:val="21"/>
                <w:szCs w:val="21"/>
              </w:rPr>
              <w:t>图标和商品图片、商品名称、规格。</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实付款（元）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例如：</w:t>
            </w:r>
            <w:r>
              <w:rPr>
                <w:rFonts w:ascii="Times New Roman" w:hAnsi="Times New Roman" w:hint="eastAsia"/>
                <w:sz w:val="21"/>
                <w:szCs w:val="21"/>
              </w:rPr>
              <w:t>50.00</w:t>
            </w:r>
            <w:r>
              <w:rPr>
                <w:rFonts w:ascii="Times New Roman" w:hAnsi="Times New Roman" w:hint="eastAsia"/>
                <w:sz w:val="21"/>
                <w:szCs w:val="21"/>
              </w:rPr>
              <w:t>（含运费：</w:t>
            </w:r>
            <w:r>
              <w:rPr>
                <w:rFonts w:ascii="Times New Roman" w:hAnsi="Times New Roman" w:hint="eastAsia"/>
                <w:sz w:val="21"/>
                <w:szCs w:val="21"/>
              </w:rPr>
              <w:t>20.00</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取消、退货</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详情链接，查看订单详情</w:t>
            </w:r>
          </w:p>
        </w:tc>
      </w:tr>
    </w:tbl>
    <w:p w:rsidR="006B7402" w:rsidRDefault="006B7402" w:rsidP="008B4BF2">
      <w:pPr>
        <w:pStyle w:val="af8"/>
        <w:numPr>
          <w:ilvl w:val="0"/>
          <w:numId w:val="101"/>
        </w:numPr>
        <w:ind w:leftChars="0" w:right="240" w:firstLineChars="0"/>
      </w:pPr>
      <w:r>
        <w:rPr>
          <w:rFonts w:hint="eastAsia"/>
        </w:rPr>
        <w:t>订单详情</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收货地址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包括：收货人姓名、收货人电话、收货人地址、收货人信息地址、邮政编码。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买家留言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AB0094" w:rsidRDefault="006B7402" w:rsidP="0061150B">
            <w:pPr>
              <w:pStyle w:val="a7"/>
              <w:ind w:right="240"/>
              <w:rPr>
                <w:rFonts w:ascii="Times New Roman" w:hAnsi="Times New Roman"/>
                <w:b/>
                <w:sz w:val="21"/>
                <w:szCs w:val="21"/>
              </w:rPr>
            </w:pPr>
            <w:r w:rsidRPr="00AB0094">
              <w:rPr>
                <w:rFonts w:ascii="Times New Roman" w:hAnsi="Times New Roman" w:hint="eastAsia"/>
                <w:b/>
                <w:sz w:val="21"/>
                <w:szCs w:val="21"/>
              </w:rPr>
              <w:t>卖家信息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卖家账户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卖家姓名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城市</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加密显示。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支付账号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加密显示。</w:t>
            </w:r>
          </w:p>
        </w:tc>
      </w:tr>
      <w:tr w:rsidR="006B7402" w:rsidTr="006B7402">
        <w:tc>
          <w:tcPr>
            <w:tcW w:w="9747" w:type="dxa"/>
            <w:gridSpan w:val="7"/>
            <w:shd w:val="clear" w:color="auto" w:fill="D9D9D9"/>
          </w:tcPr>
          <w:p w:rsidR="006B7402" w:rsidRPr="00AB0094" w:rsidRDefault="006B7402" w:rsidP="0061150B">
            <w:pPr>
              <w:pStyle w:val="a7"/>
              <w:ind w:right="240"/>
              <w:rPr>
                <w:rFonts w:ascii="Times New Roman" w:hAnsi="Times New Roman"/>
                <w:b/>
                <w:sz w:val="21"/>
                <w:szCs w:val="21"/>
              </w:rPr>
            </w:pPr>
            <w:r w:rsidRPr="00AB0094">
              <w:rPr>
                <w:rFonts w:ascii="Times New Roman" w:hAnsi="Times New Roman" w:hint="eastAsia"/>
                <w:b/>
                <w:sz w:val="21"/>
                <w:szCs w:val="21"/>
              </w:rPr>
              <w:t>订单信息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交易流水号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创建时间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要素包括：商品图片、商品名称。点击可查看商品详情页面。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规格</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服务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商品总价（元）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例如：</w:t>
            </w:r>
            <w:r>
              <w:rPr>
                <w:rFonts w:ascii="Times New Roman" w:hAnsi="Times New Roman" w:hint="eastAsia"/>
                <w:sz w:val="21"/>
                <w:szCs w:val="21"/>
              </w:rPr>
              <w:t>30.00</w:t>
            </w:r>
            <w:r>
              <w:rPr>
                <w:rFonts w:ascii="Times New Roman" w:hAnsi="Times New Roman" w:hint="eastAsia"/>
                <w:sz w:val="21"/>
                <w:szCs w:val="21"/>
              </w:rPr>
              <w:t>（运费：</w:t>
            </w:r>
            <w:r>
              <w:rPr>
                <w:rFonts w:ascii="Times New Roman" w:hAnsi="Times New Roman" w:hint="eastAsia"/>
                <w:sz w:val="21"/>
                <w:szCs w:val="21"/>
              </w:rPr>
              <w:t>20.00</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订单总金额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pStyle w:val="4"/>
        <w:ind w:right="240"/>
      </w:pPr>
      <w:bookmarkStart w:id="93" w:name="_Toc446774412"/>
      <w:r>
        <w:rPr>
          <w:rFonts w:hint="eastAsia"/>
        </w:rPr>
        <w:t>退款</w:t>
      </w:r>
      <w:r>
        <w:rPr>
          <w:rFonts w:hint="eastAsia"/>
        </w:rPr>
        <w:t>/</w:t>
      </w:r>
      <w:r>
        <w:rPr>
          <w:rFonts w:hint="eastAsia"/>
        </w:rPr>
        <w:t>退货</w:t>
      </w:r>
    </w:p>
    <w:p w:rsidR="006B7402" w:rsidRDefault="006B7402" w:rsidP="006B7402">
      <w:pPr>
        <w:pStyle w:val="5"/>
        <w:ind w:left="142" w:right="240"/>
      </w:pPr>
      <w:r>
        <w:rPr>
          <w:rFonts w:hint="eastAsia"/>
        </w:rPr>
        <w:t>功能描述</w:t>
      </w:r>
    </w:p>
    <w:p w:rsidR="006B7402" w:rsidRDefault="006B7402" w:rsidP="006B7402">
      <w:pPr>
        <w:ind w:right="240"/>
      </w:pPr>
      <w:r>
        <w:rPr>
          <w:rFonts w:hint="eastAsia"/>
        </w:rPr>
        <w:t>会员订单交易完成后，可以在</w:t>
      </w:r>
      <w:r w:rsidRPr="00156318">
        <w:rPr>
          <w:rFonts w:hint="eastAsia"/>
          <w:highlight w:val="yellow"/>
        </w:rPr>
        <w:t>15</w:t>
      </w:r>
      <w:r>
        <w:rPr>
          <w:rFonts w:hint="eastAsia"/>
        </w:rPr>
        <w:t>天内，因为商品原因向卖家发起退款退货申请。</w:t>
      </w:r>
    </w:p>
    <w:p w:rsidR="006B7402" w:rsidRPr="00424E55" w:rsidRDefault="006B7402" w:rsidP="006B7402">
      <w:pPr>
        <w:ind w:right="240"/>
        <w:rPr>
          <w:color w:val="0D2FD9"/>
        </w:rPr>
      </w:pPr>
      <w:r w:rsidRPr="00424E55">
        <w:rPr>
          <w:color w:val="0D2FD9"/>
        </w:rPr>
        <w:t>参数化定义无理由退货周期；</w:t>
      </w:r>
    </w:p>
    <w:p w:rsidR="006B7402" w:rsidRDefault="006B7402" w:rsidP="006B7402">
      <w:pPr>
        <w:pStyle w:val="5"/>
        <w:ind w:left="142" w:right="240"/>
      </w:pPr>
      <w:r>
        <w:rPr>
          <w:rFonts w:hint="eastAsia"/>
        </w:rPr>
        <w:t>业务流程</w:t>
      </w:r>
    </w:p>
    <w:p w:rsidR="006B7402" w:rsidRDefault="006B7402" w:rsidP="006B7402">
      <w:r>
        <w:object w:dxaOrig="12361" w:dyaOrig="17038">
          <v:shape id="_x0000_i1032" type="#_x0000_t75" style="width:414pt;height:571.8pt" o:ole="">
            <v:imagedata r:id="rId55" o:title=""/>
          </v:shape>
          <o:OLEObject Type="Embed" ProgID="Visio.Drawing.11" ShapeID="_x0000_i1032" DrawAspect="Content" ObjectID="_1525864888" r:id="rId56"/>
        </w:object>
      </w:r>
    </w:p>
    <w:p w:rsidR="006B7402" w:rsidRDefault="006B7402" w:rsidP="008B4BF2">
      <w:pPr>
        <w:pStyle w:val="af8"/>
        <w:numPr>
          <w:ilvl w:val="0"/>
          <w:numId w:val="102"/>
        </w:numPr>
        <w:ind w:leftChars="0" w:right="240" w:firstLineChars="0"/>
      </w:pPr>
      <w:r w:rsidRPr="006B7402">
        <w:rPr>
          <w:rFonts w:ascii="宋体" w:hAnsi="宋体" w:hint="eastAsia"/>
        </w:rPr>
        <w:t>退货退款流程</w:t>
      </w:r>
    </w:p>
    <w:p w:rsidR="006B7402" w:rsidRDefault="006B7402" w:rsidP="006B7402">
      <w:r>
        <w:rPr>
          <w:rFonts w:hint="eastAsia"/>
        </w:rPr>
        <w:t>第一步：买家申请退款退货。买家进入订单中心申请售后，选择退款退货，填写退款退货信息（</w:t>
      </w:r>
      <w:r w:rsidRPr="00670766">
        <w:rPr>
          <w:rFonts w:hint="eastAsia"/>
        </w:rPr>
        <w:t>写明退货原因、退货金额、上传图片、说明</w:t>
      </w:r>
      <w:r>
        <w:rPr>
          <w:rFonts w:hint="eastAsia"/>
        </w:rPr>
        <w:t>），提交申请。</w:t>
      </w:r>
    </w:p>
    <w:p w:rsidR="006B7402" w:rsidRDefault="006B7402" w:rsidP="006B7402">
      <w:r>
        <w:rPr>
          <w:rFonts w:hint="eastAsia"/>
        </w:rPr>
        <w:lastRenderedPageBreak/>
        <w:t>第二步：退货。卖家同意退款后，会发送退货地址给买家。买家把退货商品发送卖家指定地址，等待卖家收货。若卖家拒绝退款退货申请，买家可以修改退款退货申请，重新发起退款退货申请。</w:t>
      </w:r>
    </w:p>
    <w:p w:rsidR="006B7402" w:rsidRDefault="006B7402" w:rsidP="006B7402">
      <w:r>
        <w:rPr>
          <w:rFonts w:hint="eastAsia"/>
        </w:rPr>
        <w:t>第三步：退款。卖家确认收货，并通过支付平台退款。</w:t>
      </w:r>
    </w:p>
    <w:p w:rsidR="006B7402" w:rsidRDefault="006B7402" w:rsidP="006B7402">
      <w:r>
        <w:rPr>
          <w:rFonts w:hint="eastAsia"/>
        </w:rPr>
        <w:t>第四步：退款退货成功。售后成功。</w:t>
      </w:r>
    </w:p>
    <w:p w:rsidR="006B7402" w:rsidRPr="006B7402" w:rsidRDefault="006B7402" w:rsidP="008B4BF2">
      <w:pPr>
        <w:pStyle w:val="af8"/>
        <w:numPr>
          <w:ilvl w:val="0"/>
          <w:numId w:val="102"/>
        </w:numPr>
        <w:ind w:leftChars="0" w:right="240" w:firstLineChars="0"/>
        <w:rPr>
          <w:rFonts w:ascii="宋体" w:hAnsi="宋体"/>
          <w:color w:val="0D2FD9"/>
        </w:rPr>
      </w:pPr>
      <w:r w:rsidRPr="006B7402">
        <w:rPr>
          <w:rFonts w:ascii="宋体" w:hAnsi="宋体" w:hint="eastAsia"/>
          <w:color w:val="0D2FD9"/>
        </w:rPr>
        <w:t>不退货退款流程</w:t>
      </w:r>
    </w:p>
    <w:p w:rsidR="006B7402" w:rsidRPr="00424E55" w:rsidRDefault="006B7402" w:rsidP="006B7402">
      <w:pPr>
        <w:rPr>
          <w:color w:val="0D2FD9"/>
        </w:rPr>
      </w:pPr>
      <w:r w:rsidRPr="00424E55">
        <w:rPr>
          <w:rFonts w:hint="eastAsia"/>
          <w:color w:val="0D2FD9"/>
        </w:rPr>
        <w:t>第一步：买家申请退款</w:t>
      </w:r>
      <w:r w:rsidRPr="00424E55">
        <w:rPr>
          <w:rFonts w:hint="eastAsia"/>
          <w:color w:val="0D2FD9"/>
        </w:rPr>
        <w:t>(</w:t>
      </w:r>
      <w:r w:rsidRPr="00424E55">
        <w:rPr>
          <w:rFonts w:hint="eastAsia"/>
          <w:color w:val="0D2FD9"/>
        </w:rPr>
        <w:t>选择收到货、未收到货，其他同上</w:t>
      </w:r>
      <w:r w:rsidRPr="00424E55">
        <w:rPr>
          <w:rFonts w:hint="eastAsia"/>
          <w:color w:val="0D2FD9"/>
        </w:rPr>
        <w:t>)</w:t>
      </w:r>
    </w:p>
    <w:p w:rsidR="006B7402" w:rsidRPr="00424E55" w:rsidRDefault="006B7402" w:rsidP="006B7402">
      <w:pPr>
        <w:rPr>
          <w:color w:val="0D2FD9"/>
        </w:rPr>
      </w:pPr>
      <w:r w:rsidRPr="00424E55">
        <w:rPr>
          <w:rFonts w:hint="eastAsia"/>
          <w:color w:val="0D2FD9"/>
        </w:rPr>
        <w:t>第二部：卖家同意退款申请（系统进行帐务处理）。退货实时记商户帐，手续费按商户手续费收取方式处理。</w:t>
      </w:r>
    </w:p>
    <w:p w:rsidR="006B7402" w:rsidRPr="00424E55" w:rsidRDefault="006B7402" w:rsidP="006B7402">
      <w:pPr>
        <w:rPr>
          <w:color w:val="0D2FD9"/>
        </w:rPr>
      </w:pPr>
      <w:r w:rsidRPr="00424E55">
        <w:rPr>
          <w:rFonts w:hint="eastAsia"/>
          <w:color w:val="0D2FD9"/>
        </w:rPr>
        <w:t>第三部：退货成功</w:t>
      </w:r>
    </w:p>
    <w:p w:rsidR="006B7402" w:rsidRDefault="006B7402" w:rsidP="006B7402">
      <w:pPr>
        <w:pStyle w:val="5"/>
        <w:ind w:left="142" w:right="240"/>
      </w:pPr>
      <w:r>
        <w:rPr>
          <w:rFonts w:hint="eastAsia"/>
        </w:rPr>
        <w:t>业务规则</w:t>
      </w:r>
    </w:p>
    <w:p w:rsidR="006B7402" w:rsidRPr="006B7402" w:rsidRDefault="006B7402" w:rsidP="008B4BF2">
      <w:pPr>
        <w:pStyle w:val="af8"/>
        <w:numPr>
          <w:ilvl w:val="0"/>
          <w:numId w:val="103"/>
        </w:numPr>
        <w:ind w:leftChars="0" w:right="240" w:firstLineChars="0"/>
        <w:rPr>
          <w:rFonts w:ascii="宋体" w:hAnsi="宋体"/>
          <w:color w:val="0D2FD9"/>
        </w:rPr>
      </w:pPr>
      <w:r w:rsidRPr="006B7402">
        <w:rPr>
          <w:rFonts w:ascii="宋体" w:hAnsi="宋体"/>
          <w:color w:val="0D2FD9"/>
        </w:rPr>
        <w:t>按照商品分类及订单金额定义是否允许无理由退货；</w:t>
      </w:r>
    </w:p>
    <w:p w:rsidR="006B7402" w:rsidRPr="006B7402" w:rsidRDefault="006B7402" w:rsidP="008B4BF2">
      <w:pPr>
        <w:pStyle w:val="af8"/>
        <w:numPr>
          <w:ilvl w:val="0"/>
          <w:numId w:val="103"/>
        </w:numPr>
        <w:ind w:leftChars="0" w:right="240" w:firstLineChars="0"/>
        <w:rPr>
          <w:rFonts w:ascii="宋体" w:hAnsi="宋体"/>
          <w:color w:val="0D2FD9"/>
        </w:rPr>
      </w:pPr>
      <w:r w:rsidRPr="006B7402">
        <w:rPr>
          <w:rFonts w:ascii="宋体" w:hAnsi="宋体"/>
          <w:color w:val="0D2FD9"/>
        </w:rPr>
        <w:t>定义回退要素适用场景及具体规则：包括优惠券、综合积分、商城积分；</w:t>
      </w:r>
    </w:p>
    <w:p w:rsidR="006B7402" w:rsidRPr="006B7402" w:rsidRDefault="006B7402" w:rsidP="008B4BF2">
      <w:pPr>
        <w:pStyle w:val="af8"/>
        <w:numPr>
          <w:ilvl w:val="0"/>
          <w:numId w:val="104"/>
        </w:numPr>
        <w:tabs>
          <w:tab w:val="left" w:pos="1276"/>
          <w:tab w:val="left" w:pos="1560"/>
        </w:tabs>
        <w:ind w:leftChars="0" w:right="240" w:firstLineChars="0"/>
        <w:rPr>
          <w:rFonts w:ascii="宋体" w:hAnsi="宋体"/>
          <w:color w:val="0D2FD9"/>
        </w:rPr>
      </w:pPr>
      <w:r w:rsidRPr="006B7402">
        <w:rPr>
          <w:rFonts w:ascii="宋体" w:hAnsi="宋体"/>
          <w:color w:val="0D2FD9"/>
        </w:rPr>
        <w:t>全额退回</w:t>
      </w:r>
    </w:p>
    <w:p w:rsidR="006B7402" w:rsidRPr="006B7402" w:rsidRDefault="006B7402" w:rsidP="008B4BF2">
      <w:pPr>
        <w:pStyle w:val="af8"/>
        <w:numPr>
          <w:ilvl w:val="0"/>
          <w:numId w:val="105"/>
        </w:numPr>
        <w:tabs>
          <w:tab w:val="left" w:pos="1276"/>
          <w:tab w:val="left" w:pos="1560"/>
        </w:tabs>
        <w:ind w:leftChars="0" w:right="240" w:firstLineChars="0"/>
        <w:rPr>
          <w:rFonts w:ascii="宋体" w:hAnsi="宋体"/>
          <w:color w:val="0D2FD9"/>
        </w:rPr>
      </w:pPr>
      <w:r w:rsidRPr="006B7402">
        <w:rPr>
          <w:rFonts w:ascii="宋体" w:hAnsi="宋体" w:hint="eastAsia"/>
          <w:color w:val="0D2FD9"/>
        </w:rPr>
        <w:t>优惠券未到期，未发货时客户申请退款退货；</w:t>
      </w:r>
    </w:p>
    <w:p w:rsidR="006B7402" w:rsidRPr="006B7402" w:rsidRDefault="006B7402" w:rsidP="008B4BF2">
      <w:pPr>
        <w:pStyle w:val="af8"/>
        <w:numPr>
          <w:ilvl w:val="0"/>
          <w:numId w:val="105"/>
        </w:numPr>
        <w:tabs>
          <w:tab w:val="left" w:pos="1276"/>
          <w:tab w:val="left" w:pos="1560"/>
        </w:tabs>
        <w:ind w:leftChars="0" w:right="240" w:firstLineChars="0"/>
        <w:rPr>
          <w:rFonts w:ascii="宋体" w:hAnsi="宋体"/>
          <w:color w:val="0D2FD9"/>
        </w:rPr>
      </w:pPr>
      <w:r w:rsidRPr="006B7402">
        <w:rPr>
          <w:rFonts w:ascii="宋体" w:hAnsi="宋体" w:hint="eastAsia"/>
          <w:color w:val="0D2FD9"/>
        </w:rPr>
        <w:t>优惠券未到期，已发货</w:t>
      </w:r>
      <w:r w:rsidRPr="006B7402">
        <w:rPr>
          <w:rFonts w:ascii="宋体" w:hAnsi="宋体"/>
          <w:color w:val="0D2FD9"/>
        </w:rPr>
        <w:t>后</w:t>
      </w:r>
      <w:r w:rsidRPr="006B7402">
        <w:rPr>
          <w:rFonts w:ascii="宋体" w:hAnsi="宋体" w:hint="eastAsia"/>
          <w:color w:val="0D2FD9"/>
        </w:rPr>
        <w:t>客户与商户协商后的退款退货；</w:t>
      </w:r>
    </w:p>
    <w:p w:rsidR="006B7402" w:rsidRPr="006B7402" w:rsidRDefault="006B7402" w:rsidP="008B4BF2">
      <w:pPr>
        <w:pStyle w:val="af8"/>
        <w:numPr>
          <w:ilvl w:val="0"/>
          <w:numId w:val="105"/>
        </w:numPr>
        <w:tabs>
          <w:tab w:val="left" w:pos="1276"/>
          <w:tab w:val="left" w:pos="1560"/>
        </w:tabs>
        <w:ind w:leftChars="0" w:right="240" w:firstLineChars="0"/>
        <w:rPr>
          <w:rFonts w:ascii="宋体" w:hAnsi="宋体"/>
          <w:color w:val="0D2FD9"/>
        </w:rPr>
      </w:pPr>
      <w:r w:rsidRPr="006B7402">
        <w:rPr>
          <w:rFonts w:ascii="宋体" w:hAnsi="宋体"/>
          <w:color w:val="0D2FD9"/>
        </w:rPr>
        <w:t>客户退货成功后，所使用的综合积分或商城积分按</w:t>
      </w:r>
      <w:r w:rsidRPr="006B7402">
        <w:rPr>
          <w:rFonts w:ascii="宋体" w:hAnsi="宋体" w:hint="eastAsia"/>
          <w:color w:val="0D2FD9"/>
        </w:rPr>
        <w:t>抵扣积分</w:t>
      </w:r>
      <w:r w:rsidRPr="006B7402">
        <w:rPr>
          <w:rFonts w:ascii="宋体" w:hAnsi="宋体"/>
          <w:color w:val="0D2FD9"/>
        </w:rPr>
        <w:t>进行退回；</w:t>
      </w:r>
    </w:p>
    <w:p w:rsidR="006B7402" w:rsidRPr="006B7402" w:rsidRDefault="006B7402" w:rsidP="008B4BF2">
      <w:pPr>
        <w:pStyle w:val="af8"/>
        <w:numPr>
          <w:ilvl w:val="0"/>
          <w:numId w:val="104"/>
        </w:numPr>
        <w:tabs>
          <w:tab w:val="left" w:pos="1276"/>
          <w:tab w:val="left" w:pos="1560"/>
        </w:tabs>
        <w:ind w:leftChars="0" w:right="240" w:firstLineChars="0"/>
        <w:rPr>
          <w:rFonts w:ascii="宋体" w:hAnsi="宋体"/>
          <w:color w:val="0D2FD9"/>
        </w:rPr>
      </w:pPr>
      <w:r w:rsidRPr="006B7402">
        <w:rPr>
          <w:rFonts w:ascii="宋体" w:hAnsi="宋体"/>
          <w:color w:val="0D2FD9"/>
        </w:rPr>
        <w:t>不予退回</w:t>
      </w:r>
    </w:p>
    <w:p w:rsidR="006B7402" w:rsidRPr="006B7402" w:rsidRDefault="006B7402" w:rsidP="008B4BF2">
      <w:pPr>
        <w:pStyle w:val="af8"/>
        <w:numPr>
          <w:ilvl w:val="0"/>
          <w:numId w:val="105"/>
        </w:numPr>
        <w:tabs>
          <w:tab w:val="left" w:pos="1276"/>
          <w:tab w:val="left" w:pos="1560"/>
        </w:tabs>
        <w:ind w:leftChars="0" w:right="240" w:firstLineChars="0"/>
        <w:rPr>
          <w:rFonts w:ascii="宋体" w:hAnsi="宋体"/>
          <w:color w:val="0D2FD9"/>
        </w:rPr>
      </w:pPr>
      <w:r w:rsidRPr="006B7402">
        <w:rPr>
          <w:rFonts w:ascii="宋体" w:hAnsi="宋体" w:hint="eastAsia"/>
          <w:color w:val="0D2FD9"/>
        </w:rPr>
        <w:t>优惠券已到期；</w:t>
      </w:r>
    </w:p>
    <w:p w:rsidR="006B7402" w:rsidRPr="006B7402" w:rsidRDefault="006B7402" w:rsidP="008B4BF2">
      <w:pPr>
        <w:pStyle w:val="af8"/>
        <w:numPr>
          <w:ilvl w:val="0"/>
          <w:numId w:val="105"/>
        </w:numPr>
        <w:tabs>
          <w:tab w:val="left" w:pos="1276"/>
          <w:tab w:val="left" w:pos="1560"/>
        </w:tabs>
        <w:ind w:leftChars="0" w:right="240" w:firstLineChars="0"/>
        <w:rPr>
          <w:rFonts w:ascii="宋体" w:hAnsi="宋体"/>
          <w:color w:val="0D2FD9"/>
        </w:rPr>
      </w:pPr>
      <w:r w:rsidRPr="006B7402">
        <w:rPr>
          <w:rFonts w:ascii="宋体" w:hAnsi="宋体" w:hint="eastAsia"/>
          <w:color w:val="0D2FD9"/>
        </w:rPr>
        <w:t>按照商品分类定义不予退回，例如：生鲜类；</w:t>
      </w:r>
    </w:p>
    <w:p w:rsidR="006B7402" w:rsidRPr="006B7402" w:rsidRDefault="006B7402" w:rsidP="008B4BF2">
      <w:pPr>
        <w:pStyle w:val="af8"/>
        <w:numPr>
          <w:ilvl w:val="0"/>
          <w:numId w:val="105"/>
        </w:numPr>
        <w:tabs>
          <w:tab w:val="left" w:pos="1276"/>
          <w:tab w:val="left" w:pos="1560"/>
        </w:tabs>
        <w:ind w:leftChars="0" w:right="240" w:firstLineChars="0"/>
        <w:rPr>
          <w:rFonts w:ascii="宋体" w:hAnsi="宋体"/>
          <w:color w:val="0D2FD9"/>
        </w:rPr>
      </w:pPr>
      <w:r w:rsidRPr="006B7402">
        <w:rPr>
          <w:rFonts w:ascii="宋体" w:hAnsi="宋体" w:hint="eastAsia"/>
          <w:color w:val="0D2FD9"/>
        </w:rPr>
        <w:t>如果发生部分退款，优惠券和积分不予退回；</w:t>
      </w:r>
    </w:p>
    <w:p w:rsidR="006B7402" w:rsidRPr="006B7402" w:rsidRDefault="006B7402" w:rsidP="008B4BF2">
      <w:pPr>
        <w:pStyle w:val="af8"/>
        <w:numPr>
          <w:ilvl w:val="0"/>
          <w:numId w:val="105"/>
        </w:numPr>
        <w:tabs>
          <w:tab w:val="left" w:pos="1276"/>
          <w:tab w:val="left" w:pos="1560"/>
        </w:tabs>
        <w:ind w:leftChars="0" w:right="240" w:firstLineChars="0"/>
        <w:rPr>
          <w:rFonts w:ascii="宋体" w:hAnsi="宋体"/>
          <w:color w:val="0D2FD9"/>
        </w:rPr>
      </w:pPr>
      <w:r w:rsidRPr="006B7402">
        <w:rPr>
          <w:rFonts w:ascii="宋体" w:hAnsi="宋体" w:hint="eastAsia"/>
          <w:color w:val="0D2FD9"/>
        </w:rPr>
        <w:t>如果</w:t>
      </w:r>
      <w:r w:rsidRPr="006B7402">
        <w:rPr>
          <w:rFonts w:ascii="宋体" w:hAnsi="宋体"/>
          <w:color w:val="0D2FD9"/>
        </w:rPr>
        <w:t>客户与</w:t>
      </w:r>
      <w:r w:rsidRPr="006B7402">
        <w:rPr>
          <w:rFonts w:ascii="宋体" w:hAnsi="宋体" w:hint="eastAsia"/>
          <w:color w:val="0D2FD9"/>
        </w:rPr>
        <w:t>商户</w:t>
      </w:r>
      <w:r w:rsidRPr="006B7402">
        <w:rPr>
          <w:rFonts w:ascii="宋体" w:hAnsi="宋体"/>
          <w:color w:val="0D2FD9"/>
        </w:rPr>
        <w:t>发生纠纷，优惠券和积分都不予退回；</w:t>
      </w:r>
    </w:p>
    <w:p w:rsidR="006B7402" w:rsidRPr="006B7402" w:rsidRDefault="006B7402" w:rsidP="006B7402">
      <w:pPr>
        <w:pStyle w:val="af8"/>
        <w:tabs>
          <w:tab w:val="left" w:pos="1276"/>
          <w:tab w:val="left" w:pos="1560"/>
        </w:tabs>
        <w:ind w:leftChars="0" w:left="1294" w:right="240" w:firstLineChars="0" w:firstLine="0"/>
        <w:rPr>
          <w:rFonts w:ascii="宋体" w:hAnsi="宋体"/>
          <w:highlight w:val="yellow"/>
        </w:rPr>
      </w:pPr>
    </w:p>
    <w:p w:rsidR="006B7402" w:rsidRPr="006B7402" w:rsidRDefault="006B7402" w:rsidP="008B4BF2">
      <w:pPr>
        <w:pStyle w:val="af8"/>
        <w:numPr>
          <w:ilvl w:val="0"/>
          <w:numId w:val="104"/>
        </w:numPr>
        <w:tabs>
          <w:tab w:val="left" w:pos="1276"/>
          <w:tab w:val="left" w:pos="1560"/>
        </w:tabs>
        <w:ind w:leftChars="0" w:right="240" w:firstLineChars="0"/>
        <w:rPr>
          <w:rFonts w:ascii="宋体" w:hAnsi="宋体"/>
          <w:color w:val="FF0000"/>
          <w:highlight w:val="yellow"/>
        </w:rPr>
      </w:pPr>
      <w:r w:rsidRPr="006B7402">
        <w:rPr>
          <w:rFonts w:ascii="宋体" w:hAnsi="宋体" w:hint="eastAsia"/>
          <w:color w:val="FF0000"/>
          <w:highlight w:val="yellow"/>
        </w:rPr>
        <w:lastRenderedPageBreak/>
        <w:t>如果</w:t>
      </w:r>
      <w:r w:rsidRPr="006B7402">
        <w:rPr>
          <w:rFonts w:ascii="宋体" w:hAnsi="宋体"/>
          <w:color w:val="FF0000"/>
          <w:highlight w:val="yellow"/>
        </w:rPr>
        <w:t>已经超过无理由退货时间</w:t>
      </w:r>
      <w:r w:rsidRPr="006B7402">
        <w:rPr>
          <w:rFonts w:ascii="宋体" w:hAnsi="宋体" w:hint="eastAsia"/>
          <w:color w:val="FF0000"/>
          <w:highlight w:val="yellow"/>
        </w:rPr>
        <w:t>如何</w:t>
      </w:r>
      <w:r w:rsidRPr="006B7402">
        <w:rPr>
          <w:rFonts w:ascii="宋体" w:hAnsi="宋体"/>
          <w:color w:val="FF0000"/>
          <w:highlight w:val="yellow"/>
        </w:rPr>
        <w:t>处理；（待定）</w:t>
      </w:r>
    </w:p>
    <w:p w:rsidR="006B7402" w:rsidRPr="006B7402" w:rsidRDefault="006B7402" w:rsidP="008B4BF2">
      <w:pPr>
        <w:pStyle w:val="af8"/>
        <w:numPr>
          <w:ilvl w:val="0"/>
          <w:numId w:val="104"/>
        </w:numPr>
        <w:tabs>
          <w:tab w:val="left" w:pos="1276"/>
          <w:tab w:val="left" w:pos="1560"/>
        </w:tabs>
        <w:ind w:leftChars="0" w:right="240" w:firstLineChars="0"/>
        <w:rPr>
          <w:rFonts w:ascii="宋体" w:hAnsi="宋体"/>
          <w:color w:val="0D2FD9"/>
        </w:rPr>
      </w:pPr>
      <w:r w:rsidRPr="006B7402">
        <w:rPr>
          <w:rFonts w:ascii="宋体" w:hAnsi="宋体"/>
          <w:color w:val="0D2FD9"/>
        </w:rPr>
        <w:t>发生退货时进行短信通知；</w:t>
      </w:r>
    </w:p>
    <w:p w:rsidR="006B7402" w:rsidRDefault="006B7402" w:rsidP="006B7402">
      <w:pPr>
        <w:pStyle w:val="5"/>
        <w:ind w:left="142" w:right="240"/>
      </w:pPr>
      <w:r>
        <w:rPr>
          <w:rFonts w:hint="eastAsia"/>
        </w:rPr>
        <w:t>页面要素</w:t>
      </w:r>
    </w:p>
    <w:p w:rsidR="006B7402" w:rsidRDefault="006B7402" w:rsidP="008B4BF2">
      <w:pPr>
        <w:pStyle w:val="af8"/>
        <w:numPr>
          <w:ilvl w:val="0"/>
          <w:numId w:val="106"/>
        </w:numPr>
        <w:ind w:leftChars="0" w:right="240" w:firstLineChars="0"/>
      </w:pPr>
      <w:r>
        <w:rPr>
          <w:rFonts w:hint="eastAsia"/>
        </w:rPr>
        <w:t>退款退货申请</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Pr="00F2096A" w:rsidRDefault="006B7402" w:rsidP="0061150B">
            <w:pPr>
              <w:pStyle w:val="a7"/>
              <w:ind w:right="240"/>
              <w:rPr>
                <w:rFonts w:ascii="Times New Roman" w:hAnsi="Times New Roman"/>
                <w:b/>
                <w:sz w:val="21"/>
                <w:szCs w:val="21"/>
              </w:rPr>
            </w:pPr>
            <w:r w:rsidRPr="00F2096A">
              <w:rPr>
                <w:rFonts w:ascii="Times New Roman" w:hAnsi="Times New Roman" w:hint="eastAsia"/>
                <w:b/>
                <w:sz w:val="21"/>
                <w:szCs w:val="21"/>
              </w:rPr>
              <w:t>订单信息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r>
              <w:rPr>
                <w:rFonts w:ascii="Times New Roman" w:hAnsi="Times New Roman" w:hint="eastAsia"/>
                <w:sz w:val="21"/>
                <w:szCs w:val="21"/>
              </w:rPr>
              <w:t>+</w:t>
            </w: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包括：商品图片、商品名称、商品规格。</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卖家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IM</w:t>
            </w:r>
            <w:r>
              <w:rPr>
                <w:rFonts w:ascii="Times New Roman" w:hAnsi="Times New Roman" w:hint="eastAsia"/>
                <w:sz w:val="21"/>
                <w:szCs w:val="21"/>
              </w:rPr>
              <w:t>图标。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点击进入订单详情。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价格</w:t>
            </w:r>
            <w:r>
              <w:rPr>
                <w:rFonts w:ascii="Times New Roman" w:hAnsi="Times New Roman" w:hint="eastAsia"/>
                <w:sz w:val="21"/>
                <w:szCs w:val="21"/>
              </w:rPr>
              <w:t>*</w:t>
            </w:r>
            <w:r>
              <w:rPr>
                <w:rFonts w:ascii="Times New Roman" w:hAnsi="Times New Roman" w:hint="eastAsia"/>
                <w:sz w:val="21"/>
                <w:szCs w:val="21"/>
              </w:rPr>
              <w:t>数量</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快递</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订单保障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55332B" w:rsidRDefault="006B7402" w:rsidP="0061150B">
            <w:pPr>
              <w:pStyle w:val="a7"/>
              <w:ind w:right="240"/>
              <w:rPr>
                <w:rFonts w:ascii="Times New Roman" w:hAnsi="Times New Roman"/>
                <w:b/>
                <w:sz w:val="21"/>
                <w:szCs w:val="21"/>
              </w:rPr>
            </w:pPr>
            <w:r w:rsidRPr="0055332B">
              <w:rPr>
                <w:rFonts w:ascii="Times New Roman" w:hAnsi="Times New Roman" w:hint="eastAsia"/>
                <w:b/>
                <w:sz w:val="21"/>
                <w:szCs w:val="21"/>
              </w:rPr>
              <w:t>申请服务：退款退货</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退款退货原因</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下拉选项：大小尺寸与商品描述不符、卖家发错货、尺码拍错</w:t>
            </w:r>
            <w:r>
              <w:rPr>
                <w:rFonts w:ascii="Times New Roman" w:hAnsi="Times New Roman" w:hint="eastAsia"/>
                <w:sz w:val="21"/>
                <w:szCs w:val="21"/>
              </w:rPr>
              <w:t>/</w:t>
            </w:r>
            <w:r>
              <w:rPr>
                <w:rFonts w:ascii="Times New Roman" w:hAnsi="Times New Roman" w:hint="eastAsia"/>
                <w:sz w:val="21"/>
                <w:szCs w:val="21"/>
              </w:rPr>
              <w:t>不喜欢</w:t>
            </w:r>
            <w:r>
              <w:rPr>
                <w:rFonts w:ascii="Times New Roman" w:hAnsi="Times New Roman" w:hint="eastAsia"/>
                <w:sz w:val="21"/>
                <w:szCs w:val="21"/>
              </w:rPr>
              <w:t>/</w:t>
            </w:r>
            <w:r>
              <w:rPr>
                <w:rFonts w:ascii="Times New Roman" w:hAnsi="Times New Roman" w:hint="eastAsia"/>
                <w:sz w:val="21"/>
                <w:szCs w:val="21"/>
              </w:rPr>
              <w:t>效果差、假冒品牌、颜色</w:t>
            </w:r>
            <w:r>
              <w:rPr>
                <w:rFonts w:ascii="Times New Roman" w:hAnsi="Times New Roman" w:hint="eastAsia"/>
                <w:sz w:val="21"/>
                <w:szCs w:val="21"/>
              </w:rPr>
              <w:t>/</w:t>
            </w:r>
            <w:r>
              <w:rPr>
                <w:rFonts w:ascii="Times New Roman" w:hAnsi="Times New Roman" w:hint="eastAsia"/>
                <w:sz w:val="21"/>
                <w:szCs w:val="21"/>
              </w:rPr>
              <w:t>款式</w:t>
            </w:r>
            <w:r>
              <w:rPr>
                <w:rFonts w:ascii="Times New Roman" w:hAnsi="Times New Roman" w:hint="eastAsia"/>
                <w:sz w:val="21"/>
                <w:szCs w:val="21"/>
              </w:rPr>
              <w:t>/</w:t>
            </w:r>
            <w:r>
              <w:rPr>
                <w:rFonts w:ascii="Times New Roman" w:hAnsi="Times New Roman" w:hint="eastAsia"/>
                <w:sz w:val="21"/>
                <w:szCs w:val="21"/>
              </w:rPr>
              <w:t>图片与描述不符、收到商品少件或破损、材质</w:t>
            </w:r>
            <w:r>
              <w:rPr>
                <w:rFonts w:ascii="Times New Roman" w:hAnsi="Times New Roman" w:hint="eastAsia"/>
                <w:sz w:val="21"/>
                <w:szCs w:val="21"/>
              </w:rPr>
              <w:t>/</w:t>
            </w:r>
            <w:r>
              <w:rPr>
                <w:rFonts w:ascii="Times New Roman" w:hAnsi="Times New Roman" w:hint="eastAsia"/>
                <w:sz w:val="21"/>
                <w:szCs w:val="21"/>
              </w:rPr>
              <w:t>面料与商品描述不符、质量问题。选项参数设置。</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退款金额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说明</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0/200</w:t>
            </w:r>
            <w:r>
              <w:rPr>
                <w:rFonts w:ascii="Times New Roman" w:hAnsi="Times New Roman" w:hint="eastAsia"/>
                <w:sz w:val="21"/>
                <w:szCs w:val="21"/>
              </w:rPr>
              <w:t>字。</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上传凭证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选择凭证图片</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sidRPr="009D3C11">
              <w:rPr>
                <w:rFonts w:ascii="Times New Roman" w:hAnsi="Times New Roman"/>
                <w:sz w:val="21"/>
                <w:szCs w:val="21"/>
              </w:rPr>
              <w:t>最</w:t>
            </w:r>
            <w:r w:rsidRPr="00032381">
              <w:rPr>
                <w:rFonts w:ascii="Times New Roman" w:hAnsi="Times New Roman"/>
                <w:sz w:val="21"/>
                <w:szCs w:val="21"/>
              </w:rPr>
              <w:t>多</w:t>
            </w:r>
            <w:r w:rsidRPr="00032381">
              <w:rPr>
                <w:rFonts w:ascii="Times New Roman" w:hAnsi="Times New Roman"/>
                <w:sz w:val="21"/>
                <w:szCs w:val="21"/>
              </w:rPr>
              <w:t>5</w:t>
            </w:r>
            <w:r w:rsidRPr="00032381">
              <w:rPr>
                <w:rFonts w:ascii="Times New Roman" w:hAnsi="Times New Roman"/>
                <w:sz w:val="21"/>
                <w:szCs w:val="21"/>
              </w:rPr>
              <w:t>张，每张不超过</w:t>
            </w:r>
            <w:r w:rsidRPr="00032381">
              <w:rPr>
                <w:rFonts w:ascii="Times New Roman" w:hAnsi="Times New Roman"/>
                <w:sz w:val="21"/>
                <w:szCs w:val="21"/>
              </w:rPr>
              <w:t>5M</w:t>
            </w:r>
            <w:r w:rsidRPr="00032381">
              <w:rPr>
                <w:rFonts w:ascii="Times New Roman" w:hAnsi="Times New Roman"/>
                <w:sz w:val="21"/>
                <w:szCs w:val="21"/>
              </w:rPr>
              <w:t>，支持</w:t>
            </w:r>
            <w:r w:rsidRPr="00032381">
              <w:rPr>
                <w:rFonts w:ascii="Times New Roman" w:hAnsi="Times New Roman"/>
                <w:sz w:val="21"/>
                <w:szCs w:val="21"/>
              </w:rPr>
              <w:t>GIF,JPEG,JPG,PNG,BMP</w:t>
            </w:r>
            <w:r w:rsidRPr="00032381">
              <w:rPr>
                <w:rFonts w:ascii="Times New Roman" w:hAnsi="Times New Roman"/>
                <w:sz w:val="21"/>
                <w:szCs w:val="21"/>
              </w:rPr>
              <w:t>格式</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提交申请、取消并返回。点击“取消并返回”返回订单中心。</w:t>
            </w:r>
          </w:p>
        </w:tc>
      </w:tr>
    </w:tbl>
    <w:p w:rsidR="006B7402" w:rsidRDefault="006B7402" w:rsidP="008B4BF2">
      <w:pPr>
        <w:pStyle w:val="af8"/>
        <w:numPr>
          <w:ilvl w:val="0"/>
          <w:numId w:val="106"/>
        </w:numPr>
        <w:ind w:leftChars="0" w:right="240" w:firstLineChars="0"/>
      </w:pPr>
      <w:r>
        <w:rPr>
          <w:rFonts w:hint="eastAsia"/>
        </w:rPr>
        <w:t>点击“提交申请”后页面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Pr="00F2096A" w:rsidRDefault="006B7402" w:rsidP="0061150B">
            <w:pPr>
              <w:pStyle w:val="a7"/>
              <w:ind w:right="240"/>
              <w:rPr>
                <w:rFonts w:ascii="Times New Roman" w:hAnsi="Times New Roman"/>
                <w:b/>
                <w:sz w:val="21"/>
                <w:szCs w:val="21"/>
              </w:rPr>
            </w:pPr>
            <w:r w:rsidRPr="00F2096A">
              <w:rPr>
                <w:rFonts w:ascii="Times New Roman" w:hAnsi="Times New Roman" w:hint="eastAsia"/>
                <w:b/>
                <w:sz w:val="21"/>
                <w:szCs w:val="21"/>
              </w:rPr>
              <w:t>订单信息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r>
              <w:rPr>
                <w:rFonts w:ascii="Times New Roman" w:hAnsi="Times New Roman" w:hint="eastAsia"/>
                <w:sz w:val="21"/>
                <w:szCs w:val="21"/>
              </w:rPr>
              <w:t>+</w:t>
            </w: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包括：商品图片、商品名称、商品规格。</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卖家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IM</w:t>
            </w:r>
            <w:r>
              <w:rPr>
                <w:rFonts w:ascii="Times New Roman" w:hAnsi="Times New Roman" w:hint="eastAsia"/>
                <w:sz w:val="21"/>
                <w:szCs w:val="21"/>
              </w:rPr>
              <w:t>图标。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点击进入订单详情。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价格</w:t>
            </w:r>
            <w:r>
              <w:rPr>
                <w:rFonts w:ascii="Times New Roman" w:hAnsi="Times New Roman" w:hint="eastAsia"/>
                <w:sz w:val="21"/>
                <w:szCs w:val="21"/>
              </w:rPr>
              <w:t>*</w:t>
            </w:r>
            <w:r>
              <w:rPr>
                <w:rFonts w:ascii="Times New Roman" w:hAnsi="Times New Roman" w:hint="eastAsia"/>
                <w:sz w:val="21"/>
                <w:szCs w:val="21"/>
              </w:rPr>
              <w:t>数量</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快递</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订单保障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55332B" w:rsidRDefault="006B7402" w:rsidP="0061150B">
            <w:pPr>
              <w:pStyle w:val="a7"/>
              <w:ind w:right="240"/>
              <w:rPr>
                <w:rFonts w:ascii="Times New Roman" w:hAnsi="Times New Roman"/>
                <w:b/>
                <w:sz w:val="21"/>
                <w:szCs w:val="21"/>
              </w:rPr>
            </w:pPr>
            <w:r>
              <w:rPr>
                <w:rFonts w:ascii="Times New Roman" w:hAnsi="Times New Roman" w:hint="eastAsia"/>
                <w:b/>
                <w:sz w:val="21"/>
                <w:szCs w:val="21"/>
              </w:rPr>
              <w:t>请等待卖家处理</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如果卖家同意，请按照给出的退货地址退货；</w:t>
            </w:r>
          </w:p>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如果卖家拒绝，您可以修改退款退货申请再次发起，卖家会重新处理；</w:t>
            </w:r>
          </w:p>
          <w:p w:rsidR="006B7402" w:rsidRPr="00FD1DA6" w:rsidRDefault="006B7402" w:rsidP="0061150B">
            <w:pPr>
              <w:pStyle w:val="a7"/>
              <w:ind w:right="240"/>
              <w:rPr>
                <w:rFonts w:ascii="Times New Roman" w:hAnsi="Times New Roman"/>
                <w:sz w:val="21"/>
                <w:szCs w:val="21"/>
              </w:rPr>
            </w:pPr>
            <w:r w:rsidRPr="00670766">
              <w:rPr>
                <w:rFonts w:ascii="Times New Roman" w:hAnsi="Times New Roman" w:hint="eastAsia"/>
                <w:sz w:val="21"/>
                <w:szCs w:val="21"/>
                <w:highlight w:val="yellow"/>
              </w:rPr>
              <w:t>如果卖家在</w:t>
            </w:r>
            <w:r w:rsidRPr="00670766">
              <w:rPr>
                <w:rFonts w:ascii="Times New Roman" w:hAnsi="Times New Roman" w:hint="eastAsia"/>
                <w:sz w:val="21"/>
                <w:szCs w:val="21"/>
                <w:highlight w:val="yellow"/>
              </w:rPr>
              <w:t>4</w:t>
            </w:r>
            <w:r w:rsidRPr="00670766">
              <w:rPr>
                <w:rFonts w:ascii="Times New Roman" w:hAnsi="Times New Roman" w:hint="eastAsia"/>
                <w:sz w:val="21"/>
                <w:szCs w:val="21"/>
                <w:highlight w:val="yellow"/>
              </w:rPr>
              <w:t>天</w:t>
            </w:r>
            <w:r w:rsidRPr="00670766">
              <w:rPr>
                <w:rFonts w:ascii="Times New Roman" w:hAnsi="Times New Roman" w:hint="eastAsia"/>
                <w:sz w:val="21"/>
                <w:szCs w:val="21"/>
                <w:highlight w:val="yellow"/>
              </w:rPr>
              <w:t>23</w:t>
            </w:r>
            <w:r w:rsidRPr="00670766">
              <w:rPr>
                <w:rFonts w:ascii="Times New Roman" w:hAnsi="Times New Roman" w:hint="eastAsia"/>
                <w:sz w:val="21"/>
                <w:szCs w:val="21"/>
                <w:highlight w:val="yellow"/>
              </w:rPr>
              <w:t>时</w:t>
            </w:r>
            <w:r w:rsidRPr="00670766">
              <w:rPr>
                <w:rFonts w:ascii="Times New Roman" w:hAnsi="Times New Roman" w:hint="eastAsia"/>
                <w:sz w:val="21"/>
                <w:szCs w:val="21"/>
                <w:highlight w:val="yellow"/>
              </w:rPr>
              <w:t>59</w:t>
            </w:r>
            <w:r w:rsidRPr="00670766">
              <w:rPr>
                <w:rFonts w:ascii="Times New Roman" w:hAnsi="Times New Roman" w:hint="eastAsia"/>
                <w:sz w:val="21"/>
                <w:szCs w:val="21"/>
                <w:highlight w:val="yellow"/>
              </w:rPr>
              <w:t>分</w:t>
            </w:r>
            <w:r w:rsidRPr="00670766">
              <w:rPr>
                <w:rFonts w:ascii="Times New Roman" w:hAnsi="Times New Roman" w:hint="eastAsia"/>
                <w:sz w:val="21"/>
                <w:szCs w:val="21"/>
                <w:highlight w:val="yellow"/>
              </w:rPr>
              <w:t>55</w:t>
            </w:r>
            <w:r w:rsidRPr="00670766">
              <w:rPr>
                <w:rFonts w:ascii="Times New Roman" w:hAnsi="Times New Roman" w:hint="eastAsia"/>
                <w:sz w:val="21"/>
                <w:szCs w:val="21"/>
                <w:highlight w:val="yellow"/>
              </w:rPr>
              <w:t>秒内未处理，退货申请自动达成，请按照系统给出的地址退货。</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修改退款退货申请。</w:t>
            </w:r>
          </w:p>
        </w:tc>
      </w:tr>
    </w:tbl>
    <w:p w:rsidR="006B7402" w:rsidRPr="00FD1DA6" w:rsidRDefault="006B7402" w:rsidP="008B4BF2">
      <w:pPr>
        <w:pStyle w:val="af8"/>
        <w:numPr>
          <w:ilvl w:val="0"/>
          <w:numId w:val="106"/>
        </w:numPr>
        <w:ind w:leftChars="0" w:right="240" w:firstLineChars="0"/>
      </w:pPr>
      <w:r>
        <w:rPr>
          <w:rFonts w:hint="eastAsia"/>
        </w:rPr>
        <w:t>卖家拒绝退款退货申请后页面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Pr="00F2096A" w:rsidRDefault="006B7402" w:rsidP="0061150B">
            <w:pPr>
              <w:pStyle w:val="a7"/>
              <w:ind w:right="240"/>
              <w:rPr>
                <w:rFonts w:ascii="Times New Roman" w:hAnsi="Times New Roman"/>
                <w:b/>
                <w:sz w:val="21"/>
                <w:szCs w:val="21"/>
              </w:rPr>
            </w:pPr>
            <w:r>
              <w:rPr>
                <w:rFonts w:ascii="Times New Roman" w:hAnsi="Times New Roman" w:hint="eastAsia"/>
                <w:b/>
                <w:sz w:val="21"/>
                <w:szCs w:val="21"/>
              </w:rPr>
              <w:t>退货退款申请</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r>
              <w:rPr>
                <w:rFonts w:ascii="Times New Roman" w:hAnsi="Times New Roman" w:hint="eastAsia"/>
                <w:sz w:val="21"/>
                <w:szCs w:val="21"/>
              </w:rPr>
              <w:t>+</w:t>
            </w: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包括：商品图片、商品名称、商品规格。</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卖家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IM</w:t>
            </w:r>
            <w:r>
              <w:rPr>
                <w:rFonts w:ascii="Times New Roman" w:hAnsi="Times New Roman" w:hint="eastAsia"/>
                <w:sz w:val="21"/>
                <w:szCs w:val="21"/>
              </w:rPr>
              <w:t>图标。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点击进入订单详情。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价格</w:t>
            </w:r>
            <w:r>
              <w:rPr>
                <w:rFonts w:ascii="Times New Roman" w:hAnsi="Times New Roman" w:hint="eastAsia"/>
                <w:sz w:val="21"/>
                <w:szCs w:val="21"/>
              </w:rPr>
              <w:t>*</w:t>
            </w:r>
            <w:r>
              <w:rPr>
                <w:rFonts w:ascii="Times New Roman" w:hAnsi="Times New Roman" w:hint="eastAsia"/>
                <w:sz w:val="21"/>
                <w:szCs w:val="21"/>
              </w:rPr>
              <w:t>数量</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快递</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订单保障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退款编号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退款金额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原因</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55332B" w:rsidRDefault="006B7402" w:rsidP="0061150B">
            <w:pPr>
              <w:pStyle w:val="a7"/>
              <w:ind w:right="240"/>
              <w:rPr>
                <w:rFonts w:ascii="Times New Roman" w:hAnsi="Times New Roman"/>
                <w:b/>
                <w:sz w:val="21"/>
                <w:szCs w:val="21"/>
              </w:rPr>
            </w:pPr>
            <w:r>
              <w:rPr>
                <w:rFonts w:ascii="Times New Roman" w:hAnsi="Times New Roman" w:hint="eastAsia"/>
                <w:b/>
                <w:sz w:val="21"/>
                <w:szCs w:val="21"/>
              </w:rPr>
              <w:t>卖家已拒绝</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倒计时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FD1DA6" w:rsidRDefault="006B7402" w:rsidP="0061150B">
            <w:pPr>
              <w:pStyle w:val="a7"/>
              <w:ind w:right="240"/>
              <w:rPr>
                <w:rFonts w:ascii="Times New Roman" w:hAnsi="Times New Roman"/>
                <w:sz w:val="21"/>
                <w:szCs w:val="21"/>
              </w:rPr>
            </w:pPr>
            <w:r>
              <w:rPr>
                <w:rFonts w:ascii="Times New Roman" w:hAnsi="Times New Roman" w:hint="eastAsia"/>
                <w:sz w:val="21"/>
                <w:szCs w:val="21"/>
              </w:rPr>
              <w:t>格式：</w:t>
            </w:r>
            <w:r>
              <w:rPr>
                <w:rFonts w:ascii="Times New Roman" w:hAnsi="Times New Roman" w:hint="eastAsia"/>
                <w:sz w:val="21"/>
                <w:szCs w:val="21"/>
              </w:rPr>
              <w:t>6</w:t>
            </w:r>
            <w:r>
              <w:rPr>
                <w:rFonts w:ascii="Times New Roman" w:hAnsi="Times New Roman" w:hint="eastAsia"/>
                <w:sz w:val="21"/>
                <w:szCs w:val="21"/>
              </w:rPr>
              <w:t>天</w:t>
            </w:r>
            <w:r>
              <w:rPr>
                <w:rFonts w:ascii="Times New Roman" w:hAnsi="Times New Roman" w:hint="eastAsia"/>
                <w:sz w:val="21"/>
                <w:szCs w:val="21"/>
              </w:rPr>
              <w:t>23</w:t>
            </w:r>
            <w:r>
              <w:rPr>
                <w:rFonts w:ascii="Times New Roman" w:hAnsi="Times New Roman" w:hint="eastAsia"/>
                <w:sz w:val="21"/>
                <w:szCs w:val="21"/>
              </w:rPr>
              <w:t>时</w:t>
            </w:r>
            <w:r>
              <w:rPr>
                <w:rFonts w:ascii="Times New Roman" w:hAnsi="Times New Roman" w:hint="eastAsia"/>
                <w:sz w:val="21"/>
                <w:szCs w:val="21"/>
              </w:rPr>
              <w:t>59</w:t>
            </w:r>
            <w:r>
              <w:rPr>
                <w:rFonts w:ascii="Times New Roman" w:hAnsi="Times New Roman" w:hint="eastAsia"/>
                <w:sz w:val="21"/>
                <w:szCs w:val="21"/>
              </w:rPr>
              <w:t>分</w:t>
            </w:r>
            <w:r>
              <w:rPr>
                <w:rFonts w:ascii="Times New Roman" w:hAnsi="Times New Roman" w:hint="eastAsia"/>
                <w:sz w:val="21"/>
                <w:szCs w:val="21"/>
              </w:rPr>
              <w:t>55</w:t>
            </w:r>
            <w:r>
              <w:rPr>
                <w:rFonts w:ascii="Times New Roman" w:hAnsi="Times New Roman" w:hint="eastAsia"/>
                <w:sz w:val="21"/>
                <w:szCs w:val="21"/>
              </w:rPr>
              <w:t>秒。</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拒绝原因</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拒绝说明</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您可以修改退货申请再次发起，卖家会重新处理。</w:t>
            </w:r>
          </w:p>
          <w:p w:rsidR="006B7402" w:rsidRPr="00860D13" w:rsidRDefault="006B7402" w:rsidP="0061150B">
            <w:pPr>
              <w:pStyle w:val="a7"/>
              <w:ind w:right="240"/>
              <w:rPr>
                <w:rFonts w:ascii="Times New Roman" w:hAnsi="Times New Roman"/>
                <w:sz w:val="21"/>
                <w:szCs w:val="21"/>
              </w:rPr>
            </w:pPr>
            <w:r>
              <w:rPr>
                <w:rFonts w:ascii="Times New Roman" w:hAnsi="Times New Roman" w:hint="eastAsia"/>
                <w:sz w:val="21"/>
                <w:szCs w:val="21"/>
              </w:rPr>
              <w:t>如果您逾期未响应，本次申请将自动撤销。</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修改退款退货申请。</w:t>
            </w:r>
          </w:p>
        </w:tc>
      </w:tr>
    </w:tbl>
    <w:p w:rsidR="006B7402" w:rsidRDefault="006B7402" w:rsidP="008B4BF2">
      <w:pPr>
        <w:pStyle w:val="af8"/>
        <w:numPr>
          <w:ilvl w:val="0"/>
          <w:numId w:val="106"/>
        </w:numPr>
        <w:ind w:leftChars="0" w:right="240" w:firstLineChars="0"/>
      </w:pPr>
      <w:r>
        <w:rPr>
          <w:rFonts w:hint="eastAsia"/>
        </w:rPr>
        <w:t>买家退货页面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Pr="00F2096A" w:rsidRDefault="006B7402" w:rsidP="0061150B">
            <w:pPr>
              <w:pStyle w:val="a7"/>
              <w:ind w:right="240"/>
              <w:rPr>
                <w:rFonts w:ascii="Times New Roman" w:hAnsi="Times New Roman"/>
                <w:b/>
                <w:sz w:val="21"/>
                <w:szCs w:val="21"/>
              </w:rPr>
            </w:pPr>
            <w:r>
              <w:rPr>
                <w:rFonts w:ascii="Times New Roman" w:hAnsi="Times New Roman" w:hint="eastAsia"/>
                <w:b/>
                <w:sz w:val="21"/>
                <w:szCs w:val="21"/>
              </w:rPr>
              <w:t>退货退款申请</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r>
              <w:rPr>
                <w:rFonts w:ascii="Times New Roman" w:hAnsi="Times New Roman" w:hint="eastAsia"/>
                <w:sz w:val="21"/>
                <w:szCs w:val="21"/>
              </w:rPr>
              <w:t>+</w:t>
            </w: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包括：商品图片、商品名称、商品规格。</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卖家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IM</w:t>
            </w:r>
            <w:r>
              <w:rPr>
                <w:rFonts w:ascii="Times New Roman" w:hAnsi="Times New Roman" w:hint="eastAsia"/>
                <w:sz w:val="21"/>
                <w:szCs w:val="21"/>
              </w:rPr>
              <w:t>图标。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点击进入订单详情。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价格</w:t>
            </w:r>
            <w:r>
              <w:rPr>
                <w:rFonts w:ascii="Times New Roman" w:hAnsi="Times New Roman" w:hint="eastAsia"/>
                <w:sz w:val="21"/>
                <w:szCs w:val="21"/>
              </w:rPr>
              <w:t>*</w:t>
            </w:r>
            <w:r>
              <w:rPr>
                <w:rFonts w:ascii="Times New Roman" w:hAnsi="Times New Roman" w:hint="eastAsia"/>
                <w:sz w:val="21"/>
                <w:szCs w:val="21"/>
              </w:rPr>
              <w:t>数量</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快递</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订单保障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退款编号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退款金额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原因</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55332B" w:rsidRDefault="006B7402" w:rsidP="0061150B">
            <w:pPr>
              <w:pStyle w:val="a7"/>
              <w:ind w:right="240"/>
              <w:rPr>
                <w:rFonts w:ascii="Times New Roman" w:hAnsi="Times New Roman"/>
                <w:b/>
                <w:sz w:val="21"/>
                <w:szCs w:val="21"/>
              </w:rPr>
            </w:pPr>
            <w:r>
              <w:rPr>
                <w:rFonts w:ascii="Times New Roman" w:hAnsi="Times New Roman" w:hint="eastAsia"/>
                <w:b/>
                <w:sz w:val="21"/>
                <w:szCs w:val="21"/>
              </w:rPr>
              <w:t>卖家已拒绝</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倒计时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FD1DA6" w:rsidRDefault="006B7402" w:rsidP="0061150B">
            <w:pPr>
              <w:pStyle w:val="a7"/>
              <w:ind w:right="240"/>
              <w:rPr>
                <w:rFonts w:ascii="Times New Roman" w:hAnsi="Times New Roman"/>
                <w:sz w:val="21"/>
                <w:szCs w:val="21"/>
              </w:rPr>
            </w:pPr>
            <w:r>
              <w:rPr>
                <w:rFonts w:ascii="Times New Roman" w:hAnsi="Times New Roman" w:hint="eastAsia"/>
                <w:sz w:val="21"/>
                <w:szCs w:val="21"/>
              </w:rPr>
              <w:t>格式：</w:t>
            </w:r>
            <w:r>
              <w:rPr>
                <w:rFonts w:ascii="Times New Roman" w:hAnsi="Times New Roman" w:hint="eastAsia"/>
                <w:sz w:val="21"/>
                <w:szCs w:val="21"/>
              </w:rPr>
              <w:t>6</w:t>
            </w:r>
            <w:r>
              <w:rPr>
                <w:rFonts w:ascii="Times New Roman" w:hAnsi="Times New Roman" w:hint="eastAsia"/>
                <w:sz w:val="21"/>
                <w:szCs w:val="21"/>
              </w:rPr>
              <w:t>天</w:t>
            </w:r>
            <w:r>
              <w:rPr>
                <w:rFonts w:ascii="Times New Roman" w:hAnsi="Times New Roman" w:hint="eastAsia"/>
                <w:sz w:val="21"/>
                <w:szCs w:val="21"/>
              </w:rPr>
              <w:t>23</w:t>
            </w:r>
            <w:r>
              <w:rPr>
                <w:rFonts w:ascii="Times New Roman" w:hAnsi="Times New Roman" w:hint="eastAsia"/>
                <w:sz w:val="21"/>
                <w:szCs w:val="21"/>
              </w:rPr>
              <w:t>时</w:t>
            </w:r>
            <w:r>
              <w:rPr>
                <w:rFonts w:ascii="Times New Roman" w:hAnsi="Times New Roman" w:hint="eastAsia"/>
                <w:sz w:val="21"/>
                <w:szCs w:val="21"/>
              </w:rPr>
              <w:t>59</w:t>
            </w:r>
            <w:r>
              <w:rPr>
                <w:rFonts w:ascii="Times New Roman" w:hAnsi="Times New Roman" w:hint="eastAsia"/>
                <w:sz w:val="21"/>
                <w:szCs w:val="21"/>
              </w:rPr>
              <w:t>分</w:t>
            </w:r>
            <w:r>
              <w:rPr>
                <w:rFonts w:ascii="Times New Roman" w:hAnsi="Times New Roman" w:hint="eastAsia"/>
                <w:sz w:val="21"/>
                <w:szCs w:val="21"/>
              </w:rPr>
              <w:t>55</w:t>
            </w:r>
            <w:r>
              <w:rPr>
                <w:rFonts w:ascii="Times New Roman" w:hAnsi="Times New Roman" w:hint="eastAsia"/>
                <w:sz w:val="21"/>
                <w:szCs w:val="21"/>
              </w:rPr>
              <w:t>秒。</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退货地址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卖家说明</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未经卖家同意，请不要使用到付或平邮。</w:t>
            </w:r>
          </w:p>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申请的退款已从卖家资金中冻结，确保您资金安全。</w:t>
            </w:r>
          </w:p>
          <w:p w:rsidR="006B7402" w:rsidRPr="00B6056E" w:rsidRDefault="006B7402" w:rsidP="0061150B">
            <w:pPr>
              <w:pStyle w:val="a7"/>
              <w:ind w:right="240"/>
              <w:rPr>
                <w:rFonts w:ascii="Times New Roman" w:hAnsi="Times New Roman"/>
                <w:sz w:val="21"/>
                <w:szCs w:val="21"/>
              </w:rPr>
            </w:pPr>
            <w:r>
              <w:rPr>
                <w:rFonts w:ascii="Times New Roman" w:hAnsi="Times New Roman" w:hint="eastAsia"/>
                <w:sz w:val="21"/>
                <w:szCs w:val="21"/>
              </w:rPr>
              <w:t>请填写真实退货物流信息，逾期未填写，退货申请将关闭，且无法再次发起申请。</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物流公司</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调用平台物流公司设置。</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物流公司名称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快递方式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快递</w:t>
            </w:r>
            <w:r>
              <w:rPr>
                <w:rFonts w:ascii="Times New Roman" w:hAnsi="Times New Roman" w:hint="eastAsia"/>
                <w:sz w:val="21"/>
                <w:szCs w:val="21"/>
              </w:rPr>
              <w:t>/</w:t>
            </w:r>
            <w:r>
              <w:rPr>
                <w:rFonts w:ascii="Times New Roman" w:hAnsi="Times New Roman" w:hint="eastAsia"/>
                <w:sz w:val="21"/>
                <w:szCs w:val="21"/>
              </w:rPr>
              <w:t>平邮</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物流单号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退货说明</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0/200</w:t>
            </w:r>
            <w:r>
              <w:rPr>
                <w:rFonts w:ascii="Times New Roman" w:hAnsi="Times New Roman" w:hint="eastAsia"/>
                <w:sz w:val="21"/>
                <w:szCs w:val="21"/>
              </w:rPr>
              <w:t>字</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上传凭证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选择凭证照片。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提交退货信息。</w:t>
            </w:r>
          </w:p>
        </w:tc>
      </w:tr>
    </w:tbl>
    <w:p w:rsidR="006B7402" w:rsidRPr="00486E56" w:rsidRDefault="006B7402" w:rsidP="006B7402"/>
    <w:p w:rsidR="006B7402" w:rsidRDefault="006B7402" w:rsidP="008B4BF2">
      <w:pPr>
        <w:pStyle w:val="af8"/>
        <w:numPr>
          <w:ilvl w:val="0"/>
          <w:numId w:val="106"/>
        </w:numPr>
        <w:ind w:leftChars="0" w:right="240" w:firstLineChars="0"/>
      </w:pPr>
      <w:r>
        <w:rPr>
          <w:rFonts w:hint="eastAsia"/>
        </w:rPr>
        <w:t>退款退货记录</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退款编号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r>
              <w:rPr>
                <w:rFonts w:ascii="Times New Roman" w:hAnsi="Times New Roman" w:hint="eastAsia"/>
                <w:sz w:val="21"/>
                <w:szCs w:val="21"/>
              </w:rPr>
              <w:t>/</w:t>
            </w:r>
            <w:r>
              <w:rPr>
                <w:rFonts w:ascii="Times New Roman" w:hAnsi="Times New Roman" w:hint="eastAsia"/>
                <w:sz w:val="21"/>
                <w:szCs w:val="21"/>
              </w:rPr>
              <w:t>商品信息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r>
              <w:rPr>
                <w:rFonts w:ascii="Times New Roman" w:hAnsi="Times New Roman" w:hint="eastAsia"/>
                <w:sz w:val="21"/>
                <w:szCs w:val="21"/>
              </w:rPr>
              <w:t>/</w:t>
            </w:r>
            <w:r>
              <w:rPr>
                <w:rFonts w:ascii="Times New Roman" w:hAnsi="Times New Roman" w:hint="eastAsia"/>
                <w:sz w:val="21"/>
                <w:szCs w:val="21"/>
              </w:rPr>
              <w:t>商品名称。点击商品名称进入商品详情。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卖家</w:t>
            </w:r>
            <w:r>
              <w:rPr>
                <w:rFonts w:ascii="Times New Roman" w:hAnsi="Times New Roman" w:hint="eastAsia"/>
                <w:sz w:val="21"/>
                <w:szCs w:val="21"/>
              </w:rPr>
              <w:t xml:space="preserve"> </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退款金额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申请时间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超时时间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退款状态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w:t>
            </w:r>
          </w:p>
        </w:tc>
      </w:tr>
    </w:tbl>
    <w:p w:rsidR="006B7402" w:rsidRPr="004F0DAD" w:rsidRDefault="006B7402" w:rsidP="006B7402"/>
    <w:p w:rsidR="006B7402" w:rsidRDefault="006B7402" w:rsidP="006B7402">
      <w:pPr>
        <w:pStyle w:val="3"/>
        <w:ind w:right="240"/>
        <w:rPr>
          <w:rFonts w:eastAsia="幼圆" w:hAnsi="Arial"/>
          <w:sz w:val="28"/>
        </w:rPr>
      </w:pPr>
      <w:r>
        <w:rPr>
          <w:rFonts w:hint="eastAsia"/>
        </w:rPr>
        <w:t>关注中心</w:t>
      </w:r>
      <w:bookmarkEnd w:id="93"/>
    </w:p>
    <w:p w:rsidR="006B7402" w:rsidRDefault="006B7402" w:rsidP="006B7402">
      <w:pPr>
        <w:pStyle w:val="4"/>
        <w:ind w:right="240"/>
      </w:pPr>
      <w:r>
        <w:rPr>
          <w:rFonts w:hint="eastAsia"/>
        </w:rPr>
        <w:lastRenderedPageBreak/>
        <w:t>收藏店铺</w:t>
      </w:r>
    </w:p>
    <w:p w:rsidR="006B7402" w:rsidRDefault="006B7402" w:rsidP="006B7402">
      <w:pPr>
        <w:pStyle w:val="5"/>
        <w:ind w:left="142" w:right="240"/>
      </w:pPr>
      <w:r>
        <w:t>功能描述</w:t>
      </w:r>
    </w:p>
    <w:p w:rsidR="006B7402" w:rsidRPr="009533DC" w:rsidRDefault="006B7402" w:rsidP="006B7402">
      <w:pPr>
        <w:ind w:right="240"/>
      </w:pPr>
      <w:r>
        <w:rPr>
          <w:rFonts w:hint="eastAsia"/>
        </w:rPr>
        <w:t>个人会员可以通过该功能查看自己所收藏的店铺信息并可对已收藏的店铺进行操作。</w:t>
      </w:r>
    </w:p>
    <w:p w:rsidR="006B7402" w:rsidRDefault="006B7402" w:rsidP="006B7402">
      <w:pPr>
        <w:pStyle w:val="5"/>
        <w:ind w:left="142" w:right="240"/>
      </w:pPr>
      <w:r>
        <w:rPr>
          <w:rFonts w:hint="eastAsia"/>
        </w:rPr>
        <w:t>业务流程</w:t>
      </w:r>
    </w:p>
    <w:p w:rsidR="006B7402" w:rsidRPr="002268BB" w:rsidRDefault="006B7402" w:rsidP="006B7402">
      <w:pPr>
        <w:ind w:right="240"/>
      </w:pPr>
      <w:r>
        <w:rPr>
          <w:rFonts w:hint="eastAsia"/>
        </w:rPr>
        <w:t>个人会员登录商城，进入个人中心</w:t>
      </w:r>
      <w:r>
        <w:rPr>
          <w:rFonts w:hint="eastAsia"/>
        </w:rPr>
        <w:t>-</w:t>
      </w:r>
      <w:r>
        <w:rPr>
          <w:rFonts w:hint="eastAsia"/>
        </w:rPr>
        <w:t>关注中心</w:t>
      </w:r>
      <w:r>
        <w:rPr>
          <w:rFonts w:hint="eastAsia"/>
        </w:rPr>
        <w:t>-</w:t>
      </w:r>
      <w:r>
        <w:rPr>
          <w:rFonts w:hint="eastAsia"/>
        </w:rPr>
        <w:t>收藏店铺。</w:t>
      </w:r>
    </w:p>
    <w:p w:rsidR="006B7402" w:rsidRDefault="006B7402" w:rsidP="006B7402">
      <w:pPr>
        <w:pStyle w:val="5"/>
        <w:ind w:left="142" w:right="240"/>
      </w:pPr>
      <w:r>
        <w:rPr>
          <w:rFonts w:hint="eastAsia"/>
        </w:rPr>
        <w:t>业务规则</w:t>
      </w:r>
    </w:p>
    <w:p w:rsidR="006B7402" w:rsidRPr="002268BB" w:rsidRDefault="006B7402" w:rsidP="006B7402">
      <w:pPr>
        <w:ind w:right="240"/>
      </w:pPr>
      <w:r>
        <w:rPr>
          <w:rFonts w:hint="eastAsia"/>
        </w:rPr>
        <w:t>无。</w:t>
      </w:r>
    </w:p>
    <w:p w:rsidR="006B7402" w:rsidRDefault="006B7402" w:rsidP="006B7402">
      <w:pPr>
        <w:pStyle w:val="5"/>
        <w:ind w:left="142" w:right="240"/>
      </w:pPr>
      <w:r>
        <w:rPr>
          <w:rFonts w:hint="eastAsia"/>
        </w:rPr>
        <w:t>页面要素</w:t>
      </w:r>
    </w:p>
    <w:p w:rsidR="006B7402" w:rsidRPr="00BA3530" w:rsidRDefault="006B7402" w:rsidP="008B4BF2">
      <w:pPr>
        <w:numPr>
          <w:ilvl w:val="0"/>
          <w:numId w:val="107"/>
        </w:numPr>
        <w:ind w:right="240"/>
      </w:pPr>
      <w:r>
        <w:rPr>
          <w:rFonts w:hint="eastAsia"/>
        </w:rPr>
        <w:t>已收藏的店铺信息页面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店铺信息</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超链接至该店铺的详细信息页面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描述相符</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如：</w:t>
            </w:r>
            <w:r>
              <w:rPr>
                <w:rFonts w:ascii="Times New Roman" w:hAnsi="Times New Roman" w:hint="eastAsia"/>
                <w:sz w:val="21"/>
                <w:szCs w:val="21"/>
              </w:rPr>
              <w:t>56%</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进入店铺</w:t>
            </w:r>
            <w:r>
              <w:rPr>
                <w:rFonts w:ascii="Times New Roman" w:hAnsi="Times New Roman" w:hint="eastAsia"/>
                <w:sz w:val="21"/>
                <w:szCs w:val="21"/>
              </w:rPr>
              <w:t>/</w:t>
            </w:r>
            <w:r>
              <w:rPr>
                <w:rFonts w:ascii="Times New Roman" w:hAnsi="Times New Roman" w:hint="eastAsia"/>
                <w:sz w:val="21"/>
                <w:szCs w:val="21"/>
              </w:rPr>
              <w:t>取消收藏</w:t>
            </w:r>
          </w:p>
        </w:tc>
      </w:tr>
    </w:tbl>
    <w:p w:rsidR="006B7402" w:rsidRPr="0013681A" w:rsidRDefault="006B7402" w:rsidP="006B7402">
      <w:pPr>
        <w:ind w:left="454" w:right="240" w:firstLine="0"/>
      </w:pPr>
    </w:p>
    <w:p w:rsidR="006B7402" w:rsidRDefault="006B7402" w:rsidP="006B7402">
      <w:pPr>
        <w:pStyle w:val="4"/>
        <w:ind w:right="240"/>
      </w:pPr>
      <w:r>
        <w:rPr>
          <w:rFonts w:hint="eastAsia"/>
        </w:rPr>
        <w:t>收藏商品</w:t>
      </w:r>
    </w:p>
    <w:p w:rsidR="006B7402" w:rsidRDefault="006B7402" w:rsidP="006B7402">
      <w:pPr>
        <w:pStyle w:val="5"/>
        <w:ind w:left="142" w:right="240"/>
      </w:pPr>
      <w:r>
        <w:t>功能描述</w:t>
      </w:r>
    </w:p>
    <w:p w:rsidR="006B7402" w:rsidRPr="002268BB" w:rsidRDefault="006B7402" w:rsidP="006B7402">
      <w:pPr>
        <w:ind w:right="240"/>
      </w:pPr>
      <w:r>
        <w:rPr>
          <w:rFonts w:hint="eastAsia"/>
        </w:rPr>
        <w:t>个人会员可以通过该功能查看自己所收藏的商品信息并可对已收藏的商品进行操作。</w:t>
      </w:r>
    </w:p>
    <w:p w:rsidR="006B7402" w:rsidRDefault="006B7402" w:rsidP="006B7402">
      <w:pPr>
        <w:pStyle w:val="5"/>
        <w:ind w:left="142" w:right="240"/>
      </w:pPr>
      <w:r>
        <w:rPr>
          <w:rFonts w:hint="eastAsia"/>
        </w:rPr>
        <w:t>业务流程</w:t>
      </w:r>
    </w:p>
    <w:p w:rsidR="006B7402" w:rsidRPr="002268BB" w:rsidRDefault="006B7402" w:rsidP="006B7402">
      <w:pPr>
        <w:ind w:right="240"/>
      </w:pPr>
      <w:r>
        <w:rPr>
          <w:rFonts w:hint="eastAsia"/>
        </w:rPr>
        <w:t>个人会员登录商城，进入个人中心</w:t>
      </w:r>
      <w:r>
        <w:rPr>
          <w:rFonts w:hint="eastAsia"/>
        </w:rPr>
        <w:t>-</w:t>
      </w:r>
      <w:r>
        <w:rPr>
          <w:rFonts w:hint="eastAsia"/>
        </w:rPr>
        <w:t>关注中心</w:t>
      </w:r>
      <w:r>
        <w:rPr>
          <w:rFonts w:hint="eastAsia"/>
        </w:rPr>
        <w:t>-</w:t>
      </w:r>
      <w:r>
        <w:rPr>
          <w:rFonts w:hint="eastAsia"/>
        </w:rPr>
        <w:t>收藏商品。</w:t>
      </w:r>
    </w:p>
    <w:p w:rsidR="006B7402" w:rsidRDefault="006B7402" w:rsidP="006B7402">
      <w:pPr>
        <w:pStyle w:val="5"/>
        <w:ind w:left="142" w:right="240"/>
      </w:pPr>
      <w:r>
        <w:rPr>
          <w:rFonts w:hint="eastAsia"/>
        </w:rPr>
        <w:t>业务规则</w:t>
      </w:r>
    </w:p>
    <w:p w:rsidR="006B7402" w:rsidRPr="002268BB" w:rsidRDefault="006B7402" w:rsidP="006B7402">
      <w:pPr>
        <w:ind w:right="240"/>
      </w:pPr>
      <w:r>
        <w:rPr>
          <w:rFonts w:hint="eastAsia"/>
        </w:rPr>
        <w:t>无。</w:t>
      </w:r>
    </w:p>
    <w:p w:rsidR="006B7402" w:rsidRDefault="006B7402" w:rsidP="006B7402">
      <w:pPr>
        <w:pStyle w:val="5"/>
        <w:ind w:left="142" w:right="240"/>
      </w:pPr>
      <w:r>
        <w:rPr>
          <w:rFonts w:hint="eastAsia"/>
        </w:rPr>
        <w:t>页面要素</w:t>
      </w:r>
    </w:p>
    <w:p w:rsidR="006B7402" w:rsidRPr="005D4B14" w:rsidRDefault="006B7402" w:rsidP="006B7402">
      <w:pPr>
        <w:ind w:right="240"/>
      </w:pPr>
      <w:r>
        <w:rPr>
          <w:rFonts w:hint="eastAsia"/>
        </w:rPr>
        <w:t>1.</w:t>
      </w:r>
      <w:r>
        <w:rPr>
          <w:rFonts w:hint="eastAsia"/>
        </w:rPr>
        <w:t>我的收藏</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超链接至商品详细信息页面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价格</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加入购物车</w:t>
            </w:r>
            <w:r>
              <w:rPr>
                <w:rFonts w:ascii="Times New Roman" w:hAnsi="Times New Roman" w:hint="eastAsia"/>
                <w:sz w:val="21"/>
                <w:szCs w:val="21"/>
              </w:rPr>
              <w:t>/</w:t>
            </w:r>
            <w:r>
              <w:rPr>
                <w:rFonts w:ascii="Times New Roman" w:hAnsi="Times New Roman" w:hint="eastAsia"/>
                <w:sz w:val="21"/>
                <w:szCs w:val="21"/>
              </w:rPr>
              <w:t>取消收藏</w:t>
            </w:r>
          </w:p>
        </w:tc>
      </w:tr>
    </w:tbl>
    <w:p w:rsidR="006B7402" w:rsidRPr="002268BB" w:rsidRDefault="006B7402" w:rsidP="006B7402">
      <w:pPr>
        <w:ind w:right="240"/>
      </w:pPr>
    </w:p>
    <w:p w:rsidR="006B7402" w:rsidRPr="00F341FF" w:rsidRDefault="006B7402" w:rsidP="006B7402">
      <w:pPr>
        <w:ind w:right="240"/>
      </w:pPr>
    </w:p>
    <w:p w:rsidR="006B7402" w:rsidRDefault="006B7402" w:rsidP="006B7402">
      <w:pPr>
        <w:pStyle w:val="4"/>
        <w:ind w:right="240"/>
      </w:pPr>
      <w:r>
        <w:rPr>
          <w:rFonts w:hint="eastAsia"/>
        </w:rPr>
        <w:t>我的足迹</w:t>
      </w:r>
    </w:p>
    <w:p w:rsidR="006B7402" w:rsidRDefault="006B7402" w:rsidP="006B7402">
      <w:pPr>
        <w:pStyle w:val="5"/>
        <w:ind w:left="142" w:right="240"/>
      </w:pPr>
      <w:r>
        <w:t>功能描述</w:t>
      </w:r>
    </w:p>
    <w:p w:rsidR="006B7402" w:rsidRPr="00BA3530" w:rsidRDefault="006B7402" w:rsidP="006B7402">
      <w:pPr>
        <w:ind w:right="240"/>
      </w:pPr>
      <w:r>
        <w:rPr>
          <w:rFonts w:hint="eastAsia"/>
        </w:rPr>
        <w:t>个人会员可以通过该功能查看自己所浏览过的商品信息并可对已浏览过的商品进行操作。</w:t>
      </w:r>
    </w:p>
    <w:p w:rsidR="006B7402" w:rsidRDefault="006B7402" w:rsidP="006B7402">
      <w:pPr>
        <w:pStyle w:val="5"/>
        <w:ind w:left="142" w:right="240"/>
      </w:pPr>
      <w:r>
        <w:rPr>
          <w:rFonts w:hint="eastAsia"/>
        </w:rPr>
        <w:t>业务流程</w:t>
      </w:r>
    </w:p>
    <w:p w:rsidR="006B7402" w:rsidRPr="00BA3530" w:rsidRDefault="006B7402" w:rsidP="006B7402">
      <w:pPr>
        <w:ind w:right="240"/>
      </w:pPr>
      <w:r>
        <w:rPr>
          <w:rFonts w:hint="eastAsia"/>
        </w:rPr>
        <w:t>个人会员登录商城，进入个人中心</w:t>
      </w:r>
      <w:r>
        <w:rPr>
          <w:rFonts w:hint="eastAsia"/>
        </w:rPr>
        <w:t>-</w:t>
      </w:r>
      <w:r>
        <w:rPr>
          <w:rFonts w:hint="eastAsia"/>
        </w:rPr>
        <w:t>关注中心</w:t>
      </w:r>
      <w:r>
        <w:rPr>
          <w:rFonts w:hint="eastAsia"/>
        </w:rPr>
        <w:t>-</w:t>
      </w:r>
      <w:r>
        <w:rPr>
          <w:rFonts w:hint="eastAsia"/>
        </w:rPr>
        <w:t>浏览记录。</w:t>
      </w:r>
    </w:p>
    <w:p w:rsidR="006B7402" w:rsidRDefault="006B7402" w:rsidP="006B7402">
      <w:pPr>
        <w:pStyle w:val="5"/>
        <w:ind w:left="142" w:right="240"/>
      </w:pPr>
      <w:r>
        <w:rPr>
          <w:rFonts w:hint="eastAsia"/>
        </w:rPr>
        <w:t>业务规则</w:t>
      </w:r>
    </w:p>
    <w:p w:rsidR="006B7402" w:rsidRPr="00BA3530" w:rsidRDefault="006B7402" w:rsidP="006B7402">
      <w:pPr>
        <w:ind w:right="240"/>
      </w:pPr>
      <w:r>
        <w:rPr>
          <w:rFonts w:hint="eastAsia"/>
        </w:rPr>
        <w:t>无。</w:t>
      </w: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超链接至商品详情页面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价格</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商品详情</w:t>
            </w:r>
            <w:r>
              <w:rPr>
                <w:rFonts w:ascii="Times New Roman" w:hAnsi="Times New Roman" w:hint="eastAsia"/>
                <w:sz w:val="21"/>
                <w:szCs w:val="21"/>
              </w:rPr>
              <w:t>/</w:t>
            </w:r>
            <w:r>
              <w:rPr>
                <w:rFonts w:ascii="Times New Roman" w:hAnsi="Times New Roman" w:hint="eastAsia"/>
                <w:sz w:val="21"/>
                <w:szCs w:val="21"/>
              </w:rPr>
              <w:t>删除</w:t>
            </w:r>
          </w:p>
        </w:tc>
      </w:tr>
    </w:tbl>
    <w:p w:rsidR="006B7402" w:rsidRPr="00BA3530" w:rsidRDefault="006B7402" w:rsidP="006B7402">
      <w:pPr>
        <w:ind w:right="240"/>
      </w:pPr>
    </w:p>
    <w:p w:rsidR="006B7402" w:rsidRDefault="006B7402" w:rsidP="006B7402">
      <w:pPr>
        <w:pStyle w:val="4"/>
        <w:ind w:right="240"/>
      </w:pPr>
      <w:r>
        <w:rPr>
          <w:rFonts w:hint="eastAsia"/>
        </w:rPr>
        <w:t>缺货申请</w:t>
      </w:r>
    </w:p>
    <w:p w:rsidR="006B7402" w:rsidRDefault="006B7402" w:rsidP="006B7402">
      <w:pPr>
        <w:pStyle w:val="5"/>
        <w:ind w:left="142" w:right="240"/>
      </w:pPr>
      <w:r>
        <w:t>功能描述</w:t>
      </w:r>
    </w:p>
    <w:p w:rsidR="006B7402" w:rsidRPr="00BA3530" w:rsidRDefault="006B7402" w:rsidP="006B7402">
      <w:pPr>
        <w:ind w:right="240"/>
      </w:pPr>
      <w:r>
        <w:rPr>
          <w:rFonts w:hint="eastAsia"/>
        </w:rPr>
        <w:t>个人会员可以通过该功能查看自己所提交过得缺货申请记录并对其进行操作。</w:t>
      </w:r>
    </w:p>
    <w:p w:rsidR="006B7402" w:rsidRDefault="006B7402" w:rsidP="006B7402">
      <w:pPr>
        <w:pStyle w:val="5"/>
        <w:ind w:left="142" w:right="240"/>
      </w:pPr>
      <w:r>
        <w:rPr>
          <w:rFonts w:hint="eastAsia"/>
        </w:rPr>
        <w:t>业务流程</w:t>
      </w:r>
    </w:p>
    <w:p w:rsidR="006B7402" w:rsidRPr="00BA3530" w:rsidRDefault="006B7402" w:rsidP="006B7402">
      <w:pPr>
        <w:ind w:right="240"/>
      </w:pPr>
      <w:r>
        <w:rPr>
          <w:rFonts w:hint="eastAsia"/>
        </w:rPr>
        <w:lastRenderedPageBreak/>
        <w:t>个人会员登录商城，进入个人中心</w:t>
      </w:r>
      <w:r>
        <w:rPr>
          <w:rFonts w:hint="eastAsia"/>
        </w:rPr>
        <w:t>-</w:t>
      </w:r>
      <w:r>
        <w:rPr>
          <w:rFonts w:hint="eastAsia"/>
        </w:rPr>
        <w:t>关注中心</w:t>
      </w:r>
      <w:r>
        <w:rPr>
          <w:rFonts w:hint="eastAsia"/>
        </w:rPr>
        <w:t>-</w:t>
      </w:r>
      <w:r>
        <w:rPr>
          <w:rFonts w:hint="eastAsia"/>
        </w:rPr>
        <w:t>缺货申请。</w:t>
      </w:r>
    </w:p>
    <w:p w:rsidR="006B7402" w:rsidRDefault="006B7402" w:rsidP="006B7402">
      <w:pPr>
        <w:pStyle w:val="5"/>
        <w:ind w:left="142" w:right="240"/>
      </w:pPr>
      <w:r>
        <w:rPr>
          <w:rFonts w:hint="eastAsia"/>
        </w:rPr>
        <w:t>业务规则</w:t>
      </w:r>
    </w:p>
    <w:p w:rsidR="006B7402" w:rsidRPr="00424E55" w:rsidRDefault="006B7402" w:rsidP="008B4BF2">
      <w:pPr>
        <w:pStyle w:val="af8"/>
        <w:numPr>
          <w:ilvl w:val="0"/>
          <w:numId w:val="108"/>
        </w:numPr>
        <w:ind w:leftChars="0" w:right="240" w:firstLineChars="0"/>
        <w:rPr>
          <w:color w:val="0D2FD9"/>
        </w:rPr>
      </w:pPr>
      <w:r w:rsidRPr="00424E55">
        <w:rPr>
          <w:color w:val="0D2FD9"/>
        </w:rPr>
        <w:t>在商品收藏页或详情页面可以进行缺货申请；</w:t>
      </w:r>
    </w:p>
    <w:p w:rsidR="006B7402" w:rsidRPr="00424E55" w:rsidRDefault="006B7402" w:rsidP="008B4BF2">
      <w:pPr>
        <w:pStyle w:val="af8"/>
        <w:numPr>
          <w:ilvl w:val="0"/>
          <w:numId w:val="108"/>
        </w:numPr>
        <w:ind w:leftChars="0" w:right="240" w:firstLineChars="0"/>
        <w:rPr>
          <w:color w:val="0D2FD9"/>
        </w:rPr>
      </w:pPr>
      <w:r w:rsidRPr="00424E55">
        <w:rPr>
          <w:color w:val="0D2FD9"/>
        </w:rPr>
        <w:t>客户进行缺货登记后通知商户备货；</w:t>
      </w:r>
    </w:p>
    <w:p w:rsidR="006B7402" w:rsidRPr="00424E55" w:rsidRDefault="006B7402" w:rsidP="008B4BF2">
      <w:pPr>
        <w:pStyle w:val="af8"/>
        <w:numPr>
          <w:ilvl w:val="0"/>
          <w:numId w:val="108"/>
        </w:numPr>
        <w:ind w:leftChars="0" w:right="240" w:firstLineChars="0"/>
        <w:rPr>
          <w:color w:val="0D2FD9"/>
        </w:rPr>
      </w:pPr>
      <w:r w:rsidRPr="00424E55">
        <w:rPr>
          <w:color w:val="0D2FD9"/>
        </w:rPr>
        <w:t>商户备货完毕或者对商品重新上架后，通知有缺货登记的客户进行购买；</w:t>
      </w:r>
    </w:p>
    <w:p w:rsidR="006B7402" w:rsidRDefault="006B7402" w:rsidP="006B7402">
      <w:pPr>
        <w:pStyle w:val="5"/>
        <w:ind w:left="142" w:right="240"/>
      </w:pPr>
      <w:r>
        <w:rPr>
          <w:rFonts w:hint="eastAsia"/>
        </w:rPr>
        <w:t>页面要素</w:t>
      </w:r>
    </w:p>
    <w:p w:rsidR="006B7402" w:rsidRPr="00B874AF" w:rsidRDefault="006B7402" w:rsidP="006B7402"/>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r>
              <w:rPr>
                <w:rFonts w:ascii="Times New Roman" w:hAnsi="Times New Roman" w:hint="eastAsia"/>
                <w:sz w:val="21"/>
                <w:szCs w:val="21"/>
              </w:rPr>
              <w:t>+</w:t>
            </w: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商品信息包括：商品图片、商品名称、商品规格。</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点击链接进入商家店铺。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删除。</w:t>
            </w:r>
          </w:p>
        </w:tc>
      </w:tr>
    </w:tbl>
    <w:p w:rsidR="006B7402" w:rsidRPr="00812833" w:rsidRDefault="006B7402" w:rsidP="006B7402">
      <w:pPr>
        <w:ind w:right="240"/>
      </w:pPr>
    </w:p>
    <w:p w:rsidR="006B7402" w:rsidRDefault="006B7402" w:rsidP="006B7402">
      <w:pPr>
        <w:pStyle w:val="3"/>
        <w:ind w:right="240"/>
      </w:pPr>
      <w:bookmarkStart w:id="94" w:name="_Toc446774413"/>
      <w:r>
        <w:rPr>
          <w:rFonts w:hint="eastAsia"/>
        </w:rPr>
        <w:t>我的资产</w:t>
      </w:r>
      <w:bookmarkEnd w:id="94"/>
    </w:p>
    <w:p w:rsidR="006B7402" w:rsidRDefault="006B7402" w:rsidP="006B7402">
      <w:pPr>
        <w:pStyle w:val="4"/>
        <w:ind w:right="240"/>
      </w:pPr>
      <w:r>
        <w:rPr>
          <w:rFonts w:hint="eastAsia"/>
        </w:rPr>
        <w:t>积分明细</w:t>
      </w:r>
    </w:p>
    <w:p w:rsidR="006B7402" w:rsidRDefault="006B7402" w:rsidP="006B7402">
      <w:pPr>
        <w:pStyle w:val="5"/>
        <w:ind w:left="142" w:right="240"/>
      </w:pPr>
      <w:r>
        <w:t>功能描述</w:t>
      </w:r>
    </w:p>
    <w:p w:rsidR="006B7402" w:rsidRPr="00FD6390" w:rsidRDefault="006B7402" w:rsidP="006B7402">
      <w:pPr>
        <w:ind w:right="240"/>
      </w:pPr>
      <w:r>
        <w:rPr>
          <w:rFonts w:hint="eastAsia"/>
        </w:rPr>
        <w:t>个人会员通过该功能，查看自己的总积分及积分明细</w:t>
      </w:r>
      <w:r w:rsidRPr="00BE6365">
        <w:rPr>
          <w:rFonts w:hint="eastAsia"/>
        </w:rPr>
        <w:t>，显示客户的综合积分和商城积分。需要确定详细的需求</w:t>
      </w:r>
      <w:r>
        <w:rPr>
          <w:rFonts w:hint="eastAsia"/>
        </w:rPr>
        <w:t>。</w:t>
      </w:r>
    </w:p>
    <w:p w:rsidR="006B7402" w:rsidRDefault="006B7402" w:rsidP="006B7402">
      <w:pPr>
        <w:pStyle w:val="5"/>
        <w:ind w:left="142" w:right="240"/>
      </w:pPr>
      <w:r>
        <w:rPr>
          <w:rFonts w:hint="eastAsia"/>
        </w:rPr>
        <w:t>业务流程</w:t>
      </w:r>
    </w:p>
    <w:p w:rsidR="006B7402" w:rsidRDefault="006B7402" w:rsidP="008B4BF2">
      <w:pPr>
        <w:numPr>
          <w:ilvl w:val="0"/>
          <w:numId w:val="109"/>
        </w:numPr>
        <w:ind w:right="240"/>
      </w:pPr>
      <w:r>
        <w:rPr>
          <w:rFonts w:hint="eastAsia"/>
        </w:rPr>
        <w:t>个人会员登录系统，进入：我的资产</w:t>
      </w:r>
      <w:r>
        <w:t>--&gt;</w:t>
      </w:r>
      <w:r>
        <w:rPr>
          <w:rFonts w:hint="eastAsia"/>
        </w:rPr>
        <w:t>积分明细</w:t>
      </w:r>
    </w:p>
    <w:p w:rsidR="006B7402" w:rsidRDefault="006B7402" w:rsidP="008B4BF2">
      <w:pPr>
        <w:numPr>
          <w:ilvl w:val="0"/>
          <w:numId w:val="109"/>
        </w:numPr>
        <w:ind w:right="240"/>
      </w:pPr>
      <w:r>
        <w:rPr>
          <w:rFonts w:hint="eastAsia"/>
        </w:rPr>
        <w:t>默认显示可用积分及积分明细列表信息</w:t>
      </w:r>
    </w:p>
    <w:p w:rsidR="006B7402" w:rsidRDefault="006B7402" w:rsidP="006B7402">
      <w:pPr>
        <w:pStyle w:val="5"/>
        <w:ind w:left="142" w:right="240"/>
      </w:pPr>
      <w:r>
        <w:rPr>
          <w:rFonts w:hint="eastAsia"/>
        </w:rPr>
        <w:t>业务规则</w:t>
      </w:r>
    </w:p>
    <w:p w:rsidR="006B7402" w:rsidRPr="00881720" w:rsidRDefault="006B7402" w:rsidP="006B7402">
      <w:pPr>
        <w:ind w:right="240"/>
      </w:pPr>
      <w:r>
        <w:rPr>
          <w:rFonts w:hint="eastAsia"/>
        </w:rPr>
        <w:t>积分明细暂时只能展示商城积分；</w:t>
      </w:r>
    </w:p>
    <w:p w:rsidR="006B7402" w:rsidRDefault="006B7402" w:rsidP="006B7402">
      <w:pPr>
        <w:pStyle w:val="5"/>
        <w:ind w:left="142" w:right="240"/>
      </w:pPr>
      <w:r>
        <w:rPr>
          <w:rFonts w:hint="eastAsia"/>
        </w:rPr>
        <w:lastRenderedPageBreak/>
        <w:t>页面要素</w:t>
      </w:r>
    </w:p>
    <w:p w:rsidR="006B7402" w:rsidRPr="002E4D9C" w:rsidRDefault="006B7402" w:rsidP="008B4BF2">
      <w:pPr>
        <w:numPr>
          <w:ilvl w:val="0"/>
          <w:numId w:val="110"/>
        </w:numPr>
        <w:ind w:right="240"/>
      </w:pPr>
      <w:r>
        <w:rPr>
          <w:rFonts w:hint="eastAsia"/>
        </w:rPr>
        <w:t xml:space="preserve"> </w:t>
      </w:r>
      <w:r>
        <w:rPr>
          <w:rFonts w:hint="eastAsia"/>
        </w:rPr>
        <w:t>积分明细信息页面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11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可用积分</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积分明细列表</w:t>
            </w:r>
          </w:p>
        </w:tc>
      </w:tr>
      <w:tr w:rsidR="006B7402" w:rsidTr="0061150B">
        <w:tc>
          <w:tcPr>
            <w:tcW w:w="675" w:type="dxa"/>
          </w:tcPr>
          <w:p w:rsidR="006B7402" w:rsidRDefault="006B7402" w:rsidP="008B4BF2">
            <w:pPr>
              <w:numPr>
                <w:ilvl w:val="0"/>
                <w:numId w:val="112"/>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来源</w:t>
            </w:r>
            <w:r>
              <w:rPr>
                <w:rFonts w:ascii="Times New Roman" w:hAnsi="Times New Roman" w:hint="eastAsia"/>
                <w:sz w:val="21"/>
                <w:szCs w:val="21"/>
              </w:rPr>
              <w:t>/</w:t>
            </w:r>
            <w:r>
              <w:rPr>
                <w:rFonts w:ascii="Times New Roman" w:hAnsi="Times New Roman" w:hint="eastAsia"/>
                <w:sz w:val="21"/>
                <w:szCs w:val="21"/>
              </w:rPr>
              <w:t>用途</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12"/>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积分变化</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12"/>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日期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12"/>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w:t>
            </w:r>
          </w:p>
        </w:tc>
      </w:tr>
    </w:tbl>
    <w:p w:rsidR="006B7402" w:rsidRDefault="006B7402" w:rsidP="006B7402">
      <w:pPr>
        <w:ind w:right="240" w:firstLine="0"/>
      </w:pPr>
    </w:p>
    <w:p w:rsidR="006B7402" w:rsidRDefault="006B7402" w:rsidP="006B7402">
      <w:pPr>
        <w:pStyle w:val="4"/>
        <w:ind w:right="240"/>
      </w:pPr>
      <w:r>
        <w:rPr>
          <w:rFonts w:hint="eastAsia"/>
        </w:rPr>
        <w:t>我的优惠券</w:t>
      </w:r>
    </w:p>
    <w:p w:rsidR="006B7402" w:rsidRDefault="006B7402" w:rsidP="006B7402">
      <w:pPr>
        <w:pStyle w:val="5"/>
        <w:ind w:left="142" w:right="240"/>
      </w:pPr>
      <w:r>
        <w:t>功能描述</w:t>
      </w:r>
    </w:p>
    <w:p w:rsidR="006B7402" w:rsidRPr="00FD6390" w:rsidRDefault="006B7402" w:rsidP="006B7402">
      <w:pPr>
        <w:ind w:right="240"/>
      </w:pPr>
      <w:r>
        <w:rPr>
          <w:rFonts w:hint="eastAsia"/>
        </w:rPr>
        <w:t>个人会员通过该功能，查看优惠券信息。</w:t>
      </w:r>
    </w:p>
    <w:p w:rsidR="006B7402" w:rsidRDefault="006B7402" w:rsidP="006B7402">
      <w:pPr>
        <w:pStyle w:val="5"/>
        <w:ind w:left="142" w:right="240"/>
      </w:pPr>
      <w:r>
        <w:rPr>
          <w:rFonts w:hint="eastAsia"/>
        </w:rPr>
        <w:t>业务流程</w:t>
      </w:r>
    </w:p>
    <w:p w:rsidR="006B7402" w:rsidRDefault="006B7402" w:rsidP="008B4BF2">
      <w:pPr>
        <w:numPr>
          <w:ilvl w:val="0"/>
          <w:numId w:val="113"/>
        </w:numPr>
        <w:ind w:right="240"/>
      </w:pPr>
      <w:r>
        <w:rPr>
          <w:rFonts w:hint="eastAsia"/>
        </w:rPr>
        <w:t>个人会员登录系统，进入：我的资产</w:t>
      </w:r>
      <w:r>
        <w:t>--&gt;</w:t>
      </w:r>
      <w:r>
        <w:rPr>
          <w:rFonts w:hint="eastAsia"/>
        </w:rPr>
        <w:t>我的优惠券</w:t>
      </w:r>
    </w:p>
    <w:p w:rsidR="006B7402" w:rsidRDefault="006B7402" w:rsidP="008B4BF2">
      <w:pPr>
        <w:numPr>
          <w:ilvl w:val="0"/>
          <w:numId w:val="113"/>
        </w:numPr>
        <w:ind w:right="240"/>
      </w:pPr>
      <w:r>
        <w:rPr>
          <w:rFonts w:hint="eastAsia"/>
        </w:rPr>
        <w:t>默认显示所有优惠券列表信息</w:t>
      </w:r>
    </w:p>
    <w:p w:rsidR="006B7402" w:rsidRDefault="006B7402" w:rsidP="006B7402">
      <w:pPr>
        <w:pStyle w:val="5"/>
        <w:ind w:left="142" w:right="240"/>
      </w:pPr>
      <w:r>
        <w:rPr>
          <w:rFonts w:hint="eastAsia"/>
        </w:rPr>
        <w:t>业务规则</w:t>
      </w:r>
    </w:p>
    <w:p w:rsidR="006B7402" w:rsidRPr="00424E55" w:rsidRDefault="006B7402" w:rsidP="008B4BF2">
      <w:pPr>
        <w:numPr>
          <w:ilvl w:val="0"/>
          <w:numId w:val="114"/>
        </w:numPr>
        <w:ind w:right="240"/>
        <w:rPr>
          <w:color w:val="0D2FD9"/>
        </w:rPr>
      </w:pPr>
      <w:r w:rsidRPr="00424E55">
        <w:rPr>
          <w:rFonts w:hint="eastAsia"/>
          <w:color w:val="0D2FD9"/>
        </w:rPr>
        <w:t>购买商品时可以自动匹配可使用的优惠券。</w:t>
      </w:r>
    </w:p>
    <w:p w:rsidR="006B7402" w:rsidRPr="00424E55" w:rsidRDefault="006B7402" w:rsidP="008B4BF2">
      <w:pPr>
        <w:numPr>
          <w:ilvl w:val="0"/>
          <w:numId w:val="114"/>
        </w:numPr>
        <w:ind w:right="240"/>
        <w:rPr>
          <w:color w:val="0D2FD9"/>
        </w:rPr>
      </w:pPr>
      <w:r w:rsidRPr="00424E55">
        <w:rPr>
          <w:color w:val="0D2FD9"/>
        </w:rPr>
        <w:t>点击店铺专用券时直接跳转至店铺页面；</w:t>
      </w:r>
    </w:p>
    <w:p w:rsidR="006B7402" w:rsidRPr="00424E55" w:rsidRDefault="006B7402" w:rsidP="008B4BF2">
      <w:pPr>
        <w:numPr>
          <w:ilvl w:val="0"/>
          <w:numId w:val="114"/>
        </w:numPr>
        <w:ind w:right="240"/>
        <w:rPr>
          <w:color w:val="0D2FD9"/>
        </w:rPr>
      </w:pPr>
      <w:r w:rsidRPr="00424E55">
        <w:rPr>
          <w:color w:val="0D2FD9"/>
        </w:rPr>
        <w:t>优惠券到期前</w:t>
      </w:r>
      <w:r w:rsidRPr="00424E55">
        <w:rPr>
          <w:color w:val="0D2FD9"/>
        </w:rPr>
        <w:t>N</w:t>
      </w:r>
      <w:r w:rsidRPr="00424E55">
        <w:rPr>
          <w:color w:val="0D2FD9"/>
        </w:rPr>
        <w:t>天系统自动发送消息提醒客户使用；</w:t>
      </w:r>
    </w:p>
    <w:p w:rsidR="006B7402" w:rsidRDefault="006B7402" w:rsidP="006B7402">
      <w:pPr>
        <w:pStyle w:val="5"/>
        <w:ind w:left="142" w:right="240"/>
      </w:pPr>
      <w:r>
        <w:rPr>
          <w:rFonts w:hint="eastAsia"/>
        </w:rPr>
        <w:t>页面要素</w:t>
      </w:r>
    </w:p>
    <w:p w:rsidR="006B7402" w:rsidRPr="002E4D9C" w:rsidRDefault="006B7402" w:rsidP="008B4BF2">
      <w:pPr>
        <w:numPr>
          <w:ilvl w:val="0"/>
          <w:numId w:val="115"/>
        </w:numPr>
        <w:ind w:right="240"/>
      </w:pPr>
      <w:r>
        <w:rPr>
          <w:rFonts w:hint="eastAsia"/>
        </w:rPr>
        <w:t xml:space="preserve"> </w:t>
      </w:r>
      <w:r>
        <w:rPr>
          <w:rFonts w:hint="eastAsia"/>
        </w:rPr>
        <w:t>优惠券列表信息页面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11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1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发行店铺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1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1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使用条件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1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有效期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1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操作管理</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丢弃</w:t>
            </w:r>
          </w:p>
        </w:tc>
      </w:tr>
    </w:tbl>
    <w:p w:rsidR="006B7402" w:rsidRDefault="006B7402" w:rsidP="006B7402">
      <w:pPr>
        <w:ind w:right="240"/>
      </w:pPr>
    </w:p>
    <w:p w:rsidR="006B7402" w:rsidRPr="00F341FF" w:rsidRDefault="006B7402" w:rsidP="006B7402">
      <w:pPr>
        <w:ind w:right="240"/>
      </w:pPr>
    </w:p>
    <w:p w:rsidR="006B7402" w:rsidRPr="006A29F3" w:rsidRDefault="006B7402" w:rsidP="006B7402">
      <w:pPr>
        <w:pStyle w:val="4"/>
        <w:ind w:right="240"/>
      </w:pPr>
      <w:r w:rsidRPr="006A29F3">
        <w:rPr>
          <w:rFonts w:hint="eastAsia"/>
        </w:rPr>
        <w:t>余额</w:t>
      </w:r>
    </w:p>
    <w:p w:rsidR="006B7402" w:rsidRDefault="006B7402" w:rsidP="006B7402">
      <w:pPr>
        <w:pStyle w:val="5"/>
        <w:ind w:left="142" w:right="240"/>
      </w:pPr>
      <w:r>
        <w:t>功能描述</w:t>
      </w:r>
    </w:p>
    <w:p w:rsidR="006B7402" w:rsidRPr="006F383B" w:rsidRDefault="006B7402" w:rsidP="006B7402">
      <w:pPr>
        <w:ind w:right="240"/>
      </w:pPr>
      <w:r>
        <w:rPr>
          <w:rFonts w:hint="eastAsia"/>
        </w:rPr>
        <w:t>个人</w:t>
      </w:r>
      <w:r w:rsidRPr="006F383B">
        <w:rPr>
          <w:rFonts w:hint="eastAsia"/>
        </w:rPr>
        <w:t>会员</w:t>
      </w:r>
      <w:r>
        <w:rPr>
          <w:rFonts w:hint="eastAsia"/>
        </w:rPr>
        <w:t>通过该功能</w:t>
      </w:r>
      <w:r w:rsidRPr="006F383B">
        <w:rPr>
          <w:rFonts w:hint="eastAsia"/>
        </w:rPr>
        <w:t>可以查看余额，可以充值、提现，进入我的支付钱包。</w:t>
      </w:r>
    </w:p>
    <w:p w:rsidR="006B7402" w:rsidRDefault="006B7402" w:rsidP="006B7402">
      <w:pPr>
        <w:pStyle w:val="5"/>
        <w:ind w:left="142" w:right="240"/>
      </w:pPr>
      <w:r>
        <w:rPr>
          <w:rFonts w:hint="eastAsia"/>
        </w:rPr>
        <w:t>业务流程</w:t>
      </w:r>
    </w:p>
    <w:p w:rsidR="006B7402" w:rsidRDefault="006B7402" w:rsidP="008B4BF2">
      <w:pPr>
        <w:pStyle w:val="af8"/>
        <w:numPr>
          <w:ilvl w:val="0"/>
          <w:numId w:val="117"/>
        </w:numPr>
        <w:ind w:leftChars="0" w:right="240" w:firstLineChars="0"/>
      </w:pPr>
      <w:r>
        <w:rPr>
          <w:rFonts w:hint="eastAsia"/>
        </w:rPr>
        <w:t>个人会员登录系统，进入：我的资产</w:t>
      </w:r>
      <w:r>
        <w:t>--&gt;</w:t>
      </w:r>
      <w:r>
        <w:rPr>
          <w:rFonts w:hint="eastAsia"/>
        </w:rPr>
        <w:t>余额；</w:t>
      </w:r>
    </w:p>
    <w:p w:rsidR="006B7402" w:rsidRDefault="006B7402" w:rsidP="008B4BF2">
      <w:pPr>
        <w:pStyle w:val="af8"/>
        <w:numPr>
          <w:ilvl w:val="0"/>
          <w:numId w:val="117"/>
        </w:numPr>
        <w:ind w:leftChars="0" w:right="240" w:firstLineChars="0"/>
      </w:pPr>
      <w:r w:rsidRPr="00A96D26">
        <w:t xml:space="preserve"> </w:t>
      </w:r>
      <w:r>
        <w:rPr>
          <w:rFonts w:hint="eastAsia"/>
        </w:rPr>
        <w:t>默认显示“可使用资金”；</w:t>
      </w:r>
    </w:p>
    <w:p w:rsidR="006B7402" w:rsidRPr="00A96D26" w:rsidRDefault="006B7402" w:rsidP="008B4BF2">
      <w:pPr>
        <w:pStyle w:val="af8"/>
        <w:numPr>
          <w:ilvl w:val="0"/>
          <w:numId w:val="117"/>
        </w:numPr>
        <w:ind w:leftChars="0" w:right="240" w:firstLineChars="0"/>
      </w:pPr>
      <w:r>
        <w:rPr>
          <w:rFonts w:hint="eastAsia"/>
        </w:rPr>
        <w:t>显示账户明细</w:t>
      </w:r>
      <w:r>
        <w:rPr>
          <w:rFonts w:hint="eastAsia"/>
        </w:rPr>
        <w:t>/</w:t>
      </w:r>
      <w:r>
        <w:rPr>
          <w:rFonts w:hint="eastAsia"/>
        </w:rPr>
        <w:t>账户充值</w:t>
      </w:r>
      <w:r>
        <w:rPr>
          <w:rFonts w:hint="eastAsia"/>
        </w:rPr>
        <w:t>/</w:t>
      </w:r>
      <w:r>
        <w:rPr>
          <w:rFonts w:hint="eastAsia"/>
        </w:rPr>
        <w:t>余额提现页面。</w:t>
      </w:r>
    </w:p>
    <w:p w:rsidR="006B7402" w:rsidRDefault="006B7402" w:rsidP="006B7402">
      <w:pPr>
        <w:pStyle w:val="5"/>
        <w:ind w:left="142" w:right="240"/>
      </w:pPr>
      <w:r>
        <w:rPr>
          <w:rFonts w:hint="eastAsia"/>
        </w:rPr>
        <w:t>业务规则</w:t>
      </w:r>
    </w:p>
    <w:p w:rsidR="006B7402" w:rsidRPr="00424E55" w:rsidRDefault="006B7402" w:rsidP="008B4BF2">
      <w:pPr>
        <w:pStyle w:val="af8"/>
        <w:numPr>
          <w:ilvl w:val="0"/>
          <w:numId w:val="118"/>
        </w:numPr>
        <w:ind w:leftChars="0" w:right="240" w:firstLineChars="0"/>
        <w:rPr>
          <w:color w:val="0D2FD9"/>
        </w:rPr>
      </w:pPr>
      <w:r w:rsidRPr="00424E55">
        <w:rPr>
          <w:rFonts w:hint="eastAsia"/>
          <w:color w:val="0D2FD9"/>
        </w:rPr>
        <w:t>查看余额通过接口的方式实现；</w:t>
      </w:r>
    </w:p>
    <w:p w:rsidR="006B7402" w:rsidRPr="00424E55" w:rsidRDefault="006B7402" w:rsidP="008B4BF2">
      <w:pPr>
        <w:pStyle w:val="af8"/>
        <w:numPr>
          <w:ilvl w:val="0"/>
          <w:numId w:val="118"/>
        </w:numPr>
        <w:ind w:leftChars="0" w:right="240" w:firstLineChars="0"/>
        <w:rPr>
          <w:color w:val="0D2FD9"/>
        </w:rPr>
      </w:pPr>
      <w:r w:rsidRPr="00424E55">
        <w:rPr>
          <w:color w:val="0D2FD9"/>
        </w:rPr>
        <w:t>充值、提现需要跳转至支付平台页面操作；</w:t>
      </w:r>
    </w:p>
    <w:p w:rsidR="006B7402" w:rsidRDefault="006B7402" w:rsidP="006B7402">
      <w:pPr>
        <w:pStyle w:val="5"/>
        <w:ind w:left="142" w:right="240"/>
      </w:pPr>
      <w:r>
        <w:rPr>
          <w:rFonts w:hint="eastAsia"/>
        </w:rPr>
        <w:t>页面要素</w:t>
      </w:r>
    </w:p>
    <w:p w:rsidR="006B7402" w:rsidRDefault="006B7402" w:rsidP="008B4BF2">
      <w:pPr>
        <w:pStyle w:val="af8"/>
        <w:numPr>
          <w:ilvl w:val="0"/>
          <w:numId w:val="119"/>
        </w:numPr>
        <w:ind w:leftChars="0" w:right="240" w:firstLineChars="0"/>
      </w:pPr>
      <w:r>
        <w:rPr>
          <w:rFonts w:hint="eastAsia"/>
        </w:rPr>
        <w:t>账户余额显示页面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可用余额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查看充值帮助</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8B4BF2">
      <w:pPr>
        <w:pStyle w:val="af8"/>
        <w:numPr>
          <w:ilvl w:val="0"/>
          <w:numId w:val="119"/>
        </w:numPr>
        <w:ind w:leftChars="0" w:right="240" w:firstLineChars="0"/>
      </w:pPr>
      <w:r>
        <w:rPr>
          <w:rFonts w:hint="eastAsia"/>
        </w:rPr>
        <w:t>账户交易明细页面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资金变化</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明细说明</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记录时间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查看详情</w:t>
            </w:r>
            <w:r>
              <w:rPr>
                <w:rFonts w:ascii="Times New Roman" w:hAnsi="Times New Roman" w:hint="eastAsia"/>
                <w:sz w:val="21"/>
                <w:szCs w:val="21"/>
              </w:rPr>
              <w:t>/</w:t>
            </w:r>
            <w:r>
              <w:rPr>
                <w:rFonts w:ascii="Times New Roman" w:hAnsi="Times New Roman" w:hint="eastAsia"/>
                <w:sz w:val="21"/>
                <w:szCs w:val="21"/>
              </w:rPr>
              <w:t>删除</w:t>
            </w:r>
          </w:p>
        </w:tc>
      </w:tr>
    </w:tbl>
    <w:p w:rsidR="006B7402" w:rsidRDefault="006B7402" w:rsidP="006B7402">
      <w:pPr>
        <w:ind w:right="240"/>
      </w:pPr>
    </w:p>
    <w:p w:rsidR="006B7402" w:rsidRDefault="006B7402" w:rsidP="008B4BF2">
      <w:pPr>
        <w:pStyle w:val="af8"/>
        <w:numPr>
          <w:ilvl w:val="0"/>
          <w:numId w:val="119"/>
        </w:numPr>
        <w:ind w:leftChars="0" w:right="240" w:firstLineChars="0"/>
      </w:pPr>
      <w:r>
        <w:rPr>
          <w:rFonts w:hint="eastAsia"/>
        </w:rPr>
        <w:t>账户充值</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充值用户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即用户姓名</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充值方式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充值金额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提交按钮（通过接口的方式实现）</w:t>
            </w:r>
          </w:p>
        </w:tc>
      </w:tr>
    </w:tbl>
    <w:p w:rsidR="006B7402" w:rsidRDefault="006B7402" w:rsidP="006B7402">
      <w:pPr>
        <w:ind w:right="240"/>
      </w:pPr>
    </w:p>
    <w:p w:rsidR="006B7402" w:rsidRDefault="006B7402" w:rsidP="006B7402">
      <w:pPr>
        <w:pStyle w:val="3"/>
        <w:ind w:right="240"/>
      </w:pPr>
      <w:bookmarkStart w:id="95" w:name="_Toc446774414"/>
      <w:r w:rsidRPr="009E6DB1">
        <w:rPr>
          <w:rFonts w:hint="eastAsia"/>
        </w:rPr>
        <w:t>客户服务</w:t>
      </w:r>
      <w:bookmarkEnd w:id="95"/>
    </w:p>
    <w:p w:rsidR="006B7402" w:rsidRDefault="006B7402" w:rsidP="006B7402">
      <w:pPr>
        <w:pStyle w:val="4"/>
        <w:ind w:right="240"/>
      </w:pPr>
      <w:r>
        <w:rPr>
          <w:rFonts w:hint="eastAsia"/>
        </w:rPr>
        <w:t>我的建议</w:t>
      </w:r>
    </w:p>
    <w:p w:rsidR="006B7402" w:rsidRDefault="006B7402" w:rsidP="006B7402">
      <w:pPr>
        <w:pStyle w:val="5"/>
        <w:ind w:left="142" w:right="240"/>
      </w:pPr>
      <w:r>
        <w:rPr>
          <w:rFonts w:hint="eastAsia"/>
        </w:rPr>
        <w:t>功能描述</w:t>
      </w:r>
    </w:p>
    <w:p w:rsidR="006B7402" w:rsidRDefault="006B7402" w:rsidP="006B7402">
      <w:pPr>
        <w:ind w:right="240"/>
      </w:pPr>
      <w:r>
        <w:rPr>
          <w:rFonts w:hint="eastAsia"/>
        </w:rPr>
        <w:t>个人会员用户写信给会员用户或者管理员用户，表达自己的建议。</w:t>
      </w:r>
    </w:p>
    <w:p w:rsidR="006B7402" w:rsidRDefault="006B7402" w:rsidP="006B7402">
      <w:pPr>
        <w:pStyle w:val="5"/>
        <w:ind w:left="142" w:right="240"/>
      </w:pPr>
      <w:r>
        <w:rPr>
          <w:rFonts w:hint="eastAsia"/>
        </w:rPr>
        <w:t>业务流程</w:t>
      </w:r>
    </w:p>
    <w:p w:rsidR="006B7402" w:rsidRDefault="006B7402" w:rsidP="008B4BF2">
      <w:pPr>
        <w:numPr>
          <w:ilvl w:val="0"/>
          <w:numId w:val="120"/>
        </w:numPr>
        <w:ind w:right="240"/>
      </w:pPr>
      <w:r>
        <w:rPr>
          <w:rFonts w:hint="eastAsia"/>
        </w:rPr>
        <w:t>个人会员用户登录商城，进入：个人中心</w:t>
      </w:r>
      <w:r>
        <w:rPr>
          <w:rFonts w:hint="eastAsia"/>
        </w:rPr>
        <w:t>--&gt;</w:t>
      </w:r>
      <w:r>
        <w:rPr>
          <w:rFonts w:hint="eastAsia"/>
        </w:rPr>
        <w:t>客户服务</w:t>
      </w:r>
      <w:r>
        <w:rPr>
          <w:rFonts w:hint="eastAsia"/>
        </w:rPr>
        <w:t>--&gt;</w:t>
      </w:r>
      <w:r>
        <w:rPr>
          <w:rFonts w:hint="eastAsia"/>
        </w:rPr>
        <w:t>我的建议</w:t>
      </w:r>
    </w:p>
    <w:p w:rsidR="006B7402" w:rsidRDefault="006B7402" w:rsidP="008B4BF2">
      <w:pPr>
        <w:numPr>
          <w:ilvl w:val="0"/>
          <w:numId w:val="120"/>
        </w:numPr>
        <w:ind w:right="240"/>
      </w:pPr>
      <w:r>
        <w:rPr>
          <w:rFonts w:hint="eastAsia"/>
        </w:rPr>
        <w:t>个人会员用户填写建议内容发送给收件人</w:t>
      </w:r>
    </w:p>
    <w:p w:rsidR="006B7402" w:rsidRDefault="006B7402" w:rsidP="006B7402">
      <w:pPr>
        <w:pStyle w:val="5"/>
        <w:ind w:left="142" w:right="240"/>
      </w:pPr>
      <w:r>
        <w:rPr>
          <w:rFonts w:hint="eastAsia"/>
        </w:rPr>
        <w:t>业务规则</w:t>
      </w:r>
    </w:p>
    <w:p w:rsidR="006B7402" w:rsidRDefault="006B7402" w:rsidP="006B7402">
      <w:pPr>
        <w:ind w:right="240"/>
      </w:pPr>
      <w:r>
        <w:rPr>
          <w:rFonts w:hint="eastAsia"/>
        </w:rPr>
        <w:t>无</w:t>
      </w:r>
    </w:p>
    <w:p w:rsidR="006B7402" w:rsidRDefault="006B7402" w:rsidP="006B7402">
      <w:pPr>
        <w:pStyle w:val="5"/>
        <w:ind w:left="142" w:right="240"/>
      </w:pPr>
      <w:r>
        <w:rPr>
          <w:rFonts w:hint="eastAsia"/>
        </w:rPr>
        <w:t>页面要素</w:t>
      </w:r>
    </w:p>
    <w:p w:rsidR="006B7402" w:rsidRDefault="006B7402" w:rsidP="008B4BF2">
      <w:pPr>
        <w:numPr>
          <w:ilvl w:val="0"/>
          <w:numId w:val="121"/>
        </w:numPr>
        <w:ind w:right="240"/>
      </w:pPr>
      <w:r>
        <w:rPr>
          <w:rFonts w:hint="eastAsia"/>
        </w:rPr>
        <w:t>我要写信，建议内容输入页面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接收对象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会员，管理员，默认勾选会员</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接收人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内容标题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内容详情</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大文本框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发送完成跳转到发件箱菜单</w:t>
            </w:r>
          </w:p>
        </w:tc>
      </w:tr>
    </w:tbl>
    <w:p w:rsidR="006B7402" w:rsidRDefault="006B7402" w:rsidP="006B7402"/>
    <w:p w:rsidR="006B7402" w:rsidRPr="00C359EB" w:rsidRDefault="006B7402" w:rsidP="006B7402">
      <w:pPr>
        <w:pStyle w:val="4"/>
        <w:ind w:right="240"/>
      </w:pPr>
      <w:r w:rsidRPr="00C359EB">
        <w:rPr>
          <w:rFonts w:hint="eastAsia"/>
        </w:rPr>
        <w:t>投诉</w:t>
      </w:r>
    </w:p>
    <w:p w:rsidR="006B7402" w:rsidRDefault="006B7402" w:rsidP="006B7402">
      <w:pPr>
        <w:pStyle w:val="5"/>
        <w:ind w:left="142" w:right="240"/>
      </w:pPr>
      <w:r>
        <w:rPr>
          <w:rFonts w:hint="eastAsia"/>
        </w:rPr>
        <w:t>功能描述</w:t>
      </w:r>
    </w:p>
    <w:p w:rsidR="006B7402" w:rsidRPr="006F383B" w:rsidRDefault="006B7402" w:rsidP="006B7402">
      <w:pPr>
        <w:ind w:right="240"/>
      </w:pPr>
      <w:r>
        <w:rPr>
          <w:rFonts w:hint="eastAsia"/>
        </w:rPr>
        <w:t>个人会员可在</w:t>
      </w:r>
      <w:r w:rsidRPr="006F383B">
        <w:rPr>
          <w:rFonts w:hint="eastAsia"/>
        </w:rPr>
        <w:t>订单完成后</w:t>
      </w:r>
      <w:r w:rsidRPr="001551BE">
        <w:rPr>
          <w:rFonts w:hint="eastAsia"/>
          <w:highlight w:val="yellow"/>
        </w:rPr>
        <w:t>15</w:t>
      </w:r>
      <w:r w:rsidRPr="001551BE">
        <w:rPr>
          <w:rFonts w:hint="eastAsia"/>
          <w:highlight w:val="yellow"/>
        </w:rPr>
        <w:t>天</w:t>
      </w:r>
      <w:r>
        <w:rPr>
          <w:rFonts w:hint="eastAsia"/>
        </w:rPr>
        <w:t>内，会员因售后保障服务</w:t>
      </w:r>
      <w:r w:rsidRPr="006F383B">
        <w:rPr>
          <w:rFonts w:hint="eastAsia"/>
        </w:rPr>
        <w:t>、质量问题等可以发起投诉。</w:t>
      </w:r>
    </w:p>
    <w:p w:rsidR="006B7402" w:rsidRDefault="006B7402" w:rsidP="006B7402">
      <w:pPr>
        <w:pStyle w:val="5"/>
        <w:ind w:left="142" w:right="240"/>
      </w:pPr>
      <w:r>
        <w:rPr>
          <w:rFonts w:hint="eastAsia"/>
        </w:rPr>
        <w:t>业务流程</w:t>
      </w:r>
    </w:p>
    <w:p w:rsidR="006B7402" w:rsidRDefault="006B7402" w:rsidP="006B7402">
      <w:r>
        <w:object w:dxaOrig="12382" w:dyaOrig="14856">
          <v:shape id="_x0000_i1033" type="#_x0000_t75" style="width:368.4pt;height:441pt" o:ole="">
            <v:imagedata r:id="rId57" o:title=""/>
          </v:shape>
          <o:OLEObject Type="Embed" ProgID="Visio.Drawing.11" ShapeID="_x0000_i1033" DrawAspect="Content" ObjectID="_1525864889" r:id="rId58"/>
        </w:object>
      </w:r>
    </w:p>
    <w:p w:rsidR="006B7402" w:rsidRDefault="006B7402" w:rsidP="008B4BF2">
      <w:pPr>
        <w:pStyle w:val="af8"/>
        <w:numPr>
          <w:ilvl w:val="0"/>
          <w:numId w:val="122"/>
        </w:numPr>
        <w:ind w:leftChars="0" w:right="240" w:firstLineChars="0"/>
      </w:pPr>
      <w:r>
        <w:rPr>
          <w:rFonts w:hint="eastAsia"/>
        </w:rPr>
        <w:t>新投诉。会员可以通过订单列表页发起交易投诉，根据表单提示选择投诉主题、填写投诉内容、上传凭证；</w:t>
      </w:r>
    </w:p>
    <w:p w:rsidR="006B7402" w:rsidRDefault="006B7402" w:rsidP="008B4BF2">
      <w:pPr>
        <w:pStyle w:val="af8"/>
        <w:numPr>
          <w:ilvl w:val="0"/>
          <w:numId w:val="122"/>
        </w:numPr>
        <w:ind w:leftChars="0" w:right="240" w:firstLineChars="0"/>
      </w:pPr>
      <w:r>
        <w:rPr>
          <w:rFonts w:hint="eastAsia"/>
        </w:rPr>
        <w:t>运营管理人员可以通过后台投诉管理对会员提交的投诉进行审核，若凭证不足发起投诉条件，可以直接关闭投诉，投诉结束；若凭证有效，可以审核通过等商家申诉。商家申诉期间，发起投诉的会员还可以继续补充凭证；</w:t>
      </w:r>
    </w:p>
    <w:p w:rsidR="006B7402" w:rsidRDefault="006B7402" w:rsidP="008B4BF2">
      <w:pPr>
        <w:pStyle w:val="af8"/>
        <w:numPr>
          <w:ilvl w:val="0"/>
          <w:numId w:val="122"/>
        </w:numPr>
        <w:ind w:leftChars="0" w:right="240" w:firstLineChars="0"/>
      </w:pPr>
      <w:r>
        <w:rPr>
          <w:rFonts w:hint="eastAsia"/>
        </w:rPr>
        <w:t>商家可以通过售后服务管理进行申诉和上传凭证，也可以对发起投诉的会员发起对话，双方协调。若协调不成功，双方都可以发起仲裁；</w:t>
      </w:r>
    </w:p>
    <w:p w:rsidR="006B7402" w:rsidRDefault="006B7402" w:rsidP="008B4BF2">
      <w:pPr>
        <w:pStyle w:val="af8"/>
        <w:numPr>
          <w:ilvl w:val="0"/>
          <w:numId w:val="122"/>
        </w:numPr>
        <w:ind w:leftChars="0" w:right="240" w:firstLineChars="0"/>
      </w:pPr>
      <w:r>
        <w:rPr>
          <w:rFonts w:hint="eastAsia"/>
        </w:rPr>
        <w:t>运营管理人员根据双方提供的凭证和了解的对话过程进行投诉处理，发布投诉处理结果，关闭投诉；</w:t>
      </w:r>
    </w:p>
    <w:p w:rsidR="006B7402" w:rsidRPr="00566DBC" w:rsidRDefault="006B7402" w:rsidP="008B4BF2">
      <w:pPr>
        <w:pStyle w:val="af8"/>
        <w:numPr>
          <w:ilvl w:val="0"/>
          <w:numId w:val="122"/>
        </w:numPr>
        <w:ind w:leftChars="0" w:right="240" w:firstLineChars="0"/>
      </w:pPr>
      <w:r>
        <w:rPr>
          <w:rFonts w:hint="eastAsia"/>
        </w:rPr>
        <w:t>会员投诉结束。</w:t>
      </w:r>
    </w:p>
    <w:p w:rsidR="006B7402" w:rsidRDefault="006B7402" w:rsidP="006B7402">
      <w:pPr>
        <w:pStyle w:val="5"/>
        <w:ind w:left="142" w:right="240"/>
      </w:pPr>
      <w:r>
        <w:rPr>
          <w:rFonts w:hint="eastAsia"/>
        </w:rPr>
        <w:lastRenderedPageBreak/>
        <w:t>业务规则</w:t>
      </w:r>
    </w:p>
    <w:p w:rsidR="006B7402" w:rsidRDefault="006B7402" w:rsidP="008B4BF2">
      <w:pPr>
        <w:pStyle w:val="af8"/>
        <w:numPr>
          <w:ilvl w:val="0"/>
          <w:numId w:val="123"/>
        </w:numPr>
        <w:ind w:leftChars="0" w:right="240" w:firstLineChars="0"/>
      </w:pPr>
      <w:r>
        <w:rPr>
          <w:rFonts w:hint="eastAsia"/>
        </w:rPr>
        <w:t>支持点击“交易投诉”发起投诉，后台可以配置投诉主题设置；</w:t>
      </w:r>
    </w:p>
    <w:p w:rsidR="006B7402" w:rsidRDefault="006B7402" w:rsidP="008B4BF2">
      <w:pPr>
        <w:pStyle w:val="af8"/>
        <w:numPr>
          <w:ilvl w:val="0"/>
          <w:numId w:val="123"/>
        </w:numPr>
        <w:ind w:leftChars="0" w:right="240" w:firstLineChars="0"/>
      </w:pPr>
      <w:r>
        <w:rPr>
          <w:rFonts w:hint="eastAsia"/>
        </w:rPr>
        <w:t>投诉列表支持查看和取消操作，审核通过的投诉不能被取消；</w:t>
      </w:r>
    </w:p>
    <w:p w:rsidR="006B7402" w:rsidRPr="004C782C" w:rsidRDefault="006B7402" w:rsidP="008B4BF2">
      <w:pPr>
        <w:pStyle w:val="af8"/>
        <w:numPr>
          <w:ilvl w:val="0"/>
          <w:numId w:val="123"/>
        </w:numPr>
        <w:ind w:leftChars="0" w:right="240" w:firstLineChars="0"/>
      </w:pPr>
      <w:r>
        <w:rPr>
          <w:rFonts w:hint="eastAsia"/>
        </w:rPr>
        <w:t>支持待申诉投诉列表详情页补充证据操作。</w:t>
      </w:r>
    </w:p>
    <w:p w:rsidR="006B7402" w:rsidRDefault="006B7402" w:rsidP="006B7402">
      <w:pPr>
        <w:pStyle w:val="5"/>
        <w:ind w:left="142" w:right="240"/>
      </w:pPr>
      <w:r>
        <w:rPr>
          <w:rFonts w:hint="eastAsia"/>
        </w:rPr>
        <w:t>页面要素</w:t>
      </w:r>
    </w:p>
    <w:p w:rsidR="006B7402" w:rsidRDefault="006B7402" w:rsidP="008B4BF2">
      <w:pPr>
        <w:pStyle w:val="af8"/>
        <w:numPr>
          <w:ilvl w:val="0"/>
          <w:numId w:val="124"/>
        </w:numPr>
        <w:ind w:leftChars="0" w:right="240" w:firstLineChars="0"/>
      </w:pPr>
      <w:r>
        <w:rPr>
          <w:rFonts w:hint="eastAsia"/>
        </w:rPr>
        <w:t>交易投诉</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选择投诉主题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选项：调用后台投诉主题配置项。</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上传投诉证据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选择文件</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jc w:val="left"/>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最多看上传</w:t>
            </w:r>
            <w:r>
              <w:rPr>
                <w:rFonts w:ascii="Times New Roman" w:hAnsi="Times New Roman" w:hint="eastAsia"/>
                <w:sz w:val="21"/>
                <w:szCs w:val="21"/>
              </w:rPr>
              <w:t>3</w:t>
            </w:r>
            <w:r>
              <w:rPr>
                <w:rFonts w:ascii="Times New Roman" w:hAnsi="Times New Roman" w:hint="eastAsia"/>
                <w:sz w:val="21"/>
                <w:szCs w:val="21"/>
              </w:rPr>
              <w:t>张。</w:t>
            </w:r>
            <w:r w:rsidRPr="00F31A2A">
              <w:rPr>
                <w:rFonts w:ascii="Times New Roman" w:hAnsi="Times New Roman"/>
                <w:sz w:val="21"/>
                <w:szCs w:val="21"/>
              </w:rPr>
              <w:t>图片必须是</w:t>
            </w:r>
            <w:r w:rsidRPr="00F31A2A">
              <w:rPr>
                <w:rFonts w:ascii="Times New Roman" w:hAnsi="Times New Roman"/>
                <w:sz w:val="21"/>
                <w:szCs w:val="21"/>
              </w:rPr>
              <w:t>jpg/jpeg/gif/png</w:t>
            </w:r>
            <w:r w:rsidRPr="00F31A2A">
              <w:rPr>
                <w:rFonts w:ascii="Times New Roman" w:hAnsi="Times New Roman"/>
                <w:sz w:val="21"/>
                <w:szCs w:val="21"/>
              </w:rPr>
              <w:t>格式</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r>
              <w:rPr>
                <w:rFonts w:ascii="Times New Roman" w:hAnsi="Times New Roman" w:hint="eastAsia"/>
                <w:sz w:val="21"/>
                <w:szCs w:val="21"/>
              </w:rPr>
              <w:t>/</w:t>
            </w:r>
            <w:r>
              <w:rPr>
                <w:rFonts w:ascii="Times New Roman" w:hAnsi="Times New Roman" w:hint="eastAsia"/>
                <w:sz w:val="21"/>
                <w:szCs w:val="21"/>
              </w:rPr>
              <w:t>取消并返回；点击“提交”弹窗显示提交成功返回列表；点击“取消并返回”返回列表页。</w:t>
            </w:r>
          </w:p>
        </w:tc>
      </w:tr>
    </w:tbl>
    <w:p w:rsidR="006B7402" w:rsidRPr="00F61CAF" w:rsidRDefault="006B7402" w:rsidP="008B4BF2">
      <w:pPr>
        <w:pStyle w:val="af8"/>
        <w:numPr>
          <w:ilvl w:val="0"/>
          <w:numId w:val="124"/>
        </w:numPr>
        <w:ind w:leftChars="0" w:right="240" w:firstLineChars="0"/>
      </w:pPr>
      <w:r>
        <w:rPr>
          <w:rFonts w:hint="eastAsia"/>
        </w:rPr>
        <w:t>未审核投诉列表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投诉主题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w:t>
            </w:r>
            <w:r>
              <w:rPr>
                <w:rFonts w:ascii="Times New Roman" w:hAnsi="Times New Roman" w:hint="eastAsia"/>
                <w:sz w:val="21"/>
                <w:szCs w:val="21"/>
              </w:rPr>
              <w:t>/</w:t>
            </w:r>
            <w:r>
              <w:rPr>
                <w:rFonts w:ascii="Times New Roman" w:hAnsi="Times New Roman" w:hint="eastAsia"/>
                <w:sz w:val="21"/>
                <w:szCs w:val="21"/>
              </w:rPr>
              <w:t>取消；审核通过后的投诉不能被取消。</w:t>
            </w:r>
          </w:p>
        </w:tc>
      </w:tr>
    </w:tbl>
    <w:p w:rsidR="006B7402" w:rsidRDefault="006B7402" w:rsidP="008B4BF2">
      <w:pPr>
        <w:pStyle w:val="af8"/>
        <w:numPr>
          <w:ilvl w:val="0"/>
          <w:numId w:val="124"/>
        </w:numPr>
        <w:ind w:leftChars="0" w:right="240" w:firstLineChars="0"/>
      </w:pPr>
      <w:r>
        <w:rPr>
          <w:rFonts w:hint="eastAsia"/>
        </w:rPr>
        <w:t>点击“查看”页面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Pr="0048160C" w:rsidRDefault="006B7402" w:rsidP="0061150B">
            <w:pPr>
              <w:pStyle w:val="a7"/>
              <w:ind w:right="240"/>
              <w:rPr>
                <w:rFonts w:ascii="Times New Roman" w:hAnsi="Times New Roman"/>
                <w:b/>
                <w:sz w:val="21"/>
                <w:szCs w:val="21"/>
              </w:rPr>
            </w:pPr>
            <w:r w:rsidRPr="0048160C">
              <w:rPr>
                <w:rFonts w:ascii="Times New Roman" w:hAnsi="Times New Roman" w:hint="eastAsia"/>
                <w:b/>
                <w:sz w:val="21"/>
                <w:szCs w:val="21"/>
              </w:rPr>
              <w:t>订单信息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商品价格</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运费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订单总额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交易流水号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下单时间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付款时间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7A0091" w:rsidRDefault="006B7402" w:rsidP="0061150B">
            <w:pPr>
              <w:pStyle w:val="a7"/>
              <w:ind w:right="240"/>
              <w:rPr>
                <w:rFonts w:ascii="Times New Roman" w:hAnsi="Times New Roman"/>
                <w:b/>
                <w:sz w:val="21"/>
                <w:szCs w:val="21"/>
              </w:rPr>
            </w:pPr>
            <w:r w:rsidRPr="007A0091">
              <w:rPr>
                <w:rFonts w:ascii="Times New Roman" w:hAnsi="Times New Roman" w:hint="eastAsia"/>
                <w:b/>
                <w:sz w:val="21"/>
                <w:szCs w:val="21"/>
              </w:rPr>
              <w:t>投诉信息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被投诉店铺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投诉主题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投诉证据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返回列表</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8B4BF2">
      <w:pPr>
        <w:pStyle w:val="af8"/>
        <w:numPr>
          <w:ilvl w:val="0"/>
          <w:numId w:val="124"/>
        </w:numPr>
        <w:ind w:leftChars="0" w:right="240" w:firstLineChars="0"/>
      </w:pPr>
      <w:r>
        <w:rPr>
          <w:rFonts w:hint="eastAsia"/>
        </w:rPr>
        <w:t>待申诉投诉列表详情</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Pr="0048160C" w:rsidRDefault="006B7402" w:rsidP="0061150B">
            <w:pPr>
              <w:pStyle w:val="a7"/>
              <w:ind w:right="240"/>
              <w:rPr>
                <w:rFonts w:ascii="Times New Roman" w:hAnsi="Times New Roman"/>
                <w:b/>
                <w:sz w:val="21"/>
                <w:szCs w:val="21"/>
              </w:rPr>
            </w:pPr>
            <w:r w:rsidRPr="0048160C">
              <w:rPr>
                <w:rFonts w:ascii="Times New Roman" w:hAnsi="Times New Roman" w:hint="eastAsia"/>
                <w:b/>
                <w:sz w:val="21"/>
                <w:szCs w:val="21"/>
              </w:rPr>
              <w:t>订单信息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商品价格</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运费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订单总额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交易流水号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下单时间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付款时间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7A0091" w:rsidRDefault="006B7402" w:rsidP="0061150B">
            <w:pPr>
              <w:pStyle w:val="a7"/>
              <w:ind w:right="240"/>
              <w:rPr>
                <w:rFonts w:ascii="Times New Roman" w:hAnsi="Times New Roman"/>
                <w:b/>
                <w:sz w:val="21"/>
                <w:szCs w:val="21"/>
              </w:rPr>
            </w:pPr>
            <w:r w:rsidRPr="007A0091">
              <w:rPr>
                <w:rFonts w:ascii="Times New Roman" w:hAnsi="Times New Roman" w:hint="eastAsia"/>
                <w:b/>
                <w:sz w:val="21"/>
                <w:szCs w:val="21"/>
              </w:rPr>
              <w:t>投诉信息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被投诉店铺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投诉主题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投诉证据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r>
              <w:rPr>
                <w:rFonts w:ascii="Times New Roman" w:hAnsi="Times New Roman" w:hint="eastAsia"/>
                <w:sz w:val="21"/>
                <w:szCs w:val="21"/>
              </w:rPr>
              <w:t>+</w:t>
            </w: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按钮：补充证据；点击“补充证据”可以上传图片并提交。</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返回列表</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8B4BF2">
      <w:pPr>
        <w:pStyle w:val="af8"/>
        <w:numPr>
          <w:ilvl w:val="0"/>
          <w:numId w:val="124"/>
        </w:numPr>
        <w:ind w:leftChars="0" w:right="240" w:firstLineChars="0"/>
      </w:pPr>
      <w:r>
        <w:rPr>
          <w:rFonts w:hint="eastAsia"/>
        </w:rPr>
        <w:t>对话中投诉列表详情</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Pr="0048160C" w:rsidRDefault="006B7402" w:rsidP="0061150B">
            <w:pPr>
              <w:pStyle w:val="a7"/>
              <w:ind w:right="240"/>
              <w:rPr>
                <w:rFonts w:ascii="Times New Roman" w:hAnsi="Times New Roman"/>
                <w:b/>
                <w:sz w:val="21"/>
                <w:szCs w:val="21"/>
              </w:rPr>
            </w:pPr>
            <w:r w:rsidRPr="0048160C">
              <w:rPr>
                <w:rFonts w:ascii="Times New Roman" w:hAnsi="Times New Roman" w:hint="eastAsia"/>
                <w:b/>
                <w:sz w:val="21"/>
                <w:szCs w:val="21"/>
              </w:rPr>
              <w:t>订单信息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商品价格</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运费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订单总额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交易流水号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下单时间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付款时间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7A0091" w:rsidRDefault="006B7402" w:rsidP="0061150B">
            <w:pPr>
              <w:pStyle w:val="a7"/>
              <w:ind w:right="240"/>
              <w:rPr>
                <w:rFonts w:ascii="Times New Roman" w:hAnsi="Times New Roman"/>
                <w:b/>
                <w:sz w:val="21"/>
                <w:szCs w:val="21"/>
              </w:rPr>
            </w:pPr>
            <w:r w:rsidRPr="007A0091">
              <w:rPr>
                <w:rFonts w:ascii="Times New Roman" w:hAnsi="Times New Roman" w:hint="eastAsia"/>
                <w:b/>
                <w:sz w:val="21"/>
                <w:szCs w:val="21"/>
              </w:rPr>
              <w:t>投诉信息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被投诉店铺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投诉主题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投诉证据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返回列表</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D47FE2" w:rsidRDefault="006B7402" w:rsidP="0061150B">
            <w:pPr>
              <w:pStyle w:val="a7"/>
              <w:ind w:right="240"/>
              <w:rPr>
                <w:rFonts w:ascii="Times New Roman" w:hAnsi="Times New Roman"/>
                <w:b/>
                <w:sz w:val="21"/>
                <w:szCs w:val="21"/>
              </w:rPr>
            </w:pPr>
            <w:r w:rsidRPr="00D47FE2">
              <w:rPr>
                <w:rFonts w:ascii="Times New Roman" w:hAnsi="Times New Roman" w:hint="eastAsia"/>
                <w:b/>
                <w:sz w:val="21"/>
                <w:szCs w:val="21"/>
              </w:rPr>
              <w:t>申诉</w:t>
            </w:r>
            <w:r>
              <w:rPr>
                <w:rFonts w:ascii="Times New Roman" w:hAnsi="Times New Roman" w:hint="eastAsia"/>
                <w:b/>
                <w:sz w:val="21"/>
                <w:szCs w:val="21"/>
              </w:rPr>
              <w:t>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申诉时间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申诉内容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申诉证据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6307DE" w:rsidRDefault="006B7402" w:rsidP="0061150B">
            <w:pPr>
              <w:pStyle w:val="a7"/>
              <w:ind w:right="240"/>
              <w:rPr>
                <w:rFonts w:ascii="Times New Roman" w:hAnsi="Times New Roman"/>
                <w:b/>
                <w:sz w:val="21"/>
                <w:szCs w:val="21"/>
              </w:rPr>
            </w:pPr>
            <w:r w:rsidRPr="006307DE">
              <w:rPr>
                <w:rFonts w:ascii="Times New Roman" w:hAnsi="Times New Roman" w:hint="eastAsia"/>
                <w:b/>
                <w:sz w:val="21"/>
                <w:szCs w:val="21"/>
              </w:rPr>
              <w:t>对话详情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对话记录</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发布对话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发布对话</w:t>
            </w:r>
            <w:r>
              <w:rPr>
                <w:rFonts w:ascii="Times New Roman" w:hAnsi="Times New Roman" w:hint="eastAsia"/>
                <w:sz w:val="21"/>
                <w:szCs w:val="21"/>
              </w:rPr>
              <w:t>/</w:t>
            </w:r>
            <w:r>
              <w:rPr>
                <w:rFonts w:ascii="Times New Roman" w:hAnsi="Times New Roman" w:hint="eastAsia"/>
                <w:sz w:val="21"/>
                <w:szCs w:val="21"/>
              </w:rPr>
              <w:t>刷新对话</w:t>
            </w:r>
            <w:r>
              <w:rPr>
                <w:rFonts w:ascii="Times New Roman" w:hAnsi="Times New Roman" w:hint="eastAsia"/>
                <w:sz w:val="21"/>
                <w:szCs w:val="21"/>
              </w:rPr>
              <w:t>/</w:t>
            </w:r>
            <w:r>
              <w:rPr>
                <w:rFonts w:ascii="Times New Roman" w:hAnsi="Times New Roman" w:hint="eastAsia"/>
                <w:sz w:val="21"/>
                <w:szCs w:val="21"/>
              </w:rPr>
              <w:t>提交仲裁</w:t>
            </w:r>
            <w:r>
              <w:rPr>
                <w:rFonts w:ascii="Times New Roman" w:hAnsi="Times New Roman" w:hint="eastAsia"/>
                <w:sz w:val="21"/>
                <w:szCs w:val="21"/>
              </w:rPr>
              <w:t>/</w:t>
            </w:r>
            <w:r>
              <w:rPr>
                <w:rFonts w:ascii="Times New Roman" w:hAnsi="Times New Roman" w:hint="eastAsia"/>
                <w:sz w:val="21"/>
                <w:szCs w:val="21"/>
              </w:rPr>
              <w:t>返回列表；</w:t>
            </w:r>
          </w:p>
          <w:p w:rsidR="006B7402" w:rsidRPr="00B21C3B" w:rsidRDefault="006B7402" w:rsidP="0061150B">
            <w:pPr>
              <w:pStyle w:val="a7"/>
              <w:ind w:right="240"/>
              <w:rPr>
                <w:rFonts w:ascii="Times New Roman" w:hAnsi="Times New Roman"/>
                <w:sz w:val="21"/>
                <w:szCs w:val="21"/>
              </w:rPr>
            </w:pPr>
            <w:r>
              <w:rPr>
                <w:rFonts w:ascii="Times New Roman" w:hAnsi="Times New Roman" w:hint="eastAsia"/>
                <w:sz w:val="21"/>
                <w:szCs w:val="21"/>
              </w:rPr>
              <w:t>在文本框输入内容后，点击发布对话可以发起对话。</w:t>
            </w:r>
          </w:p>
        </w:tc>
      </w:tr>
    </w:tbl>
    <w:p w:rsidR="006B7402" w:rsidRDefault="006B7402" w:rsidP="008B4BF2">
      <w:pPr>
        <w:pStyle w:val="af8"/>
        <w:numPr>
          <w:ilvl w:val="0"/>
          <w:numId w:val="124"/>
        </w:numPr>
        <w:ind w:leftChars="0" w:right="240" w:firstLineChars="0"/>
      </w:pPr>
      <w:r>
        <w:rPr>
          <w:rFonts w:hint="eastAsia"/>
        </w:rPr>
        <w:t>待仲裁投诉列表详情</w:t>
      </w:r>
    </w:p>
    <w:p w:rsidR="006B7402" w:rsidRDefault="006B7402" w:rsidP="006B7402">
      <w:pPr>
        <w:ind w:right="240"/>
      </w:pPr>
      <w:r>
        <w:rPr>
          <w:rFonts w:hint="eastAsia"/>
        </w:rPr>
        <w:t>同上。</w:t>
      </w:r>
    </w:p>
    <w:p w:rsidR="006B7402" w:rsidRDefault="006B7402" w:rsidP="008B4BF2">
      <w:pPr>
        <w:pStyle w:val="af8"/>
        <w:numPr>
          <w:ilvl w:val="0"/>
          <w:numId w:val="124"/>
        </w:numPr>
        <w:ind w:leftChars="0" w:right="240" w:firstLineChars="0"/>
      </w:pPr>
      <w:r>
        <w:rPr>
          <w:rFonts w:hint="eastAsia"/>
        </w:rPr>
        <w:t>已完成投诉列表详情</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Pr="0048160C" w:rsidRDefault="006B7402" w:rsidP="0061150B">
            <w:pPr>
              <w:pStyle w:val="a7"/>
              <w:ind w:right="240"/>
              <w:rPr>
                <w:rFonts w:ascii="Times New Roman" w:hAnsi="Times New Roman"/>
                <w:b/>
                <w:sz w:val="21"/>
                <w:szCs w:val="21"/>
              </w:rPr>
            </w:pPr>
            <w:r w:rsidRPr="0048160C">
              <w:rPr>
                <w:rFonts w:ascii="Times New Roman" w:hAnsi="Times New Roman" w:hint="eastAsia"/>
                <w:b/>
                <w:sz w:val="21"/>
                <w:szCs w:val="21"/>
              </w:rPr>
              <w:t>订单信息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商品价格</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运费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订单总额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交易流水号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下单时间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付款时间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7A0091" w:rsidRDefault="006B7402" w:rsidP="0061150B">
            <w:pPr>
              <w:pStyle w:val="a7"/>
              <w:ind w:right="240"/>
              <w:rPr>
                <w:rFonts w:ascii="Times New Roman" w:hAnsi="Times New Roman"/>
                <w:b/>
                <w:sz w:val="21"/>
                <w:szCs w:val="21"/>
              </w:rPr>
            </w:pPr>
            <w:r w:rsidRPr="007A0091">
              <w:rPr>
                <w:rFonts w:ascii="Times New Roman" w:hAnsi="Times New Roman" w:hint="eastAsia"/>
                <w:b/>
                <w:sz w:val="21"/>
                <w:szCs w:val="21"/>
              </w:rPr>
              <w:t>投诉信息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被投诉店铺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投诉主题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投诉证据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返回列表</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D47FE2" w:rsidRDefault="006B7402" w:rsidP="0061150B">
            <w:pPr>
              <w:pStyle w:val="a7"/>
              <w:ind w:right="240"/>
              <w:rPr>
                <w:rFonts w:ascii="Times New Roman" w:hAnsi="Times New Roman"/>
                <w:b/>
                <w:sz w:val="21"/>
                <w:szCs w:val="21"/>
              </w:rPr>
            </w:pPr>
            <w:r w:rsidRPr="00D47FE2">
              <w:rPr>
                <w:rFonts w:ascii="Times New Roman" w:hAnsi="Times New Roman" w:hint="eastAsia"/>
                <w:b/>
                <w:sz w:val="21"/>
                <w:szCs w:val="21"/>
              </w:rPr>
              <w:t>申诉</w:t>
            </w:r>
            <w:r>
              <w:rPr>
                <w:rFonts w:ascii="Times New Roman" w:hAnsi="Times New Roman" w:hint="eastAsia"/>
                <w:b/>
                <w:sz w:val="21"/>
                <w:szCs w:val="21"/>
              </w:rPr>
              <w:t>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申诉时间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申诉内容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申诉证据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6307DE" w:rsidRDefault="006B7402" w:rsidP="0061150B">
            <w:pPr>
              <w:pStyle w:val="a7"/>
              <w:ind w:right="240"/>
              <w:rPr>
                <w:rFonts w:ascii="Times New Roman" w:hAnsi="Times New Roman"/>
                <w:b/>
                <w:sz w:val="21"/>
                <w:szCs w:val="21"/>
              </w:rPr>
            </w:pPr>
            <w:r w:rsidRPr="006307DE">
              <w:rPr>
                <w:rFonts w:ascii="Times New Roman" w:hAnsi="Times New Roman" w:hint="eastAsia"/>
                <w:b/>
                <w:sz w:val="21"/>
                <w:szCs w:val="21"/>
              </w:rPr>
              <w:t>对话详情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对话记录</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w:t>
            </w:r>
            <w:r>
              <w:rPr>
                <w:rFonts w:ascii="Times New Roman" w:hAnsi="Times New Roman" w:hint="eastAsia"/>
                <w:sz w:val="21"/>
                <w:szCs w:val="21"/>
              </w:rPr>
              <w:t>/</w:t>
            </w:r>
            <w:r>
              <w:rPr>
                <w:rFonts w:ascii="Times New Roman" w:hAnsi="Times New Roman" w:hint="eastAsia"/>
                <w:sz w:val="21"/>
                <w:szCs w:val="21"/>
              </w:rPr>
              <w:t>角色</w:t>
            </w:r>
            <w:r>
              <w:rPr>
                <w:rFonts w:ascii="Times New Roman" w:hAnsi="Times New Roman" w:hint="eastAsia"/>
                <w:sz w:val="21"/>
                <w:szCs w:val="21"/>
              </w:rPr>
              <w:t>/</w:t>
            </w:r>
            <w:r>
              <w:rPr>
                <w:rFonts w:ascii="Times New Roman" w:hAnsi="Times New Roman" w:hint="eastAsia"/>
                <w:sz w:val="21"/>
                <w:szCs w:val="21"/>
              </w:rPr>
              <w:t>内容。</w:t>
            </w:r>
          </w:p>
        </w:tc>
      </w:tr>
      <w:tr w:rsidR="006B7402" w:rsidTr="006B7402">
        <w:tc>
          <w:tcPr>
            <w:tcW w:w="9747" w:type="dxa"/>
            <w:gridSpan w:val="7"/>
            <w:shd w:val="clear" w:color="auto" w:fill="D9D9D9"/>
          </w:tcPr>
          <w:p w:rsidR="006B7402" w:rsidRPr="001854A8" w:rsidRDefault="006B7402" w:rsidP="0061150B">
            <w:pPr>
              <w:pStyle w:val="a7"/>
              <w:ind w:right="240"/>
              <w:rPr>
                <w:rFonts w:ascii="Times New Roman" w:hAnsi="Times New Roman"/>
                <w:b/>
                <w:sz w:val="21"/>
                <w:szCs w:val="21"/>
              </w:rPr>
            </w:pPr>
            <w:r w:rsidRPr="001854A8">
              <w:rPr>
                <w:rFonts w:ascii="Times New Roman" w:hAnsi="Times New Roman" w:hint="eastAsia"/>
                <w:b/>
                <w:sz w:val="21"/>
                <w:szCs w:val="21"/>
              </w:rPr>
              <w:t>处理结果</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处理意见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B21C3B"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处理时间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B21C3B"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返回列表</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B21C3B" w:rsidRDefault="006B7402" w:rsidP="0061150B">
            <w:pPr>
              <w:pStyle w:val="a7"/>
              <w:ind w:right="240"/>
              <w:rPr>
                <w:rFonts w:ascii="Times New Roman" w:hAnsi="Times New Roman"/>
                <w:sz w:val="21"/>
                <w:szCs w:val="21"/>
              </w:rPr>
            </w:pPr>
          </w:p>
        </w:tc>
      </w:tr>
    </w:tbl>
    <w:p w:rsidR="006B7402" w:rsidRPr="00761D71" w:rsidRDefault="006B7402" w:rsidP="006B7402">
      <w:pPr>
        <w:ind w:right="240"/>
      </w:pPr>
    </w:p>
    <w:p w:rsidR="006B7402" w:rsidRPr="00C359EB" w:rsidRDefault="006B7402" w:rsidP="006B7402">
      <w:pPr>
        <w:pStyle w:val="4"/>
        <w:ind w:right="240"/>
      </w:pPr>
      <w:r w:rsidRPr="00C359EB">
        <w:rPr>
          <w:rFonts w:hint="eastAsia"/>
        </w:rPr>
        <w:t>举报</w:t>
      </w:r>
    </w:p>
    <w:p w:rsidR="006B7402" w:rsidRDefault="006B7402" w:rsidP="006B7402">
      <w:pPr>
        <w:pStyle w:val="5"/>
        <w:ind w:left="142" w:right="240"/>
      </w:pPr>
      <w:r>
        <w:rPr>
          <w:rFonts w:hint="eastAsia"/>
        </w:rPr>
        <w:t>功能描述</w:t>
      </w:r>
    </w:p>
    <w:p w:rsidR="006B7402" w:rsidRPr="006F383B" w:rsidRDefault="006B7402" w:rsidP="006B7402">
      <w:pPr>
        <w:ind w:right="240"/>
      </w:pPr>
      <w:r>
        <w:rPr>
          <w:rFonts w:hint="eastAsia"/>
        </w:rPr>
        <w:t>个人</w:t>
      </w:r>
      <w:r w:rsidRPr="006F383B">
        <w:rPr>
          <w:rFonts w:hint="eastAsia"/>
        </w:rPr>
        <w:t>会员可以对违规、违法等商品进行举报。</w:t>
      </w:r>
    </w:p>
    <w:p w:rsidR="006B7402" w:rsidRDefault="006B7402" w:rsidP="006B7402">
      <w:pPr>
        <w:pStyle w:val="5"/>
        <w:ind w:left="142" w:right="240"/>
      </w:pPr>
      <w:r>
        <w:rPr>
          <w:rFonts w:hint="eastAsia"/>
        </w:rPr>
        <w:t>业务流程</w:t>
      </w:r>
    </w:p>
    <w:p w:rsidR="006B7402" w:rsidRDefault="006B7402" w:rsidP="006B7402">
      <w:r>
        <w:object w:dxaOrig="12382" w:dyaOrig="10349">
          <v:shape id="_x0000_i1034" type="#_x0000_t75" style="width:414.6pt;height:346.2pt" o:ole="">
            <v:imagedata r:id="rId59" o:title=""/>
          </v:shape>
          <o:OLEObject Type="Embed" ProgID="Visio.Drawing.11" ShapeID="_x0000_i1034" DrawAspect="Content" ObjectID="_1525864890" r:id="rId60"/>
        </w:object>
      </w:r>
    </w:p>
    <w:p w:rsidR="006B7402" w:rsidRDefault="006B7402" w:rsidP="008B4BF2">
      <w:pPr>
        <w:pStyle w:val="af8"/>
        <w:numPr>
          <w:ilvl w:val="0"/>
          <w:numId w:val="125"/>
        </w:numPr>
        <w:ind w:leftChars="0" w:right="240" w:firstLineChars="0"/>
      </w:pPr>
      <w:r>
        <w:rPr>
          <w:rFonts w:hint="eastAsia"/>
        </w:rPr>
        <w:t>会员进入商品详情页，点击“举报”链接进入举报流程；</w:t>
      </w:r>
    </w:p>
    <w:p w:rsidR="006B7402" w:rsidRDefault="006B7402" w:rsidP="008B4BF2">
      <w:pPr>
        <w:pStyle w:val="af8"/>
        <w:numPr>
          <w:ilvl w:val="0"/>
          <w:numId w:val="125"/>
        </w:numPr>
        <w:ind w:leftChars="0" w:right="240" w:firstLineChars="0"/>
      </w:pPr>
      <w:r>
        <w:rPr>
          <w:rFonts w:hint="eastAsia"/>
        </w:rPr>
        <w:t>填写举报内容，包括选择举报类型、选择举报主题、填写举报内容、上传图片；</w:t>
      </w:r>
    </w:p>
    <w:p w:rsidR="006B7402" w:rsidRPr="003356B8" w:rsidRDefault="006B7402" w:rsidP="008B4BF2">
      <w:pPr>
        <w:pStyle w:val="af8"/>
        <w:numPr>
          <w:ilvl w:val="0"/>
          <w:numId w:val="125"/>
        </w:numPr>
        <w:ind w:leftChars="0" w:right="240" w:firstLineChars="0"/>
      </w:pPr>
      <w:r>
        <w:rPr>
          <w:rFonts w:hint="eastAsia"/>
        </w:rPr>
        <w:t>后台运营管理人员对举报进行处理，结果处理包括无效举报、恶意举报、有效举报，无效举报商家商品正常销售，恶意举报会员将被取消所有举报并禁止继续举报，有效举报商家商品将被下架。</w:t>
      </w:r>
    </w:p>
    <w:p w:rsidR="006B7402" w:rsidRPr="00E82C23" w:rsidRDefault="006B7402" w:rsidP="006B7402"/>
    <w:p w:rsidR="006B7402" w:rsidRDefault="006B7402" w:rsidP="006B7402">
      <w:pPr>
        <w:pStyle w:val="5"/>
        <w:ind w:left="142" w:right="240"/>
      </w:pPr>
      <w:r>
        <w:rPr>
          <w:rFonts w:hint="eastAsia"/>
        </w:rPr>
        <w:t>业务规则</w:t>
      </w:r>
    </w:p>
    <w:p w:rsidR="006B7402" w:rsidRDefault="006B7402" w:rsidP="008B4BF2">
      <w:pPr>
        <w:pStyle w:val="af8"/>
        <w:numPr>
          <w:ilvl w:val="0"/>
          <w:numId w:val="126"/>
        </w:numPr>
        <w:ind w:leftChars="0" w:right="240" w:firstLineChars="0"/>
      </w:pPr>
      <w:r>
        <w:rPr>
          <w:rFonts w:hint="eastAsia"/>
        </w:rPr>
        <w:t>支持商品详情页面提供“举报”入口；</w:t>
      </w:r>
    </w:p>
    <w:p w:rsidR="006B7402" w:rsidRDefault="006B7402" w:rsidP="008B4BF2">
      <w:pPr>
        <w:pStyle w:val="af8"/>
        <w:numPr>
          <w:ilvl w:val="0"/>
          <w:numId w:val="126"/>
        </w:numPr>
        <w:ind w:leftChars="0" w:right="240" w:firstLineChars="0"/>
      </w:pPr>
      <w:r>
        <w:rPr>
          <w:rFonts w:hint="eastAsia"/>
        </w:rPr>
        <w:t>支持举报类型选择；</w:t>
      </w:r>
    </w:p>
    <w:p w:rsidR="006B7402" w:rsidRDefault="006B7402" w:rsidP="008B4BF2">
      <w:pPr>
        <w:pStyle w:val="af8"/>
        <w:numPr>
          <w:ilvl w:val="0"/>
          <w:numId w:val="126"/>
        </w:numPr>
        <w:ind w:leftChars="0" w:right="240" w:firstLineChars="0"/>
      </w:pPr>
      <w:r>
        <w:rPr>
          <w:rFonts w:hint="eastAsia"/>
        </w:rPr>
        <w:t>支持上传图片；</w:t>
      </w:r>
    </w:p>
    <w:p w:rsidR="006B7402" w:rsidRPr="00B34968" w:rsidRDefault="006B7402" w:rsidP="008B4BF2">
      <w:pPr>
        <w:pStyle w:val="af8"/>
        <w:numPr>
          <w:ilvl w:val="0"/>
          <w:numId w:val="126"/>
        </w:numPr>
        <w:ind w:leftChars="0" w:right="240" w:firstLineChars="0"/>
      </w:pPr>
      <w:r>
        <w:rPr>
          <w:rFonts w:hint="eastAsia"/>
        </w:rPr>
        <w:lastRenderedPageBreak/>
        <w:t>支持根据状态（所有举报、未处理、已处理）查看举报列表。</w:t>
      </w:r>
    </w:p>
    <w:p w:rsidR="006B7402" w:rsidRDefault="006B7402" w:rsidP="006B7402">
      <w:pPr>
        <w:pStyle w:val="5"/>
        <w:ind w:left="142" w:right="240"/>
      </w:pPr>
      <w:r>
        <w:rPr>
          <w:rFonts w:hint="eastAsia"/>
        </w:rPr>
        <w:t>页面要素</w:t>
      </w:r>
    </w:p>
    <w:p w:rsidR="006B7402" w:rsidRDefault="006B7402" w:rsidP="008B4BF2">
      <w:pPr>
        <w:pStyle w:val="af8"/>
        <w:numPr>
          <w:ilvl w:val="0"/>
          <w:numId w:val="127"/>
        </w:numPr>
        <w:ind w:leftChars="0" w:right="240" w:firstLineChars="0"/>
      </w:pPr>
      <w:r>
        <w:rPr>
          <w:rFonts w:hint="eastAsia"/>
        </w:rPr>
        <w:t>违规举报信息展示页面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举报类型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举报主题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举报时间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状态处理结果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查询</w:t>
            </w:r>
            <w:r>
              <w:rPr>
                <w:rFonts w:ascii="Times New Roman" w:hAnsi="Times New Roman" w:hint="eastAsia"/>
                <w:sz w:val="21"/>
                <w:szCs w:val="21"/>
              </w:rPr>
              <w:t>/</w:t>
            </w:r>
            <w:r>
              <w:rPr>
                <w:rFonts w:ascii="Times New Roman" w:hAnsi="Times New Roman" w:hint="eastAsia"/>
                <w:sz w:val="21"/>
                <w:szCs w:val="21"/>
              </w:rPr>
              <w:t>取消</w:t>
            </w:r>
          </w:p>
        </w:tc>
      </w:tr>
    </w:tbl>
    <w:p w:rsidR="006B7402" w:rsidRDefault="006B7402" w:rsidP="006B7402">
      <w:r>
        <w:rPr>
          <w:rFonts w:hint="eastAsia"/>
        </w:rPr>
        <w:t>点击“查看”页面要素</w:t>
      </w:r>
      <w:r>
        <w:rPr>
          <w:rFonts w:hint="eastAsia"/>
        </w:rPr>
        <w:tab/>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被举报商家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举报类型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举报主题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举报内容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返回列表</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点击“返回列表”返回列表页。</w:t>
            </w:r>
          </w:p>
        </w:tc>
      </w:tr>
    </w:tbl>
    <w:p w:rsidR="006B7402" w:rsidRPr="006A0B88" w:rsidRDefault="006B7402" w:rsidP="006B7402"/>
    <w:p w:rsidR="006B7402" w:rsidRPr="002F213F" w:rsidRDefault="006B7402" w:rsidP="006B7402"/>
    <w:p w:rsidR="006B7402" w:rsidRPr="006F383B" w:rsidRDefault="006B7402" w:rsidP="006B7402">
      <w:pPr>
        <w:ind w:right="240"/>
      </w:pPr>
    </w:p>
    <w:p w:rsidR="006B7402" w:rsidRDefault="006B7402" w:rsidP="006B7402">
      <w:pPr>
        <w:pStyle w:val="3"/>
        <w:ind w:right="240"/>
      </w:pPr>
      <w:r>
        <w:rPr>
          <w:rFonts w:hint="eastAsia"/>
        </w:rPr>
        <w:t>个人设置</w:t>
      </w:r>
    </w:p>
    <w:p w:rsidR="006B7402" w:rsidRDefault="006B7402" w:rsidP="006B7402">
      <w:pPr>
        <w:pStyle w:val="4"/>
        <w:ind w:right="240"/>
      </w:pPr>
      <w:r>
        <w:rPr>
          <w:rFonts w:hint="eastAsia"/>
        </w:rPr>
        <w:t>个人信息</w:t>
      </w:r>
    </w:p>
    <w:p w:rsidR="006B7402" w:rsidRDefault="006B7402" w:rsidP="006B7402">
      <w:pPr>
        <w:pStyle w:val="5"/>
        <w:ind w:left="142" w:right="240"/>
      </w:pPr>
      <w:r>
        <w:lastRenderedPageBreak/>
        <w:t>功能描述</w:t>
      </w:r>
    </w:p>
    <w:p w:rsidR="006B7402" w:rsidRPr="006B7402" w:rsidRDefault="006B7402" w:rsidP="006B7402">
      <w:pPr>
        <w:ind w:left="396" w:right="240"/>
        <w:rPr>
          <w:rFonts w:ascii="宋体" w:hAnsi="宋体"/>
        </w:rPr>
      </w:pPr>
      <w:r w:rsidRPr="006B7402">
        <w:rPr>
          <w:rFonts w:ascii="宋体" w:hAnsi="宋体" w:cs="微软雅黑" w:hint="eastAsia"/>
          <w:szCs w:val="24"/>
          <w:lang w:val="zh-CN"/>
        </w:rPr>
        <w:t>注册用户可以通过该功能编辑个人资料。</w:t>
      </w:r>
    </w:p>
    <w:p w:rsidR="006B7402" w:rsidRDefault="006B7402" w:rsidP="006B7402">
      <w:pPr>
        <w:pStyle w:val="5"/>
        <w:ind w:left="142" w:right="240"/>
      </w:pPr>
      <w:r>
        <w:rPr>
          <w:rFonts w:hint="eastAsia"/>
        </w:rPr>
        <w:t>业务流程</w:t>
      </w:r>
    </w:p>
    <w:p w:rsidR="006B7402" w:rsidRPr="006B7402" w:rsidRDefault="006B7402" w:rsidP="006B7402">
      <w:pPr>
        <w:ind w:left="396" w:right="240"/>
        <w:rPr>
          <w:rFonts w:ascii="宋体" w:hAnsi="宋体"/>
        </w:rPr>
      </w:pPr>
      <w:r w:rsidRPr="006B7402">
        <w:rPr>
          <w:rFonts w:ascii="宋体" w:hAnsi="宋体" w:cs="宋体" w:hint="eastAsia"/>
          <w:kern w:val="0"/>
          <w:szCs w:val="24"/>
        </w:rPr>
        <w:t>注册用户</w:t>
      </w:r>
      <w:r w:rsidRPr="006B7402">
        <w:rPr>
          <w:rFonts w:ascii="宋体" w:hAnsi="宋体" w:cs="宋体"/>
          <w:kern w:val="0"/>
          <w:szCs w:val="24"/>
        </w:rPr>
        <w:t>登录</w:t>
      </w:r>
      <w:r w:rsidRPr="006B7402">
        <w:rPr>
          <w:rFonts w:ascii="宋体" w:hAnsi="宋体" w:cs="宋体" w:hint="eastAsia"/>
          <w:kern w:val="0"/>
          <w:szCs w:val="24"/>
        </w:rPr>
        <w:t>商城</w:t>
      </w:r>
      <w:r w:rsidRPr="006B7402">
        <w:rPr>
          <w:rFonts w:ascii="宋体" w:hAnsi="宋体" w:cs="宋体"/>
          <w:kern w:val="0"/>
          <w:szCs w:val="24"/>
        </w:rPr>
        <w:t>，进入：</w:t>
      </w:r>
      <w:r w:rsidRPr="006B7402">
        <w:rPr>
          <w:rFonts w:ascii="宋体" w:hAnsi="宋体" w:cs="宋体" w:hint="eastAsia"/>
          <w:kern w:val="0"/>
          <w:szCs w:val="24"/>
        </w:rPr>
        <w:t>个人中心（或点击用户名）</w:t>
      </w:r>
      <w:r w:rsidRPr="006B7402">
        <w:rPr>
          <w:rFonts w:ascii="宋体" w:hAnsi="宋体" w:cs="宋体" w:hint="eastAsia"/>
          <w:kern w:val="0"/>
          <w:szCs w:val="24"/>
        </w:rPr>
        <w:tab/>
      </w:r>
      <w:r w:rsidRPr="006B7402">
        <w:rPr>
          <w:rFonts w:ascii="宋体" w:hAnsi="宋体" w:cs="宋体"/>
          <w:kern w:val="0"/>
          <w:szCs w:val="24"/>
        </w:rPr>
        <w:t>--&gt;</w:t>
      </w:r>
      <w:r w:rsidRPr="006B7402">
        <w:rPr>
          <w:rFonts w:ascii="宋体" w:hAnsi="宋体" w:cs="宋体" w:hint="eastAsia"/>
          <w:kern w:val="0"/>
          <w:szCs w:val="24"/>
        </w:rPr>
        <w:t>账户管理</w:t>
      </w:r>
      <w:r w:rsidRPr="006B7402">
        <w:rPr>
          <w:rFonts w:ascii="宋体" w:hAnsi="宋体" w:cs="宋体"/>
          <w:kern w:val="0"/>
          <w:szCs w:val="24"/>
        </w:rPr>
        <w:t>--&gt;</w:t>
      </w:r>
      <w:r w:rsidRPr="006B7402">
        <w:rPr>
          <w:rFonts w:ascii="宋体" w:hAnsi="宋体" w:cs="宋体" w:hint="eastAsia"/>
          <w:kern w:val="0"/>
          <w:szCs w:val="24"/>
        </w:rPr>
        <w:t>个人资料。</w:t>
      </w:r>
    </w:p>
    <w:p w:rsidR="006B7402" w:rsidRDefault="006B7402" w:rsidP="006B7402">
      <w:pPr>
        <w:pStyle w:val="5"/>
        <w:ind w:left="142" w:right="240"/>
      </w:pPr>
      <w:r>
        <w:rPr>
          <w:rFonts w:hint="eastAsia"/>
        </w:rPr>
        <w:t>业务规则</w:t>
      </w:r>
    </w:p>
    <w:p w:rsidR="006B7402" w:rsidRPr="006B7402" w:rsidRDefault="006B7402" w:rsidP="006B7402">
      <w:pPr>
        <w:ind w:left="396" w:right="240"/>
        <w:rPr>
          <w:rFonts w:ascii="宋体" w:hAnsi="宋体"/>
        </w:rPr>
      </w:pPr>
      <w:r w:rsidRPr="006B7402">
        <w:rPr>
          <w:rFonts w:ascii="宋体" w:hAnsi="宋体" w:hint="eastAsia"/>
        </w:rPr>
        <w:t>邮箱不能为空。</w:t>
      </w:r>
    </w:p>
    <w:p w:rsidR="006B7402" w:rsidRDefault="006B7402" w:rsidP="006B7402">
      <w:pPr>
        <w:pStyle w:val="5"/>
        <w:ind w:left="142" w:right="240"/>
      </w:pPr>
      <w:r>
        <w:rPr>
          <w:rFonts w:hint="eastAsia"/>
        </w:rPr>
        <w:t>页面要素</w:t>
      </w:r>
    </w:p>
    <w:p w:rsidR="006B7402" w:rsidRDefault="006B7402" w:rsidP="006B7402">
      <w:pPr>
        <w:ind w:left="396" w:right="240"/>
      </w:pPr>
      <w:r>
        <w:rPr>
          <w:rFonts w:hint="eastAsia"/>
        </w:rPr>
        <w:t>编辑个人信息页面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spacing w:line="240" w:lineRule="auto"/>
              <w:ind w:left="420" w:right="24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备注</w:t>
            </w:r>
          </w:p>
        </w:tc>
      </w:tr>
      <w:tr w:rsidR="006B7402" w:rsidTr="0061150B">
        <w:tc>
          <w:tcPr>
            <w:tcW w:w="675" w:type="dxa"/>
          </w:tcPr>
          <w:p w:rsidR="006B7402" w:rsidRDefault="006B7402" w:rsidP="008B4BF2">
            <w:pPr>
              <w:numPr>
                <w:ilvl w:val="0"/>
                <w:numId w:val="128"/>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头像</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点击可更换用户头像</w:t>
            </w:r>
          </w:p>
        </w:tc>
      </w:tr>
      <w:tr w:rsidR="006B7402" w:rsidTr="0061150B">
        <w:trPr>
          <w:trHeight w:val="436"/>
        </w:trPr>
        <w:tc>
          <w:tcPr>
            <w:tcW w:w="675" w:type="dxa"/>
          </w:tcPr>
          <w:p w:rsidR="006B7402" w:rsidRDefault="006B7402" w:rsidP="008B4BF2">
            <w:pPr>
              <w:numPr>
                <w:ilvl w:val="0"/>
                <w:numId w:val="128"/>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用户名</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注册时所填用户名不可更改。</w:t>
            </w:r>
          </w:p>
        </w:tc>
      </w:tr>
      <w:tr w:rsidR="006B7402" w:rsidTr="0061150B">
        <w:tc>
          <w:tcPr>
            <w:tcW w:w="675" w:type="dxa"/>
          </w:tcPr>
          <w:p w:rsidR="006B7402" w:rsidRDefault="006B7402" w:rsidP="008B4BF2">
            <w:pPr>
              <w:numPr>
                <w:ilvl w:val="0"/>
                <w:numId w:val="128"/>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E-mail</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不能为空如：</w:t>
            </w:r>
            <w:r>
              <w:rPr>
                <w:rFonts w:ascii="Times New Roman" w:hAnsi="Times New Roman" w:hint="eastAsia"/>
                <w:sz w:val="21"/>
                <w:szCs w:val="21"/>
              </w:rPr>
              <w:t>**@163.com</w:t>
            </w:r>
          </w:p>
        </w:tc>
      </w:tr>
      <w:tr w:rsidR="006B7402" w:rsidTr="0061150B">
        <w:tc>
          <w:tcPr>
            <w:tcW w:w="675" w:type="dxa"/>
          </w:tcPr>
          <w:p w:rsidR="006B7402" w:rsidRDefault="006B7402" w:rsidP="008B4BF2">
            <w:pPr>
              <w:numPr>
                <w:ilvl w:val="0"/>
                <w:numId w:val="128"/>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性别</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男</w:t>
            </w:r>
            <w:r>
              <w:rPr>
                <w:rFonts w:ascii="Times New Roman" w:hAnsi="Times New Roman" w:hint="eastAsia"/>
                <w:sz w:val="21"/>
                <w:szCs w:val="21"/>
              </w:rPr>
              <w:t>/</w:t>
            </w:r>
            <w:r>
              <w:rPr>
                <w:rFonts w:ascii="Times New Roman" w:hAnsi="Times New Roman" w:hint="eastAsia"/>
                <w:sz w:val="21"/>
                <w:szCs w:val="21"/>
              </w:rPr>
              <w:t>女</w:t>
            </w:r>
          </w:p>
        </w:tc>
      </w:tr>
      <w:tr w:rsidR="006B7402" w:rsidTr="0061150B">
        <w:tc>
          <w:tcPr>
            <w:tcW w:w="675" w:type="dxa"/>
          </w:tcPr>
          <w:p w:rsidR="006B7402" w:rsidRDefault="006B7402" w:rsidP="008B4BF2">
            <w:pPr>
              <w:numPr>
                <w:ilvl w:val="0"/>
                <w:numId w:val="128"/>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手机</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28"/>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固定电话</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28"/>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邮编</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28"/>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联系地址</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28"/>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所在地区</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省</w:t>
            </w:r>
            <w:r>
              <w:rPr>
                <w:rFonts w:ascii="Times New Roman" w:hAnsi="Times New Roman" w:hint="eastAsia"/>
                <w:sz w:val="21"/>
                <w:szCs w:val="21"/>
              </w:rPr>
              <w:t>/</w:t>
            </w:r>
            <w:r>
              <w:rPr>
                <w:rFonts w:ascii="Times New Roman" w:hAnsi="Times New Roman" w:hint="eastAsia"/>
                <w:sz w:val="21"/>
                <w:szCs w:val="21"/>
              </w:rPr>
              <w:t>市</w:t>
            </w:r>
            <w:r>
              <w:rPr>
                <w:rFonts w:ascii="Times New Roman" w:hAnsi="Times New Roman" w:hint="eastAsia"/>
                <w:sz w:val="21"/>
                <w:szCs w:val="21"/>
              </w:rPr>
              <w:t>/</w:t>
            </w:r>
            <w:r>
              <w:rPr>
                <w:rFonts w:ascii="Times New Roman" w:hAnsi="Times New Roman" w:hint="eastAsia"/>
                <w:sz w:val="21"/>
                <w:szCs w:val="21"/>
              </w:rPr>
              <w:t>县。初始状态为请选择</w:t>
            </w:r>
          </w:p>
        </w:tc>
      </w:tr>
      <w:tr w:rsidR="006B7402" w:rsidTr="0061150B">
        <w:tc>
          <w:tcPr>
            <w:tcW w:w="675" w:type="dxa"/>
          </w:tcPr>
          <w:p w:rsidR="006B7402" w:rsidRDefault="006B7402" w:rsidP="008B4BF2">
            <w:pPr>
              <w:numPr>
                <w:ilvl w:val="0"/>
                <w:numId w:val="128"/>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安全问题</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28"/>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安全问题答案</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28"/>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确认保存</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28"/>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取消</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点击“取消”按钮变为“修改”，且只有一个按钮</w:t>
            </w:r>
          </w:p>
        </w:tc>
      </w:tr>
    </w:tbl>
    <w:p w:rsidR="006B7402" w:rsidRPr="00D140D8" w:rsidRDefault="006B7402" w:rsidP="006B7402">
      <w:pPr>
        <w:ind w:right="240" w:firstLine="0"/>
      </w:pPr>
    </w:p>
    <w:p w:rsidR="006B7402" w:rsidRDefault="006B7402" w:rsidP="006B7402">
      <w:pPr>
        <w:pStyle w:val="4"/>
        <w:ind w:right="240"/>
      </w:pPr>
      <w:r>
        <w:rPr>
          <w:rFonts w:hint="eastAsia"/>
        </w:rPr>
        <w:t>地址管理</w:t>
      </w:r>
    </w:p>
    <w:p w:rsidR="006B7402" w:rsidRDefault="006B7402" w:rsidP="006B7402">
      <w:pPr>
        <w:pStyle w:val="5"/>
        <w:ind w:left="142" w:right="240"/>
      </w:pPr>
      <w:r>
        <w:t>功能描述</w:t>
      </w:r>
    </w:p>
    <w:p w:rsidR="006B7402" w:rsidRPr="006B7402" w:rsidRDefault="006B7402" w:rsidP="006B7402">
      <w:pPr>
        <w:ind w:left="396" w:right="240"/>
        <w:rPr>
          <w:rFonts w:ascii="宋体" w:hAnsi="宋体"/>
        </w:rPr>
      </w:pPr>
      <w:r w:rsidRPr="006B7402">
        <w:rPr>
          <w:rFonts w:ascii="宋体" w:hAnsi="宋体" w:cs="微软雅黑" w:hint="eastAsia"/>
          <w:szCs w:val="24"/>
          <w:lang w:val="zh-CN"/>
        </w:rPr>
        <w:lastRenderedPageBreak/>
        <w:t>注册用户可以通过该功能管理收货地址。</w:t>
      </w:r>
    </w:p>
    <w:p w:rsidR="006B7402" w:rsidRDefault="006B7402" w:rsidP="006B7402">
      <w:pPr>
        <w:pStyle w:val="5"/>
        <w:ind w:left="142" w:right="240"/>
      </w:pPr>
      <w:r>
        <w:rPr>
          <w:rFonts w:hint="eastAsia"/>
        </w:rPr>
        <w:t>业务流程</w:t>
      </w:r>
    </w:p>
    <w:p w:rsidR="006B7402" w:rsidRPr="006B7402" w:rsidRDefault="006B7402" w:rsidP="006B7402">
      <w:pPr>
        <w:ind w:left="425" w:right="240"/>
        <w:rPr>
          <w:rFonts w:ascii="宋体" w:hAnsi="宋体"/>
        </w:rPr>
      </w:pPr>
      <w:r w:rsidRPr="006B7402">
        <w:rPr>
          <w:rFonts w:ascii="宋体" w:hAnsi="宋体" w:cs="宋体" w:hint="eastAsia"/>
          <w:kern w:val="0"/>
          <w:szCs w:val="24"/>
        </w:rPr>
        <w:t>注册用户</w:t>
      </w:r>
      <w:r w:rsidRPr="006B7402">
        <w:rPr>
          <w:rFonts w:ascii="宋体" w:hAnsi="宋体" w:cs="宋体"/>
          <w:kern w:val="0"/>
          <w:szCs w:val="24"/>
        </w:rPr>
        <w:t>登录</w:t>
      </w:r>
      <w:r w:rsidRPr="006B7402">
        <w:rPr>
          <w:rFonts w:ascii="宋体" w:hAnsi="宋体" w:cs="宋体" w:hint="eastAsia"/>
          <w:kern w:val="0"/>
          <w:szCs w:val="24"/>
        </w:rPr>
        <w:t>商城</w:t>
      </w:r>
      <w:r w:rsidRPr="006B7402">
        <w:rPr>
          <w:rFonts w:ascii="宋体" w:hAnsi="宋体" w:cs="宋体"/>
          <w:kern w:val="0"/>
          <w:szCs w:val="24"/>
        </w:rPr>
        <w:t>，进入：</w:t>
      </w:r>
      <w:r w:rsidRPr="006B7402">
        <w:rPr>
          <w:rFonts w:ascii="宋体" w:hAnsi="宋体" w:cs="宋体" w:hint="eastAsia"/>
          <w:kern w:val="0"/>
          <w:szCs w:val="24"/>
        </w:rPr>
        <w:t>个人中心（或点击用户名）</w:t>
      </w:r>
      <w:r w:rsidRPr="006B7402">
        <w:rPr>
          <w:rFonts w:ascii="宋体" w:hAnsi="宋体" w:cs="宋体" w:hint="eastAsia"/>
          <w:kern w:val="0"/>
          <w:szCs w:val="24"/>
        </w:rPr>
        <w:tab/>
      </w:r>
      <w:r w:rsidRPr="006B7402">
        <w:rPr>
          <w:rFonts w:ascii="宋体" w:hAnsi="宋体" w:cs="宋体"/>
          <w:kern w:val="0"/>
          <w:szCs w:val="24"/>
        </w:rPr>
        <w:t>--&gt;</w:t>
      </w:r>
      <w:r w:rsidRPr="006B7402">
        <w:rPr>
          <w:rFonts w:ascii="宋体" w:hAnsi="宋体" w:cs="宋体" w:hint="eastAsia"/>
          <w:kern w:val="0"/>
          <w:szCs w:val="24"/>
        </w:rPr>
        <w:t>账户管理</w:t>
      </w:r>
      <w:r w:rsidRPr="006B7402">
        <w:rPr>
          <w:rFonts w:ascii="宋体" w:hAnsi="宋体" w:cs="宋体"/>
          <w:kern w:val="0"/>
          <w:szCs w:val="24"/>
        </w:rPr>
        <w:t>--&gt;</w:t>
      </w:r>
      <w:r w:rsidRPr="006B7402">
        <w:rPr>
          <w:rFonts w:ascii="宋体" w:hAnsi="宋体" w:cs="宋体" w:hint="eastAsia"/>
          <w:kern w:val="0"/>
          <w:szCs w:val="24"/>
        </w:rPr>
        <w:t>地址管理。</w:t>
      </w:r>
    </w:p>
    <w:p w:rsidR="006B7402" w:rsidRDefault="006B7402" w:rsidP="006B7402">
      <w:pPr>
        <w:pStyle w:val="5"/>
        <w:ind w:left="142" w:right="240"/>
      </w:pPr>
      <w:r>
        <w:rPr>
          <w:rFonts w:hint="eastAsia"/>
        </w:rPr>
        <w:t>业务规则</w:t>
      </w:r>
    </w:p>
    <w:p w:rsidR="006B7402" w:rsidRPr="00B978BC" w:rsidRDefault="006B7402" w:rsidP="006B7402">
      <w:pPr>
        <w:ind w:left="396" w:right="240"/>
      </w:pPr>
      <w:r>
        <w:rPr>
          <w:rFonts w:hint="eastAsia"/>
        </w:rPr>
        <w:t>无。</w:t>
      </w:r>
    </w:p>
    <w:p w:rsidR="006B7402" w:rsidRDefault="006B7402" w:rsidP="006B7402">
      <w:pPr>
        <w:pStyle w:val="5"/>
        <w:ind w:left="142" w:right="240"/>
      </w:pPr>
      <w:r>
        <w:rPr>
          <w:rFonts w:hint="eastAsia"/>
        </w:rPr>
        <w:t>页面要素</w:t>
      </w:r>
    </w:p>
    <w:p w:rsidR="006B7402" w:rsidRDefault="006B7402" w:rsidP="006B7402">
      <w:pPr>
        <w:ind w:right="240"/>
      </w:pPr>
      <w:r>
        <w:rPr>
          <w:rFonts w:hint="eastAsia"/>
        </w:rPr>
        <w:t>1.</w:t>
      </w:r>
      <w:r>
        <w:rPr>
          <w:rFonts w:hint="eastAsia"/>
        </w:rPr>
        <w:t>新增收货地址页面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spacing w:line="240" w:lineRule="auto"/>
              <w:ind w:left="420" w:right="24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hint="eastAsia"/>
              </w:rPr>
              <w:t>新增收货地址（红色字体）</w:t>
            </w:r>
            <w:r>
              <w:rPr>
                <w:rFonts w:hint="eastAsia"/>
              </w:rPr>
              <w:t xml:space="preserve"> </w:t>
            </w:r>
            <w:r>
              <w:rPr>
                <w:rFonts w:hint="eastAsia"/>
              </w:rPr>
              <w:t>电话号码、手机号选填一项，其他均为选填项</w:t>
            </w:r>
          </w:p>
        </w:tc>
      </w:tr>
      <w:tr w:rsidR="006B7402" w:rsidTr="0061150B">
        <w:tc>
          <w:tcPr>
            <w:tcW w:w="675" w:type="dxa"/>
          </w:tcPr>
          <w:p w:rsidR="006B7402" w:rsidRDefault="006B7402" w:rsidP="008B4BF2">
            <w:pPr>
              <w:numPr>
                <w:ilvl w:val="0"/>
                <w:numId w:val="129"/>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所在地区</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省</w:t>
            </w:r>
            <w:r>
              <w:rPr>
                <w:rFonts w:ascii="Times New Roman" w:hAnsi="Times New Roman" w:hint="eastAsia"/>
                <w:sz w:val="21"/>
                <w:szCs w:val="21"/>
              </w:rPr>
              <w:t>/</w:t>
            </w:r>
            <w:r>
              <w:rPr>
                <w:rFonts w:ascii="Times New Roman" w:hAnsi="Times New Roman" w:hint="eastAsia"/>
                <w:sz w:val="21"/>
                <w:szCs w:val="21"/>
              </w:rPr>
              <w:t>市</w:t>
            </w:r>
            <w:r>
              <w:rPr>
                <w:rFonts w:ascii="Times New Roman" w:hAnsi="Times New Roman" w:hint="eastAsia"/>
                <w:sz w:val="21"/>
                <w:szCs w:val="21"/>
              </w:rPr>
              <w:t>/</w:t>
            </w:r>
            <w:r>
              <w:rPr>
                <w:rFonts w:ascii="Times New Roman" w:hAnsi="Times New Roman" w:hint="eastAsia"/>
                <w:sz w:val="21"/>
                <w:szCs w:val="21"/>
              </w:rPr>
              <w:t>县，默认请选择</w:t>
            </w:r>
          </w:p>
        </w:tc>
      </w:tr>
      <w:tr w:rsidR="006B7402" w:rsidTr="0061150B">
        <w:trPr>
          <w:trHeight w:val="436"/>
        </w:trPr>
        <w:tc>
          <w:tcPr>
            <w:tcW w:w="675" w:type="dxa"/>
          </w:tcPr>
          <w:p w:rsidR="006B7402" w:rsidRDefault="006B7402" w:rsidP="008B4BF2">
            <w:pPr>
              <w:numPr>
                <w:ilvl w:val="0"/>
                <w:numId w:val="129"/>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详细地址</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29"/>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邮政编码</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有助于快速确定送货地址</w:t>
            </w:r>
          </w:p>
        </w:tc>
      </w:tr>
      <w:tr w:rsidR="006B7402" w:rsidTr="0061150B">
        <w:tc>
          <w:tcPr>
            <w:tcW w:w="675" w:type="dxa"/>
          </w:tcPr>
          <w:p w:rsidR="006B7402" w:rsidRDefault="006B7402" w:rsidP="008B4BF2">
            <w:pPr>
              <w:numPr>
                <w:ilvl w:val="0"/>
                <w:numId w:val="129"/>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收货人姓名</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29"/>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手机号码</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手机与固定电话选填一项即可</w:t>
            </w:r>
          </w:p>
        </w:tc>
      </w:tr>
      <w:tr w:rsidR="006B7402" w:rsidTr="0061150B">
        <w:tc>
          <w:tcPr>
            <w:tcW w:w="675" w:type="dxa"/>
          </w:tcPr>
          <w:p w:rsidR="006B7402" w:rsidRDefault="006B7402" w:rsidP="008B4BF2">
            <w:pPr>
              <w:numPr>
                <w:ilvl w:val="0"/>
                <w:numId w:val="129"/>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固定电话</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29"/>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确认保存</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已保存了</w:t>
            </w:r>
            <w:r>
              <w:rPr>
                <w:rFonts w:ascii="Times New Roman" w:hAnsi="Times New Roman" w:hint="eastAsia"/>
                <w:sz w:val="21"/>
                <w:szCs w:val="21"/>
              </w:rPr>
              <w:t>___</w:t>
            </w:r>
            <w:r>
              <w:rPr>
                <w:rFonts w:ascii="Times New Roman" w:hAnsi="Times New Roman" w:hint="eastAsia"/>
                <w:sz w:val="21"/>
                <w:szCs w:val="21"/>
              </w:rPr>
              <w:t>条地址（统计保存地址的条数）</w:t>
            </w:r>
          </w:p>
        </w:tc>
      </w:tr>
      <w:tr w:rsidR="006B7402" w:rsidTr="0061150B">
        <w:tc>
          <w:tcPr>
            <w:tcW w:w="675" w:type="dxa"/>
          </w:tcPr>
          <w:p w:rsidR="006B7402" w:rsidRDefault="006B7402" w:rsidP="008B4BF2">
            <w:pPr>
              <w:numPr>
                <w:ilvl w:val="0"/>
                <w:numId w:val="129"/>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收货人</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29"/>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所在地区</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29"/>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详细地址</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29"/>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邮编</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29"/>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电话</w:t>
            </w:r>
            <w:r>
              <w:rPr>
                <w:rFonts w:ascii="Times New Roman" w:hAnsi="Times New Roman" w:hint="eastAsia"/>
                <w:sz w:val="21"/>
                <w:szCs w:val="21"/>
              </w:rPr>
              <w:t>/</w:t>
            </w:r>
            <w:r>
              <w:rPr>
                <w:rFonts w:ascii="Times New Roman" w:hAnsi="Times New Roman" w:hint="eastAsia"/>
                <w:sz w:val="21"/>
                <w:szCs w:val="21"/>
              </w:rPr>
              <w:t>手机</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29"/>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修改</w:t>
            </w:r>
            <w:r>
              <w:rPr>
                <w:rFonts w:ascii="Times New Roman" w:hAnsi="Times New Roman" w:hint="eastAsia"/>
                <w:sz w:val="21"/>
                <w:szCs w:val="21"/>
              </w:rPr>
              <w:t>/</w:t>
            </w:r>
            <w:r>
              <w:rPr>
                <w:rFonts w:ascii="Times New Roman" w:hAnsi="Times New Roman" w:hint="eastAsia"/>
                <w:sz w:val="21"/>
                <w:szCs w:val="21"/>
              </w:rPr>
              <w:t>删除</w:t>
            </w:r>
          </w:p>
        </w:tc>
      </w:tr>
    </w:tbl>
    <w:p w:rsidR="006B7402" w:rsidRDefault="006B7402" w:rsidP="006B7402">
      <w:pPr>
        <w:ind w:right="240" w:firstLine="0"/>
      </w:pPr>
      <w:r>
        <w:rPr>
          <w:rFonts w:hint="eastAsia"/>
        </w:rPr>
        <w:t>2.</w:t>
      </w:r>
      <w:r>
        <w:rPr>
          <w:rFonts w:hint="eastAsia"/>
        </w:rPr>
        <w:t>修改地址页面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spacing w:line="240" w:lineRule="auto"/>
              <w:ind w:left="420" w:right="24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hint="eastAsia"/>
              </w:rPr>
              <w:t>新增收货地址（红色字体）</w:t>
            </w:r>
            <w:r>
              <w:rPr>
                <w:rFonts w:hint="eastAsia"/>
              </w:rPr>
              <w:t xml:space="preserve"> </w:t>
            </w:r>
            <w:r>
              <w:rPr>
                <w:rFonts w:hint="eastAsia"/>
              </w:rPr>
              <w:t>电话号码、手机号选填一项，其他均为选填项</w:t>
            </w:r>
          </w:p>
        </w:tc>
      </w:tr>
      <w:tr w:rsidR="006B7402" w:rsidTr="0061150B">
        <w:tc>
          <w:tcPr>
            <w:tcW w:w="675" w:type="dxa"/>
          </w:tcPr>
          <w:p w:rsidR="006B7402" w:rsidRDefault="006B7402" w:rsidP="008B4BF2">
            <w:pPr>
              <w:numPr>
                <w:ilvl w:val="0"/>
                <w:numId w:val="130"/>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所在地区</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省</w:t>
            </w:r>
            <w:r>
              <w:rPr>
                <w:rFonts w:ascii="Times New Roman" w:hAnsi="Times New Roman" w:hint="eastAsia"/>
                <w:sz w:val="21"/>
                <w:szCs w:val="21"/>
              </w:rPr>
              <w:t>/</w:t>
            </w:r>
            <w:r>
              <w:rPr>
                <w:rFonts w:ascii="Times New Roman" w:hAnsi="Times New Roman" w:hint="eastAsia"/>
                <w:sz w:val="21"/>
                <w:szCs w:val="21"/>
              </w:rPr>
              <w:t>市</w:t>
            </w:r>
            <w:r>
              <w:rPr>
                <w:rFonts w:ascii="Times New Roman" w:hAnsi="Times New Roman" w:hint="eastAsia"/>
                <w:sz w:val="21"/>
                <w:szCs w:val="21"/>
              </w:rPr>
              <w:t>/</w:t>
            </w:r>
            <w:r>
              <w:rPr>
                <w:rFonts w:ascii="Times New Roman" w:hAnsi="Times New Roman" w:hint="eastAsia"/>
                <w:sz w:val="21"/>
                <w:szCs w:val="21"/>
              </w:rPr>
              <w:t>县，默认请选择</w:t>
            </w:r>
          </w:p>
        </w:tc>
      </w:tr>
      <w:tr w:rsidR="006B7402" w:rsidTr="0061150B">
        <w:trPr>
          <w:trHeight w:val="436"/>
        </w:trPr>
        <w:tc>
          <w:tcPr>
            <w:tcW w:w="675" w:type="dxa"/>
          </w:tcPr>
          <w:p w:rsidR="006B7402" w:rsidRDefault="006B7402" w:rsidP="008B4BF2">
            <w:pPr>
              <w:numPr>
                <w:ilvl w:val="0"/>
                <w:numId w:val="130"/>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详细地址</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30"/>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邮政编码</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有助于快速确定送货地址</w:t>
            </w:r>
          </w:p>
        </w:tc>
      </w:tr>
      <w:tr w:rsidR="006B7402" w:rsidTr="0061150B">
        <w:tc>
          <w:tcPr>
            <w:tcW w:w="675" w:type="dxa"/>
          </w:tcPr>
          <w:p w:rsidR="006B7402" w:rsidRDefault="006B7402" w:rsidP="008B4BF2">
            <w:pPr>
              <w:numPr>
                <w:ilvl w:val="0"/>
                <w:numId w:val="130"/>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性别</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男</w:t>
            </w:r>
            <w:r>
              <w:rPr>
                <w:rFonts w:ascii="Times New Roman" w:hAnsi="Times New Roman" w:hint="eastAsia"/>
                <w:sz w:val="21"/>
                <w:szCs w:val="21"/>
              </w:rPr>
              <w:t>/</w:t>
            </w:r>
            <w:r>
              <w:rPr>
                <w:rFonts w:ascii="Times New Roman" w:hAnsi="Times New Roman" w:hint="eastAsia"/>
                <w:sz w:val="21"/>
                <w:szCs w:val="21"/>
              </w:rPr>
              <w:t>女</w:t>
            </w:r>
          </w:p>
        </w:tc>
      </w:tr>
      <w:tr w:rsidR="006B7402" w:rsidTr="0061150B">
        <w:tc>
          <w:tcPr>
            <w:tcW w:w="675" w:type="dxa"/>
          </w:tcPr>
          <w:p w:rsidR="006B7402" w:rsidRDefault="006B7402" w:rsidP="008B4BF2">
            <w:pPr>
              <w:numPr>
                <w:ilvl w:val="0"/>
                <w:numId w:val="130"/>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收货人姓名</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30"/>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手机号码</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手机与固定电话选填一项即可</w:t>
            </w:r>
          </w:p>
        </w:tc>
      </w:tr>
      <w:tr w:rsidR="006B7402" w:rsidTr="0061150B">
        <w:tc>
          <w:tcPr>
            <w:tcW w:w="675" w:type="dxa"/>
          </w:tcPr>
          <w:p w:rsidR="006B7402" w:rsidRDefault="006B7402" w:rsidP="008B4BF2">
            <w:pPr>
              <w:numPr>
                <w:ilvl w:val="0"/>
                <w:numId w:val="130"/>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固定电话</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30"/>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确认保存</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已保存了</w:t>
            </w:r>
            <w:r>
              <w:rPr>
                <w:rFonts w:ascii="Times New Roman" w:hAnsi="Times New Roman" w:hint="eastAsia"/>
                <w:sz w:val="21"/>
                <w:szCs w:val="21"/>
              </w:rPr>
              <w:t>___</w:t>
            </w:r>
            <w:r>
              <w:rPr>
                <w:rFonts w:ascii="Times New Roman" w:hAnsi="Times New Roman" w:hint="eastAsia"/>
                <w:sz w:val="21"/>
                <w:szCs w:val="21"/>
              </w:rPr>
              <w:t>条地址（统计保存地址的条数）</w:t>
            </w:r>
          </w:p>
        </w:tc>
      </w:tr>
      <w:tr w:rsidR="006B7402" w:rsidTr="0061150B">
        <w:tc>
          <w:tcPr>
            <w:tcW w:w="675" w:type="dxa"/>
          </w:tcPr>
          <w:p w:rsidR="006B7402" w:rsidRDefault="006B7402" w:rsidP="008B4BF2">
            <w:pPr>
              <w:numPr>
                <w:ilvl w:val="0"/>
                <w:numId w:val="130"/>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收货人</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30"/>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所在地区</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30"/>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详细地址</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30"/>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邮编</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30"/>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电话</w:t>
            </w:r>
            <w:r>
              <w:rPr>
                <w:rFonts w:ascii="Times New Roman" w:hAnsi="Times New Roman" w:hint="eastAsia"/>
                <w:sz w:val="21"/>
                <w:szCs w:val="21"/>
              </w:rPr>
              <w:t>/</w:t>
            </w:r>
            <w:r>
              <w:rPr>
                <w:rFonts w:ascii="Times New Roman" w:hAnsi="Times New Roman" w:hint="eastAsia"/>
                <w:sz w:val="21"/>
                <w:szCs w:val="21"/>
              </w:rPr>
              <w:t>手机</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130"/>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修改</w:t>
            </w:r>
            <w:r>
              <w:rPr>
                <w:rFonts w:ascii="Times New Roman" w:hAnsi="Times New Roman" w:hint="eastAsia"/>
                <w:sz w:val="21"/>
                <w:szCs w:val="21"/>
              </w:rPr>
              <w:t>/</w:t>
            </w:r>
            <w:r>
              <w:rPr>
                <w:rFonts w:ascii="Times New Roman" w:hAnsi="Times New Roman" w:hint="eastAsia"/>
                <w:sz w:val="21"/>
                <w:szCs w:val="21"/>
              </w:rPr>
              <w:t>删除</w:t>
            </w:r>
          </w:p>
        </w:tc>
      </w:tr>
    </w:tbl>
    <w:p w:rsidR="006B7402" w:rsidRDefault="006B7402" w:rsidP="006B7402">
      <w:pPr>
        <w:pStyle w:val="4"/>
        <w:ind w:right="240"/>
      </w:pPr>
      <w:r>
        <w:rPr>
          <w:rFonts w:hint="eastAsia"/>
        </w:rPr>
        <w:t>账户绑定</w:t>
      </w:r>
    </w:p>
    <w:p w:rsidR="006B7402" w:rsidRDefault="006B7402" w:rsidP="006B7402">
      <w:pPr>
        <w:pStyle w:val="5"/>
        <w:ind w:left="142" w:right="240"/>
      </w:pPr>
      <w:r>
        <w:t>功能描述</w:t>
      </w:r>
    </w:p>
    <w:p w:rsidR="006B7402" w:rsidRPr="00AC72D1" w:rsidRDefault="006B7402" w:rsidP="006B7402">
      <w:pPr>
        <w:ind w:left="71"/>
        <w:rPr>
          <w:szCs w:val="24"/>
        </w:rPr>
      </w:pPr>
      <w:r>
        <w:rPr>
          <w:rFonts w:hint="eastAsia"/>
          <w:szCs w:val="24"/>
        </w:rPr>
        <w:t>用户</w:t>
      </w:r>
      <w:r w:rsidRPr="00AC72D1">
        <w:rPr>
          <w:szCs w:val="24"/>
        </w:rPr>
        <w:t>通过该功能</w:t>
      </w:r>
      <w:r>
        <w:rPr>
          <w:rFonts w:hint="eastAsia"/>
          <w:szCs w:val="24"/>
        </w:rPr>
        <w:t>，</w:t>
      </w:r>
      <w:r>
        <w:rPr>
          <w:szCs w:val="24"/>
        </w:rPr>
        <w:t>可以将</w:t>
      </w:r>
      <w:r>
        <w:rPr>
          <w:rFonts w:hint="eastAsia"/>
          <w:szCs w:val="24"/>
        </w:rPr>
        <w:t>用户本人的</w:t>
      </w:r>
      <w:r w:rsidRPr="00AC72D1">
        <w:rPr>
          <w:rFonts w:hint="eastAsia"/>
          <w:szCs w:val="24"/>
        </w:rPr>
        <w:t>本行</w:t>
      </w:r>
      <w:r>
        <w:rPr>
          <w:rFonts w:hint="eastAsia"/>
          <w:szCs w:val="24"/>
        </w:rPr>
        <w:t>借记卡、本行贷记卡</w:t>
      </w:r>
      <w:r w:rsidRPr="00AC72D1">
        <w:rPr>
          <w:rFonts w:hint="eastAsia"/>
          <w:szCs w:val="24"/>
        </w:rPr>
        <w:t>或他行卡</w:t>
      </w:r>
      <w:r w:rsidRPr="00AC72D1">
        <w:rPr>
          <w:szCs w:val="24"/>
        </w:rPr>
        <w:t>绑定到</w:t>
      </w:r>
      <w:r w:rsidRPr="00AC72D1">
        <w:rPr>
          <w:rFonts w:hint="eastAsia"/>
          <w:szCs w:val="24"/>
        </w:rPr>
        <w:t>电子账户</w:t>
      </w:r>
      <w:r w:rsidRPr="00AC72D1">
        <w:rPr>
          <w:szCs w:val="24"/>
        </w:rPr>
        <w:t>上</w:t>
      </w:r>
      <w:r w:rsidRPr="00AC72D1">
        <w:rPr>
          <w:rFonts w:hint="eastAsia"/>
          <w:szCs w:val="24"/>
        </w:rPr>
        <w:t>。</w:t>
      </w:r>
    </w:p>
    <w:p w:rsidR="006B7402" w:rsidRDefault="006B7402" w:rsidP="006B7402">
      <w:pPr>
        <w:pStyle w:val="5"/>
        <w:ind w:left="142" w:right="240"/>
      </w:pPr>
      <w:r>
        <w:rPr>
          <w:rFonts w:hint="eastAsia"/>
        </w:rPr>
        <w:t>业务流程</w:t>
      </w:r>
    </w:p>
    <w:p w:rsidR="006B7402" w:rsidRPr="00A444C1" w:rsidRDefault="006B7402" w:rsidP="008B4BF2">
      <w:pPr>
        <w:numPr>
          <w:ilvl w:val="0"/>
          <w:numId w:val="131"/>
        </w:numPr>
        <w:rPr>
          <w:szCs w:val="24"/>
        </w:rPr>
      </w:pPr>
      <w:r w:rsidRPr="00A444C1">
        <w:rPr>
          <w:szCs w:val="24"/>
        </w:rPr>
        <w:t>登录系统，进入</w:t>
      </w:r>
      <w:r>
        <w:rPr>
          <w:rFonts w:hint="eastAsia"/>
          <w:szCs w:val="24"/>
        </w:rPr>
        <w:t>个人设置</w:t>
      </w:r>
      <w:r w:rsidRPr="00A444C1">
        <w:rPr>
          <w:szCs w:val="24"/>
        </w:rPr>
        <w:t>，点击</w:t>
      </w:r>
      <w:r>
        <w:rPr>
          <w:rFonts w:hint="eastAsia"/>
          <w:szCs w:val="24"/>
        </w:rPr>
        <w:t>账户绑定</w:t>
      </w:r>
      <w:r w:rsidRPr="00A444C1">
        <w:rPr>
          <w:rFonts w:hint="eastAsia"/>
          <w:szCs w:val="24"/>
        </w:rPr>
        <w:t>菜单。</w:t>
      </w:r>
    </w:p>
    <w:p w:rsidR="006B7402" w:rsidRPr="00A444C1" w:rsidRDefault="006B7402" w:rsidP="008B4BF2">
      <w:pPr>
        <w:numPr>
          <w:ilvl w:val="0"/>
          <w:numId w:val="131"/>
        </w:numPr>
        <w:rPr>
          <w:szCs w:val="24"/>
        </w:rPr>
      </w:pPr>
      <w:r w:rsidRPr="00A444C1">
        <w:rPr>
          <w:szCs w:val="24"/>
        </w:rPr>
        <w:t>跳转至</w:t>
      </w:r>
      <w:r w:rsidRPr="00A444C1">
        <w:rPr>
          <w:rFonts w:hint="eastAsia"/>
          <w:szCs w:val="24"/>
        </w:rPr>
        <w:t>绑定银行卡首页</w:t>
      </w:r>
      <w:r w:rsidRPr="00A444C1">
        <w:rPr>
          <w:szCs w:val="24"/>
        </w:rPr>
        <w:t>，</w:t>
      </w:r>
      <w:r w:rsidRPr="00A444C1">
        <w:rPr>
          <w:rFonts w:hint="eastAsia"/>
          <w:szCs w:val="24"/>
        </w:rPr>
        <w:t>输入银行卡号</w:t>
      </w:r>
      <w:r w:rsidRPr="00A444C1">
        <w:rPr>
          <w:szCs w:val="24"/>
        </w:rPr>
        <w:t>，</w:t>
      </w:r>
      <w:r w:rsidRPr="00A444C1">
        <w:rPr>
          <w:rFonts w:hint="eastAsia"/>
          <w:szCs w:val="24"/>
        </w:rPr>
        <w:t>如果绑定他行卡</w:t>
      </w:r>
      <w:r w:rsidRPr="00A444C1">
        <w:rPr>
          <w:rFonts w:hint="eastAsia"/>
          <w:szCs w:val="24"/>
        </w:rPr>
        <w:t>,</w:t>
      </w:r>
      <w:r w:rsidRPr="00A444C1">
        <w:rPr>
          <w:rFonts w:hint="eastAsia"/>
          <w:szCs w:val="24"/>
        </w:rPr>
        <w:t>需要选择他行名称</w:t>
      </w:r>
      <w:r w:rsidRPr="00A444C1">
        <w:rPr>
          <w:rFonts w:hint="eastAsia"/>
          <w:szCs w:val="24"/>
        </w:rPr>
        <w:t>,</w:t>
      </w:r>
      <w:r w:rsidRPr="00A444C1">
        <w:rPr>
          <w:rFonts w:hint="eastAsia"/>
          <w:szCs w:val="24"/>
        </w:rPr>
        <w:t>然后</w:t>
      </w:r>
      <w:r w:rsidRPr="00A444C1">
        <w:rPr>
          <w:szCs w:val="24"/>
        </w:rPr>
        <w:t>点击</w:t>
      </w:r>
      <w:r w:rsidRPr="00A444C1">
        <w:rPr>
          <w:szCs w:val="24"/>
        </w:rPr>
        <w:t>“</w:t>
      </w:r>
      <w:r w:rsidRPr="00A444C1">
        <w:rPr>
          <w:rFonts w:hint="eastAsia"/>
          <w:szCs w:val="24"/>
        </w:rPr>
        <w:t>下一步</w:t>
      </w:r>
      <w:r w:rsidRPr="00A444C1">
        <w:rPr>
          <w:szCs w:val="24"/>
        </w:rPr>
        <w:t>”</w:t>
      </w:r>
      <w:r w:rsidRPr="00A444C1">
        <w:rPr>
          <w:rFonts w:hint="eastAsia"/>
          <w:szCs w:val="24"/>
        </w:rPr>
        <w:t>。</w:t>
      </w:r>
    </w:p>
    <w:p w:rsidR="006B7402" w:rsidRDefault="006B7402" w:rsidP="008B4BF2">
      <w:pPr>
        <w:pStyle w:val="11"/>
        <w:widowControl/>
        <w:numPr>
          <w:ilvl w:val="0"/>
          <w:numId w:val="131"/>
        </w:numPr>
        <w:adjustRightInd/>
        <w:spacing w:after="120" w:line="360" w:lineRule="auto"/>
        <w:ind w:firstLineChars="0"/>
        <w:rPr>
          <w:sz w:val="24"/>
          <w:szCs w:val="24"/>
        </w:rPr>
      </w:pPr>
      <w:r w:rsidRPr="00A444C1">
        <w:rPr>
          <w:rFonts w:hint="eastAsia"/>
          <w:sz w:val="24"/>
          <w:szCs w:val="24"/>
        </w:rPr>
        <w:t>如果绑定本行</w:t>
      </w:r>
      <w:r>
        <w:rPr>
          <w:rFonts w:hint="eastAsia"/>
          <w:sz w:val="24"/>
          <w:szCs w:val="24"/>
        </w:rPr>
        <w:t>借记</w:t>
      </w:r>
      <w:r w:rsidRPr="00A444C1">
        <w:rPr>
          <w:rFonts w:hint="eastAsia"/>
          <w:sz w:val="24"/>
          <w:szCs w:val="24"/>
        </w:rPr>
        <w:t>卡，系统通过前置系统将用户信息及账户信息转发给核心系统，核心系统判断信息是否正确。实名认证失败，提示用户。</w:t>
      </w:r>
    </w:p>
    <w:p w:rsidR="006B7402" w:rsidRPr="00D23E17" w:rsidRDefault="006B7402" w:rsidP="008B4BF2">
      <w:pPr>
        <w:pStyle w:val="11"/>
        <w:widowControl/>
        <w:numPr>
          <w:ilvl w:val="0"/>
          <w:numId w:val="131"/>
        </w:numPr>
        <w:adjustRightInd/>
        <w:spacing w:after="120" w:line="360" w:lineRule="auto"/>
        <w:ind w:firstLineChars="0"/>
        <w:rPr>
          <w:sz w:val="24"/>
          <w:szCs w:val="24"/>
        </w:rPr>
      </w:pPr>
      <w:r w:rsidRPr="00A444C1">
        <w:rPr>
          <w:rFonts w:hint="eastAsia"/>
          <w:sz w:val="24"/>
          <w:szCs w:val="24"/>
        </w:rPr>
        <w:t>如果绑定本行</w:t>
      </w:r>
      <w:r>
        <w:rPr>
          <w:rFonts w:hint="eastAsia"/>
          <w:sz w:val="24"/>
          <w:szCs w:val="24"/>
        </w:rPr>
        <w:t>贷记卡，系统通过前置系统将用户信息及账户信息转发给银联系统，银联</w:t>
      </w:r>
      <w:r w:rsidRPr="00A444C1">
        <w:rPr>
          <w:rFonts w:hint="eastAsia"/>
          <w:sz w:val="24"/>
          <w:szCs w:val="24"/>
        </w:rPr>
        <w:t>系统判断信息是否正确。实名认证失败，提示用户。</w:t>
      </w:r>
    </w:p>
    <w:p w:rsidR="006B7402" w:rsidRPr="00A444C1" w:rsidRDefault="006B7402" w:rsidP="008B4BF2">
      <w:pPr>
        <w:pStyle w:val="11"/>
        <w:widowControl/>
        <w:numPr>
          <w:ilvl w:val="0"/>
          <w:numId w:val="131"/>
        </w:numPr>
        <w:adjustRightInd/>
        <w:spacing w:after="120" w:line="360" w:lineRule="auto"/>
        <w:ind w:firstLineChars="0"/>
        <w:rPr>
          <w:sz w:val="24"/>
          <w:szCs w:val="24"/>
        </w:rPr>
      </w:pPr>
      <w:r w:rsidRPr="00A444C1">
        <w:rPr>
          <w:rFonts w:hint="eastAsia"/>
          <w:sz w:val="24"/>
          <w:szCs w:val="24"/>
        </w:rPr>
        <w:t>如果绑定他行卡，系统通过前置系统将用户信息和账户信息转发给银联系统，银联系统判断信息是否正确，如果实名认证失败，提示用户。</w:t>
      </w:r>
    </w:p>
    <w:p w:rsidR="006B7402" w:rsidRPr="00A444C1" w:rsidRDefault="006B7402" w:rsidP="008B4BF2">
      <w:pPr>
        <w:pStyle w:val="11"/>
        <w:widowControl/>
        <w:numPr>
          <w:ilvl w:val="0"/>
          <w:numId w:val="131"/>
        </w:numPr>
        <w:adjustRightInd/>
        <w:spacing w:after="120" w:line="360" w:lineRule="auto"/>
        <w:ind w:firstLineChars="0"/>
        <w:rPr>
          <w:sz w:val="24"/>
          <w:szCs w:val="24"/>
        </w:rPr>
      </w:pPr>
      <w:r>
        <w:rPr>
          <w:rFonts w:hint="eastAsia"/>
          <w:sz w:val="24"/>
          <w:szCs w:val="24"/>
        </w:rPr>
        <w:lastRenderedPageBreak/>
        <w:t>如</w:t>
      </w:r>
      <w:r w:rsidRPr="00A444C1">
        <w:rPr>
          <w:rFonts w:hint="eastAsia"/>
          <w:sz w:val="24"/>
          <w:szCs w:val="24"/>
        </w:rPr>
        <w:t>果实名认证通过，跳转至验证码校验页，点击</w:t>
      </w:r>
      <w:r w:rsidRPr="00A444C1">
        <w:rPr>
          <w:sz w:val="24"/>
          <w:szCs w:val="24"/>
        </w:rPr>
        <w:t>“</w:t>
      </w:r>
      <w:r w:rsidRPr="00A444C1">
        <w:rPr>
          <w:rFonts w:hint="eastAsia"/>
          <w:sz w:val="24"/>
          <w:szCs w:val="24"/>
        </w:rPr>
        <w:t>获取验证码</w:t>
      </w:r>
      <w:r w:rsidRPr="00A444C1">
        <w:rPr>
          <w:sz w:val="24"/>
          <w:szCs w:val="24"/>
        </w:rPr>
        <w:t>”</w:t>
      </w:r>
      <w:r>
        <w:rPr>
          <w:rFonts w:hint="eastAsia"/>
          <w:sz w:val="24"/>
          <w:szCs w:val="24"/>
        </w:rPr>
        <w:t>按钮，生成短信验证码</w:t>
      </w:r>
      <w:r w:rsidRPr="00A444C1">
        <w:rPr>
          <w:rFonts w:hint="eastAsia"/>
          <w:sz w:val="24"/>
          <w:szCs w:val="24"/>
        </w:rPr>
        <w:t>，通过前置系统将</w:t>
      </w:r>
      <w:r>
        <w:rPr>
          <w:rFonts w:hint="eastAsia"/>
          <w:sz w:val="24"/>
          <w:szCs w:val="24"/>
        </w:rPr>
        <w:t>短信</w:t>
      </w:r>
      <w:r w:rsidRPr="00A444C1">
        <w:rPr>
          <w:rFonts w:hint="eastAsia"/>
          <w:sz w:val="24"/>
          <w:szCs w:val="24"/>
        </w:rPr>
        <w:t>验证码</w:t>
      </w:r>
      <w:r>
        <w:rPr>
          <w:rFonts w:hint="eastAsia"/>
          <w:sz w:val="24"/>
          <w:szCs w:val="24"/>
        </w:rPr>
        <w:t>发送给短信平台，短信平台将短信验证码</w:t>
      </w:r>
      <w:r w:rsidRPr="00A444C1">
        <w:rPr>
          <w:rFonts w:hint="eastAsia"/>
          <w:sz w:val="24"/>
          <w:szCs w:val="24"/>
        </w:rPr>
        <w:t>发到用户手机。输入验证码，点击“下一步”按钮。</w:t>
      </w:r>
    </w:p>
    <w:p w:rsidR="006B7402" w:rsidRPr="00A444C1" w:rsidRDefault="006B7402" w:rsidP="008B4BF2">
      <w:pPr>
        <w:pStyle w:val="11"/>
        <w:widowControl/>
        <w:numPr>
          <w:ilvl w:val="0"/>
          <w:numId w:val="131"/>
        </w:numPr>
        <w:adjustRightInd/>
        <w:spacing w:after="120" w:line="360" w:lineRule="auto"/>
        <w:ind w:firstLineChars="0"/>
        <w:rPr>
          <w:sz w:val="24"/>
          <w:szCs w:val="24"/>
        </w:rPr>
      </w:pPr>
      <w:r w:rsidRPr="00A444C1">
        <w:rPr>
          <w:sz w:val="24"/>
          <w:szCs w:val="24"/>
        </w:rPr>
        <w:t>平台校验手机验证码，如果不正确，</w:t>
      </w:r>
      <w:r w:rsidRPr="00A444C1">
        <w:rPr>
          <w:rFonts w:hint="eastAsia"/>
          <w:sz w:val="24"/>
          <w:szCs w:val="24"/>
        </w:rPr>
        <w:t>提示用户。</w:t>
      </w:r>
    </w:p>
    <w:p w:rsidR="006B7402" w:rsidRPr="00A444C1" w:rsidRDefault="006B7402" w:rsidP="008B4BF2">
      <w:pPr>
        <w:numPr>
          <w:ilvl w:val="0"/>
          <w:numId w:val="131"/>
        </w:numPr>
        <w:rPr>
          <w:szCs w:val="24"/>
        </w:rPr>
      </w:pPr>
      <w:r w:rsidRPr="00A444C1">
        <w:rPr>
          <w:rFonts w:hint="eastAsia"/>
          <w:szCs w:val="24"/>
        </w:rPr>
        <w:t>手机验证码如果正确，记录绑定银行卡信息，跳转至绑定银行卡成功页，完成银行卡绑定。</w:t>
      </w:r>
    </w:p>
    <w:p w:rsidR="006B7402" w:rsidRDefault="006B7402" w:rsidP="006B7402">
      <w:pPr>
        <w:pStyle w:val="5"/>
        <w:ind w:left="142" w:right="240"/>
      </w:pPr>
      <w:r>
        <w:rPr>
          <w:rFonts w:hint="eastAsia"/>
        </w:rPr>
        <w:t>业务规则</w:t>
      </w:r>
    </w:p>
    <w:p w:rsidR="006B7402" w:rsidRPr="00B978BC" w:rsidRDefault="006B7402" w:rsidP="006B7402">
      <w:pPr>
        <w:ind w:left="396" w:right="240"/>
      </w:pPr>
      <w:r>
        <w:rPr>
          <w:rFonts w:hint="eastAsia"/>
        </w:rPr>
        <w:t>无。</w:t>
      </w:r>
    </w:p>
    <w:p w:rsidR="006B7402" w:rsidRDefault="006B7402" w:rsidP="006B7402">
      <w:pPr>
        <w:pStyle w:val="5"/>
        <w:ind w:left="142" w:right="240"/>
      </w:pPr>
      <w:r>
        <w:rPr>
          <w:rFonts w:hint="eastAsia"/>
        </w:rPr>
        <w:t>页面要素</w:t>
      </w:r>
    </w:p>
    <w:p w:rsidR="006B7402" w:rsidRPr="00362A94" w:rsidRDefault="006B7402" w:rsidP="006B7402">
      <w:pPr>
        <w:ind w:right="240"/>
        <w:rPr>
          <w:highlight w:val="yellow"/>
        </w:rPr>
      </w:pPr>
      <w:r>
        <w:rPr>
          <w:rFonts w:hint="eastAsia"/>
          <w:highlight w:val="yellow"/>
        </w:rPr>
        <w:t>具体见支付平台页面设置；</w:t>
      </w:r>
    </w:p>
    <w:p w:rsidR="006B7402" w:rsidRDefault="006B7402" w:rsidP="006B7402">
      <w:pPr>
        <w:pStyle w:val="4"/>
      </w:pPr>
      <w:r>
        <w:rPr>
          <w:rFonts w:hint="eastAsia"/>
        </w:rPr>
        <w:t>账户解绑</w:t>
      </w:r>
    </w:p>
    <w:p w:rsidR="006B7402" w:rsidRDefault="006B7402" w:rsidP="006B7402">
      <w:pPr>
        <w:pStyle w:val="5"/>
        <w:ind w:left="142"/>
      </w:pPr>
      <w:r>
        <w:t>功能描述</w:t>
      </w:r>
    </w:p>
    <w:p w:rsidR="006B7402" w:rsidRPr="00AC72D1" w:rsidRDefault="006B7402" w:rsidP="006B7402">
      <w:pPr>
        <w:ind w:firstLineChars="250" w:firstLine="600"/>
        <w:rPr>
          <w:szCs w:val="24"/>
        </w:rPr>
      </w:pPr>
      <w:r>
        <w:rPr>
          <w:rFonts w:hint="eastAsia"/>
          <w:szCs w:val="24"/>
        </w:rPr>
        <w:t>用户</w:t>
      </w:r>
      <w:r w:rsidRPr="00AC72D1">
        <w:rPr>
          <w:szCs w:val="24"/>
        </w:rPr>
        <w:t>通过该功能</w:t>
      </w:r>
      <w:r w:rsidRPr="00AC72D1">
        <w:rPr>
          <w:rFonts w:hint="eastAsia"/>
          <w:szCs w:val="24"/>
        </w:rPr>
        <w:t>将绑定银行卡与电子账户进行解绑</w:t>
      </w:r>
      <w:r w:rsidRPr="00AC72D1">
        <w:rPr>
          <w:szCs w:val="24"/>
        </w:rPr>
        <w:t>。</w:t>
      </w:r>
    </w:p>
    <w:p w:rsidR="006B7402" w:rsidRDefault="006B7402" w:rsidP="006B7402">
      <w:pPr>
        <w:pStyle w:val="5"/>
        <w:ind w:left="142"/>
      </w:pPr>
      <w:r>
        <w:t>业务流程</w:t>
      </w:r>
    </w:p>
    <w:p w:rsidR="006B7402" w:rsidRPr="00A444C1" w:rsidRDefault="006B7402" w:rsidP="008B4BF2">
      <w:pPr>
        <w:numPr>
          <w:ilvl w:val="0"/>
          <w:numId w:val="132"/>
        </w:numPr>
        <w:rPr>
          <w:szCs w:val="24"/>
        </w:rPr>
      </w:pPr>
      <w:r w:rsidRPr="00A444C1">
        <w:rPr>
          <w:szCs w:val="24"/>
        </w:rPr>
        <w:t>登录系统，进入</w:t>
      </w:r>
      <w:r>
        <w:rPr>
          <w:rFonts w:hint="eastAsia"/>
          <w:szCs w:val="24"/>
        </w:rPr>
        <w:t>账户解绑</w:t>
      </w:r>
      <w:r w:rsidRPr="00A444C1">
        <w:rPr>
          <w:szCs w:val="24"/>
        </w:rPr>
        <w:t>，点击</w:t>
      </w:r>
      <w:r w:rsidRPr="00A444C1">
        <w:rPr>
          <w:rFonts w:hint="eastAsia"/>
          <w:szCs w:val="24"/>
        </w:rPr>
        <w:t>解绑银行卡菜单</w:t>
      </w:r>
    </w:p>
    <w:p w:rsidR="006B7402" w:rsidRDefault="006B7402" w:rsidP="008B4BF2">
      <w:pPr>
        <w:numPr>
          <w:ilvl w:val="0"/>
          <w:numId w:val="132"/>
        </w:numPr>
        <w:rPr>
          <w:szCs w:val="24"/>
        </w:rPr>
      </w:pPr>
      <w:r w:rsidRPr="00A444C1">
        <w:rPr>
          <w:rFonts w:hint="eastAsia"/>
          <w:szCs w:val="24"/>
        </w:rPr>
        <w:t>选择需要解绑的银行卡卡号</w:t>
      </w:r>
      <w:r w:rsidRPr="00A444C1">
        <w:rPr>
          <w:rFonts w:hint="eastAsia"/>
          <w:szCs w:val="24"/>
        </w:rPr>
        <w:t>,</w:t>
      </w:r>
      <w:r>
        <w:rPr>
          <w:rFonts w:hint="eastAsia"/>
          <w:szCs w:val="24"/>
        </w:rPr>
        <w:t>输入支付密码，</w:t>
      </w:r>
      <w:r w:rsidRPr="00A444C1">
        <w:rPr>
          <w:rFonts w:hint="eastAsia"/>
          <w:szCs w:val="24"/>
        </w:rPr>
        <w:t>点击</w:t>
      </w:r>
      <w:r w:rsidRPr="00A444C1">
        <w:rPr>
          <w:szCs w:val="24"/>
        </w:rPr>
        <w:t>”</w:t>
      </w:r>
      <w:r w:rsidRPr="00A444C1">
        <w:rPr>
          <w:rFonts w:hint="eastAsia"/>
          <w:szCs w:val="24"/>
        </w:rPr>
        <w:t>下一步</w:t>
      </w:r>
      <w:r w:rsidRPr="00A444C1">
        <w:rPr>
          <w:szCs w:val="24"/>
        </w:rPr>
        <w:t>”</w:t>
      </w:r>
      <w:r w:rsidRPr="00A444C1">
        <w:rPr>
          <w:rFonts w:hint="eastAsia"/>
          <w:szCs w:val="24"/>
        </w:rPr>
        <w:t>，</w:t>
      </w:r>
      <w:r>
        <w:rPr>
          <w:rFonts w:hint="eastAsia"/>
          <w:szCs w:val="24"/>
        </w:rPr>
        <w:t>按钮</w:t>
      </w:r>
    </w:p>
    <w:p w:rsidR="006B7402" w:rsidRPr="00A444C1" w:rsidRDefault="006B7402" w:rsidP="008B4BF2">
      <w:pPr>
        <w:numPr>
          <w:ilvl w:val="0"/>
          <w:numId w:val="132"/>
        </w:numPr>
        <w:rPr>
          <w:szCs w:val="24"/>
        </w:rPr>
      </w:pPr>
      <w:r>
        <w:rPr>
          <w:rFonts w:hint="eastAsia"/>
          <w:szCs w:val="24"/>
        </w:rPr>
        <w:t>系统校验支付密码是否正确，如果正确，系统</w:t>
      </w:r>
      <w:r w:rsidRPr="00A444C1">
        <w:rPr>
          <w:rFonts w:hint="eastAsia"/>
          <w:szCs w:val="24"/>
        </w:rPr>
        <w:t>删除绑定账户</w:t>
      </w:r>
      <w:r>
        <w:rPr>
          <w:rFonts w:hint="eastAsia"/>
          <w:szCs w:val="24"/>
        </w:rPr>
        <w:t>，跳转到解绑银行卡成功页面，如果不正确，提示用户</w:t>
      </w:r>
    </w:p>
    <w:p w:rsidR="006B7402" w:rsidRDefault="006B7402" w:rsidP="006B7402">
      <w:pPr>
        <w:pStyle w:val="5"/>
        <w:ind w:left="142"/>
      </w:pPr>
      <w:r>
        <w:t>业务规则</w:t>
      </w:r>
    </w:p>
    <w:p w:rsidR="006B7402" w:rsidRDefault="006B7402" w:rsidP="008B4BF2">
      <w:pPr>
        <w:numPr>
          <w:ilvl w:val="0"/>
          <w:numId w:val="133"/>
        </w:numPr>
      </w:pPr>
      <w:r>
        <w:rPr>
          <w:rFonts w:hint="eastAsia"/>
        </w:rPr>
        <w:t>解绑银行卡不校验银行卡状态。</w:t>
      </w:r>
    </w:p>
    <w:p w:rsidR="006B7402" w:rsidRDefault="006B7402" w:rsidP="008B4BF2">
      <w:pPr>
        <w:numPr>
          <w:ilvl w:val="0"/>
          <w:numId w:val="133"/>
        </w:numPr>
      </w:pPr>
      <w:r>
        <w:rPr>
          <w:rFonts w:hint="eastAsia"/>
        </w:rPr>
        <w:t>解绑银行卡不与其他系统交互，直接删除系统中的数据。</w:t>
      </w:r>
    </w:p>
    <w:p w:rsidR="006B7402" w:rsidRDefault="006B7402" w:rsidP="006B7402">
      <w:pPr>
        <w:pStyle w:val="5"/>
        <w:ind w:left="142"/>
      </w:pPr>
      <w:r>
        <w:t>页面要素</w:t>
      </w:r>
    </w:p>
    <w:p w:rsidR="006B7402" w:rsidRDefault="006B7402" w:rsidP="006B7402">
      <w:pPr>
        <w:pStyle w:val="6"/>
      </w:pPr>
      <w:r>
        <w:rPr>
          <w:rFonts w:hint="eastAsia"/>
        </w:rPr>
        <w:t>解绑银行卡首页</w:t>
      </w:r>
    </w:p>
    <w:tbl>
      <w:tblPr>
        <w:tblpPr w:leftFromText="180" w:rightFromText="180" w:vertAnchor="text" w:tblpY="1"/>
        <w:tblOverlap w:val="neve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shd w:val="clear" w:color="auto" w:fill="FFCC99"/>
            <w:vAlign w:val="center"/>
          </w:tcPr>
          <w:p w:rsidR="006B7402" w:rsidRDefault="006B7402" w:rsidP="0061150B">
            <w:pPr>
              <w:ind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firstLineChars="100" w:firstLine="211"/>
              <w:rPr>
                <w:b/>
                <w:color w:val="000000"/>
                <w:sz w:val="21"/>
                <w:szCs w:val="21"/>
              </w:rPr>
            </w:pPr>
            <w:r>
              <w:rPr>
                <w:b/>
                <w:color w:val="000000"/>
                <w:sz w:val="21"/>
                <w:szCs w:val="21"/>
              </w:rPr>
              <w:t>名称</w:t>
            </w:r>
          </w:p>
        </w:tc>
        <w:tc>
          <w:tcPr>
            <w:tcW w:w="1558" w:type="dxa"/>
            <w:shd w:val="clear" w:color="auto" w:fill="FFCC99"/>
            <w:vAlign w:val="center"/>
          </w:tcPr>
          <w:p w:rsidR="006B7402" w:rsidRDefault="006B7402" w:rsidP="0061150B">
            <w:pPr>
              <w:ind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134"/>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解绑卡号</w:t>
            </w:r>
          </w:p>
        </w:tc>
        <w:tc>
          <w:tcPr>
            <w:tcW w:w="15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r>
              <w:rPr>
                <w:rFonts w:ascii="Times New Roman" w:hAnsi="Times New Roman"/>
                <w:sz w:val="21"/>
                <w:szCs w:val="21"/>
              </w:rPr>
              <w:t>是</w:t>
            </w: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8B4BF2">
            <w:pPr>
              <w:numPr>
                <w:ilvl w:val="0"/>
                <w:numId w:val="134"/>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支付密码</w:t>
            </w:r>
          </w:p>
        </w:tc>
        <w:tc>
          <w:tcPr>
            <w:tcW w:w="15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8B4BF2">
            <w:pPr>
              <w:numPr>
                <w:ilvl w:val="0"/>
                <w:numId w:val="134"/>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下一步</w:t>
            </w:r>
          </w:p>
        </w:tc>
        <w:tc>
          <w:tcPr>
            <w:tcW w:w="15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bl>
    <w:p w:rsidR="006B7402" w:rsidRPr="00703D93" w:rsidRDefault="006B7402" w:rsidP="006B7402">
      <w:pPr>
        <w:ind w:firstLine="0"/>
      </w:pPr>
    </w:p>
    <w:p w:rsidR="006B7402" w:rsidRDefault="006B7402" w:rsidP="006B7402">
      <w:pPr>
        <w:pStyle w:val="4"/>
        <w:ind w:right="240"/>
      </w:pPr>
      <w:r>
        <w:rPr>
          <w:rFonts w:hint="eastAsia"/>
        </w:rPr>
        <w:t>安全设置（整体移到支付平台安全中心）</w:t>
      </w:r>
    </w:p>
    <w:p w:rsidR="006B7402" w:rsidRDefault="006B7402" w:rsidP="006B7402">
      <w:pPr>
        <w:pStyle w:val="5"/>
        <w:ind w:left="142" w:right="240"/>
      </w:pPr>
      <w:r>
        <w:t>功能描述</w:t>
      </w:r>
    </w:p>
    <w:p w:rsidR="006B7402" w:rsidRPr="006B7402" w:rsidRDefault="006B7402" w:rsidP="006B7402">
      <w:pPr>
        <w:ind w:left="396" w:right="240"/>
        <w:rPr>
          <w:rFonts w:ascii="宋体" w:hAnsi="宋体"/>
        </w:rPr>
      </w:pPr>
      <w:r w:rsidRPr="006B7402">
        <w:rPr>
          <w:rFonts w:ascii="宋体" w:hAnsi="宋体" w:cs="微软雅黑" w:hint="eastAsia"/>
          <w:szCs w:val="24"/>
          <w:lang w:val="zh-CN"/>
        </w:rPr>
        <w:t>会员可以通过该功能为自己的账户设置安全保护。</w:t>
      </w:r>
    </w:p>
    <w:p w:rsidR="006B7402" w:rsidRDefault="006B7402" w:rsidP="006B7402">
      <w:pPr>
        <w:pStyle w:val="5"/>
        <w:ind w:left="142" w:right="240"/>
      </w:pPr>
      <w:r>
        <w:rPr>
          <w:rFonts w:hint="eastAsia"/>
        </w:rPr>
        <w:t>业务流程</w:t>
      </w:r>
    </w:p>
    <w:p w:rsidR="006B7402" w:rsidRPr="00AC72D1" w:rsidRDefault="006B7402" w:rsidP="008B4BF2">
      <w:pPr>
        <w:numPr>
          <w:ilvl w:val="0"/>
          <w:numId w:val="135"/>
        </w:numPr>
        <w:rPr>
          <w:szCs w:val="24"/>
        </w:rPr>
      </w:pPr>
      <w:r w:rsidRPr="00AC72D1">
        <w:rPr>
          <w:szCs w:val="24"/>
        </w:rPr>
        <w:t>登录系统，进入</w:t>
      </w:r>
      <w:r>
        <w:rPr>
          <w:rFonts w:hint="eastAsia"/>
          <w:szCs w:val="24"/>
        </w:rPr>
        <w:t>个人设置</w:t>
      </w:r>
      <w:r>
        <w:rPr>
          <w:szCs w:val="24"/>
        </w:rPr>
        <w:t>，点击</w:t>
      </w:r>
      <w:r>
        <w:rPr>
          <w:rFonts w:hint="eastAsia"/>
          <w:szCs w:val="24"/>
        </w:rPr>
        <w:t>安全设置</w:t>
      </w:r>
      <w:r w:rsidRPr="00AC72D1">
        <w:rPr>
          <w:rFonts w:hint="eastAsia"/>
          <w:szCs w:val="24"/>
        </w:rPr>
        <w:t>菜单。</w:t>
      </w:r>
    </w:p>
    <w:p w:rsidR="006B7402" w:rsidRDefault="006B7402" w:rsidP="008B4BF2">
      <w:pPr>
        <w:numPr>
          <w:ilvl w:val="0"/>
          <w:numId w:val="135"/>
        </w:numPr>
        <w:rPr>
          <w:szCs w:val="24"/>
        </w:rPr>
      </w:pPr>
      <w:r>
        <w:rPr>
          <w:rFonts w:hint="eastAsia"/>
          <w:szCs w:val="24"/>
        </w:rPr>
        <w:t>选择修改项：</w:t>
      </w:r>
      <w:r w:rsidRPr="008020EA">
        <w:rPr>
          <w:rFonts w:hint="eastAsia"/>
          <w:szCs w:val="24"/>
          <w:highlight w:val="yellow"/>
        </w:rPr>
        <w:t>登录密码、邮箱验证、手机绑定、支付密码、实名认证</w:t>
      </w:r>
      <w:r w:rsidRPr="00AC72D1">
        <w:rPr>
          <w:szCs w:val="24"/>
        </w:rPr>
        <w:t>。</w:t>
      </w:r>
    </w:p>
    <w:p w:rsidR="006B7402" w:rsidRPr="00AC72D1" w:rsidRDefault="006B7402" w:rsidP="008B4BF2">
      <w:pPr>
        <w:numPr>
          <w:ilvl w:val="0"/>
          <w:numId w:val="135"/>
        </w:numPr>
        <w:rPr>
          <w:szCs w:val="24"/>
        </w:rPr>
      </w:pPr>
      <w:r>
        <w:rPr>
          <w:rFonts w:hint="eastAsia"/>
          <w:szCs w:val="24"/>
        </w:rPr>
        <w:t>进入选中的修改项的业务流程。</w:t>
      </w:r>
    </w:p>
    <w:p w:rsidR="006B7402" w:rsidRDefault="006B7402" w:rsidP="006B7402">
      <w:pPr>
        <w:pStyle w:val="5"/>
        <w:ind w:left="142" w:right="240"/>
      </w:pPr>
      <w:r>
        <w:rPr>
          <w:rFonts w:hint="eastAsia"/>
        </w:rPr>
        <w:t>业务规则</w:t>
      </w:r>
    </w:p>
    <w:p w:rsidR="006B7402" w:rsidRPr="008020EA" w:rsidRDefault="006B7402" w:rsidP="006B7402">
      <w:r w:rsidRPr="002D3D15">
        <w:rPr>
          <w:rFonts w:hint="eastAsia"/>
          <w:highlight w:val="yellow"/>
        </w:rPr>
        <w:t>具体见支付平台安全中心</w:t>
      </w:r>
      <w:r>
        <w:rPr>
          <w:rFonts w:hint="eastAsia"/>
          <w:highlight w:val="yellow"/>
        </w:rPr>
        <w:t>（需要增加</w:t>
      </w:r>
      <w:r w:rsidRPr="008020EA">
        <w:rPr>
          <w:rFonts w:hint="eastAsia"/>
          <w:szCs w:val="24"/>
          <w:highlight w:val="yellow"/>
        </w:rPr>
        <w:t>邮箱验证、手机绑定</w:t>
      </w:r>
      <w:r>
        <w:rPr>
          <w:rFonts w:hint="eastAsia"/>
          <w:highlight w:val="yellow"/>
        </w:rPr>
        <w:t>）</w:t>
      </w:r>
      <w:r w:rsidRPr="002D3D15">
        <w:rPr>
          <w:rFonts w:hint="eastAsia"/>
          <w:highlight w:val="yellow"/>
        </w:rPr>
        <w:t>；</w:t>
      </w:r>
    </w:p>
    <w:p w:rsidR="006B7402" w:rsidRDefault="006B7402" w:rsidP="006B7402">
      <w:pPr>
        <w:pStyle w:val="5"/>
        <w:ind w:left="142" w:right="240"/>
      </w:pPr>
      <w:r>
        <w:rPr>
          <w:rFonts w:hint="eastAsia"/>
        </w:rPr>
        <w:t>页面要素</w:t>
      </w:r>
    </w:p>
    <w:p w:rsidR="006B7402" w:rsidRPr="005816EB" w:rsidRDefault="006B7402" w:rsidP="006B7402"/>
    <w:p w:rsidR="006B7402" w:rsidRPr="005F2547" w:rsidRDefault="006B7402" w:rsidP="006B7402">
      <w:pPr>
        <w:widowControl/>
        <w:spacing w:line="240" w:lineRule="auto"/>
        <w:ind w:firstLine="0"/>
        <w:jc w:val="left"/>
        <w:rPr>
          <w:rFonts w:ascii="宋体" w:hAnsi="宋体" w:cs="宋体"/>
          <w:kern w:val="0"/>
          <w:szCs w:val="24"/>
        </w:rPr>
      </w:pPr>
      <w:r>
        <w:rPr>
          <w:rFonts w:ascii="宋体" w:hAnsi="宋体" w:cs="宋体" w:hint="eastAsia"/>
          <w:kern w:val="0"/>
          <w:szCs w:val="24"/>
        </w:rPr>
        <w:t>参考京东安全设置截图：</w:t>
      </w:r>
    </w:p>
    <w:p w:rsidR="006B7402" w:rsidRPr="005816EB" w:rsidRDefault="006B7402" w:rsidP="006B7402">
      <w:pPr>
        <w:widowControl/>
        <w:spacing w:line="240" w:lineRule="auto"/>
        <w:ind w:firstLine="0"/>
        <w:jc w:val="left"/>
        <w:rPr>
          <w:rFonts w:ascii="宋体" w:hAnsi="宋体" w:cs="宋体"/>
          <w:kern w:val="0"/>
          <w:szCs w:val="24"/>
        </w:rPr>
      </w:pPr>
      <w:r w:rsidRPr="006B7402">
        <w:rPr>
          <w:rFonts w:ascii="宋体" w:hAnsi="宋体" w:cs="宋体"/>
          <w:noProof/>
          <w:kern w:val="0"/>
          <w:szCs w:val="24"/>
        </w:rPr>
        <w:pict>
          <v:shape id="图片 27" o:spid="_x0000_i1047" type="#_x0000_t75" alt="说明: C:\Users\Administrator\Documents\Tencent Files\373476465\Image\Group\Image2\8@D}WB(_NY3HYT1X9Z02}H0.png" style="width:476.4pt;height:297.6pt;visibility:visible;mso-wrap-style:square">
            <v:imagedata r:id="rId61" o:title="8@D}WB(_NY3HYT1X9Z02}H0"/>
          </v:shape>
        </w:pict>
      </w:r>
    </w:p>
    <w:p w:rsidR="006B7402" w:rsidRDefault="006B7402" w:rsidP="006B7402">
      <w:pPr>
        <w:ind w:right="240" w:firstLine="0"/>
      </w:pPr>
    </w:p>
    <w:p w:rsidR="006B7402" w:rsidRPr="00F92F6E" w:rsidRDefault="006B7402" w:rsidP="006B7402">
      <w:pPr>
        <w:ind w:right="240" w:firstLine="0"/>
      </w:pPr>
      <w:r>
        <w:rPr>
          <w:rFonts w:hint="eastAsia"/>
        </w:rPr>
        <w:t>具体修改项页面要素略，参尧都银行支付系统需求规格说明书。</w:t>
      </w:r>
    </w:p>
    <w:p w:rsidR="006B7402" w:rsidRDefault="006B7402" w:rsidP="006B7402">
      <w:pPr>
        <w:pStyle w:val="3"/>
      </w:pPr>
      <w:r>
        <w:rPr>
          <w:rFonts w:hint="eastAsia"/>
        </w:rPr>
        <w:lastRenderedPageBreak/>
        <w:t>系统消息</w:t>
      </w:r>
    </w:p>
    <w:p w:rsidR="006B7402" w:rsidRDefault="006B7402" w:rsidP="006B7402">
      <w:pPr>
        <w:pStyle w:val="5"/>
        <w:ind w:left="142" w:right="240"/>
      </w:pPr>
      <w:r>
        <w:rPr>
          <w:rFonts w:hint="eastAsia"/>
        </w:rPr>
        <w:t>功能描述</w:t>
      </w:r>
    </w:p>
    <w:p w:rsidR="006B7402" w:rsidRDefault="006B7402" w:rsidP="006B7402">
      <w:pPr>
        <w:ind w:right="240"/>
      </w:pPr>
      <w:r>
        <w:rPr>
          <w:rFonts w:hint="eastAsia"/>
        </w:rPr>
        <w:t>查询个人会员用户商品，店铺及物流等消息。（</w:t>
      </w:r>
      <w:r w:rsidRPr="003E7756">
        <w:rPr>
          <w:rFonts w:hint="eastAsia"/>
        </w:rPr>
        <w:t>系统通知、系统公告、优惠券、预售</w:t>
      </w:r>
      <w:r>
        <w:rPr>
          <w:rFonts w:hint="eastAsia"/>
        </w:rPr>
        <w:t>）</w:t>
      </w:r>
    </w:p>
    <w:p w:rsidR="006B7402" w:rsidRDefault="006B7402" w:rsidP="006B7402">
      <w:pPr>
        <w:pStyle w:val="5"/>
        <w:ind w:left="142" w:right="240"/>
      </w:pPr>
      <w:r>
        <w:rPr>
          <w:rFonts w:hint="eastAsia"/>
        </w:rPr>
        <w:t>业务流程</w:t>
      </w:r>
    </w:p>
    <w:p w:rsidR="006B7402" w:rsidRDefault="006B7402" w:rsidP="008B4BF2">
      <w:pPr>
        <w:numPr>
          <w:ilvl w:val="0"/>
          <w:numId w:val="136"/>
        </w:numPr>
        <w:ind w:right="240"/>
      </w:pPr>
      <w:r>
        <w:rPr>
          <w:rFonts w:hint="eastAsia"/>
        </w:rPr>
        <w:t>个人会员用户登录商城，进入：系统消息</w:t>
      </w:r>
    </w:p>
    <w:p w:rsidR="006B7402" w:rsidRDefault="006B7402" w:rsidP="008B4BF2">
      <w:pPr>
        <w:numPr>
          <w:ilvl w:val="0"/>
          <w:numId w:val="136"/>
        </w:numPr>
        <w:ind w:right="240"/>
      </w:pPr>
      <w:r>
        <w:rPr>
          <w:rFonts w:hint="eastAsia"/>
        </w:rPr>
        <w:t>显示个人会员用户当前商品，店铺货物流消息（</w:t>
      </w:r>
      <w:r w:rsidRPr="003E7756">
        <w:rPr>
          <w:rFonts w:hint="eastAsia"/>
        </w:rPr>
        <w:t>系统通知、系统公告、优惠券、预售</w:t>
      </w:r>
      <w:r>
        <w:rPr>
          <w:rFonts w:hint="eastAsia"/>
        </w:rPr>
        <w:t>）</w:t>
      </w:r>
    </w:p>
    <w:p w:rsidR="006B7402" w:rsidRDefault="006B7402" w:rsidP="006B7402">
      <w:pPr>
        <w:pStyle w:val="5"/>
        <w:ind w:left="142" w:right="240"/>
      </w:pPr>
      <w:r>
        <w:rPr>
          <w:rFonts w:hint="eastAsia"/>
        </w:rPr>
        <w:t>业务规则</w:t>
      </w:r>
    </w:p>
    <w:p w:rsidR="006B7402" w:rsidRDefault="006B7402" w:rsidP="006B7402">
      <w:pPr>
        <w:ind w:right="240"/>
      </w:pPr>
      <w:r>
        <w:rPr>
          <w:rFonts w:hint="eastAsia"/>
        </w:rPr>
        <w:t>无</w:t>
      </w:r>
    </w:p>
    <w:p w:rsidR="006B7402" w:rsidRDefault="006B7402" w:rsidP="006B7402">
      <w:pPr>
        <w:pStyle w:val="5"/>
        <w:ind w:left="142" w:right="240"/>
      </w:pPr>
      <w:r>
        <w:rPr>
          <w:rFonts w:hint="eastAsia"/>
        </w:rPr>
        <w:t>页面要素</w:t>
      </w:r>
    </w:p>
    <w:p w:rsidR="006B7402" w:rsidRDefault="006B7402" w:rsidP="008B4BF2">
      <w:pPr>
        <w:numPr>
          <w:ilvl w:val="0"/>
          <w:numId w:val="137"/>
        </w:numPr>
        <w:ind w:right="240"/>
      </w:pPr>
      <w:r>
        <w:rPr>
          <w:rFonts w:hint="eastAsia"/>
        </w:rPr>
        <w:t>系统消息展示页面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消息内容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删除操作，完成后返回消息展示页面</w:t>
            </w:r>
          </w:p>
        </w:tc>
      </w:tr>
    </w:tbl>
    <w:p w:rsidR="006B7402" w:rsidRDefault="006B7402" w:rsidP="006B7402">
      <w:pPr>
        <w:ind w:left="400" w:right="240" w:firstLine="0"/>
      </w:pPr>
    </w:p>
    <w:p w:rsidR="006B7402" w:rsidRPr="00A97A95" w:rsidRDefault="006B7402" w:rsidP="006B7402"/>
    <w:p w:rsidR="006B7402" w:rsidRDefault="006B7402" w:rsidP="006B7402">
      <w:pPr>
        <w:pStyle w:val="3"/>
        <w:ind w:right="240"/>
      </w:pPr>
      <w:bookmarkStart w:id="96" w:name="_Toc445801523"/>
      <w:bookmarkStart w:id="97" w:name="_Toc446774417"/>
      <w:r>
        <w:rPr>
          <w:rFonts w:hint="eastAsia"/>
        </w:rPr>
        <w:t>店铺信息</w:t>
      </w:r>
      <w:bookmarkEnd w:id="96"/>
      <w:bookmarkEnd w:id="97"/>
    </w:p>
    <w:p w:rsidR="006B7402" w:rsidRDefault="006B7402" w:rsidP="006B7402">
      <w:pPr>
        <w:pStyle w:val="4"/>
        <w:ind w:right="240"/>
      </w:pPr>
      <w:r>
        <w:rPr>
          <w:rFonts w:hint="eastAsia"/>
        </w:rPr>
        <w:t>店铺中心</w:t>
      </w:r>
    </w:p>
    <w:p w:rsidR="006B7402" w:rsidRDefault="006B7402" w:rsidP="006B7402">
      <w:pPr>
        <w:pStyle w:val="5"/>
        <w:ind w:left="142" w:right="240"/>
      </w:pPr>
      <w:r>
        <w:t>功能描述</w:t>
      </w:r>
    </w:p>
    <w:p w:rsidR="006B7402" w:rsidRPr="006B7402" w:rsidRDefault="006B7402" w:rsidP="006B7402">
      <w:pPr>
        <w:ind w:left="396" w:right="240"/>
        <w:rPr>
          <w:rFonts w:ascii="宋体" w:hAnsi="宋体"/>
        </w:rPr>
      </w:pPr>
      <w:r w:rsidRPr="006B7402">
        <w:rPr>
          <w:rFonts w:ascii="宋体" w:hAnsi="宋体" w:cs="微软雅黑" w:hint="eastAsia"/>
          <w:szCs w:val="24"/>
          <w:lang w:val="zh-CN"/>
        </w:rPr>
        <w:t>注册用户可以通过该功能管理自己申请开通的店铺。</w:t>
      </w:r>
    </w:p>
    <w:p w:rsidR="006B7402" w:rsidRDefault="006B7402" w:rsidP="006B7402">
      <w:pPr>
        <w:pStyle w:val="5"/>
        <w:ind w:left="142" w:right="240"/>
      </w:pPr>
      <w:r>
        <w:rPr>
          <w:rFonts w:hint="eastAsia"/>
        </w:rPr>
        <w:t>业务流程</w:t>
      </w:r>
    </w:p>
    <w:p w:rsidR="006B7402" w:rsidRPr="006B7402" w:rsidRDefault="006B7402" w:rsidP="006B7402">
      <w:pPr>
        <w:ind w:left="396" w:right="240"/>
        <w:rPr>
          <w:rFonts w:ascii="宋体" w:hAnsi="宋体"/>
        </w:rPr>
      </w:pPr>
      <w:r w:rsidRPr="006B7402">
        <w:rPr>
          <w:rFonts w:ascii="宋体" w:hAnsi="宋体" w:cs="宋体" w:hint="eastAsia"/>
          <w:kern w:val="0"/>
          <w:szCs w:val="24"/>
        </w:rPr>
        <w:t>注册用户</w:t>
      </w:r>
      <w:r w:rsidRPr="006B7402">
        <w:rPr>
          <w:rFonts w:ascii="宋体" w:hAnsi="宋体" w:cs="宋体"/>
          <w:kern w:val="0"/>
          <w:szCs w:val="24"/>
        </w:rPr>
        <w:t>登录</w:t>
      </w:r>
      <w:r w:rsidRPr="006B7402">
        <w:rPr>
          <w:rFonts w:ascii="宋体" w:hAnsi="宋体" w:cs="宋体" w:hint="eastAsia"/>
          <w:kern w:val="0"/>
          <w:szCs w:val="24"/>
        </w:rPr>
        <w:t>商城</w:t>
      </w:r>
      <w:r w:rsidRPr="006B7402">
        <w:rPr>
          <w:rFonts w:ascii="宋体" w:hAnsi="宋体" w:cs="宋体"/>
          <w:kern w:val="0"/>
          <w:szCs w:val="24"/>
        </w:rPr>
        <w:t>，进入：</w:t>
      </w:r>
      <w:r w:rsidRPr="006B7402">
        <w:rPr>
          <w:rFonts w:ascii="宋体" w:hAnsi="宋体" w:cs="宋体" w:hint="eastAsia"/>
          <w:kern w:val="0"/>
          <w:szCs w:val="24"/>
        </w:rPr>
        <w:t>个人中心（或点击用户名）</w:t>
      </w:r>
      <w:r w:rsidRPr="006B7402">
        <w:rPr>
          <w:rFonts w:ascii="宋体" w:hAnsi="宋体" w:cs="宋体" w:hint="eastAsia"/>
          <w:kern w:val="0"/>
          <w:szCs w:val="24"/>
        </w:rPr>
        <w:tab/>
      </w:r>
      <w:r w:rsidRPr="006B7402">
        <w:rPr>
          <w:rFonts w:ascii="宋体" w:hAnsi="宋体" w:cs="宋体"/>
          <w:kern w:val="0"/>
          <w:szCs w:val="24"/>
        </w:rPr>
        <w:t>--&gt;</w:t>
      </w:r>
      <w:r w:rsidRPr="006B7402">
        <w:rPr>
          <w:rFonts w:ascii="宋体" w:hAnsi="宋体" w:cs="宋体" w:hint="eastAsia"/>
          <w:kern w:val="0"/>
          <w:szCs w:val="24"/>
        </w:rPr>
        <w:t>店铺信息</w:t>
      </w:r>
      <w:r w:rsidRPr="006B7402">
        <w:rPr>
          <w:rFonts w:ascii="宋体" w:hAnsi="宋体" w:cs="宋体"/>
          <w:kern w:val="0"/>
          <w:szCs w:val="24"/>
        </w:rPr>
        <w:t>--&gt;</w:t>
      </w:r>
      <w:r w:rsidRPr="006B7402">
        <w:rPr>
          <w:rFonts w:ascii="宋体" w:hAnsi="宋体" w:cs="宋体" w:hint="eastAsia"/>
          <w:kern w:val="0"/>
          <w:szCs w:val="24"/>
        </w:rPr>
        <w:t>店铺中心。</w:t>
      </w:r>
    </w:p>
    <w:p w:rsidR="006B7402" w:rsidRDefault="006B7402" w:rsidP="006B7402">
      <w:pPr>
        <w:pStyle w:val="5"/>
        <w:ind w:left="142" w:right="240"/>
      </w:pPr>
      <w:r>
        <w:rPr>
          <w:rFonts w:hint="eastAsia"/>
        </w:rPr>
        <w:t>业务规则</w:t>
      </w:r>
    </w:p>
    <w:p w:rsidR="006B7402" w:rsidRPr="006F7EF8" w:rsidRDefault="006B7402" w:rsidP="006B7402">
      <w:pPr>
        <w:ind w:left="396" w:right="240"/>
      </w:pPr>
      <w:r>
        <w:rPr>
          <w:rFonts w:hint="eastAsia"/>
        </w:rPr>
        <w:lastRenderedPageBreak/>
        <w:t>若没有开通店铺功能，商城会提示您并未开通或审核通过。请前往“我要开店”功能进行申请，若您已申请过，请耐心等待运营人员审核。</w:t>
      </w:r>
    </w:p>
    <w:p w:rsidR="006B7402" w:rsidRDefault="006B7402" w:rsidP="006B7402">
      <w:pPr>
        <w:pStyle w:val="5"/>
        <w:ind w:left="142" w:right="240"/>
      </w:pPr>
      <w:r>
        <w:rPr>
          <w:rFonts w:hint="eastAsia"/>
        </w:rPr>
        <w:t>页面要素</w:t>
      </w:r>
    </w:p>
    <w:p w:rsidR="006B7402" w:rsidRPr="00F341FF" w:rsidRDefault="006B7402" w:rsidP="006B7402">
      <w:pPr>
        <w:ind w:left="396" w:right="240"/>
      </w:pPr>
      <w:r>
        <w:rPr>
          <w:rFonts w:hint="eastAsia"/>
        </w:rPr>
        <w:t>无。</w:t>
      </w:r>
    </w:p>
    <w:p w:rsidR="006B7402" w:rsidRDefault="006B7402" w:rsidP="006B7402">
      <w:pPr>
        <w:pStyle w:val="4"/>
        <w:ind w:right="240"/>
      </w:pPr>
      <w:r>
        <w:rPr>
          <w:rFonts w:hint="eastAsia"/>
        </w:rPr>
        <w:t>我要开店</w:t>
      </w:r>
    </w:p>
    <w:p w:rsidR="006B7402" w:rsidRDefault="006B7402" w:rsidP="006B7402">
      <w:pPr>
        <w:pStyle w:val="5"/>
        <w:ind w:left="142" w:right="240"/>
      </w:pPr>
      <w:r>
        <w:t>功能描述</w:t>
      </w:r>
    </w:p>
    <w:p w:rsidR="006B7402" w:rsidRPr="006B7402" w:rsidRDefault="006B7402" w:rsidP="006B7402">
      <w:pPr>
        <w:ind w:left="396" w:right="240"/>
        <w:rPr>
          <w:rFonts w:ascii="宋体" w:hAnsi="宋体"/>
        </w:rPr>
      </w:pPr>
      <w:r w:rsidRPr="006B7402">
        <w:rPr>
          <w:rFonts w:ascii="宋体" w:hAnsi="宋体" w:cs="微软雅黑" w:hint="eastAsia"/>
          <w:szCs w:val="24"/>
          <w:lang w:val="zh-CN"/>
        </w:rPr>
        <w:t>注册用户可以通过该功能开通店铺功能。</w:t>
      </w:r>
    </w:p>
    <w:p w:rsidR="006B7402" w:rsidRDefault="006B7402" w:rsidP="006B7402">
      <w:pPr>
        <w:pStyle w:val="5"/>
        <w:ind w:left="142" w:right="240"/>
      </w:pPr>
      <w:r>
        <w:rPr>
          <w:rFonts w:hint="eastAsia"/>
        </w:rPr>
        <w:t>业务流程</w:t>
      </w:r>
    </w:p>
    <w:p w:rsidR="006B7402" w:rsidRPr="006B7402" w:rsidRDefault="006B7402" w:rsidP="006B7402">
      <w:pPr>
        <w:ind w:left="425" w:right="240"/>
        <w:rPr>
          <w:rFonts w:ascii="宋体" w:hAnsi="宋体"/>
        </w:rPr>
      </w:pPr>
      <w:r w:rsidRPr="006B7402">
        <w:rPr>
          <w:rFonts w:ascii="宋体" w:hAnsi="宋体" w:cs="宋体" w:hint="eastAsia"/>
          <w:kern w:val="0"/>
          <w:szCs w:val="24"/>
        </w:rPr>
        <w:t>注册用户</w:t>
      </w:r>
      <w:r w:rsidRPr="006B7402">
        <w:rPr>
          <w:rFonts w:ascii="宋体" w:hAnsi="宋体" w:cs="宋体"/>
          <w:kern w:val="0"/>
          <w:szCs w:val="24"/>
        </w:rPr>
        <w:t>登录</w:t>
      </w:r>
      <w:r w:rsidRPr="006B7402">
        <w:rPr>
          <w:rFonts w:ascii="宋体" w:hAnsi="宋体" w:cs="宋体" w:hint="eastAsia"/>
          <w:kern w:val="0"/>
          <w:szCs w:val="24"/>
        </w:rPr>
        <w:t>商城</w:t>
      </w:r>
      <w:r w:rsidRPr="006B7402">
        <w:rPr>
          <w:rFonts w:ascii="宋体" w:hAnsi="宋体" w:cs="宋体"/>
          <w:kern w:val="0"/>
          <w:szCs w:val="24"/>
        </w:rPr>
        <w:t>，进入：</w:t>
      </w:r>
      <w:r w:rsidRPr="006B7402">
        <w:rPr>
          <w:rFonts w:ascii="宋体" w:hAnsi="宋体" w:cs="宋体" w:hint="eastAsia"/>
          <w:kern w:val="0"/>
          <w:szCs w:val="24"/>
        </w:rPr>
        <w:t>个人中心（或点击用户名）</w:t>
      </w:r>
      <w:r w:rsidRPr="006B7402">
        <w:rPr>
          <w:rFonts w:ascii="宋体" w:hAnsi="宋体" w:cs="宋体" w:hint="eastAsia"/>
          <w:kern w:val="0"/>
          <w:szCs w:val="24"/>
        </w:rPr>
        <w:tab/>
      </w:r>
      <w:r w:rsidRPr="006B7402">
        <w:rPr>
          <w:rFonts w:ascii="宋体" w:hAnsi="宋体" w:cs="宋体"/>
          <w:kern w:val="0"/>
          <w:szCs w:val="24"/>
        </w:rPr>
        <w:t>--&gt;</w:t>
      </w:r>
      <w:r w:rsidRPr="006B7402">
        <w:rPr>
          <w:rFonts w:ascii="宋体" w:hAnsi="宋体" w:cs="宋体" w:hint="eastAsia"/>
          <w:kern w:val="0"/>
          <w:szCs w:val="24"/>
        </w:rPr>
        <w:t>店铺信息</w:t>
      </w:r>
      <w:r w:rsidRPr="006B7402">
        <w:rPr>
          <w:rFonts w:ascii="宋体" w:hAnsi="宋体" w:cs="宋体"/>
          <w:kern w:val="0"/>
          <w:szCs w:val="24"/>
        </w:rPr>
        <w:t>--&gt;</w:t>
      </w:r>
      <w:r w:rsidRPr="006B7402">
        <w:rPr>
          <w:rFonts w:ascii="宋体" w:hAnsi="宋体" w:cs="宋体" w:hint="eastAsia"/>
          <w:kern w:val="0"/>
          <w:szCs w:val="24"/>
        </w:rPr>
        <w:t>我要开店。</w:t>
      </w:r>
    </w:p>
    <w:p w:rsidR="006B7402" w:rsidRDefault="006B7402" w:rsidP="006B7402">
      <w:pPr>
        <w:pStyle w:val="5"/>
        <w:ind w:left="142" w:right="240"/>
      </w:pPr>
      <w:r>
        <w:rPr>
          <w:rFonts w:hint="eastAsia"/>
        </w:rPr>
        <w:t>业务规则</w:t>
      </w:r>
    </w:p>
    <w:p w:rsidR="006B7402" w:rsidRDefault="006B7402" w:rsidP="008B4BF2">
      <w:pPr>
        <w:numPr>
          <w:ilvl w:val="0"/>
          <w:numId w:val="138"/>
        </w:numPr>
        <w:ind w:right="240"/>
      </w:pPr>
      <w:r>
        <w:rPr>
          <w:rFonts w:hint="eastAsia"/>
        </w:rPr>
        <w:t>目前仅支持公司开店；</w:t>
      </w:r>
    </w:p>
    <w:p w:rsidR="006B7402" w:rsidRPr="004A4A16" w:rsidRDefault="006B7402" w:rsidP="008B4BF2">
      <w:pPr>
        <w:numPr>
          <w:ilvl w:val="0"/>
          <w:numId w:val="138"/>
        </w:numPr>
        <w:ind w:right="240"/>
      </w:pPr>
      <w:r>
        <w:rPr>
          <w:rFonts w:hint="eastAsia"/>
        </w:rPr>
        <w:t>申请开通后需要运营人员审核通过才可以操作店铺中心功能。</w:t>
      </w:r>
    </w:p>
    <w:p w:rsidR="006B7402" w:rsidRDefault="006B7402" w:rsidP="006B7402">
      <w:pPr>
        <w:pStyle w:val="5"/>
        <w:ind w:left="142" w:right="240"/>
      </w:pPr>
      <w:r>
        <w:rPr>
          <w:rFonts w:hint="eastAsia"/>
        </w:rPr>
        <w:t>页面要素</w:t>
      </w:r>
    </w:p>
    <w:p w:rsidR="006B7402" w:rsidRPr="00FF14C4" w:rsidRDefault="006B7402" w:rsidP="006B7402">
      <w:pPr>
        <w:ind w:left="396" w:right="240"/>
      </w:pPr>
      <w:r>
        <w:rPr>
          <w:rFonts w:hint="eastAsia"/>
        </w:rPr>
        <w:t>申请公司开店页面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spacing w:line="240" w:lineRule="auto"/>
              <w:ind w:left="420" w:right="24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tcPr>
          <w:p w:rsidR="006B7402" w:rsidRPr="00047EE3" w:rsidRDefault="006B7402" w:rsidP="0061150B">
            <w:pPr>
              <w:pStyle w:val="a7"/>
              <w:ind w:right="240"/>
            </w:pPr>
            <w:r>
              <w:rPr>
                <w:rFonts w:hint="eastAsia"/>
              </w:rPr>
              <w:t>开店申请</w:t>
            </w:r>
            <w:r>
              <w:rPr>
                <w:rFonts w:hint="eastAsia"/>
              </w:rPr>
              <w:t xml:space="preserve">  *</w:t>
            </w:r>
            <w:r>
              <w:rPr>
                <w:rFonts w:hint="eastAsia"/>
              </w:rPr>
              <w:t>注：为便于审核通过，以下注册信息请务必按照商城要求填写！</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申请类型</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公司</w:t>
            </w:r>
          </w:p>
        </w:tc>
      </w:tr>
      <w:tr w:rsidR="006B7402" w:rsidTr="0061150B">
        <w:trPr>
          <w:trHeight w:val="436"/>
        </w:trPr>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店铺名称</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会员真实姓名</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性别</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男</w:t>
            </w:r>
            <w:r>
              <w:rPr>
                <w:rFonts w:ascii="Times New Roman" w:hAnsi="Times New Roman" w:hint="eastAsia"/>
                <w:sz w:val="21"/>
                <w:szCs w:val="21"/>
              </w:rPr>
              <w:t>/</w:t>
            </w:r>
            <w:r>
              <w:rPr>
                <w:rFonts w:ascii="Times New Roman" w:hAnsi="Times New Roman" w:hint="eastAsia"/>
                <w:sz w:val="21"/>
                <w:szCs w:val="21"/>
              </w:rPr>
              <w:t>女</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w:t>
            </w:r>
            <w:r>
              <w:rPr>
                <w:rFonts w:ascii="Times New Roman" w:hAnsi="Times New Roman" w:hint="eastAsia"/>
                <w:sz w:val="21"/>
                <w:szCs w:val="21"/>
              </w:rPr>
              <w:t>logo</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点击“选择文件”选择图片</w:t>
            </w:r>
            <w:r>
              <w:rPr>
                <w:rFonts w:ascii="Times New Roman" w:hAnsi="Times New Roman" w:hint="eastAsia"/>
                <w:sz w:val="21"/>
                <w:szCs w:val="21"/>
              </w:rPr>
              <w:t>logo</w:t>
            </w:r>
            <w:r>
              <w:rPr>
                <w:rFonts w:ascii="Times New Roman" w:hAnsi="Times New Roman" w:hint="eastAsia"/>
                <w:sz w:val="21"/>
                <w:szCs w:val="21"/>
              </w:rPr>
              <w:t>进行上传，未上传时显示未选择任何文件，大小</w:t>
            </w:r>
            <w:r>
              <w:rPr>
                <w:rFonts w:ascii="Times New Roman" w:hAnsi="Times New Roman" w:hint="eastAsia"/>
                <w:sz w:val="21"/>
                <w:szCs w:val="21"/>
              </w:rPr>
              <w:t>100*100</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门头图片</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点击“选择文件”选择图片进行上传，未上传时显示未选择任何文件，大小</w:t>
            </w:r>
            <w:r>
              <w:rPr>
                <w:rFonts w:ascii="Times New Roman" w:hAnsi="Times New Roman" w:hint="eastAsia"/>
                <w:sz w:val="21"/>
                <w:szCs w:val="21"/>
              </w:rPr>
              <w:t>240*240</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Pr="00D66D52" w:rsidRDefault="006B7402" w:rsidP="0061150B">
            <w:pPr>
              <w:pStyle w:val="a7"/>
              <w:ind w:right="240"/>
              <w:rPr>
                <w:rFonts w:ascii="Times New Roman" w:hAnsi="Times New Roman"/>
                <w:sz w:val="21"/>
                <w:szCs w:val="21"/>
              </w:rPr>
            </w:pPr>
            <w:r>
              <w:rPr>
                <w:rFonts w:ascii="Times New Roman" w:hAnsi="Times New Roman" w:hint="eastAsia"/>
                <w:sz w:val="21"/>
                <w:szCs w:val="21"/>
              </w:rPr>
              <w:t>店铺头部图</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点击“选择文件”选择图片进行上传，未上传时显示未选择任何文件，不小于</w:t>
            </w:r>
            <w:r>
              <w:rPr>
                <w:rFonts w:ascii="Times New Roman" w:hAnsi="Times New Roman" w:hint="eastAsia"/>
                <w:sz w:val="21"/>
                <w:szCs w:val="21"/>
              </w:rPr>
              <w:t>1600*120</w:t>
            </w:r>
            <w:r>
              <w:rPr>
                <w:rFonts w:ascii="Times New Roman" w:hAnsi="Times New Roman" w:hint="eastAsia"/>
                <w:sz w:val="21"/>
                <w:szCs w:val="21"/>
              </w:rPr>
              <w:t>，否则影响清晰度</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w:t>
            </w:r>
            <w:r>
              <w:rPr>
                <w:rFonts w:ascii="Times New Roman" w:hAnsi="Times New Roman" w:hint="eastAsia"/>
                <w:sz w:val="21"/>
                <w:szCs w:val="21"/>
              </w:rPr>
              <w:t>Banner</w:t>
            </w:r>
            <w:r>
              <w:rPr>
                <w:rFonts w:ascii="Times New Roman" w:hAnsi="Times New Roman" w:hint="eastAsia"/>
                <w:sz w:val="21"/>
                <w:szCs w:val="21"/>
              </w:rPr>
              <w:t>图</w:t>
            </w:r>
            <w:r>
              <w:rPr>
                <w:rFonts w:ascii="Times New Roman" w:hAnsi="Times New Roman" w:hint="eastAsia"/>
                <w:sz w:val="21"/>
                <w:szCs w:val="21"/>
              </w:rPr>
              <w:t>-1</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点击“选择文件”选择图片进行上传，未上传时显示未选择任何文件，不小于</w:t>
            </w:r>
            <w:r>
              <w:rPr>
                <w:rFonts w:ascii="Times New Roman" w:hAnsi="Times New Roman" w:hint="eastAsia"/>
                <w:sz w:val="21"/>
                <w:szCs w:val="21"/>
              </w:rPr>
              <w:t>1600*500</w:t>
            </w:r>
            <w:r>
              <w:rPr>
                <w:rFonts w:ascii="Times New Roman" w:hAnsi="Times New Roman" w:hint="eastAsia"/>
                <w:sz w:val="21"/>
                <w:szCs w:val="21"/>
              </w:rPr>
              <w:t>，否则影响清晰度</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w:t>
            </w:r>
            <w:r>
              <w:rPr>
                <w:rFonts w:ascii="Times New Roman" w:hAnsi="Times New Roman" w:hint="eastAsia"/>
                <w:sz w:val="21"/>
                <w:szCs w:val="21"/>
              </w:rPr>
              <w:t>Banner</w:t>
            </w:r>
            <w:r>
              <w:rPr>
                <w:rFonts w:ascii="Times New Roman" w:hAnsi="Times New Roman" w:hint="eastAsia"/>
                <w:sz w:val="21"/>
                <w:szCs w:val="21"/>
              </w:rPr>
              <w:t>图</w:t>
            </w:r>
            <w:r>
              <w:rPr>
                <w:rFonts w:ascii="Times New Roman" w:hAnsi="Times New Roman" w:hint="eastAsia"/>
                <w:sz w:val="21"/>
                <w:szCs w:val="21"/>
              </w:rPr>
              <w:t>-2</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点击“选择文件”选择图片进行上传，未上传时显示未选择任何文件，不小于</w:t>
            </w:r>
            <w:r>
              <w:rPr>
                <w:rFonts w:ascii="Times New Roman" w:hAnsi="Times New Roman" w:hint="eastAsia"/>
                <w:sz w:val="21"/>
                <w:szCs w:val="21"/>
              </w:rPr>
              <w:t>1600*500</w:t>
            </w:r>
            <w:r>
              <w:rPr>
                <w:rFonts w:ascii="Times New Roman" w:hAnsi="Times New Roman" w:hint="eastAsia"/>
                <w:sz w:val="21"/>
                <w:szCs w:val="21"/>
              </w:rPr>
              <w:t>，否则影响清晰度</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w:t>
            </w:r>
            <w:r>
              <w:rPr>
                <w:rFonts w:ascii="Times New Roman" w:hAnsi="Times New Roman" w:hint="eastAsia"/>
                <w:sz w:val="21"/>
                <w:szCs w:val="21"/>
              </w:rPr>
              <w:t>Banner</w:t>
            </w:r>
            <w:r>
              <w:rPr>
                <w:rFonts w:ascii="Times New Roman" w:hAnsi="Times New Roman" w:hint="eastAsia"/>
                <w:sz w:val="21"/>
                <w:szCs w:val="21"/>
              </w:rPr>
              <w:t>图</w:t>
            </w:r>
            <w:r>
              <w:rPr>
                <w:rFonts w:ascii="Times New Roman" w:hAnsi="Times New Roman" w:hint="eastAsia"/>
                <w:sz w:val="21"/>
                <w:szCs w:val="21"/>
              </w:rPr>
              <w:t>-3</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点击“选择文件”选择图片进行上传，未上传时显示未选择任何文件，不小于</w:t>
            </w:r>
            <w:r>
              <w:rPr>
                <w:rFonts w:ascii="Times New Roman" w:hAnsi="Times New Roman" w:hint="eastAsia"/>
                <w:sz w:val="21"/>
                <w:szCs w:val="21"/>
              </w:rPr>
              <w:t>1600*500</w:t>
            </w:r>
            <w:r>
              <w:rPr>
                <w:rFonts w:ascii="Times New Roman" w:hAnsi="Times New Roman" w:hint="eastAsia"/>
                <w:sz w:val="21"/>
                <w:szCs w:val="21"/>
              </w:rPr>
              <w:t>，否则影响清晰度</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Pr="00542293" w:rsidRDefault="006B7402" w:rsidP="0061150B">
            <w:pPr>
              <w:pStyle w:val="a7"/>
              <w:ind w:right="240"/>
              <w:rPr>
                <w:rFonts w:ascii="Times New Roman" w:hAnsi="Times New Roman"/>
                <w:sz w:val="21"/>
                <w:szCs w:val="21"/>
              </w:rPr>
            </w:pPr>
            <w:r>
              <w:rPr>
                <w:rFonts w:ascii="Times New Roman" w:hAnsi="Times New Roman" w:hint="eastAsia"/>
                <w:sz w:val="21"/>
                <w:szCs w:val="21"/>
              </w:rPr>
              <w:t>是否品牌代理</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r>
              <w:rPr>
                <w:rFonts w:ascii="Times New Roman" w:hAnsi="Times New Roman" w:hint="eastAsia"/>
                <w:sz w:val="21"/>
                <w:szCs w:val="21"/>
              </w:rPr>
              <w:t>/</w:t>
            </w:r>
            <w:r>
              <w:rPr>
                <w:rFonts w:ascii="Times New Roman" w:hAnsi="Times New Roman" w:hint="eastAsia"/>
                <w:sz w:val="21"/>
                <w:szCs w:val="21"/>
              </w:rPr>
              <w:t>是</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是否进口产品专卖</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r>
              <w:rPr>
                <w:rFonts w:ascii="Times New Roman" w:hAnsi="Times New Roman" w:hint="eastAsia"/>
                <w:sz w:val="21"/>
                <w:szCs w:val="21"/>
              </w:rPr>
              <w:t>/</w:t>
            </w:r>
            <w:r>
              <w:rPr>
                <w:rFonts w:ascii="Times New Roman" w:hAnsi="Times New Roman" w:hint="eastAsia"/>
                <w:sz w:val="21"/>
                <w:szCs w:val="21"/>
              </w:rPr>
              <w:t>是</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公司规模</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0-10</w:t>
            </w:r>
            <w:r>
              <w:rPr>
                <w:rFonts w:ascii="Times New Roman" w:hAnsi="Times New Roman" w:hint="eastAsia"/>
                <w:sz w:val="21"/>
                <w:szCs w:val="21"/>
              </w:rPr>
              <w:t>人，</w:t>
            </w:r>
            <w:r>
              <w:rPr>
                <w:rFonts w:ascii="Times New Roman" w:hAnsi="Times New Roman" w:hint="eastAsia"/>
                <w:sz w:val="21"/>
                <w:szCs w:val="21"/>
              </w:rPr>
              <w:t>11-50</w:t>
            </w:r>
            <w:r>
              <w:rPr>
                <w:rFonts w:ascii="Times New Roman" w:hAnsi="Times New Roman" w:hint="eastAsia"/>
                <w:sz w:val="21"/>
                <w:szCs w:val="21"/>
              </w:rPr>
              <w:t>人，</w:t>
            </w:r>
            <w:r>
              <w:rPr>
                <w:rFonts w:ascii="Times New Roman" w:hAnsi="Times New Roman" w:hint="eastAsia"/>
                <w:sz w:val="21"/>
                <w:szCs w:val="21"/>
              </w:rPr>
              <w:t>50-100</w:t>
            </w:r>
            <w:r>
              <w:rPr>
                <w:rFonts w:ascii="Times New Roman" w:hAnsi="Times New Roman" w:hint="eastAsia"/>
                <w:sz w:val="21"/>
                <w:szCs w:val="21"/>
              </w:rPr>
              <w:t>人，</w:t>
            </w:r>
            <w:r>
              <w:rPr>
                <w:rFonts w:ascii="Times New Roman" w:hAnsi="Times New Roman" w:hint="eastAsia"/>
                <w:sz w:val="21"/>
                <w:szCs w:val="21"/>
              </w:rPr>
              <w:t>100</w:t>
            </w:r>
            <w:r>
              <w:rPr>
                <w:rFonts w:ascii="Times New Roman" w:hAnsi="Times New Roman" w:hint="eastAsia"/>
                <w:sz w:val="21"/>
                <w:szCs w:val="21"/>
              </w:rPr>
              <w:t>人以上</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店铺类型</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默认显示“选择店铺类型”，“工厂”，“批发商”，“药店”等。由运营人员设置展现。</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主营商品</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可选择多个经营项目。</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店铺电话</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可选填</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手机号码</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电子邮箱</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QQ</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客服</w:t>
            </w:r>
            <w:r>
              <w:rPr>
                <w:rFonts w:ascii="Times New Roman" w:hAnsi="Times New Roman" w:hint="eastAsia"/>
                <w:sz w:val="21"/>
                <w:szCs w:val="21"/>
              </w:rPr>
              <w:t>QQ</w:t>
            </w:r>
            <w:r>
              <w:rPr>
                <w:rFonts w:ascii="Times New Roman" w:hAnsi="Times New Roman" w:hint="eastAsia"/>
                <w:sz w:val="21"/>
                <w:szCs w:val="21"/>
              </w:rPr>
              <w:t>，可填多个，请用；隔开</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通讯地址</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请填写详细地址，省市县街道门牌号</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选择银行</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默认“选择银行”。点击展示其他银行。</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开户行地址</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为以后平台转账方便，请务必填写正确！如是支付宝账号，则此项可为空</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账号</w:t>
            </w:r>
            <w:r>
              <w:rPr>
                <w:rFonts w:ascii="Times New Roman" w:hAnsi="Times New Roman" w:hint="eastAsia"/>
                <w:sz w:val="21"/>
                <w:szCs w:val="21"/>
              </w:rPr>
              <w:t>/</w:t>
            </w:r>
            <w:r>
              <w:rPr>
                <w:rFonts w:ascii="Times New Roman" w:hAnsi="Times New Roman" w:hint="eastAsia"/>
                <w:sz w:val="21"/>
                <w:szCs w:val="21"/>
              </w:rPr>
              <w:t>账户</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身份证图片</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点击“选择文件”选择图片进行上传，未上传时显示未选择任何文件，点击“上传”上传身份证图片</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营业执照图片</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点击“选择文件”选择图片进行上传，未上传时显示未选择任何文件，点击“上传”上传营业执照图片</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店铺图片</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点击“选择文件”选择图片进行上传，未上传时显示未选择任何文件，点击“上传”上传店铺图片</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代理证书图片</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点击“选择文件”选择图片进行上传，未上传时显示未选择任何文件，点击“上传”上传代理证书图片</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店铺介绍</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介绍店铺的基本内容</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商城开店协议</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由平台提供</w:t>
            </w: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确定提交</w:t>
            </w:r>
          </w:p>
        </w:tc>
        <w:tc>
          <w:tcPr>
            <w:tcW w:w="15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43"/>
              </w:numPr>
              <w:spacing w:line="240" w:lineRule="auto"/>
              <w:ind w:right="24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我已阅读并同意该注册协议</w:t>
            </w:r>
          </w:p>
        </w:tc>
        <w:tc>
          <w:tcPr>
            <w:tcW w:w="1558" w:type="dxa"/>
          </w:tcPr>
          <w:p w:rsidR="006B7402" w:rsidRPr="006A1193" w:rsidRDefault="006B7402" w:rsidP="0061150B">
            <w:pPr>
              <w:pStyle w:val="a7"/>
              <w:ind w:right="240"/>
              <w:rPr>
                <w:rFonts w:ascii="Times New Roman" w:hAnsi="Times New Roman"/>
                <w:sz w:val="21"/>
                <w:szCs w:val="21"/>
              </w:rPr>
            </w:pPr>
            <w:r>
              <w:rPr>
                <w:rFonts w:ascii="Times New Roman" w:hAnsi="Times New Roman" w:hint="eastAsia"/>
                <w:sz w:val="21"/>
                <w:szCs w:val="21"/>
              </w:rPr>
              <w:t>勾选</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确认提交前勾选此项</w:t>
            </w:r>
          </w:p>
        </w:tc>
      </w:tr>
    </w:tbl>
    <w:p w:rsidR="006B7402" w:rsidRDefault="006B7402" w:rsidP="006B7402">
      <w:pPr>
        <w:ind w:right="240" w:firstLine="0"/>
      </w:pPr>
    </w:p>
    <w:p w:rsidR="006B7402" w:rsidRDefault="006B7402" w:rsidP="006B7402">
      <w:pPr>
        <w:pStyle w:val="2"/>
        <w:ind w:right="240"/>
      </w:pPr>
      <w:bookmarkStart w:id="98" w:name="_Toc446774418"/>
      <w:r>
        <w:rPr>
          <w:rFonts w:hint="eastAsia"/>
        </w:rPr>
        <w:t>商户中心</w:t>
      </w:r>
      <w:bookmarkEnd w:id="98"/>
    </w:p>
    <w:p w:rsidR="006B7402" w:rsidRPr="00363BEF" w:rsidRDefault="006B7402" w:rsidP="006B7402">
      <w:pPr>
        <w:pStyle w:val="3"/>
        <w:ind w:right="240"/>
      </w:pPr>
      <w:bookmarkStart w:id="99" w:name="_Toc446774419"/>
      <w:r w:rsidRPr="00363BEF">
        <w:rPr>
          <w:rFonts w:hint="eastAsia"/>
        </w:rPr>
        <w:t>首页</w:t>
      </w:r>
      <w:bookmarkEnd w:id="99"/>
    </w:p>
    <w:p w:rsidR="006B7402" w:rsidRPr="007076AF" w:rsidRDefault="006B7402" w:rsidP="006B7402">
      <w:pPr>
        <w:pStyle w:val="4"/>
        <w:ind w:right="240"/>
      </w:pPr>
      <w:r w:rsidRPr="007076AF">
        <w:rPr>
          <w:rFonts w:hint="eastAsia"/>
        </w:rPr>
        <w:t>商户信息</w:t>
      </w:r>
    </w:p>
    <w:p w:rsidR="006B7402" w:rsidRDefault="006B7402" w:rsidP="006B7402">
      <w:pPr>
        <w:pStyle w:val="5"/>
        <w:ind w:left="142" w:right="240"/>
      </w:pPr>
      <w:r>
        <w:t>功能描述</w:t>
      </w:r>
    </w:p>
    <w:p w:rsidR="006B7402" w:rsidRPr="00350648" w:rsidRDefault="006B7402" w:rsidP="006B7402">
      <w:pPr>
        <w:ind w:right="240"/>
      </w:pPr>
      <w:r w:rsidRPr="00350648">
        <w:rPr>
          <w:rFonts w:hint="eastAsia"/>
        </w:rPr>
        <w:lastRenderedPageBreak/>
        <w:t>显示商户名称、信用评价、商户设置、查看店铺、店铺等级、店铺动态评分。</w:t>
      </w:r>
    </w:p>
    <w:p w:rsidR="006B7402" w:rsidRDefault="006B7402" w:rsidP="006B7402">
      <w:pPr>
        <w:pStyle w:val="5"/>
        <w:ind w:left="142" w:right="240"/>
      </w:pPr>
      <w:r>
        <w:rPr>
          <w:rFonts w:hint="eastAsia"/>
        </w:rPr>
        <w:t>业务流程</w:t>
      </w:r>
    </w:p>
    <w:p w:rsidR="006B7402" w:rsidRPr="00424E55" w:rsidRDefault="006B7402" w:rsidP="008B4BF2">
      <w:pPr>
        <w:pStyle w:val="af8"/>
        <w:numPr>
          <w:ilvl w:val="0"/>
          <w:numId w:val="139"/>
        </w:numPr>
        <w:ind w:leftChars="0" w:right="240" w:firstLineChars="0"/>
        <w:rPr>
          <w:color w:val="0D2FD9"/>
        </w:rPr>
      </w:pPr>
      <w:r w:rsidRPr="00424E55">
        <w:rPr>
          <w:rFonts w:hint="eastAsia"/>
          <w:color w:val="0D2FD9"/>
        </w:rPr>
        <w:t>商户通过个人入口登录商城后，进入“个人中心”—“商户中心”；</w:t>
      </w:r>
    </w:p>
    <w:p w:rsidR="006B7402" w:rsidRPr="00424E55" w:rsidRDefault="006B7402" w:rsidP="008B4BF2">
      <w:pPr>
        <w:pStyle w:val="af8"/>
        <w:numPr>
          <w:ilvl w:val="0"/>
          <w:numId w:val="139"/>
        </w:numPr>
        <w:ind w:leftChars="0" w:right="240" w:firstLineChars="0"/>
        <w:rPr>
          <w:color w:val="0D2FD9"/>
        </w:rPr>
      </w:pPr>
      <w:r w:rsidRPr="00424E55">
        <w:rPr>
          <w:rFonts w:hint="eastAsia"/>
          <w:color w:val="0D2FD9"/>
        </w:rPr>
        <w:t>商户通过商户入口登录商城后，进入“商户中心”；</w:t>
      </w:r>
    </w:p>
    <w:p w:rsidR="006B7402" w:rsidRPr="007558E1" w:rsidRDefault="006B7402" w:rsidP="008B4BF2">
      <w:pPr>
        <w:pStyle w:val="af8"/>
        <w:numPr>
          <w:ilvl w:val="0"/>
          <w:numId w:val="139"/>
        </w:numPr>
        <w:ind w:leftChars="0" w:right="240" w:firstLineChars="0"/>
      </w:pPr>
      <w:r>
        <w:rPr>
          <w:rFonts w:hint="eastAsia"/>
        </w:rPr>
        <w:t>默认显示商户信息页面。</w:t>
      </w:r>
    </w:p>
    <w:p w:rsidR="006B7402" w:rsidRDefault="006B7402" w:rsidP="006B7402">
      <w:pPr>
        <w:pStyle w:val="5"/>
        <w:ind w:left="142" w:right="240"/>
      </w:pPr>
      <w:r>
        <w:rPr>
          <w:rFonts w:hint="eastAsia"/>
        </w:rPr>
        <w:t>业务规则</w:t>
      </w:r>
    </w:p>
    <w:p w:rsidR="006B7402" w:rsidRPr="007558E1" w:rsidRDefault="006B7402" w:rsidP="006B7402">
      <w:r>
        <w:rPr>
          <w:rFonts w:hint="eastAsia"/>
        </w:rPr>
        <w:t>无。</w:t>
      </w:r>
    </w:p>
    <w:p w:rsidR="006B7402" w:rsidRDefault="006B7402" w:rsidP="006B7402">
      <w:pPr>
        <w:pStyle w:val="5"/>
        <w:ind w:left="142" w:right="240"/>
      </w:pPr>
      <w:r>
        <w:rPr>
          <w:rFonts w:hint="eastAsia"/>
        </w:rPr>
        <w:t>页面要素</w:t>
      </w:r>
    </w:p>
    <w:p w:rsidR="006B7402" w:rsidRDefault="006B7402" w:rsidP="008B4BF2">
      <w:pPr>
        <w:pStyle w:val="af8"/>
        <w:numPr>
          <w:ilvl w:val="0"/>
          <w:numId w:val="140"/>
        </w:numPr>
        <w:ind w:leftChars="0" w:right="240" w:firstLineChars="0"/>
      </w:pPr>
      <w:r>
        <w:rPr>
          <w:rFonts w:hint="eastAsia"/>
        </w:rPr>
        <w:t>商户信息首页头菜单</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搜索商品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r>
              <w:rPr>
                <w:rFonts w:ascii="Times New Roman" w:hAnsi="Times New Roman" w:hint="eastAsia"/>
                <w:sz w:val="21"/>
                <w:szCs w:val="21"/>
              </w:rPr>
              <w:t>/</w:t>
            </w: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首页</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链接至“首页”页面（即本页面）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链接至“商品”页面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订单物流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链接至“订单物流”页面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促销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链接至“促销”页面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链接至“店铺”页面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售后服务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链接至“售后服务”页面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统计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链接至“统计”页面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客服消息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链接至“客服消息”页面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账号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链接至“账号”页面</w:t>
            </w:r>
          </w:p>
        </w:tc>
      </w:tr>
    </w:tbl>
    <w:p w:rsidR="006B7402" w:rsidRPr="00E273AF" w:rsidRDefault="006B7402" w:rsidP="006B7402">
      <w:pPr>
        <w:pStyle w:val="af8"/>
        <w:ind w:leftChars="0" w:left="814" w:right="240" w:firstLineChars="0" w:firstLine="0"/>
      </w:pPr>
    </w:p>
    <w:p w:rsidR="006B7402" w:rsidRDefault="006B7402" w:rsidP="008B4BF2">
      <w:pPr>
        <w:pStyle w:val="af8"/>
        <w:numPr>
          <w:ilvl w:val="0"/>
          <w:numId w:val="140"/>
        </w:numPr>
        <w:ind w:leftChars="0" w:right="240" w:firstLineChars="0"/>
      </w:pPr>
      <w:r>
        <w:rPr>
          <w:rFonts w:hint="eastAsia"/>
        </w:rPr>
        <w:t>商户信息页面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商户名称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Pr="003038BA" w:rsidRDefault="006B7402" w:rsidP="0061150B">
            <w:pPr>
              <w:pStyle w:val="a7"/>
              <w:ind w:right="240"/>
              <w:rPr>
                <w:rFonts w:ascii="Times New Roman" w:hAnsi="Times New Roman"/>
                <w:sz w:val="21"/>
                <w:szCs w:val="21"/>
              </w:rPr>
            </w:pPr>
            <w:r w:rsidRPr="003038BA">
              <w:rPr>
                <w:rFonts w:hint="eastAsia"/>
                <w:sz w:val="21"/>
                <w:szCs w:val="21"/>
              </w:rPr>
              <w:t>信用评价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商户设置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链接进入“店铺”</w:t>
            </w:r>
            <w:r>
              <w:rPr>
                <w:rFonts w:ascii="Times New Roman" w:hAnsi="Times New Roman" w:hint="eastAsia"/>
                <w:sz w:val="21"/>
                <w:szCs w:val="21"/>
              </w:rPr>
              <w:t>-</w:t>
            </w:r>
            <w:r>
              <w:rPr>
                <w:rFonts w:ascii="Times New Roman" w:hAnsi="Times New Roman" w:hint="eastAsia"/>
                <w:sz w:val="21"/>
                <w:szCs w:val="21"/>
              </w:rPr>
              <w:t>“店铺设置”页面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查看店铺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链接进入“店铺”</w:t>
            </w:r>
            <w:r>
              <w:rPr>
                <w:rFonts w:ascii="Times New Roman" w:hAnsi="Times New Roman" w:hint="eastAsia"/>
                <w:sz w:val="21"/>
                <w:szCs w:val="21"/>
              </w:rPr>
              <w:t>-</w:t>
            </w:r>
            <w:r>
              <w:rPr>
                <w:rFonts w:ascii="Times New Roman" w:hAnsi="Times New Roman" w:hint="eastAsia"/>
                <w:sz w:val="21"/>
                <w:szCs w:val="21"/>
              </w:rPr>
              <w:t>“店铺信息”页面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店铺等级</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店铺动态评分</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ind w:left="814" w:right="240" w:firstLine="0"/>
      </w:pPr>
    </w:p>
    <w:p w:rsidR="006B7402" w:rsidRPr="00137713" w:rsidRDefault="006B7402" w:rsidP="006B7402">
      <w:pPr>
        <w:pStyle w:val="4"/>
        <w:ind w:right="240"/>
      </w:pPr>
      <w:r w:rsidRPr="00137713">
        <w:rPr>
          <w:rFonts w:hint="eastAsia"/>
        </w:rPr>
        <w:t>违规提醒</w:t>
      </w:r>
    </w:p>
    <w:p w:rsidR="006B7402" w:rsidRDefault="006B7402" w:rsidP="006B7402">
      <w:pPr>
        <w:pStyle w:val="5"/>
        <w:ind w:left="142" w:right="240"/>
      </w:pPr>
      <w:r>
        <w:t>功能描述</w:t>
      </w:r>
    </w:p>
    <w:p w:rsidR="006B7402" w:rsidRPr="00107D02" w:rsidRDefault="006B7402" w:rsidP="006B7402">
      <w:pPr>
        <w:ind w:right="240"/>
      </w:pPr>
      <w:r>
        <w:rPr>
          <w:rFonts w:hint="eastAsia"/>
        </w:rPr>
        <w:t>商户通过该功能可查看待处理的投诉和</w:t>
      </w:r>
      <w:r w:rsidRPr="00107D02">
        <w:rPr>
          <w:rFonts w:hint="eastAsia"/>
        </w:rPr>
        <w:t>待处理的举报。</w:t>
      </w:r>
    </w:p>
    <w:p w:rsidR="006B7402" w:rsidRDefault="006B7402" w:rsidP="006B7402">
      <w:pPr>
        <w:pStyle w:val="5"/>
        <w:ind w:left="142" w:right="240"/>
      </w:pPr>
      <w:r>
        <w:rPr>
          <w:rFonts w:hint="eastAsia"/>
        </w:rPr>
        <w:t>业务流程</w:t>
      </w:r>
    </w:p>
    <w:p w:rsidR="006B7402" w:rsidRPr="00424E55" w:rsidRDefault="006B7402" w:rsidP="008B4BF2">
      <w:pPr>
        <w:pStyle w:val="af8"/>
        <w:numPr>
          <w:ilvl w:val="0"/>
          <w:numId w:val="141"/>
        </w:numPr>
        <w:ind w:leftChars="0" w:right="240" w:firstLineChars="0"/>
        <w:rPr>
          <w:color w:val="0D2FD9"/>
        </w:rPr>
      </w:pPr>
      <w:r w:rsidRPr="00424E55">
        <w:rPr>
          <w:rFonts w:hint="eastAsia"/>
          <w:color w:val="0D2FD9"/>
        </w:rPr>
        <w:t>商户通过个人入口登录商城后，进入“个人中心”—“商户中心”；</w:t>
      </w:r>
    </w:p>
    <w:p w:rsidR="006B7402" w:rsidRPr="00424E55" w:rsidRDefault="006B7402" w:rsidP="008B4BF2">
      <w:pPr>
        <w:pStyle w:val="af8"/>
        <w:numPr>
          <w:ilvl w:val="0"/>
          <w:numId w:val="141"/>
        </w:numPr>
        <w:ind w:leftChars="0" w:right="240" w:firstLineChars="0"/>
        <w:rPr>
          <w:color w:val="0D2FD9"/>
        </w:rPr>
      </w:pPr>
      <w:r w:rsidRPr="00424E55">
        <w:rPr>
          <w:rFonts w:hint="eastAsia"/>
          <w:color w:val="0D2FD9"/>
        </w:rPr>
        <w:t>商户通过商户入口登录商城后，进入“商户中心”；</w:t>
      </w:r>
    </w:p>
    <w:p w:rsidR="006B7402" w:rsidRPr="00424E55" w:rsidRDefault="006B7402" w:rsidP="008B4BF2">
      <w:pPr>
        <w:pStyle w:val="af8"/>
        <w:numPr>
          <w:ilvl w:val="0"/>
          <w:numId w:val="141"/>
        </w:numPr>
        <w:ind w:leftChars="0" w:right="240" w:firstLineChars="0"/>
        <w:rPr>
          <w:color w:val="0D2FD9"/>
        </w:rPr>
      </w:pPr>
      <w:r w:rsidRPr="00424E55">
        <w:rPr>
          <w:rFonts w:hint="eastAsia"/>
          <w:color w:val="0D2FD9"/>
        </w:rPr>
        <w:t>默认显示商户信息页面。</w:t>
      </w:r>
    </w:p>
    <w:p w:rsidR="006B7402" w:rsidRDefault="006B7402" w:rsidP="006B7402">
      <w:pPr>
        <w:pStyle w:val="5"/>
        <w:ind w:left="142" w:right="240"/>
      </w:pPr>
      <w:r>
        <w:rPr>
          <w:rFonts w:hint="eastAsia"/>
        </w:rPr>
        <w:t>业务规则</w:t>
      </w:r>
    </w:p>
    <w:p w:rsidR="006B7402" w:rsidRPr="003038BA" w:rsidRDefault="006B7402" w:rsidP="006B7402">
      <w:r>
        <w:rPr>
          <w:rFonts w:hint="eastAsia"/>
        </w:rPr>
        <w:t>无。</w:t>
      </w:r>
    </w:p>
    <w:p w:rsidR="006B7402" w:rsidRDefault="006B7402" w:rsidP="006B7402">
      <w:pPr>
        <w:pStyle w:val="5"/>
        <w:ind w:left="142" w:right="240"/>
      </w:pPr>
      <w:r>
        <w:rPr>
          <w:rFonts w:hint="eastAsia"/>
        </w:rPr>
        <w:t>页面要素</w:t>
      </w:r>
    </w:p>
    <w:p w:rsidR="006B7402" w:rsidRDefault="006B7402" w:rsidP="008B4BF2">
      <w:pPr>
        <w:pStyle w:val="af8"/>
        <w:numPr>
          <w:ilvl w:val="0"/>
          <w:numId w:val="142"/>
        </w:numPr>
        <w:ind w:leftChars="0" w:right="240" w:firstLineChars="0"/>
      </w:pPr>
      <w:r>
        <w:rPr>
          <w:rFonts w:hint="eastAsia"/>
        </w:rPr>
        <w:t>违规提醒页面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维权提示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待处理的投诉</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链接进入“售后服务”</w:t>
            </w:r>
            <w:r>
              <w:rPr>
                <w:rFonts w:ascii="Times New Roman" w:hAnsi="Times New Roman" w:hint="eastAsia"/>
                <w:sz w:val="21"/>
                <w:szCs w:val="21"/>
              </w:rPr>
              <w:t>-</w:t>
            </w:r>
            <w:r>
              <w:rPr>
                <w:rFonts w:ascii="Times New Roman" w:hAnsi="Times New Roman" w:hint="eastAsia"/>
                <w:sz w:val="21"/>
                <w:szCs w:val="21"/>
              </w:rPr>
              <w:t>“投诉管理”</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待处理的举</w:t>
            </w:r>
            <w:r>
              <w:rPr>
                <w:rFonts w:ascii="Times New Roman" w:hAnsi="Times New Roman" w:hint="eastAsia"/>
                <w:sz w:val="21"/>
                <w:szCs w:val="21"/>
              </w:rPr>
              <w:lastRenderedPageBreak/>
              <w:t>报</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lastRenderedPageBreak/>
              <w:t>文本链</w:t>
            </w:r>
            <w:r>
              <w:rPr>
                <w:rFonts w:ascii="Times New Roman" w:hAnsi="Times New Roman" w:hint="eastAsia"/>
                <w:sz w:val="21"/>
                <w:szCs w:val="21"/>
              </w:rPr>
              <w:lastRenderedPageBreak/>
              <w:t>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链接进入“售后服务”</w:t>
            </w:r>
            <w:r>
              <w:rPr>
                <w:rFonts w:ascii="Times New Roman" w:hAnsi="Times New Roman" w:hint="eastAsia"/>
                <w:sz w:val="21"/>
                <w:szCs w:val="21"/>
              </w:rPr>
              <w:lastRenderedPageBreak/>
              <w:t>-</w:t>
            </w:r>
            <w:r>
              <w:rPr>
                <w:rFonts w:ascii="Times New Roman" w:hAnsi="Times New Roman" w:hint="eastAsia"/>
                <w:sz w:val="21"/>
                <w:szCs w:val="21"/>
              </w:rPr>
              <w:t>“举报管理”</w:t>
            </w:r>
          </w:p>
        </w:tc>
      </w:tr>
    </w:tbl>
    <w:p w:rsidR="006B7402" w:rsidRDefault="006B7402" w:rsidP="006B7402">
      <w:pPr>
        <w:pStyle w:val="af8"/>
        <w:ind w:leftChars="0" w:left="814" w:right="240" w:firstLineChars="0" w:firstLine="0"/>
      </w:pPr>
    </w:p>
    <w:p w:rsidR="006B7402" w:rsidRPr="00137713" w:rsidRDefault="006B7402" w:rsidP="006B7402">
      <w:pPr>
        <w:pStyle w:val="4"/>
        <w:ind w:right="240"/>
      </w:pPr>
      <w:r w:rsidRPr="00137713">
        <w:rPr>
          <w:rFonts w:hint="eastAsia"/>
        </w:rPr>
        <w:t>商品管理</w:t>
      </w:r>
    </w:p>
    <w:p w:rsidR="006B7402" w:rsidRDefault="006B7402" w:rsidP="006B7402">
      <w:pPr>
        <w:pStyle w:val="5"/>
        <w:ind w:left="142" w:right="240"/>
      </w:pPr>
      <w:r>
        <w:t>功能描述</w:t>
      </w:r>
    </w:p>
    <w:p w:rsidR="006B7402" w:rsidRPr="00107D02" w:rsidRDefault="006B7402" w:rsidP="006B7402">
      <w:pPr>
        <w:ind w:right="240"/>
      </w:pPr>
      <w:r>
        <w:rPr>
          <w:rFonts w:hint="eastAsia"/>
        </w:rPr>
        <w:t>商户通过该功能可查看</w:t>
      </w:r>
      <w:r w:rsidRPr="00107D02">
        <w:rPr>
          <w:rFonts w:hint="eastAsia"/>
        </w:rPr>
        <w:t>出售中的商品、等待上架的商品。</w:t>
      </w:r>
    </w:p>
    <w:p w:rsidR="006B7402" w:rsidRDefault="006B7402" w:rsidP="006B7402">
      <w:pPr>
        <w:pStyle w:val="5"/>
        <w:ind w:left="142" w:right="240"/>
      </w:pPr>
      <w:r>
        <w:rPr>
          <w:rFonts w:hint="eastAsia"/>
        </w:rPr>
        <w:t>业务流程</w:t>
      </w:r>
    </w:p>
    <w:p w:rsidR="006B7402" w:rsidRDefault="006B7402" w:rsidP="008B4BF2">
      <w:pPr>
        <w:pStyle w:val="af8"/>
        <w:numPr>
          <w:ilvl w:val="0"/>
          <w:numId w:val="143"/>
        </w:numPr>
        <w:ind w:leftChars="0" w:right="240" w:firstLineChars="0"/>
      </w:pPr>
      <w:r>
        <w:rPr>
          <w:rFonts w:hint="eastAsia"/>
        </w:rPr>
        <w:t>商户通过个人入口登录商城后，进入“个人中心”—“商户中心”；</w:t>
      </w:r>
    </w:p>
    <w:p w:rsidR="006B7402" w:rsidRDefault="006B7402" w:rsidP="008B4BF2">
      <w:pPr>
        <w:pStyle w:val="af8"/>
        <w:numPr>
          <w:ilvl w:val="0"/>
          <w:numId w:val="143"/>
        </w:numPr>
        <w:ind w:leftChars="0" w:right="240" w:firstLineChars="0"/>
      </w:pPr>
      <w:r>
        <w:rPr>
          <w:rFonts w:hint="eastAsia"/>
        </w:rPr>
        <w:t>商户通过商户入口登录商城后，进入“商户中心”；</w:t>
      </w:r>
    </w:p>
    <w:p w:rsidR="006B7402" w:rsidRPr="008C7A39" w:rsidRDefault="006B7402" w:rsidP="008B4BF2">
      <w:pPr>
        <w:pStyle w:val="af8"/>
        <w:numPr>
          <w:ilvl w:val="0"/>
          <w:numId w:val="143"/>
        </w:numPr>
        <w:ind w:leftChars="0" w:right="240" w:firstLineChars="0"/>
      </w:pPr>
      <w:r>
        <w:rPr>
          <w:rFonts w:hint="eastAsia"/>
        </w:rPr>
        <w:t>默认显示商户信息页面。</w:t>
      </w:r>
    </w:p>
    <w:p w:rsidR="006B7402" w:rsidRDefault="006B7402" w:rsidP="006B7402">
      <w:pPr>
        <w:pStyle w:val="5"/>
        <w:ind w:left="142" w:right="240"/>
      </w:pPr>
      <w:r>
        <w:rPr>
          <w:rFonts w:hint="eastAsia"/>
        </w:rPr>
        <w:t>业务规则</w:t>
      </w:r>
    </w:p>
    <w:p w:rsidR="006B7402" w:rsidRPr="008C7A39" w:rsidRDefault="006B7402" w:rsidP="006B7402">
      <w:r>
        <w:rPr>
          <w:rFonts w:hint="eastAsia"/>
        </w:rPr>
        <w:t>无。</w:t>
      </w:r>
    </w:p>
    <w:p w:rsidR="006B7402" w:rsidRDefault="006B7402" w:rsidP="006B7402">
      <w:pPr>
        <w:pStyle w:val="5"/>
        <w:ind w:left="142" w:right="240"/>
      </w:pPr>
      <w:r>
        <w:rPr>
          <w:rFonts w:hint="eastAsia"/>
        </w:rPr>
        <w:t>页面要素</w:t>
      </w:r>
    </w:p>
    <w:p w:rsidR="006B7402" w:rsidRPr="008C7A39" w:rsidRDefault="006B7402" w:rsidP="008B4BF2">
      <w:pPr>
        <w:pStyle w:val="af8"/>
        <w:numPr>
          <w:ilvl w:val="0"/>
          <w:numId w:val="144"/>
        </w:numPr>
        <w:ind w:leftChars="0" w:right="240" w:firstLineChars="0"/>
      </w:pPr>
      <w:r>
        <w:rPr>
          <w:rFonts w:hint="eastAsia"/>
        </w:rPr>
        <w:t>商品管理页面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出售中</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链接至页面“商品”</w:t>
            </w:r>
            <w:r>
              <w:rPr>
                <w:rFonts w:ascii="Times New Roman" w:hAnsi="Times New Roman" w:hint="eastAsia"/>
                <w:sz w:val="21"/>
                <w:szCs w:val="21"/>
              </w:rPr>
              <w:t>-</w:t>
            </w:r>
            <w:r>
              <w:rPr>
                <w:rFonts w:ascii="Times New Roman" w:hAnsi="Times New Roman" w:hint="eastAsia"/>
                <w:sz w:val="21"/>
                <w:szCs w:val="21"/>
              </w:rPr>
              <w:t>“出售中的商品”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仓库中已核实</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链接至页面“商品”</w:t>
            </w:r>
            <w:r>
              <w:rPr>
                <w:rFonts w:ascii="Times New Roman" w:hAnsi="Times New Roman" w:hint="eastAsia"/>
                <w:sz w:val="21"/>
                <w:szCs w:val="21"/>
              </w:rPr>
              <w:t>-</w:t>
            </w:r>
            <w:r>
              <w:rPr>
                <w:rFonts w:ascii="Times New Roman" w:hAnsi="Times New Roman" w:hint="eastAsia"/>
                <w:sz w:val="21"/>
                <w:szCs w:val="21"/>
              </w:rPr>
              <w:t>“仓库中的商品”</w:t>
            </w:r>
          </w:p>
        </w:tc>
      </w:tr>
    </w:tbl>
    <w:p w:rsidR="006B7402" w:rsidRPr="008C7A39" w:rsidRDefault="006B7402" w:rsidP="006B7402"/>
    <w:p w:rsidR="006B7402" w:rsidRDefault="006B7402" w:rsidP="006B7402">
      <w:pPr>
        <w:ind w:left="814" w:right="240" w:firstLine="0"/>
      </w:pPr>
    </w:p>
    <w:p w:rsidR="006B7402" w:rsidRPr="00137713" w:rsidRDefault="006B7402" w:rsidP="006B7402">
      <w:pPr>
        <w:pStyle w:val="4"/>
        <w:ind w:right="240"/>
      </w:pPr>
      <w:r w:rsidRPr="00137713">
        <w:rPr>
          <w:rFonts w:hint="eastAsia"/>
        </w:rPr>
        <w:t>订单提醒</w:t>
      </w:r>
    </w:p>
    <w:p w:rsidR="006B7402" w:rsidRDefault="006B7402" w:rsidP="006B7402">
      <w:pPr>
        <w:pStyle w:val="5"/>
        <w:ind w:left="142" w:right="240"/>
      </w:pPr>
      <w:r>
        <w:t>功能描述</w:t>
      </w:r>
    </w:p>
    <w:p w:rsidR="006B7402" w:rsidRPr="00107D02" w:rsidRDefault="006B7402" w:rsidP="006B7402">
      <w:pPr>
        <w:ind w:right="240"/>
      </w:pPr>
      <w:r>
        <w:rPr>
          <w:rFonts w:hint="eastAsia"/>
        </w:rPr>
        <w:t>商户通过该功能可查看</w:t>
      </w:r>
      <w:r w:rsidRPr="00E431C3">
        <w:rPr>
          <w:rFonts w:hint="eastAsia"/>
        </w:rPr>
        <w:t>所有订单、已完成的订单</w:t>
      </w:r>
      <w:r>
        <w:rPr>
          <w:rFonts w:hint="eastAsia"/>
        </w:rPr>
        <w:t>、待付款订单、已付款订单、待发货订单、待评价订单、退款中的订单。</w:t>
      </w:r>
    </w:p>
    <w:p w:rsidR="006B7402" w:rsidRDefault="006B7402" w:rsidP="006B7402">
      <w:pPr>
        <w:pStyle w:val="5"/>
        <w:ind w:left="142" w:right="240"/>
      </w:pPr>
      <w:r>
        <w:rPr>
          <w:rFonts w:hint="eastAsia"/>
        </w:rPr>
        <w:lastRenderedPageBreak/>
        <w:t>业务流程</w:t>
      </w:r>
    </w:p>
    <w:p w:rsidR="006B7402" w:rsidRDefault="006B7402" w:rsidP="008B4BF2">
      <w:pPr>
        <w:pStyle w:val="af8"/>
        <w:numPr>
          <w:ilvl w:val="0"/>
          <w:numId w:val="145"/>
        </w:numPr>
        <w:ind w:leftChars="0" w:right="240" w:firstLineChars="0"/>
      </w:pPr>
      <w:r>
        <w:rPr>
          <w:rFonts w:hint="eastAsia"/>
        </w:rPr>
        <w:t>商户通过个人入口登录商城后，进入“个人中心”—“商户中心”；</w:t>
      </w:r>
    </w:p>
    <w:p w:rsidR="006B7402" w:rsidRDefault="006B7402" w:rsidP="008B4BF2">
      <w:pPr>
        <w:pStyle w:val="af8"/>
        <w:numPr>
          <w:ilvl w:val="0"/>
          <w:numId w:val="145"/>
        </w:numPr>
        <w:ind w:leftChars="0" w:right="240" w:firstLineChars="0"/>
      </w:pPr>
      <w:r>
        <w:rPr>
          <w:rFonts w:hint="eastAsia"/>
        </w:rPr>
        <w:t>商户通过商户入口登录商城后，进入“商户中心”；</w:t>
      </w:r>
    </w:p>
    <w:p w:rsidR="006B7402" w:rsidRPr="008C7A39" w:rsidRDefault="006B7402" w:rsidP="008B4BF2">
      <w:pPr>
        <w:pStyle w:val="af8"/>
        <w:numPr>
          <w:ilvl w:val="0"/>
          <w:numId w:val="145"/>
        </w:numPr>
        <w:ind w:leftChars="0" w:right="240" w:firstLineChars="0"/>
      </w:pPr>
      <w:r>
        <w:rPr>
          <w:rFonts w:hint="eastAsia"/>
        </w:rPr>
        <w:t>默认显示商户信息页面。</w:t>
      </w:r>
    </w:p>
    <w:p w:rsidR="006B7402" w:rsidRDefault="006B7402" w:rsidP="006B7402">
      <w:pPr>
        <w:pStyle w:val="5"/>
        <w:ind w:left="142" w:right="240"/>
      </w:pPr>
      <w:r>
        <w:rPr>
          <w:rFonts w:hint="eastAsia"/>
        </w:rPr>
        <w:t>业务规则</w:t>
      </w:r>
    </w:p>
    <w:p w:rsidR="006B7402" w:rsidRPr="008C7A39" w:rsidRDefault="006B7402" w:rsidP="006B7402">
      <w:r>
        <w:rPr>
          <w:rFonts w:hint="eastAsia"/>
        </w:rPr>
        <w:t>无。</w:t>
      </w:r>
    </w:p>
    <w:p w:rsidR="006B7402" w:rsidRDefault="006B7402" w:rsidP="006B7402">
      <w:pPr>
        <w:pStyle w:val="5"/>
        <w:ind w:left="142" w:right="240"/>
      </w:pPr>
      <w:r>
        <w:rPr>
          <w:rFonts w:hint="eastAsia"/>
        </w:rPr>
        <w:t>页面要素</w:t>
      </w:r>
    </w:p>
    <w:p w:rsidR="006B7402" w:rsidRPr="008C7A39" w:rsidRDefault="006B7402" w:rsidP="008B4BF2">
      <w:pPr>
        <w:pStyle w:val="af8"/>
        <w:numPr>
          <w:ilvl w:val="0"/>
          <w:numId w:val="146"/>
        </w:numPr>
        <w:ind w:leftChars="0" w:right="240" w:firstLineChars="0"/>
      </w:pPr>
      <w:r>
        <w:rPr>
          <w:rFonts w:hint="eastAsia"/>
        </w:rPr>
        <w:t>订单提醒页面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待付款</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按钮上会显示具体数字；点击进入“订单物流”</w:t>
            </w:r>
            <w:r>
              <w:rPr>
                <w:rFonts w:ascii="Times New Roman" w:hAnsi="Times New Roman" w:hint="eastAsia"/>
                <w:sz w:val="21"/>
                <w:szCs w:val="21"/>
              </w:rPr>
              <w:t>-</w:t>
            </w:r>
            <w:r>
              <w:rPr>
                <w:rFonts w:ascii="Times New Roman" w:hAnsi="Times New Roman" w:hint="eastAsia"/>
                <w:sz w:val="21"/>
                <w:szCs w:val="21"/>
              </w:rPr>
              <w:t>“订单管理”页面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待发货</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按钮上会显示具体数字；点击进入“订单物流”</w:t>
            </w:r>
            <w:r>
              <w:rPr>
                <w:rFonts w:ascii="Times New Roman" w:hAnsi="Times New Roman" w:hint="eastAsia"/>
                <w:sz w:val="21"/>
                <w:szCs w:val="21"/>
              </w:rPr>
              <w:t>-</w:t>
            </w:r>
            <w:r>
              <w:rPr>
                <w:rFonts w:ascii="Times New Roman" w:hAnsi="Times New Roman" w:hint="eastAsia"/>
                <w:sz w:val="21"/>
                <w:szCs w:val="21"/>
              </w:rPr>
              <w:t>“订单管理”页面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待评价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按钮上会显示具体数字；点击进入“订单物流”</w:t>
            </w:r>
            <w:r>
              <w:rPr>
                <w:rFonts w:ascii="Times New Roman" w:hAnsi="Times New Roman" w:hint="eastAsia"/>
                <w:sz w:val="21"/>
                <w:szCs w:val="21"/>
              </w:rPr>
              <w:t>-</w:t>
            </w:r>
            <w:r>
              <w:rPr>
                <w:rFonts w:ascii="Times New Roman" w:hAnsi="Times New Roman" w:hint="eastAsia"/>
                <w:sz w:val="21"/>
                <w:szCs w:val="21"/>
              </w:rPr>
              <w:t>“订单管理”页面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退款中</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按钮上会显示具体数字；点击进入“订单物流”</w:t>
            </w:r>
            <w:r>
              <w:rPr>
                <w:rFonts w:ascii="Times New Roman" w:hAnsi="Times New Roman" w:hint="eastAsia"/>
                <w:sz w:val="21"/>
                <w:szCs w:val="21"/>
              </w:rPr>
              <w:t>-</w:t>
            </w:r>
            <w:r>
              <w:rPr>
                <w:rFonts w:ascii="Times New Roman" w:hAnsi="Times New Roman" w:hint="eastAsia"/>
                <w:sz w:val="21"/>
                <w:szCs w:val="21"/>
              </w:rPr>
              <w:t>“订单管理”页面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已完成</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点击进入“订单物流”</w:t>
            </w:r>
            <w:r>
              <w:rPr>
                <w:rFonts w:ascii="Times New Roman" w:hAnsi="Times New Roman" w:hint="eastAsia"/>
                <w:sz w:val="21"/>
                <w:szCs w:val="21"/>
              </w:rPr>
              <w:t>-</w:t>
            </w:r>
            <w:r>
              <w:rPr>
                <w:rFonts w:ascii="Times New Roman" w:hAnsi="Times New Roman" w:hint="eastAsia"/>
                <w:sz w:val="21"/>
                <w:szCs w:val="21"/>
              </w:rPr>
              <w:t>“订单管理”页面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全部订单</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点击进入“订单物流”</w:t>
            </w:r>
            <w:r>
              <w:rPr>
                <w:rFonts w:ascii="Times New Roman" w:hAnsi="Times New Roman" w:hint="eastAsia"/>
                <w:sz w:val="21"/>
                <w:szCs w:val="21"/>
              </w:rPr>
              <w:t>-</w:t>
            </w:r>
            <w:r>
              <w:rPr>
                <w:rFonts w:ascii="Times New Roman" w:hAnsi="Times New Roman" w:hint="eastAsia"/>
                <w:sz w:val="21"/>
                <w:szCs w:val="21"/>
              </w:rPr>
              <w:t>“订单管理”页面</w:t>
            </w:r>
          </w:p>
        </w:tc>
      </w:tr>
    </w:tbl>
    <w:p w:rsidR="006B7402" w:rsidRPr="008C7A39" w:rsidRDefault="006B7402" w:rsidP="006B7402"/>
    <w:p w:rsidR="006B7402" w:rsidRDefault="006B7402" w:rsidP="006B7402">
      <w:pPr>
        <w:ind w:left="814" w:right="240" w:firstLine="0"/>
      </w:pPr>
    </w:p>
    <w:p w:rsidR="006B7402" w:rsidRPr="006A29F3" w:rsidRDefault="006B7402" w:rsidP="006B7402">
      <w:pPr>
        <w:pStyle w:val="4"/>
        <w:ind w:right="240"/>
      </w:pPr>
      <w:r w:rsidRPr="006A29F3">
        <w:rPr>
          <w:rFonts w:hint="eastAsia"/>
        </w:rPr>
        <w:t>资金管理</w:t>
      </w:r>
    </w:p>
    <w:p w:rsidR="006B7402" w:rsidRDefault="006B7402" w:rsidP="006B7402">
      <w:pPr>
        <w:pStyle w:val="5"/>
        <w:ind w:left="142" w:right="240"/>
      </w:pPr>
      <w:r>
        <w:lastRenderedPageBreak/>
        <w:t>功能描述</w:t>
      </w:r>
    </w:p>
    <w:p w:rsidR="006B7402" w:rsidRPr="00424E55" w:rsidRDefault="006B7402" w:rsidP="006B7402">
      <w:pPr>
        <w:ind w:right="240"/>
        <w:rPr>
          <w:color w:val="0D2FD9"/>
        </w:rPr>
      </w:pPr>
      <w:r>
        <w:rPr>
          <w:rFonts w:hint="eastAsia"/>
        </w:rPr>
        <w:t>商户通过该功能可查看支付余额，可以</w:t>
      </w:r>
      <w:r w:rsidRPr="00424E55">
        <w:rPr>
          <w:rFonts w:hint="eastAsia"/>
          <w:color w:val="0D2FD9"/>
        </w:rPr>
        <w:t>缴纳保证金和支取保证金（暂不支持转账、提现）</w:t>
      </w:r>
      <w:r>
        <w:rPr>
          <w:rFonts w:hint="eastAsia"/>
        </w:rPr>
        <w:t>、查看交易记录，点击进入我的支付平台；、</w:t>
      </w:r>
      <w:r w:rsidRPr="00424E55">
        <w:rPr>
          <w:rFonts w:hint="eastAsia"/>
          <w:color w:val="0D2FD9"/>
        </w:rPr>
        <w:t>优惠券（列举最近几期的债券信息），点击进入优惠券管理；</w:t>
      </w:r>
    </w:p>
    <w:p w:rsidR="006B7402" w:rsidRPr="00107D02" w:rsidRDefault="006B7402" w:rsidP="006B7402">
      <w:pPr>
        <w:ind w:right="240"/>
      </w:pPr>
    </w:p>
    <w:p w:rsidR="006B7402" w:rsidRDefault="006B7402" w:rsidP="006B7402">
      <w:pPr>
        <w:pStyle w:val="5"/>
        <w:ind w:left="142" w:right="240"/>
      </w:pPr>
      <w:r>
        <w:rPr>
          <w:rFonts w:hint="eastAsia"/>
        </w:rPr>
        <w:t>业务流程</w:t>
      </w:r>
    </w:p>
    <w:p w:rsidR="006B7402" w:rsidRDefault="006B7402" w:rsidP="008B4BF2">
      <w:pPr>
        <w:pStyle w:val="af8"/>
        <w:numPr>
          <w:ilvl w:val="0"/>
          <w:numId w:val="147"/>
        </w:numPr>
        <w:ind w:leftChars="0" w:right="240" w:firstLineChars="0"/>
      </w:pPr>
      <w:r>
        <w:rPr>
          <w:rFonts w:hint="eastAsia"/>
        </w:rPr>
        <w:t>商户通过个人入口登录商城后，进入“个人中心”—“商户中心”；</w:t>
      </w:r>
    </w:p>
    <w:p w:rsidR="006B7402" w:rsidRDefault="006B7402" w:rsidP="008B4BF2">
      <w:pPr>
        <w:pStyle w:val="af8"/>
        <w:numPr>
          <w:ilvl w:val="0"/>
          <w:numId w:val="147"/>
        </w:numPr>
        <w:ind w:leftChars="0" w:right="240" w:firstLineChars="0"/>
      </w:pPr>
      <w:r>
        <w:rPr>
          <w:rFonts w:hint="eastAsia"/>
        </w:rPr>
        <w:t>商户通过商户入口登录商城后，进入“商户中心”；</w:t>
      </w:r>
    </w:p>
    <w:p w:rsidR="006B7402" w:rsidRPr="00A752E0" w:rsidRDefault="006B7402" w:rsidP="008B4BF2">
      <w:pPr>
        <w:pStyle w:val="af8"/>
        <w:numPr>
          <w:ilvl w:val="0"/>
          <w:numId w:val="147"/>
        </w:numPr>
        <w:ind w:leftChars="0" w:right="240" w:firstLineChars="0"/>
      </w:pPr>
      <w:r>
        <w:rPr>
          <w:rFonts w:hint="eastAsia"/>
        </w:rPr>
        <w:t>默认显示商户信息页面。</w:t>
      </w:r>
    </w:p>
    <w:p w:rsidR="006B7402" w:rsidRDefault="006B7402" w:rsidP="006B7402">
      <w:pPr>
        <w:pStyle w:val="5"/>
        <w:ind w:left="142" w:right="240"/>
      </w:pPr>
      <w:r>
        <w:rPr>
          <w:rFonts w:hint="eastAsia"/>
        </w:rPr>
        <w:t>业务规则</w:t>
      </w:r>
    </w:p>
    <w:p w:rsidR="006B7402" w:rsidRPr="00A752E0" w:rsidRDefault="006B7402" w:rsidP="006B7402">
      <w:r>
        <w:rPr>
          <w:rFonts w:hint="eastAsia"/>
        </w:rPr>
        <w:t>无。</w:t>
      </w:r>
    </w:p>
    <w:p w:rsidR="006B7402" w:rsidRDefault="006B7402" w:rsidP="006B7402">
      <w:pPr>
        <w:pStyle w:val="5"/>
        <w:ind w:left="142" w:right="240"/>
      </w:pPr>
      <w:r>
        <w:rPr>
          <w:rFonts w:hint="eastAsia"/>
        </w:rPr>
        <w:t>页面要素</w:t>
      </w:r>
    </w:p>
    <w:p w:rsidR="006B7402" w:rsidRDefault="006B7402" w:rsidP="008B4BF2">
      <w:pPr>
        <w:pStyle w:val="af8"/>
        <w:numPr>
          <w:ilvl w:val="0"/>
          <w:numId w:val="148"/>
        </w:numPr>
        <w:ind w:leftChars="0" w:right="240" w:firstLineChars="0"/>
      </w:pPr>
      <w:r>
        <w:rPr>
          <w:rFonts w:hint="eastAsia"/>
        </w:rPr>
        <w:t>资金管理页面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支付余额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转账</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点击进入“我的资产”</w:t>
            </w:r>
            <w:r>
              <w:rPr>
                <w:rFonts w:ascii="Times New Roman" w:hAnsi="Times New Roman" w:hint="eastAsia"/>
                <w:sz w:val="21"/>
                <w:szCs w:val="21"/>
              </w:rPr>
              <w:t>-</w:t>
            </w:r>
            <w:r>
              <w:rPr>
                <w:rFonts w:ascii="Times New Roman" w:hAnsi="Times New Roman" w:hint="eastAsia"/>
                <w:sz w:val="21"/>
                <w:szCs w:val="21"/>
              </w:rPr>
              <w:t>“余额”</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点击进入“我的资产”</w:t>
            </w:r>
            <w:r>
              <w:rPr>
                <w:rFonts w:ascii="Times New Roman" w:hAnsi="Times New Roman" w:hint="eastAsia"/>
                <w:sz w:val="21"/>
                <w:szCs w:val="21"/>
              </w:rPr>
              <w:t>-</w:t>
            </w:r>
            <w:r>
              <w:rPr>
                <w:rFonts w:ascii="Times New Roman" w:hAnsi="Times New Roman" w:hint="eastAsia"/>
                <w:sz w:val="21"/>
                <w:szCs w:val="21"/>
              </w:rPr>
              <w:t>“余额”</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交易记录</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点击进入“我的资产”</w:t>
            </w:r>
            <w:r>
              <w:rPr>
                <w:rFonts w:ascii="Times New Roman" w:hAnsi="Times New Roman" w:hint="eastAsia"/>
                <w:sz w:val="21"/>
                <w:szCs w:val="21"/>
              </w:rPr>
              <w:t>-</w:t>
            </w:r>
            <w:r>
              <w:rPr>
                <w:rFonts w:ascii="Times New Roman" w:hAnsi="Times New Roman" w:hint="eastAsia"/>
                <w:sz w:val="21"/>
                <w:szCs w:val="21"/>
              </w:rPr>
              <w:t>“余额”</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更多</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点击进入我的支付平台</w:t>
            </w:r>
          </w:p>
        </w:tc>
      </w:tr>
    </w:tbl>
    <w:p w:rsidR="006B7402" w:rsidRPr="00A752E0" w:rsidRDefault="006B7402" w:rsidP="006B7402">
      <w:pPr>
        <w:pStyle w:val="af8"/>
        <w:ind w:leftChars="0" w:left="1174" w:right="240" w:firstLineChars="0" w:firstLine="0"/>
      </w:pPr>
    </w:p>
    <w:p w:rsidR="006B7402" w:rsidRPr="007E095F" w:rsidRDefault="006B7402" w:rsidP="006B7402">
      <w:pPr>
        <w:pStyle w:val="4"/>
        <w:ind w:right="240"/>
      </w:pPr>
      <w:r w:rsidRPr="007E095F">
        <w:rPr>
          <w:rFonts w:hint="eastAsia"/>
        </w:rPr>
        <w:t>店铺和商品使用情况</w:t>
      </w:r>
    </w:p>
    <w:p w:rsidR="006B7402" w:rsidRDefault="006B7402" w:rsidP="006B7402">
      <w:pPr>
        <w:pStyle w:val="5"/>
        <w:ind w:left="142" w:right="240"/>
      </w:pPr>
      <w:r>
        <w:t>功能描述</w:t>
      </w:r>
    </w:p>
    <w:p w:rsidR="006B7402" w:rsidRPr="00107D02" w:rsidRDefault="006B7402" w:rsidP="006B7402">
      <w:pPr>
        <w:ind w:right="240"/>
      </w:pPr>
      <w:r>
        <w:rPr>
          <w:rFonts w:hint="eastAsia"/>
        </w:rPr>
        <w:lastRenderedPageBreak/>
        <w:t>商户通过该功能可查看</w:t>
      </w:r>
      <w:r w:rsidRPr="00107D02">
        <w:rPr>
          <w:rFonts w:hint="eastAsia"/>
        </w:rPr>
        <w:t>店铺商品发布情况、图片空间使用情况。</w:t>
      </w:r>
    </w:p>
    <w:p w:rsidR="006B7402" w:rsidRDefault="006B7402" w:rsidP="006B7402">
      <w:pPr>
        <w:pStyle w:val="5"/>
        <w:ind w:left="142" w:right="240"/>
      </w:pPr>
      <w:r>
        <w:rPr>
          <w:rFonts w:hint="eastAsia"/>
        </w:rPr>
        <w:t>业务流程</w:t>
      </w:r>
    </w:p>
    <w:p w:rsidR="006B7402" w:rsidRDefault="006B7402" w:rsidP="006B7402">
      <w:pPr>
        <w:ind w:right="240"/>
      </w:pPr>
      <w:r>
        <w:rPr>
          <w:rFonts w:hint="eastAsia"/>
        </w:rPr>
        <w:t>1.</w:t>
      </w:r>
      <w:r>
        <w:rPr>
          <w:rFonts w:hint="eastAsia"/>
        </w:rPr>
        <w:tab/>
      </w:r>
      <w:r>
        <w:rPr>
          <w:rFonts w:hint="eastAsia"/>
        </w:rPr>
        <w:t>商户通过个人入口登录商城后，进入“个人中心”—“商户中心”；</w:t>
      </w:r>
    </w:p>
    <w:p w:rsidR="006B7402" w:rsidRDefault="006B7402" w:rsidP="006B7402">
      <w:pPr>
        <w:ind w:right="240"/>
      </w:pPr>
      <w:r>
        <w:rPr>
          <w:rFonts w:hint="eastAsia"/>
        </w:rPr>
        <w:t>2.</w:t>
      </w:r>
      <w:r>
        <w:rPr>
          <w:rFonts w:hint="eastAsia"/>
        </w:rPr>
        <w:tab/>
      </w:r>
      <w:r>
        <w:rPr>
          <w:rFonts w:hint="eastAsia"/>
        </w:rPr>
        <w:t>商户通过商户入口登录商城后，进入“商户中心”；</w:t>
      </w:r>
    </w:p>
    <w:p w:rsidR="006B7402" w:rsidRPr="00A752E0" w:rsidRDefault="006B7402" w:rsidP="006B7402">
      <w:pPr>
        <w:ind w:right="240"/>
      </w:pPr>
      <w:r>
        <w:rPr>
          <w:rFonts w:hint="eastAsia"/>
        </w:rPr>
        <w:t>2</w:t>
      </w:r>
      <w:r>
        <w:rPr>
          <w:rFonts w:hint="eastAsia"/>
        </w:rPr>
        <w:t>．默认显示商户信息页面。</w:t>
      </w:r>
    </w:p>
    <w:p w:rsidR="006B7402" w:rsidRDefault="006B7402" w:rsidP="006B7402">
      <w:pPr>
        <w:pStyle w:val="5"/>
        <w:ind w:left="142" w:right="240"/>
      </w:pPr>
      <w:r>
        <w:rPr>
          <w:rFonts w:hint="eastAsia"/>
        </w:rPr>
        <w:t>业务规则</w:t>
      </w:r>
    </w:p>
    <w:p w:rsidR="006B7402" w:rsidRPr="00A752E0" w:rsidRDefault="006B7402" w:rsidP="006B7402">
      <w:r w:rsidRPr="008D2358">
        <w:rPr>
          <w:rFonts w:hint="eastAsia"/>
        </w:rPr>
        <w:t>参数至少包括：上架商品的数量、图片使用空间、商品库存量</w:t>
      </w:r>
    </w:p>
    <w:p w:rsidR="006B7402" w:rsidRDefault="006B7402" w:rsidP="006B7402">
      <w:pPr>
        <w:pStyle w:val="5"/>
        <w:ind w:left="142" w:right="240"/>
      </w:pPr>
      <w:r>
        <w:rPr>
          <w:rFonts w:hint="eastAsia"/>
        </w:rPr>
        <w:t>页面要素</w:t>
      </w:r>
    </w:p>
    <w:p w:rsidR="006B7402" w:rsidRDefault="006B7402" w:rsidP="008B4BF2">
      <w:pPr>
        <w:pStyle w:val="af8"/>
        <w:numPr>
          <w:ilvl w:val="0"/>
          <w:numId w:val="149"/>
        </w:numPr>
        <w:ind w:leftChars="0" w:right="240" w:firstLineChars="0"/>
      </w:pPr>
      <w:r>
        <w:rPr>
          <w:rFonts w:hint="eastAsia"/>
        </w:rPr>
        <w:t>店铺及商品提示页面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店铺及商品提示（您需要关注的店铺信息以及待处理事项）</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店铺商品发布情况</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图片空间使用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出售中</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按钮上会显示具体数字；连接至“商品”</w:t>
            </w:r>
            <w:r>
              <w:rPr>
                <w:rFonts w:ascii="Times New Roman" w:hAnsi="Times New Roman" w:hint="eastAsia"/>
                <w:sz w:val="21"/>
                <w:szCs w:val="21"/>
              </w:rPr>
              <w:t>-</w:t>
            </w:r>
            <w:r>
              <w:rPr>
                <w:rFonts w:ascii="Times New Roman" w:hAnsi="Times New Roman" w:hint="eastAsia"/>
                <w:sz w:val="21"/>
                <w:szCs w:val="21"/>
              </w:rPr>
              <w:t>“出售中的商品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仓库已审核</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按钮上会显示具体数字；连接至“商品”</w:t>
            </w:r>
            <w:r>
              <w:rPr>
                <w:rFonts w:ascii="Times New Roman" w:hAnsi="Times New Roman" w:hint="eastAsia"/>
                <w:sz w:val="21"/>
                <w:szCs w:val="21"/>
              </w:rPr>
              <w:t>-</w:t>
            </w:r>
            <w:r>
              <w:rPr>
                <w:rFonts w:ascii="Times New Roman" w:hAnsi="Times New Roman" w:hint="eastAsia"/>
                <w:sz w:val="21"/>
                <w:szCs w:val="21"/>
              </w:rPr>
              <w:t>“仓库中的商品”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违规下架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按钮上会显示具体数字；连接至“商品”</w:t>
            </w:r>
            <w:r>
              <w:rPr>
                <w:rFonts w:ascii="Times New Roman" w:hAnsi="Times New Roman" w:hint="eastAsia"/>
                <w:sz w:val="21"/>
                <w:szCs w:val="21"/>
              </w:rPr>
              <w:t>-</w:t>
            </w:r>
            <w:r>
              <w:rPr>
                <w:rFonts w:ascii="Times New Roman" w:hAnsi="Times New Roman" w:hint="eastAsia"/>
                <w:sz w:val="21"/>
                <w:szCs w:val="21"/>
              </w:rPr>
              <w:t>“仓库中的商品”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待回复咨询</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按钮上会显示具体数字；链接至“售后服务”</w:t>
            </w:r>
            <w:r>
              <w:rPr>
                <w:rFonts w:ascii="Times New Roman" w:hAnsi="Times New Roman" w:hint="eastAsia"/>
                <w:sz w:val="21"/>
                <w:szCs w:val="21"/>
              </w:rPr>
              <w:t>-</w:t>
            </w:r>
            <w:r>
              <w:rPr>
                <w:rFonts w:ascii="Times New Roman" w:hAnsi="Times New Roman" w:hint="eastAsia"/>
                <w:sz w:val="21"/>
                <w:szCs w:val="21"/>
              </w:rPr>
              <w:t>“咨询管理”</w:t>
            </w:r>
          </w:p>
        </w:tc>
      </w:tr>
    </w:tbl>
    <w:p w:rsidR="006B7402" w:rsidRDefault="006B7402" w:rsidP="006B7402">
      <w:pPr>
        <w:ind w:right="240" w:firstLine="0"/>
      </w:pPr>
    </w:p>
    <w:p w:rsidR="006B7402" w:rsidRPr="0095476A" w:rsidRDefault="006B7402" w:rsidP="006B7402">
      <w:pPr>
        <w:pStyle w:val="4"/>
        <w:ind w:right="240"/>
      </w:pPr>
      <w:r w:rsidRPr="0095476A">
        <w:rPr>
          <w:rFonts w:hint="eastAsia"/>
        </w:rPr>
        <w:t>销售情况统计</w:t>
      </w:r>
    </w:p>
    <w:p w:rsidR="006B7402" w:rsidRDefault="006B7402" w:rsidP="006B7402">
      <w:pPr>
        <w:pStyle w:val="5"/>
        <w:ind w:left="142" w:right="240"/>
      </w:pPr>
      <w:r>
        <w:t>功能描述</w:t>
      </w:r>
    </w:p>
    <w:p w:rsidR="006B7402" w:rsidRPr="00107D02" w:rsidRDefault="006B7402" w:rsidP="006B7402">
      <w:pPr>
        <w:ind w:right="240"/>
      </w:pPr>
      <w:r w:rsidRPr="00107D02">
        <w:rPr>
          <w:rFonts w:hint="eastAsia"/>
        </w:rPr>
        <w:t>按照昨日、今日、月度</w:t>
      </w:r>
      <w:r>
        <w:rPr>
          <w:rFonts w:hint="eastAsia"/>
        </w:rPr>
        <w:t>、</w:t>
      </w:r>
      <w:r w:rsidRPr="00424E55">
        <w:rPr>
          <w:rFonts w:hint="eastAsia"/>
          <w:color w:val="0D2FD9"/>
        </w:rPr>
        <w:t>年度</w:t>
      </w:r>
      <w:r w:rsidRPr="00107D02">
        <w:rPr>
          <w:rFonts w:hint="eastAsia"/>
        </w:rPr>
        <w:t>显示订单量及订单金额。</w:t>
      </w:r>
    </w:p>
    <w:p w:rsidR="006B7402" w:rsidRDefault="006B7402" w:rsidP="006B7402">
      <w:pPr>
        <w:pStyle w:val="5"/>
        <w:ind w:left="142" w:right="240"/>
      </w:pPr>
      <w:r>
        <w:rPr>
          <w:rFonts w:hint="eastAsia"/>
        </w:rPr>
        <w:lastRenderedPageBreak/>
        <w:t>业务流程</w:t>
      </w:r>
    </w:p>
    <w:p w:rsidR="006B7402" w:rsidRDefault="006B7402" w:rsidP="008B4BF2">
      <w:pPr>
        <w:pStyle w:val="af8"/>
        <w:numPr>
          <w:ilvl w:val="0"/>
          <w:numId w:val="150"/>
        </w:numPr>
        <w:ind w:leftChars="0" w:right="240" w:firstLineChars="0"/>
      </w:pPr>
      <w:r>
        <w:rPr>
          <w:rFonts w:hint="eastAsia"/>
        </w:rPr>
        <w:t>商户通过个人入口登录商城后，进入“个人中心”—“商户中心”；</w:t>
      </w:r>
    </w:p>
    <w:p w:rsidR="006B7402" w:rsidRDefault="006B7402" w:rsidP="008B4BF2">
      <w:pPr>
        <w:pStyle w:val="af8"/>
        <w:numPr>
          <w:ilvl w:val="0"/>
          <w:numId w:val="150"/>
        </w:numPr>
        <w:ind w:leftChars="0" w:right="240" w:firstLineChars="0"/>
      </w:pPr>
      <w:r>
        <w:rPr>
          <w:rFonts w:hint="eastAsia"/>
        </w:rPr>
        <w:t>商户通过商户入口登录商城后，进入“商户中心”；</w:t>
      </w:r>
    </w:p>
    <w:p w:rsidR="006B7402" w:rsidRPr="00A752E0" w:rsidRDefault="006B7402" w:rsidP="008B4BF2">
      <w:pPr>
        <w:pStyle w:val="af8"/>
        <w:numPr>
          <w:ilvl w:val="0"/>
          <w:numId w:val="150"/>
        </w:numPr>
        <w:ind w:leftChars="0" w:right="240" w:firstLineChars="0"/>
      </w:pPr>
      <w:r>
        <w:rPr>
          <w:rFonts w:hint="eastAsia"/>
        </w:rPr>
        <w:t>默认显示商户信息页面。</w:t>
      </w:r>
    </w:p>
    <w:p w:rsidR="006B7402" w:rsidRDefault="006B7402" w:rsidP="006B7402">
      <w:pPr>
        <w:pStyle w:val="5"/>
        <w:ind w:left="142" w:right="240"/>
      </w:pPr>
      <w:r>
        <w:rPr>
          <w:rFonts w:hint="eastAsia"/>
        </w:rPr>
        <w:t>业务规则</w:t>
      </w:r>
    </w:p>
    <w:p w:rsidR="006B7402" w:rsidRPr="00A752E0" w:rsidRDefault="006B7402" w:rsidP="006B7402">
      <w:r>
        <w:rPr>
          <w:rFonts w:hint="eastAsia"/>
        </w:rPr>
        <w:t>无。</w:t>
      </w:r>
    </w:p>
    <w:p w:rsidR="006B7402" w:rsidRDefault="006B7402" w:rsidP="006B7402">
      <w:pPr>
        <w:pStyle w:val="5"/>
        <w:ind w:left="142" w:right="240"/>
      </w:pPr>
      <w:r>
        <w:rPr>
          <w:rFonts w:hint="eastAsia"/>
        </w:rPr>
        <w:t>页面要素</w:t>
      </w:r>
    </w:p>
    <w:p w:rsidR="006B7402" w:rsidRDefault="006B7402" w:rsidP="008B4BF2">
      <w:pPr>
        <w:pStyle w:val="af8"/>
        <w:numPr>
          <w:ilvl w:val="0"/>
          <w:numId w:val="151"/>
        </w:numPr>
        <w:ind w:leftChars="0" w:right="240" w:firstLineChars="0"/>
      </w:pPr>
      <w:r>
        <w:rPr>
          <w:rFonts w:hint="eastAsia"/>
        </w:rPr>
        <w:t>销售情况统计页面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按周期统计商家店铺的订单量和订单金额</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项目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昨日销量</w:t>
            </w:r>
            <w:r>
              <w:rPr>
                <w:rFonts w:ascii="Times New Roman" w:hAnsi="Times New Roman" w:hint="eastAsia"/>
                <w:sz w:val="21"/>
                <w:szCs w:val="21"/>
              </w:rPr>
              <w:t>/</w:t>
            </w:r>
            <w:r>
              <w:rPr>
                <w:rFonts w:ascii="Times New Roman" w:hAnsi="Times New Roman" w:hint="eastAsia"/>
                <w:sz w:val="21"/>
                <w:szCs w:val="21"/>
              </w:rPr>
              <w:t>月销量</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ind w:left="814" w:right="240" w:firstLine="0"/>
      </w:pPr>
    </w:p>
    <w:p w:rsidR="006B7402" w:rsidRPr="00C2557C" w:rsidRDefault="006B7402" w:rsidP="006B7402">
      <w:pPr>
        <w:pStyle w:val="4"/>
        <w:ind w:right="240"/>
      </w:pPr>
      <w:r w:rsidRPr="00C2557C">
        <w:rPr>
          <w:rFonts w:hint="eastAsia"/>
        </w:rPr>
        <w:t>交易概况</w:t>
      </w:r>
    </w:p>
    <w:p w:rsidR="006B7402" w:rsidRDefault="006B7402" w:rsidP="006B7402">
      <w:pPr>
        <w:pStyle w:val="5"/>
        <w:ind w:left="142" w:right="240"/>
      </w:pPr>
      <w:r>
        <w:t>功能描述</w:t>
      </w:r>
    </w:p>
    <w:p w:rsidR="006B7402" w:rsidRPr="00107D02" w:rsidRDefault="006B7402" w:rsidP="006B7402">
      <w:pPr>
        <w:ind w:right="240"/>
      </w:pPr>
      <w:r w:rsidRPr="00107D02">
        <w:rPr>
          <w:rFonts w:hint="eastAsia"/>
        </w:rPr>
        <w:t>显示访客人数、下单买家数、下单金额、支付买家数、支付金额、客单价。</w:t>
      </w:r>
    </w:p>
    <w:p w:rsidR="006B7402" w:rsidRDefault="006B7402" w:rsidP="006B7402">
      <w:pPr>
        <w:pStyle w:val="5"/>
        <w:ind w:left="142" w:right="240"/>
      </w:pPr>
      <w:r>
        <w:rPr>
          <w:rFonts w:hint="eastAsia"/>
        </w:rPr>
        <w:t>业务流程</w:t>
      </w:r>
    </w:p>
    <w:p w:rsidR="006B7402" w:rsidRDefault="006B7402" w:rsidP="006B7402">
      <w:pPr>
        <w:ind w:right="240"/>
      </w:pPr>
      <w:r>
        <w:rPr>
          <w:rFonts w:hint="eastAsia"/>
        </w:rPr>
        <w:t xml:space="preserve">1. </w:t>
      </w:r>
      <w:r>
        <w:rPr>
          <w:rFonts w:hint="eastAsia"/>
        </w:rPr>
        <w:t>商户登录商城后，进入“个人中心”—“店铺中心”；</w:t>
      </w:r>
    </w:p>
    <w:p w:rsidR="006B7402" w:rsidRPr="00A752E0" w:rsidRDefault="006B7402" w:rsidP="006B7402">
      <w:pPr>
        <w:ind w:right="240"/>
      </w:pPr>
      <w:r>
        <w:rPr>
          <w:rFonts w:hint="eastAsia"/>
        </w:rPr>
        <w:t>2</w:t>
      </w:r>
      <w:r>
        <w:rPr>
          <w:rFonts w:hint="eastAsia"/>
        </w:rPr>
        <w:t>．默认显示商户信息页面。</w:t>
      </w:r>
    </w:p>
    <w:p w:rsidR="006B7402" w:rsidRDefault="006B7402" w:rsidP="006B7402">
      <w:pPr>
        <w:pStyle w:val="5"/>
        <w:ind w:left="142" w:right="240"/>
      </w:pPr>
      <w:r>
        <w:rPr>
          <w:rFonts w:hint="eastAsia"/>
        </w:rPr>
        <w:t>业务规则</w:t>
      </w:r>
    </w:p>
    <w:p w:rsidR="006B7402" w:rsidRPr="00A752E0" w:rsidRDefault="006B7402" w:rsidP="006B7402">
      <w:r>
        <w:rPr>
          <w:rFonts w:hint="eastAsia"/>
        </w:rPr>
        <w:t>无。</w:t>
      </w:r>
    </w:p>
    <w:p w:rsidR="006B7402" w:rsidRDefault="006B7402" w:rsidP="006B7402">
      <w:pPr>
        <w:pStyle w:val="5"/>
        <w:ind w:left="142" w:right="240"/>
      </w:pPr>
      <w:r>
        <w:rPr>
          <w:rFonts w:hint="eastAsia"/>
        </w:rPr>
        <w:t>页面要素</w:t>
      </w:r>
    </w:p>
    <w:p w:rsidR="006B7402" w:rsidRDefault="006B7402" w:rsidP="008B4BF2">
      <w:pPr>
        <w:pStyle w:val="af8"/>
        <w:numPr>
          <w:ilvl w:val="0"/>
          <w:numId w:val="152"/>
        </w:numPr>
        <w:ind w:leftChars="0" w:right="240" w:firstLineChars="0"/>
      </w:pPr>
      <w:r>
        <w:rPr>
          <w:rFonts w:hint="eastAsia"/>
        </w:rPr>
        <w:t>交易提示页面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访客人数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按钮上会显示具体数字；链接跳转至“统计”页面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下单买家数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按钮上会显示具体数字；链接跳转至“统计”页面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下单金额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按钮上会显示具体数字；链接跳转至“统计”页面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支付买家数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按钮上会显示具体数字；链接跳转至“统计”页面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按钮上会显示具体数字；链接跳转至“统计”页面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客单价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按钮上会显示具体数字；链接跳转至“统计”页面</w:t>
            </w:r>
          </w:p>
        </w:tc>
      </w:tr>
    </w:tbl>
    <w:p w:rsidR="006B7402" w:rsidRPr="0095476A" w:rsidRDefault="006B7402" w:rsidP="006B7402"/>
    <w:p w:rsidR="006B7402" w:rsidRDefault="006B7402" w:rsidP="006B7402">
      <w:pPr>
        <w:ind w:left="814" w:right="240" w:firstLine="0"/>
      </w:pPr>
    </w:p>
    <w:p w:rsidR="006B7402" w:rsidRPr="00C2557C" w:rsidRDefault="006B7402" w:rsidP="006B7402">
      <w:pPr>
        <w:pStyle w:val="4"/>
        <w:ind w:right="240"/>
      </w:pPr>
      <w:r>
        <w:rPr>
          <w:rFonts w:hint="eastAsia"/>
        </w:rPr>
        <w:t>公告通知</w:t>
      </w:r>
    </w:p>
    <w:p w:rsidR="006B7402" w:rsidRPr="00646CBF" w:rsidRDefault="006B7402" w:rsidP="006B7402">
      <w:pPr>
        <w:pStyle w:val="5"/>
        <w:ind w:left="142" w:right="240"/>
      </w:pPr>
      <w:r>
        <w:t>功能描述</w:t>
      </w:r>
    </w:p>
    <w:p w:rsidR="006B7402" w:rsidRPr="00107D02" w:rsidRDefault="006B7402" w:rsidP="006B7402">
      <w:pPr>
        <w:ind w:right="240"/>
      </w:pPr>
      <w:r>
        <w:rPr>
          <w:rFonts w:hint="eastAsia"/>
        </w:rPr>
        <w:t>商户通过该功能查看</w:t>
      </w:r>
      <w:r w:rsidRPr="00646CBF">
        <w:rPr>
          <w:rFonts w:hint="eastAsia"/>
        </w:rPr>
        <w:t>指导文档、最新通知、系统新功能、文章资讯列表。</w:t>
      </w:r>
    </w:p>
    <w:p w:rsidR="006B7402" w:rsidRDefault="006B7402" w:rsidP="006B7402">
      <w:pPr>
        <w:pStyle w:val="5"/>
        <w:ind w:left="142" w:right="240"/>
      </w:pPr>
      <w:r>
        <w:rPr>
          <w:rFonts w:hint="eastAsia"/>
        </w:rPr>
        <w:t>业务流程</w:t>
      </w:r>
    </w:p>
    <w:p w:rsidR="006B7402" w:rsidRDefault="006B7402" w:rsidP="006B7402">
      <w:pPr>
        <w:ind w:right="240"/>
      </w:pPr>
      <w:r>
        <w:rPr>
          <w:rFonts w:hint="eastAsia"/>
        </w:rPr>
        <w:t xml:space="preserve">1. </w:t>
      </w:r>
      <w:r>
        <w:rPr>
          <w:rFonts w:hint="eastAsia"/>
        </w:rPr>
        <w:t>商户登录商城后，进入“个人中心”—“店铺中心”；</w:t>
      </w:r>
    </w:p>
    <w:p w:rsidR="006B7402" w:rsidRPr="00A752E0" w:rsidRDefault="006B7402" w:rsidP="006B7402">
      <w:pPr>
        <w:ind w:right="240"/>
      </w:pPr>
      <w:r>
        <w:rPr>
          <w:rFonts w:hint="eastAsia"/>
        </w:rPr>
        <w:t>2</w:t>
      </w:r>
      <w:r>
        <w:rPr>
          <w:rFonts w:hint="eastAsia"/>
        </w:rPr>
        <w:t>．默认显示商户信息页面。</w:t>
      </w:r>
    </w:p>
    <w:p w:rsidR="006B7402" w:rsidRDefault="006B7402" w:rsidP="006B7402">
      <w:pPr>
        <w:pStyle w:val="5"/>
        <w:ind w:left="142" w:right="240"/>
      </w:pPr>
      <w:r>
        <w:rPr>
          <w:rFonts w:hint="eastAsia"/>
        </w:rPr>
        <w:t>业务规则</w:t>
      </w:r>
    </w:p>
    <w:p w:rsidR="006B7402" w:rsidRPr="00A752E0" w:rsidRDefault="006B7402" w:rsidP="006B7402">
      <w:r>
        <w:rPr>
          <w:rFonts w:hint="eastAsia"/>
        </w:rPr>
        <w:t>无。</w:t>
      </w:r>
    </w:p>
    <w:p w:rsidR="006B7402" w:rsidRDefault="006B7402" w:rsidP="006B7402">
      <w:pPr>
        <w:pStyle w:val="5"/>
        <w:ind w:left="142" w:right="240"/>
      </w:pPr>
      <w:r>
        <w:rPr>
          <w:rFonts w:hint="eastAsia"/>
        </w:rPr>
        <w:t>页面要素</w:t>
      </w:r>
    </w:p>
    <w:p w:rsidR="006B7402" w:rsidRDefault="006B7402" w:rsidP="008B4BF2">
      <w:pPr>
        <w:pStyle w:val="af8"/>
        <w:numPr>
          <w:ilvl w:val="0"/>
          <w:numId w:val="153"/>
        </w:numPr>
        <w:ind w:leftChars="0" w:right="240" w:firstLineChars="0"/>
      </w:pPr>
      <w:r>
        <w:rPr>
          <w:rFonts w:hint="eastAsia"/>
        </w:rPr>
        <w:t>文章资讯列表页面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w:t>
            </w:r>
            <w:r>
              <w:rPr>
                <w:b/>
                <w:color w:val="000000"/>
                <w:sz w:val="21"/>
                <w:szCs w:val="21"/>
              </w:rPr>
              <w:lastRenderedPageBreak/>
              <w:t>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lastRenderedPageBreak/>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w:t>
            </w:r>
            <w:r>
              <w:rPr>
                <w:b/>
                <w:color w:val="000000"/>
                <w:sz w:val="21"/>
                <w:szCs w:val="21"/>
              </w:rPr>
              <w:lastRenderedPageBreak/>
              <w:t>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w:t>
            </w:r>
            <w:r>
              <w:rPr>
                <w:b/>
                <w:color w:val="000000"/>
                <w:sz w:val="21"/>
                <w:szCs w:val="21"/>
              </w:rPr>
              <w:lastRenderedPageBreak/>
              <w:t>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是否必</w:t>
            </w:r>
            <w:r>
              <w:rPr>
                <w:b/>
                <w:color w:val="000000"/>
                <w:sz w:val="21"/>
                <w:szCs w:val="21"/>
              </w:rPr>
              <w:lastRenderedPageBreak/>
              <w:t>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lastRenderedPageBreak/>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文章资讯简介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链接进入“客服消息”</w:t>
            </w:r>
            <w:r>
              <w:rPr>
                <w:rFonts w:ascii="Times New Roman" w:hAnsi="Times New Roman" w:hint="eastAsia"/>
                <w:sz w:val="21"/>
                <w:szCs w:val="21"/>
              </w:rPr>
              <w:t>-</w:t>
            </w:r>
            <w:r>
              <w:rPr>
                <w:rFonts w:ascii="Times New Roman" w:hAnsi="Times New Roman" w:hint="eastAsia"/>
                <w:sz w:val="21"/>
                <w:szCs w:val="21"/>
              </w:rPr>
              <w:t>“系统消息”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Pr="00C2557C" w:rsidRDefault="006B7402" w:rsidP="006B7402">
      <w:pPr>
        <w:pStyle w:val="4"/>
        <w:ind w:right="240"/>
      </w:pPr>
      <w:r>
        <w:rPr>
          <w:rFonts w:hint="eastAsia"/>
        </w:rPr>
        <w:t>会员列表</w:t>
      </w:r>
    </w:p>
    <w:p w:rsidR="006B7402" w:rsidRPr="00646CBF" w:rsidRDefault="006B7402" w:rsidP="006B7402">
      <w:pPr>
        <w:pStyle w:val="5"/>
        <w:ind w:left="142" w:right="240"/>
      </w:pPr>
      <w:r>
        <w:t>功能描述</w:t>
      </w:r>
    </w:p>
    <w:p w:rsidR="006B7402" w:rsidRPr="00107D02" w:rsidRDefault="006B7402" w:rsidP="006B7402">
      <w:pPr>
        <w:ind w:right="240"/>
      </w:pPr>
      <w:r>
        <w:rPr>
          <w:rFonts w:hint="eastAsia"/>
        </w:rPr>
        <w:t>商户通过该功能查看会员列表，</w:t>
      </w:r>
      <w:r w:rsidRPr="00C84287">
        <w:rPr>
          <w:rFonts w:hint="eastAsia"/>
        </w:rPr>
        <w:t>发送站内信</w:t>
      </w:r>
      <w:r>
        <w:rPr>
          <w:rFonts w:hint="eastAsia"/>
        </w:rPr>
        <w:t>，敏感字进行屏蔽；</w:t>
      </w:r>
    </w:p>
    <w:p w:rsidR="006B7402" w:rsidRDefault="006B7402" w:rsidP="006B7402">
      <w:pPr>
        <w:pStyle w:val="5"/>
        <w:ind w:left="142" w:right="240"/>
      </w:pPr>
      <w:r>
        <w:rPr>
          <w:rFonts w:hint="eastAsia"/>
        </w:rPr>
        <w:t>业务流程</w:t>
      </w:r>
    </w:p>
    <w:p w:rsidR="006B7402" w:rsidRDefault="006B7402" w:rsidP="006B7402">
      <w:pPr>
        <w:ind w:right="240"/>
      </w:pPr>
      <w:r>
        <w:rPr>
          <w:rFonts w:hint="eastAsia"/>
        </w:rPr>
        <w:t xml:space="preserve">1. </w:t>
      </w:r>
      <w:r>
        <w:rPr>
          <w:rFonts w:hint="eastAsia"/>
        </w:rPr>
        <w:t>商户登录商城后，进入“个人中心”—“店铺中心”；</w:t>
      </w:r>
    </w:p>
    <w:p w:rsidR="006B7402" w:rsidRPr="00A752E0" w:rsidRDefault="006B7402" w:rsidP="006B7402">
      <w:pPr>
        <w:ind w:right="240"/>
      </w:pPr>
      <w:r>
        <w:rPr>
          <w:rFonts w:hint="eastAsia"/>
        </w:rPr>
        <w:t>2</w:t>
      </w:r>
      <w:r>
        <w:rPr>
          <w:rFonts w:hint="eastAsia"/>
        </w:rPr>
        <w:t>．默认显示商户信息页面。</w:t>
      </w:r>
    </w:p>
    <w:p w:rsidR="006B7402" w:rsidRDefault="006B7402" w:rsidP="006B7402">
      <w:pPr>
        <w:pStyle w:val="5"/>
        <w:ind w:left="142" w:right="240"/>
      </w:pPr>
      <w:r>
        <w:rPr>
          <w:rFonts w:hint="eastAsia"/>
        </w:rPr>
        <w:t>业务规则</w:t>
      </w:r>
    </w:p>
    <w:p w:rsidR="006B7402" w:rsidRPr="00A752E0" w:rsidRDefault="006B7402" w:rsidP="006B7402">
      <w:r>
        <w:rPr>
          <w:rFonts w:hint="eastAsia"/>
        </w:rPr>
        <w:t>购买过商品的个人客户为会员。</w:t>
      </w:r>
    </w:p>
    <w:p w:rsidR="006B7402" w:rsidRDefault="006B7402" w:rsidP="006B7402">
      <w:pPr>
        <w:pStyle w:val="5"/>
        <w:ind w:left="142" w:right="240"/>
      </w:pPr>
      <w:r>
        <w:rPr>
          <w:rFonts w:hint="eastAsia"/>
        </w:rPr>
        <w:t>页面要素</w:t>
      </w:r>
    </w:p>
    <w:p w:rsidR="006B7402" w:rsidRPr="00C2557C" w:rsidRDefault="006B7402" w:rsidP="006B7402">
      <w:pPr>
        <w:pStyle w:val="af8"/>
        <w:ind w:leftChars="0" w:left="814" w:right="240" w:firstLineChars="0" w:firstLine="0"/>
      </w:pPr>
    </w:p>
    <w:p w:rsidR="006B7402" w:rsidRPr="00191430" w:rsidRDefault="006B7402" w:rsidP="006B7402">
      <w:pPr>
        <w:pStyle w:val="3"/>
        <w:ind w:right="240"/>
      </w:pPr>
      <w:bookmarkStart w:id="100" w:name="_Toc446774420"/>
      <w:r w:rsidRPr="00191430">
        <w:rPr>
          <w:rFonts w:hint="eastAsia"/>
        </w:rPr>
        <w:t>商品</w:t>
      </w:r>
      <w:bookmarkEnd w:id="100"/>
    </w:p>
    <w:p w:rsidR="006B7402" w:rsidRPr="00191430" w:rsidRDefault="006B7402" w:rsidP="006B7402">
      <w:pPr>
        <w:pStyle w:val="4"/>
        <w:ind w:right="240"/>
      </w:pPr>
      <w:r w:rsidRPr="00191430">
        <w:rPr>
          <w:rFonts w:hint="eastAsia"/>
        </w:rPr>
        <w:t>商品</w:t>
      </w:r>
      <w:r>
        <w:rPr>
          <w:rFonts w:hint="eastAsia"/>
        </w:rPr>
        <w:t>管理</w:t>
      </w:r>
    </w:p>
    <w:p w:rsidR="006B7402" w:rsidRDefault="006B7402" w:rsidP="006B7402">
      <w:pPr>
        <w:pStyle w:val="5"/>
        <w:ind w:left="142" w:right="240"/>
      </w:pPr>
      <w:r>
        <w:t>功能描述</w:t>
      </w:r>
    </w:p>
    <w:p w:rsidR="006B7402" w:rsidRDefault="006B7402" w:rsidP="006B7402">
      <w:pPr>
        <w:ind w:right="240"/>
      </w:pPr>
      <w:r w:rsidRPr="00331FC7">
        <w:rPr>
          <w:rFonts w:hint="eastAsia"/>
        </w:rPr>
        <w:t>商家成功入驻平台之后，可以发布自己的商品，在平台销售。</w:t>
      </w:r>
    </w:p>
    <w:p w:rsidR="006B7402" w:rsidRPr="00424E55" w:rsidRDefault="006B7402" w:rsidP="006B7402">
      <w:pPr>
        <w:ind w:right="240"/>
        <w:rPr>
          <w:color w:val="0D2FD9"/>
        </w:rPr>
      </w:pPr>
      <w:r w:rsidRPr="00424E55">
        <w:rPr>
          <w:rFonts w:hint="eastAsia"/>
          <w:color w:val="0D2FD9"/>
        </w:rPr>
        <w:t>商品管理，包括：添加商品（包括：商品信息、商品描述、商品关联、营销选项）、批量上架、批量下架；</w:t>
      </w:r>
    </w:p>
    <w:p w:rsidR="006B7402" w:rsidRPr="00424E55" w:rsidRDefault="006B7402" w:rsidP="006B7402">
      <w:pPr>
        <w:ind w:right="240"/>
        <w:rPr>
          <w:color w:val="0D2FD9"/>
        </w:rPr>
      </w:pPr>
      <w:r w:rsidRPr="00424E55">
        <w:rPr>
          <w:rFonts w:hint="eastAsia"/>
          <w:color w:val="0D2FD9"/>
        </w:rPr>
        <w:t>商品查询，包括：买家好评、商品销量、商品价格、缺货商品、仓库商品；</w:t>
      </w:r>
    </w:p>
    <w:p w:rsidR="006B7402" w:rsidRPr="00424E55" w:rsidRDefault="006B7402" w:rsidP="006B7402">
      <w:pPr>
        <w:ind w:right="240"/>
        <w:rPr>
          <w:color w:val="0D2FD9"/>
        </w:rPr>
      </w:pPr>
      <w:r w:rsidRPr="00424E55">
        <w:rPr>
          <w:rFonts w:hint="eastAsia"/>
          <w:color w:val="0D2FD9"/>
        </w:rPr>
        <w:t>产品发布后需要银行后台人员进行审核，对于审核通过的可以自行上架、下架。</w:t>
      </w:r>
      <w:r w:rsidRPr="00424E55">
        <w:rPr>
          <w:rFonts w:hint="eastAsia"/>
          <w:color w:val="0D2FD9"/>
          <w:highlight w:val="yellow"/>
        </w:rPr>
        <w:t>（定义是否审核完自动上架）</w:t>
      </w:r>
    </w:p>
    <w:p w:rsidR="006B7402" w:rsidRDefault="006B7402" w:rsidP="006B7402">
      <w:pPr>
        <w:pStyle w:val="5"/>
        <w:ind w:left="142" w:right="240"/>
      </w:pPr>
      <w:r>
        <w:rPr>
          <w:rFonts w:hint="eastAsia"/>
        </w:rPr>
        <w:t>业务流程</w:t>
      </w:r>
    </w:p>
    <w:p w:rsidR="006B7402" w:rsidRPr="00C075ED" w:rsidRDefault="006B7402" w:rsidP="006B7402">
      <w:r>
        <w:rPr>
          <w:rFonts w:hint="eastAsia"/>
        </w:rPr>
        <w:t>商户登录商户中心，进入商户后台管理：商品</w:t>
      </w:r>
      <w:r>
        <w:t>—</w:t>
      </w:r>
      <w:r>
        <w:rPr>
          <w:rFonts w:hint="eastAsia"/>
        </w:rPr>
        <w:t>商品发布</w:t>
      </w:r>
    </w:p>
    <w:p w:rsidR="006B7402" w:rsidRDefault="006B7402" w:rsidP="006B7402">
      <w:pPr>
        <w:pStyle w:val="5"/>
        <w:ind w:left="142" w:right="240"/>
      </w:pPr>
      <w:r>
        <w:rPr>
          <w:rFonts w:hint="eastAsia"/>
        </w:rPr>
        <w:t>业务规则</w:t>
      </w:r>
    </w:p>
    <w:p w:rsidR="006B7402" w:rsidRDefault="006B7402" w:rsidP="008B4BF2">
      <w:pPr>
        <w:pStyle w:val="af8"/>
        <w:numPr>
          <w:ilvl w:val="0"/>
          <w:numId w:val="154"/>
        </w:numPr>
        <w:ind w:leftChars="0" w:right="240" w:firstLineChars="0"/>
      </w:pPr>
      <w:r>
        <w:rPr>
          <w:rFonts w:hint="eastAsia"/>
        </w:rPr>
        <w:lastRenderedPageBreak/>
        <w:t>商品发布选择支付方式；</w:t>
      </w:r>
    </w:p>
    <w:p w:rsidR="006B7402" w:rsidRDefault="006B7402" w:rsidP="008B4BF2">
      <w:pPr>
        <w:pStyle w:val="af8"/>
        <w:numPr>
          <w:ilvl w:val="0"/>
          <w:numId w:val="154"/>
        </w:numPr>
        <w:ind w:leftChars="0" w:right="240" w:firstLineChars="0"/>
      </w:pPr>
      <w:r>
        <w:t>商品发布选择售卖区域；</w:t>
      </w:r>
    </w:p>
    <w:p w:rsidR="006B7402" w:rsidRDefault="006B7402" w:rsidP="008B4BF2">
      <w:pPr>
        <w:pStyle w:val="af8"/>
        <w:numPr>
          <w:ilvl w:val="0"/>
          <w:numId w:val="154"/>
        </w:numPr>
        <w:ind w:leftChars="0" w:right="240" w:firstLineChars="0"/>
      </w:pPr>
      <w:r>
        <w:rPr>
          <w:rFonts w:hint="eastAsia"/>
        </w:rPr>
        <w:t>商品发布支持是否选择“无理由退货”；</w:t>
      </w:r>
    </w:p>
    <w:p w:rsidR="006B7402" w:rsidRPr="00424E55" w:rsidRDefault="006B7402" w:rsidP="008B4BF2">
      <w:pPr>
        <w:pStyle w:val="af8"/>
        <w:numPr>
          <w:ilvl w:val="0"/>
          <w:numId w:val="154"/>
        </w:numPr>
        <w:ind w:leftChars="0" w:right="240" w:firstLineChars="0"/>
        <w:rPr>
          <w:color w:val="0D2FD9"/>
        </w:rPr>
      </w:pPr>
      <w:r w:rsidRPr="00424E55">
        <w:rPr>
          <w:color w:val="0D2FD9"/>
        </w:rPr>
        <w:t>如果选择</w:t>
      </w:r>
      <w:r w:rsidRPr="00424E55">
        <w:rPr>
          <w:rFonts w:hint="eastAsia"/>
          <w:color w:val="0D2FD9"/>
        </w:rPr>
        <w:t>“支持无理由退货”，</w:t>
      </w:r>
      <w:r w:rsidRPr="00424E55">
        <w:rPr>
          <w:color w:val="0D2FD9"/>
        </w:rPr>
        <w:t>商品详情显示</w:t>
      </w:r>
      <w:r w:rsidRPr="00424E55">
        <w:rPr>
          <w:rFonts w:hint="eastAsia"/>
          <w:color w:val="0D2FD9"/>
        </w:rPr>
        <w:t>支持无理由退货，如果选择不支持无理由退货，商品详情不予显示；</w:t>
      </w:r>
    </w:p>
    <w:p w:rsidR="006B7402" w:rsidRDefault="006B7402" w:rsidP="006B7402">
      <w:pPr>
        <w:pStyle w:val="5"/>
        <w:ind w:left="142" w:right="240"/>
      </w:pPr>
      <w:r>
        <w:rPr>
          <w:rFonts w:hint="eastAsia"/>
        </w:rPr>
        <w:t>页面要素</w:t>
      </w:r>
    </w:p>
    <w:p w:rsidR="006B7402" w:rsidRDefault="006B7402" w:rsidP="008B4BF2">
      <w:pPr>
        <w:numPr>
          <w:ilvl w:val="0"/>
          <w:numId w:val="155"/>
        </w:numPr>
      </w:pPr>
      <w:r>
        <w:rPr>
          <w:rFonts w:hint="eastAsia"/>
        </w:rPr>
        <w:t>商品信息添加页面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1.</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30</w:t>
            </w:r>
            <w:r>
              <w:rPr>
                <w:rFonts w:ascii="Times New Roman" w:hAnsi="Times New Roman" w:hint="eastAsia"/>
                <w:sz w:val="21"/>
                <w:szCs w:val="21"/>
              </w:rPr>
              <w:t>字以内，便于平台内商品搜索</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2.</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选择分类</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下拉列表</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9747" w:type="dxa"/>
            <w:gridSpan w:val="7"/>
          </w:tcPr>
          <w:p w:rsidR="006B7402" w:rsidRDefault="006B7402" w:rsidP="0061150B">
            <w:pPr>
              <w:pStyle w:val="a7"/>
              <w:rPr>
                <w:rFonts w:ascii="Times New Roman" w:hAnsi="Times New Roman"/>
                <w:sz w:val="21"/>
                <w:szCs w:val="21"/>
              </w:rPr>
            </w:pPr>
            <w:r>
              <w:rPr>
                <w:rFonts w:ascii="Times New Roman" w:hAnsi="Times New Roman" w:hint="eastAsia"/>
                <w:sz w:val="21"/>
                <w:szCs w:val="21"/>
              </w:rPr>
              <w:t>所属分类上方会显示分类信息，单选框选中所属分类即可，</w:t>
            </w:r>
          </w:p>
        </w:tc>
      </w:tr>
      <w:tr w:rsidR="006B7402" w:rsidTr="0061150B">
        <w:tc>
          <w:tcPr>
            <w:tcW w:w="675" w:type="dxa"/>
          </w:tcPr>
          <w:p w:rsidR="006B7402" w:rsidRPr="00364DC1" w:rsidRDefault="006B7402" w:rsidP="0061150B">
            <w:pPr>
              <w:spacing w:line="240" w:lineRule="auto"/>
              <w:ind w:firstLine="0"/>
              <w:rPr>
                <w:sz w:val="21"/>
                <w:szCs w:val="21"/>
              </w:rPr>
            </w:pPr>
            <w:r>
              <w:rPr>
                <w:rFonts w:hint="eastAsia"/>
                <w:sz w:val="21"/>
                <w:szCs w:val="21"/>
              </w:rPr>
              <w:t>3.</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所属分类</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文本域</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4.</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商品品牌</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按钮、文本框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可选择本地上传文件</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5.</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是否上架</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单选钮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是</w:t>
            </w:r>
            <w:r>
              <w:rPr>
                <w:rFonts w:ascii="Times New Roman" w:hAnsi="Times New Roman" w:hint="eastAsia"/>
                <w:sz w:val="21"/>
                <w:szCs w:val="21"/>
              </w:rPr>
              <w:t>/</w:t>
            </w:r>
            <w:r>
              <w:rPr>
                <w:rFonts w:ascii="Times New Roman" w:hAnsi="Times New Roman" w:hint="eastAsia"/>
                <w:sz w:val="21"/>
                <w:szCs w:val="21"/>
              </w:rPr>
              <w:t>否</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6.</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附属数据</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积分</w:t>
            </w:r>
            <w:r>
              <w:rPr>
                <w:rFonts w:ascii="Times New Roman" w:hAnsi="Times New Roman" w:hint="eastAsia"/>
                <w:sz w:val="21"/>
                <w:szCs w:val="21"/>
              </w:rPr>
              <w:t>/</w:t>
            </w:r>
            <w:r>
              <w:rPr>
                <w:rFonts w:ascii="Times New Roman" w:hAnsi="Times New Roman" w:hint="eastAsia"/>
                <w:sz w:val="21"/>
                <w:szCs w:val="21"/>
              </w:rPr>
              <w:t>排序</w:t>
            </w:r>
            <w:r>
              <w:rPr>
                <w:rFonts w:ascii="Times New Roman" w:hAnsi="Times New Roman" w:hint="eastAsia"/>
                <w:sz w:val="21"/>
                <w:szCs w:val="21"/>
              </w:rPr>
              <w:t>/</w:t>
            </w:r>
            <w:r>
              <w:rPr>
                <w:rFonts w:ascii="Times New Roman" w:hAnsi="Times New Roman" w:hint="eastAsia"/>
                <w:sz w:val="21"/>
                <w:szCs w:val="21"/>
              </w:rPr>
              <w:t>计量单位</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7.</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基本数据</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商品编号</w:t>
            </w:r>
            <w:r>
              <w:rPr>
                <w:rFonts w:ascii="Times New Roman" w:hAnsi="Times New Roman" w:hint="eastAsia"/>
                <w:sz w:val="21"/>
                <w:szCs w:val="21"/>
              </w:rPr>
              <w:t>/</w:t>
            </w:r>
            <w:r>
              <w:rPr>
                <w:rFonts w:ascii="Times New Roman" w:hAnsi="Times New Roman" w:hint="eastAsia"/>
                <w:sz w:val="21"/>
                <w:szCs w:val="21"/>
              </w:rPr>
              <w:t>原始库存</w:t>
            </w:r>
            <w:r>
              <w:rPr>
                <w:rFonts w:ascii="Times New Roman" w:hAnsi="Times New Roman" w:hint="eastAsia"/>
                <w:sz w:val="21"/>
                <w:szCs w:val="21"/>
              </w:rPr>
              <w:t>/</w:t>
            </w:r>
            <w:r>
              <w:rPr>
                <w:rFonts w:ascii="Times New Roman" w:hAnsi="Times New Roman" w:hint="eastAsia"/>
                <w:sz w:val="21"/>
                <w:szCs w:val="21"/>
              </w:rPr>
              <w:t>当前库存</w:t>
            </w:r>
            <w:r>
              <w:rPr>
                <w:rFonts w:ascii="Times New Roman" w:hAnsi="Times New Roman" w:hint="eastAsia"/>
                <w:sz w:val="21"/>
                <w:szCs w:val="21"/>
              </w:rPr>
              <w:t>/</w:t>
            </w:r>
            <w:r>
              <w:rPr>
                <w:rFonts w:ascii="Times New Roman" w:hAnsi="Times New Roman" w:hint="eastAsia"/>
                <w:sz w:val="21"/>
                <w:szCs w:val="21"/>
              </w:rPr>
              <w:t>市场价格</w:t>
            </w:r>
            <w:r>
              <w:rPr>
                <w:rFonts w:ascii="Times New Roman" w:hAnsi="Times New Roman" w:hint="eastAsia"/>
                <w:sz w:val="21"/>
                <w:szCs w:val="21"/>
              </w:rPr>
              <w:t>/</w:t>
            </w:r>
            <w:r>
              <w:rPr>
                <w:rFonts w:ascii="Times New Roman" w:hAnsi="Times New Roman" w:hint="eastAsia"/>
                <w:sz w:val="21"/>
                <w:szCs w:val="21"/>
              </w:rPr>
              <w:t>商城价格</w:t>
            </w:r>
            <w:r>
              <w:rPr>
                <w:rFonts w:ascii="Times New Roman" w:hAnsi="Times New Roman" w:hint="eastAsia"/>
                <w:sz w:val="21"/>
                <w:szCs w:val="21"/>
              </w:rPr>
              <w:t>/</w:t>
            </w:r>
            <w:r>
              <w:rPr>
                <w:rFonts w:ascii="Times New Roman" w:hAnsi="Times New Roman" w:hint="eastAsia"/>
                <w:sz w:val="21"/>
                <w:szCs w:val="21"/>
              </w:rPr>
              <w:t>重量</w:t>
            </w:r>
            <w:r>
              <w:rPr>
                <w:rFonts w:ascii="Times New Roman" w:hAnsi="Times New Roman" w:hint="eastAsia"/>
                <w:sz w:val="21"/>
                <w:szCs w:val="21"/>
              </w:rPr>
              <w:t>/</w:t>
            </w:r>
            <w:r>
              <w:rPr>
                <w:rFonts w:ascii="Times New Roman" w:hAnsi="Times New Roman" w:hint="eastAsia"/>
                <w:sz w:val="21"/>
                <w:szCs w:val="21"/>
              </w:rPr>
              <w:t>单位</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8.</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物流</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下拉列表</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始发地：省</w:t>
            </w:r>
            <w:r>
              <w:rPr>
                <w:rFonts w:ascii="Times New Roman" w:hAnsi="Times New Roman" w:hint="eastAsia"/>
                <w:sz w:val="21"/>
                <w:szCs w:val="21"/>
              </w:rPr>
              <w:t>/</w:t>
            </w:r>
            <w:r>
              <w:rPr>
                <w:rFonts w:ascii="Times New Roman" w:hAnsi="Times New Roman" w:hint="eastAsia"/>
                <w:sz w:val="21"/>
                <w:szCs w:val="21"/>
              </w:rPr>
              <w:t>市</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9.</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运费</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10.</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是否均价</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均价</w:t>
            </w:r>
            <w:r>
              <w:rPr>
                <w:rFonts w:ascii="Times New Roman" w:hAnsi="Times New Roman" w:hint="eastAsia"/>
                <w:sz w:val="21"/>
                <w:szCs w:val="21"/>
              </w:rPr>
              <w:t>/</w:t>
            </w:r>
            <w:r>
              <w:rPr>
                <w:rFonts w:ascii="Times New Roman" w:hAnsi="Times New Roman" w:hint="eastAsia"/>
                <w:sz w:val="21"/>
                <w:szCs w:val="21"/>
              </w:rPr>
              <w:t>分档</w:t>
            </w:r>
          </w:p>
        </w:tc>
      </w:tr>
      <w:tr w:rsidR="006B7402" w:rsidTr="0061150B">
        <w:tc>
          <w:tcPr>
            <w:tcW w:w="9747" w:type="dxa"/>
            <w:gridSpan w:val="7"/>
          </w:tcPr>
          <w:p w:rsidR="006B7402" w:rsidRDefault="006B7402" w:rsidP="0061150B">
            <w:pPr>
              <w:pStyle w:val="a7"/>
              <w:rPr>
                <w:rFonts w:ascii="Times New Roman" w:hAnsi="Times New Roman"/>
                <w:sz w:val="21"/>
                <w:szCs w:val="21"/>
              </w:rPr>
            </w:pPr>
            <w:r>
              <w:rPr>
                <w:rFonts w:ascii="Times New Roman" w:hAnsi="Times New Roman" w:hint="eastAsia"/>
                <w:sz w:val="21"/>
                <w:szCs w:val="21"/>
              </w:rPr>
              <w:t>分档说明：价格分档最多只能分三个档次</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11.</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分</w:t>
            </w:r>
            <w:r>
              <w:rPr>
                <w:rFonts w:ascii="Times New Roman" w:hAnsi="Times New Roman" w:hint="eastAsia"/>
                <w:sz w:val="21"/>
                <w:szCs w:val="21"/>
              </w:rPr>
              <w:t>_</w:t>
            </w:r>
            <w:r>
              <w:rPr>
                <w:rFonts w:ascii="Times New Roman" w:hAnsi="Times New Roman" w:hint="eastAsia"/>
                <w:sz w:val="21"/>
                <w:szCs w:val="21"/>
              </w:rPr>
              <w:t>档</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9747" w:type="dxa"/>
            <w:gridSpan w:val="7"/>
          </w:tcPr>
          <w:p w:rsidR="006B7402" w:rsidRDefault="006B7402" w:rsidP="0061150B">
            <w:pPr>
              <w:pStyle w:val="a7"/>
              <w:rPr>
                <w:rFonts w:ascii="Times New Roman" w:hAnsi="Times New Roman"/>
                <w:sz w:val="21"/>
                <w:szCs w:val="21"/>
              </w:rPr>
            </w:pPr>
            <w:r>
              <w:rPr>
                <w:rFonts w:hint="eastAsia"/>
                <w:sz w:val="21"/>
                <w:szCs w:val="21"/>
              </w:rPr>
              <w:t>分档：起订量</w:t>
            </w:r>
            <w:r>
              <w:rPr>
                <w:rFonts w:hint="eastAsia"/>
                <w:sz w:val="21"/>
                <w:szCs w:val="21"/>
              </w:rPr>
              <w:t xml:space="preserve">__ </w:t>
            </w:r>
            <w:r>
              <w:rPr>
                <w:rFonts w:hint="eastAsia"/>
                <w:sz w:val="21"/>
                <w:szCs w:val="21"/>
              </w:rPr>
              <w:t>至最大量</w:t>
            </w:r>
            <w:r>
              <w:rPr>
                <w:rFonts w:hint="eastAsia"/>
                <w:sz w:val="21"/>
                <w:szCs w:val="21"/>
              </w:rPr>
              <w:t>__</w:t>
            </w:r>
            <w:r>
              <w:rPr>
                <w:rFonts w:hint="eastAsia"/>
                <w:sz w:val="21"/>
                <w:szCs w:val="21"/>
              </w:rPr>
              <w:t>：价格</w:t>
            </w:r>
            <w:r>
              <w:rPr>
                <w:rFonts w:hint="eastAsia"/>
                <w:sz w:val="21"/>
                <w:szCs w:val="21"/>
              </w:rPr>
              <w:t>__</w:t>
            </w:r>
            <w:r>
              <w:rPr>
                <w:rFonts w:hint="eastAsia"/>
                <w:sz w:val="21"/>
                <w:szCs w:val="21"/>
              </w:rPr>
              <w:t>（由文本框进行输入设置）</w:t>
            </w:r>
          </w:p>
        </w:tc>
      </w:tr>
      <w:tr w:rsidR="006B7402" w:rsidTr="0061150B">
        <w:tc>
          <w:tcPr>
            <w:tcW w:w="675" w:type="dxa"/>
          </w:tcPr>
          <w:p w:rsidR="006B7402" w:rsidRPr="00364DC1" w:rsidRDefault="006B7402" w:rsidP="0061150B">
            <w:pPr>
              <w:spacing w:line="240" w:lineRule="auto"/>
              <w:ind w:firstLine="0"/>
              <w:rPr>
                <w:sz w:val="21"/>
                <w:szCs w:val="21"/>
              </w:rPr>
            </w:pPr>
            <w:r>
              <w:rPr>
                <w:rFonts w:hint="eastAsia"/>
                <w:sz w:val="21"/>
                <w:szCs w:val="21"/>
              </w:rPr>
              <w:t>12.</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添加规格</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13.</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属性</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14.</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添加属性</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商品属性</w:t>
            </w:r>
            <w:r>
              <w:rPr>
                <w:rFonts w:ascii="Times New Roman" w:hAnsi="Times New Roman" w:hint="eastAsia"/>
                <w:sz w:val="21"/>
                <w:szCs w:val="21"/>
              </w:rPr>
              <w:t>/</w:t>
            </w:r>
            <w:r>
              <w:rPr>
                <w:rFonts w:ascii="Times New Roman" w:hAnsi="Times New Roman" w:hint="eastAsia"/>
                <w:sz w:val="21"/>
                <w:szCs w:val="21"/>
              </w:rPr>
              <w:t>商品属性值</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15.</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删除属性</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16.</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促销</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单选钮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是否促销：是</w:t>
            </w:r>
            <w:r>
              <w:rPr>
                <w:rFonts w:ascii="Times New Roman" w:hAnsi="Times New Roman" w:hint="eastAsia"/>
                <w:sz w:val="21"/>
                <w:szCs w:val="21"/>
              </w:rPr>
              <w:t>/</w:t>
            </w:r>
            <w:r>
              <w:rPr>
                <w:rFonts w:ascii="Times New Roman" w:hAnsi="Times New Roman" w:hint="eastAsia"/>
                <w:sz w:val="21"/>
                <w:szCs w:val="21"/>
              </w:rPr>
              <w:t>否</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17.</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选择自定义分类</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单选钮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lastRenderedPageBreak/>
              <w:t>18.</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商品类型</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下拉列表</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默认“通用分类”</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19.</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缩略图</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选择文件</w:t>
            </w:r>
            <w:r>
              <w:rPr>
                <w:rFonts w:ascii="Times New Roman" w:hAnsi="Times New Roman" w:hint="eastAsia"/>
                <w:sz w:val="21"/>
                <w:szCs w:val="21"/>
              </w:rPr>
              <w:t>/</w:t>
            </w:r>
            <w:r>
              <w:rPr>
                <w:rFonts w:ascii="Times New Roman" w:hAnsi="Times New Roman" w:hint="eastAsia"/>
                <w:sz w:val="21"/>
                <w:szCs w:val="21"/>
              </w:rPr>
              <w:t>一键生成缩略图（至少</w:t>
            </w:r>
            <w:r>
              <w:rPr>
                <w:rFonts w:ascii="Times New Roman" w:hAnsi="Times New Roman" w:hint="eastAsia"/>
                <w:sz w:val="21"/>
                <w:szCs w:val="21"/>
              </w:rPr>
              <w:t>300*300</w:t>
            </w:r>
            <w:r>
              <w:rPr>
                <w:rFonts w:ascii="Times New Roman" w:hAnsi="Times New Roman" w:hint="eastAsia"/>
                <w:sz w:val="21"/>
                <w:szCs w:val="21"/>
              </w:rPr>
              <w:t>大小）</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20.</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商品相册</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选择文件上传，最多可上传</w:t>
            </w:r>
            <w:r>
              <w:rPr>
                <w:rFonts w:ascii="Times New Roman" w:hAnsi="Times New Roman" w:hint="eastAsia"/>
                <w:sz w:val="21"/>
                <w:szCs w:val="21"/>
              </w:rPr>
              <w:t>5</w:t>
            </w:r>
            <w:r>
              <w:rPr>
                <w:rFonts w:ascii="Times New Roman" w:hAnsi="Times New Roman" w:hint="eastAsia"/>
                <w:sz w:val="21"/>
                <w:szCs w:val="21"/>
              </w:rPr>
              <w:t>张，至少</w:t>
            </w:r>
            <w:r>
              <w:rPr>
                <w:rFonts w:ascii="Times New Roman" w:hAnsi="Times New Roman" w:hint="eastAsia"/>
                <w:sz w:val="21"/>
                <w:szCs w:val="21"/>
              </w:rPr>
              <w:t>700*700px</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21</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支付方式</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复选框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分期支付、混合支付。</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22</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是否共享</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单选按钮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商品发布渠道选择。</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23</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发布商品</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bl>
    <w:p w:rsidR="006B7402" w:rsidRDefault="006B7402" w:rsidP="008B4BF2">
      <w:pPr>
        <w:numPr>
          <w:ilvl w:val="0"/>
          <w:numId w:val="155"/>
        </w:numPr>
      </w:pPr>
      <w:r>
        <w:rPr>
          <w:rFonts w:hint="eastAsia"/>
        </w:rPr>
        <w:t>添加商品描述页面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1.</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简介</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文本域</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2.</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产品描述</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文本域</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支持</w:t>
            </w:r>
            <w:r>
              <w:rPr>
                <w:rFonts w:ascii="Times New Roman" w:hAnsi="Times New Roman" w:hint="eastAsia"/>
                <w:sz w:val="21"/>
                <w:szCs w:val="21"/>
              </w:rPr>
              <w:t>word</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3.</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发布商品</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bl>
    <w:p w:rsidR="006B7402" w:rsidRDefault="006B7402" w:rsidP="008B4BF2">
      <w:pPr>
        <w:numPr>
          <w:ilvl w:val="0"/>
          <w:numId w:val="155"/>
        </w:numPr>
      </w:pPr>
      <w:r>
        <w:rPr>
          <w:rFonts w:hint="eastAsia"/>
        </w:rPr>
        <w:t>添加营销选项页面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1.</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SEO</w:t>
            </w:r>
            <w:r>
              <w:rPr>
                <w:rFonts w:ascii="Times New Roman" w:hAnsi="Times New Roman" w:hint="eastAsia"/>
                <w:sz w:val="21"/>
                <w:szCs w:val="21"/>
              </w:rPr>
              <w:t>标题</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2.</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SEO</w:t>
            </w:r>
            <w:r>
              <w:rPr>
                <w:rFonts w:ascii="Times New Roman" w:hAnsi="Times New Roman" w:hint="eastAsia"/>
                <w:sz w:val="21"/>
                <w:szCs w:val="21"/>
              </w:rPr>
              <w:t>关键字</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3.</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SEO</w:t>
            </w:r>
            <w:r>
              <w:rPr>
                <w:rFonts w:ascii="Times New Roman" w:hAnsi="Times New Roman" w:hint="eastAsia"/>
                <w:sz w:val="21"/>
                <w:szCs w:val="21"/>
              </w:rPr>
              <w:t>描述</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文本域</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4.</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SEO</w:t>
            </w:r>
            <w:r>
              <w:rPr>
                <w:rFonts w:ascii="Times New Roman" w:hAnsi="Times New Roman" w:hint="eastAsia"/>
                <w:sz w:val="21"/>
                <w:szCs w:val="21"/>
              </w:rPr>
              <w:t>介绍说明</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5.</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发布商品</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bl>
    <w:p w:rsidR="006B7402" w:rsidRDefault="006B7402" w:rsidP="008B4BF2">
      <w:pPr>
        <w:numPr>
          <w:ilvl w:val="0"/>
          <w:numId w:val="155"/>
        </w:numPr>
      </w:pPr>
      <w:r>
        <w:rPr>
          <w:rFonts w:hint="eastAsia"/>
        </w:rPr>
        <w:t>添加商品关联页面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1.</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选择分类</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下拉列表</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2.</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选择品牌</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下拉列表</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3.</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选择类型</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多选钮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促销</w:t>
            </w:r>
            <w:r>
              <w:rPr>
                <w:rFonts w:ascii="Times New Roman" w:hAnsi="Times New Roman" w:hint="eastAsia"/>
                <w:sz w:val="21"/>
                <w:szCs w:val="21"/>
              </w:rPr>
              <w:t>/</w:t>
            </w:r>
            <w:r>
              <w:rPr>
                <w:rFonts w:ascii="Times New Roman" w:hAnsi="Times New Roman" w:hint="eastAsia"/>
                <w:sz w:val="21"/>
                <w:szCs w:val="21"/>
              </w:rPr>
              <w:t>新品</w:t>
            </w:r>
            <w:r>
              <w:rPr>
                <w:rFonts w:ascii="Times New Roman" w:hAnsi="Times New Roman" w:hint="eastAsia"/>
                <w:sz w:val="21"/>
                <w:szCs w:val="21"/>
              </w:rPr>
              <w:t>/</w:t>
            </w:r>
            <w:r>
              <w:rPr>
                <w:rFonts w:ascii="Times New Roman" w:hAnsi="Times New Roman" w:hint="eastAsia"/>
                <w:sz w:val="21"/>
                <w:szCs w:val="21"/>
              </w:rPr>
              <w:t>热销</w:t>
            </w:r>
            <w:r>
              <w:rPr>
                <w:rFonts w:ascii="Times New Roman" w:hAnsi="Times New Roman" w:hint="eastAsia"/>
                <w:sz w:val="21"/>
                <w:szCs w:val="21"/>
              </w:rPr>
              <w:t>/</w:t>
            </w:r>
            <w:r>
              <w:rPr>
                <w:rFonts w:ascii="Times New Roman" w:hAnsi="Times New Roman" w:hint="eastAsia"/>
                <w:sz w:val="21"/>
                <w:szCs w:val="21"/>
              </w:rPr>
              <w:t>推荐</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4.</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选择商品</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5.</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开始匹配</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6.</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匹配商品</w:t>
            </w:r>
          </w:p>
        </w:tc>
        <w:tc>
          <w:tcPr>
            <w:tcW w:w="1275" w:type="dxa"/>
          </w:tcPr>
          <w:p w:rsidR="006B7402" w:rsidRDefault="006B7402" w:rsidP="0061150B">
            <w:pPr>
              <w:pStyle w:val="a7"/>
              <w:rPr>
                <w:rFonts w:ascii="Times New Roman" w:hAnsi="Times New Roman"/>
                <w:sz w:val="21"/>
                <w:szCs w:val="21"/>
              </w:rPr>
            </w:pP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7.</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已匹配商品</w:t>
            </w:r>
          </w:p>
        </w:tc>
        <w:tc>
          <w:tcPr>
            <w:tcW w:w="1275" w:type="dxa"/>
          </w:tcPr>
          <w:p w:rsidR="006B7402" w:rsidRDefault="006B7402" w:rsidP="0061150B">
            <w:pPr>
              <w:pStyle w:val="a7"/>
              <w:rPr>
                <w:rFonts w:ascii="Times New Roman" w:hAnsi="Times New Roman"/>
                <w:sz w:val="21"/>
                <w:szCs w:val="21"/>
              </w:rPr>
            </w:pP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8.</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发布商品</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bl>
    <w:p w:rsidR="006B7402" w:rsidRDefault="006B7402" w:rsidP="006B7402">
      <w:pPr>
        <w:ind w:right="240"/>
      </w:pPr>
    </w:p>
    <w:p w:rsidR="006B7402" w:rsidRPr="00474D44" w:rsidRDefault="006B7402" w:rsidP="006B7402">
      <w:pPr>
        <w:pStyle w:val="4"/>
        <w:ind w:right="240"/>
      </w:pPr>
      <w:r w:rsidRPr="00474D44">
        <w:rPr>
          <w:rFonts w:hint="eastAsia"/>
        </w:rPr>
        <w:t>出售中的商品</w:t>
      </w:r>
    </w:p>
    <w:p w:rsidR="006B7402" w:rsidRDefault="006B7402" w:rsidP="006B7402">
      <w:pPr>
        <w:pStyle w:val="5"/>
        <w:ind w:left="142" w:right="240"/>
      </w:pPr>
      <w:r>
        <w:t>功能描述</w:t>
      </w:r>
    </w:p>
    <w:p w:rsidR="006B7402" w:rsidRPr="00331FC7" w:rsidRDefault="006B7402" w:rsidP="006B7402">
      <w:pPr>
        <w:ind w:right="240"/>
      </w:pPr>
      <w:r w:rsidRPr="00331FC7">
        <w:rPr>
          <w:rFonts w:hint="eastAsia"/>
        </w:rPr>
        <w:lastRenderedPageBreak/>
        <w:t>商家上架在售的商品列表，可以快速筛选商品、编辑商品、批量操作商品包邮等</w:t>
      </w:r>
      <w:r>
        <w:rPr>
          <w:rFonts w:hint="eastAsia"/>
        </w:rPr>
        <w:t>。</w:t>
      </w:r>
    </w:p>
    <w:p w:rsidR="006B7402" w:rsidRDefault="006B7402" w:rsidP="006B7402">
      <w:pPr>
        <w:pStyle w:val="5"/>
        <w:ind w:left="142" w:right="240"/>
      </w:pPr>
      <w:r>
        <w:rPr>
          <w:rFonts w:hint="eastAsia"/>
        </w:rPr>
        <w:t>业务流程</w:t>
      </w:r>
    </w:p>
    <w:p w:rsidR="006B7402" w:rsidRPr="000C3220" w:rsidRDefault="006B7402" w:rsidP="006B7402">
      <w:r>
        <w:rPr>
          <w:rFonts w:hint="eastAsia"/>
        </w:rPr>
        <w:t>商户登录商户中心，进入商户后台管理：商品</w:t>
      </w:r>
      <w:r>
        <w:t>—</w:t>
      </w:r>
      <w:r>
        <w:rPr>
          <w:rFonts w:hint="eastAsia"/>
        </w:rPr>
        <w:t>出售中的商品。</w:t>
      </w:r>
    </w:p>
    <w:p w:rsidR="006B7402" w:rsidRDefault="006B7402" w:rsidP="006B7402">
      <w:pPr>
        <w:pStyle w:val="5"/>
        <w:ind w:left="142" w:right="240"/>
      </w:pPr>
      <w:r>
        <w:rPr>
          <w:rFonts w:hint="eastAsia"/>
        </w:rPr>
        <w:t>业务规则</w:t>
      </w:r>
    </w:p>
    <w:p w:rsidR="006B7402" w:rsidRPr="00231823" w:rsidRDefault="006B7402" w:rsidP="006B7402">
      <w:r>
        <w:rPr>
          <w:rFonts w:hint="eastAsia"/>
        </w:rPr>
        <w:t>无。</w:t>
      </w: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1.</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选择</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2.</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产品名称</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超链接可至产品详情页面</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3.</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产品图片</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4.</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产品价格</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5.</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是否上架</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6.</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产品数量</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7.</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发布时间</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8.</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销售总额</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9.</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操作管理</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编辑</w:t>
            </w:r>
            <w:r>
              <w:rPr>
                <w:rFonts w:ascii="Times New Roman" w:hAnsi="Times New Roman" w:hint="eastAsia"/>
                <w:sz w:val="21"/>
                <w:szCs w:val="21"/>
              </w:rPr>
              <w:t>/</w:t>
            </w:r>
            <w:r>
              <w:rPr>
                <w:rFonts w:ascii="Times New Roman" w:hAnsi="Times New Roman" w:hint="eastAsia"/>
                <w:sz w:val="21"/>
                <w:szCs w:val="21"/>
              </w:rPr>
              <w:t>删除（编辑进入添加商品信息页面进行商品详情编辑）</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10.</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缺货通知</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超链接</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查看</w:t>
            </w:r>
          </w:p>
        </w:tc>
      </w:tr>
    </w:tbl>
    <w:p w:rsidR="006B7402" w:rsidRDefault="006B7402" w:rsidP="006B7402">
      <w:pPr>
        <w:ind w:right="240"/>
      </w:pPr>
    </w:p>
    <w:p w:rsidR="006B7402" w:rsidRPr="00474D44" w:rsidRDefault="006B7402" w:rsidP="006B7402">
      <w:pPr>
        <w:pStyle w:val="4"/>
        <w:ind w:right="240"/>
      </w:pPr>
      <w:r w:rsidRPr="00474D44">
        <w:rPr>
          <w:rFonts w:hint="eastAsia"/>
        </w:rPr>
        <w:t>仓库中的商品</w:t>
      </w:r>
    </w:p>
    <w:p w:rsidR="006B7402" w:rsidRDefault="006B7402" w:rsidP="006B7402">
      <w:pPr>
        <w:pStyle w:val="5"/>
        <w:ind w:left="142" w:right="240"/>
      </w:pPr>
      <w:r>
        <w:t>功能描述</w:t>
      </w:r>
    </w:p>
    <w:p w:rsidR="006B7402" w:rsidRPr="00331FC7" w:rsidRDefault="006B7402" w:rsidP="006B7402">
      <w:pPr>
        <w:ind w:right="240"/>
      </w:pPr>
      <w:r w:rsidRPr="00331FC7">
        <w:rPr>
          <w:rFonts w:hint="eastAsia"/>
        </w:rPr>
        <w:t>商家</w:t>
      </w:r>
      <w:r>
        <w:rPr>
          <w:rFonts w:hint="eastAsia"/>
        </w:rPr>
        <w:t>未审核或</w:t>
      </w:r>
      <w:r w:rsidRPr="00331FC7">
        <w:rPr>
          <w:rFonts w:hint="eastAsia"/>
        </w:rPr>
        <w:t>下架的商品列表。</w:t>
      </w:r>
    </w:p>
    <w:p w:rsidR="006B7402" w:rsidRDefault="006B7402" w:rsidP="006B7402">
      <w:pPr>
        <w:pStyle w:val="5"/>
        <w:ind w:left="142" w:right="240"/>
      </w:pPr>
      <w:r>
        <w:rPr>
          <w:rFonts w:hint="eastAsia"/>
        </w:rPr>
        <w:t>业务流程</w:t>
      </w:r>
    </w:p>
    <w:p w:rsidR="006B7402" w:rsidRPr="00424BE0" w:rsidRDefault="006B7402" w:rsidP="006B7402">
      <w:r>
        <w:rPr>
          <w:rFonts w:hint="eastAsia"/>
        </w:rPr>
        <w:t>商户登录商户中心，进入商户后台管理：商品</w:t>
      </w:r>
      <w:r>
        <w:t>—</w:t>
      </w:r>
      <w:r>
        <w:rPr>
          <w:rFonts w:hint="eastAsia"/>
        </w:rPr>
        <w:t>仓库中的商品。</w:t>
      </w:r>
    </w:p>
    <w:p w:rsidR="006B7402" w:rsidRDefault="006B7402" w:rsidP="006B7402">
      <w:pPr>
        <w:pStyle w:val="5"/>
        <w:ind w:left="142" w:right="240"/>
      </w:pPr>
      <w:r>
        <w:rPr>
          <w:rFonts w:hint="eastAsia"/>
        </w:rPr>
        <w:t>业务规则</w:t>
      </w:r>
    </w:p>
    <w:p w:rsidR="006B7402" w:rsidRPr="00A23885" w:rsidRDefault="006B7402" w:rsidP="006B7402">
      <w:r>
        <w:rPr>
          <w:rFonts w:hint="eastAsia"/>
        </w:rPr>
        <w:t>无。</w:t>
      </w: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firstLine="0"/>
              <w:rPr>
                <w:b/>
                <w:color w:val="000000"/>
                <w:sz w:val="21"/>
                <w:szCs w:val="21"/>
              </w:rPr>
            </w:pPr>
            <w:r>
              <w:rPr>
                <w:b/>
                <w:color w:val="000000"/>
                <w:sz w:val="21"/>
                <w:szCs w:val="21"/>
              </w:rPr>
              <w:lastRenderedPageBreak/>
              <w:t>序号</w:t>
            </w:r>
          </w:p>
        </w:tc>
        <w:tc>
          <w:tcPr>
            <w:tcW w:w="1701" w:type="dxa"/>
            <w:shd w:val="clear" w:color="auto" w:fill="FFCC99"/>
            <w:vAlign w:val="center"/>
          </w:tcPr>
          <w:p w:rsidR="006B7402" w:rsidRDefault="006B7402" w:rsidP="0061150B">
            <w:pPr>
              <w:ind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1.</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选择</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2.</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产品名称</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超链接可至产品详情页面</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3.</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产品图片</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4.</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产品价格</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6.</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库存</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7.</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发布时间</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8.</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总销量</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9.</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操作管理</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编辑</w:t>
            </w:r>
            <w:r>
              <w:rPr>
                <w:rFonts w:ascii="Times New Roman" w:hAnsi="Times New Roman" w:hint="eastAsia"/>
                <w:sz w:val="21"/>
                <w:szCs w:val="21"/>
              </w:rPr>
              <w:t>/</w:t>
            </w:r>
            <w:r>
              <w:rPr>
                <w:rFonts w:ascii="Times New Roman" w:hAnsi="Times New Roman" w:hint="eastAsia"/>
                <w:sz w:val="21"/>
                <w:szCs w:val="21"/>
              </w:rPr>
              <w:t>删除（编辑进入添加商品信息页面进行商品详情编辑）</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10</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上架</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bl>
    <w:p w:rsidR="006B7402" w:rsidRDefault="006B7402" w:rsidP="006B7402">
      <w:pPr>
        <w:pStyle w:val="4"/>
      </w:pPr>
      <w:r>
        <w:rPr>
          <w:rFonts w:hint="eastAsia"/>
        </w:rPr>
        <w:t>缺货记录</w:t>
      </w:r>
    </w:p>
    <w:p w:rsidR="006B7402" w:rsidRDefault="006B7402" w:rsidP="006B7402">
      <w:pPr>
        <w:pStyle w:val="5"/>
        <w:ind w:left="142"/>
      </w:pPr>
      <w:r>
        <w:rPr>
          <w:rFonts w:hint="eastAsia"/>
        </w:rPr>
        <w:t>功能描述</w:t>
      </w:r>
    </w:p>
    <w:p w:rsidR="006B7402" w:rsidRPr="00605FB8" w:rsidRDefault="006B7402" w:rsidP="006B7402">
      <w:r>
        <w:rPr>
          <w:rFonts w:hint="eastAsia"/>
        </w:rPr>
        <w:t>商家可以查看会员缺货申请记录。</w:t>
      </w:r>
    </w:p>
    <w:p w:rsidR="006B7402" w:rsidRDefault="006B7402" w:rsidP="006B7402">
      <w:pPr>
        <w:pStyle w:val="5"/>
        <w:ind w:left="142"/>
      </w:pPr>
      <w:r>
        <w:rPr>
          <w:rFonts w:hint="eastAsia"/>
        </w:rPr>
        <w:t>业务流程</w:t>
      </w:r>
    </w:p>
    <w:p w:rsidR="006B7402" w:rsidRDefault="006B7402" w:rsidP="008B4BF2">
      <w:pPr>
        <w:pStyle w:val="af8"/>
        <w:numPr>
          <w:ilvl w:val="0"/>
          <w:numId w:val="156"/>
        </w:numPr>
        <w:ind w:leftChars="0" w:right="240" w:firstLineChars="0"/>
      </w:pPr>
      <w:r>
        <w:rPr>
          <w:rFonts w:hint="eastAsia"/>
        </w:rPr>
        <w:t>登录商户中心；</w:t>
      </w:r>
    </w:p>
    <w:p w:rsidR="006B7402" w:rsidRDefault="006B7402" w:rsidP="008B4BF2">
      <w:pPr>
        <w:pStyle w:val="af8"/>
        <w:numPr>
          <w:ilvl w:val="0"/>
          <w:numId w:val="156"/>
        </w:numPr>
        <w:ind w:leftChars="0" w:right="240" w:firstLineChars="0"/>
      </w:pPr>
      <w:r>
        <w:rPr>
          <w:rFonts w:hint="eastAsia"/>
        </w:rPr>
        <w:t>选择“商品”模块；</w:t>
      </w:r>
    </w:p>
    <w:p w:rsidR="006B7402" w:rsidRPr="009122BD" w:rsidRDefault="006B7402" w:rsidP="008B4BF2">
      <w:pPr>
        <w:pStyle w:val="af8"/>
        <w:numPr>
          <w:ilvl w:val="0"/>
          <w:numId w:val="156"/>
        </w:numPr>
        <w:ind w:leftChars="0" w:right="240" w:firstLineChars="0"/>
      </w:pPr>
      <w:r>
        <w:rPr>
          <w:rFonts w:hint="eastAsia"/>
        </w:rPr>
        <w:t>进入“缺货记录”。</w:t>
      </w:r>
    </w:p>
    <w:p w:rsidR="006B7402" w:rsidRDefault="006B7402" w:rsidP="006B7402">
      <w:pPr>
        <w:pStyle w:val="5"/>
        <w:ind w:left="142"/>
      </w:pPr>
      <w:r>
        <w:rPr>
          <w:rFonts w:hint="eastAsia"/>
        </w:rPr>
        <w:t>业务规则</w:t>
      </w:r>
    </w:p>
    <w:p w:rsidR="006B7402" w:rsidRDefault="006B7402" w:rsidP="008B4BF2">
      <w:pPr>
        <w:pStyle w:val="af8"/>
        <w:numPr>
          <w:ilvl w:val="0"/>
          <w:numId w:val="157"/>
        </w:numPr>
        <w:ind w:leftChars="0" w:right="240" w:firstLineChars="0"/>
      </w:pPr>
      <w:r>
        <w:rPr>
          <w:rFonts w:hint="eastAsia"/>
        </w:rPr>
        <w:t>支持商品有货时，通过邮件、短信、手机客户端通知客户；</w:t>
      </w:r>
    </w:p>
    <w:p w:rsidR="006B7402" w:rsidRPr="00CF2229" w:rsidRDefault="006B7402" w:rsidP="008B4BF2">
      <w:pPr>
        <w:pStyle w:val="af8"/>
        <w:numPr>
          <w:ilvl w:val="0"/>
          <w:numId w:val="157"/>
        </w:numPr>
        <w:ind w:leftChars="0" w:right="240" w:firstLineChars="0"/>
      </w:pPr>
      <w:r>
        <w:rPr>
          <w:rFonts w:hint="eastAsia"/>
        </w:rPr>
        <w:t>支持根据商品状态（全部、有货、缺货）、商品名称搜索商品。</w:t>
      </w:r>
    </w:p>
    <w:p w:rsidR="006B7402" w:rsidRDefault="006B7402" w:rsidP="006B7402">
      <w:pPr>
        <w:pStyle w:val="5"/>
        <w:ind w:left="142"/>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1.</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图片</w:t>
            </w:r>
            <w:r>
              <w:rPr>
                <w:rFonts w:ascii="Times New Roman" w:hAnsi="Times New Roman" w:hint="eastAsia"/>
                <w:sz w:val="21"/>
                <w:szCs w:val="21"/>
              </w:rPr>
              <w:t>+</w:t>
            </w: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商品信息包括：商品图片、商品名称、商品规格。点击“商品图片、商品名称”进入商品详情。</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lastRenderedPageBreak/>
              <w:t>2.</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会员账户</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3</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时间</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年月日时分秒。</w:t>
            </w:r>
          </w:p>
        </w:tc>
      </w:tr>
      <w:tr w:rsidR="006B7402" w:rsidTr="0061150B">
        <w:tc>
          <w:tcPr>
            <w:tcW w:w="675" w:type="dxa"/>
          </w:tcPr>
          <w:p w:rsidR="006B7402" w:rsidRDefault="006B7402" w:rsidP="0061150B">
            <w:pPr>
              <w:spacing w:line="240" w:lineRule="auto"/>
              <w:ind w:firstLine="0"/>
              <w:rPr>
                <w:sz w:val="21"/>
                <w:szCs w:val="21"/>
              </w:rPr>
            </w:pPr>
            <w:r>
              <w:rPr>
                <w:rFonts w:hint="eastAsia"/>
                <w:sz w:val="21"/>
                <w:szCs w:val="21"/>
              </w:rPr>
              <w:t>4</w:t>
            </w:r>
          </w:p>
        </w:tc>
        <w:tc>
          <w:tcPr>
            <w:tcW w:w="1701"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商品状态</w:t>
            </w:r>
          </w:p>
        </w:tc>
        <w:tc>
          <w:tcPr>
            <w:tcW w:w="1275"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bl>
    <w:p w:rsidR="006B7402" w:rsidRPr="00156FED" w:rsidRDefault="006B7402" w:rsidP="006B7402"/>
    <w:p w:rsidR="006B7402" w:rsidRPr="00474D44" w:rsidRDefault="006B7402" w:rsidP="006B7402">
      <w:pPr>
        <w:pStyle w:val="3"/>
        <w:ind w:right="240"/>
      </w:pPr>
      <w:bookmarkStart w:id="101" w:name="_Toc446774421"/>
      <w:r w:rsidRPr="00474D44">
        <w:rPr>
          <w:rFonts w:hint="eastAsia"/>
        </w:rPr>
        <w:t>订单物流</w:t>
      </w:r>
      <w:bookmarkEnd w:id="101"/>
    </w:p>
    <w:p w:rsidR="006B7402" w:rsidRPr="00474D44" w:rsidRDefault="006B7402" w:rsidP="006B7402">
      <w:pPr>
        <w:pStyle w:val="4"/>
        <w:ind w:right="240"/>
      </w:pPr>
      <w:r w:rsidRPr="00474D44">
        <w:rPr>
          <w:rFonts w:hint="eastAsia"/>
        </w:rPr>
        <w:t>订单管理</w:t>
      </w:r>
    </w:p>
    <w:p w:rsidR="006B7402" w:rsidRDefault="006B7402" w:rsidP="006B7402">
      <w:pPr>
        <w:pStyle w:val="5"/>
        <w:ind w:left="142" w:right="240"/>
      </w:pPr>
      <w:r>
        <w:t>功能描述</w:t>
      </w:r>
    </w:p>
    <w:p w:rsidR="006B7402" w:rsidRDefault="006B7402" w:rsidP="006B7402">
      <w:pPr>
        <w:ind w:right="240"/>
      </w:pPr>
      <w:r w:rsidRPr="0063519B">
        <w:rPr>
          <w:rFonts w:hint="eastAsia"/>
        </w:rPr>
        <w:t>商家管理自己店铺中的订单，可查看详情，发货、取消订单、确认退款退换货等操作，标识订单类型。</w:t>
      </w:r>
    </w:p>
    <w:p w:rsidR="006B7402" w:rsidRPr="009A75E5" w:rsidRDefault="006B7402" w:rsidP="006B7402">
      <w:pPr>
        <w:ind w:right="240"/>
      </w:pPr>
      <w:r w:rsidRPr="0078411F">
        <w:rPr>
          <w:color w:val="FF0000"/>
          <w:highlight w:val="yellow"/>
        </w:rPr>
        <w:t>支持商家修改订单金额；</w:t>
      </w:r>
      <w:r w:rsidRPr="009A75E5">
        <w:rPr>
          <w:rFonts w:hint="eastAsia"/>
          <w:highlight w:val="magenta"/>
        </w:rPr>
        <w:t>见业务规则</w:t>
      </w:r>
    </w:p>
    <w:p w:rsidR="006B7402" w:rsidRDefault="006B7402" w:rsidP="006B7402">
      <w:pPr>
        <w:pStyle w:val="5"/>
        <w:ind w:left="142" w:right="240"/>
      </w:pPr>
      <w:r>
        <w:rPr>
          <w:rFonts w:hint="eastAsia"/>
        </w:rPr>
        <w:t>业务流程</w:t>
      </w:r>
    </w:p>
    <w:p w:rsidR="006B7402" w:rsidRPr="0078411F" w:rsidRDefault="006B7402" w:rsidP="006B7402"/>
    <w:p w:rsidR="006B7402" w:rsidRDefault="006B7402" w:rsidP="006B7402">
      <w:r>
        <w:object w:dxaOrig="12361" w:dyaOrig="14884">
          <v:shape id="_x0000_i1035" type="#_x0000_t75" style="width:414pt;height:499.2pt" o:ole="">
            <v:imagedata r:id="rId51" o:title=""/>
          </v:shape>
          <o:OLEObject Type="Embed" ProgID="Visio.Drawing.11" ShapeID="_x0000_i1035" DrawAspect="Content" ObjectID="_1525864891" r:id="rId62"/>
        </w:object>
      </w:r>
    </w:p>
    <w:p w:rsidR="006B7402" w:rsidRDefault="006B7402" w:rsidP="006B7402">
      <w:r>
        <w:rPr>
          <w:rFonts w:hint="eastAsia"/>
        </w:rPr>
        <w:t>第一步：买家提交订单。买家通过客户端登录系统，使用平台分类检索、商品检索、店铺浏览、商品推荐等挑选商品加入购物车，然后提交订单；</w:t>
      </w:r>
    </w:p>
    <w:p w:rsidR="006B7402" w:rsidRDefault="006B7402" w:rsidP="006B7402">
      <w:r>
        <w:rPr>
          <w:rFonts w:hint="eastAsia"/>
        </w:rPr>
        <w:t>第二步：订单支付。买家可以提交订单后直接支付，也可以在我的订单</w:t>
      </w:r>
      <w:r>
        <w:rPr>
          <w:rFonts w:hint="eastAsia"/>
        </w:rPr>
        <w:t>-</w:t>
      </w:r>
      <w:r>
        <w:rPr>
          <w:rFonts w:hint="eastAsia"/>
        </w:rPr>
        <w:t>订单管理</w:t>
      </w:r>
      <w:r>
        <w:rPr>
          <w:rFonts w:hint="eastAsia"/>
        </w:rPr>
        <w:t>-</w:t>
      </w:r>
      <w:r>
        <w:rPr>
          <w:rFonts w:hint="eastAsia"/>
        </w:rPr>
        <w:t>立即支付。进入支付页面，选择支付方式，输入支付信息，完成支付；</w:t>
      </w:r>
    </w:p>
    <w:p w:rsidR="006B7402" w:rsidRDefault="006B7402" w:rsidP="006B7402">
      <w:r>
        <w:rPr>
          <w:rFonts w:hint="eastAsia"/>
        </w:rPr>
        <w:t>第三步：发货。卖家登录商户中心，进入订单管理，对卖家已支付订单进行发货设置，设置收货信息、发货信息、物流信息，然后确认发货；</w:t>
      </w:r>
    </w:p>
    <w:p w:rsidR="006B7402" w:rsidRDefault="006B7402" w:rsidP="006B7402">
      <w:r>
        <w:rPr>
          <w:rFonts w:hint="eastAsia"/>
        </w:rPr>
        <w:lastRenderedPageBreak/>
        <w:t>第四步：确认收货。买家收到物流商品，进入买家订单管理确认收货；</w:t>
      </w:r>
    </w:p>
    <w:p w:rsidR="006B7402" w:rsidRPr="00BF0E4C" w:rsidRDefault="006B7402" w:rsidP="006B7402">
      <w:r>
        <w:rPr>
          <w:rFonts w:hint="eastAsia"/>
        </w:rPr>
        <w:t>第五步：评价或追加评价。买家对卖家评价。</w:t>
      </w:r>
    </w:p>
    <w:p w:rsidR="006B7402" w:rsidRDefault="006B7402" w:rsidP="006B7402">
      <w:pPr>
        <w:pStyle w:val="5"/>
        <w:ind w:left="142" w:right="240"/>
      </w:pPr>
      <w:r>
        <w:rPr>
          <w:rFonts w:hint="eastAsia"/>
        </w:rPr>
        <w:t>业务规则</w:t>
      </w:r>
    </w:p>
    <w:p w:rsidR="006B7402" w:rsidRPr="006B7402" w:rsidRDefault="006B7402" w:rsidP="008B4BF2">
      <w:pPr>
        <w:pStyle w:val="af8"/>
        <w:numPr>
          <w:ilvl w:val="0"/>
          <w:numId w:val="158"/>
        </w:numPr>
        <w:spacing w:line="240" w:lineRule="auto"/>
        <w:ind w:leftChars="0" w:right="240" w:firstLineChars="0"/>
        <w:rPr>
          <w:rFonts w:ascii="宋体" w:hAnsi="宋体"/>
        </w:rPr>
      </w:pPr>
      <w:r w:rsidRPr="006B7402">
        <w:rPr>
          <w:rFonts w:ascii="宋体" w:hAnsi="宋体" w:hint="eastAsia"/>
        </w:rPr>
        <w:t>支持根据商品名称、成交时间、会员名称、订单状态（全部、等待买家付款、等待发货、卖家已发货、交易成功、交易关闭、退款中的订单）、评价状态（需我评价、我已评价、对方评价、双方已评、追加评价）、订单编号、售后服务（卖家投诉、我已投诉）、交易类型、订单类型（全部、团购订单、理财订单、夺宝订单等）搜索订单；</w:t>
      </w:r>
    </w:p>
    <w:p w:rsidR="006B7402" w:rsidRPr="006B7402" w:rsidRDefault="006B7402" w:rsidP="006B7402">
      <w:pPr>
        <w:pStyle w:val="af8"/>
        <w:spacing w:line="240" w:lineRule="auto"/>
        <w:ind w:leftChars="0" w:left="874" w:right="240" w:firstLineChars="0" w:firstLine="0"/>
        <w:rPr>
          <w:rFonts w:ascii="宋体" w:hAnsi="宋体"/>
          <w:color w:val="0D2FD9"/>
        </w:rPr>
      </w:pPr>
      <w:r w:rsidRPr="006B7402">
        <w:rPr>
          <w:rFonts w:ascii="宋体" w:hAnsi="宋体"/>
          <w:color w:val="0D2FD9"/>
        </w:rPr>
        <w:t>挑选重要查询选项作为复选框，设置下拉列表；</w:t>
      </w:r>
    </w:p>
    <w:p w:rsidR="006B7402" w:rsidRPr="006B7402" w:rsidRDefault="006B7402" w:rsidP="008B4BF2">
      <w:pPr>
        <w:pStyle w:val="af8"/>
        <w:numPr>
          <w:ilvl w:val="0"/>
          <w:numId w:val="158"/>
        </w:numPr>
        <w:spacing w:line="240" w:lineRule="auto"/>
        <w:ind w:leftChars="0" w:right="240" w:firstLineChars="0"/>
        <w:rPr>
          <w:rFonts w:ascii="宋体" w:hAnsi="宋体"/>
        </w:rPr>
      </w:pPr>
      <w:r w:rsidRPr="006B7402">
        <w:rPr>
          <w:rFonts w:ascii="宋体" w:hAnsi="宋体" w:hint="eastAsia"/>
        </w:rPr>
        <w:t>支持批量导出、批量发货；支持分页、上一页、下一页；</w:t>
      </w:r>
    </w:p>
    <w:p w:rsidR="006B7402" w:rsidRPr="006B7402" w:rsidRDefault="006B7402" w:rsidP="008B4BF2">
      <w:pPr>
        <w:pStyle w:val="af8"/>
        <w:numPr>
          <w:ilvl w:val="0"/>
          <w:numId w:val="158"/>
        </w:numPr>
        <w:spacing w:line="240" w:lineRule="auto"/>
        <w:ind w:leftChars="0" w:right="240" w:firstLineChars="0"/>
        <w:rPr>
          <w:rFonts w:ascii="宋体" w:hAnsi="宋体"/>
        </w:rPr>
      </w:pPr>
      <w:r w:rsidRPr="006B7402">
        <w:rPr>
          <w:rFonts w:ascii="宋体" w:hAnsi="宋体" w:hint="eastAsia"/>
        </w:rPr>
        <w:t>支持根据订单状态采用页签显示，近三个月订单页签规则：显示近三个月所有状态订单；等待买家付款页签规则：显示买家提交订单还未付款的订单；待发货页签规则：显示买家已付款等待买家发货的订单，卖家可以进行发货操作；已发货页签：显示卖家已经发货的订单，买家可以查看详情和物流信息；退款中页签：显示买家申请了退款的订单，买家可以同意退款申请。需要评价页签：显示买家确认收货订单完成，需要评价的订单；成功的订单页签：显示买家确认收货的订单；关闭的订单：显示买家未完成付款买家关闭的订单；三个月前订单：显示三个月以前的订单。</w:t>
      </w:r>
    </w:p>
    <w:p w:rsidR="006B7402" w:rsidRPr="006B7402" w:rsidRDefault="006B7402" w:rsidP="008B4BF2">
      <w:pPr>
        <w:pStyle w:val="af8"/>
        <w:numPr>
          <w:ilvl w:val="0"/>
          <w:numId w:val="158"/>
        </w:numPr>
        <w:spacing w:line="240" w:lineRule="auto"/>
        <w:ind w:leftChars="0" w:right="240" w:firstLineChars="0"/>
        <w:rPr>
          <w:rFonts w:ascii="宋体" w:hAnsi="宋体"/>
        </w:rPr>
      </w:pPr>
      <w:r w:rsidRPr="006B7402">
        <w:rPr>
          <w:rFonts w:ascii="宋体" w:hAnsi="宋体" w:hint="eastAsia"/>
        </w:rPr>
        <w:t>支持等待买家付款订单修改订单金额；</w:t>
      </w:r>
    </w:p>
    <w:p w:rsidR="006B7402" w:rsidRPr="006B7402" w:rsidRDefault="006B7402" w:rsidP="008B4BF2">
      <w:pPr>
        <w:pStyle w:val="af8"/>
        <w:numPr>
          <w:ilvl w:val="0"/>
          <w:numId w:val="158"/>
        </w:numPr>
        <w:spacing w:line="240" w:lineRule="auto"/>
        <w:ind w:leftChars="0" w:right="240" w:firstLineChars="0"/>
        <w:rPr>
          <w:rFonts w:ascii="宋体" w:hAnsi="宋体"/>
        </w:rPr>
      </w:pPr>
      <w:r w:rsidRPr="006B7402">
        <w:rPr>
          <w:rFonts w:ascii="宋体" w:hAnsi="宋体" w:hint="eastAsia"/>
        </w:rPr>
        <w:t>支持买家付款后申请退款；</w:t>
      </w:r>
    </w:p>
    <w:p w:rsidR="006B7402" w:rsidRPr="006B7402" w:rsidRDefault="006B7402" w:rsidP="008B4BF2">
      <w:pPr>
        <w:pStyle w:val="af8"/>
        <w:numPr>
          <w:ilvl w:val="0"/>
          <w:numId w:val="158"/>
        </w:numPr>
        <w:spacing w:line="240" w:lineRule="auto"/>
        <w:ind w:leftChars="0" w:right="240" w:firstLineChars="0"/>
        <w:rPr>
          <w:rFonts w:ascii="宋体" w:hAnsi="宋体"/>
        </w:rPr>
      </w:pPr>
      <w:r w:rsidRPr="006B7402">
        <w:rPr>
          <w:rFonts w:ascii="宋体" w:hAnsi="宋体" w:hint="eastAsia"/>
        </w:rPr>
        <w:t>支持买家确认收货后申请售后，售后支持退款退货；</w:t>
      </w:r>
    </w:p>
    <w:p w:rsidR="006B7402" w:rsidRPr="006B7402" w:rsidRDefault="006B7402" w:rsidP="008B4BF2">
      <w:pPr>
        <w:pStyle w:val="af8"/>
        <w:numPr>
          <w:ilvl w:val="0"/>
          <w:numId w:val="158"/>
        </w:numPr>
        <w:spacing w:line="240" w:lineRule="auto"/>
        <w:ind w:leftChars="0" w:right="240" w:firstLineChars="0"/>
        <w:rPr>
          <w:rFonts w:ascii="宋体" w:hAnsi="宋体"/>
        </w:rPr>
      </w:pPr>
      <w:r w:rsidRPr="006B7402">
        <w:rPr>
          <w:rFonts w:ascii="宋体" w:hAnsi="宋体" w:hint="eastAsia"/>
        </w:rPr>
        <w:t>支持对订单查询结果提供勾选操作：“全选”勾选项、不显示已关闭的订单勾选项；</w:t>
      </w:r>
    </w:p>
    <w:p w:rsidR="006B7402" w:rsidRPr="006B7402" w:rsidRDefault="006B7402" w:rsidP="008B4BF2">
      <w:pPr>
        <w:pStyle w:val="af8"/>
        <w:numPr>
          <w:ilvl w:val="0"/>
          <w:numId w:val="158"/>
        </w:numPr>
        <w:spacing w:line="240" w:lineRule="auto"/>
        <w:ind w:leftChars="0" w:right="240" w:firstLineChars="0"/>
        <w:rPr>
          <w:rFonts w:ascii="宋体" w:hAnsi="宋体"/>
        </w:rPr>
      </w:pPr>
      <w:r w:rsidRPr="006B7402">
        <w:rPr>
          <w:rFonts w:ascii="宋体" w:hAnsi="宋体" w:hint="eastAsia"/>
        </w:rPr>
        <w:t>支持对显示的的结果提供以下操作：批量发货、批量标记、批量免运费。</w:t>
      </w:r>
    </w:p>
    <w:p w:rsidR="006B7402" w:rsidRDefault="006B7402" w:rsidP="006B7402">
      <w:pPr>
        <w:pStyle w:val="5"/>
        <w:ind w:left="142" w:right="240"/>
      </w:pPr>
      <w:r>
        <w:rPr>
          <w:rFonts w:hint="eastAsia"/>
        </w:rPr>
        <w:t>页面要素</w:t>
      </w:r>
    </w:p>
    <w:p w:rsidR="006B7402" w:rsidRDefault="006B7402" w:rsidP="008B4BF2">
      <w:pPr>
        <w:pStyle w:val="af8"/>
        <w:numPr>
          <w:ilvl w:val="0"/>
          <w:numId w:val="159"/>
        </w:numPr>
        <w:spacing w:line="240" w:lineRule="auto"/>
        <w:ind w:leftChars="0" w:right="240" w:firstLineChars="0"/>
      </w:pPr>
      <w:r>
        <w:rPr>
          <w:rFonts w:hint="eastAsia"/>
        </w:rPr>
        <w:t>等待买家付款</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未选中</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支持全选。</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显示商品图片、商品名称、商品规格、商家编码。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单位：元。</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售后</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买家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点击买家账户可以查看买家详情。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显示等待买家付款、详情、关闭交易，点击“详情”可以查看订单详情，点击“关闭交易”可以终止订单。</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实收款</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单位：元，标注是否含快递费。</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评价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成交时间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8B4BF2">
      <w:pPr>
        <w:pStyle w:val="af8"/>
        <w:numPr>
          <w:ilvl w:val="0"/>
          <w:numId w:val="159"/>
        </w:numPr>
        <w:spacing w:line="240" w:lineRule="auto"/>
        <w:ind w:leftChars="0" w:right="240" w:firstLineChars="0"/>
      </w:pPr>
      <w:r>
        <w:rPr>
          <w:rFonts w:hint="eastAsia"/>
        </w:rPr>
        <w:t>修改订单金额页面要素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订单原价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不含运费</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显示商品名称和规格</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原价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涨价或者折扣</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w:t>
            </w:r>
            <w:r>
              <w:rPr>
                <w:rFonts w:ascii="Times New Roman" w:hAnsi="Times New Roman" w:hint="eastAsia"/>
                <w:sz w:val="21"/>
                <w:szCs w:val="21"/>
              </w:rPr>
              <w:t>1-10</w:t>
            </w:r>
            <w:r>
              <w:rPr>
                <w:rFonts w:ascii="Times New Roman" w:hAnsi="Times New Roman" w:hint="eastAsia"/>
                <w:sz w:val="21"/>
                <w:szCs w:val="21"/>
              </w:rPr>
              <w:t>正整数。单位：折。</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邮费（元）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可以直接输入。</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收货地址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买家付款</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买家付款</w:t>
            </w:r>
            <w:r>
              <w:rPr>
                <w:rFonts w:ascii="Times New Roman" w:hAnsi="Times New Roman" w:hint="eastAsia"/>
                <w:sz w:val="21"/>
                <w:szCs w:val="21"/>
              </w:rPr>
              <w:t>=</w:t>
            </w:r>
            <w:r>
              <w:rPr>
                <w:rFonts w:ascii="Times New Roman" w:hAnsi="Times New Roman" w:hint="eastAsia"/>
                <w:sz w:val="21"/>
                <w:szCs w:val="21"/>
              </w:rPr>
              <w:t>原价</w:t>
            </w:r>
            <w:r>
              <w:rPr>
                <w:rFonts w:ascii="Times New Roman" w:hAnsi="Times New Roman" w:hint="eastAsia"/>
                <w:sz w:val="21"/>
                <w:szCs w:val="21"/>
              </w:rPr>
              <w:t>+</w:t>
            </w:r>
            <w:r>
              <w:rPr>
                <w:rFonts w:ascii="Times New Roman" w:hAnsi="Times New Roman" w:hint="eastAsia"/>
                <w:sz w:val="21"/>
                <w:szCs w:val="21"/>
              </w:rPr>
              <w:t>运费</w:t>
            </w:r>
            <w:r>
              <w:rPr>
                <w:rFonts w:ascii="Times New Roman" w:hAnsi="Times New Roman" w:hint="eastAsia"/>
                <w:sz w:val="21"/>
                <w:szCs w:val="21"/>
              </w:rPr>
              <w:t>+</w:t>
            </w:r>
            <w:r>
              <w:rPr>
                <w:rFonts w:ascii="Times New Roman" w:hAnsi="Times New Roman" w:hint="eastAsia"/>
                <w:sz w:val="21"/>
                <w:szCs w:val="21"/>
              </w:rPr>
              <w:t>涨价或者折扣</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w:t>
            </w:r>
            <w:r>
              <w:rPr>
                <w:rFonts w:ascii="Times New Roman" w:hAnsi="Times New Roman" w:hint="eastAsia"/>
                <w:sz w:val="21"/>
                <w:szCs w:val="21"/>
              </w:rPr>
              <w:t>/</w:t>
            </w:r>
            <w:r>
              <w:rPr>
                <w:rFonts w:ascii="Times New Roman" w:hAnsi="Times New Roman" w:hint="eastAsia"/>
                <w:sz w:val="21"/>
                <w:szCs w:val="21"/>
              </w:rPr>
              <w:t>关闭；点击“确定”回到订单列表页。</w:t>
            </w:r>
          </w:p>
        </w:tc>
      </w:tr>
    </w:tbl>
    <w:p w:rsidR="006B7402" w:rsidRDefault="006B7402" w:rsidP="006B7402">
      <w:pPr>
        <w:pStyle w:val="af8"/>
        <w:spacing w:line="240" w:lineRule="auto"/>
        <w:ind w:leftChars="0" w:left="874" w:right="240" w:firstLineChars="0" w:firstLine="0"/>
      </w:pPr>
    </w:p>
    <w:p w:rsidR="006B7402" w:rsidRDefault="006B7402" w:rsidP="008B4BF2">
      <w:pPr>
        <w:pStyle w:val="af8"/>
        <w:numPr>
          <w:ilvl w:val="0"/>
          <w:numId w:val="159"/>
        </w:numPr>
        <w:spacing w:line="240" w:lineRule="auto"/>
        <w:ind w:leftChars="0" w:right="240" w:firstLineChars="0"/>
      </w:pPr>
      <w:r>
        <w:rPr>
          <w:rFonts w:hint="eastAsia"/>
        </w:rPr>
        <w:t>待发货</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未选中</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支持全选。</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显示商品图片、商品名称、商品规格、商家编码。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单位：元。</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售后</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买家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点击买家账户可以查看买家详情。</w:t>
            </w:r>
            <w:r>
              <w:rPr>
                <w:rFonts w:ascii="Times New Roman" w:hAnsi="Times New Roman" w:hint="eastAsia"/>
                <w:sz w:val="21"/>
                <w:szCs w:val="21"/>
              </w:rPr>
              <w:t>IM</w:t>
            </w:r>
            <w:r>
              <w:rPr>
                <w:rFonts w:ascii="Times New Roman" w:hAnsi="Times New Roman" w:hint="eastAsia"/>
                <w:sz w:val="21"/>
                <w:szCs w:val="21"/>
              </w:rPr>
              <w:t>标识。</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显示买家已付款、详情、发货，点击“详情”可以查看订单详情，点击“发货”可以进行发货设置。</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实收款</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单位：元，标注是否含快递费。</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评价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成交时间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8B4BF2">
      <w:pPr>
        <w:pStyle w:val="af8"/>
        <w:numPr>
          <w:ilvl w:val="0"/>
          <w:numId w:val="159"/>
        </w:numPr>
        <w:spacing w:line="240" w:lineRule="auto"/>
        <w:ind w:leftChars="0" w:right="240" w:firstLineChars="0"/>
      </w:pPr>
      <w:r>
        <w:rPr>
          <w:rFonts w:hint="eastAsia"/>
        </w:rPr>
        <w:t>已发货</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显示商品图片、商品名称、商品规格、商家编码。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单位：元。</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售后</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买家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点击买家账户可以查看买家详情。</w:t>
            </w:r>
            <w:r>
              <w:rPr>
                <w:rFonts w:ascii="Times New Roman" w:hAnsi="Times New Roman" w:hint="eastAsia"/>
                <w:sz w:val="21"/>
                <w:szCs w:val="21"/>
              </w:rPr>
              <w:t>IM</w:t>
            </w:r>
            <w:r>
              <w:rPr>
                <w:rFonts w:ascii="Times New Roman" w:hAnsi="Times New Roman" w:hint="eastAsia"/>
                <w:sz w:val="21"/>
                <w:szCs w:val="21"/>
              </w:rPr>
              <w:t>标识。</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显示买家已付款、详情、发货，点击“详</w:t>
            </w:r>
            <w:r>
              <w:rPr>
                <w:rFonts w:ascii="Times New Roman" w:hAnsi="Times New Roman" w:hint="eastAsia"/>
                <w:sz w:val="21"/>
                <w:szCs w:val="21"/>
              </w:rPr>
              <w:lastRenderedPageBreak/>
              <w:t>情”可以查看订单详情。</w:t>
            </w:r>
            <w:r>
              <w:rPr>
                <w:rFonts w:ascii="Times New Roman" w:hAnsi="Times New Roman"/>
                <w:sz w:val="21"/>
                <w:szCs w:val="21"/>
              </w:rPr>
              <w:t xml:space="preserve"> </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实收款</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单位：元，标注是否含快递费。可以查看物流。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评价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成交时间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8B4BF2">
      <w:pPr>
        <w:pStyle w:val="af8"/>
        <w:numPr>
          <w:ilvl w:val="0"/>
          <w:numId w:val="159"/>
        </w:numPr>
        <w:spacing w:line="240" w:lineRule="auto"/>
        <w:ind w:leftChars="0" w:right="240" w:firstLineChars="0"/>
      </w:pPr>
      <w:r>
        <w:rPr>
          <w:rFonts w:hint="eastAsia"/>
        </w:rPr>
        <w:t>需要评价</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显示商品图片、商品名称、商品规格、商家编码。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单位：元。</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售后</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买家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点击买家账户可以查看买家详情，</w:t>
            </w:r>
            <w:r>
              <w:rPr>
                <w:rFonts w:ascii="Times New Roman" w:hAnsi="Times New Roman" w:hint="eastAsia"/>
                <w:sz w:val="21"/>
                <w:szCs w:val="21"/>
              </w:rPr>
              <w:t>IM</w:t>
            </w:r>
            <w:r>
              <w:rPr>
                <w:rFonts w:ascii="Times New Roman" w:hAnsi="Times New Roman" w:hint="eastAsia"/>
                <w:sz w:val="21"/>
                <w:szCs w:val="21"/>
              </w:rPr>
              <w:t>标识。</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显示交易成功、详情；点击“详情”可以查看订单详情。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实收款</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单位：元，标注是否含快递费。可以查看物流。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评价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成交时间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8B4BF2">
      <w:pPr>
        <w:pStyle w:val="af8"/>
        <w:numPr>
          <w:ilvl w:val="0"/>
          <w:numId w:val="159"/>
        </w:numPr>
        <w:spacing w:line="240" w:lineRule="auto"/>
        <w:ind w:leftChars="0" w:right="240" w:firstLineChars="0"/>
      </w:pPr>
      <w:r>
        <w:rPr>
          <w:rFonts w:hint="eastAsia"/>
        </w:rPr>
        <w:t>售后</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显示商品图片、商品名称、商品规格、商家编码。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单位：元。</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售后</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当买家申请退款时：卖家确认退款</w:t>
            </w:r>
            <w:r>
              <w:rPr>
                <w:rFonts w:ascii="Times New Roman" w:hAnsi="Times New Roman" w:hint="eastAsia"/>
                <w:sz w:val="21"/>
                <w:szCs w:val="21"/>
              </w:rPr>
              <w:t>-</w:t>
            </w:r>
            <w:r>
              <w:rPr>
                <w:rFonts w:ascii="Times New Roman" w:hAnsi="Times New Roman" w:hint="eastAsia"/>
                <w:sz w:val="21"/>
                <w:szCs w:val="21"/>
              </w:rPr>
              <w:t>输入支付密码退款；</w:t>
            </w:r>
          </w:p>
          <w:p w:rsidR="006B7402" w:rsidRPr="004B5A8E" w:rsidRDefault="006B7402" w:rsidP="0061150B">
            <w:pPr>
              <w:pStyle w:val="a7"/>
              <w:ind w:right="240"/>
              <w:rPr>
                <w:rFonts w:ascii="Times New Roman" w:hAnsi="Times New Roman"/>
                <w:sz w:val="21"/>
                <w:szCs w:val="21"/>
              </w:rPr>
            </w:pPr>
            <w:r>
              <w:rPr>
                <w:rFonts w:ascii="Times New Roman" w:hAnsi="Times New Roman" w:hint="eastAsia"/>
                <w:sz w:val="21"/>
                <w:szCs w:val="21"/>
              </w:rPr>
              <w:t>当买家申请退货退款时：卖家同意申请</w:t>
            </w:r>
            <w:r>
              <w:rPr>
                <w:rFonts w:ascii="Times New Roman" w:hAnsi="Times New Roman" w:hint="eastAsia"/>
                <w:sz w:val="21"/>
                <w:szCs w:val="21"/>
              </w:rPr>
              <w:t>-</w:t>
            </w:r>
            <w:r>
              <w:rPr>
                <w:rFonts w:ascii="Times New Roman" w:hAnsi="Times New Roman" w:hint="eastAsia"/>
                <w:sz w:val="21"/>
                <w:szCs w:val="21"/>
              </w:rPr>
              <w:t>支付平台冻结资金</w:t>
            </w:r>
            <w:r>
              <w:rPr>
                <w:rFonts w:ascii="Times New Roman" w:hAnsi="Times New Roman" w:hint="eastAsia"/>
                <w:sz w:val="21"/>
                <w:szCs w:val="21"/>
              </w:rPr>
              <w:t>-</w:t>
            </w:r>
            <w:r>
              <w:rPr>
                <w:rFonts w:ascii="Times New Roman" w:hAnsi="Times New Roman" w:hint="eastAsia"/>
                <w:sz w:val="21"/>
                <w:szCs w:val="21"/>
              </w:rPr>
              <w:t>卖家确认退货地址</w:t>
            </w:r>
            <w:r>
              <w:rPr>
                <w:rFonts w:ascii="Times New Roman" w:hAnsi="Times New Roman" w:hint="eastAsia"/>
                <w:sz w:val="21"/>
                <w:szCs w:val="21"/>
              </w:rPr>
              <w:t>-</w:t>
            </w:r>
            <w:r>
              <w:rPr>
                <w:rFonts w:ascii="Times New Roman" w:hAnsi="Times New Roman" w:hint="eastAsia"/>
                <w:sz w:val="21"/>
                <w:szCs w:val="21"/>
              </w:rPr>
              <w:t>买家确认发货</w:t>
            </w:r>
            <w:r>
              <w:rPr>
                <w:rFonts w:ascii="Times New Roman" w:hAnsi="Times New Roman" w:hint="eastAsia"/>
                <w:sz w:val="21"/>
                <w:szCs w:val="21"/>
              </w:rPr>
              <w:t>-</w:t>
            </w:r>
            <w:r>
              <w:rPr>
                <w:rFonts w:ascii="Times New Roman" w:hAnsi="Times New Roman" w:hint="eastAsia"/>
                <w:sz w:val="21"/>
                <w:szCs w:val="21"/>
              </w:rPr>
              <w:t>卖家确认收货</w:t>
            </w:r>
            <w:r>
              <w:rPr>
                <w:rFonts w:ascii="Times New Roman" w:hAnsi="Times New Roman" w:hint="eastAsia"/>
                <w:sz w:val="21"/>
                <w:szCs w:val="21"/>
              </w:rPr>
              <w:t>-</w:t>
            </w:r>
            <w:r>
              <w:rPr>
                <w:rFonts w:ascii="Times New Roman" w:hAnsi="Times New Roman" w:hint="eastAsia"/>
                <w:sz w:val="21"/>
                <w:szCs w:val="21"/>
              </w:rPr>
              <w:t>卖家通过支付平台退款</w:t>
            </w:r>
            <w:r>
              <w:rPr>
                <w:rFonts w:ascii="Times New Roman" w:hAnsi="Times New Roman" w:hint="eastAsia"/>
                <w:sz w:val="21"/>
                <w:szCs w:val="21"/>
              </w:rPr>
              <w:t>-</w:t>
            </w:r>
            <w:r>
              <w:rPr>
                <w:rFonts w:ascii="Times New Roman" w:hAnsi="Times New Roman" w:hint="eastAsia"/>
                <w:sz w:val="21"/>
                <w:szCs w:val="21"/>
              </w:rPr>
              <w:t>售后完成。</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买家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点击买家账户可以查看买家详情，</w:t>
            </w:r>
            <w:r>
              <w:rPr>
                <w:rFonts w:ascii="Times New Roman" w:hAnsi="Times New Roman" w:hint="eastAsia"/>
                <w:sz w:val="21"/>
                <w:szCs w:val="21"/>
              </w:rPr>
              <w:t>IM</w:t>
            </w:r>
            <w:r>
              <w:rPr>
                <w:rFonts w:ascii="Times New Roman" w:hAnsi="Times New Roman" w:hint="eastAsia"/>
                <w:sz w:val="21"/>
                <w:szCs w:val="21"/>
              </w:rPr>
              <w:t>标识。</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显示交易成功、详情；点击“详情”可以查看订单详情。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实收款</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单位：元，标注是否含快递费。可以查看物流。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评价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成交时间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Pr="00474D44" w:rsidRDefault="006B7402" w:rsidP="006B7402">
      <w:pPr>
        <w:pStyle w:val="4"/>
        <w:ind w:right="240"/>
      </w:pPr>
      <w:r w:rsidRPr="00474D44">
        <w:rPr>
          <w:rFonts w:hint="eastAsia"/>
        </w:rPr>
        <w:t>发货</w:t>
      </w:r>
    </w:p>
    <w:p w:rsidR="006B7402" w:rsidRDefault="006B7402" w:rsidP="006B7402">
      <w:pPr>
        <w:pStyle w:val="5"/>
        <w:ind w:left="142" w:right="240"/>
      </w:pPr>
      <w:r>
        <w:t>功能描述</w:t>
      </w:r>
    </w:p>
    <w:p w:rsidR="006B7402" w:rsidRPr="00331FC7" w:rsidRDefault="006B7402" w:rsidP="006B7402">
      <w:pPr>
        <w:ind w:right="240"/>
      </w:pPr>
      <w:r w:rsidRPr="00331FC7">
        <w:rPr>
          <w:rFonts w:hint="eastAsia"/>
        </w:rPr>
        <w:t>可以对待发货的订单进行发货操作，发货时可以设置收货人和发货人信息，填写一些备忘信息，选择相应的物流服务，打印发货单。</w:t>
      </w:r>
    </w:p>
    <w:p w:rsidR="006B7402" w:rsidRDefault="006B7402" w:rsidP="006B7402">
      <w:pPr>
        <w:pStyle w:val="5"/>
        <w:ind w:left="142" w:right="240"/>
      </w:pPr>
      <w:r>
        <w:rPr>
          <w:rFonts w:hint="eastAsia"/>
        </w:rPr>
        <w:t>业务流程</w:t>
      </w:r>
    </w:p>
    <w:p w:rsidR="006B7402" w:rsidRPr="001F014E" w:rsidRDefault="006B7402" w:rsidP="006B7402">
      <w:r>
        <w:rPr>
          <w:rFonts w:hint="eastAsia"/>
        </w:rPr>
        <w:t>无。</w:t>
      </w:r>
    </w:p>
    <w:p w:rsidR="006B7402" w:rsidRDefault="006B7402" w:rsidP="006B7402">
      <w:pPr>
        <w:pStyle w:val="5"/>
        <w:ind w:left="142" w:right="240"/>
      </w:pPr>
      <w:r>
        <w:rPr>
          <w:rFonts w:hint="eastAsia"/>
        </w:rPr>
        <w:t>业务规则</w:t>
      </w:r>
    </w:p>
    <w:p w:rsidR="006B7402" w:rsidRDefault="006B7402" w:rsidP="008B4BF2">
      <w:pPr>
        <w:pStyle w:val="af8"/>
        <w:numPr>
          <w:ilvl w:val="0"/>
          <w:numId w:val="160"/>
        </w:numPr>
        <w:spacing w:line="240" w:lineRule="auto"/>
        <w:ind w:leftChars="0" w:right="240" w:firstLineChars="0"/>
      </w:pPr>
      <w:r>
        <w:rPr>
          <w:rFonts w:hint="eastAsia"/>
        </w:rPr>
        <w:t>支持根据收货人名称、买家账户、创建时间、订单编号、买家选择（物流公司）、订单类型（全部、团购、其他）搜索订单；</w:t>
      </w:r>
    </w:p>
    <w:p w:rsidR="006B7402" w:rsidRDefault="006B7402" w:rsidP="008B4BF2">
      <w:pPr>
        <w:pStyle w:val="af8"/>
        <w:numPr>
          <w:ilvl w:val="0"/>
          <w:numId w:val="160"/>
        </w:numPr>
        <w:spacing w:line="240" w:lineRule="auto"/>
        <w:ind w:leftChars="0" w:right="240" w:firstLineChars="0"/>
      </w:pPr>
      <w:r>
        <w:rPr>
          <w:rFonts w:hint="eastAsia"/>
        </w:rPr>
        <w:t>支持批量发货、批量打印发货单、批量打印运单；</w:t>
      </w:r>
    </w:p>
    <w:p w:rsidR="006B7402" w:rsidRDefault="006B7402" w:rsidP="008B4BF2">
      <w:pPr>
        <w:pStyle w:val="af8"/>
        <w:numPr>
          <w:ilvl w:val="0"/>
          <w:numId w:val="160"/>
        </w:numPr>
        <w:spacing w:line="240" w:lineRule="auto"/>
        <w:ind w:leftChars="0" w:right="240" w:firstLineChars="0"/>
      </w:pPr>
      <w:r>
        <w:rPr>
          <w:rFonts w:hint="eastAsia"/>
        </w:rPr>
        <w:t>支持进入发货详情页，确认收货信息及交易详情时买家可以修改收货信息；确认发货</w:t>
      </w:r>
      <w:r>
        <w:rPr>
          <w:rFonts w:hint="eastAsia"/>
        </w:rPr>
        <w:t>/</w:t>
      </w:r>
      <w:r>
        <w:rPr>
          <w:rFonts w:hint="eastAsia"/>
        </w:rPr>
        <w:t>退货信息时买家可以修改我的发货信息和我的退货信息。</w:t>
      </w:r>
    </w:p>
    <w:p w:rsidR="006B7402" w:rsidRPr="00547546" w:rsidRDefault="006B7402" w:rsidP="008B4BF2">
      <w:pPr>
        <w:pStyle w:val="af8"/>
        <w:numPr>
          <w:ilvl w:val="0"/>
          <w:numId w:val="160"/>
        </w:numPr>
        <w:spacing w:line="240" w:lineRule="auto"/>
        <w:ind w:leftChars="0" w:right="240" w:firstLineChars="0"/>
      </w:pPr>
      <w:r w:rsidRPr="00547546">
        <w:rPr>
          <w:rFonts w:hint="eastAsia"/>
        </w:rPr>
        <w:lastRenderedPageBreak/>
        <w:t>支持根据合作物流公司</w:t>
      </w:r>
      <w:r w:rsidRPr="00547546">
        <w:rPr>
          <w:rFonts w:hint="eastAsia"/>
        </w:rPr>
        <w:t>API</w:t>
      </w:r>
      <w:r w:rsidRPr="00547546">
        <w:rPr>
          <w:rFonts w:hint="eastAsia"/>
        </w:rPr>
        <w:t>获取货流信息（</w:t>
      </w:r>
      <w:r w:rsidRPr="00547546">
        <w:rPr>
          <w:rFonts w:ascii="宋体" w:hAnsi="宋体" w:hint="eastAsia"/>
          <w:highlight w:val="yellow"/>
        </w:rPr>
        <w:t>和快递100公司合作，公司把物流信息传回来。</w:t>
      </w:r>
      <w:r w:rsidRPr="00547546">
        <w:rPr>
          <w:rFonts w:hint="eastAsia"/>
        </w:rPr>
        <w:t>）。</w:t>
      </w:r>
    </w:p>
    <w:p w:rsidR="006B7402" w:rsidRDefault="006B7402" w:rsidP="006B7402">
      <w:pPr>
        <w:pStyle w:val="5"/>
        <w:ind w:left="142" w:right="240"/>
      </w:pPr>
      <w:r>
        <w:rPr>
          <w:rFonts w:hint="eastAsia"/>
        </w:rPr>
        <w:t>页面要素</w:t>
      </w:r>
    </w:p>
    <w:p w:rsidR="006B7402" w:rsidRDefault="006B7402" w:rsidP="008B4BF2">
      <w:pPr>
        <w:pStyle w:val="af8"/>
        <w:numPr>
          <w:ilvl w:val="0"/>
          <w:numId w:val="161"/>
        </w:numPr>
        <w:spacing w:line="240" w:lineRule="auto"/>
        <w:ind w:leftChars="0" w:right="240" w:firstLineChars="0"/>
      </w:pPr>
      <w:r>
        <w:rPr>
          <w:rFonts w:hint="eastAsia"/>
        </w:rPr>
        <w:t>等待发货的订单</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未选中</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支持全选。</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点击图片可以进入商品详情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点击商品名称可以进入商品详情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商品规格</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商家编码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收货信息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发货信息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地址、邮编、姓名、电话。</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买家选择</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快递方式</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物流公司</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发货</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32061E" w:rsidRDefault="006B7402" w:rsidP="0061150B">
            <w:pPr>
              <w:pStyle w:val="a7"/>
              <w:ind w:right="240"/>
              <w:rPr>
                <w:rFonts w:ascii="Times New Roman" w:hAnsi="Times New Roman"/>
                <w:sz w:val="21"/>
                <w:szCs w:val="21"/>
              </w:rPr>
            </w:pPr>
            <w:r>
              <w:rPr>
                <w:rFonts w:ascii="Times New Roman" w:hAnsi="Times New Roman" w:hint="eastAsia"/>
                <w:sz w:val="21"/>
                <w:szCs w:val="21"/>
              </w:rPr>
              <w:t>点击发货进入确认发货页面。</w:t>
            </w:r>
          </w:p>
        </w:tc>
      </w:tr>
    </w:tbl>
    <w:p w:rsidR="006B7402" w:rsidRDefault="006B7402" w:rsidP="008B4BF2">
      <w:pPr>
        <w:pStyle w:val="af8"/>
        <w:numPr>
          <w:ilvl w:val="0"/>
          <w:numId w:val="161"/>
        </w:numPr>
        <w:spacing w:line="240" w:lineRule="auto"/>
        <w:ind w:leftChars="0" w:right="240" w:firstLineChars="0"/>
      </w:pPr>
      <w:r>
        <w:rPr>
          <w:rFonts w:hint="eastAsia"/>
        </w:rPr>
        <w:t>已发货的订单</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未选中</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支持全选。</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点击图片可以进入商品详情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点击商品名称可以进入商品详情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商品规格</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商家编码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收货信息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发货信息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地址、邮编、姓名、电话。</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买家选择</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快递方式</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物流公司</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32061E" w:rsidRDefault="006B7402" w:rsidP="0061150B">
            <w:pPr>
              <w:pStyle w:val="a7"/>
              <w:ind w:right="240"/>
              <w:rPr>
                <w:rFonts w:ascii="Times New Roman" w:hAnsi="Times New Roman"/>
                <w:sz w:val="21"/>
                <w:szCs w:val="21"/>
              </w:rPr>
            </w:pPr>
            <w:r>
              <w:rPr>
                <w:rFonts w:ascii="Times New Roman" w:hAnsi="Times New Roman" w:hint="eastAsia"/>
                <w:sz w:val="21"/>
                <w:szCs w:val="21"/>
              </w:rPr>
              <w:t>点击“物流订单详情”查看物流信息。</w:t>
            </w:r>
          </w:p>
        </w:tc>
      </w:tr>
      <w:tr w:rsidR="006B7402" w:rsidTr="006B7402">
        <w:tc>
          <w:tcPr>
            <w:tcW w:w="9747" w:type="dxa"/>
            <w:gridSpan w:val="7"/>
            <w:shd w:val="clear" w:color="auto" w:fill="D9D9D9"/>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发货状态：发货完成。</w:t>
            </w:r>
          </w:p>
        </w:tc>
      </w:tr>
    </w:tbl>
    <w:p w:rsidR="006B7402" w:rsidRPr="00CD7EF1" w:rsidRDefault="006B7402" w:rsidP="006B7402">
      <w:pPr>
        <w:ind w:right="240"/>
      </w:pPr>
    </w:p>
    <w:p w:rsidR="006B7402" w:rsidRDefault="006B7402" w:rsidP="006B7402">
      <w:pPr>
        <w:ind w:right="240"/>
      </w:pPr>
    </w:p>
    <w:p w:rsidR="006B7402" w:rsidRPr="00474D44" w:rsidRDefault="006B7402" w:rsidP="006B7402">
      <w:pPr>
        <w:pStyle w:val="4"/>
        <w:ind w:right="240"/>
      </w:pPr>
      <w:r w:rsidRPr="00474D44">
        <w:rPr>
          <w:rFonts w:hint="eastAsia"/>
        </w:rPr>
        <w:t>发货设置</w:t>
      </w:r>
      <w:r>
        <w:rPr>
          <w:rFonts w:hint="eastAsia"/>
        </w:rPr>
        <w:t>（移至物流工具）</w:t>
      </w:r>
    </w:p>
    <w:p w:rsidR="006B7402" w:rsidRDefault="006B7402" w:rsidP="006B7402">
      <w:pPr>
        <w:pStyle w:val="5"/>
        <w:ind w:left="142" w:right="240"/>
      </w:pPr>
      <w:r>
        <w:t>功能描述</w:t>
      </w:r>
    </w:p>
    <w:p w:rsidR="006B7402" w:rsidRPr="00331FC7" w:rsidRDefault="006B7402" w:rsidP="006B7402">
      <w:pPr>
        <w:ind w:right="240"/>
      </w:pPr>
      <w:r w:rsidRPr="00331FC7">
        <w:rPr>
          <w:rFonts w:hint="eastAsia"/>
        </w:rPr>
        <w:t>商家可以添加地址库、设置默认物流公司、设置免运费额度、设置默认配送地址、发货单打印设置。</w:t>
      </w:r>
    </w:p>
    <w:p w:rsidR="006B7402" w:rsidRDefault="006B7402" w:rsidP="006B7402">
      <w:pPr>
        <w:pStyle w:val="5"/>
        <w:ind w:left="142" w:right="240"/>
      </w:pPr>
      <w:r>
        <w:rPr>
          <w:rFonts w:hint="eastAsia"/>
        </w:rPr>
        <w:t>业务流程</w:t>
      </w:r>
    </w:p>
    <w:p w:rsidR="006B7402" w:rsidRPr="001056D1" w:rsidRDefault="006B7402" w:rsidP="006B7402">
      <w:r>
        <w:rPr>
          <w:rFonts w:hint="eastAsia"/>
        </w:rPr>
        <w:t>无。</w:t>
      </w:r>
    </w:p>
    <w:p w:rsidR="006B7402" w:rsidRDefault="006B7402" w:rsidP="006B7402">
      <w:pPr>
        <w:pStyle w:val="5"/>
        <w:ind w:left="142" w:right="240"/>
      </w:pPr>
      <w:r>
        <w:rPr>
          <w:rFonts w:hint="eastAsia"/>
        </w:rPr>
        <w:t>业务规则</w:t>
      </w:r>
    </w:p>
    <w:p w:rsidR="006B7402" w:rsidRPr="00C65DA7" w:rsidRDefault="006B7402" w:rsidP="006B7402">
      <w:r>
        <w:rPr>
          <w:rFonts w:hint="eastAsia"/>
        </w:rPr>
        <w:t>支持新增地址，支持新增地址后进行编辑和删除；</w:t>
      </w: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Pr="000423F4" w:rsidRDefault="006B7402" w:rsidP="0061150B">
            <w:pPr>
              <w:pStyle w:val="a7"/>
              <w:ind w:right="240"/>
              <w:rPr>
                <w:rFonts w:ascii="Times New Roman" w:hAnsi="Times New Roman"/>
                <w:b/>
                <w:sz w:val="21"/>
                <w:szCs w:val="21"/>
              </w:rPr>
            </w:pPr>
            <w:r w:rsidRPr="000423F4">
              <w:rPr>
                <w:rFonts w:ascii="Times New Roman" w:hAnsi="Times New Roman" w:hint="eastAsia"/>
                <w:b/>
                <w:sz w:val="21"/>
                <w:szCs w:val="21"/>
              </w:rPr>
              <w:t>新增地址</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所在地区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支持按照省、市、区</w:t>
            </w:r>
            <w:r>
              <w:rPr>
                <w:rFonts w:ascii="Times New Roman" w:hAnsi="Times New Roman" w:hint="eastAsia"/>
                <w:sz w:val="21"/>
                <w:szCs w:val="21"/>
              </w:rPr>
              <w:t>/</w:t>
            </w:r>
            <w:r>
              <w:rPr>
                <w:rFonts w:ascii="Times New Roman" w:hAnsi="Times New Roman" w:hint="eastAsia"/>
                <w:sz w:val="21"/>
                <w:szCs w:val="21"/>
              </w:rPr>
              <w:t>县三级联动选择地区。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街道地址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手机号码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支持位数检测。</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公司</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保存</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保存成功后弹窗提示。</w:t>
            </w:r>
          </w:p>
        </w:tc>
      </w:tr>
      <w:tr w:rsidR="006B7402" w:rsidTr="006B7402">
        <w:tc>
          <w:tcPr>
            <w:tcW w:w="9747" w:type="dxa"/>
            <w:gridSpan w:val="7"/>
            <w:shd w:val="clear" w:color="auto" w:fill="D9D9D9"/>
          </w:tcPr>
          <w:p w:rsidR="006B7402" w:rsidRPr="000423F4" w:rsidRDefault="006B7402" w:rsidP="0061150B">
            <w:pPr>
              <w:pStyle w:val="a7"/>
              <w:ind w:right="240"/>
              <w:rPr>
                <w:rFonts w:ascii="Times New Roman" w:hAnsi="Times New Roman"/>
                <w:b/>
                <w:sz w:val="21"/>
                <w:szCs w:val="21"/>
              </w:rPr>
            </w:pPr>
            <w:r w:rsidRPr="000423F4">
              <w:rPr>
                <w:rFonts w:ascii="Times New Roman" w:hAnsi="Times New Roman" w:hint="eastAsia"/>
                <w:b/>
                <w:sz w:val="21"/>
                <w:szCs w:val="21"/>
              </w:rPr>
              <w:t>地址库</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是否默认</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默认</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联系人</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发货地址</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电话</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编辑和删除。</w:t>
            </w:r>
          </w:p>
        </w:tc>
      </w:tr>
      <w:tr w:rsidR="006B7402" w:rsidTr="006B7402">
        <w:tc>
          <w:tcPr>
            <w:tcW w:w="9747" w:type="dxa"/>
            <w:gridSpan w:val="7"/>
            <w:shd w:val="clear" w:color="auto" w:fill="D9D9D9"/>
          </w:tcPr>
          <w:p w:rsidR="006B7402" w:rsidRPr="000423F4" w:rsidRDefault="006B7402" w:rsidP="0061150B">
            <w:pPr>
              <w:pStyle w:val="a7"/>
              <w:ind w:right="240"/>
              <w:rPr>
                <w:rFonts w:ascii="Times New Roman" w:hAnsi="Times New Roman"/>
                <w:b/>
                <w:sz w:val="21"/>
                <w:szCs w:val="21"/>
              </w:rPr>
            </w:pPr>
            <w:r w:rsidRPr="000423F4">
              <w:rPr>
                <w:rFonts w:ascii="Times New Roman" w:hAnsi="Times New Roman" w:hint="eastAsia"/>
                <w:b/>
                <w:sz w:val="21"/>
                <w:szCs w:val="21"/>
              </w:rPr>
              <w:t>默认物流公司设置</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后台设置平台支持物流公司。</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保存</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保存成功后弹窗提示。</w:t>
            </w:r>
          </w:p>
        </w:tc>
      </w:tr>
      <w:tr w:rsidR="006B7402" w:rsidTr="006B7402">
        <w:tc>
          <w:tcPr>
            <w:tcW w:w="9747" w:type="dxa"/>
            <w:gridSpan w:val="7"/>
            <w:shd w:val="clear" w:color="auto" w:fill="D9D9D9"/>
          </w:tcPr>
          <w:p w:rsidR="006B7402" w:rsidRPr="000423F4" w:rsidRDefault="006B7402" w:rsidP="0061150B">
            <w:pPr>
              <w:pStyle w:val="a7"/>
              <w:ind w:right="240"/>
              <w:rPr>
                <w:rFonts w:ascii="Times New Roman" w:hAnsi="Times New Roman"/>
                <w:b/>
                <w:sz w:val="21"/>
                <w:szCs w:val="21"/>
              </w:rPr>
            </w:pPr>
            <w:r w:rsidRPr="000423F4">
              <w:rPr>
                <w:rFonts w:ascii="Times New Roman" w:hAnsi="Times New Roman" w:hint="eastAsia"/>
                <w:b/>
                <w:sz w:val="21"/>
                <w:szCs w:val="21"/>
              </w:rPr>
              <w:t>免运费额度设置</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免运费额度</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sidRPr="000423F4">
              <w:rPr>
                <w:rFonts w:ascii="Times New Roman" w:hAnsi="Times New Roman"/>
                <w:sz w:val="21"/>
                <w:szCs w:val="21"/>
              </w:rPr>
              <w:t>默认为</w:t>
            </w:r>
            <w:r w:rsidRPr="000423F4">
              <w:rPr>
                <w:rFonts w:ascii="Times New Roman" w:hAnsi="Times New Roman"/>
                <w:sz w:val="21"/>
                <w:szCs w:val="21"/>
              </w:rPr>
              <w:t xml:space="preserve"> 0</w:t>
            </w:r>
            <w:r w:rsidRPr="000423F4">
              <w:rPr>
                <w:rFonts w:ascii="Times New Roman" w:hAnsi="Times New Roman"/>
                <w:sz w:val="21"/>
                <w:szCs w:val="21"/>
              </w:rPr>
              <w:t>，表示不设置免运费额度，大于</w:t>
            </w:r>
            <w:r w:rsidRPr="000423F4">
              <w:rPr>
                <w:rFonts w:ascii="Times New Roman" w:hAnsi="Times New Roman"/>
                <w:sz w:val="21"/>
                <w:szCs w:val="21"/>
              </w:rPr>
              <w:t>0</w:t>
            </w:r>
            <w:r w:rsidRPr="000423F4">
              <w:rPr>
                <w:rFonts w:ascii="Times New Roman" w:hAnsi="Times New Roman"/>
                <w:sz w:val="21"/>
                <w:szCs w:val="21"/>
              </w:rPr>
              <w:t>表示购买金额超出该值后将免运费</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保存</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保存成功后弹窗提示。</w:t>
            </w:r>
          </w:p>
        </w:tc>
      </w:tr>
      <w:tr w:rsidR="006B7402" w:rsidTr="006B7402">
        <w:tc>
          <w:tcPr>
            <w:tcW w:w="9747" w:type="dxa"/>
            <w:gridSpan w:val="7"/>
            <w:shd w:val="clear" w:color="auto" w:fill="D9D9D9"/>
          </w:tcPr>
          <w:p w:rsidR="006B7402" w:rsidRPr="000423F4" w:rsidRDefault="006B7402" w:rsidP="0061150B">
            <w:pPr>
              <w:pStyle w:val="a7"/>
              <w:ind w:right="240"/>
              <w:rPr>
                <w:rFonts w:ascii="Times New Roman" w:hAnsi="Times New Roman"/>
                <w:b/>
                <w:sz w:val="21"/>
                <w:szCs w:val="21"/>
              </w:rPr>
            </w:pPr>
            <w:r w:rsidRPr="000423F4">
              <w:rPr>
                <w:rFonts w:ascii="Times New Roman" w:hAnsi="Times New Roman" w:hint="eastAsia"/>
                <w:b/>
                <w:sz w:val="21"/>
                <w:szCs w:val="21"/>
              </w:rPr>
              <w:t>默认配送地区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默认配送地区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sidRPr="000423F4">
              <w:rPr>
                <w:rFonts w:ascii="Times New Roman" w:hAnsi="Times New Roman"/>
                <w:sz w:val="21"/>
                <w:szCs w:val="21"/>
              </w:rPr>
              <w:t>设置的地区将作为商品详情页面默认的配送地区显示</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保存</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保存成功后弹窗提示；并且显示“编辑”按钮可以重新编辑。</w:t>
            </w:r>
          </w:p>
        </w:tc>
      </w:tr>
    </w:tbl>
    <w:p w:rsidR="006B7402" w:rsidRPr="00474D44" w:rsidRDefault="006B7402" w:rsidP="006B7402">
      <w:pPr>
        <w:pStyle w:val="4"/>
        <w:ind w:right="240"/>
      </w:pPr>
      <w:r w:rsidRPr="00474D44">
        <w:rPr>
          <w:rFonts w:hint="eastAsia"/>
        </w:rPr>
        <w:t>评价管理</w:t>
      </w:r>
    </w:p>
    <w:p w:rsidR="006B7402" w:rsidRDefault="006B7402" w:rsidP="006B7402">
      <w:pPr>
        <w:pStyle w:val="5"/>
        <w:ind w:left="142" w:right="240"/>
      </w:pPr>
      <w:r>
        <w:t>功能描述</w:t>
      </w:r>
    </w:p>
    <w:p w:rsidR="006B7402" w:rsidRPr="00331FC7" w:rsidRDefault="006B7402" w:rsidP="006B7402">
      <w:pPr>
        <w:ind w:right="240"/>
      </w:pPr>
      <w:r>
        <w:rPr>
          <w:rFonts w:hint="eastAsia"/>
        </w:rPr>
        <w:t>商家可以宏观了解店铺的评分及信用情况，可以查看来自买家的评价、售后评价、已删除的评价。</w:t>
      </w:r>
    </w:p>
    <w:p w:rsidR="006B7402" w:rsidRDefault="006B7402" w:rsidP="006B7402">
      <w:pPr>
        <w:pStyle w:val="5"/>
        <w:ind w:left="142" w:right="240"/>
      </w:pPr>
      <w:r>
        <w:rPr>
          <w:rFonts w:hint="eastAsia"/>
        </w:rPr>
        <w:t>业务流程</w:t>
      </w:r>
    </w:p>
    <w:p w:rsidR="006B7402" w:rsidRPr="009F380C" w:rsidRDefault="006B7402" w:rsidP="006B7402">
      <w:pPr>
        <w:ind w:left="425" w:firstLine="0"/>
      </w:pPr>
      <w:r>
        <w:rPr>
          <w:rFonts w:hint="eastAsia"/>
        </w:rPr>
        <w:t>无。</w:t>
      </w:r>
    </w:p>
    <w:p w:rsidR="006B7402" w:rsidRDefault="006B7402" w:rsidP="006B7402">
      <w:pPr>
        <w:pStyle w:val="5"/>
        <w:ind w:left="142" w:right="240"/>
      </w:pPr>
      <w:r>
        <w:rPr>
          <w:rFonts w:hint="eastAsia"/>
        </w:rPr>
        <w:t>业务规则</w:t>
      </w:r>
    </w:p>
    <w:p w:rsidR="006B7402" w:rsidRDefault="006B7402" w:rsidP="008B4BF2">
      <w:pPr>
        <w:pStyle w:val="af8"/>
        <w:numPr>
          <w:ilvl w:val="0"/>
          <w:numId w:val="162"/>
        </w:numPr>
        <w:spacing w:line="240" w:lineRule="auto"/>
        <w:ind w:leftChars="0" w:right="240" w:firstLineChars="0"/>
      </w:pPr>
      <w:r>
        <w:rPr>
          <w:rFonts w:hint="eastAsia"/>
        </w:rPr>
        <w:t>支持只有购买过该商品的会员，才能进行评价；</w:t>
      </w:r>
    </w:p>
    <w:p w:rsidR="006B7402" w:rsidRDefault="006B7402" w:rsidP="008B4BF2">
      <w:pPr>
        <w:pStyle w:val="af8"/>
        <w:numPr>
          <w:ilvl w:val="0"/>
          <w:numId w:val="162"/>
        </w:numPr>
        <w:spacing w:line="240" w:lineRule="auto"/>
        <w:ind w:leftChars="0" w:right="240" w:firstLineChars="0"/>
      </w:pPr>
      <w:r>
        <w:rPr>
          <w:rFonts w:hint="eastAsia"/>
        </w:rPr>
        <w:t>支持根据商品与描述相符、买家的服务态度、</w:t>
      </w:r>
      <w:r w:rsidRPr="00791663">
        <w:rPr>
          <w:rFonts w:hint="eastAsia"/>
        </w:rPr>
        <w:t>卖家发货速度</w:t>
      </w:r>
      <w:r>
        <w:rPr>
          <w:rFonts w:hint="eastAsia"/>
        </w:rPr>
        <w:t>、物流服务的质量查看店铺评分情况；</w:t>
      </w:r>
    </w:p>
    <w:p w:rsidR="006B7402" w:rsidRDefault="006B7402" w:rsidP="008B4BF2">
      <w:pPr>
        <w:pStyle w:val="af8"/>
        <w:numPr>
          <w:ilvl w:val="0"/>
          <w:numId w:val="162"/>
        </w:numPr>
        <w:spacing w:line="240" w:lineRule="auto"/>
        <w:ind w:leftChars="0" w:right="240" w:firstLineChars="0"/>
      </w:pPr>
      <w:r>
        <w:rPr>
          <w:rFonts w:hint="eastAsia"/>
        </w:rPr>
        <w:lastRenderedPageBreak/>
        <w:t>支持根据好、中、差查看最近</w:t>
      </w:r>
      <w:r>
        <w:rPr>
          <w:rFonts w:hint="eastAsia"/>
        </w:rPr>
        <w:t>1</w:t>
      </w:r>
      <w:r>
        <w:rPr>
          <w:rFonts w:hint="eastAsia"/>
        </w:rPr>
        <w:t>周、</w:t>
      </w:r>
      <w:r>
        <w:rPr>
          <w:rFonts w:hint="eastAsia"/>
        </w:rPr>
        <w:t>1</w:t>
      </w:r>
      <w:r>
        <w:rPr>
          <w:rFonts w:hint="eastAsia"/>
        </w:rPr>
        <w:t>月、</w:t>
      </w:r>
      <w:r>
        <w:rPr>
          <w:rFonts w:hint="eastAsia"/>
        </w:rPr>
        <w:t>6</w:t>
      </w:r>
      <w:r>
        <w:rPr>
          <w:rFonts w:hint="eastAsia"/>
        </w:rPr>
        <w:t>个月、前</w:t>
      </w:r>
      <w:r>
        <w:rPr>
          <w:rFonts w:hint="eastAsia"/>
        </w:rPr>
        <w:t>6</w:t>
      </w:r>
      <w:r>
        <w:rPr>
          <w:rFonts w:hint="eastAsia"/>
        </w:rPr>
        <w:t>个月买家累计信用；</w:t>
      </w:r>
    </w:p>
    <w:p w:rsidR="006B7402" w:rsidRDefault="006B7402" w:rsidP="008B4BF2">
      <w:pPr>
        <w:pStyle w:val="af8"/>
        <w:numPr>
          <w:ilvl w:val="0"/>
          <w:numId w:val="162"/>
        </w:numPr>
        <w:spacing w:line="240" w:lineRule="auto"/>
        <w:ind w:leftChars="0" w:right="240" w:firstLineChars="0"/>
      </w:pPr>
      <w:r>
        <w:rPr>
          <w:rFonts w:hint="eastAsia"/>
        </w:rPr>
        <w:t>支持买家删除评价；</w:t>
      </w:r>
    </w:p>
    <w:p w:rsidR="006B7402" w:rsidRDefault="006B7402" w:rsidP="008B4BF2">
      <w:pPr>
        <w:pStyle w:val="af8"/>
        <w:numPr>
          <w:ilvl w:val="0"/>
          <w:numId w:val="162"/>
        </w:numPr>
        <w:spacing w:line="240" w:lineRule="auto"/>
        <w:ind w:leftChars="0" w:right="240" w:firstLineChars="0"/>
      </w:pPr>
      <w:r>
        <w:rPr>
          <w:rFonts w:hint="eastAsia"/>
        </w:rPr>
        <w:t>支持根据评价（好评、中评、差评）、商品名称等搜索评价；</w:t>
      </w:r>
    </w:p>
    <w:p w:rsidR="006B7402" w:rsidRPr="00791663" w:rsidRDefault="006B7402" w:rsidP="008B4BF2">
      <w:pPr>
        <w:pStyle w:val="af8"/>
        <w:numPr>
          <w:ilvl w:val="0"/>
          <w:numId w:val="162"/>
        </w:numPr>
        <w:spacing w:line="240" w:lineRule="auto"/>
        <w:ind w:leftChars="0" w:right="240" w:firstLineChars="0"/>
      </w:pPr>
      <w:r w:rsidRPr="00791663">
        <w:rPr>
          <w:rFonts w:ascii="宋体" w:hAnsi="宋体" w:hint="eastAsia"/>
        </w:rPr>
        <w:t>支持商家对买家发表的评论进行查看、解释等操作，不可删除评论。</w:t>
      </w:r>
    </w:p>
    <w:p w:rsidR="006B7402" w:rsidRPr="009F380C" w:rsidRDefault="006B7402" w:rsidP="006B7402">
      <w:pPr>
        <w:pStyle w:val="af8"/>
        <w:spacing w:line="240" w:lineRule="auto"/>
        <w:ind w:leftChars="0" w:left="874" w:right="240" w:firstLineChars="0" w:firstLine="0"/>
      </w:pP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Pr="007A4914" w:rsidRDefault="006B7402" w:rsidP="0061150B">
            <w:pPr>
              <w:pStyle w:val="a7"/>
              <w:ind w:right="240"/>
              <w:rPr>
                <w:rFonts w:ascii="Times New Roman" w:hAnsi="Times New Roman"/>
                <w:b/>
                <w:sz w:val="21"/>
                <w:szCs w:val="21"/>
              </w:rPr>
            </w:pPr>
            <w:r w:rsidRPr="007A4914">
              <w:rPr>
                <w:rFonts w:ascii="Times New Roman" w:hAnsi="Times New Roman" w:hint="eastAsia"/>
                <w:b/>
                <w:sz w:val="21"/>
                <w:szCs w:val="21"/>
              </w:rPr>
              <w:t>来自</w:t>
            </w:r>
            <w:r>
              <w:rPr>
                <w:rFonts w:ascii="Times New Roman" w:hAnsi="Times New Roman" w:hint="eastAsia"/>
                <w:b/>
                <w:sz w:val="21"/>
                <w:szCs w:val="21"/>
              </w:rPr>
              <w:t>买家的评价</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评价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7A4914" w:rsidRDefault="006B7402" w:rsidP="0061150B">
            <w:pPr>
              <w:pStyle w:val="a7"/>
              <w:ind w:right="240"/>
              <w:rPr>
                <w:rFonts w:ascii="Times New Roman" w:hAnsi="Times New Roman"/>
                <w:sz w:val="21"/>
                <w:szCs w:val="21"/>
              </w:rPr>
            </w:pPr>
            <w:r>
              <w:rPr>
                <w:rFonts w:ascii="Times New Roman" w:hAnsi="Times New Roman" w:hint="eastAsia"/>
                <w:sz w:val="21"/>
                <w:szCs w:val="21"/>
              </w:rPr>
              <w:t>评价下拉选项：评价、好评、中评、差评；可以筛选。</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评论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评论下拉选项：评论、有评论内容、无评论内容；可以筛选。</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评价人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展示商品名称及价格。</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按钮：删除；点击“删除”弹窗提示确认或者取消。确认后提示删除成功。</w:t>
            </w:r>
          </w:p>
        </w:tc>
      </w:tr>
      <w:tr w:rsidR="006B7402" w:rsidTr="006B7402">
        <w:tc>
          <w:tcPr>
            <w:tcW w:w="9747" w:type="dxa"/>
            <w:gridSpan w:val="7"/>
            <w:shd w:val="clear" w:color="auto" w:fill="D9D9D9"/>
          </w:tcPr>
          <w:p w:rsidR="006B7402" w:rsidRPr="006E4EFA" w:rsidRDefault="006B7402" w:rsidP="0061150B">
            <w:pPr>
              <w:pStyle w:val="a7"/>
              <w:ind w:right="240"/>
              <w:rPr>
                <w:rFonts w:ascii="Times New Roman" w:hAnsi="Times New Roman"/>
                <w:b/>
                <w:sz w:val="21"/>
                <w:szCs w:val="21"/>
              </w:rPr>
            </w:pPr>
            <w:r w:rsidRPr="006E4EFA">
              <w:rPr>
                <w:rFonts w:ascii="Times New Roman" w:hAnsi="Times New Roman" w:hint="eastAsia"/>
                <w:b/>
                <w:sz w:val="21"/>
                <w:szCs w:val="21"/>
              </w:rPr>
              <w:t>给他人的评价</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检索</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评价下拉选项：好评、中评、差评；</w:t>
            </w:r>
          </w:p>
          <w:p w:rsidR="006B7402" w:rsidRPr="007A4914" w:rsidRDefault="006B7402" w:rsidP="0061150B">
            <w:pPr>
              <w:pStyle w:val="a7"/>
              <w:ind w:right="240"/>
              <w:rPr>
                <w:rFonts w:ascii="Times New Roman" w:hAnsi="Times New Roman"/>
                <w:sz w:val="21"/>
                <w:szCs w:val="21"/>
              </w:rPr>
            </w:pPr>
            <w:r>
              <w:rPr>
                <w:rFonts w:ascii="Times New Roman" w:hAnsi="Times New Roman" w:hint="eastAsia"/>
                <w:sz w:val="21"/>
                <w:szCs w:val="21"/>
              </w:rPr>
              <w:t>根据商品名称检索。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评价人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展示商品名称及价格。</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无</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6E4EFA" w:rsidRDefault="006B7402" w:rsidP="0061150B">
            <w:pPr>
              <w:pStyle w:val="a7"/>
              <w:ind w:right="240"/>
              <w:rPr>
                <w:rFonts w:ascii="Times New Roman" w:hAnsi="Times New Roman"/>
                <w:b/>
                <w:sz w:val="21"/>
                <w:szCs w:val="21"/>
              </w:rPr>
            </w:pPr>
            <w:r>
              <w:rPr>
                <w:rFonts w:ascii="Times New Roman" w:hAnsi="Times New Roman" w:hint="eastAsia"/>
                <w:b/>
                <w:sz w:val="21"/>
                <w:szCs w:val="21"/>
              </w:rPr>
              <w:t>已删除的评价</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评价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7A4914"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评论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评价人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展示商品名称及价格。</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处理类型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删除。</w:t>
            </w:r>
          </w:p>
        </w:tc>
      </w:tr>
    </w:tbl>
    <w:p w:rsidR="006B7402" w:rsidRDefault="006B7402" w:rsidP="006B7402"/>
    <w:p w:rsidR="006B7402" w:rsidRPr="00802FC0" w:rsidRDefault="006B7402" w:rsidP="006B7402"/>
    <w:p w:rsidR="006B7402" w:rsidRPr="00474D44" w:rsidRDefault="006B7402" w:rsidP="006B7402">
      <w:pPr>
        <w:pStyle w:val="4"/>
        <w:ind w:right="240"/>
      </w:pPr>
      <w:r w:rsidRPr="00474D44">
        <w:rPr>
          <w:rFonts w:hint="eastAsia"/>
        </w:rPr>
        <w:t>运单模板</w:t>
      </w:r>
    </w:p>
    <w:p w:rsidR="006B7402" w:rsidRDefault="006B7402" w:rsidP="006B7402">
      <w:pPr>
        <w:pStyle w:val="5"/>
        <w:ind w:left="142" w:right="240"/>
      </w:pPr>
      <w:r>
        <w:t>功能描述</w:t>
      </w:r>
    </w:p>
    <w:p w:rsidR="006B7402" w:rsidRPr="00331FC7" w:rsidRDefault="006B7402" w:rsidP="006B7402">
      <w:pPr>
        <w:ind w:right="240"/>
      </w:pPr>
      <w:r w:rsidRPr="00331FC7">
        <w:rPr>
          <w:rFonts w:hint="eastAsia"/>
        </w:rPr>
        <w:t>商家可以</w:t>
      </w:r>
      <w:r>
        <w:rPr>
          <w:rFonts w:hint="eastAsia"/>
        </w:rPr>
        <w:t>对</w:t>
      </w:r>
      <w:r w:rsidRPr="00331FC7">
        <w:rPr>
          <w:rFonts w:hint="eastAsia"/>
        </w:rPr>
        <w:t>设置</w:t>
      </w:r>
      <w:r>
        <w:rPr>
          <w:rFonts w:hint="eastAsia"/>
        </w:rPr>
        <w:t>好的默认物流公司进行</w:t>
      </w:r>
      <w:r w:rsidRPr="00331FC7">
        <w:rPr>
          <w:rFonts w:hint="eastAsia"/>
        </w:rPr>
        <w:t>运单模板</w:t>
      </w:r>
      <w:r>
        <w:rPr>
          <w:rFonts w:hint="eastAsia"/>
        </w:rPr>
        <w:t>管理，包括</w:t>
      </w:r>
      <w:r w:rsidRPr="00331FC7">
        <w:rPr>
          <w:rFonts w:hint="eastAsia"/>
        </w:rPr>
        <w:t>绑定</w:t>
      </w:r>
      <w:r>
        <w:rPr>
          <w:rFonts w:hint="eastAsia"/>
        </w:rPr>
        <w:t>模板</w:t>
      </w:r>
      <w:r w:rsidRPr="00331FC7">
        <w:rPr>
          <w:rFonts w:hint="eastAsia"/>
        </w:rPr>
        <w:t>、自建模板。</w:t>
      </w:r>
    </w:p>
    <w:p w:rsidR="006B7402" w:rsidRDefault="006B7402" w:rsidP="006B7402">
      <w:pPr>
        <w:pStyle w:val="5"/>
        <w:ind w:left="142" w:right="240"/>
      </w:pPr>
      <w:r>
        <w:rPr>
          <w:rFonts w:hint="eastAsia"/>
        </w:rPr>
        <w:t>业务流程</w:t>
      </w:r>
    </w:p>
    <w:p w:rsidR="006B7402" w:rsidRPr="000F75F4" w:rsidRDefault="006B7402" w:rsidP="006B7402">
      <w:r>
        <w:rPr>
          <w:rFonts w:hint="eastAsia"/>
        </w:rPr>
        <w:t>无。</w:t>
      </w:r>
    </w:p>
    <w:p w:rsidR="006B7402" w:rsidRDefault="006B7402" w:rsidP="006B7402">
      <w:pPr>
        <w:pStyle w:val="5"/>
        <w:ind w:left="142" w:right="240"/>
      </w:pPr>
      <w:r>
        <w:rPr>
          <w:rFonts w:hint="eastAsia"/>
        </w:rPr>
        <w:t>业务规则</w:t>
      </w:r>
    </w:p>
    <w:p w:rsidR="006B7402" w:rsidRDefault="006B7402" w:rsidP="008B4BF2">
      <w:pPr>
        <w:pStyle w:val="af8"/>
        <w:numPr>
          <w:ilvl w:val="0"/>
          <w:numId w:val="163"/>
        </w:numPr>
        <w:spacing w:line="240" w:lineRule="auto"/>
        <w:ind w:leftChars="0" w:right="240" w:firstLineChars="0"/>
      </w:pPr>
      <w:r>
        <w:rPr>
          <w:rFonts w:hint="eastAsia"/>
        </w:rPr>
        <w:t>模板绑定：支持</w:t>
      </w:r>
      <w:r w:rsidRPr="001A25C7">
        <w:rPr>
          <w:rFonts w:hint="eastAsia"/>
        </w:rPr>
        <w:t>未绑定的物流公司后</w:t>
      </w:r>
      <w:r>
        <w:rPr>
          <w:rFonts w:hint="eastAsia"/>
        </w:rPr>
        <w:t>边会出现“选择模板”按钮，在选择模板页面可以绑定可用的打印模板；支持</w:t>
      </w:r>
      <w:r w:rsidRPr="001A25C7">
        <w:rPr>
          <w:rFonts w:hint="eastAsia"/>
        </w:rPr>
        <w:t>点击“设置”按钮可以设置自定义的内容，包括偏移量和需要显示的项目</w:t>
      </w:r>
      <w:r>
        <w:rPr>
          <w:rFonts w:hint="eastAsia"/>
        </w:rPr>
        <w:t>；点击“默认”按钮可以设置当前模板为默认打印模板；</w:t>
      </w:r>
      <w:r w:rsidRPr="001A25C7">
        <w:rPr>
          <w:rFonts w:hint="eastAsia"/>
        </w:rPr>
        <w:t>点击“解绑”按钮可以解除当前绑定，重新选择其它模板。</w:t>
      </w:r>
    </w:p>
    <w:p w:rsidR="006B7402" w:rsidRPr="000D5088" w:rsidRDefault="006B7402" w:rsidP="008B4BF2">
      <w:pPr>
        <w:pStyle w:val="af8"/>
        <w:numPr>
          <w:ilvl w:val="0"/>
          <w:numId w:val="163"/>
        </w:numPr>
        <w:spacing w:line="240" w:lineRule="auto"/>
        <w:ind w:leftChars="0" w:right="240" w:firstLineChars="0"/>
      </w:pPr>
      <w:r>
        <w:rPr>
          <w:rFonts w:hint="eastAsia"/>
        </w:rPr>
        <w:t>自建模板：支持</w:t>
      </w:r>
      <w:r w:rsidRPr="001A25C7">
        <w:rPr>
          <w:rFonts w:hint="eastAsia"/>
        </w:rPr>
        <w:t>商家已经建立的打印模板列表</w:t>
      </w:r>
      <w:r>
        <w:rPr>
          <w:rFonts w:hint="eastAsia"/>
        </w:rPr>
        <w:t>展示；支持</w:t>
      </w:r>
      <w:r w:rsidRPr="001A25C7">
        <w:rPr>
          <w:rFonts w:hint="eastAsia"/>
        </w:rPr>
        <w:t>点击</w:t>
      </w:r>
      <w:r>
        <w:rPr>
          <w:rFonts w:hint="eastAsia"/>
        </w:rPr>
        <w:t>添加模板按钮</w:t>
      </w:r>
      <w:r w:rsidRPr="001A25C7">
        <w:rPr>
          <w:rFonts w:hint="eastAsia"/>
        </w:rPr>
        <w:t>建立商家自己的模板</w:t>
      </w:r>
      <w:r>
        <w:rPr>
          <w:rFonts w:hint="eastAsia"/>
        </w:rPr>
        <w:t>；支持</w:t>
      </w:r>
      <w:r w:rsidRPr="001A25C7">
        <w:rPr>
          <w:rFonts w:hint="eastAsia"/>
        </w:rPr>
        <w:t>点击设计按钮可以对运单模板布局进行设计，点击测试按钮可以对模板进行打印测试，点击编辑按钮可以对模板参数进行调整</w:t>
      </w:r>
      <w:r>
        <w:rPr>
          <w:rFonts w:hint="eastAsia"/>
        </w:rPr>
        <w:t>；支持</w:t>
      </w:r>
      <w:r w:rsidRPr="001A25C7">
        <w:rPr>
          <w:rFonts w:hint="eastAsia"/>
        </w:rPr>
        <w:t>设计完成后在编辑中修改模板状态为启用后，商家就可以绑定该模板进行运单打印</w:t>
      </w:r>
      <w:r>
        <w:rPr>
          <w:rFonts w:hint="eastAsia"/>
        </w:rPr>
        <w:t>；支持</w:t>
      </w:r>
      <w:r w:rsidRPr="001A25C7">
        <w:rPr>
          <w:rFonts w:hint="eastAsia"/>
        </w:rPr>
        <w:t>点击删除按钮可以删除现有模板，删除后该模板将自动解除绑定，请慎重操作</w:t>
      </w:r>
      <w:r>
        <w:rPr>
          <w:rFonts w:hint="eastAsia"/>
        </w:rPr>
        <w:t>。</w:t>
      </w:r>
    </w:p>
    <w:p w:rsidR="006B7402" w:rsidRDefault="006B7402" w:rsidP="006B7402">
      <w:pPr>
        <w:pStyle w:val="5"/>
        <w:ind w:left="142" w:right="240"/>
      </w:pPr>
      <w:r>
        <w:rPr>
          <w:rFonts w:hint="eastAsia"/>
        </w:rPr>
        <w:t>页面要素</w:t>
      </w:r>
    </w:p>
    <w:p w:rsidR="006B7402" w:rsidRDefault="006B7402" w:rsidP="008B4BF2">
      <w:pPr>
        <w:pStyle w:val="af8"/>
        <w:numPr>
          <w:ilvl w:val="0"/>
          <w:numId w:val="164"/>
        </w:numPr>
        <w:spacing w:line="240" w:lineRule="auto"/>
        <w:ind w:leftChars="0" w:right="240" w:firstLineChars="0"/>
      </w:pPr>
      <w:r>
        <w:rPr>
          <w:rFonts w:hint="eastAsia"/>
        </w:rPr>
        <w:t>绑定模板</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模板列表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物流公司</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运单模板</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运单图例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标注图片宽度和高度。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默认</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未绑定时：显示“选择模板”按钮；</w:t>
            </w:r>
          </w:p>
          <w:p w:rsidR="006B7402" w:rsidRPr="00643E97" w:rsidRDefault="006B7402" w:rsidP="0061150B">
            <w:pPr>
              <w:pStyle w:val="a7"/>
              <w:ind w:right="240"/>
              <w:rPr>
                <w:rFonts w:ascii="Times New Roman" w:hAnsi="Times New Roman"/>
                <w:sz w:val="21"/>
                <w:szCs w:val="21"/>
              </w:rPr>
            </w:pPr>
            <w:r>
              <w:rPr>
                <w:rFonts w:ascii="Times New Roman" w:hAnsi="Times New Roman" w:hint="eastAsia"/>
                <w:sz w:val="21"/>
                <w:szCs w:val="21"/>
              </w:rPr>
              <w:t>绑定时：显示“设置”、“默认”、“解绑”。</w:t>
            </w:r>
          </w:p>
        </w:tc>
      </w:tr>
      <w:tr w:rsidR="006B7402" w:rsidTr="006B7402">
        <w:tc>
          <w:tcPr>
            <w:tcW w:w="9747" w:type="dxa"/>
            <w:gridSpan w:val="7"/>
            <w:shd w:val="clear" w:color="auto" w:fill="D9D9D9"/>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选择模板</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模板名称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物流公司</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运单图例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标注图片宽度和高度。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模板类型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测试和绑定按钮。</w:t>
            </w:r>
          </w:p>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测试打印效果。</w:t>
            </w:r>
          </w:p>
        </w:tc>
      </w:tr>
      <w:tr w:rsidR="006B7402" w:rsidTr="006B7402">
        <w:tc>
          <w:tcPr>
            <w:tcW w:w="9747" w:type="dxa"/>
            <w:gridSpan w:val="7"/>
            <w:shd w:val="clear" w:color="auto" w:fill="D9D9D9"/>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模板设置</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左偏移量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单位：毫米。</w:t>
            </w:r>
            <w:r w:rsidRPr="00124B68">
              <w:rPr>
                <w:rFonts w:ascii="Times New Roman" w:hAnsi="Times New Roman"/>
                <w:sz w:val="21"/>
                <w:szCs w:val="21"/>
              </w:rPr>
              <w:t>打印模板左偏移</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上偏移量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单位：毫米。</w:t>
            </w:r>
            <w:r w:rsidRPr="00124B68">
              <w:rPr>
                <w:rFonts w:ascii="Times New Roman" w:hAnsi="Times New Roman"/>
                <w:sz w:val="21"/>
                <w:szCs w:val="21"/>
              </w:rPr>
              <w:t>打印模板上偏移</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显示项目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选项：收货人、收货人地区、收货人地址、收货人手机、收货人电话、发货人、发货人地区、发货人地址、发货人手机、发货人电话。</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可视化</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图片控件</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控件，支持自由移动调节位置。</w:t>
            </w:r>
          </w:p>
        </w:tc>
      </w:tr>
      <w:tr w:rsidR="006B7402" w:rsidTr="0061150B">
        <w:tc>
          <w:tcPr>
            <w:tcW w:w="675" w:type="dxa"/>
          </w:tcPr>
          <w:p w:rsidR="006B7402" w:rsidRPr="00124B68"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提交后弹窗显示成功。</w:t>
            </w:r>
          </w:p>
        </w:tc>
      </w:tr>
      <w:tr w:rsidR="006B7402" w:rsidTr="006B7402">
        <w:tc>
          <w:tcPr>
            <w:tcW w:w="9747" w:type="dxa"/>
            <w:gridSpan w:val="7"/>
            <w:shd w:val="clear" w:color="auto" w:fill="D9D9D9"/>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默认</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点击“默认”，提示保存成功。</w:t>
            </w:r>
          </w:p>
        </w:tc>
      </w:tr>
      <w:tr w:rsidR="006B7402" w:rsidTr="006B7402">
        <w:tc>
          <w:tcPr>
            <w:tcW w:w="9747" w:type="dxa"/>
            <w:gridSpan w:val="7"/>
            <w:shd w:val="clear" w:color="auto" w:fill="D9D9D9"/>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解绑</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解绑</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解绑</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点击“解绑”，提示确认或者取消。</w:t>
            </w:r>
          </w:p>
        </w:tc>
      </w:tr>
    </w:tbl>
    <w:p w:rsidR="006B7402" w:rsidRDefault="006B7402" w:rsidP="008B4BF2">
      <w:pPr>
        <w:pStyle w:val="af8"/>
        <w:numPr>
          <w:ilvl w:val="0"/>
          <w:numId w:val="164"/>
        </w:numPr>
        <w:spacing w:line="240" w:lineRule="auto"/>
        <w:ind w:leftChars="0" w:right="240" w:firstLineChars="0"/>
      </w:pPr>
      <w:r>
        <w:rPr>
          <w:rFonts w:hint="eastAsia"/>
        </w:rPr>
        <w:t>自建模板</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模板列表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模板名称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物流公司</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运单图例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标注宽度和高度。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上偏移量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左偏移量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启用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设计、测试、编辑、删除。</w:t>
            </w:r>
          </w:p>
        </w:tc>
      </w:tr>
      <w:tr w:rsidR="006B7402" w:rsidTr="006B7402">
        <w:tc>
          <w:tcPr>
            <w:tcW w:w="9747" w:type="dxa"/>
            <w:gridSpan w:val="7"/>
            <w:shd w:val="clear" w:color="auto" w:fill="D9D9D9"/>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设计</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选择打印项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选项：收货人、收货人地区、收货人地址、收货人手机、收货人电话、发货人、发货人地区、发货人地址、发货人手机、发货人电话。</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sidRPr="00046917">
              <w:rPr>
                <w:rFonts w:ascii="Times New Roman" w:hAnsi="Times New Roman"/>
                <w:sz w:val="21"/>
                <w:szCs w:val="21"/>
              </w:rPr>
              <w:t>打印项偏移校正</w:t>
            </w:r>
          </w:p>
        </w:tc>
        <w:tc>
          <w:tcPr>
            <w:tcW w:w="1275"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图片控件</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控件，支持自由移动调节位置。</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提交后提保存成功。</w:t>
            </w:r>
          </w:p>
        </w:tc>
      </w:tr>
      <w:tr w:rsidR="006B7402" w:rsidTr="006B7402">
        <w:tc>
          <w:tcPr>
            <w:tcW w:w="9747" w:type="dxa"/>
            <w:gridSpan w:val="7"/>
            <w:shd w:val="clear" w:color="auto" w:fill="D9D9D9"/>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测试</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测试</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打印运单测试。</w:t>
            </w:r>
          </w:p>
        </w:tc>
      </w:tr>
      <w:tr w:rsidR="006B7402" w:rsidTr="006B7402">
        <w:tc>
          <w:tcPr>
            <w:tcW w:w="9747" w:type="dxa"/>
            <w:gridSpan w:val="7"/>
            <w:shd w:val="clear" w:color="auto" w:fill="D9D9D9"/>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模板名称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sidRPr="00B37D06">
              <w:rPr>
                <w:rFonts w:ascii="Times New Roman" w:hAnsi="Times New Roman"/>
                <w:sz w:val="21"/>
                <w:szCs w:val="21"/>
              </w:rPr>
              <w:t>运单模板名称，最多</w:t>
            </w:r>
            <w:r w:rsidRPr="00B37D06">
              <w:rPr>
                <w:rFonts w:ascii="Times New Roman" w:hAnsi="Times New Roman"/>
                <w:sz w:val="21"/>
                <w:szCs w:val="21"/>
              </w:rPr>
              <w:t>10</w:t>
            </w:r>
            <w:r w:rsidRPr="00B37D06">
              <w:rPr>
                <w:rFonts w:ascii="Times New Roman" w:hAnsi="Times New Roman"/>
                <w:sz w:val="21"/>
                <w:szCs w:val="21"/>
              </w:rPr>
              <w:t>个字</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物流公司</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模板对应的物流，下拉选项由后台设置。</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宽度</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单位毫米。</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高度</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单位毫米。</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上偏移量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单位毫米。</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左偏移量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单位毫米。</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模板图片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选择文件</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点击“选择文件”弹窗打开选择图片。标注：</w:t>
            </w:r>
            <w:r w:rsidRPr="00B37D06">
              <w:rPr>
                <w:rFonts w:ascii="Times New Roman" w:hAnsi="Times New Roman"/>
                <w:sz w:val="21"/>
                <w:szCs w:val="21"/>
              </w:rPr>
              <w:t>请上传扫描好的运单图片，图片尺寸必须与快递单实际尺寸相符</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启用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r>
              <w:rPr>
                <w:rFonts w:ascii="Times New Roman" w:hAnsi="Times New Roman" w:hint="eastAsia"/>
                <w:sz w:val="21"/>
                <w:szCs w:val="21"/>
              </w:rPr>
              <w:t>/</w:t>
            </w:r>
            <w:r>
              <w:rPr>
                <w:rFonts w:ascii="Times New Roman" w:hAnsi="Times New Roman" w:hint="eastAsia"/>
                <w:sz w:val="21"/>
                <w:szCs w:val="21"/>
              </w:rPr>
              <w:t>否；标注：</w:t>
            </w:r>
            <w:r w:rsidRPr="0023083C">
              <w:rPr>
                <w:rFonts w:ascii="Times New Roman" w:hAnsi="Times New Roman"/>
                <w:sz w:val="21"/>
                <w:szCs w:val="21"/>
              </w:rPr>
              <w:t>请首先设计并测试模板然后再启用，启用后商家可以使用</w:t>
            </w:r>
            <w:r w:rsidRPr="0023083C">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提交后弹窗提示成功。</w:t>
            </w:r>
          </w:p>
        </w:tc>
      </w:tr>
      <w:tr w:rsidR="006B7402" w:rsidTr="006B7402">
        <w:tc>
          <w:tcPr>
            <w:tcW w:w="9747" w:type="dxa"/>
            <w:gridSpan w:val="7"/>
            <w:shd w:val="clear" w:color="auto" w:fill="D9D9D9"/>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删除</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删除</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点击“删除”，弹窗显示确认或者取消。页面显示删除成功。</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ind w:left="454" w:right="240" w:firstLine="0"/>
      </w:pPr>
    </w:p>
    <w:p w:rsidR="006B7402" w:rsidRDefault="006B7402" w:rsidP="006B7402">
      <w:pPr>
        <w:ind w:right="240"/>
      </w:pPr>
    </w:p>
    <w:p w:rsidR="006B7402" w:rsidRDefault="006B7402" w:rsidP="006B7402">
      <w:pPr>
        <w:ind w:right="240"/>
      </w:pPr>
    </w:p>
    <w:p w:rsidR="006B7402" w:rsidRPr="00474D44" w:rsidRDefault="006B7402" w:rsidP="006B7402">
      <w:pPr>
        <w:pStyle w:val="4"/>
        <w:ind w:right="240"/>
      </w:pPr>
      <w:r w:rsidRPr="00474D44">
        <w:rPr>
          <w:rFonts w:hint="eastAsia"/>
        </w:rPr>
        <w:t>物流工具</w:t>
      </w:r>
    </w:p>
    <w:p w:rsidR="006B7402" w:rsidRDefault="006B7402" w:rsidP="006B7402">
      <w:pPr>
        <w:pStyle w:val="5"/>
        <w:ind w:left="142" w:right="240"/>
      </w:pPr>
      <w:r>
        <w:t>功能描述</w:t>
      </w:r>
    </w:p>
    <w:p w:rsidR="006B7402" w:rsidRPr="00D81A2A" w:rsidRDefault="006B7402" w:rsidP="006B7402">
      <w:r w:rsidRPr="00D81A2A">
        <w:rPr>
          <w:rFonts w:hint="eastAsia"/>
        </w:rPr>
        <w:t>商家可以设置地址库（发货、收货地址，可以多条）、设置默认物流公司（服务商设置）、设置免运费额度（运费模板设置）、设置默认配送地址、发货单打印设置（运单模板设置）</w:t>
      </w:r>
      <w:r>
        <w:rPr>
          <w:rFonts w:hint="eastAsia"/>
        </w:rPr>
        <w:t>。</w:t>
      </w:r>
    </w:p>
    <w:p w:rsidR="006B7402" w:rsidRDefault="006B7402" w:rsidP="006B7402">
      <w:pPr>
        <w:ind w:right="240"/>
      </w:pPr>
      <w:r w:rsidRPr="00331FC7">
        <w:rPr>
          <w:rFonts w:hint="eastAsia"/>
        </w:rPr>
        <w:t>设置售卖区域，如果某商品选择使用了售卖区域，则该商品只售卖指定地区，运费为指定地区的运费。</w:t>
      </w:r>
    </w:p>
    <w:p w:rsidR="006B7402" w:rsidRPr="00331FC7" w:rsidRDefault="006B7402" w:rsidP="006B7402">
      <w:pPr>
        <w:ind w:right="240"/>
      </w:pPr>
      <w:r w:rsidRPr="00D81A2A">
        <w:rPr>
          <w:rFonts w:hint="eastAsia"/>
        </w:rPr>
        <w:t>物流跟踪信息（填入运单号进行查询）</w:t>
      </w:r>
    </w:p>
    <w:p w:rsidR="006B7402" w:rsidRDefault="006B7402" w:rsidP="006B7402">
      <w:pPr>
        <w:pStyle w:val="5"/>
        <w:ind w:left="142" w:right="240"/>
      </w:pPr>
      <w:r>
        <w:rPr>
          <w:rFonts w:hint="eastAsia"/>
        </w:rPr>
        <w:t>业务流程</w:t>
      </w:r>
    </w:p>
    <w:p w:rsidR="006B7402" w:rsidRPr="004148D5" w:rsidRDefault="006B7402" w:rsidP="006B7402">
      <w:r>
        <w:rPr>
          <w:rFonts w:hint="eastAsia"/>
        </w:rPr>
        <w:t>无。</w:t>
      </w:r>
    </w:p>
    <w:p w:rsidR="006B7402" w:rsidRDefault="006B7402" w:rsidP="006B7402">
      <w:pPr>
        <w:pStyle w:val="5"/>
        <w:ind w:left="142" w:right="240"/>
      </w:pPr>
      <w:r>
        <w:rPr>
          <w:rFonts w:hint="eastAsia"/>
        </w:rPr>
        <w:t>业务规则</w:t>
      </w:r>
    </w:p>
    <w:p w:rsidR="006B7402" w:rsidRDefault="006B7402" w:rsidP="008B4BF2">
      <w:pPr>
        <w:pStyle w:val="af8"/>
        <w:numPr>
          <w:ilvl w:val="0"/>
          <w:numId w:val="165"/>
        </w:numPr>
        <w:spacing w:line="240" w:lineRule="auto"/>
        <w:ind w:leftChars="0" w:right="240" w:firstLineChars="0"/>
      </w:pPr>
      <w:r>
        <w:rPr>
          <w:rFonts w:hint="eastAsia"/>
        </w:rPr>
        <w:t>支持添加、修改、删除售卖区域。</w:t>
      </w:r>
    </w:p>
    <w:p w:rsidR="006B7402" w:rsidRPr="00067EAD" w:rsidRDefault="006B7402" w:rsidP="008B4BF2">
      <w:pPr>
        <w:pStyle w:val="af8"/>
        <w:numPr>
          <w:ilvl w:val="0"/>
          <w:numId w:val="165"/>
        </w:numPr>
        <w:spacing w:line="240" w:lineRule="auto"/>
        <w:ind w:leftChars="0" w:right="240" w:firstLineChars="0"/>
      </w:pPr>
      <w:r>
        <w:rPr>
          <w:rFonts w:hint="eastAsia"/>
        </w:rPr>
        <w:t>支持分页显示列表。</w:t>
      </w:r>
    </w:p>
    <w:p w:rsidR="006B7402" w:rsidRDefault="006B7402" w:rsidP="006B7402">
      <w:pPr>
        <w:pStyle w:val="5"/>
        <w:ind w:left="142" w:right="240"/>
      </w:pPr>
      <w:r>
        <w:rPr>
          <w:rFonts w:hint="eastAsia"/>
        </w:rPr>
        <w:t>页面要素</w:t>
      </w:r>
    </w:p>
    <w:p w:rsidR="006B7402" w:rsidRPr="00F946AD" w:rsidRDefault="006B7402" w:rsidP="006B7402"/>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RPr="007A4914" w:rsidTr="006B7402">
        <w:tc>
          <w:tcPr>
            <w:tcW w:w="9747" w:type="dxa"/>
            <w:gridSpan w:val="7"/>
            <w:shd w:val="clear" w:color="auto" w:fill="D9D9D9"/>
          </w:tcPr>
          <w:p w:rsidR="006B7402" w:rsidRPr="007A4914" w:rsidRDefault="006B7402" w:rsidP="0061150B">
            <w:pPr>
              <w:pStyle w:val="a7"/>
              <w:ind w:right="240"/>
              <w:rPr>
                <w:rFonts w:ascii="Times New Roman" w:hAnsi="Times New Roman"/>
                <w:b/>
                <w:sz w:val="21"/>
                <w:szCs w:val="21"/>
              </w:rPr>
            </w:pPr>
            <w:r>
              <w:rPr>
                <w:rFonts w:ascii="Times New Roman" w:hAnsi="Times New Roman" w:hint="eastAsia"/>
                <w:b/>
                <w:sz w:val="21"/>
                <w:szCs w:val="21"/>
              </w:rPr>
              <w:t>列表</w:t>
            </w:r>
          </w:p>
        </w:tc>
      </w:tr>
      <w:tr w:rsidR="006B7402" w:rsidRPr="007A4914"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运送到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7A4914"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运费（元）</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操作时间</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某年某月某日某时某分某秒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修改和删除。</w:t>
            </w:r>
          </w:p>
        </w:tc>
      </w:tr>
      <w:tr w:rsidR="006B7402" w:rsidTr="006B7402">
        <w:tc>
          <w:tcPr>
            <w:tcW w:w="9747" w:type="dxa"/>
            <w:gridSpan w:val="7"/>
            <w:shd w:val="clear" w:color="auto" w:fill="D9D9D9"/>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区域名称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运送到</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运费</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835A13" w:rsidRDefault="006B7402" w:rsidP="0061150B">
            <w:pPr>
              <w:pStyle w:val="a7"/>
              <w:ind w:right="240"/>
              <w:rPr>
                <w:rFonts w:ascii="Times New Roman" w:hAnsi="Times New Roman"/>
                <w:sz w:val="21"/>
                <w:szCs w:val="21"/>
              </w:rPr>
            </w:pPr>
            <w:r>
              <w:rPr>
                <w:rFonts w:ascii="Times New Roman" w:hAnsi="Times New Roman" w:hint="eastAsia"/>
                <w:sz w:val="21"/>
                <w:szCs w:val="21"/>
              </w:rPr>
              <w:t>点击“为指定地区城市设置运费”显示删除和修改按钮，并可以设置运费，点击编辑弹出“选择区域”框，可以根据复选框选择区域及城市，见下图：</w:t>
            </w:r>
            <w:r>
              <w:rPr>
                <w:rFonts w:ascii="Times New Roman" w:hAnsi="Times New Roman" w:hint="eastAsia"/>
                <w:sz w:val="21"/>
                <w:szCs w:val="21"/>
              </w:rPr>
              <w:t>6.3.3.6.4-1</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保存</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点击“保存”返回列表页。</w:t>
            </w:r>
          </w:p>
        </w:tc>
      </w:tr>
      <w:tr w:rsidR="006B7402" w:rsidTr="006B7402">
        <w:tc>
          <w:tcPr>
            <w:tcW w:w="9747" w:type="dxa"/>
            <w:gridSpan w:val="7"/>
            <w:shd w:val="clear" w:color="auto" w:fill="D9D9D9"/>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修改</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区域名称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运送到</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运费</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835A13" w:rsidRDefault="006B7402" w:rsidP="0061150B">
            <w:pPr>
              <w:pStyle w:val="a7"/>
              <w:ind w:right="240"/>
              <w:rPr>
                <w:rFonts w:ascii="Times New Roman" w:hAnsi="Times New Roman"/>
                <w:sz w:val="21"/>
                <w:szCs w:val="21"/>
              </w:rPr>
            </w:pPr>
            <w:r>
              <w:rPr>
                <w:rFonts w:ascii="Times New Roman" w:hAnsi="Times New Roman" w:hint="eastAsia"/>
                <w:sz w:val="21"/>
                <w:szCs w:val="21"/>
              </w:rPr>
              <w:t>点击“为指定地区城市设置运费”显示删除和修改按钮，并可以设置运费，点击编辑弹出“选择区域”框，可以根据复选框选择区域及城市，见下图：</w:t>
            </w:r>
            <w:r>
              <w:rPr>
                <w:rFonts w:ascii="Times New Roman" w:hAnsi="Times New Roman" w:hint="eastAsia"/>
                <w:sz w:val="21"/>
                <w:szCs w:val="21"/>
              </w:rPr>
              <w:t>6.3.3.6.4-1</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保存</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点击“保存”返回列表页。</w:t>
            </w:r>
          </w:p>
        </w:tc>
      </w:tr>
    </w:tbl>
    <w:p w:rsidR="006B7402" w:rsidRPr="00C539AE" w:rsidRDefault="006B7402" w:rsidP="006B7402">
      <w:pPr>
        <w:ind w:right="240"/>
      </w:pPr>
      <w:r w:rsidRPr="008700C5">
        <w:rPr>
          <w:noProof/>
        </w:rPr>
        <w:lastRenderedPageBreak/>
        <w:pict>
          <v:shape id="图片 16" o:spid="_x0000_i1046" type="#_x0000_t75" style="width:415.2pt;height:279.6pt;visibility:visible;mso-wrap-style:square">
            <v:imagedata r:id="rId63" o:title=""/>
          </v:shape>
        </w:pict>
      </w:r>
    </w:p>
    <w:p w:rsidR="006B7402" w:rsidRPr="00331FC7" w:rsidRDefault="006B7402" w:rsidP="006B7402">
      <w:pPr>
        <w:ind w:right="240"/>
        <w:jc w:val="center"/>
      </w:pPr>
      <w:r>
        <w:rPr>
          <w:rFonts w:hint="eastAsia"/>
        </w:rPr>
        <w:t>图：</w:t>
      </w:r>
      <w:r>
        <w:rPr>
          <w:rFonts w:hint="eastAsia"/>
        </w:rPr>
        <w:t>6.3.3.6.4-1</w:t>
      </w:r>
    </w:p>
    <w:p w:rsidR="006B7402" w:rsidRDefault="006B7402" w:rsidP="006B7402">
      <w:pPr>
        <w:ind w:right="240"/>
      </w:pPr>
    </w:p>
    <w:p w:rsidR="006B7402" w:rsidRPr="00331FC7" w:rsidRDefault="006B7402" w:rsidP="006B7402">
      <w:pPr>
        <w:ind w:right="240"/>
      </w:pPr>
    </w:p>
    <w:p w:rsidR="006B7402" w:rsidRPr="00385517" w:rsidRDefault="006B7402" w:rsidP="006B7402">
      <w:pPr>
        <w:pStyle w:val="3"/>
        <w:ind w:right="240"/>
      </w:pPr>
      <w:bookmarkStart w:id="102" w:name="_Toc446774422"/>
      <w:r w:rsidRPr="00385517">
        <w:rPr>
          <w:rFonts w:hint="eastAsia"/>
        </w:rPr>
        <w:t>促销</w:t>
      </w:r>
      <w:bookmarkEnd w:id="102"/>
    </w:p>
    <w:p w:rsidR="006B7402" w:rsidRPr="00385517" w:rsidRDefault="006B7402" w:rsidP="006B7402">
      <w:pPr>
        <w:pStyle w:val="4"/>
        <w:ind w:right="240"/>
      </w:pPr>
      <w:r w:rsidRPr="00385517">
        <w:rPr>
          <w:rFonts w:hint="eastAsia"/>
        </w:rPr>
        <w:t>团购</w:t>
      </w:r>
    </w:p>
    <w:p w:rsidR="006B7402" w:rsidRDefault="006B7402" w:rsidP="006B7402">
      <w:pPr>
        <w:pStyle w:val="5"/>
        <w:ind w:left="142" w:right="240"/>
      </w:pPr>
      <w:r>
        <w:t>功能描述</w:t>
      </w:r>
    </w:p>
    <w:p w:rsidR="006B7402" w:rsidRPr="00331FC7" w:rsidRDefault="006B7402" w:rsidP="006B7402">
      <w:pPr>
        <w:ind w:right="240"/>
      </w:pPr>
      <w:r w:rsidRPr="00331FC7">
        <w:rPr>
          <w:rFonts w:hint="eastAsia"/>
        </w:rPr>
        <w:t>商家点击新增团购按钮可以添加团购活动，团购活动必须通过平台审核才能发布。</w:t>
      </w:r>
    </w:p>
    <w:p w:rsidR="006B7402" w:rsidRDefault="006B7402" w:rsidP="006B7402">
      <w:pPr>
        <w:pStyle w:val="5"/>
        <w:ind w:left="142" w:right="240"/>
      </w:pPr>
      <w:r>
        <w:rPr>
          <w:rFonts w:hint="eastAsia"/>
        </w:rPr>
        <w:t>业务流程</w:t>
      </w:r>
    </w:p>
    <w:p w:rsidR="006B7402" w:rsidRPr="00424E55" w:rsidRDefault="006B7402" w:rsidP="008B4BF2">
      <w:pPr>
        <w:pStyle w:val="af8"/>
        <w:numPr>
          <w:ilvl w:val="0"/>
          <w:numId w:val="166"/>
        </w:numPr>
        <w:spacing w:line="240" w:lineRule="auto"/>
        <w:ind w:leftChars="0" w:right="240" w:firstLineChars="0"/>
        <w:rPr>
          <w:color w:val="0D2FD9"/>
        </w:rPr>
      </w:pPr>
      <w:r w:rsidRPr="00424E55">
        <w:rPr>
          <w:rFonts w:hint="eastAsia"/>
          <w:color w:val="0D2FD9"/>
        </w:rPr>
        <w:t>商家后台添加单个或多个商品发布团购，系统根据发布团购的商品分类按照品牌进行显示，即支持品牌团和商品团；</w:t>
      </w:r>
    </w:p>
    <w:p w:rsidR="006B7402" w:rsidRDefault="006B7402" w:rsidP="008B4BF2">
      <w:pPr>
        <w:pStyle w:val="af8"/>
        <w:numPr>
          <w:ilvl w:val="0"/>
          <w:numId w:val="166"/>
        </w:numPr>
        <w:spacing w:line="240" w:lineRule="auto"/>
        <w:ind w:leftChars="0" w:right="240" w:firstLineChars="0"/>
      </w:pPr>
      <w:r>
        <w:rPr>
          <w:rFonts w:hint="eastAsia"/>
        </w:rPr>
        <w:t>运营管理人员审核团购信息；</w:t>
      </w:r>
    </w:p>
    <w:p w:rsidR="006B7402" w:rsidRPr="00BF7467" w:rsidRDefault="006B7402" w:rsidP="008B4BF2">
      <w:pPr>
        <w:pStyle w:val="af8"/>
        <w:numPr>
          <w:ilvl w:val="0"/>
          <w:numId w:val="166"/>
        </w:numPr>
        <w:spacing w:line="240" w:lineRule="auto"/>
        <w:ind w:leftChars="0" w:right="240" w:firstLineChars="0"/>
      </w:pPr>
      <w:r>
        <w:rPr>
          <w:rFonts w:hint="eastAsia"/>
        </w:rPr>
        <w:t>系统在相关团购类目显示商家团购信息。</w:t>
      </w:r>
    </w:p>
    <w:p w:rsidR="006B7402" w:rsidRDefault="006B7402" w:rsidP="006B7402">
      <w:pPr>
        <w:pStyle w:val="5"/>
        <w:ind w:left="142" w:right="240"/>
      </w:pPr>
      <w:r>
        <w:rPr>
          <w:rFonts w:hint="eastAsia"/>
        </w:rPr>
        <w:t>业务规则</w:t>
      </w:r>
    </w:p>
    <w:p w:rsidR="006B7402" w:rsidRDefault="006B7402" w:rsidP="008B4BF2">
      <w:pPr>
        <w:pStyle w:val="af8"/>
        <w:numPr>
          <w:ilvl w:val="0"/>
          <w:numId w:val="167"/>
        </w:numPr>
        <w:spacing w:line="240" w:lineRule="auto"/>
        <w:ind w:leftChars="0" w:right="240" w:firstLineChars="0"/>
      </w:pPr>
      <w:r>
        <w:rPr>
          <w:rFonts w:hint="eastAsia"/>
        </w:rPr>
        <w:lastRenderedPageBreak/>
        <w:t>支持点击“新增团购”可以添加团购活动；</w:t>
      </w:r>
    </w:p>
    <w:p w:rsidR="006B7402" w:rsidRDefault="006B7402" w:rsidP="008B4BF2">
      <w:pPr>
        <w:pStyle w:val="af8"/>
        <w:numPr>
          <w:ilvl w:val="0"/>
          <w:numId w:val="167"/>
        </w:numPr>
        <w:spacing w:line="240" w:lineRule="auto"/>
        <w:ind w:leftChars="0" w:right="240" w:firstLineChars="0"/>
      </w:pPr>
      <w:r>
        <w:rPr>
          <w:rFonts w:hint="eastAsia"/>
        </w:rPr>
        <w:t>支持根据活动状态（全部、审核中、正常、已结束、审核失败、管理员关闭）、团购名称搜索团购活动；</w:t>
      </w:r>
    </w:p>
    <w:p w:rsidR="006B7402" w:rsidRDefault="006B7402" w:rsidP="008B4BF2">
      <w:pPr>
        <w:pStyle w:val="af8"/>
        <w:numPr>
          <w:ilvl w:val="0"/>
          <w:numId w:val="167"/>
        </w:numPr>
        <w:spacing w:line="240" w:lineRule="auto"/>
        <w:ind w:leftChars="0" w:right="240" w:firstLineChars="0"/>
      </w:pPr>
      <w:r>
        <w:rPr>
          <w:rFonts w:hint="eastAsia"/>
        </w:rPr>
        <w:t>支持团购活动选择商品时搜索店铺所有上架商品；支持选择商品后取消选择；</w:t>
      </w: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RPr="007A4914" w:rsidTr="006B7402">
        <w:tc>
          <w:tcPr>
            <w:tcW w:w="9747" w:type="dxa"/>
            <w:gridSpan w:val="7"/>
            <w:shd w:val="clear" w:color="auto" w:fill="D9D9D9"/>
          </w:tcPr>
          <w:p w:rsidR="006B7402" w:rsidRPr="007A4914" w:rsidRDefault="006B7402" w:rsidP="0061150B">
            <w:pPr>
              <w:pStyle w:val="a7"/>
              <w:ind w:right="240"/>
              <w:rPr>
                <w:rFonts w:ascii="Times New Roman" w:hAnsi="Times New Roman"/>
                <w:b/>
                <w:sz w:val="21"/>
                <w:szCs w:val="21"/>
              </w:rPr>
            </w:pPr>
            <w:r>
              <w:rPr>
                <w:rFonts w:ascii="Times New Roman" w:hAnsi="Times New Roman" w:hint="eastAsia"/>
                <w:b/>
                <w:sz w:val="21"/>
                <w:szCs w:val="21"/>
              </w:rPr>
              <w:t>团购活动列表</w:t>
            </w:r>
          </w:p>
        </w:tc>
      </w:tr>
      <w:tr w:rsidR="006B7402" w:rsidRPr="007A4914"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团购名称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7A4914"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开始时间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结束时间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浏览数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已购买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新增团购</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团购名称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sidRPr="00524A44">
              <w:rPr>
                <w:rFonts w:ascii="Times New Roman" w:hAnsi="Times New Roman"/>
                <w:sz w:val="21"/>
                <w:szCs w:val="21"/>
              </w:rPr>
              <w:t>团购标题名称长度最多可输入</w:t>
            </w:r>
            <w:r w:rsidRPr="00524A44">
              <w:rPr>
                <w:rFonts w:ascii="Times New Roman" w:hAnsi="Times New Roman"/>
                <w:sz w:val="21"/>
                <w:szCs w:val="21"/>
              </w:rPr>
              <w:t>30</w:t>
            </w:r>
            <w:r w:rsidRPr="00524A44">
              <w:rPr>
                <w:rFonts w:ascii="Times New Roman" w:hAnsi="Times New Roman"/>
                <w:sz w:val="21"/>
                <w:szCs w:val="21"/>
              </w:rPr>
              <w:t>个字符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团购副标题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sidRPr="00524A44">
              <w:rPr>
                <w:rFonts w:ascii="Times New Roman" w:hAnsi="Times New Roman"/>
                <w:sz w:val="21"/>
                <w:szCs w:val="21"/>
              </w:rPr>
              <w:t>团购标题名称长度最多可输入</w:t>
            </w:r>
            <w:r w:rsidRPr="00524A44">
              <w:rPr>
                <w:rFonts w:ascii="Times New Roman" w:hAnsi="Times New Roman"/>
                <w:sz w:val="21"/>
                <w:szCs w:val="21"/>
              </w:rPr>
              <w:t>30</w:t>
            </w:r>
            <w:r w:rsidRPr="00524A44">
              <w:rPr>
                <w:rFonts w:ascii="Times New Roman" w:hAnsi="Times New Roman"/>
                <w:sz w:val="21"/>
                <w:szCs w:val="21"/>
              </w:rPr>
              <w:t>个字符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开始时间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时间控件</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团购开始时间不能小于当前时间。</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结束时间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时间控件</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团购结束时间不能小于当前时间。</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团购商品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选择商品</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sidRPr="00524A44">
              <w:rPr>
                <w:rFonts w:ascii="Times New Roman" w:hAnsi="Times New Roman"/>
                <w:sz w:val="21"/>
                <w:szCs w:val="21"/>
              </w:rPr>
              <w:t>团购生效后该商品的所有规格</w:t>
            </w:r>
            <w:r w:rsidRPr="00524A44">
              <w:rPr>
                <w:rFonts w:ascii="Times New Roman" w:hAnsi="Times New Roman"/>
                <w:sz w:val="21"/>
                <w:szCs w:val="21"/>
              </w:rPr>
              <w:t>SKU</w:t>
            </w:r>
            <w:r w:rsidRPr="00524A44">
              <w:rPr>
                <w:rFonts w:ascii="Times New Roman" w:hAnsi="Times New Roman"/>
                <w:sz w:val="21"/>
                <w:szCs w:val="21"/>
              </w:rPr>
              <w:t>都将执行统一的团购价格</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团购价格</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sidRPr="00070921">
              <w:rPr>
                <w:rFonts w:ascii="Times New Roman" w:hAnsi="Times New Roman"/>
                <w:sz w:val="21"/>
                <w:szCs w:val="21"/>
              </w:rPr>
              <w:t>团购价格为该商品参加活动时的促销价格</w:t>
            </w:r>
            <w:r w:rsidRPr="00070921">
              <w:rPr>
                <w:rFonts w:ascii="Times New Roman" w:hAnsi="Times New Roman"/>
                <w:sz w:val="21"/>
                <w:szCs w:val="21"/>
              </w:rPr>
              <w:br/>
            </w:r>
            <w:r w:rsidRPr="00070921">
              <w:rPr>
                <w:rFonts w:ascii="Times New Roman" w:hAnsi="Times New Roman"/>
                <w:sz w:val="21"/>
                <w:szCs w:val="21"/>
              </w:rPr>
              <w:t>必须是</w:t>
            </w:r>
            <w:r w:rsidRPr="00070921">
              <w:rPr>
                <w:rFonts w:ascii="Times New Roman" w:hAnsi="Times New Roman"/>
                <w:sz w:val="21"/>
                <w:szCs w:val="21"/>
              </w:rPr>
              <w:t>0.01~1000000</w:t>
            </w:r>
            <w:r w:rsidRPr="00070921">
              <w:rPr>
                <w:rFonts w:ascii="Times New Roman" w:hAnsi="Times New Roman"/>
                <w:sz w:val="21"/>
                <w:szCs w:val="21"/>
              </w:rPr>
              <w:t>之间的数字</w:t>
            </w:r>
            <w:r w:rsidRPr="00070921">
              <w:rPr>
                <w:rFonts w:ascii="Times New Roman" w:hAnsi="Times New Roman"/>
                <w:sz w:val="21"/>
                <w:szCs w:val="21"/>
              </w:rPr>
              <w:t>(</w:t>
            </w:r>
            <w:r w:rsidRPr="00070921">
              <w:rPr>
                <w:rFonts w:ascii="Times New Roman" w:hAnsi="Times New Roman"/>
                <w:sz w:val="21"/>
                <w:szCs w:val="21"/>
              </w:rPr>
              <w:t>单位：元</w:t>
            </w:r>
            <w:r w:rsidRPr="00070921">
              <w:rPr>
                <w:rFonts w:ascii="Times New Roman" w:hAnsi="Times New Roman"/>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团购活动图片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图片上传</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支持图片上传功能；标注：</w:t>
            </w:r>
            <w:r w:rsidRPr="00070921">
              <w:rPr>
                <w:rFonts w:ascii="Times New Roman" w:hAnsi="Times New Roman"/>
                <w:sz w:val="21"/>
                <w:szCs w:val="21"/>
              </w:rPr>
              <w:t>用于团购活动页面的图片</w:t>
            </w:r>
            <w:r w:rsidRPr="00070921">
              <w:rPr>
                <w:rFonts w:ascii="Times New Roman" w:hAnsi="Times New Roman"/>
                <w:sz w:val="21"/>
                <w:szCs w:val="21"/>
              </w:rPr>
              <w:t>,</w:t>
            </w:r>
            <w:r w:rsidRPr="00070921">
              <w:rPr>
                <w:rFonts w:ascii="Times New Roman" w:hAnsi="Times New Roman"/>
                <w:sz w:val="21"/>
                <w:szCs w:val="21"/>
              </w:rPr>
              <w:t>请使用宽度</w:t>
            </w:r>
            <w:r w:rsidRPr="00070921">
              <w:rPr>
                <w:rFonts w:ascii="Times New Roman" w:hAnsi="Times New Roman"/>
                <w:sz w:val="21"/>
                <w:szCs w:val="21"/>
              </w:rPr>
              <w:t>440</w:t>
            </w:r>
            <w:r w:rsidRPr="00070921">
              <w:rPr>
                <w:rFonts w:ascii="Times New Roman" w:hAnsi="Times New Roman"/>
                <w:sz w:val="21"/>
                <w:szCs w:val="21"/>
              </w:rPr>
              <w:t>像素、高度</w:t>
            </w:r>
            <w:r w:rsidRPr="00070921">
              <w:rPr>
                <w:rFonts w:ascii="Times New Roman" w:hAnsi="Times New Roman"/>
                <w:sz w:val="21"/>
                <w:szCs w:val="21"/>
              </w:rPr>
              <w:t>293</w:t>
            </w:r>
            <w:r w:rsidRPr="00070921">
              <w:rPr>
                <w:rFonts w:ascii="Times New Roman" w:hAnsi="Times New Roman"/>
                <w:sz w:val="21"/>
                <w:szCs w:val="21"/>
              </w:rPr>
              <w:t>像素、大小</w:t>
            </w:r>
            <w:r w:rsidRPr="00070921">
              <w:rPr>
                <w:rFonts w:ascii="Times New Roman" w:hAnsi="Times New Roman"/>
                <w:sz w:val="21"/>
                <w:szCs w:val="21"/>
              </w:rPr>
              <w:t>1M</w:t>
            </w:r>
            <w:r w:rsidRPr="00070921">
              <w:rPr>
                <w:rFonts w:ascii="Times New Roman" w:hAnsi="Times New Roman"/>
                <w:sz w:val="21"/>
                <w:szCs w:val="21"/>
              </w:rPr>
              <w:t>内的图</w:t>
            </w:r>
            <w:r w:rsidRPr="00070921">
              <w:rPr>
                <w:rFonts w:ascii="Times New Roman" w:hAnsi="Times New Roman"/>
                <w:sz w:val="21"/>
                <w:szCs w:val="21"/>
              </w:rPr>
              <w:lastRenderedPageBreak/>
              <w:t>片支持</w:t>
            </w:r>
            <w:r w:rsidRPr="00070921">
              <w:rPr>
                <w:rFonts w:ascii="Times New Roman" w:hAnsi="Times New Roman"/>
                <w:sz w:val="21"/>
                <w:szCs w:val="21"/>
              </w:rPr>
              <w:t>jpg</w:t>
            </w:r>
            <w:r w:rsidRPr="00070921">
              <w:rPr>
                <w:rFonts w:ascii="Times New Roman" w:hAnsi="Times New Roman"/>
                <w:sz w:val="21"/>
                <w:szCs w:val="21"/>
              </w:rPr>
              <w:t>、</w:t>
            </w:r>
            <w:r w:rsidRPr="00070921">
              <w:rPr>
                <w:rFonts w:ascii="Times New Roman" w:hAnsi="Times New Roman"/>
                <w:sz w:val="21"/>
                <w:szCs w:val="21"/>
              </w:rPr>
              <w:t>jpeg</w:t>
            </w:r>
            <w:r w:rsidRPr="00070921">
              <w:rPr>
                <w:rFonts w:ascii="Times New Roman" w:hAnsi="Times New Roman"/>
                <w:sz w:val="21"/>
                <w:szCs w:val="21"/>
              </w:rPr>
              <w:t>、</w:t>
            </w:r>
            <w:r w:rsidRPr="00070921">
              <w:rPr>
                <w:rFonts w:ascii="Times New Roman" w:hAnsi="Times New Roman"/>
                <w:sz w:val="21"/>
                <w:szCs w:val="21"/>
              </w:rPr>
              <w:t>gif</w:t>
            </w:r>
            <w:r w:rsidRPr="00070921">
              <w:rPr>
                <w:rFonts w:ascii="Times New Roman" w:hAnsi="Times New Roman"/>
                <w:sz w:val="21"/>
                <w:szCs w:val="21"/>
              </w:rPr>
              <w:t>、</w:t>
            </w:r>
            <w:r w:rsidRPr="00070921">
              <w:rPr>
                <w:rFonts w:ascii="Times New Roman" w:hAnsi="Times New Roman"/>
                <w:sz w:val="21"/>
                <w:szCs w:val="21"/>
              </w:rPr>
              <w:t>png</w:t>
            </w:r>
            <w:r w:rsidRPr="00070921">
              <w:rPr>
                <w:rFonts w:ascii="Times New Roman" w:hAnsi="Times New Roman"/>
                <w:sz w:val="21"/>
                <w:szCs w:val="21"/>
              </w:rPr>
              <w:t>格式上传。</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团购推荐位图片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图片上传</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支持图片上传功能；标注：</w:t>
            </w:r>
            <w:r w:rsidRPr="00070921">
              <w:rPr>
                <w:rFonts w:ascii="Times New Roman" w:hAnsi="Times New Roman"/>
                <w:sz w:val="21"/>
                <w:szCs w:val="21"/>
              </w:rPr>
              <w:t>用于团购活动页面的图片</w:t>
            </w:r>
            <w:r w:rsidRPr="00070921">
              <w:rPr>
                <w:rFonts w:ascii="Times New Roman" w:hAnsi="Times New Roman"/>
                <w:sz w:val="21"/>
                <w:szCs w:val="21"/>
              </w:rPr>
              <w:t>,</w:t>
            </w:r>
            <w:r w:rsidRPr="00070921">
              <w:rPr>
                <w:rFonts w:ascii="Times New Roman" w:hAnsi="Times New Roman"/>
                <w:sz w:val="21"/>
                <w:szCs w:val="21"/>
              </w:rPr>
              <w:t>请使用宽度</w:t>
            </w:r>
            <w:r>
              <w:rPr>
                <w:rFonts w:ascii="Times New Roman" w:hAnsi="Times New Roman" w:hint="eastAsia"/>
                <w:sz w:val="21"/>
                <w:szCs w:val="21"/>
              </w:rPr>
              <w:t>21</w:t>
            </w:r>
            <w:r w:rsidRPr="00070921">
              <w:rPr>
                <w:rFonts w:ascii="Times New Roman" w:hAnsi="Times New Roman"/>
                <w:sz w:val="21"/>
                <w:szCs w:val="21"/>
              </w:rPr>
              <w:t>0</w:t>
            </w:r>
            <w:r w:rsidRPr="00070921">
              <w:rPr>
                <w:rFonts w:ascii="Times New Roman" w:hAnsi="Times New Roman"/>
                <w:sz w:val="21"/>
                <w:szCs w:val="21"/>
              </w:rPr>
              <w:t>像素、高度</w:t>
            </w:r>
            <w:r>
              <w:rPr>
                <w:rFonts w:ascii="Times New Roman" w:hAnsi="Times New Roman" w:hint="eastAsia"/>
                <w:sz w:val="21"/>
                <w:szCs w:val="21"/>
              </w:rPr>
              <w:t>180</w:t>
            </w:r>
            <w:r w:rsidRPr="00070921">
              <w:rPr>
                <w:rFonts w:ascii="Times New Roman" w:hAnsi="Times New Roman"/>
                <w:sz w:val="21"/>
                <w:szCs w:val="21"/>
              </w:rPr>
              <w:t>像素、大小</w:t>
            </w:r>
            <w:r w:rsidRPr="00070921">
              <w:rPr>
                <w:rFonts w:ascii="Times New Roman" w:hAnsi="Times New Roman"/>
                <w:sz w:val="21"/>
                <w:szCs w:val="21"/>
              </w:rPr>
              <w:t>1M</w:t>
            </w:r>
            <w:r w:rsidRPr="00070921">
              <w:rPr>
                <w:rFonts w:ascii="Times New Roman" w:hAnsi="Times New Roman"/>
                <w:sz w:val="21"/>
                <w:szCs w:val="21"/>
              </w:rPr>
              <w:t>内的图片，支持</w:t>
            </w:r>
            <w:r w:rsidRPr="00070921">
              <w:rPr>
                <w:rFonts w:ascii="Times New Roman" w:hAnsi="Times New Roman"/>
                <w:sz w:val="21"/>
                <w:szCs w:val="21"/>
              </w:rPr>
              <w:t>jpg</w:t>
            </w:r>
            <w:r w:rsidRPr="00070921">
              <w:rPr>
                <w:rFonts w:ascii="Times New Roman" w:hAnsi="Times New Roman"/>
                <w:sz w:val="21"/>
                <w:szCs w:val="21"/>
              </w:rPr>
              <w:t>、</w:t>
            </w:r>
            <w:r w:rsidRPr="00070921">
              <w:rPr>
                <w:rFonts w:ascii="Times New Roman" w:hAnsi="Times New Roman"/>
                <w:sz w:val="21"/>
                <w:szCs w:val="21"/>
              </w:rPr>
              <w:t>jpeg</w:t>
            </w:r>
            <w:r w:rsidRPr="00070921">
              <w:rPr>
                <w:rFonts w:ascii="Times New Roman" w:hAnsi="Times New Roman"/>
                <w:sz w:val="21"/>
                <w:szCs w:val="21"/>
              </w:rPr>
              <w:t>、</w:t>
            </w:r>
            <w:r w:rsidRPr="00070921">
              <w:rPr>
                <w:rFonts w:ascii="Times New Roman" w:hAnsi="Times New Roman"/>
                <w:sz w:val="21"/>
                <w:szCs w:val="21"/>
              </w:rPr>
              <w:t>gif</w:t>
            </w:r>
            <w:r w:rsidRPr="00070921">
              <w:rPr>
                <w:rFonts w:ascii="Times New Roman" w:hAnsi="Times New Roman"/>
                <w:sz w:val="21"/>
                <w:szCs w:val="21"/>
              </w:rPr>
              <w:t>、</w:t>
            </w:r>
            <w:r w:rsidRPr="00070921">
              <w:rPr>
                <w:rFonts w:ascii="Times New Roman" w:hAnsi="Times New Roman"/>
                <w:sz w:val="21"/>
                <w:szCs w:val="21"/>
              </w:rPr>
              <w:t>png</w:t>
            </w:r>
            <w:r w:rsidRPr="00070921">
              <w:rPr>
                <w:rFonts w:ascii="Times New Roman" w:hAnsi="Times New Roman"/>
                <w:sz w:val="21"/>
                <w:szCs w:val="21"/>
              </w:rPr>
              <w:t>格式上传。</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团购类别</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sidRPr="009816C2">
              <w:rPr>
                <w:rFonts w:ascii="Times New Roman" w:hAnsi="Times New Roman"/>
                <w:sz w:val="21"/>
                <w:szCs w:val="21"/>
              </w:rPr>
              <w:t>请选择团购商品的所属类别</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虚拟数量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sidRPr="009816C2">
              <w:rPr>
                <w:rFonts w:ascii="Times New Roman" w:hAnsi="Times New Roman"/>
                <w:sz w:val="21"/>
                <w:szCs w:val="21"/>
              </w:rPr>
              <w:t>虚拟购买数量，只用于前台显示，不影响成交记录</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限购数量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sidRPr="009816C2">
              <w:rPr>
                <w:rFonts w:ascii="Times New Roman" w:hAnsi="Times New Roman"/>
                <w:sz w:val="21"/>
                <w:szCs w:val="21"/>
              </w:rPr>
              <w:t>每个买家</w:t>
            </w:r>
            <w:r w:rsidRPr="009816C2">
              <w:rPr>
                <w:rFonts w:ascii="Times New Roman" w:hAnsi="Times New Roman"/>
                <w:sz w:val="21"/>
                <w:szCs w:val="21"/>
              </w:rPr>
              <w:t>ID</w:t>
            </w:r>
            <w:r w:rsidRPr="009816C2">
              <w:rPr>
                <w:rFonts w:ascii="Times New Roman" w:hAnsi="Times New Roman"/>
                <w:sz w:val="21"/>
                <w:szCs w:val="21"/>
              </w:rPr>
              <w:t>可团购的最大数量，不限数量请填</w:t>
            </w:r>
            <w:r w:rsidRPr="009816C2">
              <w:rPr>
                <w:rFonts w:ascii="Times New Roman" w:hAnsi="Times New Roman"/>
                <w:sz w:val="21"/>
                <w:szCs w:val="21"/>
              </w:rPr>
              <w:t xml:space="preserve"> "0"</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本团介绍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支持</w:t>
            </w:r>
            <w:r>
              <w:rPr>
                <w:rFonts w:ascii="Times New Roman" w:hAnsi="Times New Roman" w:hint="eastAsia"/>
                <w:sz w:val="21"/>
                <w:szCs w:val="21"/>
              </w:rPr>
              <w:t>WORD</w:t>
            </w:r>
            <w:r>
              <w:rPr>
                <w:rFonts w:ascii="Times New Roman" w:hAnsi="Times New Roman" w:hint="eastAsia"/>
                <w:sz w:val="21"/>
                <w:szCs w:val="21"/>
              </w:rPr>
              <w:t>编辑器。可以插入相册图片。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提交时对必填项进行检测。</w:t>
            </w:r>
          </w:p>
        </w:tc>
      </w:tr>
    </w:tbl>
    <w:p w:rsidR="006B7402" w:rsidRDefault="006B7402" w:rsidP="006B7402">
      <w:pPr>
        <w:ind w:right="240"/>
      </w:pPr>
    </w:p>
    <w:p w:rsidR="006B7402" w:rsidRPr="00385517" w:rsidRDefault="006B7402" w:rsidP="006B7402">
      <w:pPr>
        <w:pStyle w:val="4"/>
        <w:ind w:right="240"/>
      </w:pPr>
      <w:r w:rsidRPr="00385517">
        <w:rPr>
          <w:rFonts w:hint="eastAsia"/>
        </w:rPr>
        <w:t>限时抢购</w:t>
      </w:r>
    </w:p>
    <w:p w:rsidR="006B7402" w:rsidRDefault="006B7402" w:rsidP="006B7402">
      <w:pPr>
        <w:pStyle w:val="5"/>
        <w:ind w:left="142" w:right="240"/>
      </w:pPr>
      <w:r>
        <w:t>功能描述</w:t>
      </w:r>
    </w:p>
    <w:p w:rsidR="006B7402" w:rsidRPr="00331FC7" w:rsidRDefault="006B7402" w:rsidP="006B7402">
      <w:pPr>
        <w:ind w:right="240"/>
      </w:pPr>
      <w:r w:rsidRPr="00331FC7">
        <w:rPr>
          <w:rFonts w:hint="eastAsia"/>
        </w:rPr>
        <w:t>商家可以添加限时抢购活动，可以管理活动商品。</w:t>
      </w:r>
    </w:p>
    <w:p w:rsidR="006B7402" w:rsidRDefault="006B7402" w:rsidP="006B7402">
      <w:pPr>
        <w:pStyle w:val="5"/>
        <w:ind w:left="142" w:right="240"/>
      </w:pPr>
      <w:r>
        <w:rPr>
          <w:rFonts w:hint="eastAsia"/>
        </w:rPr>
        <w:t>业务流程</w:t>
      </w:r>
    </w:p>
    <w:p w:rsidR="006B7402" w:rsidRPr="00084063" w:rsidRDefault="006B7402" w:rsidP="006B7402">
      <w:r>
        <w:rPr>
          <w:rFonts w:hint="eastAsia"/>
        </w:rPr>
        <w:t>无。</w:t>
      </w:r>
    </w:p>
    <w:p w:rsidR="006B7402" w:rsidRDefault="006B7402" w:rsidP="006B7402">
      <w:pPr>
        <w:pStyle w:val="5"/>
        <w:ind w:left="142" w:right="240"/>
      </w:pPr>
      <w:r>
        <w:rPr>
          <w:rFonts w:hint="eastAsia"/>
        </w:rPr>
        <w:t>业务规则</w:t>
      </w:r>
    </w:p>
    <w:p w:rsidR="006B7402" w:rsidRDefault="006B7402" w:rsidP="008B4BF2">
      <w:pPr>
        <w:pStyle w:val="af8"/>
        <w:numPr>
          <w:ilvl w:val="0"/>
          <w:numId w:val="168"/>
        </w:numPr>
        <w:spacing w:line="240" w:lineRule="auto"/>
        <w:ind w:leftChars="0" w:right="240" w:firstLineChars="0"/>
      </w:pPr>
      <w:r>
        <w:rPr>
          <w:rFonts w:hint="eastAsia"/>
        </w:rPr>
        <w:t>支持点击“添加活动”可以添加限时抢购活动；</w:t>
      </w:r>
    </w:p>
    <w:p w:rsidR="006B7402" w:rsidRDefault="006B7402" w:rsidP="008B4BF2">
      <w:pPr>
        <w:pStyle w:val="af8"/>
        <w:numPr>
          <w:ilvl w:val="0"/>
          <w:numId w:val="168"/>
        </w:numPr>
        <w:spacing w:line="240" w:lineRule="auto"/>
        <w:ind w:leftChars="0" w:right="240" w:firstLineChars="0"/>
      </w:pPr>
      <w:r>
        <w:rPr>
          <w:rFonts w:hint="eastAsia"/>
        </w:rPr>
        <w:t>支持根据活动状态（全部、正常、已结束、管理员关闭）、活动名称搜索团购活动；</w:t>
      </w:r>
    </w:p>
    <w:p w:rsidR="006B7402" w:rsidRDefault="006B7402" w:rsidP="008B4BF2">
      <w:pPr>
        <w:pStyle w:val="af8"/>
        <w:numPr>
          <w:ilvl w:val="0"/>
          <w:numId w:val="168"/>
        </w:numPr>
        <w:spacing w:line="240" w:lineRule="auto"/>
        <w:ind w:leftChars="0" w:right="240" w:firstLineChars="0"/>
      </w:pPr>
      <w:r>
        <w:rPr>
          <w:rFonts w:hint="eastAsia"/>
        </w:rPr>
        <w:t>支持编辑、管理、删除活动；</w:t>
      </w:r>
    </w:p>
    <w:p w:rsidR="006B7402" w:rsidRDefault="006B7402" w:rsidP="008B4BF2">
      <w:pPr>
        <w:pStyle w:val="af8"/>
        <w:numPr>
          <w:ilvl w:val="0"/>
          <w:numId w:val="168"/>
        </w:numPr>
        <w:spacing w:line="240" w:lineRule="auto"/>
        <w:ind w:leftChars="0" w:right="240" w:firstLineChars="0"/>
      </w:pPr>
      <w:r>
        <w:rPr>
          <w:rFonts w:hint="eastAsia"/>
        </w:rPr>
        <w:t>点击编辑活动可以修改活动名称、活动标题、活动描述、购买下限。</w:t>
      </w:r>
    </w:p>
    <w:p w:rsidR="006B7402" w:rsidRDefault="006B7402" w:rsidP="008B4BF2">
      <w:pPr>
        <w:pStyle w:val="af8"/>
        <w:numPr>
          <w:ilvl w:val="0"/>
          <w:numId w:val="168"/>
        </w:numPr>
        <w:spacing w:line="240" w:lineRule="auto"/>
        <w:ind w:leftChars="0" w:right="240" w:firstLineChars="0"/>
      </w:pPr>
      <w:r>
        <w:rPr>
          <w:rFonts w:hint="eastAsia"/>
        </w:rPr>
        <w:lastRenderedPageBreak/>
        <w:t>点击管理活动进行商品管理，显示内容包括活动名称、开始时间、结束时间、购买下限、状态以及已添加商品信息，包括商品名称、商品价格、折扣价格、折扣率、操作（编辑、删除）；点击编辑可以修改折扣价格，点击删除弹窗提示确认或者取消，选择确认删除活动商品。</w:t>
      </w:r>
    </w:p>
    <w:p w:rsidR="006B7402" w:rsidRPr="00376625" w:rsidRDefault="006B7402" w:rsidP="006B7402">
      <w:pPr>
        <w:pStyle w:val="af8"/>
        <w:spacing w:line="240" w:lineRule="auto"/>
        <w:ind w:leftChars="0" w:left="874" w:right="240" w:firstLineChars="0" w:firstLine="0"/>
        <w:rPr>
          <w:color w:val="FF0000"/>
        </w:rPr>
      </w:pPr>
      <w:r w:rsidRPr="00424E55">
        <w:rPr>
          <w:color w:val="FF0000"/>
          <w:highlight w:val="yellow"/>
        </w:rPr>
        <w:t>触发时间按照网站时间为准；</w:t>
      </w:r>
    </w:p>
    <w:p w:rsidR="006B7402" w:rsidRPr="00DA7A40" w:rsidRDefault="006B7402" w:rsidP="008B4BF2">
      <w:pPr>
        <w:pStyle w:val="af8"/>
        <w:numPr>
          <w:ilvl w:val="0"/>
          <w:numId w:val="168"/>
        </w:numPr>
        <w:spacing w:line="240" w:lineRule="auto"/>
        <w:ind w:leftChars="0" w:right="240" w:firstLineChars="0"/>
      </w:pPr>
      <w:r>
        <w:rPr>
          <w:rFonts w:hint="eastAsia"/>
        </w:rPr>
        <w:t>点击添加商品，显示是店铺商品列表，右上角可以关闭，支持搜索店铺所有上架商品；商品按照橱窗形式展示，包括商品图片、商品名称、商品价格</w:t>
      </w:r>
      <w:r>
        <w:rPr>
          <w:rFonts w:hint="eastAsia"/>
        </w:rPr>
        <w:t xml:space="preserve"> </w:t>
      </w:r>
      <w:r>
        <w:rPr>
          <w:rFonts w:hint="eastAsia"/>
        </w:rPr>
        <w:t>选择商品</w:t>
      </w:r>
      <w:r>
        <w:rPr>
          <w:rFonts w:hint="eastAsia"/>
        </w:rPr>
        <w:t>/</w:t>
      </w:r>
      <w:r>
        <w:rPr>
          <w:rFonts w:hint="eastAsia"/>
        </w:rPr>
        <w:t>修改抢购价按钮；点击“选择商品</w:t>
      </w:r>
      <w:r>
        <w:rPr>
          <w:rFonts w:hint="eastAsia"/>
        </w:rPr>
        <w:t>/</w:t>
      </w:r>
      <w:r>
        <w:rPr>
          <w:rFonts w:hint="eastAsia"/>
        </w:rPr>
        <w:t>修改抢购价”，弹出“限时折扣商品规则设定”，包括商品图片、商品名称、商品价格、库存，限时抢购价设置，</w:t>
      </w:r>
      <w:r>
        <w:t>限时</w:t>
      </w:r>
      <w:r>
        <w:rPr>
          <w:rFonts w:hint="eastAsia"/>
        </w:rPr>
        <w:t>抢购</w:t>
      </w:r>
      <w:r w:rsidRPr="004E0957">
        <w:t>价应低于正常商品售价，活动开始时，系统将自动转换销售价为促销价</w:t>
      </w:r>
      <w:r>
        <w:rPr>
          <w:rFonts w:hint="eastAsia"/>
        </w:rPr>
        <w:t>，点击“提交”检测该商品是否参加同时段活动，如果检测通过，弹窗显示添加成功。</w:t>
      </w: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RPr="007A4914" w:rsidTr="006B7402">
        <w:tc>
          <w:tcPr>
            <w:tcW w:w="9747" w:type="dxa"/>
            <w:gridSpan w:val="7"/>
            <w:shd w:val="clear" w:color="auto" w:fill="D9D9D9"/>
          </w:tcPr>
          <w:p w:rsidR="006B7402" w:rsidRPr="007A4914" w:rsidRDefault="006B7402" w:rsidP="0061150B">
            <w:pPr>
              <w:pStyle w:val="a7"/>
              <w:ind w:right="240"/>
              <w:rPr>
                <w:rFonts w:ascii="Times New Roman" w:hAnsi="Times New Roman"/>
                <w:b/>
                <w:sz w:val="21"/>
                <w:szCs w:val="21"/>
              </w:rPr>
            </w:pPr>
            <w:r>
              <w:rPr>
                <w:rFonts w:ascii="Times New Roman" w:hAnsi="Times New Roman" w:hint="eastAsia"/>
                <w:b/>
                <w:sz w:val="21"/>
                <w:szCs w:val="21"/>
              </w:rPr>
              <w:t>限时抢购活动列表</w:t>
            </w:r>
          </w:p>
        </w:tc>
      </w:tr>
      <w:tr w:rsidR="006B7402" w:rsidRPr="007A4914"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7A4914"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开始时间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结束时间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购买下限</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编辑、管理和删除</w:t>
            </w:r>
          </w:p>
        </w:tc>
      </w:tr>
      <w:tr w:rsidR="006B7402" w:rsidTr="006B7402">
        <w:tc>
          <w:tcPr>
            <w:tcW w:w="9747" w:type="dxa"/>
            <w:gridSpan w:val="7"/>
            <w:shd w:val="clear" w:color="auto" w:fill="D9D9D9"/>
          </w:tcPr>
          <w:p w:rsidR="006B7402" w:rsidRPr="00C61D36" w:rsidRDefault="006B7402" w:rsidP="0061150B">
            <w:pPr>
              <w:pStyle w:val="a7"/>
              <w:ind w:right="240"/>
              <w:rPr>
                <w:rFonts w:ascii="Times New Roman" w:hAnsi="Times New Roman"/>
                <w:b/>
                <w:sz w:val="21"/>
                <w:szCs w:val="21"/>
              </w:rPr>
            </w:pPr>
            <w:r w:rsidRPr="00C61D36">
              <w:rPr>
                <w:rFonts w:ascii="Times New Roman" w:hAnsi="Times New Roman" w:hint="eastAsia"/>
                <w:b/>
                <w:sz w:val="21"/>
                <w:szCs w:val="21"/>
              </w:rPr>
              <w:t>添加活动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sidRPr="00C61D36">
              <w:rPr>
                <w:rFonts w:ascii="Times New Roman" w:hAnsi="Times New Roman"/>
                <w:sz w:val="21"/>
                <w:szCs w:val="21"/>
              </w:rPr>
              <w:t>活动名称将显示在限时折扣活动列表中，方便商家管理使用，最多可输入</w:t>
            </w:r>
            <w:r w:rsidRPr="00C61D36">
              <w:rPr>
                <w:rFonts w:ascii="Times New Roman" w:hAnsi="Times New Roman"/>
                <w:sz w:val="21"/>
                <w:szCs w:val="21"/>
              </w:rPr>
              <w:t>25</w:t>
            </w:r>
            <w:r w:rsidRPr="00C61D36">
              <w:rPr>
                <w:rFonts w:ascii="Times New Roman" w:hAnsi="Times New Roman"/>
                <w:sz w:val="21"/>
                <w:szCs w:val="21"/>
              </w:rPr>
              <w:t>个字符。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sidRPr="00C61D36">
              <w:rPr>
                <w:rFonts w:ascii="Times New Roman" w:hAnsi="Times New Roman"/>
                <w:sz w:val="21"/>
                <w:szCs w:val="21"/>
              </w:rPr>
              <w:t>活动标题是商家对限时折扣活动的别名操作，请使用例如</w:t>
            </w:r>
            <w:r w:rsidRPr="00C61D36">
              <w:rPr>
                <w:rFonts w:ascii="Times New Roman" w:hAnsi="Times New Roman"/>
                <w:sz w:val="21"/>
                <w:szCs w:val="21"/>
              </w:rPr>
              <w:t>“</w:t>
            </w:r>
            <w:r w:rsidRPr="00C61D36">
              <w:rPr>
                <w:rFonts w:ascii="Times New Roman" w:hAnsi="Times New Roman"/>
                <w:sz w:val="21"/>
                <w:szCs w:val="21"/>
              </w:rPr>
              <w:t>新品打折</w:t>
            </w:r>
            <w:r w:rsidRPr="00C61D36">
              <w:rPr>
                <w:rFonts w:ascii="Times New Roman" w:hAnsi="Times New Roman"/>
                <w:sz w:val="21"/>
                <w:szCs w:val="21"/>
              </w:rPr>
              <w:t>”</w:t>
            </w:r>
            <w:r w:rsidRPr="00C61D36">
              <w:rPr>
                <w:rFonts w:ascii="Times New Roman" w:hAnsi="Times New Roman"/>
                <w:sz w:val="21"/>
                <w:szCs w:val="21"/>
              </w:rPr>
              <w:t>、</w:t>
            </w:r>
            <w:r w:rsidRPr="00C61D36">
              <w:rPr>
                <w:rFonts w:ascii="Times New Roman" w:hAnsi="Times New Roman"/>
                <w:sz w:val="21"/>
                <w:szCs w:val="21"/>
              </w:rPr>
              <w:t>“</w:t>
            </w:r>
            <w:r w:rsidRPr="00C61D36">
              <w:rPr>
                <w:rFonts w:ascii="Times New Roman" w:hAnsi="Times New Roman"/>
                <w:sz w:val="21"/>
                <w:szCs w:val="21"/>
              </w:rPr>
              <w:t>月末折扣</w:t>
            </w:r>
            <w:r w:rsidRPr="00C61D36">
              <w:rPr>
                <w:rFonts w:ascii="Times New Roman" w:hAnsi="Times New Roman"/>
                <w:sz w:val="21"/>
                <w:szCs w:val="21"/>
              </w:rPr>
              <w:t>”</w:t>
            </w:r>
            <w:r w:rsidRPr="00C61D36">
              <w:rPr>
                <w:rFonts w:ascii="Times New Roman" w:hAnsi="Times New Roman"/>
                <w:sz w:val="21"/>
                <w:szCs w:val="21"/>
              </w:rPr>
              <w:t>类短语表现，最多可输入</w:t>
            </w:r>
            <w:r w:rsidRPr="00C61D36">
              <w:rPr>
                <w:rFonts w:ascii="Times New Roman" w:hAnsi="Times New Roman"/>
                <w:sz w:val="21"/>
                <w:szCs w:val="21"/>
              </w:rPr>
              <w:t>10</w:t>
            </w:r>
            <w:r w:rsidRPr="00C61D36">
              <w:rPr>
                <w:rFonts w:ascii="Times New Roman" w:hAnsi="Times New Roman"/>
                <w:sz w:val="21"/>
                <w:szCs w:val="21"/>
              </w:rPr>
              <w:t>个字符；</w:t>
            </w:r>
            <w:r w:rsidRPr="00C61D36">
              <w:rPr>
                <w:rFonts w:ascii="Times New Roman" w:hAnsi="Times New Roman"/>
                <w:sz w:val="21"/>
                <w:szCs w:val="21"/>
              </w:rPr>
              <w:br/>
            </w:r>
            <w:r w:rsidRPr="00C61D36">
              <w:rPr>
                <w:rFonts w:ascii="Times New Roman" w:hAnsi="Times New Roman"/>
                <w:sz w:val="21"/>
                <w:szCs w:val="21"/>
              </w:rPr>
              <w:t>非必填选项</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活动描述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sidRPr="00C61D36">
              <w:rPr>
                <w:rFonts w:ascii="Times New Roman" w:hAnsi="Times New Roman"/>
                <w:sz w:val="21"/>
                <w:szCs w:val="21"/>
              </w:rPr>
              <w:t>活动描述是商家对限时折扣活动的补充说明文字，在商品详情页</w:t>
            </w:r>
            <w:r w:rsidRPr="00C61D36">
              <w:rPr>
                <w:rFonts w:ascii="Times New Roman" w:hAnsi="Times New Roman"/>
                <w:sz w:val="21"/>
                <w:szCs w:val="21"/>
              </w:rPr>
              <w:t>-</w:t>
            </w:r>
            <w:r w:rsidRPr="00C61D36">
              <w:rPr>
                <w:rFonts w:ascii="Times New Roman" w:hAnsi="Times New Roman"/>
                <w:sz w:val="21"/>
                <w:szCs w:val="21"/>
              </w:rPr>
              <w:t>优惠信息位置显</w:t>
            </w:r>
            <w:r w:rsidRPr="00C61D36">
              <w:rPr>
                <w:rFonts w:ascii="Times New Roman" w:hAnsi="Times New Roman"/>
                <w:sz w:val="21"/>
                <w:szCs w:val="21"/>
              </w:rPr>
              <w:lastRenderedPageBreak/>
              <w:t>示；</w:t>
            </w:r>
            <w:r w:rsidRPr="00C61D36">
              <w:rPr>
                <w:rFonts w:ascii="Times New Roman" w:hAnsi="Times New Roman"/>
                <w:sz w:val="21"/>
                <w:szCs w:val="21"/>
              </w:rPr>
              <w:br/>
            </w:r>
            <w:r w:rsidRPr="00C61D36">
              <w:rPr>
                <w:rFonts w:ascii="Times New Roman" w:hAnsi="Times New Roman"/>
                <w:sz w:val="21"/>
                <w:szCs w:val="21"/>
              </w:rPr>
              <w:t>非必填选项，最多可输入</w:t>
            </w:r>
            <w:r w:rsidRPr="00C61D36">
              <w:rPr>
                <w:rFonts w:ascii="Times New Roman" w:hAnsi="Times New Roman"/>
                <w:sz w:val="21"/>
                <w:szCs w:val="21"/>
              </w:rPr>
              <w:t>30</w:t>
            </w:r>
            <w:r w:rsidRPr="00C61D36">
              <w:rPr>
                <w:rFonts w:ascii="Times New Roman" w:hAnsi="Times New Roman"/>
                <w:sz w:val="21"/>
                <w:szCs w:val="21"/>
              </w:rPr>
              <w:t>个字符。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开始时间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时间控件</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sidRPr="00C61D36">
              <w:rPr>
                <w:rFonts w:ascii="Times New Roman" w:hAnsi="Times New Roman"/>
                <w:sz w:val="21"/>
                <w:szCs w:val="21"/>
              </w:rPr>
              <w:t>开始时间不能为空且不能早于</w:t>
            </w:r>
            <w:r>
              <w:rPr>
                <w:rFonts w:ascii="Times New Roman" w:hAnsi="Times New Roman" w:hint="eastAsia"/>
                <w:sz w:val="21"/>
                <w:szCs w:val="21"/>
              </w:rPr>
              <w:t>当前时间。</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结束时间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时间控件</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sidRPr="00C61D36">
              <w:rPr>
                <w:rFonts w:ascii="Times New Roman" w:hAnsi="Times New Roman"/>
                <w:sz w:val="21"/>
                <w:szCs w:val="21"/>
              </w:rPr>
              <w:t>开始时间不能为空且不能早于</w:t>
            </w:r>
            <w:r>
              <w:rPr>
                <w:rFonts w:ascii="Times New Roman" w:hAnsi="Times New Roman" w:hint="eastAsia"/>
                <w:sz w:val="21"/>
                <w:szCs w:val="21"/>
              </w:rPr>
              <w:t>当前时间。</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购买下限</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sidRPr="00C61D36">
              <w:rPr>
                <w:rFonts w:ascii="Times New Roman" w:hAnsi="Times New Roman"/>
                <w:sz w:val="21"/>
                <w:szCs w:val="21"/>
              </w:rPr>
              <w:t>参加活动的最低购买数量，默认为</w:t>
            </w:r>
            <w:r w:rsidRPr="00C61D36">
              <w:rPr>
                <w:rFonts w:ascii="Times New Roman" w:hAnsi="Times New Roman"/>
                <w:sz w:val="21"/>
                <w:szCs w:val="21"/>
              </w:rPr>
              <w:t>1</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点击提交弹窗提示显示抢购活动添加成功，返回限时活动列表。</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ind w:right="240"/>
      </w:pPr>
    </w:p>
    <w:p w:rsidR="006B7402" w:rsidRPr="00385517" w:rsidRDefault="006B7402" w:rsidP="006B7402">
      <w:pPr>
        <w:pStyle w:val="4"/>
        <w:ind w:right="240"/>
      </w:pPr>
      <w:r w:rsidRPr="00385517">
        <w:rPr>
          <w:rFonts w:hint="eastAsia"/>
        </w:rPr>
        <w:t>秒杀</w:t>
      </w:r>
    </w:p>
    <w:p w:rsidR="006B7402" w:rsidRDefault="006B7402" w:rsidP="006B7402">
      <w:pPr>
        <w:pStyle w:val="5"/>
        <w:ind w:left="142" w:right="240"/>
      </w:pPr>
      <w:r>
        <w:t>功能描述</w:t>
      </w:r>
    </w:p>
    <w:p w:rsidR="006B7402" w:rsidRPr="00331FC7" w:rsidRDefault="006B7402" w:rsidP="006B7402">
      <w:pPr>
        <w:ind w:right="240"/>
      </w:pPr>
      <w:r w:rsidRPr="00331FC7">
        <w:rPr>
          <w:rFonts w:hint="eastAsia"/>
        </w:rPr>
        <w:t>商家可以添加秒杀活动，秒杀活动必须通过平台审核才能发布</w:t>
      </w:r>
      <w:r>
        <w:rPr>
          <w:rFonts w:hint="eastAsia"/>
        </w:rPr>
        <w:t>。</w:t>
      </w:r>
    </w:p>
    <w:p w:rsidR="006B7402" w:rsidRDefault="006B7402" w:rsidP="006B7402">
      <w:pPr>
        <w:pStyle w:val="5"/>
        <w:ind w:left="142" w:right="240"/>
      </w:pPr>
      <w:r>
        <w:rPr>
          <w:rFonts w:hint="eastAsia"/>
        </w:rPr>
        <w:t>业务流程</w:t>
      </w:r>
    </w:p>
    <w:p w:rsidR="006B7402" w:rsidRDefault="006B7402" w:rsidP="008B4BF2">
      <w:pPr>
        <w:pStyle w:val="af8"/>
        <w:numPr>
          <w:ilvl w:val="0"/>
          <w:numId w:val="169"/>
        </w:numPr>
        <w:spacing w:line="240" w:lineRule="auto"/>
        <w:ind w:leftChars="0" w:right="240" w:firstLineChars="0"/>
      </w:pPr>
      <w:r>
        <w:rPr>
          <w:rFonts w:hint="eastAsia"/>
        </w:rPr>
        <w:t>商家发布秒杀活动；</w:t>
      </w:r>
    </w:p>
    <w:p w:rsidR="006B7402" w:rsidRDefault="006B7402" w:rsidP="008B4BF2">
      <w:pPr>
        <w:pStyle w:val="af8"/>
        <w:numPr>
          <w:ilvl w:val="0"/>
          <w:numId w:val="169"/>
        </w:numPr>
        <w:spacing w:line="240" w:lineRule="auto"/>
        <w:ind w:leftChars="0" w:right="240" w:firstLineChars="0"/>
      </w:pPr>
      <w:r>
        <w:rPr>
          <w:rFonts w:hint="eastAsia"/>
        </w:rPr>
        <w:t>后台运营管理人员审核；</w:t>
      </w:r>
    </w:p>
    <w:p w:rsidR="006B7402" w:rsidRPr="00B73C14" w:rsidRDefault="006B7402" w:rsidP="008B4BF2">
      <w:pPr>
        <w:pStyle w:val="af8"/>
        <w:numPr>
          <w:ilvl w:val="0"/>
          <w:numId w:val="169"/>
        </w:numPr>
        <w:spacing w:line="240" w:lineRule="auto"/>
        <w:ind w:leftChars="0" w:right="240" w:firstLineChars="0"/>
      </w:pPr>
      <w:r>
        <w:rPr>
          <w:rFonts w:hint="eastAsia"/>
        </w:rPr>
        <w:t>通过审核，系统推送前台显示。</w:t>
      </w:r>
    </w:p>
    <w:p w:rsidR="006B7402" w:rsidRDefault="006B7402" w:rsidP="006B7402">
      <w:pPr>
        <w:pStyle w:val="5"/>
        <w:ind w:left="142" w:right="240"/>
      </w:pPr>
      <w:r>
        <w:rPr>
          <w:rFonts w:hint="eastAsia"/>
        </w:rPr>
        <w:t>业务规则</w:t>
      </w:r>
    </w:p>
    <w:p w:rsidR="006B7402" w:rsidRDefault="006B7402" w:rsidP="008B4BF2">
      <w:pPr>
        <w:pStyle w:val="af8"/>
        <w:numPr>
          <w:ilvl w:val="0"/>
          <w:numId w:val="170"/>
        </w:numPr>
        <w:spacing w:line="240" w:lineRule="auto"/>
        <w:ind w:leftChars="0" w:right="240" w:firstLineChars="0"/>
      </w:pPr>
      <w:r>
        <w:rPr>
          <w:rFonts w:hint="eastAsia"/>
        </w:rPr>
        <w:t>支持根据活动状态（全部、审核中、正常、已结束、审核失败、管理员关闭）、活动名称搜索活动。</w:t>
      </w:r>
    </w:p>
    <w:p w:rsidR="006B7402" w:rsidRDefault="006B7402" w:rsidP="008B4BF2">
      <w:pPr>
        <w:pStyle w:val="af8"/>
        <w:numPr>
          <w:ilvl w:val="0"/>
          <w:numId w:val="170"/>
        </w:numPr>
        <w:spacing w:line="240" w:lineRule="auto"/>
        <w:ind w:leftChars="0" w:right="240" w:firstLineChars="0"/>
      </w:pPr>
      <w:r>
        <w:rPr>
          <w:rFonts w:hint="eastAsia"/>
        </w:rPr>
        <w:t>支持新增秒杀活动；选择商品添加支持搜索店铺上架商品，商品以橱窗形式展示商品图片、商品名称、商品价格、选择为秒杀商品；点击“选择为秒杀商品“收缩搜索页面，返显选择商品图片、商品名称、价格。</w:t>
      </w:r>
    </w:p>
    <w:p w:rsidR="006B7402" w:rsidRDefault="006B7402" w:rsidP="008B4BF2">
      <w:pPr>
        <w:pStyle w:val="af8"/>
        <w:numPr>
          <w:ilvl w:val="0"/>
          <w:numId w:val="170"/>
        </w:numPr>
        <w:spacing w:line="240" w:lineRule="auto"/>
        <w:ind w:leftChars="0" w:right="240" w:firstLineChars="0"/>
      </w:pPr>
      <w:r>
        <w:rPr>
          <w:rFonts w:hint="eastAsia"/>
        </w:rPr>
        <w:t>会员秒杀到商品后，秒杀数量</w:t>
      </w:r>
      <w:r>
        <w:rPr>
          <w:rFonts w:hint="eastAsia"/>
        </w:rPr>
        <w:t>-1</w:t>
      </w:r>
      <w:r>
        <w:rPr>
          <w:rFonts w:hint="eastAsia"/>
        </w:rPr>
        <w:t>，</w:t>
      </w:r>
      <w:r>
        <w:rPr>
          <w:rFonts w:hint="eastAsia"/>
        </w:rPr>
        <w:t>30</w:t>
      </w:r>
      <w:r>
        <w:rPr>
          <w:rFonts w:hint="eastAsia"/>
        </w:rPr>
        <w:t>分钟不完成支付，商品数量</w:t>
      </w:r>
      <w:r>
        <w:rPr>
          <w:rFonts w:hint="eastAsia"/>
        </w:rPr>
        <w:t>+1</w:t>
      </w:r>
      <w:r>
        <w:rPr>
          <w:rFonts w:hint="eastAsia"/>
        </w:rPr>
        <w:t>。</w:t>
      </w:r>
    </w:p>
    <w:p w:rsidR="006B7402" w:rsidRPr="004E259C" w:rsidRDefault="006B7402" w:rsidP="008B4BF2">
      <w:pPr>
        <w:pStyle w:val="af8"/>
        <w:numPr>
          <w:ilvl w:val="0"/>
          <w:numId w:val="170"/>
        </w:numPr>
        <w:spacing w:line="240" w:lineRule="auto"/>
        <w:ind w:leftChars="0" w:right="240" w:firstLineChars="0"/>
      </w:pPr>
      <w:r>
        <w:rPr>
          <w:rFonts w:hint="eastAsia"/>
        </w:rPr>
        <w:t>秒杀数量</w:t>
      </w:r>
      <w:r>
        <w:rPr>
          <w:rFonts w:hint="eastAsia"/>
        </w:rPr>
        <w:t>=0</w:t>
      </w:r>
      <w:r>
        <w:rPr>
          <w:rFonts w:hint="eastAsia"/>
        </w:rPr>
        <w:t>是，秒杀活动自动结束，购买按钮变灰且不能点击。</w:t>
      </w:r>
    </w:p>
    <w:p w:rsidR="006B7402" w:rsidRDefault="006B7402" w:rsidP="006B7402">
      <w:pPr>
        <w:pStyle w:val="5"/>
        <w:ind w:left="142" w:right="240"/>
      </w:pPr>
      <w:r>
        <w:rPr>
          <w:rFonts w:hint="eastAsia"/>
        </w:rPr>
        <w:lastRenderedPageBreak/>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RPr="007A4914" w:rsidTr="006B7402">
        <w:tc>
          <w:tcPr>
            <w:tcW w:w="9747" w:type="dxa"/>
            <w:gridSpan w:val="7"/>
            <w:shd w:val="clear" w:color="auto" w:fill="D9D9D9"/>
          </w:tcPr>
          <w:p w:rsidR="006B7402" w:rsidRPr="007A4914" w:rsidRDefault="006B7402" w:rsidP="0061150B">
            <w:pPr>
              <w:pStyle w:val="a7"/>
              <w:ind w:right="240"/>
              <w:rPr>
                <w:rFonts w:ascii="Times New Roman" w:hAnsi="Times New Roman"/>
                <w:b/>
                <w:sz w:val="21"/>
                <w:szCs w:val="21"/>
              </w:rPr>
            </w:pPr>
            <w:r>
              <w:rPr>
                <w:rFonts w:ascii="Times New Roman" w:hAnsi="Times New Roman" w:hint="eastAsia"/>
                <w:b/>
                <w:sz w:val="21"/>
                <w:szCs w:val="21"/>
              </w:rPr>
              <w:t>秒杀活动列表</w:t>
            </w:r>
          </w:p>
        </w:tc>
      </w:tr>
      <w:tr w:rsidR="006B7402" w:rsidRPr="007A4914"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7A4914"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开始时间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结束时间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浏览数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已购买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282547" w:rsidRDefault="006B7402" w:rsidP="0061150B">
            <w:pPr>
              <w:pStyle w:val="a7"/>
              <w:ind w:right="240"/>
              <w:rPr>
                <w:rFonts w:ascii="Times New Roman" w:hAnsi="Times New Roman"/>
                <w:b/>
                <w:sz w:val="21"/>
                <w:szCs w:val="21"/>
              </w:rPr>
            </w:pPr>
            <w:r w:rsidRPr="00282547">
              <w:rPr>
                <w:rFonts w:ascii="Times New Roman" w:hAnsi="Times New Roman" w:hint="eastAsia"/>
                <w:b/>
                <w:sz w:val="21"/>
                <w:szCs w:val="21"/>
              </w:rPr>
              <w:t>新增秒杀</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sidRPr="008C3F90">
              <w:rPr>
                <w:rFonts w:ascii="Times New Roman" w:hAnsi="Times New Roman"/>
                <w:sz w:val="21"/>
                <w:szCs w:val="21"/>
              </w:rPr>
              <w:t>标题名称长度最多可输入</w:t>
            </w:r>
            <w:r w:rsidRPr="008C3F90">
              <w:rPr>
                <w:rFonts w:ascii="Times New Roman" w:hAnsi="Times New Roman"/>
                <w:sz w:val="21"/>
                <w:szCs w:val="21"/>
              </w:rPr>
              <w:t>30</w:t>
            </w:r>
            <w:r w:rsidRPr="008C3F90">
              <w:rPr>
                <w:rFonts w:ascii="Times New Roman" w:hAnsi="Times New Roman"/>
                <w:sz w:val="21"/>
                <w:szCs w:val="21"/>
              </w:rPr>
              <w:t>个字符</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开始时间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时间控件</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请提前</w:t>
            </w:r>
            <w:r>
              <w:rPr>
                <w:rFonts w:ascii="Times New Roman" w:hAnsi="Times New Roman" w:hint="eastAsia"/>
                <w:sz w:val="21"/>
                <w:szCs w:val="21"/>
              </w:rPr>
              <w:t>24</w:t>
            </w:r>
            <w:r>
              <w:rPr>
                <w:rFonts w:ascii="Times New Roman" w:hAnsi="Times New Roman" w:hint="eastAsia"/>
                <w:sz w:val="21"/>
                <w:szCs w:val="21"/>
              </w:rPr>
              <w:t>小时。</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结束时间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时间控件</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大于</w:t>
            </w:r>
            <w:r>
              <w:rPr>
                <w:rFonts w:ascii="Times New Roman" w:hAnsi="Times New Roman" w:hint="eastAsia"/>
                <w:sz w:val="21"/>
                <w:szCs w:val="21"/>
              </w:rPr>
              <w:t>24</w:t>
            </w:r>
            <w:r>
              <w:rPr>
                <w:rFonts w:ascii="Times New Roman" w:hAnsi="Times New Roman" w:hint="eastAsia"/>
                <w:sz w:val="21"/>
                <w:szCs w:val="21"/>
              </w:rPr>
              <w:t>小时。</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秒杀商品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选择商品</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秒杀类别</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秒杀价格</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sidRPr="004B34B6">
              <w:rPr>
                <w:rFonts w:ascii="Times New Roman" w:hAnsi="Times New Roman"/>
                <w:sz w:val="21"/>
                <w:szCs w:val="21"/>
              </w:rPr>
              <w:t>价格为该商品参加活动时的促销价格</w:t>
            </w:r>
            <w:r w:rsidRPr="004B34B6">
              <w:rPr>
                <w:rFonts w:ascii="Times New Roman" w:hAnsi="Times New Roman"/>
                <w:sz w:val="21"/>
                <w:szCs w:val="21"/>
              </w:rPr>
              <w:br/>
            </w:r>
            <w:r w:rsidRPr="004B34B6">
              <w:rPr>
                <w:rFonts w:ascii="Times New Roman" w:hAnsi="Times New Roman"/>
                <w:sz w:val="21"/>
                <w:szCs w:val="21"/>
              </w:rPr>
              <w:t>必须是</w:t>
            </w:r>
            <w:r w:rsidRPr="004B34B6">
              <w:rPr>
                <w:rFonts w:ascii="Times New Roman" w:hAnsi="Times New Roman"/>
                <w:sz w:val="21"/>
                <w:szCs w:val="21"/>
              </w:rPr>
              <w:t>0.01~1000000</w:t>
            </w:r>
            <w:r w:rsidRPr="004B34B6">
              <w:rPr>
                <w:rFonts w:ascii="Times New Roman" w:hAnsi="Times New Roman"/>
                <w:sz w:val="21"/>
                <w:szCs w:val="21"/>
              </w:rPr>
              <w:t>之间的数字</w:t>
            </w:r>
            <w:r w:rsidRPr="004B34B6">
              <w:rPr>
                <w:rFonts w:ascii="Times New Roman" w:hAnsi="Times New Roman"/>
                <w:sz w:val="21"/>
                <w:szCs w:val="21"/>
              </w:rPr>
              <w:t>(</w:t>
            </w:r>
            <w:r w:rsidRPr="004B34B6">
              <w:rPr>
                <w:rFonts w:ascii="Times New Roman" w:hAnsi="Times New Roman"/>
                <w:sz w:val="21"/>
                <w:szCs w:val="21"/>
              </w:rPr>
              <w:t>单位：元</w:t>
            </w:r>
            <w:r w:rsidRPr="004B34B6">
              <w:rPr>
                <w:rFonts w:ascii="Times New Roman" w:hAnsi="Times New Roman"/>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秒杀数量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数量秒完结束。</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限购数量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提交返回活动列表。</w:t>
            </w:r>
          </w:p>
        </w:tc>
      </w:tr>
    </w:tbl>
    <w:p w:rsidR="006B7402" w:rsidRDefault="006B7402" w:rsidP="006B7402">
      <w:pPr>
        <w:ind w:right="240"/>
      </w:pPr>
    </w:p>
    <w:p w:rsidR="006B7402" w:rsidRPr="00385517" w:rsidRDefault="006B7402" w:rsidP="006B7402">
      <w:pPr>
        <w:pStyle w:val="4"/>
        <w:ind w:right="240"/>
      </w:pPr>
      <w:r w:rsidRPr="00385517">
        <w:rPr>
          <w:rFonts w:hint="eastAsia"/>
        </w:rPr>
        <w:t>优惠券</w:t>
      </w:r>
    </w:p>
    <w:p w:rsidR="006B7402" w:rsidRDefault="006B7402" w:rsidP="006B7402">
      <w:pPr>
        <w:pStyle w:val="5"/>
        <w:ind w:left="142" w:right="240"/>
      </w:pPr>
      <w:r>
        <w:t>功能描述</w:t>
      </w:r>
    </w:p>
    <w:p w:rsidR="006B7402" w:rsidRPr="00331FC7" w:rsidRDefault="006B7402" w:rsidP="006B7402">
      <w:pPr>
        <w:ind w:right="240"/>
      </w:pPr>
      <w:r w:rsidRPr="00331FC7">
        <w:rPr>
          <w:rFonts w:hint="eastAsia"/>
        </w:rPr>
        <w:t>商家可以发布优惠，支持优惠券卡密兑换、免费兑换、积分兑换。</w:t>
      </w:r>
    </w:p>
    <w:p w:rsidR="006B7402" w:rsidRDefault="006B7402" w:rsidP="006B7402">
      <w:pPr>
        <w:pStyle w:val="5"/>
        <w:ind w:left="142" w:right="240"/>
      </w:pPr>
      <w:r>
        <w:rPr>
          <w:rFonts w:hint="eastAsia"/>
        </w:rPr>
        <w:t>业务流程</w:t>
      </w:r>
    </w:p>
    <w:p w:rsidR="006B7402" w:rsidRDefault="006B7402" w:rsidP="008B4BF2">
      <w:pPr>
        <w:pStyle w:val="af8"/>
        <w:numPr>
          <w:ilvl w:val="0"/>
          <w:numId w:val="171"/>
        </w:numPr>
        <w:spacing w:line="240" w:lineRule="auto"/>
        <w:ind w:leftChars="0" w:right="240" w:firstLineChars="0"/>
      </w:pPr>
      <w:r>
        <w:rPr>
          <w:rFonts w:hint="eastAsia"/>
        </w:rPr>
        <w:lastRenderedPageBreak/>
        <w:t>商家新增优惠券；</w:t>
      </w:r>
    </w:p>
    <w:p w:rsidR="006B7402" w:rsidRDefault="006B7402" w:rsidP="008B4BF2">
      <w:pPr>
        <w:pStyle w:val="af8"/>
        <w:numPr>
          <w:ilvl w:val="0"/>
          <w:numId w:val="171"/>
        </w:numPr>
        <w:spacing w:line="240" w:lineRule="auto"/>
        <w:ind w:leftChars="0" w:right="240" w:firstLineChars="0"/>
      </w:pPr>
      <w:r>
        <w:rPr>
          <w:rFonts w:hint="eastAsia"/>
        </w:rPr>
        <w:t>会员领取优惠券；</w:t>
      </w:r>
    </w:p>
    <w:p w:rsidR="006B7402" w:rsidRPr="00ED45A3" w:rsidRDefault="006B7402" w:rsidP="008B4BF2">
      <w:pPr>
        <w:pStyle w:val="af8"/>
        <w:numPr>
          <w:ilvl w:val="0"/>
          <w:numId w:val="171"/>
        </w:numPr>
        <w:spacing w:line="240" w:lineRule="auto"/>
        <w:ind w:leftChars="0" w:right="240" w:firstLineChars="0"/>
      </w:pPr>
      <w:r>
        <w:rPr>
          <w:rFonts w:hint="eastAsia"/>
        </w:rPr>
        <w:t>会员订单支付使用优惠券；</w:t>
      </w:r>
    </w:p>
    <w:p w:rsidR="006B7402" w:rsidRDefault="006B7402" w:rsidP="006B7402">
      <w:pPr>
        <w:pStyle w:val="5"/>
        <w:ind w:left="142" w:right="240"/>
      </w:pPr>
      <w:r>
        <w:rPr>
          <w:rFonts w:hint="eastAsia"/>
        </w:rPr>
        <w:t>业务规则</w:t>
      </w:r>
    </w:p>
    <w:p w:rsidR="006B7402" w:rsidRDefault="006B7402" w:rsidP="008B4BF2">
      <w:pPr>
        <w:pStyle w:val="af8"/>
        <w:numPr>
          <w:ilvl w:val="0"/>
          <w:numId w:val="172"/>
        </w:numPr>
        <w:spacing w:line="240" w:lineRule="auto"/>
        <w:ind w:leftChars="0" w:right="240" w:firstLineChars="0"/>
      </w:pPr>
      <w:r>
        <w:rPr>
          <w:rFonts w:hint="eastAsia"/>
        </w:rPr>
        <w:t>支持根据时间段、状态（请选择、有效、失效）、领取方式、优惠券名称搜索优惠券活动。</w:t>
      </w:r>
    </w:p>
    <w:p w:rsidR="006B7402" w:rsidRDefault="006B7402" w:rsidP="008B4BF2">
      <w:pPr>
        <w:pStyle w:val="af8"/>
        <w:numPr>
          <w:ilvl w:val="0"/>
          <w:numId w:val="172"/>
        </w:numPr>
        <w:spacing w:line="240" w:lineRule="auto"/>
        <w:ind w:leftChars="0" w:right="240" w:firstLineChars="0"/>
      </w:pPr>
      <w:r>
        <w:rPr>
          <w:rFonts w:hint="eastAsia"/>
        </w:rPr>
        <w:t>支持新增优惠券；</w:t>
      </w:r>
    </w:p>
    <w:p w:rsidR="006B7402" w:rsidRPr="00ED45A3" w:rsidRDefault="006B7402" w:rsidP="008B4BF2">
      <w:pPr>
        <w:pStyle w:val="af8"/>
        <w:numPr>
          <w:ilvl w:val="0"/>
          <w:numId w:val="172"/>
        </w:numPr>
        <w:spacing w:line="240" w:lineRule="auto"/>
        <w:ind w:leftChars="0" w:right="240" w:firstLineChars="0"/>
      </w:pPr>
      <w:r>
        <w:rPr>
          <w:rFonts w:hint="eastAsia"/>
        </w:rPr>
        <w:t>当优惠券未被领取时间，可以删除生成的“积分兑换”优惠券和“卡密兑换”优惠券；删除时弹窗提示确认或取消。当优惠券被领取，不可编辑和删除，只能查看详细；</w:t>
      </w:r>
    </w:p>
    <w:p w:rsidR="006B7402" w:rsidRDefault="006B7402" w:rsidP="008B4BF2">
      <w:pPr>
        <w:pStyle w:val="af8"/>
        <w:numPr>
          <w:ilvl w:val="0"/>
          <w:numId w:val="172"/>
        </w:numPr>
        <w:spacing w:line="240" w:lineRule="auto"/>
        <w:ind w:leftChars="0" w:right="240" w:firstLineChars="0"/>
      </w:pPr>
      <w:r>
        <w:rPr>
          <w:rFonts w:hint="eastAsia"/>
        </w:rPr>
        <w:t>优惠券支持三种领用方式</w:t>
      </w:r>
      <w:r w:rsidRPr="00424E55">
        <w:rPr>
          <w:rFonts w:hint="eastAsia"/>
          <w:color w:val="0D2FD9"/>
        </w:rPr>
        <w:t>：积分兑换、</w:t>
      </w:r>
      <w:r>
        <w:rPr>
          <w:rFonts w:hint="eastAsia"/>
        </w:rPr>
        <w:t>卡密兑换、免费兑换；新增“卡密兑换”优惠券后，只能查看详情，不可被编辑；</w:t>
      </w:r>
    </w:p>
    <w:p w:rsidR="006B7402" w:rsidRPr="00ED45A3" w:rsidRDefault="006B7402" w:rsidP="008B4BF2">
      <w:pPr>
        <w:pStyle w:val="af8"/>
        <w:numPr>
          <w:ilvl w:val="0"/>
          <w:numId w:val="172"/>
        </w:numPr>
        <w:spacing w:line="240" w:lineRule="auto"/>
        <w:ind w:leftChars="0" w:right="240" w:firstLineChars="0"/>
      </w:pPr>
      <w:r>
        <w:rPr>
          <w:rFonts w:hint="eastAsia"/>
        </w:rPr>
        <w:t>优惠券列表、已生成优惠列表支持分页功能。</w:t>
      </w:r>
    </w:p>
    <w:p w:rsidR="006B7402" w:rsidRDefault="006B7402" w:rsidP="006B7402">
      <w:pPr>
        <w:pStyle w:val="5"/>
        <w:ind w:left="142" w:right="240"/>
      </w:pPr>
      <w:r>
        <w:rPr>
          <w:rFonts w:hint="eastAsia"/>
        </w:rPr>
        <w:t>页面要素</w:t>
      </w:r>
    </w:p>
    <w:p w:rsidR="006B7402" w:rsidRDefault="006B7402" w:rsidP="008B4BF2">
      <w:pPr>
        <w:pStyle w:val="af8"/>
        <w:numPr>
          <w:ilvl w:val="0"/>
          <w:numId w:val="173"/>
        </w:numPr>
        <w:spacing w:line="240" w:lineRule="auto"/>
        <w:ind w:leftChars="0" w:right="240" w:firstLineChars="0"/>
      </w:pPr>
      <w:r>
        <w:rPr>
          <w:rFonts w:hint="eastAsia"/>
        </w:rPr>
        <w:t>新增“积分兑换”优惠券</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RPr="007A4914"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Pr="007A4914"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领取方式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积分兑换</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下拉选项：积分兑换、卡密兑换、免费领取；</w:t>
            </w:r>
            <w:r w:rsidRPr="003A0F31">
              <w:rPr>
                <w:rFonts w:ascii="Times New Roman" w:hAnsi="Times New Roman"/>
                <w:sz w:val="21"/>
                <w:szCs w:val="21"/>
              </w:rPr>
              <w:t>“</w:t>
            </w:r>
            <w:r w:rsidRPr="003A0F31">
              <w:rPr>
                <w:rFonts w:ascii="Times New Roman" w:hAnsi="Times New Roman"/>
                <w:sz w:val="21"/>
                <w:szCs w:val="21"/>
              </w:rPr>
              <w:t>积分兑换</w:t>
            </w:r>
            <w:r w:rsidRPr="003A0F31">
              <w:rPr>
                <w:rFonts w:ascii="Times New Roman" w:hAnsi="Times New Roman"/>
                <w:sz w:val="21"/>
                <w:szCs w:val="21"/>
              </w:rPr>
              <w:t>”</w:t>
            </w:r>
            <w:r w:rsidRPr="003A0F31">
              <w:rPr>
                <w:rFonts w:ascii="Times New Roman" w:hAnsi="Times New Roman"/>
                <w:sz w:val="21"/>
                <w:szCs w:val="21"/>
              </w:rPr>
              <w:t>时会员可以在积分中心用积分进行兑换；</w:t>
            </w:r>
            <w:r w:rsidRPr="003A0F31">
              <w:rPr>
                <w:rFonts w:ascii="Times New Roman" w:hAnsi="Times New Roman"/>
                <w:sz w:val="21"/>
                <w:szCs w:val="21"/>
              </w:rPr>
              <w:t>“</w:t>
            </w:r>
            <w:r w:rsidRPr="003A0F31">
              <w:rPr>
                <w:rFonts w:ascii="Times New Roman" w:hAnsi="Times New Roman"/>
                <w:sz w:val="21"/>
                <w:szCs w:val="21"/>
              </w:rPr>
              <w:t>卡密兑换</w:t>
            </w:r>
            <w:r w:rsidRPr="003A0F31">
              <w:rPr>
                <w:rFonts w:ascii="Times New Roman" w:hAnsi="Times New Roman"/>
                <w:sz w:val="21"/>
                <w:szCs w:val="21"/>
              </w:rPr>
              <w:t>”</w:t>
            </w:r>
            <w:r w:rsidRPr="003A0F31">
              <w:rPr>
                <w:rFonts w:ascii="Times New Roman" w:hAnsi="Times New Roman"/>
                <w:sz w:val="21"/>
                <w:szCs w:val="21"/>
              </w:rPr>
              <w:t>时会员需要在</w:t>
            </w:r>
            <w:r w:rsidRPr="003A0F31">
              <w:rPr>
                <w:rFonts w:ascii="Times New Roman" w:hAnsi="Times New Roman"/>
                <w:sz w:val="21"/>
                <w:szCs w:val="21"/>
              </w:rPr>
              <w:t>“</w:t>
            </w:r>
            <w:r w:rsidRPr="003A0F31">
              <w:rPr>
                <w:rFonts w:ascii="Times New Roman" w:hAnsi="Times New Roman"/>
                <w:sz w:val="21"/>
                <w:szCs w:val="21"/>
              </w:rPr>
              <w:t>我的商城</w:t>
            </w:r>
            <w:r w:rsidRPr="003A0F31">
              <w:rPr>
                <w:rFonts w:ascii="Times New Roman" w:hAnsi="Times New Roman"/>
                <w:sz w:val="21"/>
                <w:szCs w:val="21"/>
              </w:rPr>
              <w:t>——</w:t>
            </w:r>
            <w:r w:rsidRPr="003A0F31">
              <w:rPr>
                <w:rFonts w:ascii="Times New Roman" w:hAnsi="Times New Roman"/>
                <w:sz w:val="21"/>
                <w:szCs w:val="21"/>
              </w:rPr>
              <w:t>我的代金券</w:t>
            </w:r>
            <w:r w:rsidRPr="003A0F31">
              <w:rPr>
                <w:rFonts w:ascii="Times New Roman" w:hAnsi="Times New Roman"/>
                <w:sz w:val="21"/>
                <w:szCs w:val="21"/>
              </w:rPr>
              <w:t>”</w:t>
            </w:r>
            <w:r w:rsidRPr="003A0F31">
              <w:rPr>
                <w:rFonts w:ascii="Times New Roman" w:hAnsi="Times New Roman"/>
                <w:sz w:val="21"/>
                <w:szCs w:val="21"/>
              </w:rPr>
              <w:t>中输入卡密获得代金券；</w:t>
            </w:r>
            <w:r w:rsidRPr="003A0F31">
              <w:rPr>
                <w:rFonts w:ascii="Times New Roman" w:hAnsi="Times New Roman"/>
                <w:sz w:val="21"/>
                <w:szCs w:val="21"/>
              </w:rPr>
              <w:br/>
              <w:t>“</w:t>
            </w:r>
            <w:r w:rsidRPr="003A0F31">
              <w:rPr>
                <w:rFonts w:ascii="Times New Roman" w:hAnsi="Times New Roman"/>
                <w:sz w:val="21"/>
                <w:szCs w:val="21"/>
              </w:rPr>
              <w:t>免费领取</w:t>
            </w:r>
            <w:r w:rsidRPr="003A0F31">
              <w:rPr>
                <w:rFonts w:ascii="Times New Roman" w:hAnsi="Times New Roman"/>
                <w:sz w:val="21"/>
                <w:szCs w:val="21"/>
              </w:rPr>
              <w:t>”</w:t>
            </w:r>
            <w:r w:rsidRPr="003A0F31">
              <w:rPr>
                <w:rFonts w:ascii="Times New Roman" w:hAnsi="Times New Roman"/>
                <w:sz w:val="21"/>
                <w:szCs w:val="21"/>
              </w:rPr>
              <w:t>时会员可以点击店铺的代金券推广广告领取代金券。</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有效期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时间控</w:t>
            </w:r>
            <w:r>
              <w:rPr>
                <w:rFonts w:ascii="Times New Roman" w:hAnsi="Times New Roman" w:hint="eastAsia"/>
                <w:sz w:val="21"/>
                <w:szCs w:val="21"/>
              </w:rPr>
              <w:lastRenderedPageBreak/>
              <w:t>件</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lastRenderedPageBreak/>
              <w:t>当前日</w:t>
            </w:r>
            <w:r>
              <w:rPr>
                <w:rFonts w:ascii="Times New Roman" w:hAnsi="Times New Roman" w:hint="eastAsia"/>
                <w:sz w:val="21"/>
                <w:szCs w:val="21"/>
              </w:rPr>
              <w:lastRenderedPageBreak/>
              <w:t>期</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面额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下拉选项：</w:t>
            </w:r>
            <w:r>
              <w:rPr>
                <w:rFonts w:ascii="Times New Roman" w:hAnsi="Times New Roman" w:hint="eastAsia"/>
                <w:sz w:val="21"/>
                <w:szCs w:val="21"/>
              </w:rPr>
              <w:t>10</w:t>
            </w:r>
            <w:r>
              <w:rPr>
                <w:rFonts w:ascii="Times New Roman" w:hAnsi="Times New Roman" w:hint="eastAsia"/>
                <w:sz w:val="21"/>
                <w:szCs w:val="21"/>
              </w:rPr>
              <w:t>、</w:t>
            </w:r>
            <w:r>
              <w:rPr>
                <w:rFonts w:ascii="Times New Roman" w:hAnsi="Times New Roman" w:hint="eastAsia"/>
                <w:sz w:val="21"/>
                <w:szCs w:val="21"/>
              </w:rPr>
              <w:t>20</w:t>
            </w:r>
            <w:r>
              <w:rPr>
                <w:rFonts w:ascii="Times New Roman" w:hAnsi="Times New Roman" w:hint="eastAsia"/>
                <w:sz w:val="21"/>
                <w:szCs w:val="21"/>
              </w:rPr>
              <w:t>、</w:t>
            </w:r>
            <w:r>
              <w:rPr>
                <w:rFonts w:ascii="Times New Roman" w:hAnsi="Times New Roman" w:hint="eastAsia"/>
                <w:sz w:val="21"/>
                <w:szCs w:val="21"/>
              </w:rPr>
              <w:t>50</w:t>
            </w:r>
            <w:r>
              <w:rPr>
                <w:rFonts w:ascii="Times New Roman" w:hAnsi="Times New Roman" w:hint="eastAsia"/>
                <w:sz w:val="21"/>
                <w:szCs w:val="21"/>
              </w:rPr>
              <w:t>、</w:t>
            </w:r>
            <w:r>
              <w:rPr>
                <w:rFonts w:ascii="Times New Roman" w:hAnsi="Times New Roman" w:hint="eastAsia"/>
                <w:sz w:val="21"/>
                <w:szCs w:val="21"/>
              </w:rPr>
              <w:t>100</w:t>
            </w:r>
            <w:r>
              <w:rPr>
                <w:rFonts w:ascii="Times New Roman" w:hAnsi="Times New Roman" w:hint="eastAsia"/>
                <w:sz w:val="21"/>
                <w:szCs w:val="21"/>
              </w:rPr>
              <w:t>，单位元。</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Pr="003A0F31" w:rsidRDefault="006B7402" w:rsidP="0061150B">
            <w:pPr>
              <w:pStyle w:val="a7"/>
              <w:ind w:right="240"/>
              <w:rPr>
                <w:rFonts w:ascii="Times New Roman" w:hAnsi="Times New Roman"/>
                <w:sz w:val="21"/>
                <w:szCs w:val="21"/>
              </w:rPr>
            </w:pPr>
            <w:r>
              <w:rPr>
                <w:rFonts w:ascii="Times New Roman" w:hAnsi="Times New Roman" w:hint="eastAsia"/>
                <w:sz w:val="21"/>
                <w:szCs w:val="21"/>
              </w:rPr>
              <w:t>兑换所需积分</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可发放总数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jc w:val="left"/>
              <w:rPr>
                <w:rFonts w:ascii="Times New Roman" w:hAnsi="Times New Roman"/>
                <w:sz w:val="21"/>
                <w:szCs w:val="21"/>
              </w:rPr>
            </w:pPr>
            <w:r w:rsidRPr="00946E70">
              <w:rPr>
                <w:rFonts w:ascii="Times New Roman" w:hAnsi="Times New Roman"/>
                <w:sz w:val="21"/>
                <w:szCs w:val="21"/>
              </w:rPr>
              <w:t>发放总数应为</w:t>
            </w:r>
            <w:r w:rsidRPr="00946E70">
              <w:rPr>
                <w:rFonts w:ascii="Times New Roman" w:hAnsi="Times New Roman"/>
                <w:sz w:val="21"/>
                <w:szCs w:val="21"/>
              </w:rPr>
              <w:t>1~1000</w:t>
            </w:r>
            <w:r w:rsidRPr="00946E70">
              <w:rPr>
                <w:rFonts w:ascii="Times New Roman" w:hAnsi="Times New Roman"/>
                <w:sz w:val="21"/>
                <w:szCs w:val="21"/>
              </w:rPr>
              <w:t>之间的整数</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Pr="00946E70" w:rsidRDefault="006B7402" w:rsidP="0061150B">
            <w:pPr>
              <w:pStyle w:val="a7"/>
              <w:ind w:right="240"/>
              <w:rPr>
                <w:rFonts w:ascii="Times New Roman" w:hAnsi="Times New Roman"/>
                <w:sz w:val="21"/>
                <w:szCs w:val="21"/>
              </w:rPr>
            </w:pPr>
            <w:r>
              <w:rPr>
                <w:rFonts w:ascii="Times New Roman" w:hAnsi="Times New Roman" w:hint="eastAsia"/>
                <w:sz w:val="21"/>
                <w:szCs w:val="21"/>
              </w:rPr>
              <w:t>每人限领</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下拉选项：不限、</w:t>
            </w:r>
            <w:r>
              <w:rPr>
                <w:rFonts w:ascii="Times New Roman" w:hAnsi="Times New Roman" w:hint="eastAsia"/>
                <w:sz w:val="21"/>
                <w:szCs w:val="21"/>
              </w:rPr>
              <w:t>1</w:t>
            </w:r>
            <w:r>
              <w:rPr>
                <w:rFonts w:ascii="Times New Roman" w:hAnsi="Times New Roman" w:hint="eastAsia"/>
                <w:sz w:val="21"/>
                <w:szCs w:val="21"/>
              </w:rPr>
              <w:t>张、</w:t>
            </w:r>
            <w:r>
              <w:rPr>
                <w:rFonts w:ascii="Times New Roman" w:hAnsi="Times New Roman" w:hint="eastAsia"/>
                <w:sz w:val="21"/>
                <w:szCs w:val="21"/>
              </w:rPr>
              <w:t>2</w:t>
            </w:r>
            <w:r>
              <w:rPr>
                <w:rFonts w:ascii="Times New Roman" w:hAnsi="Times New Roman" w:hint="eastAsia"/>
                <w:sz w:val="21"/>
                <w:szCs w:val="21"/>
              </w:rPr>
              <w:t>张、</w:t>
            </w:r>
            <w:r>
              <w:rPr>
                <w:rFonts w:ascii="Times New Roman" w:hAnsi="Times New Roman" w:hint="eastAsia"/>
                <w:sz w:val="21"/>
                <w:szCs w:val="21"/>
              </w:rPr>
              <w:t>3</w:t>
            </w:r>
            <w:r>
              <w:rPr>
                <w:rFonts w:ascii="Times New Roman" w:hAnsi="Times New Roman" w:hint="eastAsia"/>
                <w:sz w:val="21"/>
                <w:szCs w:val="21"/>
              </w:rPr>
              <w:t>张、</w:t>
            </w:r>
            <w:r>
              <w:rPr>
                <w:rFonts w:ascii="Times New Roman" w:hAnsi="Times New Roman" w:hint="eastAsia"/>
                <w:sz w:val="21"/>
                <w:szCs w:val="21"/>
              </w:rPr>
              <w:t>4</w:t>
            </w:r>
            <w:r>
              <w:rPr>
                <w:rFonts w:ascii="Times New Roman" w:hAnsi="Times New Roman" w:hint="eastAsia"/>
                <w:sz w:val="21"/>
                <w:szCs w:val="21"/>
              </w:rPr>
              <w:t>张、</w:t>
            </w:r>
            <w:r>
              <w:rPr>
                <w:rFonts w:ascii="Times New Roman" w:hAnsi="Times New Roman" w:hint="eastAsia"/>
                <w:sz w:val="21"/>
                <w:szCs w:val="21"/>
              </w:rPr>
              <w:t>5</w:t>
            </w:r>
            <w:r>
              <w:rPr>
                <w:rFonts w:ascii="Times New Roman" w:hAnsi="Times New Roman" w:hint="eastAsia"/>
                <w:sz w:val="21"/>
                <w:szCs w:val="21"/>
              </w:rPr>
              <w:t>张。</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Pr="00946E70" w:rsidRDefault="006B7402" w:rsidP="0061150B">
            <w:pPr>
              <w:pStyle w:val="a7"/>
              <w:ind w:right="240"/>
              <w:rPr>
                <w:rFonts w:ascii="Times New Roman" w:hAnsi="Times New Roman"/>
                <w:sz w:val="21"/>
                <w:szCs w:val="21"/>
              </w:rPr>
            </w:pPr>
            <w:r>
              <w:rPr>
                <w:rFonts w:ascii="Times New Roman" w:hAnsi="Times New Roman" w:hint="eastAsia"/>
                <w:sz w:val="21"/>
                <w:szCs w:val="21"/>
              </w:rPr>
              <w:t>消费金额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jc w:val="left"/>
              <w:rPr>
                <w:rFonts w:ascii="Times New Roman" w:hAnsi="Times New Roman"/>
                <w:sz w:val="21"/>
                <w:szCs w:val="21"/>
              </w:rPr>
            </w:pPr>
            <w:r w:rsidRPr="00946E70">
              <w:rPr>
                <w:rFonts w:ascii="Times New Roman" w:hAnsi="Times New Roman"/>
                <w:sz w:val="21"/>
                <w:szCs w:val="21"/>
              </w:rPr>
              <w:t>如果消费金额设置为</w:t>
            </w:r>
            <w:r w:rsidRPr="00946E70">
              <w:rPr>
                <w:rFonts w:ascii="Times New Roman" w:hAnsi="Times New Roman"/>
                <w:sz w:val="21"/>
                <w:szCs w:val="21"/>
              </w:rPr>
              <w:t>0</w:t>
            </w:r>
            <w:r>
              <w:rPr>
                <w:rFonts w:ascii="Times New Roman" w:hAnsi="Times New Roman"/>
                <w:sz w:val="21"/>
                <w:szCs w:val="21"/>
              </w:rPr>
              <w:t>，则表示不限制使用</w:t>
            </w:r>
            <w:r>
              <w:rPr>
                <w:rFonts w:ascii="Times New Roman" w:hAnsi="Times New Roman" w:hint="eastAsia"/>
                <w:sz w:val="21"/>
                <w:szCs w:val="21"/>
              </w:rPr>
              <w:t>优惠券</w:t>
            </w:r>
            <w:r w:rsidRPr="00946E70">
              <w:rPr>
                <w:rFonts w:ascii="Times New Roman" w:hAnsi="Times New Roman"/>
                <w:sz w:val="21"/>
                <w:szCs w:val="21"/>
              </w:rPr>
              <w:t>的消费金额</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Pr="00600F12" w:rsidRDefault="006B7402" w:rsidP="0061150B">
            <w:pPr>
              <w:pStyle w:val="a7"/>
              <w:ind w:right="240"/>
              <w:rPr>
                <w:rFonts w:ascii="Times New Roman" w:hAnsi="Times New Roman"/>
                <w:sz w:val="21"/>
                <w:szCs w:val="21"/>
              </w:rPr>
            </w:pPr>
            <w:r>
              <w:rPr>
                <w:rFonts w:ascii="Times New Roman" w:hAnsi="Times New Roman" w:hint="eastAsia"/>
                <w:sz w:val="21"/>
                <w:szCs w:val="21"/>
              </w:rPr>
              <w:t>会员级别</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调用会员等级设置。标注：</w:t>
            </w:r>
            <w:r w:rsidRPr="005A69EA">
              <w:rPr>
                <w:rFonts w:ascii="Times New Roman" w:hAnsi="Times New Roman"/>
                <w:sz w:val="21"/>
                <w:szCs w:val="21"/>
              </w:rPr>
              <w:t>当会员兑换代金券时，需要达到该级别或者以上级别后才能兑换领取</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优惠券描述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图片上传</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sz w:val="21"/>
                <w:szCs w:val="21"/>
              </w:rPr>
              <w:t>该图片将在积分中心的</w:t>
            </w:r>
            <w:r>
              <w:rPr>
                <w:rFonts w:ascii="Times New Roman" w:hAnsi="Times New Roman" w:hint="eastAsia"/>
                <w:sz w:val="21"/>
                <w:szCs w:val="21"/>
              </w:rPr>
              <w:t>优惠</w:t>
            </w:r>
            <w:r w:rsidRPr="00600F12">
              <w:rPr>
                <w:rFonts w:ascii="Times New Roman" w:hAnsi="Times New Roman"/>
                <w:sz w:val="21"/>
                <w:szCs w:val="21"/>
              </w:rPr>
              <w:t>券模块中显示，建议尺寸为</w:t>
            </w:r>
            <w:r w:rsidRPr="00600F12">
              <w:rPr>
                <w:rFonts w:ascii="Times New Roman" w:hAnsi="Times New Roman"/>
                <w:sz w:val="21"/>
                <w:szCs w:val="21"/>
              </w:rPr>
              <w:t>160*160px</w:t>
            </w:r>
            <w:r w:rsidRPr="00600F12">
              <w:rPr>
                <w:rFonts w:ascii="Times New Roman" w:hAnsi="Times New Roman"/>
                <w:sz w:val="21"/>
                <w:szCs w:val="21"/>
              </w:rPr>
              <w:t>。</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Pr="00600F1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点击“提交“，弹窗显示保存成功，并返回列表页。</w:t>
            </w:r>
          </w:p>
        </w:tc>
      </w:tr>
    </w:tbl>
    <w:p w:rsidR="006B7402" w:rsidRDefault="006B7402" w:rsidP="008B4BF2">
      <w:pPr>
        <w:pStyle w:val="af8"/>
        <w:numPr>
          <w:ilvl w:val="0"/>
          <w:numId w:val="173"/>
        </w:numPr>
        <w:spacing w:line="240" w:lineRule="auto"/>
        <w:ind w:leftChars="0" w:right="240" w:firstLineChars="0"/>
      </w:pPr>
      <w:r>
        <w:rPr>
          <w:rFonts w:hint="eastAsia"/>
        </w:rPr>
        <w:t>新增“卡密兑换“优惠券</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RPr="007A4914"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Pr="007A4914"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领取方式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卡密兑换</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下拉选项：积分兑换、卡密兑换、免费领取；</w:t>
            </w:r>
            <w:r w:rsidRPr="003A0F31">
              <w:rPr>
                <w:rFonts w:ascii="Times New Roman" w:hAnsi="Times New Roman"/>
                <w:sz w:val="21"/>
                <w:szCs w:val="21"/>
              </w:rPr>
              <w:t>“</w:t>
            </w:r>
            <w:r w:rsidRPr="003A0F31">
              <w:rPr>
                <w:rFonts w:ascii="Times New Roman" w:hAnsi="Times New Roman"/>
                <w:sz w:val="21"/>
                <w:szCs w:val="21"/>
              </w:rPr>
              <w:t>积分兑换</w:t>
            </w:r>
            <w:r w:rsidRPr="003A0F31">
              <w:rPr>
                <w:rFonts w:ascii="Times New Roman" w:hAnsi="Times New Roman"/>
                <w:sz w:val="21"/>
                <w:szCs w:val="21"/>
              </w:rPr>
              <w:t>”</w:t>
            </w:r>
            <w:r w:rsidRPr="003A0F31">
              <w:rPr>
                <w:rFonts w:ascii="Times New Roman" w:hAnsi="Times New Roman"/>
                <w:sz w:val="21"/>
                <w:szCs w:val="21"/>
              </w:rPr>
              <w:t>时会员可以在积分中心用积分进行兑换；</w:t>
            </w:r>
            <w:r w:rsidRPr="003A0F31">
              <w:rPr>
                <w:rFonts w:ascii="Times New Roman" w:hAnsi="Times New Roman"/>
                <w:sz w:val="21"/>
                <w:szCs w:val="21"/>
              </w:rPr>
              <w:t>“</w:t>
            </w:r>
            <w:r w:rsidRPr="003A0F31">
              <w:rPr>
                <w:rFonts w:ascii="Times New Roman" w:hAnsi="Times New Roman"/>
                <w:sz w:val="21"/>
                <w:szCs w:val="21"/>
              </w:rPr>
              <w:t>卡密兑换</w:t>
            </w:r>
            <w:r w:rsidRPr="003A0F31">
              <w:rPr>
                <w:rFonts w:ascii="Times New Roman" w:hAnsi="Times New Roman"/>
                <w:sz w:val="21"/>
                <w:szCs w:val="21"/>
              </w:rPr>
              <w:t>”</w:t>
            </w:r>
            <w:r w:rsidRPr="003A0F31">
              <w:rPr>
                <w:rFonts w:ascii="Times New Roman" w:hAnsi="Times New Roman"/>
                <w:sz w:val="21"/>
                <w:szCs w:val="21"/>
              </w:rPr>
              <w:t>时会员需要在</w:t>
            </w:r>
            <w:r w:rsidRPr="003A0F31">
              <w:rPr>
                <w:rFonts w:ascii="Times New Roman" w:hAnsi="Times New Roman"/>
                <w:sz w:val="21"/>
                <w:szCs w:val="21"/>
              </w:rPr>
              <w:t>“</w:t>
            </w:r>
            <w:r w:rsidRPr="003A0F31">
              <w:rPr>
                <w:rFonts w:ascii="Times New Roman" w:hAnsi="Times New Roman"/>
                <w:sz w:val="21"/>
                <w:szCs w:val="21"/>
              </w:rPr>
              <w:t>我的商城</w:t>
            </w:r>
            <w:r w:rsidRPr="003A0F31">
              <w:rPr>
                <w:rFonts w:ascii="Times New Roman" w:hAnsi="Times New Roman"/>
                <w:sz w:val="21"/>
                <w:szCs w:val="21"/>
              </w:rPr>
              <w:t>——</w:t>
            </w:r>
            <w:r w:rsidRPr="003A0F31">
              <w:rPr>
                <w:rFonts w:ascii="Times New Roman" w:hAnsi="Times New Roman"/>
                <w:sz w:val="21"/>
                <w:szCs w:val="21"/>
              </w:rPr>
              <w:t>我的代金券</w:t>
            </w:r>
            <w:r w:rsidRPr="003A0F31">
              <w:rPr>
                <w:rFonts w:ascii="Times New Roman" w:hAnsi="Times New Roman"/>
                <w:sz w:val="21"/>
                <w:szCs w:val="21"/>
              </w:rPr>
              <w:t>”</w:t>
            </w:r>
            <w:r w:rsidRPr="003A0F31">
              <w:rPr>
                <w:rFonts w:ascii="Times New Roman" w:hAnsi="Times New Roman"/>
                <w:sz w:val="21"/>
                <w:szCs w:val="21"/>
              </w:rPr>
              <w:t>中输入卡密获得代金券；</w:t>
            </w:r>
            <w:r w:rsidRPr="003A0F31">
              <w:rPr>
                <w:rFonts w:ascii="Times New Roman" w:hAnsi="Times New Roman"/>
                <w:sz w:val="21"/>
                <w:szCs w:val="21"/>
              </w:rPr>
              <w:br/>
              <w:t>“</w:t>
            </w:r>
            <w:r w:rsidRPr="003A0F31">
              <w:rPr>
                <w:rFonts w:ascii="Times New Roman" w:hAnsi="Times New Roman"/>
                <w:sz w:val="21"/>
                <w:szCs w:val="21"/>
              </w:rPr>
              <w:t>免费领取</w:t>
            </w:r>
            <w:r w:rsidRPr="003A0F31">
              <w:rPr>
                <w:rFonts w:ascii="Times New Roman" w:hAnsi="Times New Roman"/>
                <w:sz w:val="21"/>
                <w:szCs w:val="21"/>
              </w:rPr>
              <w:t>”</w:t>
            </w:r>
            <w:r w:rsidRPr="003A0F31">
              <w:rPr>
                <w:rFonts w:ascii="Times New Roman" w:hAnsi="Times New Roman"/>
                <w:sz w:val="21"/>
                <w:szCs w:val="21"/>
              </w:rPr>
              <w:t>时会员可以点击店铺的代金券推广广告领取代金</w:t>
            </w:r>
            <w:r w:rsidRPr="003A0F31">
              <w:rPr>
                <w:rFonts w:ascii="Times New Roman" w:hAnsi="Times New Roman"/>
                <w:sz w:val="21"/>
                <w:szCs w:val="21"/>
              </w:rPr>
              <w:lastRenderedPageBreak/>
              <w:t>券。</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有效期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时间控件</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当前日期</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面额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下拉选项：</w:t>
            </w:r>
            <w:r>
              <w:rPr>
                <w:rFonts w:ascii="Times New Roman" w:hAnsi="Times New Roman" w:hint="eastAsia"/>
                <w:sz w:val="21"/>
                <w:szCs w:val="21"/>
              </w:rPr>
              <w:t>10</w:t>
            </w:r>
            <w:r>
              <w:rPr>
                <w:rFonts w:ascii="Times New Roman" w:hAnsi="Times New Roman" w:hint="eastAsia"/>
                <w:sz w:val="21"/>
                <w:szCs w:val="21"/>
              </w:rPr>
              <w:t>、</w:t>
            </w:r>
            <w:r>
              <w:rPr>
                <w:rFonts w:ascii="Times New Roman" w:hAnsi="Times New Roman" w:hint="eastAsia"/>
                <w:sz w:val="21"/>
                <w:szCs w:val="21"/>
              </w:rPr>
              <w:t>20</w:t>
            </w:r>
            <w:r>
              <w:rPr>
                <w:rFonts w:ascii="Times New Roman" w:hAnsi="Times New Roman" w:hint="eastAsia"/>
                <w:sz w:val="21"/>
                <w:szCs w:val="21"/>
              </w:rPr>
              <w:t>、</w:t>
            </w:r>
            <w:r>
              <w:rPr>
                <w:rFonts w:ascii="Times New Roman" w:hAnsi="Times New Roman" w:hint="eastAsia"/>
                <w:sz w:val="21"/>
                <w:szCs w:val="21"/>
              </w:rPr>
              <w:t>50</w:t>
            </w:r>
            <w:r>
              <w:rPr>
                <w:rFonts w:ascii="Times New Roman" w:hAnsi="Times New Roman" w:hint="eastAsia"/>
                <w:sz w:val="21"/>
                <w:szCs w:val="21"/>
              </w:rPr>
              <w:t>、</w:t>
            </w:r>
            <w:r>
              <w:rPr>
                <w:rFonts w:ascii="Times New Roman" w:hAnsi="Times New Roman" w:hint="eastAsia"/>
                <w:sz w:val="21"/>
                <w:szCs w:val="21"/>
              </w:rPr>
              <w:t>100</w:t>
            </w:r>
            <w:r>
              <w:rPr>
                <w:rFonts w:ascii="Times New Roman" w:hAnsi="Times New Roman" w:hint="eastAsia"/>
                <w:sz w:val="21"/>
                <w:szCs w:val="21"/>
              </w:rPr>
              <w:t>，单位元。</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可发放总数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jc w:val="left"/>
              <w:rPr>
                <w:rFonts w:ascii="Times New Roman" w:hAnsi="Times New Roman"/>
                <w:sz w:val="21"/>
                <w:szCs w:val="21"/>
              </w:rPr>
            </w:pPr>
            <w:r w:rsidRPr="00946E70">
              <w:rPr>
                <w:rFonts w:ascii="Times New Roman" w:hAnsi="Times New Roman"/>
                <w:sz w:val="21"/>
                <w:szCs w:val="21"/>
              </w:rPr>
              <w:t>发放总数应为</w:t>
            </w:r>
            <w:r w:rsidRPr="00946E70">
              <w:rPr>
                <w:rFonts w:ascii="Times New Roman" w:hAnsi="Times New Roman"/>
                <w:sz w:val="21"/>
                <w:szCs w:val="21"/>
              </w:rPr>
              <w:t>1~1000</w:t>
            </w:r>
            <w:r w:rsidRPr="00946E70">
              <w:rPr>
                <w:rFonts w:ascii="Times New Roman" w:hAnsi="Times New Roman"/>
                <w:sz w:val="21"/>
                <w:szCs w:val="21"/>
              </w:rPr>
              <w:t>之间的整数</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Pr="00946E70" w:rsidRDefault="006B7402" w:rsidP="0061150B">
            <w:pPr>
              <w:pStyle w:val="a7"/>
              <w:ind w:right="240"/>
              <w:rPr>
                <w:rFonts w:ascii="Times New Roman" w:hAnsi="Times New Roman"/>
                <w:sz w:val="21"/>
                <w:szCs w:val="21"/>
              </w:rPr>
            </w:pPr>
            <w:r>
              <w:rPr>
                <w:rFonts w:ascii="Times New Roman" w:hAnsi="Times New Roman" w:hint="eastAsia"/>
                <w:sz w:val="21"/>
                <w:szCs w:val="21"/>
              </w:rPr>
              <w:t>消费金额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jc w:val="left"/>
              <w:rPr>
                <w:rFonts w:ascii="Times New Roman" w:hAnsi="Times New Roman"/>
                <w:sz w:val="21"/>
                <w:szCs w:val="21"/>
              </w:rPr>
            </w:pPr>
            <w:r w:rsidRPr="00946E70">
              <w:rPr>
                <w:rFonts w:ascii="Times New Roman" w:hAnsi="Times New Roman"/>
                <w:sz w:val="21"/>
                <w:szCs w:val="21"/>
              </w:rPr>
              <w:t>如果消费金额设置为</w:t>
            </w:r>
            <w:r w:rsidRPr="00946E70">
              <w:rPr>
                <w:rFonts w:ascii="Times New Roman" w:hAnsi="Times New Roman"/>
                <w:sz w:val="21"/>
                <w:szCs w:val="21"/>
              </w:rPr>
              <w:t>0</w:t>
            </w:r>
            <w:r>
              <w:rPr>
                <w:rFonts w:ascii="Times New Roman" w:hAnsi="Times New Roman"/>
                <w:sz w:val="21"/>
                <w:szCs w:val="21"/>
              </w:rPr>
              <w:t>，则表示不限制使用</w:t>
            </w:r>
            <w:r>
              <w:rPr>
                <w:rFonts w:ascii="Times New Roman" w:hAnsi="Times New Roman" w:hint="eastAsia"/>
                <w:sz w:val="21"/>
                <w:szCs w:val="21"/>
              </w:rPr>
              <w:t>优惠券</w:t>
            </w:r>
            <w:r w:rsidRPr="00946E70">
              <w:rPr>
                <w:rFonts w:ascii="Times New Roman" w:hAnsi="Times New Roman"/>
                <w:sz w:val="21"/>
                <w:szCs w:val="21"/>
              </w:rPr>
              <w:t>的消费金额</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优惠券描述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图片上传</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sz w:val="21"/>
                <w:szCs w:val="21"/>
              </w:rPr>
              <w:t>该图片将在积分中心的</w:t>
            </w:r>
            <w:r>
              <w:rPr>
                <w:rFonts w:ascii="Times New Roman" w:hAnsi="Times New Roman" w:hint="eastAsia"/>
                <w:sz w:val="21"/>
                <w:szCs w:val="21"/>
              </w:rPr>
              <w:t>优惠</w:t>
            </w:r>
            <w:r w:rsidRPr="00600F12">
              <w:rPr>
                <w:rFonts w:ascii="Times New Roman" w:hAnsi="Times New Roman"/>
                <w:sz w:val="21"/>
                <w:szCs w:val="21"/>
              </w:rPr>
              <w:t>券模块中显示，建议尺寸为</w:t>
            </w:r>
            <w:r w:rsidRPr="00600F12">
              <w:rPr>
                <w:rFonts w:ascii="Times New Roman" w:hAnsi="Times New Roman"/>
                <w:sz w:val="21"/>
                <w:szCs w:val="21"/>
              </w:rPr>
              <w:t>160*160px</w:t>
            </w:r>
            <w:r w:rsidRPr="00600F12">
              <w:rPr>
                <w:rFonts w:ascii="Times New Roman" w:hAnsi="Times New Roman"/>
                <w:sz w:val="21"/>
                <w:szCs w:val="21"/>
              </w:rPr>
              <w:t>。</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Pr="00600F1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点击“提交“，弹窗显示保存成功，并返回列表页。</w:t>
            </w:r>
          </w:p>
        </w:tc>
      </w:tr>
    </w:tbl>
    <w:p w:rsidR="006B7402" w:rsidRPr="00F50E9E" w:rsidRDefault="006B7402" w:rsidP="008B4BF2">
      <w:pPr>
        <w:pStyle w:val="af8"/>
        <w:numPr>
          <w:ilvl w:val="0"/>
          <w:numId w:val="173"/>
        </w:numPr>
        <w:spacing w:line="240" w:lineRule="auto"/>
        <w:ind w:leftChars="0" w:right="240" w:firstLineChars="0"/>
      </w:pPr>
      <w:r>
        <w:rPr>
          <w:rFonts w:hint="eastAsia"/>
        </w:rPr>
        <w:t>新增“免费领取”优惠券</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RPr="007A4914"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Pr="007A4914"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领取方式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积分兑换</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下拉选项：积分兑换、卡密兑换、免费领取；</w:t>
            </w:r>
            <w:r w:rsidRPr="003A0F31">
              <w:rPr>
                <w:rFonts w:ascii="Times New Roman" w:hAnsi="Times New Roman"/>
                <w:sz w:val="21"/>
                <w:szCs w:val="21"/>
              </w:rPr>
              <w:t>“</w:t>
            </w:r>
            <w:r w:rsidRPr="003A0F31">
              <w:rPr>
                <w:rFonts w:ascii="Times New Roman" w:hAnsi="Times New Roman"/>
                <w:sz w:val="21"/>
                <w:szCs w:val="21"/>
              </w:rPr>
              <w:t>积分兑换</w:t>
            </w:r>
            <w:r w:rsidRPr="003A0F31">
              <w:rPr>
                <w:rFonts w:ascii="Times New Roman" w:hAnsi="Times New Roman"/>
                <w:sz w:val="21"/>
                <w:szCs w:val="21"/>
              </w:rPr>
              <w:t>”</w:t>
            </w:r>
            <w:r w:rsidRPr="003A0F31">
              <w:rPr>
                <w:rFonts w:ascii="Times New Roman" w:hAnsi="Times New Roman"/>
                <w:sz w:val="21"/>
                <w:szCs w:val="21"/>
              </w:rPr>
              <w:t>时会员可以在积分中心用积分进行兑换；</w:t>
            </w:r>
            <w:r w:rsidRPr="003A0F31">
              <w:rPr>
                <w:rFonts w:ascii="Times New Roman" w:hAnsi="Times New Roman"/>
                <w:sz w:val="21"/>
                <w:szCs w:val="21"/>
              </w:rPr>
              <w:t>“</w:t>
            </w:r>
            <w:r w:rsidRPr="003A0F31">
              <w:rPr>
                <w:rFonts w:ascii="Times New Roman" w:hAnsi="Times New Roman"/>
                <w:sz w:val="21"/>
                <w:szCs w:val="21"/>
              </w:rPr>
              <w:t>卡密兑换</w:t>
            </w:r>
            <w:r w:rsidRPr="003A0F31">
              <w:rPr>
                <w:rFonts w:ascii="Times New Roman" w:hAnsi="Times New Roman"/>
                <w:sz w:val="21"/>
                <w:szCs w:val="21"/>
              </w:rPr>
              <w:t>”</w:t>
            </w:r>
            <w:r w:rsidRPr="003A0F31">
              <w:rPr>
                <w:rFonts w:ascii="Times New Roman" w:hAnsi="Times New Roman"/>
                <w:sz w:val="21"/>
                <w:szCs w:val="21"/>
              </w:rPr>
              <w:t>时会员需要在</w:t>
            </w:r>
            <w:r w:rsidRPr="003A0F31">
              <w:rPr>
                <w:rFonts w:ascii="Times New Roman" w:hAnsi="Times New Roman"/>
                <w:sz w:val="21"/>
                <w:szCs w:val="21"/>
              </w:rPr>
              <w:t>“</w:t>
            </w:r>
            <w:r w:rsidRPr="003A0F31">
              <w:rPr>
                <w:rFonts w:ascii="Times New Roman" w:hAnsi="Times New Roman"/>
                <w:sz w:val="21"/>
                <w:szCs w:val="21"/>
              </w:rPr>
              <w:t>我的商城</w:t>
            </w:r>
            <w:r w:rsidRPr="003A0F31">
              <w:rPr>
                <w:rFonts w:ascii="Times New Roman" w:hAnsi="Times New Roman"/>
                <w:sz w:val="21"/>
                <w:szCs w:val="21"/>
              </w:rPr>
              <w:t>——</w:t>
            </w:r>
            <w:r w:rsidRPr="003A0F31">
              <w:rPr>
                <w:rFonts w:ascii="Times New Roman" w:hAnsi="Times New Roman"/>
                <w:sz w:val="21"/>
                <w:szCs w:val="21"/>
              </w:rPr>
              <w:t>我的代金券</w:t>
            </w:r>
            <w:r w:rsidRPr="003A0F31">
              <w:rPr>
                <w:rFonts w:ascii="Times New Roman" w:hAnsi="Times New Roman"/>
                <w:sz w:val="21"/>
                <w:szCs w:val="21"/>
              </w:rPr>
              <w:t>”</w:t>
            </w:r>
            <w:r w:rsidRPr="003A0F31">
              <w:rPr>
                <w:rFonts w:ascii="Times New Roman" w:hAnsi="Times New Roman"/>
                <w:sz w:val="21"/>
                <w:szCs w:val="21"/>
              </w:rPr>
              <w:t>中输入卡密获得代金券；</w:t>
            </w:r>
            <w:r w:rsidRPr="003A0F31">
              <w:rPr>
                <w:rFonts w:ascii="Times New Roman" w:hAnsi="Times New Roman"/>
                <w:sz w:val="21"/>
                <w:szCs w:val="21"/>
              </w:rPr>
              <w:br/>
              <w:t>“</w:t>
            </w:r>
            <w:r w:rsidRPr="003A0F31">
              <w:rPr>
                <w:rFonts w:ascii="Times New Roman" w:hAnsi="Times New Roman"/>
                <w:sz w:val="21"/>
                <w:szCs w:val="21"/>
              </w:rPr>
              <w:t>免费领取</w:t>
            </w:r>
            <w:r w:rsidRPr="003A0F31">
              <w:rPr>
                <w:rFonts w:ascii="Times New Roman" w:hAnsi="Times New Roman"/>
                <w:sz w:val="21"/>
                <w:szCs w:val="21"/>
              </w:rPr>
              <w:t>”</w:t>
            </w:r>
            <w:r w:rsidRPr="003A0F31">
              <w:rPr>
                <w:rFonts w:ascii="Times New Roman" w:hAnsi="Times New Roman"/>
                <w:sz w:val="21"/>
                <w:szCs w:val="21"/>
              </w:rPr>
              <w:t>时会员可以点击店铺的代金券推广广告领取代金券。</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有效期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时间控件</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当前日期</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面额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下拉选项：</w:t>
            </w:r>
            <w:r>
              <w:rPr>
                <w:rFonts w:ascii="Times New Roman" w:hAnsi="Times New Roman" w:hint="eastAsia"/>
                <w:sz w:val="21"/>
                <w:szCs w:val="21"/>
              </w:rPr>
              <w:t>10</w:t>
            </w:r>
            <w:r>
              <w:rPr>
                <w:rFonts w:ascii="Times New Roman" w:hAnsi="Times New Roman" w:hint="eastAsia"/>
                <w:sz w:val="21"/>
                <w:szCs w:val="21"/>
              </w:rPr>
              <w:t>、</w:t>
            </w:r>
            <w:r>
              <w:rPr>
                <w:rFonts w:ascii="Times New Roman" w:hAnsi="Times New Roman" w:hint="eastAsia"/>
                <w:sz w:val="21"/>
                <w:szCs w:val="21"/>
              </w:rPr>
              <w:t>20</w:t>
            </w:r>
            <w:r>
              <w:rPr>
                <w:rFonts w:ascii="Times New Roman" w:hAnsi="Times New Roman" w:hint="eastAsia"/>
                <w:sz w:val="21"/>
                <w:szCs w:val="21"/>
              </w:rPr>
              <w:t>、</w:t>
            </w:r>
            <w:r>
              <w:rPr>
                <w:rFonts w:ascii="Times New Roman" w:hAnsi="Times New Roman" w:hint="eastAsia"/>
                <w:sz w:val="21"/>
                <w:szCs w:val="21"/>
              </w:rPr>
              <w:t>50</w:t>
            </w:r>
            <w:r>
              <w:rPr>
                <w:rFonts w:ascii="Times New Roman" w:hAnsi="Times New Roman" w:hint="eastAsia"/>
                <w:sz w:val="21"/>
                <w:szCs w:val="21"/>
              </w:rPr>
              <w:t>、</w:t>
            </w:r>
            <w:r>
              <w:rPr>
                <w:rFonts w:ascii="Times New Roman" w:hAnsi="Times New Roman" w:hint="eastAsia"/>
                <w:sz w:val="21"/>
                <w:szCs w:val="21"/>
              </w:rPr>
              <w:t>100</w:t>
            </w:r>
            <w:r>
              <w:rPr>
                <w:rFonts w:ascii="Times New Roman" w:hAnsi="Times New Roman" w:hint="eastAsia"/>
                <w:sz w:val="21"/>
                <w:szCs w:val="21"/>
              </w:rPr>
              <w:t>，单位元。</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可发放总数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jc w:val="left"/>
              <w:rPr>
                <w:rFonts w:ascii="Times New Roman" w:hAnsi="Times New Roman"/>
                <w:sz w:val="21"/>
                <w:szCs w:val="21"/>
              </w:rPr>
            </w:pPr>
            <w:r w:rsidRPr="00946E70">
              <w:rPr>
                <w:rFonts w:ascii="Times New Roman" w:hAnsi="Times New Roman"/>
                <w:sz w:val="21"/>
                <w:szCs w:val="21"/>
              </w:rPr>
              <w:t>发放总数应为</w:t>
            </w:r>
            <w:r w:rsidRPr="00946E70">
              <w:rPr>
                <w:rFonts w:ascii="Times New Roman" w:hAnsi="Times New Roman"/>
                <w:sz w:val="21"/>
                <w:szCs w:val="21"/>
              </w:rPr>
              <w:t>1~1000</w:t>
            </w:r>
            <w:r w:rsidRPr="00946E70">
              <w:rPr>
                <w:rFonts w:ascii="Times New Roman" w:hAnsi="Times New Roman"/>
                <w:sz w:val="21"/>
                <w:szCs w:val="21"/>
              </w:rPr>
              <w:t>之间的整数</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Pr="00946E70" w:rsidRDefault="006B7402" w:rsidP="0061150B">
            <w:pPr>
              <w:pStyle w:val="a7"/>
              <w:ind w:right="240"/>
              <w:rPr>
                <w:rFonts w:ascii="Times New Roman" w:hAnsi="Times New Roman"/>
                <w:sz w:val="21"/>
                <w:szCs w:val="21"/>
              </w:rPr>
            </w:pPr>
            <w:r>
              <w:rPr>
                <w:rFonts w:ascii="Times New Roman" w:hAnsi="Times New Roman" w:hint="eastAsia"/>
                <w:sz w:val="21"/>
                <w:szCs w:val="21"/>
              </w:rPr>
              <w:t>每人限领</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下拉选项：不限、</w:t>
            </w:r>
            <w:r>
              <w:rPr>
                <w:rFonts w:ascii="Times New Roman" w:hAnsi="Times New Roman" w:hint="eastAsia"/>
                <w:sz w:val="21"/>
                <w:szCs w:val="21"/>
              </w:rPr>
              <w:t>1</w:t>
            </w:r>
            <w:r>
              <w:rPr>
                <w:rFonts w:ascii="Times New Roman" w:hAnsi="Times New Roman" w:hint="eastAsia"/>
                <w:sz w:val="21"/>
                <w:szCs w:val="21"/>
              </w:rPr>
              <w:t>张、</w:t>
            </w:r>
            <w:r>
              <w:rPr>
                <w:rFonts w:ascii="Times New Roman" w:hAnsi="Times New Roman" w:hint="eastAsia"/>
                <w:sz w:val="21"/>
                <w:szCs w:val="21"/>
              </w:rPr>
              <w:t>2</w:t>
            </w:r>
            <w:r>
              <w:rPr>
                <w:rFonts w:ascii="Times New Roman" w:hAnsi="Times New Roman" w:hint="eastAsia"/>
                <w:sz w:val="21"/>
                <w:szCs w:val="21"/>
              </w:rPr>
              <w:t>张、</w:t>
            </w:r>
            <w:r>
              <w:rPr>
                <w:rFonts w:ascii="Times New Roman" w:hAnsi="Times New Roman" w:hint="eastAsia"/>
                <w:sz w:val="21"/>
                <w:szCs w:val="21"/>
              </w:rPr>
              <w:t>3</w:t>
            </w:r>
            <w:r>
              <w:rPr>
                <w:rFonts w:ascii="Times New Roman" w:hAnsi="Times New Roman" w:hint="eastAsia"/>
                <w:sz w:val="21"/>
                <w:szCs w:val="21"/>
              </w:rPr>
              <w:t>张、</w:t>
            </w:r>
            <w:r>
              <w:rPr>
                <w:rFonts w:ascii="Times New Roman" w:hAnsi="Times New Roman" w:hint="eastAsia"/>
                <w:sz w:val="21"/>
                <w:szCs w:val="21"/>
              </w:rPr>
              <w:t>4</w:t>
            </w:r>
            <w:r>
              <w:rPr>
                <w:rFonts w:ascii="Times New Roman" w:hAnsi="Times New Roman" w:hint="eastAsia"/>
                <w:sz w:val="21"/>
                <w:szCs w:val="21"/>
              </w:rPr>
              <w:t>张、</w:t>
            </w:r>
            <w:r>
              <w:rPr>
                <w:rFonts w:ascii="Times New Roman" w:hAnsi="Times New Roman" w:hint="eastAsia"/>
                <w:sz w:val="21"/>
                <w:szCs w:val="21"/>
              </w:rPr>
              <w:t>5</w:t>
            </w:r>
            <w:r>
              <w:rPr>
                <w:rFonts w:ascii="Times New Roman" w:hAnsi="Times New Roman" w:hint="eastAsia"/>
                <w:sz w:val="21"/>
                <w:szCs w:val="21"/>
              </w:rPr>
              <w:t>张。</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Pr="00946E70" w:rsidRDefault="006B7402" w:rsidP="0061150B">
            <w:pPr>
              <w:pStyle w:val="a7"/>
              <w:ind w:right="240"/>
              <w:rPr>
                <w:rFonts w:ascii="Times New Roman" w:hAnsi="Times New Roman"/>
                <w:sz w:val="21"/>
                <w:szCs w:val="21"/>
              </w:rPr>
            </w:pPr>
            <w:r>
              <w:rPr>
                <w:rFonts w:ascii="Times New Roman" w:hAnsi="Times New Roman" w:hint="eastAsia"/>
                <w:sz w:val="21"/>
                <w:szCs w:val="21"/>
              </w:rPr>
              <w:t>消费金额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jc w:val="left"/>
              <w:rPr>
                <w:rFonts w:ascii="Times New Roman" w:hAnsi="Times New Roman"/>
                <w:sz w:val="21"/>
                <w:szCs w:val="21"/>
              </w:rPr>
            </w:pPr>
            <w:r w:rsidRPr="00946E70">
              <w:rPr>
                <w:rFonts w:ascii="Times New Roman" w:hAnsi="Times New Roman"/>
                <w:sz w:val="21"/>
                <w:szCs w:val="21"/>
              </w:rPr>
              <w:t>如果消费金额设置为</w:t>
            </w:r>
            <w:r w:rsidRPr="00946E70">
              <w:rPr>
                <w:rFonts w:ascii="Times New Roman" w:hAnsi="Times New Roman"/>
                <w:sz w:val="21"/>
                <w:szCs w:val="21"/>
              </w:rPr>
              <w:t>0</w:t>
            </w:r>
            <w:r>
              <w:rPr>
                <w:rFonts w:ascii="Times New Roman" w:hAnsi="Times New Roman"/>
                <w:sz w:val="21"/>
                <w:szCs w:val="21"/>
              </w:rPr>
              <w:t>，则表示不限制使用</w:t>
            </w:r>
            <w:r>
              <w:rPr>
                <w:rFonts w:ascii="Times New Roman" w:hAnsi="Times New Roman" w:hint="eastAsia"/>
                <w:sz w:val="21"/>
                <w:szCs w:val="21"/>
              </w:rPr>
              <w:t>优惠券</w:t>
            </w:r>
            <w:r w:rsidRPr="00946E70">
              <w:rPr>
                <w:rFonts w:ascii="Times New Roman" w:hAnsi="Times New Roman"/>
                <w:sz w:val="21"/>
                <w:szCs w:val="21"/>
              </w:rPr>
              <w:t>的消费金额</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Pr="00600F12" w:rsidRDefault="006B7402" w:rsidP="0061150B">
            <w:pPr>
              <w:pStyle w:val="a7"/>
              <w:ind w:right="240"/>
              <w:rPr>
                <w:rFonts w:ascii="Times New Roman" w:hAnsi="Times New Roman"/>
                <w:sz w:val="21"/>
                <w:szCs w:val="21"/>
              </w:rPr>
            </w:pPr>
            <w:r>
              <w:rPr>
                <w:rFonts w:ascii="Times New Roman" w:hAnsi="Times New Roman" w:hint="eastAsia"/>
                <w:sz w:val="21"/>
                <w:szCs w:val="21"/>
              </w:rPr>
              <w:t>会员级别</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调用会员等级设置。标注：</w:t>
            </w:r>
            <w:r w:rsidRPr="005A69EA">
              <w:rPr>
                <w:rFonts w:ascii="Times New Roman" w:hAnsi="Times New Roman"/>
                <w:sz w:val="21"/>
                <w:szCs w:val="21"/>
              </w:rPr>
              <w:t>当会员兑换代金券时，需要达到该级别或者以上级别后才能兑换领取</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优惠券描述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图片上传</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sz w:val="21"/>
                <w:szCs w:val="21"/>
              </w:rPr>
              <w:t>该图片将在积分中心的</w:t>
            </w:r>
            <w:r>
              <w:rPr>
                <w:rFonts w:ascii="Times New Roman" w:hAnsi="Times New Roman" w:hint="eastAsia"/>
                <w:sz w:val="21"/>
                <w:szCs w:val="21"/>
              </w:rPr>
              <w:t>优惠</w:t>
            </w:r>
            <w:r w:rsidRPr="00600F12">
              <w:rPr>
                <w:rFonts w:ascii="Times New Roman" w:hAnsi="Times New Roman"/>
                <w:sz w:val="21"/>
                <w:szCs w:val="21"/>
              </w:rPr>
              <w:t>券模块中显示，建议尺寸为</w:t>
            </w:r>
            <w:r w:rsidRPr="00600F12">
              <w:rPr>
                <w:rFonts w:ascii="Times New Roman" w:hAnsi="Times New Roman"/>
                <w:sz w:val="21"/>
                <w:szCs w:val="21"/>
              </w:rPr>
              <w:t>160*160px</w:t>
            </w:r>
            <w:r w:rsidRPr="00600F12">
              <w:rPr>
                <w:rFonts w:ascii="Times New Roman" w:hAnsi="Times New Roman"/>
                <w:sz w:val="21"/>
                <w:szCs w:val="21"/>
              </w:rPr>
              <w:t>。</w:t>
            </w: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Pr="00600F1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点击“提交“，弹窗显示保存成功，并返回列表页。</w:t>
            </w:r>
          </w:p>
        </w:tc>
      </w:tr>
    </w:tbl>
    <w:p w:rsidR="006B7402" w:rsidRPr="003533CD" w:rsidRDefault="006B7402" w:rsidP="008B4BF2">
      <w:pPr>
        <w:pStyle w:val="af8"/>
        <w:numPr>
          <w:ilvl w:val="0"/>
          <w:numId w:val="173"/>
        </w:numPr>
        <w:spacing w:line="240" w:lineRule="auto"/>
        <w:ind w:leftChars="0" w:right="240" w:firstLineChars="0"/>
      </w:pPr>
      <w:r>
        <w:rPr>
          <w:rFonts w:hint="eastAsia"/>
        </w:rPr>
        <w:t>优惠券列表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RPr="007A4914"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7A4914"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消费金额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会员级别</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面额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有效期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领取方式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编辑、详细、删除</w:t>
            </w:r>
          </w:p>
        </w:tc>
      </w:tr>
    </w:tbl>
    <w:p w:rsidR="006B7402" w:rsidRDefault="006B7402" w:rsidP="008B4BF2">
      <w:pPr>
        <w:pStyle w:val="af8"/>
        <w:numPr>
          <w:ilvl w:val="0"/>
          <w:numId w:val="173"/>
        </w:numPr>
        <w:spacing w:line="240" w:lineRule="auto"/>
        <w:ind w:leftChars="0" w:right="240" w:firstLineChars="0"/>
      </w:pPr>
      <w:r>
        <w:rPr>
          <w:rFonts w:hint="eastAsia"/>
        </w:rPr>
        <w:t>编辑“积分兑换”优惠券</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RPr="00911EF7" w:rsidTr="006B7402">
        <w:tc>
          <w:tcPr>
            <w:tcW w:w="9747" w:type="dxa"/>
            <w:gridSpan w:val="7"/>
            <w:shd w:val="clear" w:color="auto" w:fill="D9D9D9"/>
          </w:tcPr>
          <w:p w:rsidR="006B7402" w:rsidRPr="00911EF7" w:rsidRDefault="006B7402" w:rsidP="0061150B">
            <w:pPr>
              <w:pStyle w:val="a7"/>
              <w:ind w:right="240"/>
              <w:rPr>
                <w:rFonts w:ascii="Times New Roman" w:hAnsi="Times New Roman"/>
                <w:b/>
                <w:sz w:val="21"/>
                <w:szCs w:val="21"/>
              </w:rPr>
            </w:pPr>
            <w:r w:rsidRPr="00911EF7">
              <w:rPr>
                <w:rFonts w:ascii="Times New Roman" w:hAnsi="Times New Roman" w:hint="eastAsia"/>
                <w:b/>
                <w:sz w:val="21"/>
                <w:szCs w:val="21"/>
              </w:rPr>
              <w:t>编辑</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领取方式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积分兑</w:t>
            </w:r>
            <w:r>
              <w:rPr>
                <w:rFonts w:ascii="Times New Roman" w:hAnsi="Times New Roman" w:hint="eastAsia"/>
                <w:sz w:val="21"/>
                <w:szCs w:val="21"/>
              </w:rPr>
              <w:lastRenderedPageBreak/>
              <w:t>换</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jc w:val="left"/>
              <w:rPr>
                <w:rFonts w:ascii="Times New Roman" w:hAnsi="Times New Roman"/>
                <w:sz w:val="21"/>
                <w:szCs w:val="21"/>
              </w:rPr>
            </w:pPr>
            <w:r w:rsidRPr="004106DA">
              <w:rPr>
                <w:rFonts w:ascii="Times New Roman" w:hAnsi="Times New Roman"/>
                <w:sz w:val="21"/>
                <w:szCs w:val="21"/>
              </w:rPr>
              <w:t>“</w:t>
            </w:r>
            <w:r w:rsidRPr="004106DA">
              <w:rPr>
                <w:rFonts w:ascii="Times New Roman" w:hAnsi="Times New Roman"/>
                <w:sz w:val="21"/>
                <w:szCs w:val="21"/>
              </w:rPr>
              <w:t>积分兑换</w:t>
            </w:r>
            <w:r w:rsidRPr="004106DA">
              <w:rPr>
                <w:rFonts w:ascii="Times New Roman" w:hAnsi="Times New Roman"/>
                <w:sz w:val="21"/>
                <w:szCs w:val="21"/>
              </w:rPr>
              <w:t>”</w:t>
            </w:r>
            <w:r w:rsidRPr="004106DA">
              <w:rPr>
                <w:rFonts w:ascii="Times New Roman" w:hAnsi="Times New Roman"/>
                <w:sz w:val="21"/>
                <w:szCs w:val="21"/>
              </w:rPr>
              <w:t>时会员可</w:t>
            </w:r>
            <w:r w:rsidRPr="004106DA">
              <w:rPr>
                <w:rFonts w:ascii="Times New Roman" w:hAnsi="Times New Roman"/>
                <w:sz w:val="21"/>
                <w:szCs w:val="21"/>
              </w:rPr>
              <w:lastRenderedPageBreak/>
              <w:t>以在积分中心用积分进行兑换；</w:t>
            </w:r>
            <w:r w:rsidRPr="004106DA">
              <w:rPr>
                <w:rFonts w:ascii="Times New Roman" w:hAnsi="Times New Roman"/>
                <w:sz w:val="21"/>
                <w:szCs w:val="21"/>
              </w:rPr>
              <w:t>“</w:t>
            </w:r>
            <w:r w:rsidRPr="004106DA">
              <w:rPr>
                <w:rFonts w:ascii="Times New Roman" w:hAnsi="Times New Roman"/>
                <w:sz w:val="21"/>
                <w:szCs w:val="21"/>
              </w:rPr>
              <w:t>卡密兑换</w:t>
            </w:r>
            <w:r w:rsidRPr="004106DA">
              <w:rPr>
                <w:rFonts w:ascii="Times New Roman" w:hAnsi="Times New Roman"/>
                <w:sz w:val="21"/>
                <w:szCs w:val="21"/>
              </w:rPr>
              <w:t>”</w:t>
            </w:r>
            <w:r w:rsidRPr="004106DA">
              <w:rPr>
                <w:rFonts w:ascii="Times New Roman" w:hAnsi="Times New Roman"/>
                <w:sz w:val="21"/>
                <w:szCs w:val="21"/>
              </w:rPr>
              <w:t>时会员需要在</w:t>
            </w:r>
            <w:r w:rsidRPr="004106DA">
              <w:rPr>
                <w:rFonts w:ascii="Times New Roman" w:hAnsi="Times New Roman"/>
                <w:sz w:val="21"/>
                <w:szCs w:val="21"/>
              </w:rPr>
              <w:t>“</w:t>
            </w:r>
            <w:r w:rsidRPr="004106DA">
              <w:rPr>
                <w:rFonts w:ascii="Times New Roman" w:hAnsi="Times New Roman"/>
                <w:sz w:val="21"/>
                <w:szCs w:val="21"/>
              </w:rPr>
              <w:t>我的商城</w:t>
            </w:r>
            <w:r w:rsidRPr="004106DA">
              <w:rPr>
                <w:rFonts w:ascii="Times New Roman" w:hAnsi="Times New Roman"/>
                <w:sz w:val="21"/>
                <w:szCs w:val="21"/>
              </w:rPr>
              <w:t>——</w:t>
            </w:r>
            <w:r w:rsidRPr="004106DA">
              <w:rPr>
                <w:rFonts w:ascii="Times New Roman" w:hAnsi="Times New Roman"/>
                <w:sz w:val="21"/>
                <w:szCs w:val="21"/>
              </w:rPr>
              <w:t>我的</w:t>
            </w:r>
            <w:r>
              <w:rPr>
                <w:rFonts w:ascii="Times New Roman" w:hAnsi="Times New Roman" w:hint="eastAsia"/>
                <w:sz w:val="21"/>
                <w:szCs w:val="21"/>
              </w:rPr>
              <w:t>优惠券</w:t>
            </w:r>
            <w:r w:rsidRPr="004106DA">
              <w:rPr>
                <w:rFonts w:ascii="Times New Roman" w:hAnsi="Times New Roman"/>
                <w:sz w:val="21"/>
                <w:szCs w:val="21"/>
              </w:rPr>
              <w:t>”</w:t>
            </w:r>
            <w:r w:rsidRPr="004106DA">
              <w:rPr>
                <w:rFonts w:ascii="Times New Roman" w:hAnsi="Times New Roman"/>
                <w:sz w:val="21"/>
                <w:szCs w:val="21"/>
              </w:rPr>
              <w:t>中输入卡密获得</w:t>
            </w:r>
            <w:r>
              <w:rPr>
                <w:rFonts w:ascii="Times New Roman" w:hAnsi="Times New Roman" w:hint="eastAsia"/>
                <w:sz w:val="21"/>
                <w:szCs w:val="21"/>
              </w:rPr>
              <w:t>优惠券</w:t>
            </w:r>
            <w:r w:rsidRPr="004106DA">
              <w:rPr>
                <w:rFonts w:ascii="Times New Roman" w:hAnsi="Times New Roman"/>
                <w:sz w:val="21"/>
                <w:szCs w:val="21"/>
              </w:rPr>
              <w:t>；</w:t>
            </w:r>
            <w:r w:rsidRPr="004106DA">
              <w:rPr>
                <w:rFonts w:ascii="Times New Roman" w:hAnsi="Times New Roman"/>
                <w:sz w:val="21"/>
                <w:szCs w:val="21"/>
              </w:rPr>
              <w:t>“</w:t>
            </w:r>
            <w:r w:rsidRPr="004106DA">
              <w:rPr>
                <w:rFonts w:ascii="Times New Roman" w:hAnsi="Times New Roman"/>
                <w:sz w:val="21"/>
                <w:szCs w:val="21"/>
              </w:rPr>
              <w:t>免费领取</w:t>
            </w:r>
            <w:r w:rsidRPr="004106DA">
              <w:rPr>
                <w:rFonts w:ascii="Times New Roman" w:hAnsi="Times New Roman"/>
                <w:sz w:val="21"/>
                <w:szCs w:val="21"/>
              </w:rPr>
              <w:t>”</w:t>
            </w:r>
            <w:r>
              <w:rPr>
                <w:rFonts w:ascii="Times New Roman" w:hAnsi="Times New Roman"/>
                <w:sz w:val="21"/>
                <w:szCs w:val="21"/>
              </w:rPr>
              <w:t>时会员可以点击店铺的</w:t>
            </w:r>
            <w:r>
              <w:rPr>
                <w:rFonts w:ascii="Times New Roman" w:hAnsi="Times New Roman" w:hint="eastAsia"/>
                <w:sz w:val="21"/>
                <w:szCs w:val="21"/>
              </w:rPr>
              <w:t>优惠券</w:t>
            </w:r>
            <w:r w:rsidRPr="004106DA">
              <w:rPr>
                <w:rFonts w:ascii="Times New Roman" w:hAnsi="Times New Roman"/>
                <w:sz w:val="21"/>
                <w:szCs w:val="21"/>
              </w:rPr>
              <w:t>推广广告领取</w:t>
            </w:r>
            <w:r>
              <w:rPr>
                <w:rFonts w:ascii="Times New Roman" w:hAnsi="Times New Roman" w:hint="eastAsia"/>
                <w:sz w:val="21"/>
                <w:szCs w:val="21"/>
              </w:rPr>
              <w:t>优惠券</w:t>
            </w:r>
            <w:r w:rsidRPr="004106DA">
              <w:rPr>
                <w:rFonts w:ascii="Times New Roman" w:hAnsi="Times New Roman"/>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3</w:t>
            </w:r>
          </w:p>
        </w:tc>
        <w:tc>
          <w:tcPr>
            <w:tcW w:w="1701" w:type="dxa"/>
          </w:tcPr>
          <w:p w:rsidR="006B7402" w:rsidRPr="004106DA" w:rsidRDefault="006B7402" w:rsidP="0061150B">
            <w:pPr>
              <w:pStyle w:val="a7"/>
              <w:ind w:right="240"/>
              <w:rPr>
                <w:rFonts w:ascii="Times New Roman" w:hAnsi="Times New Roman"/>
                <w:sz w:val="21"/>
                <w:szCs w:val="21"/>
              </w:rPr>
            </w:pPr>
            <w:r>
              <w:rPr>
                <w:rFonts w:ascii="Times New Roman" w:hAnsi="Times New Roman" w:hint="eastAsia"/>
                <w:sz w:val="21"/>
                <w:szCs w:val="21"/>
              </w:rPr>
              <w:t>有效期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时间控件</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Pr="004106DA" w:rsidRDefault="006B7402" w:rsidP="0061150B">
            <w:pPr>
              <w:pStyle w:val="a7"/>
              <w:ind w:right="240"/>
              <w:rPr>
                <w:rFonts w:ascii="Times New Roman" w:hAnsi="Times New Roman"/>
                <w:sz w:val="21"/>
                <w:szCs w:val="21"/>
              </w:rPr>
            </w:pPr>
            <w:r>
              <w:rPr>
                <w:rFonts w:ascii="Times New Roman" w:hAnsi="Times New Roman" w:hint="eastAsia"/>
                <w:sz w:val="21"/>
                <w:szCs w:val="21"/>
              </w:rPr>
              <w:t>面额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5</w:t>
            </w:r>
            <w:r>
              <w:rPr>
                <w:rFonts w:ascii="Times New Roman" w:hAnsi="Times New Roman" w:hint="eastAsia"/>
                <w:sz w:val="21"/>
                <w:szCs w:val="21"/>
              </w:rPr>
              <w:t>、</w:t>
            </w:r>
            <w:r>
              <w:rPr>
                <w:rFonts w:ascii="Times New Roman" w:hAnsi="Times New Roman" w:hint="eastAsia"/>
                <w:sz w:val="21"/>
                <w:szCs w:val="21"/>
              </w:rPr>
              <w:t>10</w:t>
            </w:r>
            <w:r>
              <w:rPr>
                <w:rFonts w:ascii="Times New Roman" w:hAnsi="Times New Roman" w:hint="eastAsia"/>
                <w:sz w:val="21"/>
                <w:szCs w:val="21"/>
              </w:rPr>
              <w:t>、</w:t>
            </w:r>
            <w:r>
              <w:rPr>
                <w:rFonts w:ascii="Times New Roman" w:hAnsi="Times New Roman" w:hint="eastAsia"/>
                <w:sz w:val="21"/>
                <w:szCs w:val="21"/>
              </w:rPr>
              <w:t>20</w:t>
            </w:r>
            <w:r>
              <w:rPr>
                <w:rFonts w:ascii="Times New Roman" w:hAnsi="Times New Roman" w:hint="eastAsia"/>
                <w:sz w:val="21"/>
                <w:szCs w:val="21"/>
              </w:rPr>
              <w:t>、</w:t>
            </w:r>
            <w:r>
              <w:rPr>
                <w:rFonts w:ascii="Times New Roman" w:hAnsi="Times New Roman" w:hint="eastAsia"/>
                <w:sz w:val="21"/>
                <w:szCs w:val="21"/>
              </w:rPr>
              <w:t>100</w:t>
            </w:r>
            <w:r>
              <w:rPr>
                <w:rFonts w:ascii="Times New Roman" w:hAnsi="Times New Roman" w:hint="eastAsia"/>
                <w:sz w:val="21"/>
                <w:szCs w:val="21"/>
              </w:rPr>
              <w:t>（单位：元）。</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兑换所需积分</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Pr="004106DA" w:rsidRDefault="006B7402" w:rsidP="0061150B">
            <w:pPr>
              <w:pStyle w:val="a7"/>
              <w:ind w:right="240"/>
              <w:rPr>
                <w:rFonts w:ascii="Times New Roman" w:hAnsi="Times New Roman"/>
                <w:sz w:val="21"/>
                <w:szCs w:val="21"/>
              </w:rPr>
            </w:pPr>
            <w:r>
              <w:rPr>
                <w:rFonts w:ascii="Times New Roman" w:hAnsi="Times New Roman" w:hint="eastAsia"/>
                <w:sz w:val="21"/>
                <w:szCs w:val="21"/>
              </w:rPr>
              <w:t>可发放总数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sidRPr="005A69EA">
              <w:rPr>
                <w:rFonts w:ascii="Times New Roman" w:hAnsi="Times New Roman"/>
                <w:sz w:val="21"/>
                <w:szCs w:val="21"/>
              </w:rPr>
              <w:t>发放总数应为</w:t>
            </w:r>
            <w:r w:rsidRPr="005A69EA">
              <w:rPr>
                <w:rFonts w:ascii="Times New Roman" w:hAnsi="Times New Roman"/>
                <w:sz w:val="21"/>
                <w:szCs w:val="21"/>
              </w:rPr>
              <w:t>1~1000</w:t>
            </w:r>
            <w:r w:rsidRPr="005A69EA">
              <w:rPr>
                <w:rFonts w:ascii="Times New Roman" w:hAnsi="Times New Roman"/>
                <w:sz w:val="21"/>
                <w:szCs w:val="21"/>
              </w:rPr>
              <w:t>之间的整数</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Pr="004106DA" w:rsidRDefault="006B7402" w:rsidP="0061150B">
            <w:pPr>
              <w:pStyle w:val="a7"/>
              <w:ind w:right="240"/>
              <w:rPr>
                <w:rFonts w:ascii="Times New Roman" w:hAnsi="Times New Roman"/>
                <w:sz w:val="21"/>
                <w:szCs w:val="21"/>
              </w:rPr>
            </w:pPr>
            <w:r>
              <w:rPr>
                <w:rFonts w:ascii="Times New Roman" w:hAnsi="Times New Roman" w:hint="eastAsia"/>
                <w:sz w:val="21"/>
                <w:szCs w:val="21"/>
              </w:rPr>
              <w:t>每人限领</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不限、</w:t>
            </w:r>
            <w:r>
              <w:rPr>
                <w:rFonts w:ascii="Times New Roman" w:hAnsi="Times New Roman" w:hint="eastAsia"/>
                <w:sz w:val="21"/>
                <w:szCs w:val="21"/>
              </w:rPr>
              <w:t>1</w:t>
            </w:r>
            <w:r>
              <w:rPr>
                <w:rFonts w:ascii="Times New Roman" w:hAnsi="Times New Roman" w:hint="eastAsia"/>
                <w:sz w:val="21"/>
                <w:szCs w:val="21"/>
              </w:rPr>
              <w:t>张、</w:t>
            </w:r>
            <w:r>
              <w:rPr>
                <w:rFonts w:ascii="Times New Roman" w:hAnsi="Times New Roman" w:hint="eastAsia"/>
                <w:sz w:val="21"/>
                <w:szCs w:val="21"/>
              </w:rPr>
              <w:t>2</w:t>
            </w:r>
            <w:r>
              <w:rPr>
                <w:rFonts w:ascii="Times New Roman" w:hAnsi="Times New Roman" w:hint="eastAsia"/>
                <w:sz w:val="21"/>
                <w:szCs w:val="21"/>
              </w:rPr>
              <w:t>张、</w:t>
            </w:r>
            <w:r>
              <w:rPr>
                <w:rFonts w:ascii="Times New Roman" w:hAnsi="Times New Roman" w:hint="eastAsia"/>
                <w:sz w:val="21"/>
                <w:szCs w:val="21"/>
              </w:rPr>
              <w:t>3</w:t>
            </w:r>
            <w:r>
              <w:rPr>
                <w:rFonts w:ascii="Times New Roman" w:hAnsi="Times New Roman" w:hint="eastAsia"/>
                <w:sz w:val="21"/>
                <w:szCs w:val="21"/>
              </w:rPr>
              <w:t>张、</w:t>
            </w:r>
            <w:r>
              <w:rPr>
                <w:rFonts w:ascii="Times New Roman" w:hAnsi="Times New Roman" w:hint="eastAsia"/>
                <w:sz w:val="21"/>
                <w:szCs w:val="21"/>
              </w:rPr>
              <w:t>4</w:t>
            </w:r>
            <w:r>
              <w:rPr>
                <w:rFonts w:ascii="Times New Roman" w:hAnsi="Times New Roman" w:hint="eastAsia"/>
                <w:sz w:val="21"/>
                <w:szCs w:val="21"/>
              </w:rPr>
              <w:t>张、</w:t>
            </w:r>
            <w:r>
              <w:rPr>
                <w:rFonts w:ascii="Times New Roman" w:hAnsi="Times New Roman" w:hint="eastAsia"/>
                <w:sz w:val="21"/>
                <w:szCs w:val="21"/>
              </w:rPr>
              <w:t>5</w:t>
            </w:r>
            <w:r>
              <w:rPr>
                <w:rFonts w:ascii="Times New Roman" w:hAnsi="Times New Roman" w:hint="eastAsia"/>
                <w:sz w:val="21"/>
                <w:szCs w:val="21"/>
              </w:rPr>
              <w:t>张。</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Pr="004106DA" w:rsidRDefault="006B7402" w:rsidP="0061150B">
            <w:pPr>
              <w:pStyle w:val="a7"/>
              <w:ind w:right="240"/>
              <w:rPr>
                <w:rFonts w:ascii="Times New Roman" w:hAnsi="Times New Roman"/>
                <w:sz w:val="21"/>
                <w:szCs w:val="21"/>
              </w:rPr>
            </w:pPr>
            <w:r>
              <w:rPr>
                <w:rFonts w:ascii="Times New Roman" w:hAnsi="Times New Roman" w:hint="eastAsia"/>
                <w:sz w:val="21"/>
                <w:szCs w:val="21"/>
              </w:rPr>
              <w:t>消费金额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sidRPr="005A69EA">
              <w:rPr>
                <w:rFonts w:ascii="Times New Roman" w:hAnsi="Times New Roman"/>
                <w:sz w:val="21"/>
                <w:szCs w:val="21"/>
              </w:rPr>
              <w:t>如果消费金额设置为</w:t>
            </w:r>
            <w:r w:rsidRPr="005A69EA">
              <w:rPr>
                <w:rFonts w:ascii="Times New Roman" w:hAnsi="Times New Roman"/>
                <w:sz w:val="21"/>
                <w:szCs w:val="21"/>
              </w:rPr>
              <w:t>0</w:t>
            </w:r>
            <w:r w:rsidRPr="005A69EA">
              <w:rPr>
                <w:rFonts w:ascii="Times New Roman" w:hAnsi="Times New Roman"/>
                <w:sz w:val="21"/>
                <w:szCs w:val="21"/>
              </w:rPr>
              <w:t>，则表示不限制使用代金券的消费金额</w:t>
            </w:r>
            <w:r w:rsidRPr="005A69EA">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Pr="004106DA" w:rsidRDefault="006B7402" w:rsidP="0061150B">
            <w:pPr>
              <w:pStyle w:val="a7"/>
              <w:ind w:right="240"/>
              <w:rPr>
                <w:rFonts w:ascii="Times New Roman" w:hAnsi="Times New Roman"/>
                <w:sz w:val="21"/>
                <w:szCs w:val="21"/>
              </w:rPr>
            </w:pPr>
            <w:r>
              <w:rPr>
                <w:rFonts w:ascii="Times New Roman" w:hAnsi="Times New Roman" w:hint="eastAsia"/>
                <w:sz w:val="21"/>
                <w:szCs w:val="21"/>
              </w:rPr>
              <w:t>会员级别</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调用会员等级设置。标注：</w:t>
            </w:r>
            <w:r w:rsidRPr="005A69EA">
              <w:rPr>
                <w:rFonts w:ascii="Times New Roman" w:hAnsi="Times New Roman"/>
                <w:sz w:val="21"/>
                <w:szCs w:val="21"/>
              </w:rPr>
              <w:t>当会员兑换代金券时，需要达到该级别或者以上级别后才能兑换领取</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Pr="004106DA" w:rsidRDefault="006B7402" w:rsidP="0061150B">
            <w:pPr>
              <w:pStyle w:val="a7"/>
              <w:ind w:right="240"/>
              <w:rPr>
                <w:rFonts w:ascii="Times New Roman" w:hAnsi="Times New Roman"/>
                <w:sz w:val="21"/>
                <w:szCs w:val="21"/>
              </w:rPr>
            </w:pPr>
            <w:r>
              <w:rPr>
                <w:rFonts w:ascii="Times New Roman" w:hAnsi="Times New Roman" w:hint="eastAsia"/>
                <w:sz w:val="21"/>
                <w:szCs w:val="21"/>
              </w:rPr>
              <w:t>优惠券描述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可左右伸缩。</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Pr="004106DA" w:rsidRDefault="006B7402" w:rsidP="0061150B">
            <w:pPr>
              <w:pStyle w:val="a7"/>
              <w:ind w:right="240"/>
              <w:rPr>
                <w:rFonts w:ascii="Times New Roman" w:hAnsi="Times New Roman"/>
                <w:sz w:val="21"/>
                <w:szCs w:val="21"/>
              </w:rPr>
            </w:pPr>
            <w:r>
              <w:rPr>
                <w:rFonts w:ascii="Times New Roman" w:hAnsi="Times New Roman" w:hint="eastAsia"/>
                <w:sz w:val="21"/>
                <w:szCs w:val="21"/>
              </w:rPr>
              <w:t>优惠券图片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图片上传，点击弹窗选取图片。</w:t>
            </w:r>
            <w:r w:rsidRPr="005A69EA">
              <w:rPr>
                <w:rFonts w:ascii="Times New Roman" w:hAnsi="Times New Roman"/>
                <w:sz w:val="21"/>
                <w:szCs w:val="21"/>
              </w:rPr>
              <w:t>该图片将在积分中心的代金券模块中显示，建议尺寸为</w:t>
            </w:r>
            <w:r w:rsidRPr="005A69EA">
              <w:rPr>
                <w:rFonts w:ascii="Times New Roman" w:hAnsi="Times New Roman"/>
                <w:sz w:val="21"/>
                <w:szCs w:val="21"/>
              </w:rPr>
              <w:t>160*160px</w:t>
            </w:r>
            <w:r w:rsidRPr="005A69EA">
              <w:rPr>
                <w:rFonts w:ascii="Times New Roman" w:hAnsi="Times New Roman"/>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Pr="004106DA" w:rsidRDefault="006B7402" w:rsidP="0061150B">
            <w:pPr>
              <w:pStyle w:val="a7"/>
              <w:ind w:right="240"/>
              <w:rPr>
                <w:rFonts w:ascii="Times New Roman" w:hAnsi="Times New Roman"/>
                <w:sz w:val="21"/>
                <w:szCs w:val="21"/>
              </w:rPr>
            </w:pPr>
            <w:r>
              <w:rPr>
                <w:rFonts w:ascii="Times New Roman" w:hAnsi="Times New Roman" w:hint="eastAsia"/>
                <w:sz w:val="21"/>
                <w:szCs w:val="21"/>
              </w:rPr>
              <w:t>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有效</w:t>
            </w:r>
            <w:r>
              <w:rPr>
                <w:rFonts w:ascii="Times New Roman" w:hAnsi="Times New Roman" w:hint="eastAsia"/>
                <w:sz w:val="21"/>
                <w:szCs w:val="21"/>
              </w:rPr>
              <w:t>/</w:t>
            </w:r>
            <w:r>
              <w:rPr>
                <w:rFonts w:ascii="Times New Roman" w:hAnsi="Times New Roman" w:hint="eastAsia"/>
                <w:sz w:val="21"/>
                <w:szCs w:val="21"/>
              </w:rPr>
              <w:t>失效。</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提交检测未填项或者填写不正确项。</w:t>
            </w:r>
          </w:p>
        </w:tc>
      </w:tr>
    </w:tbl>
    <w:p w:rsidR="006B7402" w:rsidRDefault="006B7402" w:rsidP="008B4BF2">
      <w:pPr>
        <w:pStyle w:val="af8"/>
        <w:numPr>
          <w:ilvl w:val="0"/>
          <w:numId w:val="173"/>
        </w:numPr>
        <w:spacing w:line="240" w:lineRule="auto"/>
        <w:ind w:leftChars="0" w:right="240" w:firstLineChars="0"/>
      </w:pPr>
      <w:r>
        <w:rPr>
          <w:rFonts w:hint="eastAsia"/>
        </w:rPr>
        <w:t>编辑“免费兑换”优惠券</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领取方式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免费领</w:t>
            </w:r>
            <w:r>
              <w:rPr>
                <w:rFonts w:ascii="Times New Roman" w:hAnsi="Times New Roman" w:hint="eastAsia"/>
                <w:sz w:val="21"/>
                <w:szCs w:val="21"/>
              </w:rPr>
              <w:lastRenderedPageBreak/>
              <w:t>取</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jc w:val="left"/>
              <w:rPr>
                <w:rFonts w:ascii="Times New Roman" w:hAnsi="Times New Roman"/>
                <w:sz w:val="21"/>
                <w:szCs w:val="21"/>
              </w:rPr>
            </w:pPr>
            <w:r w:rsidRPr="004106DA">
              <w:rPr>
                <w:rFonts w:ascii="Times New Roman" w:hAnsi="Times New Roman"/>
                <w:sz w:val="21"/>
                <w:szCs w:val="21"/>
              </w:rPr>
              <w:t>“</w:t>
            </w:r>
            <w:r w:rsidRPr="004106DA">
              <w:rPr>
                <w:rFonts w:ascii="Times New Roman" w:hAnsi="Times New Roman"/>
                <w:sz w:val="21"/>
                <w:szCs w:val="21"/>
              </w:rPr>
              <w:t>积分兑换</w:t>
            </w:r>
            <w:r w:rsidRPr="004106DA">
              <w:rPr>
                <w:rFonts w:ascii="Times New Roman" w:hAnsi="Times New Roman"/>
                <w:sz w:val="21"/>
                <w:szCs w:val="21"/>
              </w:rPr>
              <w:t>”</w:t>
            </w:r>
            <w:r w:rsidRPr="004106DA">
              <w:rPr>
                <w:rFonts w:ascii="Times New Roman" w:hAnsi="Times New Roman"/>
                <w:sz w:val="21"/>
                <w:szCs w:val="21"/>
              </w:rPr>
              <w:t>时会员可</w:t>
            </w:r>
            <w:r w:rsidRPr="004106DA">
              <w:rPr>
                <w:rFonts w:ascii="Times New Roman" w:hAnsi="Times New Roman"/>
                <w:sz w:val="21"/>
                <w:szCs w:val="21"/>
              </w:rPr>
              <w:lastRenderedPageBreak/>
              <w:t>以在积分中心用积分进行兑换；</w:t>
            </w:r>
            <w:r w:rsidRPr="004106DA">
              <w:rPr>
                <w:rFonts w:ascii="Times New Roman" w:hAnsi="Times New Roman"/>
                <w:sz w:val="21"/>
                <w:szCs w:val="21"/>
              </w:rPr>
              <w:t>“</w:t>
            </w:r>
            <w:r w:rsidRPr="004106DA">
              <w:rPr>
                <w:rFonts w:ascii="Times New Roman" w:hAnsi="Times New Roman"/>
                <w:sz w:val="21"/>
                <w:szCs w:val="21"/>
              </w:rPr>
              <w:t>卡密兑换</w:t>
            </w:r>
            <w:r w:rsidRPr="004106DA">
              <w:rPr>
                <w:rFonts w:ascii="Times New Roman" w:hAnsi="Times New Roman"/>
                <w:sz w:val="21"/>
                <w:szCs w:val="21"/>
              </w:rPr>
              <w:t>”</w:t>
            </w:r>
            <w:r w:rsidRPr="004106DA">
              <w:rPr>
                <w:rFonts w:ascii="Times New Roman" w:hAnsi="Times New Roman"/>
                <w:sz w:val="21"/>
                <w:szCs w:val="21"/>
              </w:rPr>
              <w:t>时会员需要在</w:t>
            </w:r>
            <w:r w:rsidRPr="004106DA">
              <w:rPr>
                <w:rFonts w:ascii="Times New Roman" w:hAnsi="Times New Roman"/>
                <w:sz w:val="21"/>
                <w:szCs w:val="21"/>
              </w:rPr>
              <w:t>“</w:t>
            </w:r>
            <w:r w:rsidRPr="004106DA">
              <w:rPr>
                <w:rFonts w:ascii="Times New Roman" w:hAnsi="Times New Roman"/>
                <w:sz w:val="21"/>
                <w:szCs w:val="21"/>
              </w:rPr>
              <w:t>我的商城</w:t>
            </w:r>
            <w:r w:rsidRPr="004106DA">
              <w:rPr>
                <w:rFonts w:ascii="Times New Roman" w:hAnsi="Times New Roman"/>
                <w:sz w:val="21"/>
                <w:szCs w:val="21"/>
              </w:rPr>
              <w:t>——</w:t>
            </w:r>
            <w:r w:rsidRPr="004106DA">
              <w:rPr>
                <w:rFonts w:ascii="Times New Roman" w:hAnsi="Times New Roman"/>
                <w:sz w:val="21"/>
                <w:szCs w:val="21"/>
              </w:rPr>
              <w:t>我的</w:t>
            </w:r>
            <w:r>
              <w:rPr>
                <w:rFonts w:ascii="Times New Roman" w:hAnsi="Times New Roman" w:hint="eastAsia"/>
                <w:sz w:val="21"/>
                <w:szCs w:val="21"/>
              </w:rPr>
              <w:t>优惠券</w:t>
            </w:r>
            <w:r w:rsidRPr="004106DA">
              <w:rPr>
                <w:rFonts w:ascii="Times New Roman" w:hAnsi="Times New Roman"/>
                <w:sz w:val="21"/>
                <w:szCs w:val="21"/>
              </w:rPr>
              <w:t>”</w:t>
            </w:r>
            <w:r w:rsidRPr="004106DA">
              <w:rPr>
                <w:rFonts w:ascii="Times New Roman" w:hAnsi="Times New Roman"/>
                <w:sz w:val="21"/>
                <w:szCs w:val="21"/>
              </w:rPr>
              <w:t>中输入卡密获得</w:t>
            </w:r>
            <w:r>
              <w:rPr>
                <w:rFonts w:ascii="Times New Roman" w:hAnsi="Times New Roman" w:hint="eastAsia"/>
                <w:sz w:val="21"/>
                <w:szCs w:val="21"/>
              </w:rPr>
              <w:t>优惠券</w:t>
            </w:r>
            <w:r w:rsidRPr="004106DA">
              <w:rPr>
                <w:rFonts w:ascii="Times New Roman" w:hAnsi="Times New Roman"/>
                <w:sz w:val="21"/>
                <w:szCs w:val="21"/>
              </w:rPr>
              <w:t>；</w:t>
            </w:r>
            <w:r w:rsidRPr="004106DA">
              <w:rPr>
                <w:rFonts w:ascii="Times New Roman" w:hAnsi="Times New Roman"/>
                <w:sz w:val="21"/>
                <w:szCs w:val="21"/>
              </w:rPr>
              <w:t>“</w:t>
            </w:r>
            <w:r w:rsidRPr="004106DA">
              <w:rPr>
                <w:rFonts w:ascii="Times New Roman" w:hAnsi="Times New Roman"/>
                <w:sz w:val="21"/>
                <w:szCs w:val="21"/>
              </w:rPr>
              <w:t>免费领取</w:t>
            </w:r>
            <w:r w:rsidRPr="004106DA">
              <w:rPr>
                <w:rFonts w:ascii="Times New Roman" w:hAnsi="Times New Roman"/>
                <w:sz w:val="21"/>
                <w:szCs w:val="21"/>
              </w:rPr>
              <w:t>”</w:t>
            </w:r>
            <w:r>
              <w:rPr>
                <w:rFonts w:ascii="Times New Roman" w:hAnsi="Times New Roman"/>
                <w:sz w:val="21"/>
                <w:szCs w:val="21"/>
              </w:rPr>
              <w:t>时会员可以点击店铺的</w:t>
            </w:r>
            <w:r>
              <w:rPr>
                <w:rFonts w:ascii="Times New Roman" w:hAnsi="Times New Roman" w:hint="eastAsia"/>
                <w:sz w:val="21"/>
                <w:szCs w:val="21"/>
              </w:rPr>
              <w:t>优惠券</w:t>
            </w:r>
            <w:r w:rsidRPr="004106DA">
              <w:rPr>
                <w:rFonts w:ascii="Times New Roman" w:hAnsi="Times New Roman"/>
                <w:sz w:val="21"/>
                <w:szCs w:val="21"/>
              </w:rPr>
              <w:t>推广广告领取</w:t>
            </w:r>
            <w:r>
              <w:rPr>
                <w:rFonts w:ascii="Times New Roman" w:hAnsi="Times New Roman" w:hint="eastAsia"/>
                <w:sz w:val="21"/>
                <w:szCs w:val="21"/>
              </w:rPr>
              <w:t>优惠券</w:t>
            </w:r>
            <w:r w:rsidRPr="004106DA">
              <w:rPr>
                <w:rFonts w:ascii="Times New Roman" w:hAnsi="Times New Roman"/>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3</w:t>
            </w:r>
          </w:p>
        </w:tc>
        <w:tc>
          <w:tcPr>
            <w:tcW w:w="1701" w:type="dxa"/>
          </w:tcPr>
          <w:p w:rsidR="006B7402" w:rsidRPr="004106DA" w:rsidRDefault="006B7402" w:rsidP="0061150B">
            <w:pPr>
              <w:pStyle w:val="a7"/>
              <w:ind w:right="240"/>
              <w:rPr>
                <w:rFonts w:ascii="Times New Roman" w:hAnsi="Times New Roman"/>
                <w:sz w:val="21"/>
                <w:szCs w:val="21"/>
              </w:rPr>
            </w:pPr>
            <w:r>
              <w:rPr>
                <w:rFonts w:ascii="Times New Roman" w:hAnsi="Times New Roman" w:hint="eastAsia"/>
                <w:sz w:val="21"/>
                <w:szCs w:val="21"/>
              </w:rPr>
              <w:t>有效期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时间控件</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Pr="004106DA" w:rsidRDefault="006B7402" w:rsidP="0061150B">
            <w:pPr>
              <w:pStyle w:val="a7"/>
              <w:ind w:right="240"/>
              <w:rPr>
                <w:rFonts w:ascii="Times New Roman" w:hAnsi="Times New Roman"/>
                <w:sz w:val="21"/>
                <w:szCs w:val="21"/>
              </w:rPr>
            </w:pPr>
            <w:r>
              <w:rPr>
                <w:rFonts w:ascii="Times New Roman" w:hAnsi="Times New Roman" w:hint="eastAsia"/>
                <w:sz w:val="21"/>
                <w:szCs w:val="21"/>
              </w:rPr>
              <w:t>面额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5</w:t>
            </w:r>
            <w:r>
              <w:rPr>
                <w:rFonts w:ascii="Times New Roman" w:hAnsi="Times New Roman" w:hint="eastAsia"/>
                <w:sz w:val="21"/>
                <w:szCs w:val="21"/>
              </w:rPr>
              <w:t>、</w:t>
            </w:r>
            <w:r>
              <w:rPr>
                <w:rFonts w:ascii="Times New Roman" w:hAnsi="Times New Roman" w:hint="eastAsia"/>
                <w:sz w:val="21"/>
                <w:szCs w:val="21"/>
              </w:rPr>
              <w:t>10</w:t>
            </w:r>
            <w:r>
              <w:rPr>
                <w:rFonts w:ascii="Times New Roman" w:hAnsi="Times New Roman" w:hint="eastAsia"/>
                <w:sz w:val="21"/>
                <w:szCs w:val="21"/>
              </w:rPr>
              <w:t>、</w:t>
            </w:r>
            <w:r>
              <w:rPr>
                <w:rFonts w:ascii="Times New Roman" w:hAnsi="Times New Roman" w:hint="eastAsia"/>
                <w:sz w:val="21"/>
                <w:szCs w:val="21"/>
              </w:rPr>
              <w:t>20</w:t>
            </w:r>
            <w:r>
              <w:rPr>
                <w:rFonts w:ascii="Times New Roman" w:hAnsi="Times New Roman" w:hint="eastAsia"/>
                <w:sz w:val="21"/>
                <w:szCs w:val="21"/>
              </w:rPr>
              <w:t>、</w:t>
            </w:r>
            <w:r>
              <w:rPr>
                <w:rFonts w:ascii="Times New Roman" w:hAnsi="Times New Roman" w:hint="eastAsia"/>
                <w:sz w:val="21"/>
                <w:szCs w:val="21"/>
              </w:rPr>
              <w:t>100</w:t>
            </w:r>
            <w:r>
              <w:rPr>
                <w:rFonts w:ascii="Times New Roman" w:hAnsi="Times New Roman" w:hint="eastAsia"/>
                <w:sz w:val="21"/>
                <w:szCs w:val="21"/>
              </w:rPr>
              <w:t>（单位：元）。</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Pr="004106DA" w:rsidRDefault="006B7402" w:rsidP="0061150B">
            <w:pPr>
              <w:pStyle w:val="a7"/>
              <w:ind w:right="240"/>
              <w:rPr>
                <w:rFonts w:ascii="Times New Roman" w:hAnsi="Times New Roman"/>
                <w:sz w:val="21"/>
                <w:szCs w:val="21"/>
              </w:rPr>
            </w:pPr>
            <w:r>
              <w:rPr>
                <w:rFonts w:ascii="Times New Roman" w:hAnsi="Times New Roman" w:hint="eastAsia"/>
                <w:sz w:val="21"/>
                <w:szCs w:val="21"/>
              </w:rPr>
              <w:t>可发放总数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sidRPr="005A69EA">
              <w:rPr>
                <w:rFonts w:ascii="Times New Roman" w:hAnsi="Times New Roman"/>
                <w:sz w:val="21"/>
                <w:szCs w:val="21"/>
              </w:rPr>
              <w:t>发放总数应为</w:t>
            </w:r>
            <w:r w:rsidRPr="005A69EA">
              <w:rPr>
                <w:rFonts w:ascii="Times New Roman" w:hAnsi="Times New Roman"/>
                <w:sz w:val="21"/>
                <w:szCs w:val="21"/>
              </w:rPr>
              <w:t>1~1000</w:t>
            </w:r>
            <w:r w:rsidRPr="005A69EA">
              <w:rPr>
                <w:rFonts w:ascii="Times New Roman" w:hAnsi="Times New Roman"/>
                <w:sz w:val="21"/>
                <w:szCs w:val="21"/>
              </w:rPr>
              <w:t>之间的整数</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Pr="004106DA" w:rsidRDefault="006B7402" w:rsidP="0061150B">
            <w:pPr>
              <w:pStyle w:val="a7"/>
              <w:ind w:right="240"/>
              <w:rPr>
                <w:rFonts w:ascii="Times New Roman" w:hAnsi="Times New Roman"/>
                <w:sz w:val="21"/>
                <w:szCs w:val="21"/>
              </w:rPr>
            </w:pPr>
            <w:r>
              <w:rPr>
                <w:rFonts w:ascii="Times New Roman" w:hAnsi="Times New Roman" w:hint="eastAsia"/>
                <w:sz w:val="21"/>
                <w:szCs w:val="21"/>
              </w:rPr>
              <w:t>每人限领</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不限、</w:t>
            </w:r>
            <w:r>
              <w:rPr>
                <w:rFonts w:ascii="Times New Roman" w:hAnsi="Times New Roman" w:hint="eastAsia"/>
                <w:sz w:val="21"/>
                <w:szCs w:val="21"/>
              </w:rPr>
              <w:t>1</w:t>
            </w:r>
            <w:r>
              <w:rPr>
                <w:rFonts w:ascii="Times New Roman" w:hAnsi="Times New Roman" w:hint="eastAsia"/>
                <w:sz w:val="21"/>
                <w:szCs w:val="21"/>
              </w:rPr>
              <w:t>张、</w:t>
            </w:r>
            <w:r>
              <w:rPr>
                <w:rFonts w:ascii="Times New Roman" w:hAnsi="Times New Roman" w:hint="eastAsia"/>
                <w:sz w:val="21"/>
                <w:szCs w:val="21"/>
              </w:rPr>
              <w:t>2</w:t>
            </w:r>
            <w:r>
              <w:rPr>
                <w:rFonts w:ascii="Times New Roman" w:hAnsi="Times New Roman" w:hint="eastAsia"/>
                <w:sz w:val="21"/>
                <w:szCs w:val="21"/>
              </w:rPr>
              <w:t>张、</w:t>
            </w:r>
            <w:r>
              <w:rPr>
                <w:rFonts w:ascii="Times New Roman" w:hAnsi="Times New Roman" w:hint="eastAsia"/>
                <w:sz w:val="21"/>
                <w:szCs w:val="21"/>
              </w:rPr>
              <w:t>3</w:t>
            </w:r>
            <w:r>
              <w:rPr>
                <w:rFonts w:ascii="Times New Roman" w:hAnsi="Times New Roman" w:hint="eastAsia"/>
                <w:sz w:val="21"/>
                <w:szCs w:val="21"/>
              </w:rPr>
              <w:t>张、</w:t>
            </w:r>
            <w:r>
              <w:rPr>
                <w:rFonts w:ascii="Times New Roman" w:hAnsi="Times New Roman" w:hint="eastAsia"/>
                <w:sz w:val="21"/>
                <w:szCs w:val="21"/>
              </w:rPr>
              <w:t>4</w:t>
            </w:r>
            <w:r>
              <w:rPr>
                <w:rFonts w:ascii="Times New Roman" w:hAnsi="Times New Roman" w:hint="eastAsia"/>
                <w:sz w:val="21"/>
                <w:szCs w:val="21"/>
              </w:rPr>
              <w:t>张、</w:t>
            </w:r>
            <w:r>
              <w:rPr>
                <w:rFonts w:ascii="Times New Roman" w:hAnsi="Times New Roman" w:hint="eastAsia"/>
                <w:sz w:val="21"/>
                <w:szCs w:val="21"/>
              </w:rPr>
              <w:t>5</w:t>
            </w:r>
            <w:r>
              <w:rPr>
                <w:rFonts w:ascii="Times New Roman" w:hAnsi="Times New Roman" w:hint="eastAsia"/>
                <w:sz w:val="21"/>
                <w:szCs w:val="21"/>
              </w:rPr>
              <w:t>张。</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Pr="004106DA" w:rsidRDefault="006B7402" w:rsidP="0061150B">
            <w:pPr>
              <w:pStyle w:val="a7"/>
              <w:ind w:right="240"/>
              <w:rPr>
                <w:rFonts w:ascii="Times New Roman" w:hAnsi="Times New Roman"/>
                <w:sz w:val="21"/>
                <w:szCs w:val="21"/>
              </w:rPr>
            </w:pPr>
            <w:r>
              <w:rPr>
                <w:rFonts w:ascii="Times New Roman" w:hAnsi="Times New Roman" w:hint="eastAsia"/>
                <w:sz w:val="21"/>
                <w:szCs w:val="21"/>
              </w:rPr>
              <w:t>消费金额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sidRPr="005A69EA">
              <w:rPr>
                <w:rFonts w:ascii="Times New Roman" w:hAnsi="Times New Roman"/>
                <w:sz w:val="21"/>
                <w:szCs w:val="21"/>
              </w:rPr>
              <w:t>如果消费金额设置为</w:t>
            </w:r>
            <w:r w:rsidRPr="005A69EA">
              <w:rPr>
                <w:rFonts w:ascii="Times New Roman" w:hAnsi="Times New Roman"/>
                <w:sz w:val="21"/>
                <w:szCs w:val="21"/>
              </w:rPr>
              <w:t>0</w:t>
            </w:r>
            <w:r w:rsidRPr="005A69EA">
              <w:rPr>
                <w:rFonts w:ascii="Times New Roman" w:hAnsi="Times New Roman"/>
                <w:sz w:val="21"/>
                <w:szCs w:val="21"/>
              </w:rPr>
              <w:t>，则表示不限制使用代金券的消费金额</w:t>
            </w:r>
            <w:r w:rsidRPr="005A69EA">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Pr="004106DA" w:rsidRDefault="006B7402" w:rsidP="0061150B">
            <w:pPr>
              <w:pStyle w:val="a7"/>
              <w:ind w:right="240"/>
              <w:rPr>
                <w:rFonts w:ascii="Times New Roman" w:hAnsi="Times New Roman"/>
                <w:sz w:val="21"/>
                <w:szCs w:val="21"/>
              </w:rPr>
            </w:pPr>
            <w:r>
              <w:rPr>
                <w:rFonts w:ascii="Times New Roman" w:hAnsi="Times New Roman" w:hint="eastAsia"/>
                <w:sz w:val="21"/>
                <w:szCs w:val="21"/>
              </w:rPr>
              <w:t>会员级别</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调用会员等级设置。标注：</w:t>
            </w:r>
            <w:r w:rsidRPr="005A69EA">
              <w:rPr>
                <w:rFonts w:ascii="Times New Roman" w:hAnsi="Times New Roman"/>
                <w:sz w:val="21"/>
                <w:szCs w:val="21"/>
              </w:rPr>
              <w:t>当会员兑换代金券时，需要达到该级别或者以上级别后才能兑换领取</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Pr="004106DA" w:rsidRDefault="006B7402" w:rsidP="0061150B">
            <w:pPr>
              <w:pStyle w:val="a7"/>
              <w:ind w:right="240"/>
              <w:rPr>
                <w:rFonts w:ascii="Times New Roman" w:hAnsi="Times New Roman"/>
                <w:sz w:val="21"/>
                <w:szCs w:val="21"/>
              </w:rPr>
            </w:pPr>
            <w:r>
              <w:rPr>
                <w:rFonts w:ascii="Times New Roman" w:hAnsi="Times New Roman" w:hint="eastAsia"/>
                <w:sz w:val="21"/>
                <w:szCs w:val="21"/>
              </w:rPr>
              <w:t>优惠券描述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可左右伸缩。</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Pr="004106DA" w:rsidRDefault="006B7402" w:rsidP="0061150B">
            <w:pPr>
              <w:pStyle w:val="a7"/>
              <w:ind w:right="240"/>
              <w:rPr>
                <w:rFonts w:ascii="Times New Roman" w:hAnsi="Times New Roman"/>
                <w:sz w:val="21"/>
                <w:szCs w:val="21"/>
              </w:rPr>
            </w:pPr>
            <w:r>
              <w:rPr>
                <w:rFonts w:ascii="Times New Roman" w:hAnsi="Times New Roman" w:hint="eastAsia"/>
                <w:sz w:val="21"/>
                <w:szCs w:val="21"/>
              </w:rPr>
              <w:t>优惠券图片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图片上传，点击弹窗选取图片。</w:t>
            </w:r>
            <w:r w:rsidRPr="005A69EA">
              <w:rPr>
                <w:rFonts w:ascii="Times New Roman" w:hAnsi="Times New Roman"/>
                <w:sz w:val="21"/>
                <w:szCs w:val="21"/>
              </w:rPr>
              <w:t>该图片将在积分中心的代金券模块中显示，建议尺寸为</w:t>
            </w:r>
            <w:r w:rsidRPr="005A69EA">
              <w:rPr>
                <w:rFonts w:ascii="Times New Roman" w:hAnsi="Times New Roman"/>
                <w:sz w:val="21"/>
                <w:szCs w:val="21"/>
              </w:rPr>
              <w:t>160*160px</w:t>
            </w:r>
            <w:r w:rsidRPr="005A69EA">
              <w:rPr>
                <w:rFonts w:ascii="Times New Roman" w:hAnsi="Times New Roman"/>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Pr="004106DA" w:rsidRDefault="006B7402" w:rsidP="0061150B">
            <w:pPr>
              <w:pStyle w:val="a7"/>
              <w:ind w:right="240"/>
              <w:rPr>
                <w:rFonts w:ascii="Times New Roman" w:hAnsi="Times New Roman"/>
                <w:sz w:val="21"/>
                <w:szCs w:val="21"/>
              </w:rPr>
            </w:pPr>
            <w:r>
              <w:rPr>
                <w:rFonts w:ascii="Times New Roman" w:hAnsi="Times New Roman" w:hint="eastAsia"/>
                <w:sz w:val="21"/>
                <w:szCs w:val="21"/>
              </w:rPr>
              <w:t>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有效</w:t>
            </w:r>
            <w:r>
              <w:rPr>
                <w:rFonts w:ascii="Times New Roman" w:hAnsi="Times New Roman" w:hint="eastAsia"/>
                <w:sz w:val="21"/>
                <w:szCs w:val="21"/>
              </w:rPr>
              <w:t>/</w:t>
            </w:r>
            <w:r>
              <w:rPr>
                <w:rFonts w:ascii="Times New Roman" w:hAnsi="Times New Roman" w:hint="eastAsia"/>
                <w:sz w:val="21"/>
                <w:szCs w:val="21"/>
              </w:rPr>
              <w:t>失效。</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提交检测未填项或者填写不正确项。</w:t>
            </w:r>
          </w:p>
        </w:tc>
      </w:tr>
    </w:tbl>
    <w:p w:rsidR="006B7402" w:rsidRPr="006760E8" w:rsidRDefault="006B7402" w:rsidP="008B4BF2">
      <w:pPr>
        <w:pStyle w:val="af8"/>
        <w:numPr>
          <w:ilvl w:val="0"/>
          <w:numId w:val="173"/>
        </w:numPr>
        <w:spacing w:line="240" w:lineRule="auto"/>
        <w:ind w:leftChars="0" w:right="240" w:firstLineChars="0"/>
      </w:pPr>
      <w:r>
        <w:rPr>
          <w:rFonts w:hint="eastAsia"/>
        </w:rPr>
        <w:t>查看“积分兑换”优惠券详情</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店铺分类</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领取方式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有效期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面额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兑换所需积分</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可发放总数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每人限领</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消费金额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会员级别</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优惠券描述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最后修改时间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已领取</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已使用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RPr="00A64CD6" w:rsidTr="006B7402">
        <w:tc>
          <w:tcPr>
            <w:tcW w:w="9747" w:type="dxa"/>
            <w:gridSpan w:val="7"/>
            <w:shd w:val="clear" w:color="auto" w:fill="D9D9D9"/>
          </w:tcPr>
          <w:p w:rsidR="006B7402" w:rsidRPr="00A64CD6" w:rsidRDefault="006B7402" w:rsidP="0061150B">
            <w:pPr>
              <w:pStyle w:val="a7"/>
              <w:ind w:right="240"/>
              <w:rPr>
                <w:rFonts w:ascii="Times New Roman" w:hAnsi="Times New Roman"/>
                <w:b/>
                <w:sz w:val="21"/>
                <w:szCs w:val="21"/>
              </w:rPr>
            </w:pPr>
            <w:r w:rsidRPr="00A64CD6">
              <w:rPr>
                <w:rFonts w:ascii="Times New Roman" w:hAnsi="Times New Roman" w:hint="eastAsia"/>
                <w:b/>
                <w:sz w:val="21"/>
                <w:szCs w:val="21"/>
              </w:rPr>
              <w:t>已生成优惠券</w:t>
            </w:r>
            <w:r>
              <w:rPr>
                <w:rFonts w:ascii="Times New Roman" w:hAnsi="Times New Roman" w:hint="eastAsia"/>
                <w:b/>
                <w:sz w:val="21"/>
                <w:szCs w:val="21"/>
              </w:rPr>
              <w:t>列表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优惠券编码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18</w:t>
            </w:r>
            <w:r>
              <w:rPr>
                <w:rFonts w:ascii="Times New Roman" w:hAnsi="Times New Roman" w:hint="eastAsia"/>
                <w:sz w:val="21"/>
                <w:szCs w:val="21"/>
              </w:rPr>
              <w:t>为随机数字。</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使用状态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已使用</w:t>
            </w:r>
            <w:r>
              <w:rPr>
                <w:rFonts w:ascii="Times New Roman" w:hAnsi="Times New Roman" w:hint="eastAsia"/>
                <w:sz w:val="21"/>
                <w:szCs w:val="21"/>
              </w:rPr>
              <w:t>/</w:t>
            </w:r>
            <w:r>
              <w:rPr>
                <w:rFonts w:ascii="Times New Roman" w:hAnsi="Times New Roman" w:hint="eastAsia"/>
                <w:sz w:val="21"/>
                <w:szCs w:val="21"/>
              </w:rPr>
              <w:t>未使用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所属会员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领取时间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导出</w:t>
            </w:r>
            <w:r>
              <w:rPr>
                <w:rFonts w:ascii="Times New Roman" w:hAnsi="Times New Roman" w:hint="eastAsia"/>
                <w:sz w:val="21"/>
                <w:szCs w:val="21"/>
              </w:rPr>
              <w:t>Excel</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点击按钮导出</w:t>
            </w:r>
            <w:r>
              <w:rPr>
                <w:rFonts w:ascii="Times New Roman" w:hAnsi="Times New Roman" w:hint="eastAsia"/>
                <w:sz w:val="21"/>
                <w:szCs w:val="21"/>
              </w:rPr>
              <w:t>Excel</w:t>
            </w:r>
            <w:r>
              <w:rPr>
                <w:rFonts w:ascii="Times New Roman" w:hAnsi="Times New Roman" w:hint="eastAsia"/>
                <w:sz w:val="21"/>
                <w:szCs w:val="21"/>
              </w:rPr>
              <w:t>列表。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返回列表</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8B4BF2">
      <w:pPr>
        <w:pStyle w:val="af8"/>
        <w:numPr>
          <w:ilvl w:val="0"/>
          <w:numId w:val="173"/>
        </w:numPr>
        <w:spacing w:line="240" w:lineRule="auto"/>
        <w:ind w:leftChars="0" w:right="240" w:firstLineChars="0"/>
      </w:pPr>
      <w:r>
        <w:rPr>
          <w:rFonts w:hint="eastAsia"/>
        </w:rPr>
        <w:t>查看“卡密兑换”优惠券详情</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店铺分类</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领取方式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有效期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面额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可发放总数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消费金额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优惠券描述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最后修改时间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已领取</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可用样式明显标识</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已使用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可用样式明显标识</w:t>
            </w:r>
          </w:p>
        </w:tc>
      </w:tr>
      <w:tr w:rsidR="006B7402" w:rsidRPr="00A64CD6" w:rsidTr="006B7402">
        <w:tc>
          <w:tcPr>
            <w:tcW w:w="9747" w:type="dxa"/>
            <w:gridSpan w:val="7"/>
            <w:shd w:val="clear" w:color="auto" w:fill="D9D9D9"/>
          </w:tcPr>
          <w:p w:rsidR="006B7402" w:rsidRPr="00A64CD6" w:rsidRDefault="006B7402" w:rsidP="0061150B">
            <w:pPr>
              <w:pStyle w:val="a7"/>
              <w:ind w:right="240"/>
              <w:rPr>
                <w:rFonts w:ascii="Times New Roman" w:hAnsi="Times New Roman"/>
                <w:b/>
                <w:sz w:val="21"/>
                <w:szCs w:val="21"/>
              </w:rPr>
            </w:pPr>
            <w:r w:rsidRPr="00A64CD6">
              <w:rPr>
                <w:rFonts w:ascii="Times New Roman" w:hAnsi="Times New Roman" w:hint="eastAsia"/>
                <w:b/>
                <w:sz w:val="21"/>
                <w:szCs w:val="21"/>
              </w:rPr>
              <w:t>已生成优惠券</w:t>
            </w:r>
            <w:r>
              <w:rPr>
                <w:rFonts w:ascii="Times New Roman" w:hAnsi="Times New Roman" w:hint="eastAsia"/>
                <w:b/>
                <w:sz w:val="21"/>
                <w:szCs w:val="21"/>
              </w:rPr>
              <w:t>列表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优惠券编码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18</w:t>
            </w:r>
            <w:r>
              <w:rPr>
                <w:rFonts w:ascii="Times New Roman" w:hAnsi="Times New Roman" w:hint="eastAsia"/>
                <w:sz w:val="21"/>
                <w:szCs w:val="21"/>
              </w:rPr>
              <w:t>位随机生成的数字。</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卡密</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20</w:t>
            </w:r>
            <w:r>
              <w:rPr>
                <w:rFonts w:ascii="Times New Roman" w:hAnsi="Times New Roman" w:hint="eastAsia"/>
                <w:sz w:val="21"/>
                <w:szCs w:val="21"/>
              </w:rPr>
              <w:t>位随机生成的密码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使用状态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已使用</w:t>
            </w:r>
            <w:r>
              <w:rPr>
                <w:rFonts w:ascii="Times New Roman" w:hAnsi="Times New Roman" w:hint="eastAsia"/>
                <w:sz w:val="21"/>
                <w:szCs w:val="21"/>
              </w:rPr>
              <w:t>/</w:t>
            </w:r>
            <w:r>
              <w:rPr>
                <w:rFonts w:ascii="Times New Roman" w:hAnsi="Times New Roman" w:hint="eastAsia"/>
                <w:sz w:val="21"/>
                <w:szCs w:val="21"/>
              </w:rPr>
              <w:t>未使用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所属会员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领取时间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导出</w:t>
            </w:r>
            <w:r>
              <w:rPr>
                <w:rFonts w:ascii="Times New Roman" w:hAnsi="Times New Roman" w:hint="eastAsia"/>
                <w:sz w:val="21"/>
                <w:szCs w:val="21"/>
              </w:rPr>
              <w:t>Excel</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点击按钮导出</w:t>
            </w:r>
            <w:r>
              <w:rPr>
                <w:rFonts w:ascii="Times New Roman" w:hAnsi="Times New Roman" w:hint="eastAsia"/>
                <w:sz w:val="21"/>
                <w:szCs w:val="21"/>
              </w:rPr>
              <w:t>Excel</w:t>
            </w:r>
            <w:r>
              <w:rPr>
                <w:rFonts w:ascii="Times New Roman" w:hAnsi="Times New Roman" w:hint="eastAsia"/>
                <w:sz w:val="21"/>
                <w:szCs w:val="21"/>
              </w:rPr>
              <w:t>列表。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返回列表</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8B4BF2">
      <w:pPr>
        <w:pStyle w:val="af8"/>
        <w:numPr>
          <w:ilvl w:val="0"/>
          <w:numId w:val="173"/>
        </w:numPr>
        <w:spacing w:line="240" w:lineRule="auto"/>
        <w:ind w:leftChars="0" w:right="240" w:firstLineChars="0"/>
      </w:pPr>
      <w:r>
        <w:rPr>
          <w:rFonts w:hint="eastAsia"/>
        </w:rPr>
        <w:t>查看“免费领取”优惠券详情</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店铺分类</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领取方式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有效期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面额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可发放总数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每人限领</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消费金额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会员级别</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优惠券描述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最后修改时间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13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已领取</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已使用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推广链接</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sidRPr="00E67C27">
              <w:rPr>
                <w:rFonts w:ascii="Times New Roman" w:hAnsi="Times New Roman"/>
                <w:sz w:val="21"/>
                <w:szCs w:val="21"/>
              </w:rPr>
              <w:t>可以复制该链接对免费领取</w:t>
            </w:r>
            <w:r>
              <w:rPr>
                <w:rFonts w:ascii="Times New Roman" w:hAnsi="Times New Roman" w:hint="eastAsia"/>
                <w:sz w:val="21"/>
                <w:szCs w:val="21"/>
              </w:rPr>
              <w:t>优惠券</w:t>
            </w:r>
            <w:r w:rsidRPr="00E67C27">
              <w:rPr>
                <w:rFonts w:ascii="Times New Roman" w:hAnsi="Times New Roman"/>
                <w:sz w:val="21"/>
                <w:szCs w:val="21"/>
              </w:rPr>
              <w:t>进行推广</w:t>
            </w:r>
          </w:p>
        </w:tc>
      </w:tr>
      <w:tr w:rsidR="006B7402" w:rsidRPr="00A64CD6" w:rsidTr="006B7402">
        <w:tc>
          <w:tcPr>
            <w:tcW w:w="9747" w:type="dxa"/>
            <w:gridSpan w:val="7"/>
            <w:shd w:val="clear" w:color="auto" w:fill="D9D9D9"/>
          </w:tcPr>
          <w:p w:rsidR="006B7402" w:rsidRPr="00A64CD6" w:rsidRDefault="006B7402" w:rsidP="0061150B">
            <w:pPr>
              <w:pStyle w:val="a7"/>
              <w:ind w:right="240"/>
              <w:rPr>
                <w:rFonts w:ascii="Times New Roman" w:hAnsi="Times New Roman"/>
                <w:b/>
                <w:sz w:val="21"/>
                <w:szCs w:val="21"/>
              </w:rPr>
            </w:pPr>
            <w:r w:rsidRPr="00A64CD6">
              <w:rPr>
                <w:rFonts w:ascii="Times New Roman" w:hAnsi="Times New Roman" w:hint="eastAsia"/>
                <w:b/>
                <w:sz w:val="21"/>
                <w:szCs w:val="21"/>
              </w:rPr>
              <w:t>已生成优惠券</w:t>
            </w:r>
            <w:r>
              <w:rPr>
                <w:rFonts w:ascii="Times New Roman" w:hAnsi="Times New Roman" w:hint="eastAsia"/>
                <w:b/>
                <w:sz w:val="21"/>
                <w:szCs w:val="21"/>
              </w:rPr>
              <w:t>列表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优惠券编码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18</w:t>
            </w:r>
            <w:r>
              <w:rPr>
                <w:rFonts w:ascii="Times New Roman" w:hAnsi="Times New Roman" w:hint="eastAsia"/>
                <w:sz w:val="21"/>
                <w:szCs w:val="21"/>
              </w:rPr>
              <w:t>为随机数字。</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使用状态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已使用</w:t>
            </w:r>
            <w:r>
              <w:rPr>
                <w:rFonts w:ascii="Times New Roman" w:hAnsi="Times New Roman" w:hint="eastAsia"/>
                <w:sz w:val="21"/>
                <w:szCs w:val="21"/>
              </w:rPr>
              <w:t>/</w:t>
            </w:r>
            <w:r>
              <w:rPr>
                <w:rFonts w:ascii="Times New Roman" w:hAnsi="Times New Roman" w:hint="eastAsia"/>
                <w:sz w:val="21"/>
                <w:szCs w:val="21"/>
              </w:rPr>
              <w:t>未使用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所属会员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领取时间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导出</w:t>
            </w:r>
            <w:r>
              <w:rPr>
                <w:rFonts w:ascii="Times New Roman" w:hAnsi="Times New Roman" w:hint="eastAsia"/>
                <w:sz w:val="21"/>
                <w:szCs w:val="21"/>
              </w:rPr>
              <w:t>Excel</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点击按钮导出</w:t>
            </w:r>
            <w:r>
              <w:rPr>
                <w:rFonts w:ascii="Times New Roman" w:hAnsi="Times New Roman" w:hint="eastAsia"/>
                <w:sz w:val="21"/>
                <w:szCs w:val="21"/>
              </w:rPr>
              <w:t>Excel</w:t>
            </w:r>
            <w:r>
              <w:rPr>
                <w:rFonts w:ascii="Times New Roman" w:hAnsi="Times New Roman" w:hint="eastAsia"/>
                <w:sz w:val="21"/>
                <w:szCs w:val="21"/>
              </w:rPr>
              <w:t>列表。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返回列表</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Pr="00385517" w:rsidRDefault="006B7402" w:rsidP="006B7402">
      <w:pPr>
        <w:pStyle w:val="4"/>
        <w:ind w:right="240"/>
      </w:pPr>
      <w:r w:rsidRPr="00385517">
        <w:rPr>
          <w:rFonts w:hint="eastAsia"/>
        </w:rPr>
        <w:t>满即送</w:t>
      </w:r>
    </w:p>
    <w:p w:rsidR="006B7402" w:rsidRDefault="006B7402" w:rsidP="006B7402">
      <w:pPr>
        <w:pStyle w:val="5"/>
        <w:ind w:left="142" w:right="240"/>
      </w:pPr>
      <w:r>
        <w:t>功能描述</w:t>
      </w:r>
    </w:p>
    <w:p w:rsidR="006B7402" w:rsidRPr="00331FC7" w:rsidRDefault="006B7402" w:rsidP="006B7402">
      <w:pPr>
        <w:ind w:right="240"/>
      </w:pPr>
      <w:r w:rsidRPr="00331FC7">
        <w:rPr>
          <w:rFonts w:hint="eastAsia"/>
        </w:rPr>
        <w:t>商家可以发布满即送活动，可以管理活动规则和赠送礼品。</w:t>
      </w:r>
    </w:p>
    <w:p w:rsidR="006B7402" w:rsidRDefault="006B7402" w:rsidP="006B7402">
      <w:pPr>
        <w:pStyle w:val="5"/>
        <w:ind w:left="142" w:right="240"/>
      </w:pPr>
      <w:r>
        <w:rPr>
          <w:rFonts w:hint="eastAsia"/>
        </w:rPr>
        <w:t>业务流程</w:t>
      </w:r>
    </w:p>
    <w:p w:rsidR="006B7402" w:rsidRPr="007C07B5" w:rsidRDefault="006B7402" w:rsidP="006B7402">
      <w:r>
        <w:rPr>
          <w:rFonts w:hint="eastAsia"/>
        </w:rPr>
        <w:t>无。</w:t>
      </w:r>
    </w:p>
    <w:p w:rsidR="006B7402" w:rsidRDefault="006B7402" w:rsidP="006B7402">
      <w:pPr>
        <w:pStyle w:val="5"/>
        <w:ind w:left="142" w:right="240"/>
      </w:pPr>
      <w:r>
        <w:rPr>
          <w:rFonts w:hint="eastAsia"/>
        </w:rPr>
        <w:t>业务规则</w:t>
      </w:r>
    </w:p>
    <w:p w:rsidR="006B7402" w:rsidRDefault="006B7402" w:rsidP="008B4BF2">
      <w:pPr>
        <w:pStyle w:val="af8"/>
        <w:numPr>
          <w:ilvl w:val="0"/>
          <w:numId w:val="174"/>
        </w:numPr>
        <w:spacing w:line="240" w:lineRule="auto"/>
        <w:ind w:leftChars="0" w:right="240" w:firstLineChars="0"/>
      </w:pPr>
      <w:r>
        <w:rPr>
          <w:rFonts w:hint="eastAsia"/>
        </w:rPr>
        <w:t>支持新增满即送活动；</w:t>
      </w:r>
    </w:p>
    <w:p w:rsidR="006B7402" w:rsidRDefault="006B7402" w:rsidP="008B4BF2">
      <w:pPr>
        <w:pStyle w:val="af8"/>
        <w:numPr>
          <w:ilvl w:val="0"/>
          <w:numId w:val="174"/>
        </w:numPr>
        <w:spacing w:line="240" w:lineRule="auto"/>
        <w:ind w:leftChars="0" w:right="240" w:firstLineChars="0"/>
      </w:pPr>
      <w:r>
        <w:rPr>
          <w:rFonts w:hint="eastAsia"/>
        </w:rPr>
        <w:t>支持根据状态（全部、正常、已结束、管理员关闭）、活动名称搜索满即送活动。</w:t>
      </w:r>
    </w:p>
    <w:p w:rsidR="006B7402" w:rsidRDefault="006B7402" w:rsidP="008B4BF2">
      <w:pPr>
        <w:pStyle w:val="af8"/>
        <w:numPr>
          <w:ilvl w:val="0"/>
          <w:numId w:val="174"/>
        </w:numPr>
        <w:spacing w:line="240" w:lineRule="auto"/>
        <w:ind w:leftChars="0" w:right="240" w:firstLineChars="0"/>
      </w:pPr>
      <w:r>
        <w:rPr>
          <w:rFonts w:hint="eastAsia"/>
        </w:rPr>
        <w:t>满即送活动包括店铺所有商品，活动时间不能和已有活动重叠</w:t>
      </w:r>
    </w:p>
    <w:p w:rsidR="006B7402" w:rsidRDefault="006B7402" w:rsidP="008B4BF2">
      <w:pPr>
        <w:pStyle w:val="af8"/>
        <w:numPr>
          <w:ilvl w:val="0"/>
          <w:numId w:val="174"/>
        </w:numPr>
        <w:spacing w:line="240" w:lineRule="auto"/>
        <w:ind w:leftChars="0" w:right="240" w:firstLineChars="0"/>
      </w:pPr>
      <w:r>
        <w:rPr>
          <w:rFonts w:hint="eastAsia"/>
        </w:rPr>
        <w:t>每个满即送活动最多可以设置</w:t>
      </w:r>
      <w:r>
        <w:rPr>
          <w:rFonts w:hint="eastAsia"/>
        </w:rPr>
        <w:t>3</w:t>
      </w:r>
      <w:r>
        <w:rPr>
          <w:rFonts w:hint="eastAsia"/>
        </w:rPr>
        <w:t>个价格级别，点击新增级别按钮可以增加新的级别，价格级别应该由低到高</w:t>
      </w:r>
    </w:p>
    <w:p w:rsidR="006B7402" w:rsidRPr="008E5E61" w:rsidRDefault="006B7402" w:rsidP="008B4BF2">
      <w:pPr>
        <w:pStyle w:val="af8"/>
        <w:numPr>
          <w:ilvl w:val="0"/>
          <w:numId w:val="174"/>
        </w:numPr>
        <w:spacing w:line="240" w:lineRule="auto"/>
        <w:ind w:leftChars="0" w:right="240" w:firstLineChars="0"/>
      </w:pPr>
      <w:r>
        <w:rPr>
          <w:rFonts w:hint="eastAsia"/>
        </w:rPr>
        <w:t>每个级别可以有减现金、送礼品</w:t>
      </w:r>
      <w:r>
        <w:rPr>
          <w:rFonts w:hint="eastAsia"/>
        </w:rPr>
        <w:t>2</w:t>
      </w:r>
      <w:r>
        <w:rPr>
          <w:rFonts w:hint="eastAsia"/>
        </w:rPr>
        <w:t>种促销方式，至少需要选择一种</w:t>
      </w:r>
    </w:p>
    <w:p w:rsidR="006B7402" w:rsidRDefault="006B7402" w:rsidP="006B7402">
      <w:pPr>
        <w:pStyle w:val="5"/>
        <w:ind w:left="142" w:right="240"/>
      </w:pPr>
      <w:r>
        <w:rPr>
          <w:rFonts w:hint="eastAsia"/>
        </w:rPr>
        <w:t>页面要素</w:t>
      </w:r>
    </w:p>
    <w:p w:rsidR="006B7402" w:rsidRDefault="006B7402" w:rsidP="008B4BF2">
      <w:pPr>
        <w:pStyle w:val="af8"/>
        <w:numPr>
          <w:ilvl w:val="0"/>
          <w:numId w:val="175"/>
        </w:numPr>
        <w:spacing w:line="240" w:lineRule="auto"/>
        <w:ind w:leftChars="0" w:right="240" w:firstLineChars="0"/>
      </w:pPr>
      <w:r>
        <w:rPr>
          <w:rFonts w:hint="eastAsia"/>
        </w:rPr>
        <w:lastRenderedPageBreak/>
        <w:t>新增活动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活动名称不要超过</w:t>
            </w:r>
            <w:r>
              <w:rPr>
                <w:rFonts w:ascii="Times New Roman" w:hAnsi="Times New Roman" w:hint="eastAsia"/>
                <w:sz w:val="21"/>
                <w:szCs w:val="21"/>
              </w:rPr>
              <w:t>25</w:t>
            </w:r>
            <w:r>
              <w:rPr>
                <w:rFonts w:ascii="Times New Roman" w:hAnsi="Times New Roman" w:hint="eastAsia"/>
                <w:sz w:val="21"/>
                <w:szCs w:val="21"/>
              </w:rPr>
              <w:t>字符。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开始时间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时间控件</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当前日期</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开始时间不能为空且早于当前时间。</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开始时间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时间控件</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当前日期</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开始时间不能为空且早于当前时间。</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满级送规则</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添加规则</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sidRPr="008E5E61">
              <w:rPr>
                <w:rFonts w:ascii="Times New Roman" w:hAnsi="Times New Roman"/>
                <w:sz w:val="21"/>
                <w:szCs w:val="21"/>
              </w:rPr>
              <w:t>设置当单笔订单满足金额时（必填选项），减免金额（选填）或赠送的礼品（选填）；留空为不做减免金额或赠送礼品处理。</w:t>
            </w:r>
            <w:r w:rsidRPr="008E5E61">
              <w:rPr>
                <w:rFonts w:ascii="Times New Roman" w:hAnsi="Times New Roman"/>
                <w:sz w:val="21"/>
                <w:szCs w:val="21"/>
              </w:rPr>
              <w:br/>
            </w:r>
            <w:r w:rsidRPr="008E5E61">
              <w:rPr>
                <w:rFonts w:ascii="Times New Roman" w:hAnsi="Times New Roman"/>
                <w:sz w:val="21"/>
                <w:szCs w:val="21"/>
              </w:rPr>
              <w:t>系统最多支持设置三组等级规则。</w:t>
            </w:r>
            <w:r>
              <w:rPr>
                <w:rFonts w:ascii="Times New Roman" w:hAnsi="Times New Roman" w:hint="eastAsia"/>
                <w:sz w:val="21"/>
                <w:szCs w:val="21"/>
              </w:rPr>
              <w:t>设置好规则后返显且可以删除。</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备注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sidRPr="008E5E61">
              <w:rPr>
                <w:rFonts w:ascii="Times New Roman" w:hAnsi="Times New Roman"/>
                <w:sz w:val="21"/>
                <w:szCs w:val="21"/>
              </w:rPr>
              <w:t>活动备注最多为</w:t>
            </w:r>
            <w:r w:rsidRPr="008E5E61">
              <w:rPr>
                <w:rFonts w:ascii="Times New Roman" w:hAnsi="Times New Roman"/>
                <w:sz w:val="21"/>
                <w:szCs w:val="21"/>
              </w:rPr>
              <w:t>100</w:t>
            </w:r>
            <w:r w:rsidRPr="008E5E61">
              <w:rPr>
                <w:rFonts w:ascii="Times New Roman" w:hAnsi="Times New Roman"/>
                <w:sz w:val="21"/>
                <w:szCs w:val="21"/>
              </w:rPr>
              <w:t>个字符</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8E5E61" w:rsidRDefault="006B7402" w:rsidP="0061150B">
            <w:pPr>
              <w:pStyle w:val="a7"/>
              <w:ind w:right="240"/>
              <w:rPr>
                <w:rFonts w:ascii="Times New Roman" w:hAnsi="Times New Roman"/>
                <w:sz w:val="21"/>
                <w:szCs w:val="21"/>
              </w:rPr>
            </w:pPr>
          </w:p>
        </w:tc>
      </w:tr>
    </w:tbl>
    <w:p w:rsidR="006B7402" w:rsidRDefault="006B7402" w:rsidP="006B7402">
      <w:pPr>
        <w:ind w:right="240"/>
      </w:pPr>
    </w:p>
    <w:p w:rsidR="006B7402" w:rsidRDefault="006B7402" w:rsidP="006B7402">
      <w:pPr>
        <w:pStyle w:val="4"/>
        <w:ind w:right="240"/>
      </w:pPr>
      <w:r>
        <w:rPr>
          <w:rFonts w:hint="eastAsia"/>
        </w:rPr>
        <w:t>一元夺宝</w:t>
      </w:r>
    </w:p>
    <w:p w:rsidR="006B7402" w:rsidRDefault="006B7402" w:rsidP="006B7402">
      <w:pPr>
        <w:pStyle w:val="5"/>
        <w:ind w:left="142"/>
      </w:pPr>
      <w:r>
        <w:rPr>
          <w:rFonts w:hint="eastAsia"/>
        </w:rPr>
        <w:t>夺宝列表</w:t>
      </w:r>
    </w:p>
    <w:p w:rsidR="006B7402" w:rsidRDefault="006B7402" w:rsidP="006B7402">
      <w:pPr>
        <w:pStyle w:val="6"/>
      </w:pPr>
      <w:r>
        <w:rPr>
          <w:rFonts w:hint="eastAsia"/>
        </w:rPr>
        <w:t>功能描述</w:t>
      </w:r>
    </w:p>
    <w:p w:rsidR="006B7402" w:rsidRPr="00F32275" w:rsidRDefault="006B7402" w:rsidP="006B7402">
      <w:r>
        <w:rPr>
          <w:rFonts w:hint="eastAsia"/>
        </w:rPr>
        <w:t>展示商家发布的一元夺宝活动列表。</w:t>
      </w:r>
    </w:p>
    <w:p w:rsidR="006B7402" w:rsidRDefault="006B7402" w:rsidP="006B7402">
      <w:pPr>
        <w:pStyle w:val="6"/>
      </w:pPr>
      <w:r>
        <w:rPr>
          <w:rFonts w:hint="eastAsia"/>
        </w:rPr>
        <w:t>业务流程</w:t>
      </w:r>
    </w:p>
    <w:p w:rsidR="006B7402" w:rsidRDefault="006B7402" w:rsidP="008B4BF2">
      <w:pPr>
        <w:pStyle w:val="af8"/>
        <w:numPr>
          <w:ilvl w:val="0"/>
          <w:numId w:val="176"/>
        </w:numPr>
        <w:ind w:leftChars="0" w:right="240" w:firstLineChars="0"/>
      </w:pPr>
      <w:r>
        <w:rPr>
          <w:rFonts w:hint="eastAsia"/>
        </w:rPr>
        <w:t>登录商家后台；</w:t>
      </w:r>
    </w:p>
    <w:p w:rsidR="006B7402" w:rsidRDefault="006B7402" w:rsidP="008B4BF2">
      <w:pPr>
        <w:pStyle w:val="af8"/>
        <w:numPr>
          <w:ilvl w:val="0"/>
          <w:numId w:val="176"/>
        </w:numPr>
        <w:ind w:leftChars="0" w:right="240" w:firstLineChars="0"/>
      </w:pPr>
      <w:r>
        <w:rPr>
          <w:rFonts w:hint="eastAsia"/>
        </w:rPr>
        <w:t>进入“促销”模块；</w:t>
      </w:r>
    </w:p>
    <w:p w:rsidR="006B7402" w:rsidRPr="00D32A4E" w:rsidRDefault="006B7402" w:rsidP="008B4BF2">
      <w:pPr>
        <w:pStyle w:val="af8"/>
        <w:numPr>
          <w:ilvl w:val="0"/>
          <w:numId w:val="176"/>
        </w:numPr>
        <w:ind w:leftChars="0" w:right="240" w:firstLineChars="0"/>
      </w:pPr>
      <w:r>
        <w:rPr>
          <w:rFonts w:hint="eastAsia"/>
        </w:rPr>
        <w:t>选择“一元夺宝”。</w:t>
      </w:r>
    </w:p>
    <w:p w:rsidR="006B7402" w:rsidRDefault="006B7402" w:rsidP="006B7402">
      <w:pPr>
        <w:pStyle w:val="6"/>
      </w:pPr>
      <w:r>
        <w:rPr>
          <w:rFonts w:hint="eastAsia"/>
        </w:rPr>
        <w:t>业务规则</w:t>
      </w:r>
    </w:p>
    <w:p w:rsidR="006B7402" w:rsidRDefault="006B7402" w:rsidP="006B7402">
      <w:r>
        <w:rPr>
          <w:rFonts w:hint="eastAsia"/>
        </w:rPr>
        <w:t>支持根据活动状态（全部、审核中、正常、已结束、审核失败）、夺宝名称</w:t>
      </w:r>
      <w:r>
        <w:rPr>
          <w:rFonts w:hint="eastAsia"/>
        </w:rPr>
        <w:lastRenderedPageBreak/>
        <w:t>搜索活动。</w:t>
      </w:r>
    </w:p>
    <w:p w:rsidR="006B7402" w:rsidRPr="00EF4746" w:rsidRDefault="006B7402" w:rsidP="006B7402"/>
    <w:p w:rsidR="006B7402" w:rsidRDefault="006B7402" w:rsidP="006B7402">
      <w:pPr>
        <w:pStyle w:val="6"/>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Pr="009B5596"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创建时间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浏览数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已购买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Pr="00D32A4E" w:rsidRDefault="006B7402" w:rsidP="006B7402"/>
    <w:p w:rsidR="006B7402" w:rsidRDefault="006B7402" w:rsidP="006B7402">
      <w:pPr>
        <w:pStyle w:val="5"/>
        <w:ind w:left="142"/>
      </w:pPr>
      <w:r>
        <w:rPr>
          <w:rFonts w:hint="eastAsia"/>
        </w:rPr>
        <w:t>新增一元夺宝</w:t>
      </w:r>
    </w:p>
    <w:p w:rsidR="006B7402" w:rsidRDefault="006B7402" w:rsidP="006B7402">
      <w:pPr>
        <w:pStyle w:val="6"/>
      </w:pPr>
      <w:r>
        <w:rPr>
          <w:rFonts w:hint="eastAsia"/>
        </w:rPr>
        <w:t>功能描述</w:t>
      </w:r>
    </w:p>
    <w:p w:rsidR="006B7402" w:rsidRPr="00173DEF" w:rsidRDefault="006B7402" w:rsidP="006B7402">
      <w:r>
        <w:rPr>
          <w:rFonts w:hint="eastAsia"/>
        </w:rPr>
        <w:t>商家可以发布一元夺宝活动。</w:t>
      </w:r>
    </w:p>
    <w:p w:rsidR="006B7402" w:rsidRDefault="006B7402" w:rsidP="006B7402">
      <w:pPr>
        <w:pStyle w:val="6"/>
      </w:pPr>
      <w:r>
        <w:rPr>
          <w:rFonts w:hint="eastAsia"/>
        </w:rPr>
        <w:t>业务流程</w:t>
      </w:r>
    </w:p>
    <w:p w:rsidR="006B7402" w:rsidRDefault="006B7402" w:rsidP="008B4BF2">
      <w:pPr>
        <w:pStyle w:val="af8"/>
        <w:numPr>
          <w:ilvl w:val="0"/>
          <w:numId w:val="177"/>
        </w:numPr>
        <w:ind w:leftChars="0" w:right="240" w:firstLineChars="0"/>
      </w:pPr>
      <w:r>
        <w:rPr>
          <w:rFonts w:hint="eastAsia"/>
        </w:rPr>
        <w:t>登录商家后台；</w:t>
      </w:r>
    </w:p>
    <w:p w:rsidR="006B7402" w:rsidRDefault="006B7402" w:rsidP="008B4BF2">
      <w:pPr>
        <w:pStyle w:val="af8"/>
        <w:numPr>
          <w:ilvl w:val="0"/>
          <w:numId w:val="177"/>
        </w:numPr>
        <w:ind w:leftChars="0" w:right="240" w:firstLineChars="0"/>
      </w:pPr>
      <w:r>
        <w:rPr>
          <w:rFonts w:hint="eastAsia"/>
        </w:rPr>
        <w:t>进入“促销”模块；</w:t>
      </w:r>
    </w:p>
    <w:p w:rsidR="006B7402" w:rsidRDefault="006B7402" w:rsidP="008B4BF2">
      <w:pPr>
        <w:pStyle w:val="af8"/>
        <w:numPr>
          <w:ilvl w:val="0"/>
          <w:numId w:val="177"/>
        </w:numPr>
        <w:ind w:leftChars="0" w:right="240" w:firstLineChars="0"/>
      </w:pPr>
      <w:r>
        <w:rPr>
          <w:rFonts w:hint="eastAsia"/>
        </w:rPr>
        <w:t>选择“一元夺宝”；</w:t>
      </w:r>
    </w:p>
    <w:p w:rsidR="006B7402" w:rsidRPr="005768C6" w:rsidRDefault="006B7402" w:rsidP="008B4BF2">
      <w:pPr>
        <w:pStyle w:val="af8"/>
        <w:numPr>
          <w:ilvl w:val="0"/>
          <w:numId w:val="177"/>
        </w:numPr>
        <w:ind w:leftChars="0" w:right="240" w:firstLineChars="0"/>
      </w:pPr>
      <w:r>
        <w:rPr>
          <w:rFonts w:hint="eastAsia"/>
        </w:rPr>
        <w:t>点击“新增一元夺宝”。</w:t>
      </w:r>
    </w:p>
    <w:p w:rsidR="006B7402" w:rsidRDefault="006B7402" w:rsidP="006B7402">
      <w:pPr>
        <w:pStyle w:val="6"/>
      </w:pPr>
      <w:r>
        <w:rPr>
          <w:rFonts w:hint="eastAsia"/>
        </w:rPr>
        <w:t>业务规则</w:t>
      </w:r>
    </w:p>
    <w:p w:rsidR="006B7402" w:rsidRDefault="006B7402" w:rsidP="008B4BF2">
      <w:pPr>
        <w:pStyle w:val="af8"/>
        <w:numPr>
          <w:ilvl w:val="0"/>
          <w:numId w:val="178"/>
        </w:numPr>
        <w:ind w:leftChars="0" w:right="240" w:firstLineChars="0"/>
      </w:pPr>
      <w:r>
        <w:rPr>
          <w:rFonts w:hint="eastAsia"/>
        </w:rPr>
        <w:t>支持通过搜索方式添加店铺商品；</w:t>
      </w:r>
    </w:p>
    <w:p w:rsidR="006B7402" w:rsidRPr="00DB0730" w:rsidRDefault="006B7402" w:rsidP="008B4BF2">
      <w:pPr>
        <w:pStyle w:val="af8"/>
        <w:numPr>
          <w:ilvl w:val="0"/>
          <w:numId w:val="178"/>
        </w:numPr>
        <w:ind w:leftChars="0" w:right="240" w:firstLineChars="0"/>
      </w:pPr>
      <w:r>
        <w:rPr>
          <w:rFonts w:hint="eastAsia"/>
        </w:rPr>
        <w:t>支持输入项校验。</w:t>
      </w:r>
    </w:p>
    <w:p w:rsidR="006B7402" w:rsidRDefault="006B7402" w:rsidP="006B7402">
      <w:pPr>
        <w:pStyle w:val="6"/>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Pr="009B5596" w:rsidRDefault="006B7402" w:rsidP="0061150B">
            <w:pPr>
              <w:spacing w:line="240" w:lineRule="auto"/>
              <w:ind w:right="240" w:firstLine="0"/>
              <w:rPr>
                <w:sz w:val="21"/>
                <w:szCs w:val="21"/>
              </w:rPr>
            </w:pPr>
            <w:r>
              <w:rPr>
                <w:rFonts w:hint="eastAsia"/>
                <w:sz w:val="21"/>
                <w:szCs w:val="21"/>
              </w:rPr>
              <w:lastRenderedPageBreak/>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夺宝标题最多可输入</w:t>
            </w:r>
            <w:r>
              <w:rPr>
                <w:rFonts w:ascii="Times New Roman" w:hAnsi="Times New Roman" w:hint="eastAsia"/>
                <w:sz w:val="21"/>
                <w:szCs w:val="21"/>
              </w:rPr>
              <w:t>30</w:t>
            </w:r>
            <w:r>
              <w:rPr>
                <w:rFonts w:ascii="Times New Roman" w:hAnsi="Times New Roman" w:hint="eastAsia"/>
                <w:sz w:val="21"/>
                <w:szCs w:val="21"/>
              </w:rPr>
              <w:t>个字符。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副标题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同上。</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点击“选择商品”可以搜索店铺内商品，选择夺宝商品。商品信息包括商品图片、商品名称、商品价格。</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总需人次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输入一元夺宝的总需人次。建议输入商品价格取整。</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夺宝推荐位图片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点击“图片上传”挑选本地图片上传。提示语：</w:t>
            </w:r>
            <w:r>
              <w:rPr>
                <w:rFonts w:ascii="Times New Roman" w:hAnsi="Times New Roman"/>
                <w:sz w:val="21"/>
                <w:szCs w:val="21"/>
              </w:rPr>
              <w:t>用于</w:t>
            </w:r>
            <w:r>
              <w:rPr>
                <w:rFonts w:ascii="Times New Roman" w:hAnsi="Times New Roman" w:hint="eastAsia"/>
                <w:sz w:val="21"/>
                <w:szCs w:val="21"/>
              </w:rPr>
              <w:t>夺宝</w:t>
            </w:r>
            <w:r w:rsidRPr="00C64A95">
              <w:rPr>
                <w:rFonts w:ascii="Times New Roman" w:hAnsi="Times New Roman"/>
                <w:sz w:val="21"/>
                <w:szCs w:val="21"/>
              </w:rPr>
              <w:t>活动页面的图片</w:t>
            </w:r>
            <w:r w:rsidRPr="00C64A95">
              <w:rPr>
                <w:rFonts w:ascii="Times New Roman" w:hAnsi="Times New Roman"/>
                <w:sz w:val="21"/>
                <w:szCs w:val="21"/>
              </w:rPr>
              <w:t>,</w:t>
            </w:r>
            <w:r w:rsidRPr="00C64A95">
              <w:rPr>
                <w:rFonts w:ascii="Times New Roman" w:hAnsi="Times New Roman"/>
                <w:sz w:val="21"/>
                <w:szCs w:val="21"/>
              </w:rPr>
              <w:t>请使用宽度</w:t>
            </w:r>
            <w:r>
              <w:rPr>
                <w:rFonts w:ascii="Times New Roman" w:hAnsi="Times New Roman" w:hint="eastAsia"/>
                <w:sz w:val="21"/>
                <w:szCs w:val="21"/>
              </w:rPr>
              <w:t>x</w:t>
            </w:r>
            <w:r w:rsidRPr="00C64A95">
              <w:rPr>
                <w:rFonts w:ascii="Times New Roman" w:hAnsi="Times New Roman"/>
                <w:sz w:val="21"/>
                <w:szCs w:val="21"/>
              </w:rPr>
              <w:t>像素、高度</w:t>
            </w:r>
            <w:r>
              <w:rPr>
                <w:rFonts w:ascii="Times New Roman" w:hAnsi="Times New Roman" w:hint="eastAsia"/>
                <w:sz w:val="21"/>
                <w:szCs w:val="21"/>
              </w:rPr>
              <w:t>y</w:t>
            </w:r>
            <w:r w:rsidRPr="00C64A95">
              <w:rPr>
                <w:rFonts w:ascii="Times New Roman" w:hAnsi="Times New Roman"/>
                <w:sz w:val="21"/>
                <w:szCs w:val="21"/>
              </w:rPr>
              <w:t>像素、大小</w:t>
            </w:r>
            <w:r w:rsidRPr="00C64A95">
              <w:rPr>
                <w:rFonts w:ascii="Times New Roman" w:hAnsi="Times New Roman"/>
                <w:sz w:val="21"/>
                <w:szCs w:val="21"/>
              </w:rPr>
              <w:t>1M</w:t>
            </w:r>
            <w:r w:rsidRPr="00C64A95">
              <w:rPr>
                <w:rFonts w:ascii="Times New Roman" w:hAnsi="Times New Roman"/>
                <w:sz w:val="21"/>
                <w:szCs w:val="21"/>
              </w:rPr>
              <w:t>内的图片，支持</w:t>
            </w:r>
            <w:r w:rsidRPr="00C64A95">
              <w:rPr>
                <w:rFonts w:ascii="Times New Roman" w:hAnsi="Times New Roman"/>
                <w:sz w:val="21"/>
                <w:szCs w:val="21"/>
              </w:rPr>
              <w:t>jpg</w:t>
            </w:r>
            <w:r w:rsidRPr="00C64A95">
              <w:rPr>
                <w:rFonts w:ascii="Times New Roman" w:hAnsi="Times New Roman"/>
                <w:sz w:val="21"/>
                <w:szCs w:val="21"/>
              </w:rPr>
              <w:t>、</w:t>
            </w:r>
            <w:r w:rsidRPr="00C64A95">
              <w:rPr>
                <w:rFonts w:ascii="Times New Roman" w:hAnsi="Times New Roman"/>
                <w:sz w:val="21"/>
                <w:szCs w:val="21"/>
              </w:rPr>
              <w:t>jpeg</w:t>
            </w:r>
            <w:r w:rsidRPr="00C64A95">
              <w:rPr>
                <w:rFonts w:ascii="Times New Roman" w:hAnsi="Times New Roman"/>
                <w:sz w:val="21"/>
                <w:szCs w:val="21"/>
              </w:rPr>
              <w:t>、</w:t>
            </w:r>
            <w:r w:rsidRPr="00C64A95">
              <w:rPr>
                <w:rFonts w:ascii="Times New Roman" w:hAnsi="Times New Roman"/>
                <w:sz w:val="21"/>
                <w:szCs w:val="21"/>
              </w:rPr>
              <w:t>gif</w:t>
            </w:r>
            <w:r w:rsidRPr="00C64A95">
              <w:rPr>
                <w:rFonts w:ascii="Times New Roman" w:hAnsi="Times New Roman"/>
                <w:sz w:val="21"/>
                <w:szCs w:val="21"/>
              </w:rPr>
              <w:t>、</w:t>
            </w:r>
            <w:r w:rsidRPr="00C64A95">
              <w:rPr>
                <w:rFonts w:ascii="Times New Roman" w:hAnsi="Times New Roman"/>
                <w:sz w:val="21"/>
                <w:szCs w:val="21"/>
              </w:rPr>
              <w:t>png</w:t>
            </w:r>
            <w:r w:rsidRPr="00C64A95">
              <w:rPr>
                <w:rFonts w:ascii="Times New Roman" w:hAnsi="Times New Roman"/>
                <w:sz w:val="21"/>
                <w:szCs w:val="21"/>
              </w:rPr>
              <w:t>格式上传。</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夺宝类别</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选择所属类别。</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本夺宝介绍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支持</w:t>
            </w:r>
            <w:r>
              <w:rPr>
                <w:rFonts w:ascii="Times New Roman" w:hAnsi="Times New Roman" w:hint="eastAsia"/>
                <w:sz w:val="21"/>
                <w:szCs w:val="21"/>
              </w:rPr>
              <w:t>WORD</w:t>
            </w:r>
            <w:r>
              <w:rPr>
                <w:rFonts w:ascii="Times New Roman" w:hAnsi="Times New Roman" w:hint="eastAsia"/>
                <w:sz w:val="21"/>
                <w:szCs w:val="21"/>
              </w:rPr>
              <w:t>编辑器。可以插入相册图片。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点击“提交”，校验通过后弹窗显示操作成功，返回列表页。</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Pr="00A52A49" w:rsidRDefault="006B7402" w:rsidP="006B7402"/>
    <w:p w:rsidR="006B7402" w:rsidRPr="00385517" w:rsidRDefault="006B7402" w:rsidP="006B7402">
      <w:pPr>
        <w:pStyle w:val="3"/>
        <w:ind w:right="240"/>
      </w:pPr>
      <w:bookmarkStart w:id="103" w:name="_Toc446774423"/>
      <w:r w:rsidRPr="00385517">
        <w:rPr>
          <w:rFonts w:hint="eastAsia"/>
        </w:rPr>
        <w:t>店铺</w:t>
      </w:r>
      <w:bookmarkEnd w:id="103"/>
    </w:p>
    <w:p w:rsidR="006B7402" w:rsidRPr="00385517" w:rsidRDefault="006B7402" w:rsidP="006B7402">
      <w:pPr>
        <w:pStyle w:val="4"/>
        <w:ind w:right="240"/>
      </w:pPr>
      <w:r w:rsidRPr="00385517">
        <w:rPr>
          <w:rFonts w:hint="eastAsia"/>
        </w:rPr>
        <w:t>店铺设置</w:t>
      </w:r>
    </w:p>
    <w:p w:rsidR="006B7402" w:rsidRPr="001E5160" w:rsidRDefault="006B7402" w:rsidP="006B7402">
      <w:pPr>
        <w:pStyle w:val="5"/>
        <w:ind w:left="142"/>
      </w:pPr>
      <w:r>
        <w:rPr>
          <w:rFonts w:hint="eastAsia"/>
        </w:rPr>
        <w:t>基本信息</w:t>
      </w:r>
    </w:p>
    <w:p w:rsidR="006B7402" w:rsidRDefault="006B7402" w:rsidP="006B7402">
      <w:pPr>
        <w:pStyle w:val="6"/>
      </w:pPr>
      <w:bookmarkStart w:id="104" w:name="OLE_LINK1"/>
      <w:r>
        <w:rPr>
          <w:rFonts w:hint="eastAsia"/>
        </w:rPr>
        <w:t>功能描述</w:t>
      </w:r>
    </w:p>
    <w:p w:rsidR="006B7402" w:rsidRPr="005219C7" w:rsidRDefault="006B7402" w:rsidP="006B7402">
      <w:pPr>
        <w:ind w:right="240"/>
      </w:pPr>
      <w:r>
        <w:rPr>
          <w:rFonts w:hint="eastAsia"/>
        </w:rPr>
        <w:t>商家设置店铺的基本信息。</w:t>
      </w:r>
    </w:p>
    <w:p w:rsidR="006B7402" w:rsidRDefault="006B7402" w:rsidP="006B7402">
      <w:pPr>
        <w:pStyle w:val="6"/>
      </w:pPr>
      <w:r>
        <w:rPr>
          <w:rFonts w:hint="eastAsia"/>
        </w:rPr>
        <w:t>业务流程</w:t>
      </w:r>
    </w:p>
    <w:p w:rsidR="006B7402" w:rsidRPr="001E5160" w:rsidRDefault="006B7402" w:rsidP="006B7402">
      <w:r>
        <w:rPr>
          <w:rFonts w:hint="eastAsia"/>
        </w:rPr>
        <w:t>无。</w:t>
      </w:r>
    </w:p>
    <w:p w:rsidR="006B7402" w:rsidRDefault="006B7402" w:rsidP="006B7402">
      <w:pPr>
        <w:pStyle w:val="6"/>
      </w:pPr>
      <w:r>
        <w:rPr>
          <w:rFonts w:hint="eastAsia"/>
        </w:rPr>
        <w:t>业务规则</w:t>
      </w:r>
    </w:p>
    <w:p w:rsidR="006B7402" w:rsidRDefault="006B7402" w:rsidP="008B4BF2">
      <w:pPr>
        <w:pStyle w:val="af8"/>
        <w:numPr>
          <w:ilvl w:val="0"/>
          <w:numId w:val="179"/>
        </w:numPr>
        <w:spacing w:line="240" w:lineRule="auto"/>
        <w:ind w:leftChars="0" w:right="240" w:firstLineChars="0"/>
      </w:pPr>
      <w:r>
        <w:rPr>
          <w:rFonts w:hint="eastAsia"/>
        </w:rPr>
        <w:lastRenderedPageBreak/>
        <w:t>支持二级域名设置；</w:t>
      </w:r>
    </w:p>
    <w:p w:rsidR="006B7402" w:rsidRPr="001E5160" w:rsidRDefault="006B7402" w:rsidP="008B4BF2">
      <w:pPr>
        <w:pStyle w:val="af8"/>
        <w:numPr>
          <w:ilvl w:val="0"/>
          <w:numId w:val="179"/>
        </w:numPr>
        <w:spacing w:line="240" w:lineRule="auto"/>
        <w:ind w:leftChars="0" w:right="240" w:firstLineChars="0"/>
      </w:pPr>
      <w:r>
        <w:rPr>
          <w:rFonts w:hint="eastAsia"/>
        </w:rPr>
        <w:t>支持搜索引擎优化。</w:t>
      </w:r>
    </w:p>
    <w:p w:rsidR="006B7402" w:rsidRDefault="006B7402" w:rsidP="006B7402">
      <w:pPr>
        <w:pStyle w:val="6"/>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店铺等级</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调用后台系统设置。</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主营商品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sidRPr="00B2131E">
              <w:rPr>
                <w:rFonts w:ascii="Times New Roman" w:hAnsi="Times New Roman"/>
                <w:sz w:val="21"/>
                <w:szCs w:val="21"/>
              </w:rPr>
              <w:t>关键字最多可输入</w:t>
            </w:r>
            <w:r w:rsidRPr="00B2131E">
              <w:rPr>
                <w:rFonts w:ascii="Times New Roman" w:hAnsi="Times New Roman"/>
                <w:sz w:val="21"/>
                <w:szCs w:val="21"/>
              </w:rPr>
              <w:t>50</w:t>
            </w:r>
            <w:r w:rsidRPr="00B2131E">
              <w:rPr>
                <w:rFonts w:ascii="Times New Roman" w:hAnsi="Times New Roman"/>
                <w:sz w:val="21"/>
                <w:szCs w:val="21"/>
              </w:rPr>
              <w:t>字，请用</w:t>
            </w:r>
            <w:r w:rsidRPr="00B2131E">
              <w:rPr>
                <w:rFonts w:ascii="Times New Roman" w:hAnsi="Times New Roman"/>
                <w:sz w:val="21"/>
                <w:szCs w:val="21"/>
              </w:rPr>
              <w:t>","</w:t>
            </w:r>
            <w:r w:rsidRPr="00B2131E">
              <w:rPr>
                <w:rFonts w:ascii="Times New Roman" w:hAnsi="Times New Roman"/>
                <w:sz w:val="21"/>
                <w:szCs w:val="21"/>
              </w:rPr>
              <w:t>进行分隔，例如</w:t>
            </w:r>
            <w:r w:rsidRPr="00B2131E">
              <w:rPr>
                <w:rFonts w:ascii="Times New Roman" w:hAnsi="Times New Roman"/>
                <w:sz w:val="21"/>
                <w:szCs w:val="21"/>
              </w:rPr>
              <w:t>”</w:t>
            </w:r>
            <w:r w:rsidRPr="00B2131E">
              <w:rPr>
                <w:rFonts w:ascii="Times New Roman" w:hAnsi="Times New Roman"/>
                <w:sz w:val="21"/>
                <w:szCs w:val="21"/>
              </w:rPr>
              <w:t>男装</w:t>
            </w:r>
            <w:r w:rsidRPr="00B2131E">
              <w:rPr>
                <w:rFonts w:ascii="Times New Roman" w:hAnsi="Times New Roman"/>
                <w:sz w:val="21"/>
                <w:szCs w:val="21"/>
              </w:rPr>
              <w:t>,</w:t>
            </w:r>
            <w:r w:rsidRPr="00B2131E">
              <w:rPr>
                <w:rFonts w:ascii="Times New Roman" w:hAnsi="Times New Roman"/>
                <w:sz w:val="21"/>
                <w:szCs w:val="21"/>
              </w:rPr>
              <w:t>女装</w:t>
            </w:r>
            <w:r w:rsidRPr="00B2131E">
              <w:rPr>
                <w:rFonts w:ascii="Times New Roman" w:hAnsi="Times New Roman"/>
                <w:sz w:val="21"/>
                <w:szCs w:val="21"/>
              </w:rPr>
              <w:t>,</w:t>
            </w:r>
            <w:r w:rsidRPr="00B2131E">
              <w:rPr>
                <w:rFonts w:ascii="Times New Roman" w:hAnsi="Times New Roman"/>
                <w:sz w:val="21"/>
                <w:szCs w:val="21"/>
              </w:rPr>
              <w:t>童装</w:t>
            </w:r>
            <w:r w:rsidRPr="00B2131E">
              <w:rPr>
                <w:rFonts w:ascii="Times New Roman" w:hAnsi="Times New Roman"/>
                <w:sz w:val="21"/>
                <w:szCs w:val="21"/>
              </w:rPr>
              <w:t>”</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w:t>
            </w:r>
            <w:r>
              <w:rPr>
                <w:rFonts w:ascii="Times New Roman" w:hAnsi="Times New Roman" w:hint="eastAsia"/>
                <w:sz w:val="21"/>
                <w:szCs w:val="21"/>
              </w:rPr>
              <w:t>LOGO</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图片上传</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jc w:val="left"/>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sidRPr="00B2131E">
              <w:rPr>
                <w:rFonts w:ascii="Times New Roman" w:hAnsi="Times New Roman"/>
                <w:sz w:val="21"/>
                <w:szCs w:val="21"/>
              </w:rPr>
              <w:t>铺页</w:t>
            </w:r>
            <w:r w:rsidRPr="00B2131E">
              <w:rPr>
                <w:rFonts w:ascii="Times New Roman" w:hAnsi="Times New Roman"/>
                <w:sz w:val="21"/>
                <w:szCs w:val="21"/>
              </w:rPr>
              <w:t>logo</w:t>
            </w:r>
            <w:r w:rsidRPr="00B2131E">
              <w:rPr>
                <w:rFonts w:ascii="Times New Roman" w:hAnsi="Times New Roman"/>
                <w:sz w:val="21"/>
                <w:szCs w:val="21"/>
              </w:rPr>
              <w:t>；建议使用宽</w:t>
            </w:r>
            <w:r w:rsidRPr="00B2131E">
              <w:rPr>
                <w:rFonts w:ascii="Times New Roman" w:hAnsi="Times New Roman"/>
                <w:sz w:val="21"/>
                <w:szCs w:val="21"/>
              </w:rPr>
              <w:t>200</w:t>
            </w:r>
            <w:r w:rsidRPr="00B2131E">
              <w:rPr>
                <w:rFonts w:ascii="Times New Roman" w:hAnsi="Times New Roman"/>
                <w:sz w:val="21"/>
                <w:szCs w:val="21"/>
              </w:rPr>
              <w:t>像素</w:t>
            </w:r>
            <w:r w:rsidRPr="00B2131E">
              <w:rPr>
                <w:rFonts w:ascii="Times New Roman" w:hAnsi="Times New Roman"/>
                <w:sz w:val="21"/>
                <w:szCs w:val="21"/>
              </w:rPr>
              <w:t>-</w:t>
            </w:r>
            <w:r w:rsidRPr="00B2131E">
              <w:rPr>
                <w:rFonts w:ascii="Times New Roman" w:hAnsi="Times New Roman"/>
                <w:sz w:val="21"/>
                <w:szCs w:val="21"/>
              </w:rPr>
              <w:t>高</w:t>
            </w:r>
            <w:r w:rsidRPr="00B2131E">
              <w:rPr>
                <w:rFonts w:ascii="Times New Roman" w:hAnsi="Times New Roman"/>
                <w:sz w:val="21"/>
                <w:szCs w:val="21"/>
              </w:rPr>
              <w:t>60</w:t>
            </w:r>
            <w:r w:rsidRPr="00B2131E">
              <w:rPr>
                <w:rFonts w:ascii="Times New Roman" w:hAnsi="Times New Roman"/>
                <w:sz w:val="21"/>
                <w:szCs w:val="21"/>
              </w:rPr>
              <w:t>像素内的</w:t>
            </w:r>
            <w:r w:rsidRPr="00B2131E">
              <w:rPr>
                <w:rFonts w:ascii="Times New Roman" w:hAnsi="Times New Roman"/>
                <w:sz w:val="21"/>
                <w:szCs w:val="21"/>
              </w:rPr>
              <w:t>GIF</w:t>
            </w:r>
            <w:r w:rsidRPr="00B2131E">
              <w:rPr>
                <w:rFonts w:ascii="Times New Roman" w:hAnsi="Times New Roman"/>
                <w:sz w:val="21"/>
                <w:szCs w:val="21"/>
              </w:rPr>
              <w:t>或</w:t>
            </w:r>
            <w:r w:rsidRPr="00B2131E">
              <w:rPr>
                <w:rFonts w:ascii="Times New Roman" w:hAnsi="Times New Roman"/>
                <w:sz w:val="21"/>
                <w:szCs w:val="21"/>
              </w:rPr>
              <w:t>PNG</w:t>
            </w:r>
            <w:r w:rsidRPr="00B2131E">
              <w:rPr>
                <w:rFonts w:ascii="Times New Roman" w:hAnsi="Times New Roman"/>
                <w:sz w:val="21"/>
                <w:szCs w:val="21"/>
              </w:rPr>
              <w:t>透明图片；点击下方</w:t>
            </w:r>
            <w:r w:rsidRPr="00B2131E">
              <w:rPr>
                <w:rFonts w:ascii="Times New Roman" w:hAnsi="Times New Roman"/>
                <w:sz w:val="21"/>
                <w:szCs w:val="21"/>
              </w:rPr>
              <w:t>"</w:t>
            </w:r>
            <w:r w:rsidRPr="00B2131E">
              <w:rPr>
                <w:rFonts w:ascii="Times New Roman" w:hAnsi="Times New Roman"/>
                <w:sz w:val="21"/>
                <w:szCs w:val="21"/>
              </w:rPr>
              <w:t>提交</w:t>
            </w:r>
            <w:r w:rsidRPr="00B2131E">
              <w:rPr>
                <w:rFonts w:ascii="Times New Roman" w:hAnsi="Times New Roman"/>
                <w:sz w:val="21"/>
                <w:szCs w:val="21"/>
              </w:rPr>
              <w:t>"</w:t>
            </w:r>
            <w:r w:rsidRPr="00B2131E">
              <w:rPr>
                <w:rFonts w:ascii="Times New Roman" w:hAnsi="Times New Roman"/>
                <w:sz w:val="21"/>
                <w:szCs w:val="21"/>
              </w:rPr>
              <w:t>按钮后生效。</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店铺招牌</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图片上传</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sidRPr="00B2131E">
              <w:rPr>
                <w:rFonts w:ascii="Times New Roman" w:hAnsi="Times New Roman"/>
                <w:sz w:val="21"/>
                <w:szCs w:val="21"/>
              </w:rPr>
              <w:t>店铺页</w:t>
            </w:r>
            <w:r w:rsidRPr="00B2131E">
              <w:rPr>
                <w:rFonts w:ascii="Times New Roman" w:hAnsi="Times New Roman"/>
                <w:sz w:val="21"/>
                <w:szCs w:val="21"/>
              </w:rPr>
              <w:t>banner</w:t>
            </w:r>
            <w:r w:rsidRPr="00B2131E">
              <w:rPr>
                <w:rFonts w:ascii="Times New Roman" w:hAnsi="Times New Roman"/>
                <w:sz w:val="21"/>
                <w:szCs w:val="21"/>
              </w:rPr>
              <w:t>导航；建议使用宽</w:t>
            </w:r>
            <w:r w:rsidRPr="00B2131E">
              <w:rPr>
                <w:rFonts w:ascii="Times New Roman" w:hAnsi="Times New Roman"/>
                <w:sz w:val="21"/>
                <w:szCs w:val="21"/>
              </w:rPr>
              <w:t>1000</w:t>
            </w:r>
            <w:r w:rsidRPr="00B2131E">
              <w:rPr>
                <w:rFonts w:ascii="Times New Roman" w:hAnsi="Times New Roman"/>
                <w:sz w:val="21"/>
                <w:szCs w:val="21"/>
              </w:rPr>
              <w:t>像素</w:t>
            </w:r>
            <w:r w:rsidRPr="00B2131E">
              <w:rPr>
                <w:rFonts w:ascii="Times New Roman" w:hAnsi="Times New Roman"/>
                <w:sz w:val="21"/>
                <w:szCs w:val="21"/>
              </w:rPr>
              <w:t>*</w:t>
            </w:r>
            <w:r w:rsidRPr="00B2131E">
              <w:rPr>
                <w:rFonts w:ascii="Times New Roman" w:hAnsi="Times New Roman"/>
                <w:sz w:val="21"/>
                <w:szCs w:val="21"/>
              </w:rPr>
              <w:t>高</w:t>
            </w:r>
            <w:r w:rsidRPr="00B2131E">
              <w:rPr>
                <w:rFonts w:ascii="Times New Roman" w:hAnsi="Times New Roman"/>
                <w:sz w:val="21"/>
                <w:szCs w:val="21"/>
              </w:rPr>
              <w:t>250</w:t>
            </w:r>
            <w:r w:rsidRPr="00B2131E">
              <w:rPr>
                <w:rFonts w:ascii="Times New Roman" w:hAnsi="Times New Roman"/>
                <w:sz w:val="21"/>
                <w:szCs w:val="21"/>
              </w:rPr>
              <w:t>像素的图片；点击下方</w:t>
            </w:r>
            <w:r w:rsidRPr="00B2131E">
              <w:rPr>
                <w:rFonts w:ascii="Times New Roman" w:hAnsi="Times New Roman"/>
                <w:sz w:val="21"/>
                <w:szCs w:val="21"/>
              </w:rPr>
              <w:t>"</w:t>
            </w:r>
            <w:r w:rsidRPr="00B2131E">
              <w:rPr>
                <w:rFonts w:ascii="Times New Roman" w:hAnsi="Times New Roman"/>
                <w:sz w:val="21"/>
                <w:szCs w:val="21"/>
              </w:rPr>
              <w:t>提交</w:t>
            </w:r>
            <w:r w:rsidRPr="00B2131E">
              <w:rPr>
                <w:rFonts w:ascii="Times New Roman" w:hAnsi="Times New Roman"/>
                <w:sz w:val="21"/>
                <w:szCs w:val="21"/>
              </w:rPr>
              <w:t>"</w:t>
            </w:r>
            <w:r w:rsidRPr="00B2131E">
              <w:rPr>
                <w:rFonts w:ascii="Times New Roman" w:hAnsi="Times New Roman"/>
                <w:sz w:val="21"/>
                <w:szCs w:val="21"/>
              </w:rPr>
              <w:t>按钮后生效。</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二级域名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8E5E61" w:rsidRDefault="006B7402" w:rsidP="0061150B">
            <w:pPr>
              <w:pStyle w:val="a7"/>
              <w:ind w:right="240"/>
              <w:rPr>
                <w:rFonts w:ascii="Times New Roman" w:hAnsi="Times New Roman"/>
                <w:sz w:val="21"/>
                <w:szCs w:val="21"/>
              </w:rPr>
            </w:pPr>
            <w:r w:rsidRPr="00B2131E">
              <w:rPr>
                <w:rFonts w:ascii="Times New Roman" w:hAnsi="Times New Roman"/>
                <w:sz w:val="21"/>
                <w:szCs w:val="21"/>
              </w:rPr>
              <w:t>可留空，域名长度应为</w:t>
            </w:r>
            <w:r w:rsidRPr="00B2131E">
              <w:rPr>
                <w:rFonts w:ascii="Times New Roman" w:hAnsi="Times New Roman"/>
                <w:sz w:val="21"/>
                <w:szCs w:val="21"/>
              </w:rPr>
              <w:t>: 3-12    </w:t>
            </w:r>
            <w:r w:rsidRPr="00B2131E">
              <w:rPr>
                <w:rFonts w:ascii="Times New Roman" w:hAnsi="Times New Roman"/>
                <w:sz w:val="21"/>
                <w:szCs w:val="21"/>
              </w:rPr>
              <w:t>已修改次数为</w:t>
            </w:r>
            <w:r w:rsidRPr="00B2131E">
              <w:rPr>
                <w:rFonts w:ascii="Times New Roman" w:hAnsi="Times New Roman"/>
                <w:sz w:val="21"/>
                <w:szCs w:val="21"/>
              </w:rPr>
              <w:t>: 2    </w:t>
            </w:r>
            <w:r w:rsidRPr="00B2131E">
              <w:rPr>
                <w:rFonts w:ascii="Times New Roman" w:hAnsi="Times New Roman"/>
                <w:sz w:val="21"/>
                <w:szCs w:val="21"/>
              </w:rPr>
              <w:t>最多可修改次数为</w:t>
            </w:r>
            <w:r w:rsidRPr="00B2131E">
              <w:rPr>
                <w:rFonts w:ascii="Times New Roman" w:hAnsi="Times New Roman"/>
                <w:sz w:val="21"/>
                <w:szCs w:val="21"/>
              </w:rPr>
              <w:t>: 3</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QQ</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D01A01" w:rsidRDefault="006B7402" w:rsidP="0061150B">
            <w:pPr>
              <w:pStyle w:val="a7"/>
              <w:ind w:right="240"/>
              <w:rPr>
                <w:rFonts w:ascii="Times New Roman" w:hAnsi="Times New Roman"/>
                <w:color w:val="FF0000"/>
                <w:sz w:val="21"/>
                <w:szCs w:val="21"/>
              </w:rPr>
            </w:pPr>
            <w:r w:rsidRPr="00D01A01">
              <w:rPr>
                <w:rFonts w:ascii="Times New Roman" w:hAnsi="Times New Roman"/>
                <w:color w:val="FF0000"/>
                <w:sz w:val="21"/>
                <w:szCs w:val="21"/>
              </w:rPr>
              <w:t>暂不显示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阿里旺旺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D01A01" w:rsidRDefault="006B7402" w:rsidP="0061150B">
            <w:pPr>
              <w:pStyle w:val="a7"/>
              <w:ind w:right="240"/>
              <w:rPr>
                <w:rFonts w:ascii="Times New Roman" w:hAnsi="Times New Roman"/>
                <w:color w:val="FF0000"/>
                <w:sz w:val="21"/>
                <w:szCs w:val="21"/>
              </w:rPr>
            </w:pPr>
            <w:r w:rsidRPr="00D01A01">
              <w:rPr>
                <w:rFonts w:ascii="Times New Roman" w:hAnsi="Times New Roman"/>
                <w:color w:val="FF0000"/>
                <w:sz w:val="21"/>
                <w:szCs w:val="21"/>
              </w:rPr>
              <w:t>暂不显示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8E5E61"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SEO</w:t>
            </w:r>
            <w:r>
              <w:rPr>
                <w:rFonts w:ascii="Times New Roman" w:hAnsi="Times New Roman" w:hint="eastAsia"/>
                <w:sz w:val="21"/>
                <w:szCs w:val="21"/>
              </w:rPr>
              <w:t>关键字</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8E5E61" w:rsidRDefault="006B7402" w:rsidP="0061150B">
            <w:pPr>
              <w:pStyle w:val="a7"/>
              <w:ind w:right="240"/>
              <w:rPr>
                <w:rFonts w:ascii="Times New Roman" w:hAnsi="Times New Roman"/>
                <w:sz w:val="21"/>
                <w:szCs w:val="21"/>
              </w:rPr>
            </w:pPr>
            <w:r w:rsidRPr="00B2131E">
              <w:rPr>
                <w:rFonts w:ascii="Times New Roman" w:hAnsi="Times New Roman"/>
                <w:sz w:val="21"/>
                <w:szCs w:val="21"/>
              </w:rPr>
              <w:t>用于店铺搜索引擎的优化，关键字之间请用英文逗号分隔</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SEO</w:t>
            </w:r>
            <w:r>
              <w:rPr>
                <w:rFonts w:ascii="Times New Roman" w:hAnsi="Times New Roman" w:hint="eastAsia"/>
                <w:sz w:val="21"/>
                <w:szCs w:val="21"/>
              </w:rPr>
              <w:t>店铺描述</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8E5E61" w:rsidRDefault="006B7402" w:rsidP="0061150B">
            <w:pPr>
              <w:pStyle w:val="a7"/>
              <w:ind w:right="240"/>
              <w:rPr>
                <w:rFonts w:ascii="Times New Roman" w:hAnsi="Times New Roman"/>
                <w:sz w:val="21"/>
                <w:szCs w:val="21"/>
              </w:rPr>
            </w:pPr>
            <w:r w:rsidRPr="00B2131E">
              <w:rPr>
                <w:rFonts w:ascii="Times New Roman" w:hAnsi="Times New Roman"/>
                <w:sz w:val="21"/>
                <w:szCs w:val="21"/>
              </w:rPr>
              <w:t>用于店铺搜索引擎的优化，建议</w:t>
            </w:r>
            <w:r w:rsidRPr="00B2131E">
              <w:rPr>
                <w:rFonts w:ascii="Times New Roman" w:hAnsi="Times New Roman"/>
                <w:sz w:val="21"/>
                <w:szCs w:val="21"/>
              </w:rPr>
              <w:t>120</w:t>
            </w:r>
            <w:r w:rsidRPr="00B2131E">
              <w:rPr>
                <w:rFonts w:ascii="Times New Roman" w:hAnsi="Times New Roman"/>
                <w:sz w:val="21"/>
                <w:szCs w:val="21"/>
              </w:rPr>
              <w:t>字以内</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8E5E61" w:rsidRDefault="006B7402" w:rsidP="0061150B">
            <w:pPr>
              <w:pStyle w:val="a7"/>
              <w:ind w:right="240"/>
              <w:rPr>
                <w:rFonts w:ascii="Times New Roman" w:hAnsi="Times New Roman"/>
                <w:sz w:val="21"/>
                <w:szCs w:val="21"/>
              </w:rPr>
            </w:pPr>
            <w:r>
              <w:rPr>
                <w:rFonts w:ascii="Times New Roman" w:hAnsi="Times New Roman" w:hint="eastAsia"/>
                <w:sz w:val="21"/>
                <w:szCs w:val="21"/>
              </w:rPr>
              <w:t>点击“提交”后弹窗显示保存成功。</w:t>
            </w:r>
          </w:p>
        </w:tc>
      </w:tr>
    </w:tbl>
    <w:p w:rsidR="006B7402" w:rsidRDefault="006B7402" w:rsidP="006B7402">
      <w:pPr>
        <w:pStyle w:val="5"/>
        <w:ind w:left="142"/>
      </w:pPr>
      <w:r>
        <w:rPr>
          <w:rFonts w:hint="eastAsia"/>
        </w:rPr>
        <w:t>幻灯片设置</w:t>
      </w:r>
    </w:p>
    <w:p w:rsidR="006B7402" w:rsidRDefault="006B7402" w:rsidP="006B7402">
      <w:pPr>
        <w:pStyle w:val="6"/>
      </w:pPr>
      <w:r>
        <w:rPr>
          <w:rFonts w:hint="eastAsia"/>
        </w:rPr>
        <w:t>功能描述</w:t>
      </w:r>
    </w:p>
    <w:p w:rsidR="006B7402" w:rsidRPr="007A12F6" w:rsidRDefault="006B7402" w:rsidP="006B7402">
      <w:r>
        <w:rPr>
          <w:rFonts w:hint="eastAsia"/>
        </w:rPr>
        <w:t>设置店铺首页头条广告幻灯片。</w:t>
      </w:r>
    </w:p>
    <w:p w:rsidR="006B7402" w:rsidRDefault="006B7402" w:rsidP="006B7402">
      <w:pPr>
        <w:pStyle w:val="6"/>
      </w:pPr>
      <w:r>
        <w:rPr>
          <w:rFonts w:hint="eastAsia"/>
        </w:rPr>
        <w:lastRenderedPageBreak/>
        <w:t>业务流程</w:t>
      </w:r>
    </w:p>
    <w:p w:rsidR="006B7402" w:rsidRPr="00DA4D2E" w:rsidRDefault="006B7402" w:rsidP="006B7402">
      <w:r>
        <w:rPr>
          <w:rFonts w:hint="eastAsia"/>
        </w:rPr>
        <w:t>无。</w:t>
      </w:r>
    </w:p>
    <w:p w:rsidR="006B7402" w:rsidRDefault="006B7402" w:rsidP="006B7402">
      <w:pPr>
        <w:pStyle w:val="6"/>
      </w:pPr>
      <w:r>
        <w:rPr>
          <w:rFonts w:hint="eastAsia"/>
        </w:rPr>
        <w:t>业务规则</w:t>
      </w:r>
    </w:p>
    <w:p w:rsidR="006B7402" w:rsidRDefault="006B7402" w:rsidP="008B4BF2">
      <w:pPr>
        <w:pStyle w:val="af8"/>
        <w:numPr>
          <w:ilvl w:val="0"/>
          <w:numId w:val="180"/>
        </w:numPr>
        <w:spacing w:line="240" w:lineRule="auto"/>
        <w:ind w:leftChars="0" w:right="240" w:firstLineChars="0"/>
      </w:pPr>
      <w:r>
        <w:rPr>
          <w:rFonts w:hint="eastAsia"/>
        </w:rPr>
        <w:t>最多可上传</w:t>
      </w:r>
      <w:r>
        <w:rPr>
          <w:rFonts w:hint="eastAsia"/>
        </w:rPr>
        <w:t>5</w:t>
      </w:r>
      <w:r>
        <w:rPr>
          <w:rFonts w:hint="eastAsia"/>
        </w:rPr>
        <w:t>张幻灯片图片</w:t>
      </w:r>
      <w:r w:rsidRPr="00D01A01">
        <w:rPr>
          <w:rFonts w:hint="eastAsia"/>
          <w:color w:val="FF0000"/>
        </w:rPr>
        <w:t>，参数定义上传幻灯片数量</w:t>
      </w:r>
      <w:r>
        <w:rPr>
          <w:rFonts w:hint="eastAsia"/>
        </w:rPr>
        <w:t>。</w:t>
      </w:r>
    </w:p>
    <w:p w:rsidR="006B7402" w:rsidRDefault="006B7402" w:rsidP="008B4BF2">
      <w:pPr>
        <w:pStyle w:val="af8"/>
        <w:numPr>
          <w:ilvl w:val="0"/>
          <w:numId w:val="180"/>
        </w:numPr>
        <w:spacing w:line="240" w:lineRule="auto"/>
        <w:ind w:leftChars="0" w:right="240" w:firstLineChars="0"/>
      </w:pPr>
      <w:r>
        <w:rPr>
          <w:rFonts w:hint="eastAsia"/>
        </w:rPr>
        <w:t>支持</w:t>
      </w:r>
      <w:r>
        <w:rPr>
          <w:rFonts w:hint="eastAsia"/>
        </w:rPr>
        <w:t>jpg</w:t>
      </w:r>
      <w:r>
        <w:rPr>
          <w:rFonts w:hint="eastAsia"/>
        </w:rPr>
        <w:t>、</w:t>
      </w:r>
      <w:r>
        <w:rPr>
          <w:rFonts w:hint="eastAsia"/>
        </w:rPr>
        <w:t>jpeg</w:t>
      </w:r>
      <w:r>
        <w:rPr>
          <w:rFonts w:hint="eastAsia"/>
        </w:rPr>
        <w:t>、</w:t>
      </w:r>
      <w:r>
        <w:rPr>
          <w:rFonts w:hint="eastAsia"/>
        </w:rPr>
        <w:t>gif</w:t>
      </w:r>
      <w:r>
        <w:rPr>
          <w:rFonts w:hint="eastAsia"/>
        </w:rPr>
        <w:t>、</w:t>
      </w:r>
      <w:r>
        <w:rPr>
          <w:rFonts w:hint="eastAsia"/>
        </w:rPr>
        <w:t>png</w:t>
      </w:r>
      <w:r>
        <w:rPr>
          <w:rFonts w:hint="eastAsia"/>
        </w:rPr>
        <w:t>格式上传，建议图片宽度</w:t>
      </w:r>
      <w:r>
        <w:rPr>
          <w:rFonts w:hint="eastAsia"/>
        </w:rPr>
        <w:t>790px</w:t>
      </w:r>
      <w:r>
        <w:rPr>
          <w:rFonts w:hint="eastAsia"/>
        </w:rPr>
        <w:t>、高度在</w:t>
      </w:r>
      <w:r>
        <w:rPr>
          <w:rFonts w:hint="eastAsia"/>
        </w:rPr>
        <w:t>300px</w:t>
      </w:r>
      <w:r>
        <w:rPr>
          <w:rFonts w:hint="eastAsia"/>
        </w:rPr>
        <w:t>到</w:t>
      </w:r>
      <w:r>
        <w:rPr>
          <w:rFonts w:hint="eastAsia"/>
        </w:rPr>
        <w:t>400px</w:t>
      </w:r>
      <w:r>
        <w:rPr>
          <w:rFonts w:hint="eastAsia"/>
        </w:rPr>
        <w:t>之间、大小</w:t>
      </w:r>
      <w:r>
        <w:rPr>
          <w:rFonts w:hint="eastAsia"/>
        </w:rPr>
        <w:t>4.00M</w:t>
      </w:r>
      <w:r>
        <w:rPr>
          <w:rFonts w:hint="eastAsia"/>
        </w:rPr>
        <w:t>以内的图片。提交</w:t>
      </w:r>
      <w:r>
        <w:rPr>
          <w:rFonts w:hint="eastAsia"/>
        </w:rPr>
        <w:t>2~5</w:t>
      </w:r>
      <w:r>
        <w:rPr>
          <w:rFonts w:hint="eastAsia"/>
        </w:rPr>
        <w:t>张图片可以进行幻灯片播放，一张图片没有幻灯片播放效果。</w:t>
      </w:r>
    </w:p>
    <w:p w:rsidR="006B7402" w:rsidRDefault="006B7402" w:rsidP="008B4BF2">
      <w:pPr>
        <w:pStyle w:val="af8"/>
        <w:numPr>
          <w:ilvl w:val="0"/>
          <w:numId w:val="180"/>
        </w:numPr>
        <w:spacing w:line="240" w:lineRule="auto"/>
        <w:ind w:leftChars="0" w:right="240" w:firstLineChars="0"/>
      </w:pPr>
      <w:r>
        <w:rPr>
          <w:rFonts w:hint="eastAsia"/>
        </w:rPr>
        <w:t>操作完成以后，按“提交”按钮，可以在当前页面进行幻灯片展示。</w:t>
      </w:r>
    </w:p>
    <w:p w:rsidR="006B7402" w:rsidRPr="00DA4D2E" w:rsidRDefault="006B7402" w:rsidP="008B4BF2">
      <w:pPr>
        <w:pStyle w:val="af8"/>
        <w:numPr>
          <w:ilvl w:val="0"/>
          <w:numId w:val="180"/>
        </w:numPr>
        <w:spacing w:line="240" w:lineRule="auto"/>
        <w:ind w:leftChars="0" w:right="240" w:firstLineChars="0"/>
      </w:pPr>
      <w:r>
        <w:rPr>
          <w:rFonts w:hint="eastAsia"/>
        </w:rPr>
        <w:t>跳转链接必须带有</w:t>
      </w:r>
      <w:hyperlink w:history="1">
        <w:r w:rsidRPr="0068156A">
          <w:rPr>
            <w:rStyle w:val="af2"/>
            <w:rFonts w:hint="eastAsia"/>
          </w:rPr>
          <w:t>http://</w:t>
        </w:r>
      </w:hyperlink>
      <w:r>
        <w:rPr>
          <w:rFonts w:hint="eastAsia"/>
        </w:rPr>
        <w:t>，暂时屏蔽。</w:t>
      </w:r>
    </w:p>
    <w:p w:rsidR="006B7402" w:rsidRPr="00CE123D" w:rsidRDefault="006B7402" w:rsidP="006B7402">
      <w:pPr>
        <w:pStyle w:val="6"/>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头条图片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图片轮播，支持箭头左右切换。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URL</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http://</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图片上传</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点击“提交”后弹窗显示保存成功。</w:t>
            </w:r>
          </w:p>
        </w:tc>
      </w:tr>
    </w:tbl>
    <w:p w:rsidR="006B7402" w:rsidRDefault="006B7402" w:rsidP="006B7402">
      <w:pPr>
        <w:pStyle w:val="5"/>
        <w:ind w:left="142"/>
      </w:pPr>
      <w:r>
        <w:rPr>
          <w:rFonts w:hint="eastAsia"/>
        </w:rPr>
        <w:t>店铺主题</w:t>
      </w:r>
    </w:p>
    <w:p w:rsidR="006B7402" w:rsidRDefault="006B7402" w:rsidP="006B7402">
      <w:pPr>
        <w:pStyle w:val="6"/>
      </w:pPr>
      <w:r>
        <w:rPr>
          <w:rFonts w:hint="eastAsia"/>
        </w:rPr>
        <w:t>功能描述</w:t>
      </w:r>
    </w:p>
    <w:p w:rsidR="006B7402" w:rsidRPr="004743C3" w:rsidRDefault="006B7402" w:rsidP="006B7402">
      <w:r>
        <w:rPr>
          <w:rFonts w:hint="eastAsia"/>
        </w:rPr>
        <w:t>设置店铺前台显示模板。</w:t>
      </w:r>
    </w:p>
    <w:p w:rsidR="006B7402" w:rsidRDefault="006B7402" w:rsidP="006B7402">
      <w:pPr>
        <w:pStyle w:val="6"/>
      </w:pPr>
      <w:r>
        <w:rPr>
          <w:rFonts w:hint="eastAsia"/>
        </w:rPr>
        <w:t>业务流程</w:t>
      </w:r>
    </w:p>
    <w:p w:rsidR="006B7402" w:rsidRPr="00B83ED5" w:rsidRDefault="006B7402" w:rsidP="006B7402">
      <w:r>
        <w:rPr>
          <w:rFonts w:hint="eastAsia"/>
        </w:rPr>
        <w:t>无。</w:t>
      </w:r>
    </w:p>
    <w:p w:rsidR="006B7402" w:rsidRDefault="006B7402" w:rsidP="006B7402">
      <w:pPr>
        <w:pStyle w:val="6"/>
      </w:pPr>
      <w:r>
        <w:rPr>
          <w:rFonts w:hint="eastAsia"/>
        </w:rPr>
        <w:t>业务规则</w:t>
      </w:r>
    </w:p>
    <w:p w:rsidR="006B7402" w:rsidRDefault="006B7402" w:rsidP="008B4BF2">
      <w:pPr>
        <w:pStyle w:val="af8"/>
        <w:numPr>
          <w:ilvl w:val="0"/>
          <w:numId w:val="181"/>
        </w:numPr>
        <w:spacing w:line="240" w:lineRule="auto"/>
        <w:ind w:leftChars="0" w:right="240" w:firstLineChars="0"/>
      </w:pPr>
      <w:r>
        <w:rPr>
          <w:rFonts w:hint="eastAsia"/>
        </w:rPr>
        <w:t>支持商家挑选不同主题；</w:t>
      </w:r>
    </w:p>
    <w:p w:rsidR="006B7402" w:rsidRDefault="006B7402" w:rsidP="008B4BF2">
      <w:pPr>
        <w:pStyle w:val="af8"/>
        <w:numPr>
          <w:ilvl w:val="0"/>
          <w:numId w:val="181"/>
        </w:numPr>
        <w:spacing w:line="240" w:lineRule="auto"/>
        <w:ind w:leftChars="0" w:right="240" w:firstLineChars="0"/>
      </w:pPr>
      <w:r>
        <w:rPr>
          <w:rFonts w:hint="eastAsia"/>
        </w:rPr>
        <w:t>支持主题预览；</w:t>
      </w:r>
    </w:p>
    <w:p w:rsidR="006B7402" w:rsidRDefault="006B7402" w:rsidP="008B4BF2">
      <w:pPr>
        <w:pStyle w:val="af8"/>
        <w:numPr>
          <w:ilvl w:val="0"/>
          <w:numId w:val="181"/>
        </w:numPr>
        <w:spacing w:line="240" w:lineRule="auto"/>
        <w:ind w:leftChars="0" w:right="240" w:firstLineChars="0"/>
      </w:pPr>
      <w:r>
        <w:rPr>
          <w:rFonts w:hint="eastAsia"/>
        </w:rPr>
        <w:lastRenderedPageBreak/>
        <w:t>显示当前主题；</w:t>
      </w:r>
    </w:p>
    <w:p w:rsidR="006B7402" w:rsidRPr="00B83ED5" w:rsidRDefault="006B7402" w:rsidP="008B4BF2">
      <w:pPr>
        <w:pStyle w:val="af8"/>
        <w:numPr>
          <w:ilvl w:val="0"/>
          <w:numId w:val="181"/>
        </w:numPr>
        <w:spacing w:line="240" w:lineRule="auto"/>
        <w:ind w:leftChars="0" w:right="240" w:firstLineChars="0"/>
      </w:pPr>
      <w:r>
        <w:rPr>
          <w:rFonts w:hint="eastAsia"/>
        </w:rPr>
        <w:t>显示可用主题。</w:t>
      </w:r>
    </w:p>
    <w:p w:rsidR="006B7402" w:rsidRDefault="006B7402" w:rsidP="006B7402">
      <w:pPr>
        <w:pStyle w:val="6"/>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主题图片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模板名称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风格名称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使用和预览，点击“使用”切换主题；点击“预览”可以查看主题大图。</w:t>
            </w:r>
          </w:p>
        </w:tc>
      </w:tr>
    </w:tbl>
    <w:p w:rsidR="006B7402" w:rsidRPr="00B83ED5" w:rsidRDefault="006B7402" w:rsidP="006B7402"/>
    <w:bookmarkEnd w:id="104"/>
    <w:p w:rsidR="006B7402" w:rsidRPr="00385517" w:rsidRDefault="006B7402" w:rsidP="006B7402">
      <w:pPr>
        <w:pStyle w:val="4"/>
        <w:ind w:right="240"/>
      </w:pPr>
      <w:r w:rsidRPr="00385517">
        <w:rPr>
          <w:rFonts w:hint="eastAsia"/>
        </w:rPr>
        <w:t>店铺导航</w:t>
      </w:r>
    </w:p>
    <w:p w:rsidR="006B7402" w:rsidRDefault="006B7402" w:rsidP="006B7402">
      <w:pPr>
        <w:pStyle w:val="5"/>
        <w:ind w:left="142" w:right="240"/>
      </w:pPr>
      <w:r>
        <w:rPr>
          <w:rFonts w:hint="eastAsia"/>
        </w:rPr>
        <w:t>功能描述</w:t>
      </w:r>
    </w:p>
    <w:p w:rsidR="006B7402" w:rsidRPr="005219C7" w:rsidRDefault="006B7402" w:rsidP="006B7402">
      <w:pPr>
        <w:ind w:right="240"/>
      </w:pPr>
      <w:r w:rsidRPr="005219C7">
        <w:rPr>
          <w:rFonts w:hint="eastAsia"/>
        </w:rPr>
        <w:t>商家可以添加、删除店铺导航菜单。</w:t>
      </w:r>
    </w:p>
    <w:p w:rsidR="006B7402" w:rsidRDefault="006B7402" w:rsidP="006B7402">
      <w:pPr>
        <w:pStyle w:val="5"/>
        <w:ind w:left="142" w:right="240"/>
      </w:pPr>
      <w:r>
        <w:rPr>
          <w:rFonts w:hint="eastAsia"/>
        </w:rPr>
        <w:t>业务流程</w:t>
      </w:r>
    </w:p>
    <w:p w:rsidR="006B7402" w:rsidRPr="008D42A7" w:rsidRDefault="006B7402" w:rsidP="006B7402">
      <w:r>
        <w:rPr>
          <w:rFonts w:hint="eastAsia"/>
        </w:rPr>
        <w:t>无。</w:t>
      </w:r>
    </w:p>
    <w:p w:rsidR="006B7402" w:rsidRDefault="006B7402" w:rsidP="006B7402">
      <w:pPr>
        <w:pStyle w:val="5"/>
        <w:ind w:left="142" w:right="240"/>
      </w:pPr>
      <w:r>
        <w:rPr>
          <w:rFonts w:hint="eastAsia"/>
        </w:rPr>
        <w:t>业务规则</w:t>
      </w:r>
    </w:p>
    <w:p w:rsidR="006B7402" w:rsidRPr="008D42A7" w:rsidRDefault="006B7402" w:rsidP="006B7402">
      <w:r>
        <w:rPr>
          <w:rFonts w:hint="eastAsia"/>
        </w:rPr>
        <w:t>支持新增导航；</w:t>
      </w:r>
    </w:p>
    <w:p w:rsidR="006B7402" w:rsidRDefault="006B7402" w:rsidP="006B7402">
      <w:pPr>
        <w:pStyle w:val="5"/>
        <w:ind w:left="142" w:right="240"/>
      </w:pPr>
      <w:r>
        <w:rPr>
          <w:rFonts w:hint="eastAsia"/>
        </w:rPr>
        <w:t>页面要素</w:t>
      </w:r>
    </w:p>
    <w:p w:rsidR="006B7402" w:rsidRDefault="006B7402" w:rsidP="008B4BF2">
      <w:pPr>
        <w:pStyle w:val="af8"/>
        <w:numPr>
          <w:ilvl w:val="0"/>
          <w:numId w:val="182"/>
        </w:numPr>
        <w:spacing w:line="240" w:lineRule="auto"/>
        <w:ind w:leftChars="0" w:right="240" w:firstLineChars="0"/>
      </w:pPr>
      <w:r>
        <w:rPr>
          <w:rFonts w:hint="eastAsia"/>
        </w:rPr>
        <w:t>添加导航</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导航名称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是否显示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r>
              <w:rPr>
                <w:rFonts w:ascii="Times New Roman" w:hAnsi="Times New Roman" w:hint="eastAsia"/>
                <w:sz w:val="21"/>
                <w:szCs w:val="21"/>
              </w:rPr>
              <w:t>/</w:t>
            </w:r>
            <w:r>
              <w:rPr>
                <w:rFonts w:ascii="Times New Roman" w:hAnsi="Times New Roman" w:hint="eastAsia"/>
                <w:sz w:val="21"/>
                <w:szCs w:val="21"/>
              </w:rPr>
              <w:t>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0-999</w:t>
            </w:r>
            <w:r>
              <w:rPr>
                <w:rFonts w:ascii="Times New Roman" w:hAnsi="Times New Roman" w:hint="eastAsia"/>
                <w:sz w:val="21"/>
                <w:szCs w:val="21"/>
              </w:rPr>
              <w:t>的数字。</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支持</w:t>
            </w:r>
            <w:r>
              <w:rPr>
                <w:rFonts w:ascii="Times New Roman" w:hAnsi="Times New Roman" w:hint="eastAsia"/>
                <w:sz w:val="21"/>
                <w:szCs w:val="21"/>
              </w:rPr>
              <w:t>WORD</w:t>
            </w:r>
            <w:r>
              <w:rPr>
                <w:rFonts w:ascii="Times New Roman" w:hAnsi="Times New Roman" w:hint="eastAsia"/>
                <w:sz w:val="21"/>
                <w:szCs w:val="21"/>
              </w:rPr>
              <w:t>编辑器编辑。</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导航外链</w:t>
            </w:r>
            <w:r>
              <w:rPr>
                <w:rFonts w:ascii="Times New Roman" w:hAnsi="Times New Roman" w:hint="eastAsia"/>
                <w:sz w:val="21"/>
                <w:szCs w:val="21"/>
              </w:rPr>
              <w:t>URL</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sidRPr="008D42A7">
              <w:rPr>
                <w:rFonts w:ascii="Times New Roman" w:hAnsi="Times New Roman"/>
                <w:sz w:val="21"/>
                <w:szCs w:val="21"/>
              </w:rPr>
              <w:t>请填写包含</w:t>
            </w:r>
            <w:r w:rsidRPr="008D42A7">
              <w:rPr>
                <w:rFonts w:ascii="Times New Roman" w:hAnsi="Times New Roman"/>
                <w:sz w:val="21"/>
                <w:szCs w:val="21"/>
              </w:rPr>
              <w:t>http://</w:t>
            </w:r>
            <w:r w:rsidRPr="008D42A7">
              <w:rPr>
                <w:rFonts w:ascii="Times New Roman" w:hAnsi="Times New Roman"/>
                <w:sz w:val="21"/>
                <w:szCs w:val="21"/>
              </w:rPr>
              <w:t>的完整</w:t>
            </w:r>
            <w:r w:rsidRPr="008D42A7">
              <w:rPr>
                <w:rFonts w:ascii="Times New Roman" w:hAnsi="Times New Roman"/>
                <w:sz w:val="21"/>
                <w:szCs w:val="21"/>
              </w:rPr>
              <w:t>URL</w:t>
            </w:r>
            <w:r w:rsidRPr="008D42A7">
              <w:rPr>
                <w:rFonts w:ascii="Times New Roman" w:hAnsi="Times New Roman"/>
                <w:sz w:val="21"/>
                <w:szCs w:val="21"/>
              </w:rPr>
              <w:t>地址</w:t>
            </w:r>
            <w:r w:rsidRPr="008D42A7">
              <w:rPr>
                <w:rFonts w:ascii="Times New Roman" w:hAnsi="Times New Roman"/>
                <w:sz w:val="21"/>
                <w:szCs w:val="21"/>
              </w:rPr>
              <w:t>,</w:t>
            </w:r>
            <w:r w:rsidRPr="008D42A7">
              <w:rPr>
                <w:rFonts w:ascii="Times New Roman" w:hAnsi="Times New Roman"/>
                <w:sz w:val="21"/>
                <w:szCs w:val="21"/>
              </w:rPr>
              <w:t>如果填写此项则点击该导航会跳转到外链</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Pr="008D42A7" w:rsidRDefault="006B7402" w:rsidP="0061150B">
            <w:pPr>
              <w:pStyle w:val="a7"/>
              <w:ind w:right="240"/>
              <w:rPr>
                <w:rFonts w:ascii="Times New Roman" w:hAnsi="Times New Roman"/>
                <w:sz w:val="21"/>
                <w:szCs w:val="21"/>
              </w:rPr>
            </w:pPr>
            <w:r>
              <w:rPr>
                <w:rFonts w:ascii="Times New Roman" w:hAnsi="Times New Roman" w:hint="eastAsia"/>
                <w:sz w:val="21"/>
                <w:szCs w:val="21"/>
              </w:rPr>
              <w:t>新窗口打开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r>
              <w:rPr>
                <w:rFonts w:ascii="Times New Roman" w:hAnsi="Times New Roman" w:hint="eastAsia"/>
                <w:sz w:val="21"/>
                <w:szCs w:val="21"/>
              </w:rPr>
              <w:t>/</w:t>
            </w:r>
            <w:r>
              <w:rPr>
                <w:rFonts w:ascii="Times New Roman" w:hAnsi="Times New Roman" w:hint="eastAsia"/>
                <w:sz w:val="21"/>
                <w:szCs w:val="21"/>
              </w:rPr>
              <w:t>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点击“提交”，弹窗显示保存成并返回列表。</w:t>
            </w:r>
          </w:p>
        </w:tc>
      </w:tr>
    </w:tbl>
    <w:p w:rsidR="006B7402" w:rsidRDefault="006B7402" w:rsidP="008B4BF2">
      <w:pPr>
        <w:pStyle w:val="af8"/>
        <w:numPr>
          <w:ilvl w:val="0"/>
          <w:numId w:val="182"/>
        </w:numPr>
        <w:spacing w:line="240" w:lineRule="auto"/>
        <w:ind w:leftChars="0" w:right="240" w:firstLineChars="0"/>
      </w:pPr>
      <w:r>
        <w:rPr>
          <w:rFonts w:hint="eastAsia"/>
        </w:rPr>
        <w:t>导航列表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导航名称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是否显示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编辑和删除；点击“编辑”同“添加导航”，点击“删除”弹窗显示确认或者取消，点击“确认”显示删除成功返回列表。</w:t>
            </w:r>
          </w:p>
        </w:tc>
      </w:tr>
    </w:tbl>
    <w:p w:rsidR="006B7402" w:rsidRPr="008D42A7" w:rsidRDefault="006B7402" w:rsidP="006B7402">
      <w:pPr>
        <w:ind w:left="454" w:right="240" w:firstLine="0"/>
      </w:pPr>
    </w:p>
    <w:p w:rsidR="006B7402" w:rsidRPr="00385517" w:rsidRDefault="006B7402" w:rsidP="006B7402">
      <w:pPr>
        <w:pStyle w:val="4"/>
        <w:ind w:right="240"/>
      </w:pPr>
      <w:r w:rsidRPr="00385517">
        <w:rPr>
          <w:rFonts w:hint="eastAsia"/>
        </w:rPr>
        <w:t>店铺活动</w:t>
      </w:r>
    </w:p>
    <w:p w:rsidR="006B7402" w:rsidRDefault="006B7402" w:rsidP="006B7402">
      <w:pPr>
        <w:pStyle w:val="5"/>
        <w:ind w:left="142"/>
      </w:pPr>
      <w:r>
        <w:rPr>
          <w:rFonts w:hint="eastAsia"/>
        </w:rPr>
        <w:t>新品上架</w:t>
      </w:r>
    </w:p>
    <w:p w:rsidR="006B7402" w:rsidRDefault="006B7402" w:rsidP="006B7402">
      <w:pPr>
        <w:pStyle w:val="6"/>
      </w:pPr>
      <w:r>
        <w:rPr>
          <w:rFonts w:hint="eastAsia"/>
        </w:rPr>
        <w:t>功能描述</w:t>
      </w:r>
    </w:p>
    <w:p w:rsidR="006B7402" w:rsidRDefault="006B7402" w:rsidP="006B7402">
      <w:r>
        <w:rPr>
          <w:rFonts w:hint="eastAsia"/>
        </w:rPr>
        <w:t>设置前台店铺活动展示上架新品。</w:t>
      </w:r>
    </w:p>
    <w:p w:rsidR="006B7402" w:rsidRDefault="006B7402" w:rsidP="008B4BF2">
      <w:pPr>
        <w:pStyle w:val="af8"/>
        <w:numPr>
          <w:ilvl w:val="0"/>
          <w:numId w:val="183"/>
        </w:numPr>
        <w:ind w:leftChars="0" w:right="240" w:firstLineChars="0"/>
      </w:pPr>
      <w:r>
        <w:rPr>
          <w:rFonts w:hint="eastAsia"/>
        </w:rPr>
        <w:t>平台</w:t>
      </w:r>
      <w:r>
        <w:t>举办的活动；</w:t>
      </w:r>
    </w:p>
    <w:p w:rsidR="006B7402" w:rsidRPr="00B23FEE" w:rsidRDefault="006B7402" w:rsidP="008B4BF2">
      <w:pPr>
        <w:pStyle w:val="af8"/>
        <w:numPr>
          <w:ilvl w:val="0"/>
          <w:numId w:val="183"/>
        </w:numPr>
        <w:ind w:leftChars="0" w:right="240" w:firstLineChars="0"/>
      </w:pPr>
      <w:r>
        <w:rPr>
          <w:rFonts w:hint="eastAsia"/>
        </w:rPr>
        <w:t>新品</w:t>
      </w:r>
      <w:r>
        <w:t>上架；</w:t>
      </w:r>
    </w:p>
    <w:p w:rsidR="006B7402" w:rsidRDefault="006B7402" w:rsidP="006B7402">
      <w:pPr>
        <w:pStyle w:val="6"/>
      </w:pPr>
      <w:r>
        <w:rPr>
          <w:rFonts w:hint="eastAsia"/>
        </w:rPr>
        <w:t>业务流程</w:t>
      </w:r>
    </w:p>
    <w:p w:rsidR="006B7402" w:rsidRPr="002C37F3" w:rsidRDefault="006B7402" w:rsidP="006B7402">
      <w:r>
        <w:rPr>
          <w:rFonts w:hint="eastAsia"/>
        </w:rPr>
        <w:t>无。</w:t>
      </w:r>
    </w:p>
    <w:p w:rsidR="006B7402" w:rsidRDefault="006B7402" w:rsidP="006B7402">
      <w:pPr>
        <w:pStyle w:val="6"/>
      </w:pPr>
      <w:r>
        <w:rPr>
          <w:rFonts w:hint="eastAsia"/>
        </w:rPr>
        <w:t>业务规则</w:t>
      </w:r>
    </w:p>
    <w:p w:rsidR="006B7402" w:rsidRDefault="006B7402" w:rsidP="008B4BF2">
      <w:pPr>
        <w:pStyle w:val="af8"/>
        <w:numPr>
          <w:ilvl w:val="0"/>
          <w:numId w:val="184"/>
        </w:numPr>
        <w:spacing w:line="240" w:lineRule="auto"/>
        <w:ind w:leftChars="0" w:right="240" w:firstLineChars="0"/>
      </w:pPr>
      <w:r>
        <w:rPr>
          <w:rFonts w:hint="eastAsia"/>
        </w:rPr>
        <w:lastRenderedPageBreak/>
        <w:t>支持根据商品名称搜索店铺上架商品、支持点击搜索显示全部店铺上架商品进行新品上架设置，商品按照橱窗形式展示，且支持复选框选择商品；</w:t>
      </w:r>
    </w:p>
    <w:p w:rsidR="006B7402" w:rsidRPr="00BF6542" w:rsidRDefault="006B7402" w:rsidP="008B4BF2">
      <w:pPr>
        <w:pStyle w:val="af8"/>
        <w:numPr>
          <w:ilvl w:val="0"/>
          <w:numId w:val="184"/>
        </w:numPr>
        <w:spacing w:line="240" w:lineRule="auto"/>
        <w:ind w:leftChars="0" w:right="240" w:firstLineChars="0"/>
      </w:pPr>
      <w:r>
        <w:rPr>
          <w:rFonts w:hint="eastAsia"/>
        </w:rPr>
        <w:t>支持展示已发布新品上架商品列表</w:t>
      </w:r>
      <w:r w:rsidRPr="00BF6542">
        <w:rPr>
          <w:rFonts w:hint="eastAsia"/>
        </w:rPr>
        <w:t>，可删除发布的新品上架商品；</w:t>
      </w:r>
    </w:p>
    <w:p w:rsidR="006B7402" w:rsidRDefault="006B7402" w:rsidP="006B7402">
      <w:pPr>
        <w:pStyle w:val="6"/>
      </w:pPr>
      <w:r>
        <w:rPr>
          <w:rFonts w:hint="eastAsia"/>
        </w:rPr>
        <w:t>页面要素</w:t>
      </w:r>
    </w:p>
    <w:p w:rsidR="006B7402" w:rsidRDefault="006B7402" w:rsidP="006B7402">
      <w:r>
        <w:rPr>
          <w:rFonts w:hint="eastAsia"/>
        </w:rPr>
        <w:t>无。</w:t>
      </w:r>
    </w:p>
    <w:p w:rsidR="006B7402" w:rsidRPr="002C37F3" w:rsidRDefault="006B7402" w:rsidP="006B7402">
      <w:pPr>
        <w:pStyle w:val="5"/>
        <w:ind w:left="142"/>
      </w:pPr>
      <w:r>
        <w:rPr>
          <w:rFonts w:hint="eastAsia"/>
        </w:rPr>
        <w:t>活动设置</w:t>
      </w:r>
    </w:p>
    <w:p w:rsidR="006B7402" w:rsidRDefault="006B7402" w:rsidP="006B7402">
      <w:pPr>
        <w:pStyle w:val="6"/>
      </w:pPr>
      <w:r>
        <w:rPr>
          <w:rFonts w:hint="eastAsia"/>
        </w:rPr>
        <w:t>功能描述</w:t>
      </w:r>
    </w:p>
    <w:p w:rsidR="006B7402" w:rsidRPr="005219C7" w:rsidRDefault="006B7402" w:rsidP="006B7402">
      <w:pPr>
        <w:ind w:left="425" w:right="240" w:firstLine="0"/>
      </w:pPr>
      <w:r>
        <w:rPr>
          <w:rFonts w:hint="eastAsia"/>
        </w:rPr>
        <w:t>设置店铺活动所展示的活动。</w:t>
      </w:r>
    </w:p>
    <w:p w:rsidR="006B7402" w:rsidRDefault="006B7402" w:rsidP="006B7402">
      <w:pPr>
        <w:pStyle w:val="6"/>
        <w:ind w:left="425" w:hanging="425"/>
      </w:pPr>
      <w:r>
        <w:rPr>
          <w:rFonts w:hint="eastAsia"/>
        </w:rPr>
        <w:t>业务流程</w:t>
      </w:r>
    </w:p>
    <w:p w:rsidR="006B7402" w:rsidRPr="002C37F3" w:rsidRDefault="006B7402" w:rsidP="006B7402">
      <w:r>
        <w:rPr>
          <w:rFonts w:hint="eastAsia"/>
        </w:rPr>
        <w:t>无。</w:t>
      </w:r>
    </w:p>
    <w:p w:rsidR="006B7402" w:rsidRDefault="006B7402" w:rsidP="006B7402">
      <w:pPr>
        <w:pStyle w:val="6"/>
      </w:pPr>
      <w:r>
        <w:rPr>
          <w:rFonts w:hint="eastAsia"/>
        </w:rPr>
        <w:t>业务规则</w:t>
      </w:r>
    </w:p>
    <w:p w:rsidR="006B7402" w:rsidRPr="002C37F3" w:rsidRDefault="006B7402" w:rsidP="006B7402"/>
    <w:p w:rsidR="006B7402" w:rsidRDefault="006B7402" w:rsidP="006B7402">
      <w:pPr>
        <w:pStyle w:val="6"/>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勾选后前台可以显示。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包括：新品发布、团购、秒杀、限时抢购、满即送。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设置</w:t>
            </w:r>
            <w:r>
              <w:rPr>
                <w:rFonts w:ascii="Times New Roman" w:hAnsi="Times New Roman" w:hint="eastAsia"/>
                <w:sz w:val="21"/>
                <w:szCs w:val="21"/>
              </w:rPr>
              <w:t>BANNER</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图片上传</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尺寸</w:t>
            </w:r>
            <w:r>
              <w:rPr>
                <w:rFonts w:ascii="Times New Roman" w:hAnsi="Times New Roman" w:hint="eastAsia"/>
                <w:sz w:val="21"/>
                <w:szCs w:val="21"/>
              </w:rPr>
              <w:t>**</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0-999</w:t>
            </w:r>
            <w:r>
              <w:rPr>
                <w:rFonts w:ascii="Times New Roman" w:hAnsi="Times New Roman" w:hint="eastAsia"/>
                <w:sz w:val="21"/>
                <w:szCs w:val="21"/>
              </w:rPr>
              <w:t>的数字。</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保存</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点击“保存”弹窗显示保存成功。</w:t>
            </w:r>
          </w:p>
        </w:tc>
      </w:tr>
    </w:tbl>
    <w:p w:rsidR="006B7402" w:rsidRPr="002C37F3" w:rsidRDefault="006B7402" w:rsidP="006B7402">
      <w:pPr>
        <w:ind w:right="240"/>
      </w:pPr>
    </w:p>
    <w:p w:rsidR="006B7402" w:rsidRPr="00385517" w:rsidRDefault="006B7402" w:rsidP="006B7402">
      <w:pPr>
        <w:pStyle w:val="4"/>
        <w:ind w:right="240"/>
      </w:pPr>
      <w:r w:rsidRPr="00385517">
        <w:rPr>
          <w:rFonts w:hint="eastAsia"/>
        </w:rPr>
        <w:t>店铺信息</w:t>
      </w:r>
    </w:p>
    <w:p w:rsidR="006B7402" w:rsidRPr="006B289C" w:rsidRDefault="006B7402" w:rsidP="006B7402">
      <w:pPr>
        <w:pStyle w:val="5"/>
        <w:ind w:left="142"/>
      </w:pPr>
      <w:r>
        <w:rPr>
          <w:rFonts w:hint="eastAsia"/>
        </w:rPr>
        <w:t>经营类目</w:t>
      </w:r>
    </w:p>
    <w:p w:rsidR="006B7402" w:rsidRDefault="006B7402" w:rsidP="006B7402">
      <w:pPr>
        <w:pStyle w:val="6"/>
      </w:pPr>
      <w:r>
        <w:rPr>
          <w:rFonts w:hint="eastAsia"/>
        </w:rPr>
        <w:t>功能描述</w:t>
      </w:r>
    </w:p>
    <w:p w:rsidR="006B7402" w:rsidRPr="005219C7" w:rsidRDefault="006B7402" w:rsidP="006B7402">
      <w:pPr>
        <w:ind w:right="240"/>
      </w:pPr>
      <w:r>
        <w:rPr>
          <w:rFonts w:hint="eastAsia"/>
        </w:rPr>
        <w:lastRenderedPageBreak/>
        <w:t>展示店铺经营类目，可以申请新的经营类目。</w:t>
      </w:r>
    </w:p>
    <w:p w:rsidR="006B7402" w:rsidRDefault="006B7402" w:rsidP="006B7402">
      <w:pPr>
        <w:pStyle w:val="6"/>
      </w:pPr>
      <w:r>
        <w:rPr>
          <w:rFonts w:hint="eastAsia"/>
        </w:rPr>
        <w:t>业务流程</w:t>
      </w:r>
    </w:p>
    <w:p w:rsidR="006B7402" w:rsidRDefault="006B7402" w:rsidP="008B4BF2">
      <w:pPr>
        <w:pStyle w:val="af8"/>
        <w:numPr>
          <w:ilvl w:val="0"/>
          <w:numId w:val="185"/>
        </w:numPr>
        <w:spacing w:line="240" w:lineRule="auto"/>
        <w:ind w:leftChars="0" w:right="240" w:firstLineChars="0"/>
      </w:pPr>
      <w:r>
        <w:rPr>
          <w:rFonts w:hint="eastAsia"/>
        </w:rPr>
        <w:t>商家申请新的类目；</w:t>
      </w:r>
    </w:p>
    <w:p w:rsidR="006B7402" w:rsidRDefault="006B7402" w:rsidP="008B4BF2">
      <w:pPr>
        <w:pStyle w:val="af8"/>
        <w:numPr>
          <w:ilvl w:val="0"/>
          <w:numId w:val="185"/>
        </w:numPr>
        <w:spacing w:line="240" w:lineRule="auto"/>
        <w:ind w:leftChars="0" w:right="240" w:firstLineChars="0"/>
      </w:pPr>
      <w:r>
        <w:rPr>
          <w:rFonts w:hint="eastAsia"/>
        </w:rPr>
        <w:t>运营管理人员审核通过；</w:t>
      </w:r>
    </w:p>
    <w:p w:rsidR="006B7402" w:rsidRPr="00DA4B6F" w:rsidRDefault="006B7402" w:rsidP="008B4BF2">
      <w:pPr>
        <w:pStyle w:val="af8"/>
        <w:numPr>
          <w:ilvl w:val="0"/>
          <w:numId w:val="185"/>
        </w:numPr>
        <w:spacing w:line="240" w:lineRule="auto"/>
        <w:ind w:leftChars="0" w:right="240" w:firstLineChars="0"/>
      </w:pPr>
      <w:r>
        <w:rPr>
          <w:rFonts w:hint="eastAsia"/>
        </w:rPr>
        <w:t>商家发布新的类目商品。</w:t>
      </w:r>
    </w:p>
    <w:p w:rsidR="006B7402" w:rsidRDefault="006B7402" w:rsidP="006B7402">
      <w:pPr>
        <w:pStyle w:val="6"/>
      </w:pPr>
      <w:r>
        <w:rPr>
          <w:rFonts w:hint="eastAsia"/>
        </w:rPr>
        <w:t>业务规则</w:t>
      </w:r>
    </w:p>
    <w:p w:rsidR="006B7402" w:rsidRDefault="006B7402" w:rsidP="006B7402">
      <w:r>
        <w:rPr>
          <w:rFonts w:hint="eastAsia"/>
        </w:rPr>
        <w:t>支持商家申请新</w:t>
      </w:r>
      <w:r w:rsidRPr="00BF6542">
        <w:rPr>
          <w:rFonts w:hint="eastAsia"/>
        </w:rPr>
        <w:t>的经营类目</w:t>
      </w:r>
      <w:r>
        <w:rPr>
          <w:rFonts w:hint="eastAsia"/>
        </w:rPr>
        <w:t>；</w:t>
      </w:r>
    </w:p>
    <w:p w:rsidR="006B7402" w:rsidRDefault="006B7402" w:rsidP="006B7402">
      <w:r>
        <w:rPr>
          <w:rFonts w:hint="eastAsia"/>
        </w:rPr>
        <w:t>点击“申请新的经营类目”弹窗显示三级联动平台类目，选择类目后，</w:t>
      </w:r>
      <w:r w:rsidRPr="008F2237">
        <w:rPr>
          <w:rFonts w:hint="eastAsia"/>
          <w:highlight w:val="yellow"/>
        </w:rPr>
        <w:t>提示类目佣金比例</w:t>
      </w:r>
      <w:r>
        <w:rPr>
          <w:rFonts w:hint="eastAsia"/>
        </w:rPr>
        <w:t>，提示商家确认或者取消；点击“确认”申请成功；反之则取消。</w:t>
      </w:r>
    </w:p>
    <w:p w:rsidR="006B7402" w:rsidRPr="008B4108" w:rsidRDefault="006B7402" w:rsidP="006B7402">
      <w:r>
        <w:rPr>
          <w:rFonts w:hint="eastAsia"/>
        </w:rPr>
        <w:t>支持删除申请。</w:t>
      </w:r>
    </w:p>
    <w:p w:rsidR="006B7402" w:rsidRDefault="006B7402" w:rsidP="006B7402">
      <w:pPr>
        <w:pStyle w:val="6"/>
      </w:pPr>
      <w:r>
        <w:rPr>
          <w:rFonts w:hint="eastAsia"/>
        </w:rPr>
        <w:t>页面要素</w:t>
      </w:r>
    </w:p>
    <w:p w:rsidR="006B7402" w:rsidRDefault="006B7402" w:rsidP="008B4BF2">
      <w:pPr>
        <w:pStyle w:val="af8"/>
        <w:numPr>
          <w:ilvl w:val="0"/>
          <w:numId w:val="186"/>
        </w:numPr>
        <w:spacing w:line="240" w:lineRule="auto"/>
        <w:ind w:leftChars="0" w:right="240" w:firstLineChars="0"/>
      </w:pPr>
      <w:r>
        <w:rPr>
          <w:rFonts w:hint="eastAsia"/>
        </w:rPr>
        <w:t>经营类目列表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经营类目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显示经营类目，格式一级目录</w:t>
            </w:r>
            <w:r>
              <w:rPr>
                <w:rFonts w:ascii="Times New Roman" w:hAnsi="Times New Roman" w:hint="eastAsia"/>
                <w:sz w:val="21"/>
                <w:szCs w:val="21"/>
              </w:rPr>
              <w:t>&gt;</w:t>
            </w:r>
            <w:r>
              <w:rPr>
                <w:rFonts w:ascii="Times New Roman" w:hAnsi="Times New Roman" w:hint="eastAsia"/>
                <w:sz w:val="21"/>
                <w:szCs w:val="21"/>
              </w:rPr>
              <w:t>二级目录</w:t>
            </w:r>
            <w:r>
              <w:rPr>
                <w:rFonts w:ascii="Times New Roman" w:hAnsi="Times New Roman" w:hint="eastAsia"/>
                <w:sz w:val="21"/>
                <w:szCs w:val="21"/>
              </w:rPr>
              <w:t>&gt;</w:t>
            </w:r>
            <w:r>
              <w:rPr>
                <w:rFonts w:ascii="Times New Roman" w:hAnsi="Times New Roman" w:hint="eastAsia"/>
                <w:sz w:val="21"/>
                <w:szCs w:val="21"/>
              </w:rPr>
              <w:t>三级目录。</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分佣比例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百分比。</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状态：已审核、审核中、审核不通过。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删除。</w:t>
            </w:r>
          </w:p>
        </w:tc>
      </w:tr>
    </w:tbl>
    <w:p w:rsidR="006B7402" w:rsidRDefault="006B7402" w:rsidP="006B7402">
      <w:pPr>
        <w:pStyle w:val="5"/>
        <w:ind w:left="142"/>
      </w:pPr>
      <w:r>
        <w:rPr>
          <w:rFonts w:hint="eastAsia"/>
        </w:rPr>
        <w:t>店铺信息（暂时屏蔽）</w:t>
      </w:r>
    </w:p>
    <w:p w:rsidR="006B7402" w:rsidRDefault="006B7402" w:rsidP="006B7402">
      <w:pPr>
        <w:pStyle w:val="6"/>
      </w:pPr>
      <w:r>
        <w:rPr>
          <w:rFonts w:hint="eastAsia"/>
        </w:rPr>
        <w:t>功能描述</w:t>
      </w:r>
    </w:p>
    <w:p w:rsidR="006B7402" w:rsidRPr="003217E1" w:rsidRDefault="006B7402" w:rsidP="006B7402">
      <w:r>
        <w:rPr>
          <w:rFonts w:hint="eastAsia"/>
        </w:rPr>
        <w:t>展示商家信息。</w:t>
      </w:r>
    </w:p>
    <w:p w:rsidR="006B7402" w:rsidRDefault="006B7402" w:rsidP="006B7402">
      <w:pPr>
        <w:pStyle w:val="6"/>
      </w:pPr>
      <w:r>
        <w:rPr>
          <w:rFonts w:hint="eastAsia"/>
        </w:rPr>
        <w:t>业务流程</w:t>
      </w:r>
    </w:p>
    <w:p w:rsidR="006B7402" w:rsidRPr="00171B63" w:rsidRDefault="006B7402" w:rsidP="006B7402">
      <w:r>
        <w:rPr>
          <w:rFonts w:hint="eastAsia"/>
        </w:rPr>
        <w:t>无。</w:t>
      </w:r>
    </w:p>
    <w:p w:rsidR="006B7402" w:rsidRDefault="006B7402" w:rsidP="006B7402">
      <w:pPr>
        <w:pStyle w:val="6"/>
      </w:pPr>
      <w:r>
        <w:rPr>
          <w:rFonts w:hint="eastAsia"/>
        </w:rPr>
        <w:t>业务规则</w:t>
      </w:r>
    </w:p>
    <w:p w:rsidR="006B7402" w:rsidRPr="00171B63" w:rsidRDefault="006B7402" w:rsidP="006B7402">
      <w:r>
        <w:rPr>
          <w:rFonts w:hint="eastAsia"/>
        </w:rPr>
        <w:lastRenderedPageBreak/>
        <w:t>无。</w:t>
      </w:r>
    </w:p>
    <w:p w:rsidR="006B7402" w:rsidRDefault="006B7402" w:rsidP="006B7402">
      <w:pPr>
        <w:pStyle w:val="6"/>
      </w:pPr>
      <w:r>
        <w:rPr>
          <w:rFonts w:hint="eastAsia"/>
        </w:rPr>
        <w:t>页面要素</w:t>
      </w:r>
    </w:p>
    <w:p w:rsidR="006B7402" w:rsidRPr="00171B63" w:rsidRDefault="006B7402" w:rsidP="006B7402">
      <w:r w:rsidRPr="00F31FED">
        <w:rPr>
          <w:rFonts w:hint="eastAsia"/>
          <w:highlight w:val="yellow"/>
        </w:rPr>
        <w:t>获取商户入驻信息显示，信息组织方式见效果图。</w:t>
      </w:r>
    </w:p>
    <w:p w:rsidR="006B7402" w:rsidRPr="00385517" w:rsidRDefault="006B7402" w:rsidP="006B7402">
      <w:pPr>
        <w:pStyle w:val="4"/>
        <w:ind w:right="240"/>
      </w:pPr>
      <w:r w:rsidRPr="00385517">
        <w:rPr>
          <w:rFonts w:hint="eastAsia"/>
        </w:rPr>
        <w:t>店铺分类</w:t>
      </w:r>
    </w:p>
    <w:p w:rsidR="006B7402" w:rsidRDefault="006B7402" w:rsidP="006B7402">
      <w:pPr>
        <w:pStyle w:val="5"/>
        <w:ind w:left="142" w:right="240"/>
      </w:pPr>
      <w:r>
        <w:rPr>
          <w:rFonts w:hint="eastAsia"/>
        </w:rPr>
        <w:t>功能描述</w:t>
      </w:r>
    </w:p>
    <w:p w:rsidR="006B7402" w:rsidRPr="005219C7" w:rsidRDefault="006B7402" w:rsidP="006B7402">
      <w:pPr>
        <w:ind w:right="240"/>
      </w:pPr>
      <w:r w:rsidRPr="005219C7">
        <w:rPr>
          <w:rFonts w:hint="eastAsia"/>
        </w:rPr>
        <w:t>商家可以对店铺虚拟分类进行管理，可以添加、编辑、删除。</w:t>
      </w:r>
    </w:p>
    <w:p w:rsidR="006B7402" w:rsidRDefault="006B7402" w:rsidP="006B7402">
      <w:pPr>
        <w:pStyle w:val="5"/>
        <w:ind w:left="142" w:right="240"/>
      </w:pPr>
      <w:r>
        <w:rPr>
          <w:rFonts w:hint="eastAsia"/>
        </w:rPr>
        <w:t>业务流程</w:t>
      </w:r>
    </w:p>
    <w:p w:rsidR="006B7402" w:rsidRPr="00192007" w:rsidRDefault="006B7402" w:rsidP="006B7402">
      <w:r>
        <w:rPr>
          <w:rFonts w:hint="eastAsia"/>
        </w:rPr>
        <w:t>无。</w:t>
      </w:r>
    </w:p>
    <w:p w:rsidR="006B7402" w:rsidRDefault="006B7402" w:rsidP="006B7402">
      <w:pPr>
        <w:pStyle w:val="5"/>
        <w:ind w:left="142" w:right="240"/>
      </w:pPr>
      <w:r>
        <w:rPr>
          <w:rFonts w:hint="eastAsia"/>
        </w:rPr>
        <w:t>业务规则</w:t>
      </w:r>
    </w:p>
    <w:p w:rsidR="006B7402" w:rsidRDefault="006B7402" w:rsidP="008B4BF2">
      <w:pPr>
        <w:pStyle w:val="af8"/>
        <w:numPr>
          <w:ilvl w:val="0"/>
          <w:numId w:val="187"/>
        </w:numPr>
        <w:spacing w:line="240" w:lineRule="auto"/>
        <w:ind w:leftChars="0" w:right="240" w:firstLineChars="0"/>
      </w:pPr>
      <w:r>
        <w:rPr>
          <w:rFonts w:hint="eastAsia"/>
        </w:rPr>
        <w:t>支持新增分类；</w:t>
      </w:r>
    </w:p>
    <w:p w:rsidR="006B7402" w:rsidRDefault="006B7402" w:rsidP="008B4BF2">
      <w:pPr>
        <w:pStyle w:val="af8"/>
        <w:numPr>
          <w:ilvl w:val="0"/>
          <w:numId w:val="187"/>
        </w:numPr>
        <w:spacing w:line="240" w:lineRule="auto"/>
        <w:ind w:leftChars="0" w:right="240" w:firstLineChars="0"/>
      </w:pPr>
      <w:r>
        <w:rPr>
          <w:rFonts w:hint="eastAsia"/>
        </w:rPr>
        <w:t>支持编辑和删除；</w:t>
      </w:r>
    </w:p>
    <w:p w:rsidR="006B7402" w:rsidRPr="00F252DE" w:rsidRDefault="006B7402" w:rsidP="008B4BF2">
      <w:pPr>
        <w:pStyle w:val="af8"/>
        <w:numPr>
          <w:ilvl w:val="0"/>
          <w:numId w:val="187"/>
        </w:numPr>
        <w:spacing w:line="240" w:lineRule="auto"/>
        <w:ind w:leftChars="0" w:right="240" w:firstLineChars="0"/>
      </w:pPr>
      <w:r>
        <w:rPr>
          <w:rFonts w:hint="eastAsia"/>
        </w:rPr>
        <w:t>支持全选删除功能。</w:t>
      </w:r>
    </w:p>
    <w:p w:rsidR="006B7402" w:rsidRDefault="006B7402" w:rsidP="006B7402">
      <w:pPr>
        <w:pStyle w:val="5"/>
        <w:ind w:left="142" w:right="240"/>
      </w:pPr>
      <w:r>
        <w:rPr>
          <w:rFonts w:hint="eastAsia"/>
        </w:rPr>
        <w:t>页面要素</w:t>
      </w:r>
    </w:p>
    <w:p w:rsidR="006B7402" w:rsidRDefault="006B7402" w:rsidP="008B4BF2">
      <w:pPr>
        <w:pStyle w:val="af8"/>
        <w:numPr>
          <w:ilvl w:val="0"/>
          <w:numId w:val="188"/>
        </w:numPr>
        <w:spacing w:line="240" w:lineRule="auto"/>
        <w:ind w:leftChars="0" w:right="240" w:firstLineChars="0"/>
      </w:pPr>
      <w:r>
        <w:rPr>
          <w:rFonts w:hint="eastAsia"/>
        </w:rPr>
        <w:t>新增分类</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上级分类</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请选择</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使用缺省值，为一级分类。</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0-999</w:t>
            </w:r>
            <w:r>
              <w:rPr>
                <w:rFonts w:ascii="Times New Roman" w:hAnsi="Times New Roman" w:hint="eastAsia"/>
                <w:sz w:val="21"/>
                <w:szCs w:val="21"/>
              </w:rPr>
              <w:t>的数字。行所在的位置。</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r>
              <w:rPr>
                <w:rFonts w:ascii="Times New Roman" w:hAnsi="Times New Roman" w:hint="eastAsia"/>
                <w:sz w:val="21"/>
                <w:szCs w:val="21"/>
              </w:rPr>
              <w:t>/</w:t>
            </w:r>
            <w:r>
              <w:rPr>
                <w:rFonts w:ascii="Times New Roman" w:hAnsi="Times New Roman" w:hint="eastAsia"/>
                <w:sz w:val="21"/>
                <w:szCs w:val="21"/>
              </w:rPr>
              <w:t>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点击“提交”弹窗显示保存成功。</w:t>
            </w:r>
          </w:p>
        </w:tc>
      </w:tr>
    </w:tbl>
    <w:p w:rsidR="006B7402" w:rsidRDefault="006B7402" w:rsidP="008B4BF2">
      <w:pPr>
        <w:pStyle w:val="af8"/>
        <w:numPr>
          <w:ilvl w:val="0"/>
          <w:numId w:val="188"/>
        </w:numPr>
        <w:spacing w:line="240" w:lineRule="auto"/>
        <w:ind w:leftChars="0" w:right="240" w:firstLineChars="0"/>
      </w:pPr>
      <w:r>
        <w:rPr>
          <w:rFonts w:hint="eastAsia"/>
        </w:rPr>
        <w:t>分类列表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w:t>
            </w:r>
            <w:r>
              <w:rPr>
                <w:b/>
                <w:color w:val="000000"/>
                <w:sz w:val="21"/>
                <w:szCs w:val="21"/>
              </w:rPr>
              <w:lastRenderedPageBreak/>
              <w:t>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lastRenderedPageBreak/>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w:t>
            </w:r>
            <w:r>
              <w:rPr>
                <w:b/>
                <w:color w:val="000000"/>
                <w:sz w:val="21"/>
                <w:szCs w:val="21"/>
              </w:rPr>
              <w:lastRenderedPageBreak/>
              <w:t>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w:t>
            </w:r>
            <w:r>
              <w:rPr>
                <w:b/>
                <w:color w:val="000000"/>
                <w:sz w:val="21"/>
                <w:szCs w:val="21"/>
              </w:rPr>
              <w:lastRenderedPageBreak/>
              <w:t>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是否必</w:t>
            </w:r>
            <w:r>
              <w:rPr>
                <w:b/>
                <w:color w:val="000000"/>
                <w:sz w:val="21"/>
                <w:szCs w:val="21"/>
              </w:rPr>
              <w:lastRenderedPageBreak/>
              <w:t>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lastRenderedPageBreak/>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全选</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可以全选删除。</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新增下一级、编辑和删除。</w:t>
            </w:r>
          </w:p>
        </w:tc>
      </w:tr>
    </w:tbl>
    <w:p w:rsidR="006B7402" w:rsidRDefault="006B7402" w:rsidP="008B4BF2">
      <w:pPr>
        <w:pStyle w:val="af8"/>
        <w:numPr>
          <w:ilvl w:val="0"/>
          <w:numId w:val="188"/>
        </w:numPr>
        <w:spacing w:line="240" w:lineRule="auto"/>
        <w:ind w:leftChars="0" w:right="240" w:firstLineChars="0"/>
      </w:pPr>
      <w:r>
        <w:rPr>
          <w:rFonts w:hint="eastAsia"/>
        </w:rPr>
        <w:t>点击“新增下一级”页面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上级分类</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一级分类。</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0-999</w:t>
            </w:r>
            <w:r>
              <w:rPr>
                <w:rFonts w:ascii="Times New Roman" w:hAnsi="Times New Roman" w:hint="eastAsia"/>
                <w:sz w:val="21"/>
                <w:szCs w:val="21"/>
              </w:rPr>
              <w:t>的数字。行所在的位置。</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r>
              <w:rPr>
                <w:rFonts w:ascii="Times New Roman" w:hAnsi="Times New Roman" w:hint="eastAsia"/>
                <w:sz w:val="21"/>
                <w:szCs w:val="21"/>
              </w:rPr>
              <w:t>/</w:t>
            </w:r>
            <w:r>
              <w:rPr>
                <w:rFonts w:ascii="Times New Roman" w:hAnsi="Times New Roman" w:hint="eastAsia"/>
                <w:sz w:val="21"/>
                <w:szCs w:val="21"/>
              </w:rPr>
              <w:t>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点击“提交”弹窗显示保存成功。</w:t>
            </w:r>
          </w:p>
        </w:tc>
      </w:tr>
    </w:tbl>
    <w:p w:rsidR="006B7402" w:rsidRDefault="006B7402" w:rsidP="008B4BF2">
      <w:pPr>
        <w:pStyle w:val="af8"/>
        <w:numPr>
          <w:ilvl w:val="0"/>
          <w:numId w:val="188"/>
        </w:numPr>
        <w:spacing w:line="240" w:lineRule="auto"/>
        <w:ind w:leftChars="0" w:right="240" w:firstLineChars="0"/>
      </w:pPr>
      <w:r>
        <w:rPr>
          <w:rFonts w:hint="eastAsia"/>
        </w:rPr>
        <w:t>点击“编辑”页面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0-999</w:t>
            </w:r>
            <w:r>
              <w:rPr>
                <w:rFonts w:ascii="Times New Roman" w:hAnsi="Times New Roman" w:hint="eastAsia"/>
                <w:sz w:val="21"/>
                <w:szCs w:val="21"/>
              </w:rPr>
              <w:t>的数字。行所在的位置。</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r>
              <w:rPr>
                <w:rFonts w:ascii="Times New Roman" w:hAnsi="Times New Roman" w:hint="eastAsia"/>
                <w:sz w:val="21"/>
                <w:szCs w:val="21"/>
              </w:rPr>
              <w:t>/</w:t>
            </w:r>
            <w:r>
              <w:rPr>
                <w:rFonts w:ascii="Times New Roman" w:hAnsi="Times New Roman" w:hint="eastAsia"/>
                <w:sz w:val="21"/>
                <w:szCs w:val="21"/>
              </w:rPr>
              <w:t>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点击“提交”弹窗显示保存成功。</w:t>
            </w:r>
          </w:p>
        </w:tc>
      </w:tr>
    </w:tbl>
    <w:p w:rsidR="006B7402" w:rsidRPr="004D5D44" w:rsidRDefault="006B7402" w:rsidP="008B4BF2">
      <w:pPr>
        <w:pStyle w:val="af8"/>
        <w:numPr>
          <w:ilvl w:val="0"/>
          <w:numId w:val="188"/>
        </w:numPr>
        <w:spacing w:line="240" w:lineRule="auto"/>
        <w:ind w:leftChars="0" w:right="240" w:firstLineChars="0"/>
      </w:pPr>
      <w:r>
        <w:rPr>
          <w:rFonts w:hint="eastAsia"/>
        </w:rPr>
        <w:t>点击“删除”页面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提示信息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您确实要删除该分类码？</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确认和取消。点击“确认”弹窗显示删除成功返回列表。</w:t>
            </w:r>
          </w:p>
        </w:tc>
      </w:tr>
    </w:tbl>
    <w:p w:rsidR="006B7402" w:rsidRPr="004D5D44" w:rsidRDefault="006B7402" w:rsidP="006B7402">
      <w:pPr>
        <w:ind w:left="454" w:right="240" w:firstLine="0"/>
      </w:pPr>
    </w:p>
    <w:p w:rsidR="006B7402" w:rsidRPr="00385517" w:rsidRDefault="006B7402" w:rsidP="006B7402">
      <w:pPr>
        <w:pStyle w:val="4"/>
        <w:ind w:right="240"/>
      </w:pPr>
      <w:r w:rsidRPr="00385517">
        <w:rPr>
          <w:rFonts w:hint="eastAsia"/>
        </w:rPr>
        <w:t>品牌申请</w:t>
      </w:r>
    </w:p>
    <w:p w:rsidR="006B7402" w:rsidRDefault="006B7402" w:rsidP="006B7402">
      <w:pPr>
        <w:pStyle w:val="5"/>
        <w:ind w:left="142" w:right="240"/>
      </w:pPr>
      <w:r>
        <w:rPr>
          <w:rFonts w:hint="eastAsia"/>
        </w:rPr>
        <w:t>功能描述</w:t>
      </w:r>
    </w:p>
    <w:p w:rsidR="006B7402" w:rsidRPr="005219C7" w:rsidRDefault="006B7402" w:rsidP="006B7402">
      <w:pPr>
        <w:ind w:right="240"/>
      </w:pPr>
      <w:r w:rsidRPr="005219C7">
        <w:rPr>
          <w:rFonts w:hint="eastAsia"/>
        </w:rPr>
        <w:t>商家申请品牌，平台审核通过后，在商品发布时可以选择商品品牌，便于平台进行品牌商品检索。</w:t>
      </w:r>
    </w:p>
    <w:p w:rsidR="006B7402" w:rsidRDefault="006B7402" w:rsidP="006B7402">
      <w:pPr>
        <w:pStyle w:val="5"/>
        <w:ind w:left="142" w:right="240"/>
      </w:pPr>
      <w:r>
        <w:rPr>
          <w:rFonts w:hint="eastAsia"/>
        </w:rPr>
        <w:t>业务流程</w:t>
      </w:r>
    </w:p>
    <w:p w:rsidR="006B7402" w:rsidRPr="00424E55" w:rsidRDefault="006B7402" w:rsidP="008B4BF2">
      <w:pPr>
        <w:pStyle w:val="af8"/>
        <w:numPr>
          <w:ilvl w:val="0"/>
          <w:numId w:val="189"/>
        </w:numPr>
        <w:ind w:leftChars="0" w:right="240" w:firstLineChars="0"/>
        <w:rPr>
          <w:color w:val="0D2FD9"/>
        </w:rPr>
      </w:pPr>
      <w:r w:rsidRPr="00424E55">
        <w:rPr>
          <w:color w:val="0D2FD9"/>
        </w:rPr>
        <w:t>商户发起品牌申请；</w:t>
      </w:r>
    </w:p>
    <w:p w:rsidR="006B7402" w:rsidRPr="00424E55" w:rsidRDefault="006B7402" w:rsidP="008B4BF2">
      <w:pPr>
        <w:pStyle w:val="af8"/>
        <w:numPr>
          <w:ilvl w:val="0"/>
          <w:numId w:val="189"/>
        </w:numPr>
        <w:ind w:leftChars="0" w:right="240" w:firstLineChars="0"/>
        <w:rPr>
          <w:color w:val="0D2FD9"/>
        </w:rPr>
      </w:pPr>
      <w:r w:rsidRPr="00424E55">
        <w:rPr>
          <w:color w:val="0D2FD9"/>
        </w:rPr>
        <w:t>运营审核通过后自动加入品牌库；</w:t>
      </w:r>
    </w:p>
    <w:p w:rsidR="006B7402" w:rsidRDefault="006B7402" w:rsidP="006B7402">
      <w:pPr>
        <w:pStyle w:val="5"/>
        <w:ind w:left="142" w:right="240"/>
      </w:pPr>
      <w:r>
        <w:rPr>
          <w:rFonts w:hint="eastAsia"/>
        </w:rPr>
        <w:t>业务规则</w:t>
      </w:r>
    </w:p>
    <w:p w:rsidR="006B7402" w:rsidRDefault="006B7402" w:rsidP="008B4BF2">
      <w:pPr>
        <w:pStyle w:val="af8"/>
        <w:numPr>
          <w:ilvl w:val="0"/>
          <w:numId w:val="190"/>
        </w:numPr>
        <w:spacing w:line="240" w:lineRule="auto"/>
        <w:ind w:leftChars="0" w:right="240" w:firstLineChars="0"/>
      </w:pPr>
      <w:r>
        <w:rPr>
          <w:rFonts w:hint="eastAsia"/>
        </w:rPr>
        <w:t>支持品牌申请；</w:t>
      </w:r>
    </w:p>
    <w:p w:rsidR="006B7402" w:rsidRPr="006C7262" w:rsidRDefault="006B7402" w:rsidP="008B4BF2">
      <w:pPr>
        <w:pStyle w:val="af8"/>
        <w:numPr>
          <w:ilvl w:val="0"/>
          <w:numId w:val="190"/>
        </w:numPr>
        <w:spacing w:line="240" w:lineRule="auto"/>
        <w:ind w:leftChars="0" w:right="240" w:firstLineChars="0"/>
      </w:pPr>
      <w:r>
        <w:rPr>
          <w:rFonts w:hint="eastAsia"/>
        </w:rPr>
        <w:t>支持根据状态（全部、已审核、审核中、审核不通过）、品牌名称搜索；审核不通过的品牌不会在商品发布和前台显示。</w:t>
      </w:r>
    </w:p>
    <w:p w:rsidR="006B7402" w:rsidRDefault="006B7402" w:rsidP="006B7402">
      <w:pPr>
        <w:pStyle w:val="5"/>
        <w:ind w:left="142" w:right="240"/>
      </w:pPr>
      <w:r>
        <w:rPr>
          <w:rFonts w:hint="eastAsia"/>
        </w:rPr>
        <w:t>页面要素</w:t>
      </w:r>
    </w:p>
    <w:p w:rsidR="006B7402" w:rsidRDefault="006B7402" w:rsidP="008B4BF2">
      <w:pPr>
        <w:pStyle w:val="af8"/>
        <w:numPr>
          <w:ilvl w:val="0"/>
          <w:numId w:val="191"/>
        </w:numPr>
        <w:spacing w:line="240" w:lineRule="auto"/>
        <w:ind w:leftChars="0" w:right="240" w:firstLineChars="0"/>
      </w:pPr>
      <w:r>
        <w:rPr>
          <w:rFonts w:hint="eastAsia"/>
        </w:rPr>
        <w:t>品牌申请</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品牌中文名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品牌英文名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品牌首字母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品牌商注册人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品牌商注册号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品牌商标类型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w:t>
            </w:r>
            <w:r>
              <w:rPr>
                <w:rFonts w:ascii="Times New Roman" w:hAnsi="Times New Roman" w:hint="eastAsia"/>
                <w:sz w:val="21"/>
                <w:szCs w:val="21"/>
              </w:rPr>
              <w:t>LOGO</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上传</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sidRPr="00206574">
              <w:rPr>
                <w:rFonts w:ascii="Times New Roman" w:hAnsi="Times New Roman"/>
                <w:sz w:val="21"/>
                <w:szCs w:val="21"/>
              </w:rPr>
              <w:t>品牌</w:t>
            </w:r>
            <w:r w:rsidRPr="00206574">
              <w:rPr>
                <w:rFonts w:ascii="Times New Roman" w:hAnsi="Times New Roman"/>
                <w:sz w:val="21"/>
                <w:szCs w:val="21"/>
              </w:rPr>
              <w:t>logo</w:t>
            </w:r>
            <w:r w:rsidRPr="00206574">
              <w:rPr>
                <w:rFonts w:ascii="Times New Roman" w:hAnsi="Times New Roman"/>
                <w:sz w:val="21"/>
                <w:szCs w:val="21"/>
              </w:rPr>
              <w:t>需要与商标图文信息一致，尺寸</w:t>
            </w:r>
            <w:r>
              <w:rPr>
                <w:rFonts w:ascii="Times New Roman" w:hAnsi="Times New Roman" w:hint="eastAsia"/>
                <w:sz w:val="21"/>
                <w:szCs w:val="21"/>
              </w:rPr>
              <w:t>150</w:t>
            </w:r>
            <w:r w:rsidRPr="00206574">
              <w:rPr>
                <w:rFonts w:ascii="Times New Roman" w:hAnsi="Times New Roman"/>
                <w:sz w:val="21"/>
                <w:szCs w:val="21"/>
              </w:rPr>
              <w:t>×</w:t>
            </w:r>
            <w:r>
              <w:rPr>
                <w:rFonts w:ascii="Times New Roman" w:hAnsi="Times New Roman" w:hint="eastAsia"/>
                <w:sz w:val="21"/>
                <w:szCs w:val="21"/>
              </w:rPr>
              <w:t>5</w:t>
            </w:r>
            <w:r w:rsidRPr="00206574">
              <w:rPr>
                <w:rFonts w:ascii="Times New Roman" w:hAnsi="Times New Roman"/>
                <w:sz w:val="21"/>
                <w:szCs w:val="21"/>
              </w:rPr>
              <w:t>0</w:t>
            </w:r>
            <w:r w:rsidRPr="00206574">
              <w:rPr>
                <w:rFonts w:ascii="Times New Roman" w:hAnsi="Times New Roman"/>
                <w:sz w:val="21"/>
                <w:szCs w:val="21"/>
              </w:rPr>
              <w:t>仅支持</w:t>
            </w:r>
            <w:r w:rsidRPr="00206574">
              <w:rPr>
                <w:rFonts w:ascii="Times New Roman" w:hAnsi="Times New Roman"/>
                <w:sz w:val="21"/>
                <w:szCs w:val="21"/>
              </w:rPr>
              <w:t>jpg</w:t>
            </w:r>
            <w:r w:rsidRPr="00206574">
              <w:rPr>
                <w:rFonts w:ascii="Times New Roman" w:hAnsi="Times New Roman"/>
                <w:sz w:val="21"/>
                <w:szCs w:val="21"/>
              </w:rPr>
              <w:t>、</w:t>
            </w:r>
            <w:r w:rsidRPr="00206574">
              <w:rPr>
                <w:rFonts w:ascii="Times New Roman" w:hAnsi="Times New Roman"/>
                <w:sz w:val="21"/>
                <w:szCs w:val="21"/>
              </w:rPr>
              <w:t>gif</w:t>
            </w:r>
            <w:r w:rsidRPr="00206574">
              <w:rPr>
                <w:rFonts w:ascii="Times New Roman" w:hAnsi="Times New Roman"/>
                <w:sz w:val="21"/>
                <w:szCs w:val="21"/>
              </w:rPr>
              <w:t>和</w:t>
            </w:r>
            <w:r w:rsidRPr="00206574">
              <w:rPr>
                <w:rFonts w:ascii="Times New Roman" w:hAnsi="Times New Roman"/>
                <w:sz w:val="21"/>
                <w:szCs w:val="21"/>
              </w:rPr>
              <w:t>png</w:t>
            </w:r>
            <w:r w:rsidRPr="00206574">
              <w:rPr>
                <w:rFonts w:ascii="Times New Roman" w:hAnsi="Times New Roman"/>
                <w:sz w:val="21"/>
                <w:szCs w:val="21"/>
              </w:rPr>
              <w:t>图片，大小不超过</w:t>
            </w:r>
            <w:r w:rsidRPr="00206574">
              <w:rPr>
                <w:rFonts w:ascii="Times New Roman" w:hAnsi="Times New Roman"/>
                <w:sz w:val="21"/>
                <w:szCs w:val="21"/>
              </w:rPr>
              <w:t>200K</w:t>
            </w:r>
            <w:r w:rsidRPr="00206574">
              <w:rPr>
                <w:rFonts w:ascii="Times New Roman" w:hAnsi="Times New Roman"/>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请选择</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选项：请选择、国内品牌、国外品牌。</w:t>
            </w:r>
          </w:p>
        </w:tc>
      </w:tr>
      <w:tr w:rsidR="006B7402" w:rsidTr="0061150B">
        <w:tc>
          <w:tcPr>
            <w:tcW w:w="675" w:type="dxa"/>
          </w:tcPr>
          <w:p w:rsidR="006B7402" w:rsidRPr="00206574"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经营类型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请选择</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选项：请选择、自有品牌、代理品牌。</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所属类别</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请选择</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三级联动调用平台分类。</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请上传一下品牌资质扫描件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选择文件</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Pr="00206574" w:rsidRDefault="006B7402" w:rsidP="0061150B">
            <w:pPr>
              <w:pStyle w:val="a7"/>
              <w:ind w:right="240"/>
              <w:rPr>
                <w:rFonts w:ascii="Times New Roman" w:hAnsi="Times New Roman"/>
                <w:sz w:val="21"/>
                <w:szCs w:val="21"/>
              </w:rPr>
            </w:pPr>
            <w:r>
              <w:rPr>
                <w:rFonts w:ascii="Times New Roman" w:hAnsi="Times New Roman" w:hint="eastAsia"/>
                <w:sz w:val="21"/>
                <w:szCs w:val="21"/>
              </w:rPr>
              <w:t>见图：</w:t>
            </w:r>
            <w:r>
              <w:rPr>
                <w:rFonts w:ascii="Times New Roman" w:hAnsi="Times New Roman" w:hint="eastAsia"/>
                <w:sz w:val="21"/>
                <w:szCs w:val="21"/>
              </w:rPr>
              <w:t>6.1.10.2.4-3</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点击“提交”弹窗显示保存成功返回列表；状态显示：审核中。</w:t>
            </w:r>
          </w:p>
        </w:tc>
      </w:tr>
    </w:tbl>
    <w:p w:rsidR="006B7402" w:rsidRDefault="006B7402" w:rsidP="008B4BF2">
      <w:pPr>
        <w:pStyle w:val="af8"/>
        <w:numPr>
          <w:ilvl w:val="0"/>
          <w:numId w:val="191"/>
        </w:numPr>
        <w:spacing w:line="240" w:lineRule="auto"/>
        <w:ind w:leftChars="0" w:right="240" w:firstLineChars="0"/>
      </w:pPr>
      <w:r>
        <w:rPr>
          <w:rFonts w:hint="eastAsia"/>
        </w:rPr>
        <w:t>品牌列表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品牌图标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所属类型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查看和删除。</w:t>
            </w:r>
          </w:p>
        </w:tc>
      </w:tr>
    </w:tbl>
    <w:p w:rsidR="006B7402" w:rsidRDefault="006B7402" w:rsidP="008B4BF2">
      <w:pPr>
        <w:pStyle w:val="af8"/>
        <w:numPr>
          <w:ilvl w:val="0"/>
          <w:numId w:val="191"/>
        </w:numPr>
        <w:spacing w:line="240" w:lineRule="auto"/>
        <w:ind w:leftChars="0" w:right="240" w:firstLineChars="0"/>
      </w:pPr>
      <w:r>
        <w:rPr>
          <w:rFonts w:hint="eastAsia"/>
        </w:rPr>
        <w:t>点击“查看”详情页面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品牌中文名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品牌英文名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品牌首字母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品牌商注册人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品牌商注册号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品牌商标类型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w:t>
            </w:r>
            <w:r>
              <w:rPr>
                <w:rFonts w:ascii="Times New Roman" w:hAnsi="Times New Roman" w:hint="eastAsia"/>
                <w:sz w:val="21"/>
                <w:szCs w:val="21"/>
              </w:rPr>
              <w:t>LOGO</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Pr="00206574"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经营类型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所属类别</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请上传一下品牌资质扫描件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206574"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返回</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点击“返回”返回列表。</w:t>
            </w:r>
          </w:p>
        </w:tc>
      </w:tr>
    </w:tbl>
    <w:p w:rsidR="006B7402" w:rsidRDefault="006B7402" w:rsidP="006B7402">
      <w:pPr>
        <w:ind w:right="240"/>
      </w:pPr>
    </w:p>
    <w:p w:rsidR="006B7402" w:rsidRPr="00385517" w:rsidRDefault="006B7402" w:rsidP="006B7402">
      <w:pPr>
        <w:pStyle w:val="4"/>
        <w:ind w:right="240"/>
      </w:pPr>
      <w:r w:rsidRPr="00385517">
        <w:rPr>
          <w:rFonts w:hint="eastAsia"/>
        </w:rPr>
        <w:t>消费者保障服务</w:t>
      </w:r>
    </w:p>
    <w:p w:rsidR="006B7402" w:rsidRDefault="006B7402" w:rsidP="006B7402">
      <w:pPr>
        <w:pStyle w:val="5"/>
        <w:ind w:left="142" w:right="240"/>
      </w:pPr>
      <w:r>
        <w:rPr>
          <w:rFonts w:hint="eastAsia"/>
        </w:rPr>
        <w:t>功能描述</w:t>
      </w:r>
    </w:p>
    <w:p w:rsidR="006B7402" w:rsidRPr="005219C7" w:rsidRDefault="006B7402" w:rsidP="006B7402">
      <w:pPr>
        <w:ind w:right="240"/>
      </w:pPr>
      <w:r w:rsidRPr="005219C7">
        <w:rPr>
          <w:rFonts w:hint="eastAsia"/>
        </w:rPr>
        <w:t>商家可以加入消费者保障服务（</w:t>
      </w:r>
      <w:r w:rsidRPr="005219C7">
        <w:rPr>
          <w:rFonts w:hint="eastAsia"/>
        </w:rPr>
        <w:t>7</w:t>
      </w:r>
      <w:r w:rsidRPr="005219C7">
        <w:rPr>
          <w:rFonts w:hint="eastAsia"/>
        </w:rPr>
        <w:t>天退货、品质承诺、破损补寄、急速物流）提高买家购买信任度。</w:t>
      </w:r>
    </w:p>
    <w:p w:rsidR="006B7402" w:rsidRDefault="006B7402" w:rsidP="006B7402">
      <w:pPr>
        <w:pStyle w:val="5"/>
        <w:ind w:left="142" w:right="240"/>
      </w:pPr>
      <w:r>
        <w:rPr>
          <w:rFonts w:hint="eastAsia"/>
        </w:rPr>
        <w:t>业务流程</w:t>
      </w:r>
    </w:p>
    <w:p w:rsidR="006B7402" w:rsidRPr="00424E55" w:rsidRDefault="006B7402" w:rsidP="008B4BF2">
      <w:pPr>
        <w:pStyle w:val="af8"/>
        <w:numPr>
          <w:ilvl w:val="0"/>
          <w:numId w:val="192"/>
        </w:numPr>
        <w:spacing w:line="240" w:lineRule="auto"/>
        <w:ind w:leftChars="0" w:right="240" w:firstLineChars="0"/>
        <w:rPr>
          <w:color w:val="0D2FD9"/>
        </w:rPr>
      </w:pPr>
      <w:r w:rsidRPr="00424E55">
        <w:rPr>
          <w:rFonts w:hint="eastAsia"/>
          <w:color w:val="0D2FD9"/>
        </w:rPr>
        <w:t>商家入驻签约支付保证金；</w:t>
      </w:r>
    </w:p>
    <w:p w:rsidR="006B7402" w:rsidRPr="00424E55" w:rsidRDefault="006B7402" w:rsidP="008B4BF2">
      <w:pPr>
        <w:pStyle w:val="af8"/>
        <w:numPr>
          <w:ilvl w:val="0"/>
          <w:numId w:val="192"/>
        </w:numPr>
        <w:spacing w:line="240" w:lineRule="auto"/>
        <w:ind w:leftChars="0" w:right="240" w:firstLineChars="0"/>
        <w:rPr>
          <w:color w:val="0D2FD9"/>
        </w:rPr>
      </w:pPr>
      <w:r w:rsidRPr="00424E55">
        <w:rPr>
          <w:color w:val="0D2FD9"/>
        </w:rPr>
        <w:t>商家申请加入消费者保障服务；</w:t>
      </w:r>
    </w:p>
    <w:p w:rsidR="006B7402" w:rsidRPr="00424E55" w:rsidRDefault="006B7402" w:rsidP="008B4BF2">
      <w:pPr>
        <w:pStyle w:val="af8"/>
        <w:numPr>
          <w:ilvl w:val="0"/>
          <w:numId w:val="192"/>
        </w:numPr>
        <w:spacing w:line="240" w:lineRule="auto"/>
        <w:ind w:leftChars="0" w:right="240" w:firstLineChars="0"/>
        <w:rPr>
          <w:color w:val="0D2FD9"/>
        </w:rPr>
      </w:pPr>
      <w:r w:rsidRPr="00424E55">
        <w:rPr>
          <w:color w:val="0D2FD9"/>
        </w:rPr>
        <w:t>审批人员选择是否追加保证金；</w:t>
      </w:r>
    </w:p>
    <w:p w:rsidR="006B7402" w:rsidRPr="00424E55" w:rsidRDefault="006B7402" w:rsidP="008B4BF2">
      <w:pPr>
        <w:pStyle w:val="af8"/>
        <w:numPr>
          <w:ilvl w:val="0"/>
          <w:numId w:val="192"/>
        </w:numPr>
        <w:spacing w:line="240" w:lineRule="auto"/>
        <w:ind w:leftChars="0" w:right="240" w:firstLineChars="0"/>
        <w:rPr>
          <w:color w:val="0D2FD9"/>
        </w:rPr>
      </w:pPr>
      <w:r w:rsidRPr="00424E55">
        <w:rPr>
          <w:color w:val="0D2FD9"/>
        </w:rPr>
        <w:t>追加保证金审核通过；</w:t>
      </w:r>
    </w:p>
    <w:p w:rsidR="006B7402" w:rsidRPr="00424E55" w:rsidRDefault="006B7402" w:rsidP="008B4BF2">
      <w:pPr>
        <w:pStyle w:val="af8"/>
        <w:numPr>
          <w:ilvl w:val="0"/>
          <w:numId w:val="192"/>
        </w:numPr>
        <w:spacing w:line="240" w:lineRule="auto"/>
        <w:ind w:leftChars="0" w:right="240" w:firstLineChars="0"/>
        <w:rPr>
          <w:color w:val="0D2FD9"/>
        </w:rPr>
      </w:pPr>
      <w:r w:rsidRPr="00424E55">
        <w:rPr>
          <w:rFonts w:hint="eastAsia"/>
          <w:color w:val="0D2FD9"/>
        </w:rPr>
        <w:t>商品详情页点亮消费者保障服务。</w:t>
      </w:r>
    </w:p>
    <w:p w:rsidR="006B7402" w:rsidRDefault="006B7402" w:rsidP="006B7402">
      <w:pPr>
        <w:pStyle w:val="5"/>
        <w:ind w:left="142" w:right="240"/>
      </w:pPr>
      <w:r>
        <w:rPr>
          <w:rFonts w:hint="eastAsia"/>
        </w:rPr>
        <w:t>业务规则</w:t>
      </w:r>
    </w:p>
    <w:p w:rsidR="006B7402" w:rsidRPr="006C198A" w:rsidRDefault="006B7402" w:rsidP="006B7402">
      <w:pPr>
        <w:ind w:left="425" w:firstLine="0"/>
      </w:pPr>
      <w:r>
        <w:rPr>
          <w:rFonts w:hint="eastAsia"/>
        </w:rPr>
        <w:t>商家支付保证金，前台商品详情页点亮消费者保障服务。</w:t>
      </w:r>
    </w:p>
    <w:p w:rsidR="006B7402" w:rsidRDefault="006B7402" w:rsidP="006B7402">
      <w:pPr>
        <w:pStyle w:val="5"/>
        <w:ind w:left="142" w:right="240"/>
      </w:pPr>
      <w:r>
        <w:rPr>
          <w:rFonts w:hint="eastAsia"/>
        </w:rPr>
        <w:t>页面要素</w:t>
      </w:r>
    </w:p>
    <w:p w:rsidR="006B7402" w:rsidRPr="006C198A" w:rsidRDefault="006B7402" w:rsidP="006B7402">
      <w:r>
        <w:rPr>
          <w:rFonts w:hint="eastAsia"/>
        </w:rPr>
        <w:t>无。</w:t>
      </w:r>
    </w:p>
    <w:p w:rsidR="006B7402" w:rsidRDefault="006B7402" w:rsidP="006B7402">
      <w:pPr>
        <w:ind w:right="240"/>
      </w:pPr>
    </w:p>
    <w:p w:rsidR="006B7402" w:rsidRDefault="006B7402" w:rsidP="006B7402">
      <w:pPr>
        <w:ind w:right="240"/>
      </w:pPr>
    </w:p>
    <w:p w:rsidR="006B7402" w:rsidRPr="0099315D" w:rsidRDefault="006B7402" w:rsidP="006B7402">
      <w:pPr>
        <w:pStyle w:val="3"/>
        <w:ind w:right="240"/>
      </w:pPr>
      <w:bookmarkStart w:id="105" w:name="_Toc446774424"/>
      <w:r w:rsidRPr="0099315D">
        <w:rPr>
          <w:rFonts w:hint="eastAsia"/>
        </w:rPr>
        <w:lastRenderedPageBreak/>
        <w:t>售后服务</w:t>
      </w:r>
      <w:bookmarkEnd w:id="105"/>
    </w:p>
    <w:p w:rsidR="006B7402" w:rsidRPr="0099315D" w:rsidRDefault="006B7402" w:rsidP="006B7402">
      <w:pPr>
        <w:pStyle w:val="4"/>
        <w:ind w:right="240"/>
      </w:pPr>
      <w:r w:rsidRPr="0099315D">
        <w:rPr>
          <w:rFonts w:hint="eastAsia"/>
        </w:rPr>
        <w:t>咨询管理</w:t>
      </w:r>
    </w:p>
    <w:p w:rsidR="006B7402" w:rsidRDefault="006B7402" w:rsidP="006B7402">
      <w:pPr>
        <w:pStyle w:val="5"/>
        <w:ind w:left="142" w:right="240"/>
      </w:pPr>
      <w:r>
        <w:rPr>
          <w:rFonts w:hint="eastAsia"/>
        </w:rPr>
        <w:t>功能描述</w:t>
      </w:r>
    </w:p>
    <w:p w:rsidR="006B7402" w:rsidRPr="005219C7" w:rsidRDefault="006B7402" w:rsidP="006B7402">
      <w:pPr>
        <w:ind w:right="240"/>
      </w:pPr>
      <w:r w:rsidRPr="005219C7">
        <w:rPr>
          <w:rFonts w:hint="eastAsia"/>
        </w:rPr>
        <w:t>商家</w:t>
      </w:r>
      <w:r>
        <w:rPr>
          <w:rFonts w:hint="eastAsia"/>
        </w:rPr>
        <w:t>可通过该功能</w:t>
      </w:r>
      <w:r w:rsidRPr="005219C7">
        <w:rPr>
          <w:rFonts w:hint="eastAsia"/>
        </w:rPr>
        <w:t>对买家提交的咨询进行回复。</w:t>
      </w:r>
    </w:p>
    <w:p w:rsidR="006B7402" w:rsidRDefault="006B7402" w:rsidP="006B7402">
      <w:pPr>
        <w:pStyle w:val="5"/>
        <w:ind w:left="142" w:right="240"/>
      </w:pPr>
      <w:r>
        <w:rPr>
          <w:rFonts w:hint="eastAsia"/>
        </w:rPr>
        <w:t>业务流程</w:t>
      </w:r>
    </w:p>
    <w:p w:rsidR="006B7402" w:rsidRDefault="006B7402" w:rsidP="008B4BF2">
      <w:pPr>
        <w:pStyle w:val="af8"/>
        <w:numPr>
          <w:ilvl w:val="0"/>
          <w:numId w:val="193"/>
        </w:numPr>
        <w:ind w:leftChars="0" w:right="240" w:firstLineChars="0"/>
      </w:pPr>
      <w:r>
        <w:rPr>
          <w:rFonts w:hint="eastAsia"/>
        </w:rPr>
        <w:t>商户登录商城后，进入“个人中心”—“店铺中心”—“售后服务”；</w:t>
      </w:r>
    </w:p>
    <w:p w:rsidR="006B7402" w:rsidRPr="00C2557C" w:rsidRDefault="006B7402" w:rsidP="008B4BF2">
      <w:pPr>
        <w:pStyle w:val="af8"/>
        <w:numPr>
          <w:ilvl w:val="0"/>
          <w:numId w:val="193"/>
        </w:numPr>
        <w:ind w:leftChars="0" w:right="240" w:firstLineChars="0"/>
      </w:pPr>
      <w:r>
        <w:rPr>
          <w:rFonts w:hint="eastAsia"/>
        </w:rPr>
        <w:t>默认显示咨询管理列表。</w:t>
      </w:r>
    </w:p>
    <w:p w:rsidR="006B7402" w:rsidRDefault="006B7402" w:rsidP="006B7402">
      <w:pPr>
        <w:pStyle w:val="5"/>
        <w:ind w:left="142" w:right="240"/>
      </w:pPr>
      <w:r>
        <w:rPr>
          <w:rFonts w:hint="eastAsia"/>
        </w:rPr>
        <w:t>业务规则</w:t>
      </w:r>
    </w:p>
    <w:p w:rsidR="006B7402" w:rsidRPr="0099315D" w:rsidRDefault="006B7402" w:rsidP="006B7402">
      <w:r>
        <w:rPr>
          <w:rFonts w:hint="eastAsia"/>
        </w:rPr>
        <w:t>无。</w:t>
      </w:r>
    </w:p>
    <w:p w:rsidR="006B7402" w:rsidRDefault="006B7402" w:rsidP="006B7402">
      <w:pPr>
        <w:pStyle w:val="5"/>
        <w:ind w:left="142" w:right="240"/>
      </w:pPr>
      <w:r>
        <w:rPr>
          <w:rFonts w:hint="eastAsia"/>
        </w:rPr>
        <w:t>页面要素</w:t>
      </w:r>
    </w:p>
    <w:p w:rsidR="006B7402" w:rsidRDefault="006B7402" w:rsidP="008B4BF2">
      <w:pPr>
        <w:pStyle w:val="af8"/>
        <w:numPr>
          <w:ilvl w:val="0"/>
          <w:numId w:val="194"/>
        </w:numPr>
        <w:ind w:leftChars="0" w:right="240" w:firstLineChars="0"/>
      </w:pPr>
      <w:r>
        <w:rPr>
          <w:rFonts w:hint="eastAsia"/>
        </w:rPr>
        <w:t>全部咨询页面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可按照咨询类型（商品咨询</w:t>
            </w:r>
            <w:r>
              <w:rPr>
                <w:rFonts w:ascii="Times New Roman" w:hAnsi="Times New Roman" w:hint="eastAsia"/>
                <w:sz w:val="21"/>
                <w:szCs w:val="21"/>
              </w:rPr>
              <w:t>/</w:t>
            </w:r>
            <w:r>
              <w:rPr>
                <w:rFonts w:ascii="Times New Roman" w:hAnsi="Times New Roman" w:hint="eastAsia"/>
                <w:sz w:val="21"/>
                <w:szCs w:val="21"/>
              </w:rPr>
              <w:t>支付问题</w:t>
            </w:r>
            <w:r>
              <w:rPr>
                <w:rFonts w:ascii="Times New Roman" w:hAnsi="Times New Roman" w:hint="eastAsia"/>
                <w:sz w:val="21"/>
                <w:szCs w:val="21"/>
              </w:rPr>
              <w:t>/</w:t>
            </w:r>
            <w:r>
              <w:rPr>
                <w:rFonts w:ascii="Times New Roman" w:hAnsi="Times New Roman" w:hint="eastAsia"/>
                <w:sz w:val="21"/>
                <w:szCs w:val="21"/>
              </w:rPr>
              <w:t>发票及保修</w:t>
            </w:r>
            <w:r>
              <w:rPr>
                <w:rFonts w:ascii="Times New Roman" w:hAnsi="Times New Roman" w:hint="eastAsia"/>
                <w:sz w:val="21"/>
                <w:szCs w:val="21"/>
              </w:rPr>
              <w:t>/</w:t>
            </w:r>
            <w:r>
              <w:rPr>
                <w:rFonts w:ascii="Times New Roman" w:hAnsi="Times New Roman" w:hint="eastAsia"/>
                <w:sz w:val="21"/>
                <w:szCs w:val="21"/>
              </w:rPr>
              <w:t>销售及赠品）进行搜索咨询信息。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咨询</w:t>
            </w:r>
            <w:r>
              <w:rPr>
                <w:rFonts w:ascii="Times New Roman" w:hAnsi="Times New Roman" w:hint="eastAsia"/>
                <w:sz w:val="21"/>
                <w:szCs w:val="21"/>
              </w:rPr>
              <w:t>/</w:t>
            </w:r>
            <w:r>
              <w:rPr>
                <w:rFonts w:ascii="Times New Roman" w:hAnsi="Times New Roman" w:hint="eastAsia"/>
                <w:sz w:val="21"/>
                <w:szCs w:val="21"/>
              </w:rPr>
              <w:t>回复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查看详情</w:t>
            </w:r>
            <w:r>
              <w:rPr>
                <w:rFonts w:ascii="Times New Roman" w:hAnsi="Times New Roman" w:hint="eastAsia"/>
                <w:sz w:val="21"/>
                <w:szCs w:val="21"/>
              </w:rPr>
              <w:t>/</w:t>
            </w:r>
            <w:r>
              <w:rPr>
                <w:rFonts w:ascii="Times New Roman" w:hAnsi="Times New Roman" w:hint="eastAsia"/>
                <w:sz w:val="21"/>
                <w:szCs w:val="21"/>
              </w:rPr>
              <w:t>删除</w:t>
            </w:r>
          </w:p>
        </w:tc>
      </w:tr>
    </w:tbl>
    <w:p w:rsidR="006B7402" w:rsidRDefault="006B7402" w:rsidP="008B4BF2">
      <w:pPr>
        <w:pStyle w:val="af8"/>
        <w:numPr>
          <w:ilvl w:val="0"/>
          <w:numId w:val="194"/>
        </w:numPr>
        <w:ind w:leftChars="0" w:right="240" w:firstLineChars="0"/>
      </w:pPr>
      <w:r>
        <w:rPr>
          <w:rFonts w:hint="eastAsia"/>
        </w:rPr>
        <w:t>未回复咨询页面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可按照咨询类型（全部</w:t>
            </w:r>
            <w:r>
              <w:rPr>
                <w:rFonts w:ascii="Times New Roman" w:hAnsi="Times New Roman" w:hint="eastAsia"/>
                <w:sz w:val="21"/>
                <w:szCs w:val="21"/>
              </w:rPr>
              <w:t>/</w:t>
            </w:r>
            <w:r>
              <w:rPr>
                <w:rFonts w:ascii="Times New Roman" w:hAnsi="Times New Roman" w:hint="eastAsia"/>
                <w:sz w:val="21"/>
                <w:szCs w:val="21"/>
              </w:rPr>
              <w:t>商品咨询</w:t>
            </w:r>
            <w:r>
              <w:rPr>
                <w:rFonts w:ascii="Times New Roman" w:hAnsi="Times New Roman" w:hint="eastAsia"/>
                <w:sz w:val="21"/>
                <w:szCs w:val="21"/>
              </w:rPr>
              <w:t>/</w:t>
            </w:r>
            <w:r>
              <w:rPr>
                <w:rFonts w:ascii="Times New Roman" w:hAnsi="Times New Roman" w:hint="eastAsia"/>
                <w:sz w:val="21"/>
                <w:szCs w:val="21"/>
              </w:rPr>
              <w:t>支付问题</w:t>
            </w:r>
            <w:r>
              <w:rPr>
                <w:rFonts w:ascii="Times New Roman" w:hAnsi="Times New Roman" w:hint="eastAsia"/>
                <w:sz w:val="21"/>
                <w:szCs w:val="21"/>
              </w:rPr>
              <w:t>/</w:t>
            </w:r>
            <w:r>
              <w:rPr>
                <w:rFonts w:ascii="Times New Roman" w:hAnsi="Times New Roman" w:hint="eastAsia"/>
                <w:sz w:val="21"/>
                <w:szCs w:val="21"/>
              </w:rPr>
              <w:t>发票及保修</w:t>
            </w:r>
            <w:r>
              <w:rPr>
                <w:rFonts w:ascii="Times New Roman" w:hAnsi="Times New Roman" w:hint="eastAsia"/>
                <w:sz w:val="21"/>
                <w:szCs w:val="21"/>
              </w:rPr>
              <w:t>/</w:t>
            </w:r>
            <w:r>
              <w:rPr>
                <w:rFonts w:ascii="Times New Roman" w:hAnsi="Times New Roman" w:hint="eastAsia"/>
                <w:sz w:val="21"/>
                <w:szCs w:val="21"/>
              </w:rPr>
              <w:t>销售及赠品）进行搜索咨询信息。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咨询</w:t>
            </w:r>
            <w:r>
              <w:rPr>
                <w:rFonts w:ascii="Times New Roman" w:hAnsi="Times New Roman" w:hint="eastAsia"/>
                <w:sz w:val="21"/>
                <w:szCs w:val="21"/>
              </w:rPr>
              <w:t>/</w:t>
            </w:r>
            <w:r>
              <w:rPr>
                <w:rFonts w:ascii="Times New Roman" w:hAnsi="Times New Roman" w:hint="eastAsia"/>
                <w:sz w:val="21"/>
                <w:szCs w:val="21"/>
              </w:rPr>
              <w:t>回复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查看详情</w:t>
            </w:r>
            <w:r>
              <w:rPr>
                <w:rFonts w:ascii="Times New Roman" w:hAnsi="Times New Roman" w:hint="eastAsia"/>
                <w:sz w:val="21"/>
                <w:szCs w:val="21"/>
              </w:rPr>
              <w:t>/</w:t>
            </w:r>
            <w:r>
              <w:rPr>
                <w:rFonts w:ascii="Times New Roman" w:hAnsi="Times New Roman" w:hint="eastAsia"/>
                <w:sz w:val="21"/>
                <w:szCs w:val="21"/>
              </w:rPr>
              <w:t>操作</w:t>
            </w:r>
          </w:p>
        </w:tc>
      </w:tr>
    </w:tbl>
    <w:p w:rsidR="006B7402" w:rsidRDefault="006B7402" w:rsidP="008B4BF2">
      <w:pPr>
        <w:pStyle w:val="af8"/>
        <w:numPr>
          <w:ilvl w:val="0"/>
          <w:numId w:val="194"/>
        </w:numPr>
        <w:ind w:leftChars="0" w:right="240" w:firstLineChars="0"/>
      </w:pPr>
      <w:r>
        <w:rPr>
          <w:rFonts w:hint="eastAsia"/>
        </w:rPr>
        <w:t>已回复咨询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lastRenderedPageBreak/>
              <w:t>可按照咨询类型（全部</w:t>
            </w:r>
            <w:r>
              <w:rPr>
                <w:rFonts w:ascii="Times New Roman" w:hAnsi="Times New Roman" w:hint="eastAsia"/>
                <w:sz w:val="21"/>
                <w:szCs w:val="21"/>
              </w:rPr>
              <w:t>/</w:t>
            </w:r>
            <w:r>
              <w:rPr>
                <w:rFonts w:ascii="Times New Roman" w:hAnsi="Times New Roman" w:hint="eastAsia"/>
                <w:sz w:val="21"/>
                <w:szCs w:val="21"/>
              </w:rPr>
              <w:t>商品咨询</w:t>
            </w:r>
            <w:r>
              <w:rPr>
                <w:rFonts w:ascii="Times New Roman" w:hAnsi="Times New Roman" w:hint="eastAsia"/>
                <w:sz w:val="21"/>
                <w:szCs w:val="21"/>
              </w:rPr>
              <w:t>/</w:t>
            </w:r>
            <w:r>
              <w:rPr>
                <w:rFonts w:ascii="Times New Roman" w:hAnsi="Times New Roman" w:hint="eastAsia"/>
                <w:sz w:val="21"/>
                <w:szCs w:val="21"/>
              </w:rPr>
              <w:t>支付问题</w:t>
            </w:r>
            <w:r>
              <w:rPr>
                <w:rFonts w:ascii="Times New Roman" w:hAnsi="Times New Roman" w:hint="eastAsia"/>
                <w:sz w:val="21"/>
                <w:szCs w:val="21"/>
              </w:rPr>
              <w:t>/</w:t>
            </w:r>
            <w:r>
              <w:rPr>
                <w:rFonts w:ascii="Times New Roman" w:hAnsi="Times New Roman" w:hint="eastAsia"/>
                <w:sz w:val="21"/>
                <w:szCs w:val="21"/>
              </w:rPr>
              <w:t>发票及保修</w:t>
            </w:r>
            <w:r>
              <w:rPr>
                <w:rFonts w:ascii="Times New Roman" w:hAnsi="Times New Roman" w:hint="eastAsia"/>
                <w:sz w:val="21"/>
                <w:szCs w:val="21"/>
              </w:rPr>
              <w:t>/</w:t>
            </w:r>
            <w:r>
              <w:rPr>
                <w:rFonts w:ascii="Times New Roman" w:hAnsi="Times New Roman" w:hint="eastAsia"/>
                <w:sz w:val="21"/>
                <w:szCs w:val="21"/>
              </w:rPr>
              <w:t>销售及赠品）进行搜索咨询信息。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咨询</w:t>
            </w:r>
            <w:r>
              <w:rPr>
                <w:rFonts w:ascii="Times New Roman" w:hAnsi="Times New Roman" w:hint="eastAsia"/>
                <w:sz w:val="21"/>
                <w:szCs w:val="21"/>
              </w:rPr>
              <w:t>/</w:t>
            </w:r>
            <w:r>
              <w:rPr>
                <w:rFonts w:ascii="Times New Roman" w:hAnsi="Times New Roman" w:hint="eastAsia"/>
                <w:sz w:val="21"/>
                <w:szCs w:val="21"/>
              </w:rPr>
              <w:t>回复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ind w:right="240"/>
      </w:pPr>
    </w:p>
    <w:p w:rsidR="006B7402" w:rsidRPr="00F302F0" w:rsidRDefault="006B7402" w:rsidP="006B7402">
      <w:pPr>
        <w:pStyle w:val="4"/>
        <w:ind w:right="240"/>
      </w:pPr>
      <w:r w:rsidRPr="00F302F0">
        <w:rPr>
          <w:rFonts w:hint="eastAsia"/>
        </w:rPr>
        <w:t>投诉管理</w:t>
      </w:r>
    </w:p>
    <w:p w:rsidR="006B7402" w:rsidRDefault="006B7402" w:rsidP="006B7402">
      <w:pPr>
        <w:pStyle w:val="5"/>
        <w:ind w:left="142" w:right="240"/>
      </w:pPr>
      <w:r>
        <w:rPr>
          <w:rFonts w:hint="eastAsia"/>
        </w:rPr>
        <w:t>功能描述</w:t>
      </w:r>
    </w:p>
    <w:p w:rsidR="006B7402" w:rsidRPr="00F302F0" w:rsidRDefault="006B7402" w:rsidP="006B7402">
      <w:r w:rsidRPr="005219C7">
        <w:rPr>
          <w:rFonts w:hint="eastAsia"/>
        </w:rPr>
        <w:t>商家</w:t>
      </w:r>
      <w:r>
        <w:rPr>
          <w:rFonts w:hint="eastAsia"/>
        </w:rPr>
        <w:t>可通过该功能查看</w:t>
      </w:r>
      <w:r>
        <w:rPr>
          <w:rFonts w:hint="eastAsia"/>
        </w:rPr>
        <w:t>/</w:t>
      </w:r>
      <w:r>
        <w:rPr>
          <w:rFonts w:hint="eastAsia"/>
        </w:rPr>
        <w:t>删除投诉信息。</w:t>
      </w:r>
    </w:p>
    <w:p w:rsidR="006B7402" w:rsidRDefault="006B7402" w:rsidP="006B7402">
      <w:pPr>
        <w:pStyle w:val="5"/>
        <w:ind w:left="142" w:right="240"/>
      </w:pPr>
      <w:r>
        <w:rPr>
          <w:rFonts w:hint="eastAsia"/>
        </w:rPr>
        <w:t>业务流程</w:t>
      </w:r>
    </w:p>
    <w:p w:rsidR="006B7402" w:rsidRDefault="006B7402" w:rsidP="008B4BF2">
      <w:pPr>
        <w:pStyle w:val="af8"/>
        <w:numPr>
          <w:ilvl w:val="0"/>
          <w:numId w:val="195"/>
        </w:numPr>
        <w:ind w:leftChars="0" w:right="240" w:firstLineChars="0"/>
      </w:pPr>
      <w:r>
        <w:rPr>
          <w:rFonts w:hint="eastAsia"/>
        </w:rPr>
        <w:t>商户登录商城后，进入“个人中心”—“店铺中心”—“售后服务”—“投诉管理”；</w:t>
      </w:r>
    </w:p>
    <w:p w:rsidR="006B7402" w:rsidRDefault="006B7402" w:rsidP="008B4BF2">
      <w:pPr>
        <w:pStyle w:val="af8"/>
        <w:numPr>
          <w:ilvl w:val="0"/>
          <w:numId w:val="195"/>
        </w:numPr>
        <w:ind w:leftChars="0" w:right="240" w:firstLineChars="0"/>
      </w:pPr>
      <w:r>
        <w:rPr>
          <w:rFonts w:hint="eastAsia"/>
        </w:rPr>
        <w:t>默认显示投诉信息列表。</w:t>
      </w:r>
    </w:p>
    <w:p w:rsidR="006B7402" w:rsidRPr="0099315D" w:rsidRDefault="006B7402" w:rsidP="006B7402">
      <w:pPr>
        <w:pStyle w:val="af8"/>
        <w:ind w:leftChars="0" w:left="814" w:right="240" w:firstLineChars="0" w:firstLine="0"/>
      </w:pPr>
      <w:r w:rsidRPr="001551BE">
        <w:rPr>
          <w:rFonts w:hint="eastAsia"/>
          <w:highlight w:val="yellow"/>
        </w:rPr>
        <w:t>见</w:t>
      </w:r>
      <w:r w:rsidRPr="001551BE">
        <w:rPr>
          <w:highlight w:val="yellow"/>
        </w:rPr>
        <w:t>个人中心下客服服务中投诉；</w:t>
      </w:r>
    </w:p>
    <w:p w:rsidR="006B7402" w:rsidRDefault="006B7402" w:rsidP="006B7402">
      <w:pPr>
        <w:pStyle w:val="5"/>
        <w:ind w:left="142" w:right="240"/>
      </w:pPr>
      <w:r>
        <w:rPr>
          <w:rFonts w:hint="eastAsia"/>
        </w:rPr>
        <w:t>业务规则</w:t>
      </w:r>
    </w:p>
    <w:p w:rsidR="006B7402" w:rsidRDefault="006B7402" w:rsidP="006B7402">
      <w:r>
        <w:rPr>
          <w:rFonts w:hint="eastAsia"/>
        </w:rPr>
        <w:t>支持根据时间段、处理状态（全部、进行中、已完成）、投诉人</w:t>
      </w:r>
      <w:r>
        <w:rPr>
          <w:rFonts w:hint="eastAsia"/>
        </w:rPr>
        <w:t>/</w:t>
      </w:r>
      <w:r>
        <w:rPr>
          <w:rFonts w:hint="eastAsia"/>
        </w:rPr>
        <w:t>投诉主题</w:t>
      </w:r>
      <w:r>
        <w:rPr>
          <w:rFonts w:hint="eastAsia"/>
        </w:rPr>
        <w:t>/</w:t>
      </w:r>
      <w:r>
        <w:rPr>
          <w:rFonts w:hint="eastAsia"/>
        </w:rPr>
        <w:t>投诉号进行搜索；</w:t>
      </w:r>
    </w:p>
    <w:p w:rsidR="006B7402" w:rsidRDefault="006B7402" w:rsidP="006B7402">
      <w:r>
        <w:rPr>
          <w:rFonts w:hint="eastAsia"/>
        </w:rPr>
        <w:t>商家申诉提交后，投诉转为对话中，支持发布会后、刷新对话、提交仲裁操作，通过发布对话可以和会员进行文字沟通；</w:t>
      </w:r>
    </w:p>
    <w:p w:rsidR="006B7402" w:rsidRDefault="006B7402" w:rsidP="006B7402">
      <w:pPr>
        <w:pStyle w:val="5"/>
        <w:ind w:left="142" w:right="240"/>
      </w:pPr>
      <w:r>
        <w:rPr>
          <w:rFonts w:hint="eastAsia"/>
        </w:rPr>
        <w:t>页面要素</w:t>
      </w:r>
    </w:p>
    <w:p w:rsidR="006B7402" w:rsidRPr="00E71F23" w:rsidRDefault="006B7402" w:rsidP="008B4BF2">
      <w:pPr>
        <w:pStyle w:val="af8"/>
        <w:numPr>
          <w:ilvl w:val="0"/>
          <w:numId w:val="196"/>
        </w:numPr>
        <w:ind w:leftChars="0" w:right="240" w:firstLineChars="0"/>
      </w:pPr>
      <w:r>
        <w:rPr>
          <w:rFonts w:hint="eastAsia"/>
        </w:rPr>
        <w:t>投诉管理页面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链接至该商品详情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投诉主题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w:t>
            </w:r>
            <w:r>
              <w:rPr>
                <w:rFonts w:ascii="Times New Roman" w:hAnsi="Times New Roman" w:hint="eastAsia"/>
                <w:sz w:val="21"/>
                <w:szCs w:val="21"/>
              </w:rPr>
              <w:t>/</w:t>
            </w:r>
            <w:r>
              <w:rPr>
                <w:rFonts w:ascii="Times New Roman" w:hAnsi="Times New Roman" w:hint="eastAsia"/>
                <w:sz w:val="21"/>
                <w:szCs w:val="21"/>
              </w:rPr>
              <w:t>删除</w:t>
            </w:r>
          </w:p>
        </w:tc>
      </w:tr>
    </w:tbl>
    <w:p w:rsidR="006B7402" w:rsidRDefault="006B7402" w:rsidP="008B4BF2">
      <w:pPr>
        <w:pStyle w:val="af8"/>
        <w:numPr>
          <w:ilvl w:val="0"/>
          <w:numId w:val="192"/>
        </w:numPr>
        <w:ind w:leftChars="0" w:right="240" w:firstLineChars="0"/>
      </w:pPr>
      <w:r>
        <w:rPr>
          <w:rFonts w:hint="eastAsia"/>
        </w:rPr>
        <w:lastRenderedPageBreak/>
        <w:t>点击“查看”页面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Pr="0048160C" w:rsidRDefault="006B7402" w:rsidP="0061150B">
            <w:pPr>
              <w:pStyle w:val="a7"/>
              <w:ind w:right="240"/>
              <w:rPr>
                <w:rFonts w:ascii="Times New Roman" w:hAnsi="Times New Roman"/>
                <w:b/>
                <w:sz w:val="21"/>
                <w:szCs w:val="21"/>
              </w:rPr>
            </w:pPr>
            <w:r w:rsidRPr="0048160C">
              <w:rPr>
                <w:rFonts w:ascii="Times New Roman" w:hAnsi="Times New Roman" w:hint="eastAsia"/>
                <w:b/>
                <w:sz w:val="21"/>
                <w:szCs w:val="21"/>
              </w:rPr>
              <w:t>订单信息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商品价格</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运费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订单总额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交易流水号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下单时间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付款时间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7A0091" w:rsidRDefault="006B7402" w:rsidP="0061150B">
            <w:pPr>
              <w:pStyle w:val="a7"/>
              <w:ind w:right="240"/>
              <w:rPr>
                <w:rFonts w:ascii="Times New Roman" w:hAnsi="Times New Roman"/>
                <w:b/>
                <w:sz w:val="21"/>
                <w:szCs w:val="21"/>
              </w:rPr>
            </w:pPr>
            <w:r w:rsidRPr="007A0091">
              <w:rPr>
                <w:rFonts w:ascii="Times New Roman" w:hAnsi="Times New Roman" w:hint="eastAsia"/>
                <w:b/>
                <w:sz w:val="21"/>
                <w:szCs w:val="21"/>
              </w:rPr>
              <w:t>投诉信息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投诉主题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投诉证据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返回列表</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D47FE2" w:rsidRDefault="006B7402" w:rsidP="0061150B">
            <w:pPr>
              <w:pStyle w:val="a7"/>
              <w:ind w:right="240"/>
              <w:rPr>
                <w:rFonts w:ascii="Times New Roman" w:hAnsi="Times New Roman"/>
                <w:b/>
                <w:sz w:val="21"/>
                <w:szCs w:val="21"/>
              </w:rPr>
            </w:pPr>
            <w:r w:rsidRPr="00D47FE2">
              <w:rPr>
                <w:rFonts w:ascii="Times New Roman" w:hAnsi="Times New Roman" w:hint="eastAsia"/>
                <w:b/>
                <w:sz w:val="21"/>
                <w:szCs w:val="21"/>
              </w:rPr>
              <w:t>申诉</w:t>
            </w:r>
            <w:r>
              <w:rPr>
                <w:rFonts w:ascii="Times New Roman" w:hAnsi="Times New Roman" w:hint="eastAsia"/>
                <w:b/>
                <w:sz w:val="21"/>
                <w:szCs w:val="21"/>
              </w:rPr>
              <w:t>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申诉内容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上传申诉证据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选择文件</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最多支持</w:t>
            </w:r>
            <w:r>
              <w:rPr>
                <w:rFonts w:ascii="Times New Roman" w:hAnsi="Times New Roman" w:hint="eastAsia"/>
                <w:sz w:val="21"/>
                <w:szCs w:val="21"/>
              </w:rPr>
              <w:t>3</w:t>
            </w:r>
            <w:r>
              <w:rPr>
                <w:rFonts w:ascii="Times New Roman" w:hAnsi="Times New Roman" w:hint="eastAsia"/>
                <w:sz w:val="21"/>
                <w:szCs w:val="21"/>
              </w:rPr>
              <w:t>张图片。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r>
              <w:rPr>
                <w:rFonts w:ascii="Times New Roman" w:hAnsi="Times New Roman" w:hint="eastAsia"/>
                <w:sz w:val="21"/>
                <w:szCs w:val="21"/>
              </w:rPr>
              <w:t>/</w:t>
            </w:r>
            <w:r>
              <w:rPr>
                <w:rFonts w:ascii="Times New Roman" w:hAnsi="Times New Roman" w:hint="eastAsia"/>
                <w:sz w:val="21"/>
                <w:szCs w:val="21"/>
              </w:rPr>
              <w:t>返回列表；点击“提交”弹窗显示申诉成功返回列表页。</w:t>
            </w:r>
          </w:p>
        </w:tc>
      </w:tr>
    </w:tbl>
    <w:p w:rsidR="006B7402" w:rsidRDefault="006B7402" w:rsidP="008B4BF2">
      <w:pPr>
        <w:pStyle w:val="af8"/>
        <w:numPr>
          <w:ilvl w:val="0"/>
          <w:numId w:val="192"/>
        </w:numPr>
        <w:ind w:leftChars="0" w:right="240" w:firstLineChars="0"/>
      </w:pPr>
      <w:r>
        <w:rPr>
          <w:rFonts w:hint="eastAsia"/>
        </w:rPr>
        <w:t>对话中的投诉详情页</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Pr="0048160C" w:rsidRDefault="006B7402" w:rsidP="0061150B">
            <w:pPr>
              <w:pStyle w:val="a7"/>
              <w:ind w:right="240"/>
              <w:rPr>
                <w:rFonts w:ascii="Times New Roman" w:hAnsi="Times New Roman"/>
                <w:b/>
                <w:sz w:val="21"/>
                <w:szCs w:val="21"/>
              </w:rPr>
            </w:pPr>
            <w:r w:rsidRPr="0048160C">
              <w:rPr>
                <w:rFonts w:ascii="Times New Roman" w:hAnsi="Times New Roman" w:hint="eastAsia"/>
                <w:b/>
                <w:sz w:val="21"/>
                <w:szCs w:val="21"/>
              </w:rPr>
              <w:lastRenderedPageBreak/>
              <w:t>订单信息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商品价格</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运费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订单总额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交易流水号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下单时间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付款时间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7A0091" w:rsidRDefault="006B7402" w:rsidP="0061150B">
            <w:pPr>
              <w:pStyle w:val="a7"/>
              <w:ind w:right="240"/>
              <w:rPr>
                <w:rFonts w:ascii="Times New Roman" w:hAnsi="Times New Roman"/>
                <w:b/>
                <w:sz w:val="21"/>
                <w:szCs w:val="21"/>
              </w:rPr>
            </w:pPr>
            <w:r w:rsidRPr="007A0091">
              <w:rPr>
                <w:rFonts w:ascii="Times New Roman" w:hAnsi="Times New Roman" w:hint="eastAsia"/>
                <w:b/>
                <w:sz w:val="21"/>
                <w:szCs w:val="21"/>
              </w:rPr>
              <w:t>投诉信息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投诉主题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投诉证据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返回列表</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D47FE2" w:rsidRDefault="006B7402" w:rsidP="0061150B">
            <w:pPr>
              <w:pStyle w:val="a7"/>
              <w:ind w:right="240"/>
              <w:rPr>
                <w:rFonts w:ascii="Times New Roman" w:hAnsi="Times New Roman"/>
                <w:b/>
                <w:sz w:val="21"/>
                <w:szCs w:val="21"/>
              </w:rPr>
            </w:pPr>
            <w:r w:rsidRPr="00D47FE2">
              <w:rPr>
                <w:rFonts w:ascii="Times New Roman" w:hAnsi="Times New Roman" w:hint="eastAsia"/>
                <w:b/>
                <w:sz w:val="21"/>
                <w:szCs w:val="21"/>
              </w:rPr>
              <w:t>申诉</w:t>
            </w:r>
            <w:r>
              <w:rPr>
                <w:rFonts w:ascii="Times New Roman" w:hAnsi="Times New Roman" w:hint="eastAsia"/>
                <w:b/>
                <w:sz w:val="21"/>
                <w:szCs w:val="21"/>
              </w:rPr>
              <w:t>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申诉时间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申诉内容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申诉证据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6307DE" w:rsidRDefault="006B7402" w:rsidP="0061150B">
            <w:pPr>
              <w:pStyle w:val="a7"/>
              <w:ind w:right="240"/>
              <w:rPr>
                <w:rFonts w:ascii="Times New Roman" w:hAnsi="Times New Roman"/>
                <w:b/>
                <w:sz w:val="21"/>
                <w:szCs w:val="21"/>
              </w:rPr>
            </w:pPr>
            <w:r w:rsidRPr="006307DE">
              <w:rPr>
                <w:rFonts w:ascii="Times New Roman" w:hAnsi="Times New Roman" w:hint="eastAsia"/>
                <w:b/>
                <w:sz w:val="21"/>
                <w:szCs w:val="21"/>
              </w:rPr>
              <w:t>对话详情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对话记录</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发布对话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发布对话</w:t>
            </w:r>
            <w:r>
              <w:rPr>
                <w:rFonts w:ascii="Times New Roman" w:hAnsi="Times New Roman" w:hint="eastAsia"/>
                <w:sz w:val="21"/>
                <w:szCs w:val="21"/>
              </w:rPr>
              <w:t>/</w:t>
            </w:r>
            <w:r>
              <w:rPr>
                <w:rFonts w:ascii="Times New Roman" w:hAnsi="Times New Roman" w:hint="eastAsia"/>
                <w:sz w:val="21"/>
                <w:szCs w:val="21"/>
              </w:rPr>
              <w:t>刷新对话</w:t>
            </w:r>
            <w:r>
              <w:rPr>
                <w:rFonts w:ascii="Times New Roman" w:hAnsi="Times New Roman" w:hint="eastAsia"/>
                <w:sz w:val="21"/>
                <w:szCs w:val="21"/>
              </w:rPr>
              <w:t>/</w:t>
            </w:r>
            <w:r>
              <w:rPr>
                <w:rFonts w:ascii="Times New Roman" w:hAnsi="Times New Roman" w:hint="eastAsia"/>
                <w:sz w:val="21"/>
                <w:szCs w:val="21"/>
              </w:rPr>
              <w:t>提交仲裁</w:t>
            </w:r>
            <w:r>
              <w:rPr>
                <w:rFonts w:ascii="Times New Roman" w:hAnsi="Times New Roman" w:hint="eastAsia"/>
                <w:sz w:val="21"/>
                <w:szCs w:val="21"/>
              </w:rPr>
              <w:t>/</w:t>
            </w:r>
            <w:r>
              <w:rPr>
                <w:rFonts w:ascii="Times New Roman" w:hAnsi="Times New Roman" w:hint="eastAsia"/>
                <w:sz w:val="21"/>
                <w:szCs w:val="21"/>
              </w:rPr>
              <w:t>返回列表；</w:t>
            </w:r>
          </w:p>
          <w:p w:rsidR="006B7402" w:rsidRPr="00B21C3B" w:rsidRDefault="006B7402" w:rsidP="0061150B">
            <w:pPr>
              <w:pStyle w:val="a7"/>
              <w:ind w:right="240"/>
              <w:rPr>
                <w:rFonts w:ascii="Times New Roman" w:hAnsi="Times New Roman"/>
                <w:sz w:val="21"/>
                <w:szCs w:val="21"/>
              </w:rPr>
            </w:pPr>
            <w:r>
              <w:rPr>
                <w:rFonts w:ascii="Times New Roman" w:hAnsi="Times New Roman" w:hint="eastAsia"/>
                <w:sz w:val="21"/>
                <w:szCs w:val="21"/>
              </w:rPr>
              <w:t>在文本框输入内容后，点击发布对话可以发起对话。</w:t>
            </w:r>
          </w:p>
        </w:tc>
      </w:tr>
    </w:tbl>
    <w:p w:rsidR="006B7402" w:rsidRDefault="006B7402" w:rsidP="008B4BF2">
      <w:pPr>
        <w:pStyle w:val="af8"/>
        <w:numPr>
          <w:ilvl w:val="0"/>
          <w:numId w:val="192"/>
        </w:numPr>
        <w:ind w:leftChars="0" w:right="240" w:firstLineChars="0"/>
      </w:pPr>
      <w:r>
        <w:rPr>
          <w:rFonts w:hint="eastAsia"/>
        </w:rPr>
        <w:t>待仲裁投诉列表详情</w:t>
      </w:r>
    </w:p>
    <w:p w:rsidR="006B7402" w:rsidRDefault="006B7402" w:rsidP="006B7402">
      <w:r>
        <w:rPr>
          <w:rFonts w:hint="eastAsia"/>
        </w:rPr>
        <w:lastRenderedPageBreak/>
        <w:t>同上</w:t>
      </w:r>
    </w:p>
    <w:p w:rsidR="006B7402" w:rsidRDefault="006B7402" w:rsidP="008B4BF2">
      <w:pPr>
        <w:pStyle w:val="af8"/>
        <w:numPr>
          <w:ilvl w:val="0"/>
          <w:numId w:val="192"/>
        </w:numPr>
        <w:ind w:leftChars="0" w:right="240" w:firstLineChars="0"/>
      </w:pPr>
      <w:r>
        <w:rPr>
          <w:rFonts w:hint="eastAsia"/>
        </w:rPr>
        <w:t>已完成投诉列表详情</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Pr="0048160C" w:rsidRDefault="006B7402" w:rsidP="0061150B">
            <w:pPr>
              <w:pStyle w:val="a7"/>
              <w:ind w:right="240"/>
              <w:rPr>
                <w:rFonts w:ascii="Times New Roman" w:hAnsi="Times New Roman"/>
                <w:b/>
                <w:sz w:val="21"/>
                <w:szCs w:val="21"/>
              </w:rPr>
            </w:pPr>
            <w:r w:rsidRPr="0048160C">
              <w:rPr>
                <w:rFonts w:ascii="Times New Roman" w:hAnsi="Times New Roman" w:hint="eastAsia"/>
                <w:b/>
                <w:sz w:val="21"/>
                <w:szCs w:val="21"/>
              </w:rPr>
              <w:t>订单信息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商品价格</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数量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运费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订单总额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交易流水号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下单时间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付款时间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7A0091" w:rsidRDefault="006B7402" w:rsidP="0061150B">
            <w:pPr>
              <w:pStyle w:val="a7"/>
              <w:ind w:right="240"/>
              <w:rPr>
                <w:rFonts w:ascii="Times New Roman" w:hAnsi="Times New Roman"/>
                <w:b/>
                <w:sz w:val="21"/>
                <w:szCs w:val="21"/>
              </w:rPr>
            </w:pPr>
            <w:r w:rsidRPr="007A0091">
              <w:rPr>
                <w:rFonts w:ascii="Times New Roman" w:hAnsi="Times New Roman" w:hint="eastAsia"/>
                <w:b/>
                <w:sz w:val="21"/>
                <w:szCs w:val="21"/>
              </w:rPr>
              <w:t>投诉信息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投诉主题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投诉证据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返回列表</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D47FE2" w:rsidRDefault="006B7402" w:rsidP="0061150B">
            <w:pPr>
              <w:pStyle w:val="a7"/>
              <w:ind w:right="240"/>
              <w:rPr>
                <w:rFonts w:ascii="Times New Roman" w:hAnsi="Times New Roman"/>
                <w:b/>
                <w:sz w:val="21"/>
                <w:szCs w:val="21"/>
              </w:rPr>
            </w:pPr>
            <w:r w:rsidRPr="00D47FE2">
              <w:rPr>
                <w:rFonts w:ascii="Times New Roman" w:hAnsi="Times New Roman" w:hint="eastAsia"/>
                <w:b/>
                <w:sz w:val="21"/>
                <w:szCs w:val="21"/>
              </w:rPr>
              <w:t>申诉</w:t>
            </w:r>
            <w:r>
              <w:rPr>
                <w:rFonts w:ascii="Times New Roman" w:hAnsi="Times New Roman" w:hint="eastAsia"/>
                <w:b/>
                <w:sz w:val="21"/>
                <w:szCs w:val="21"/>
              </w:rPr>
              <w:t>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申诉时间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申诉内容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申诉证据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6307DE" w:rsidRDefault="006B7402" w:rsidP="0061150B">
            <w:pPr>
              <w:pStyle w:val="a7"/>
              <w:ind w:right="240"/>
              <w:rPr>
                <w:rFonts w:ascii="Times New Roman" w:hAnsi="Times New Roman"/>
                <w:b/>
                <w:sz w:val="21"/>
                <w:szCs w:val="21"/>
              </w:rPr>
            </w:pPr>
            <w:r w:rsidRPr="006307DE">
              <w:rPr>
                <w:rFonts w:ascii="Times New Roman" w:hAnsi="Times New Roman" w:hint="eastAsia"/>
                <w:b/>
                <w:sz w:val="21"/>
                <w:szCs w:val="21"/>
              </w:rPr>
              <w:t>对话详情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对话记录</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w:t>
            </w:r>
            <w:r>
              <w:rPr>
                <w:rFonts w:ascii="Times New Roman" w:hAnsi="Times New Roman" w:hint="eastAsia"/>
                <w:sz w:val="21"/>
                <w:szCs w:val="21"/>
              </w:rPr>
              <w:t>/</w:t>
            </w:r>
            <w:r>
              <w:rPr>
                <w:rFonts w:ascii="Times New Roman" w:hAnsi="Times New Roman" w:hint="eastAsia"/>
                <w:sz w:val="21"/>
                <w:szCs w:val="21"/>
              </w:rPr>
              <w:t>角色</w:t>
            </w:r>
            <w:r>
              <w:rPr>
                <w:rFonts w:ascii="Times New Roman" w:hAnsi="Times New Roman" w:hint="eastAsia"/>
                <w:sz w:val="21"/>
                <w:szCs w:val="21"/>
              </w:rPr>
              <w:t>/</w:t>
            </w:r>
            <w:r>
              <w:rPr>
                <w:rFonts w:ascii="Times New Roman" w:hAnsi="Times New Roman" w:hint="eastAsia"/>
                <w:sz w:val="21"/>
                <w:szCs w:val="21"/>
              </w:rPr>
              <w:t>内容。</w:t>
            </w:r>
          </w:p>
        </w:tc>
      </w:tr>
      <w:tr w:rsidR="006B7402" w:rsidTr="006B7402">
        <w:tc>
          <w:tcPr>
            <w:tcW w:w="9747" w:type="dxa"/>
            <w:gridSpan w:val="7"/>
            <w:shd w:val="clear" w:color="auto" w:fill="D9D9D9"/>
          </w:tcPr>
          <w:p w:rsidR="006B7402" w:rsidRPr="001854A8" w:rsidRDefault="006B7402" w:rsidP="0061150B">
            <w:pPr>
              <w:pStyle w:val="a7"/>
              <w:ind w:right="240"/>
              <w:rPr>
                <w:rFonts w:ascii="Times New Roman" w:hAnsi="Times New Roman"/>
                <w:b/>
                <w:sz w:val="21"/>
                <w:szCs w:val="21"/>
              </w:rPr>
            </w:pPr>
            <w:r w:rsidRPr="001854A8">
              <w:rPr>
                <w:rFonts w:ascii="Times New Roman" w:hAnsi="Times New Roman" w:hint="eastAsia"/>
                <w:b/>
                <w:sz w:val="21"/>
                <w:szCs w:val="21"/>
              </w:rPr>
              <w:t>处理结果</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处理意见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B21C3B"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处理时间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B21C3B"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返回列表</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B21C3B" w:rsidRDefault="006B7402" w:rsidP="0061150B">
            <w:pPr>
              <w:pStyle w:val="a7"/>
              <w:ind w:right="240"/>
              <w:rPr>
                <w:rFonts w:ascii="Times New Roman" w:hAnsi="Times New Roman"/>
                <w:sz w:val="21"/>
                <w:szCs w:val="21"/>
              </w:rPr>
            </w:pPr>
          </w:p>
        </w:tc>
      </w:tr>
    </w:tbl>
    <w:p w:rsidR="006B7402" w:rsidRDefault="006B7402" w:rsidP="006B7402"/>
    <w:p w:rsidR="006B7402" w:rsidRPr="00F302F0" w:rsidRDefault="006B7402" w:rsidP="006B7402">
      <w:pPr>
        <w:pStyle w:val="4"/>
        <w:ind w:right="240"/>
      </w:pPr>
      <w:r w:rsidRPr="00F302F0">
        <w:rPr>
          <w:rFonts w:hint="eastAsia"/>
        </w:rPr>
        <w:t>举报管理</w:t>
      </w:r>
    </w:p>
    <w:p w:rsidR="006B7402" w:rsidRDefault="006B7402" w:rsidP="006B7402">
      <w:pPr>
        <w:pStyle w:val="5"/>
        <w:ind w:left="142" w:right="240"/>
      </w:pPr>
      <w:r>
        <w:rPr>
          <w:rFonts w:hint="eastAsia"/>
        </w:rPr>
        <w:t>功能描述</w:t>
      </w:r>
    </w:p>
    <w:p w:rsidR="006B7402" w:rsidRPr="00F302F0" w:rsidRDefault="006B7402" w:rsidP="006B7402">
      <w:r w:rsidRPr="005219C7">
        <w:rPr>
          <w:rFonts w:hint="eastAsia"/>
        </w:rPr>
        <w:t>商家</w:t>
      </w:r>
      <w:r>
        <w:rPr>
          <w:rFonts w:hint="eastAsia"/>
        </w:rPr>
        <w:t>可通过该功能查看举报信息。</w:t>
      </w:r>
    </w:p>
    <w:p w:rsidR="006B7402" w:rsidRDefault="006B7402" w:rsidP="006B7402">
      <w:pPr>
        <w:pStyle w:val="5"/>
        <w:ind w:left="142" w:right="240"/>
      </w:pPr>
      <w:r>
        <w:rPr>
          <w:rFonts w:hint="eastAsia"/>
        </w:rPr>
        <w:t>业务流程</w:t>
      </w:r>
    </w:p>
    <w:p w:rsidR="006B7402" w:rsidRDefault="006B7402" w:rsidP="006B7402">
      <w:pPr>
        <w:ind w:right="240"/>
      </w:pPr>
      <w:r>
        <w:rPr>
          <w:rFonts w:hint="eastAsia"/>
        </w:rPr>
        <w:t xml:space="preserve">1. </w:t>
      </w:r>
      <w:r>
        <w:rPr>
          <w:rFonts w:hint="eastAsia"/>
        </w:rPr>
        <w:t>录商城后，进入“个人中心”—“店铺中心”—“售后服务”—“举报管理”；</w:t>
      </w:r>
    </w:p>
    <w:p w:rsidR="006B7402" w:rsidRPr="00E71F23" w:rsidRDefault="006B7402" w:rsidP="008B4BF2">
      <w:pPr>
        <w:pStyle w:val="af8"/>
        <w:numPr>
          <w:ilvl w:val="0"/>
          <w:numId w:val="196"/>
        </w:numPr>
        <w:ind w:leftChars="0" w:right="240" w:firstLineChars="0"/>
      </w:pPr>
      <w:r>
        <w:rPr>
          <w:rFonts w:hint="eastAsia"/>
        </w:rPr>
        <w:t>默认显示举报列表。</w:t>
      </w:r>
    </w:p>
    <w:p w:rsidR="006B7402" w:rsidRDefault="006B7402" w:rsidP="006B7402">
      <w:pPr>
        <w:pStyle w:val="5"/>
        <w:ind w:left="142" w:right="240"/>
      </w:pPr>
      <w:r>
        <w:rPr>
          <w:rFonts w:hint="eastAsia"/>
        </w:rPr>
        <w:t>业务规则</w:t>
      </w:r>
    </w:p>
    <w:p w:rsidR="006B7402" w:rsidRPr="00E71F23" w:rsidRDefault="006B7402" w:rsidP="006B7402">
      <w:r>
        <w:rPr>
          <w:rFonts w:hint="eastAsia"/>
        </w:rPr>
        <w:t>商户不可自己删除举报信息。</w:t>
      </w:r>
    </w:p>
    <w:p w:rsidR="006B7402" w:rsidRDefault="006B7402" w:rsidP="006B7402">
      <w:pPr>
        <w:pStyle w:val="5"/>
        <w:ind w:left="142" w:right="240"/>
      </w:pPr>
      <w:r>
        <w:rPr>
          <w:rFonts w:hint="eastAsia"/>
        </w:rPr>
        <w:t>页面要素</w:t>
      </w:r>
    </w:p>
    <w:p w:rsidR="006B7402" w:rsidRDefault="006B7402" w:rsidP="008B4BF2">
      <w:pPr>
        <w:pStyle w:val="af8"/>
        <w:numPr>
          <w:ilvl w:val="0"/>
          <w:numId w:val="197"/>
        </w:numPr>
        <w:ind w:leftChars="0" w:right="240" w:firstLineChars="0"/>
      </w:pPr>
      <w:r>
        <w:rPr>
          <w:rFonts w:hint="eastAsia"/>
        </w:rPr>
        <w:t>举报管理页面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可按照举报时间（选择开始</w:t>
            </w:r>
            <w:r>
              <w:rPr>
                <w:rFonts w:ascii="Times New Roman" w:hAnsi="Times New Roman" w:hint="eastAsia"/>
                <w:sz w:val="21"/>
                <w:szCs w:val="21"/>
              </w:rPr>
              <w:t>/</w:t>
            </w:r>
            <w:r>
              <w:rPr>
                <w:rFonts w:ascii="Times New Roman" w:hAnsi="Times New Roman" w:hint="eastAsia"/>
                <w:sz w:val="21"/>
                <w:szCs w:val="21"/>
              </w:rPr>
              <w:t>结束时间段）、举报人</w:t>
            </w:r>
            <w:r>
              <w:rPr>
                <w:rFonts w:ascii="Times New Roman" w:hAnsi="Times New Roman" w:hint="eastAsia"/>
                <w:sz w:val="21"/>
                <w:szCs w:val="21"/>
              </w:rPr>
              <w:t>/</w:t>
            </w:r>
            <w:r>
              <w:rPr>
                <w:rFonts w:ascii="Times New Roman" w:hAnsi="Times New Roman" w:hint="eastAsia"/>
                <w:sz w:val="21"/>
                <w:szCs w:val="21"/>
              </w:rPr>
              <w:t>举报主题</w:t>
            </w:r>
            <w:r>
              <w:rPr>
                <w:rFonts w:ascii="Times New Roman" w:hAnsi="Times New Roman" w:hint="eastAsia"/>
                <w:sz w:val="21"/>
                <w:szCs w:val="21"/>
              </w:rPr>
              <w:t>/</w:t>
            </w:r>
            <w:r>
              <w:rPr>
                <w:rFonts w:ascii="Times New Roman" w:hAnsi="Times New Roman" w:hint="eastAsia"/>
                <w:sz w:val="21"/>
                <w:szCs w:val="21"/>
              </w:rPr>
              <w:t>举报号进行搜索。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举报号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举报商品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链接至该商品详情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举报主题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举报时间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举报状态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查看详情</w:t>
            </w:r>
          </w:p>
        </w:tc>
      </w:tr>
    </w:tbl>
    <w:p w:rsidR="006B7402" w:rsidRDefault="006B7402" w:rsidP="006B7402">
      <w:pPr>
        <w:ind w:right="240"/>
      </w:pPr>
    </w:p>
    <w:p w:rsidR="006B7402" w:rsidRPr="00C7518B" w:rsidRDefault="006B7402" w:rsidP="006B7402">
      <w:pPr>
        <w:pStyle w:val="4"/>
        <w:ind w:right="240"/>
      </w:pPr>
      <w:r>
        <w:rPr>
          <w:rFonts w:hint="eastAsia"/>
        </w:rPr>
        <w:t>退款管理</w:t>
      </w:r>
    </w:p>
    <w:p w:rsidR="006B7402" w:rsidRDefault="006B7402" w:rsidP="006B7402">
      <w:pPr>
        <w:pStyle w:val="5"/>
        <w:ind w:left="142" w:right="240"/>
      </w:pPr>
      <w:r>
        <w:rPr>
          <w:rFonts w:hint="eastAsia"/>
        </w:rPr>
        <w:t>功能描述</w:t>
      </w:r>
    </w:p>
    <w:p w:rsidR="006B7402" w:rsidRDefault="006B7402" w:rsidP="006B7402">
      <w:pPr>
        <w:ind w:right="240"/>
      </w:pPr>
      <w:r>
        <w:rPr>
          <w:rFonts w:hint="eastAsia"/>
        </w:rPr>
        <w:lastRenderedPageBreak/>
        <w:t>商家可以对会员申请的退款进行处理，可以查看退款记录，对退款记录进行操作。</w:t>
      </w:r>
    </w:p>
    <w:p w:rsidR="006B7402" w:rsidRDefault="006B7402" w:rsidP="006B7402">
      <w:pPr>
        <w:pStyle w:val="5"/>
        <w:ind w:left="142" w:right="240"/>
      </w:pPr>
      <w:r>
        <w:rPr>
          <w:rFonts w:hint="eastAsia"/>
        </w:rPr>
        <w:t>业务流程</w:t>
      </w:r>
    </w:p>
    <w:p w:rsidR="006B7402" w:rsidRDefault="006B7402" w:rsidP="006B7402">
      <w:r>
        <w:object w:dxaOrig="12361" w:dyaOrig="19590">
          <v:shape id="_x0000_i1036" type="#_x0000_t75" style="width:414pt;height:657pt" o:ole="">
            <v:imagedata r:id="rId64" o:title=""/>
          </v:shape>
          <o:OLEObject Type="Embed" ProgID="Visio.Drawing.11" ShapeID="_x0000_i1036" DrawAspect="Content" ObjectID="_1525864892" r:id="rId65"/>
        </w:object>
      </w:r>
    </w:p>
    <w:p w:rsidR="006B7402" w:rsidRDefault="006B7402" w:rsidP="008B4BF2">
      <w:pPr>
        <w:pStyle w:val="af8"/>
        <w:numPr>
          <w:ilvl w:val="0"/>
          <w:numId w:val="198"/>
        </w:numPr>
        <w:ind w:leftChars="0" w:right="240" w:firstLineChars="0"/>
      </w:pPr>
      <w:r>
        <w:rPr>
          <w:rFonts w:hint="eastAsia"/>
        </w:rPr>
        <w:lastRenderedPageBreak/>
        <w:t>卖家拒绝退款申请。卖家填写拒绝信息，拒绝退款；</w:t>
      </w:r>
    </w:p>
    <w:p w:rsidR="006B7402" w:rsidRPr="00424E55" w:rsidRDefault="006B7402" w:rsidP="008B4BF2">
      <w:pPr>
        <w:pStyle w:val="af8"/>
        <w:numPr>
          <w:ilvl w:val="0"/>
          <w:numId w:val="198"/>
        </w:numPr>
        <w:ind w:leftChars="0" w:right="240" w:firstLineChars="0"/>
        <w:rPr>
          <w:color w:val="0D2FD9"/>
        </w:rPr>
      </w:pPr>
      <w:r w:rsidRPr="00424E55">
        <w:rPr>
          <w:rFonts w:hint="eastAsia"/>
          <w:color w:val="0D2FD9"/>
        </w:rPr>
        <w:t>卖家同意退款申请，系统实时从商户结算账户扣款，支付平台打款给卖家。</w:t>
      </w:r>
    </w:p>
    <w:p w:rsidR="006B7402" w:rsidRPr="00424E55" w:rsidRDefault="006B7402" w:rsidP="008B4BF2">
      <w:pPr>
        <w:pStyle w:val="af8"/>
        <w:numPr>
          <w:ilvl w:val="0"/>
          <w:numId w:val="198"/>
        </w:numPr>
        <w:ind w:leftChars="0" w:right="240" w:firstLineChars="0"/>
        <w:rPr>
          <w:color w:val="0D2FD9"/>
        </w:rPr>
      </w:pPr>
      <w:r w:rsidRPr="00424E55">
        <w:rPr>
          <w:color w:val="0D2FD9"/>
        </w:rPr>
        <w:t>本行卡原路退回，外行卡客户通过银联在线退货接口进行退款；</w:t>
      </w:r>
    </w:p>
    <w:p w:rsidR="006B7402" w:rsidRDefault="006B7402" w:rsidP="006B7402">
      <w:pPr>
        <w:pStyle w:val="5"/>
        <w:ind w:left="142" w:right="240"/>
      </w:pPr>
      <w:r>
        <w:rPr>
          <w:rFonts w:hint="eastAsia"/>
        </w:rPr>
        <w:t>业务规则</w:t>
      </w:r>
    </w:p>
    <w:p w:rsidR="006B7402" w:rsidRPr="00FD530F" w:rsidRDefault="006B7402" w:rsidP="006B7402">
      <w:r>
        <w:rPr>
          <w:rFonts w:hint="eastAsia"/>
        </w:rPr>
        <w:t>无。</w:t>
      </w:r>
    </w:p>
    <w:p w:rsidR="006B7402" w:rsidRDefault="006B7402" w:rsidP="006B7402">
      <w:pPr>
        <w:pStyle w:val="5"/>
        <w:ind w:left="142" w:right="240"/>
      </w:pPr>
      <w:r>
        <w:rPr>
          <w:rFonts w:hint="eastAsia"/>
        </w:rPr>
        <w:t>页面要素</w:t>
      </w:r>
    </w:p>
    <w:p w:rsidR="006B7402" w:rsidRDefault="006B7402" w:rsidP="008B4BF2">
      <w:pPr>
        <w:pStyle w:val="af8"/>
        <w:numPr>
          <w:ilvl w:val="0"/>
          <w:numId w:val="199"/>
        </w:numPr>
        <w:ind w:leftChars="0" w:right="240" w:firstLineChars="0"/>
      </w:pPr>
      <w:r>
        <w:rPr>
          <w:rFonts w:hint="eastAsia"/>
        </w:rPr>
        <w:t>拒绝退款页面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Pr="00790F25" w:rsidRDefault="006B7402" w:rsidP="0061150B">
            <w:pPr>
              <w:pStyle w:val="a7"/>
              <w:ind w:right="240"/>
              <w:rPr>
                <w:rFonts w:ascii="Times New Roman" w:hAnsi="Times New Roman"/>
                <w:b/>
                <w:sz w:val="21"/>
                <w:szCs w:val="21"/>
              </w:rPr>
            </w:pPr>
            <w:r>
              <w:rPr>
                <w:rFonts w:ascii="Times New Roman" w:hAnsi="Times New Roman" w:hint="eastAsia"/>
                <w:b/>
                <w:sz w:val="21"/>
                <w:szCs w:val="21"/>
              </w:rPr>
              <w:t>仅退款申请</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r>
              <w:rPr>
                <w:rFonts w:ascii="Times New Roman" w:hAnsi="Times New Roman" w:hint="eastAsia"/>
                <w:sz w:val="21"/>
                <w:szCs w:val="21"/>
              </w:rPr>
              <w:t>+</w:t>
            </w: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包括：商品图片、商品名称、商品规格。点击“图片”或“商品名称”进入商品详情。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买家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IM</w:t>
            </w:r>
            <w:r>
              <w:rPr>
                <w:rFonts w:ascii="Times New Roman" w:hAnsi="Times New Roman" w:hint="eastAsia"/>
                <w:sz w:val="21"/>
                <w:szCs w:val="21"/>
              </w:rPr>
              <w:t>图标。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点击进入订单详情。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订单保障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退款编号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退款金额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原因</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是否收到货</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说明</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790F25" w:rsidRDefault="006B7402" w:rsidP="0061150B">
            <w:pPr>
              <w:pStyle w:val="a7"/>
              <w:ind w:right="240"/>
              <w:rPr>
                <w:rFonts w:ascii="Times New Roman" w:hAnsi="Times New Roman"/>
                <w:b/>
                <w:sz w:val="21"/>
                <w:szCs w:val="21"/>
              </w:rPr>
            </w:pPr>
            <w:r>
              <w:rPr>
                <w:rFonts w:ascii="Times New Roman" w:hAnsi="Times New Roman" w:hint="eastAsia"/>
                <w:b/>
                <w:sz w:val="21"/>
                <w:szCs w:val="21"/>
              </w:rPr>
              <w:t>无标题</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拒绝原因</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下拉选项：退款金额不对，买家要求过高、商品没问题，买家举证无效、商品没问题，买家未举证、申请时间已超售后服务时</w:t>
            </w:r>
            <w:r>
              <w:rPr>
                <w:rFonts w:ascii="Times New Roman" w:hAnsi="Times New Roman" w:hint="eastAsia"/>
                <w:sz w:val="21"/>
                <w:szCs w:val="21"/>
              </w:rPr>
              <w:lastRenderedPageBreak/>
              <w:t>限、商品退回后才能退款、其他。</w:t>
            </w:r>
          </w:p>
          <w:p w:rsidR="006B7402" w:rsidRPr="00EB368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拒绝说明</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Pr="00032381"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上传凭证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jc w:val="left"/>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sidRPr="00EB3682">
              <w:rPr>
                <w:rFonts w:ascii="Times New Roman" w:hAnsi="Times New Roman"/>
                <w:sz w:val="21"/>
                <w:szCs w:val="21"/>
              </w:rPr>
              <w:t>最多</w:t>
            </w:r>
            <w:r w:rsidRPr="00EB3682">
              <w:rPr>
                <w:rFonts w:ascii="Times New Roman" w:hAnsi="Times New Roman"/>
                <w:sz w:val="21"/>
                <w:szCs w:val="21"/>
              </w:rPr>
              <w:t>5</w:t>
            </w:r>
            <w:r w:rsidRPr="00EB3682">
              <w:rPr>
                <w:rFonts w:ascii="Times New Roman" w:hAnsi="Times New Roman"/>
                <w:sz w:val="21"/>
                <w:szCs w:val="21"/>
              </w:rPr>
              <w:t>张，每张不超过</w:t>
            </w:r>
            <w:r w:rsidRPr="00EB3682">
              <w:rPr>
                <w:rFonts w:ascii="Times New Roman" w:hAnsi="Times New Roman"/>
                <w:sz w:val="21"/>
                <w:szCs w:val="21"/>
              </w:rPr>
              <w:t>5M</w:t>
            </w:r>
            <w:r w:rsidRPr="00EB3682">
              <w:rPr>
                <w:rFonts w:ascii="Times New Roman" w:hAnsi="Times New Roman"/>
                <w:sz w:val="21"/>
                <w:szCs w:val="21"/>
              </w:rPr>
              <w:t>，支持</w:t>
            </w:r>
            <w:r w:rsidRPr="00EB3682">
              <w:rPr>
                <w:rFonts w:ascii="Times New Roman" w:hAnsi="Times New Roman"/>
                <w:sz w:val="21"/>
                <w:szCs w:val="21"/>
              </w:rPr>
              <w:t>GIF,JPEG,JPG,PNG,BMP</w:t>
            </w:r>
            <w:r w:rsidRPr="00EB3682">
              <w:rPr>
                <w:rFonts w:ascii="Times New Roman" w:hAnsi="Times New Roman"/>
                <w:sz w:val="21"/>
                <w:szCs w:val="21"/>
              </w:rPr>
              <w:t>格式</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确定拒绝、取消并返回。点击“取消并返回”返回处理退款申请页面。</w:t>
            </w:r>
          </w:p>
        </w:tc>
      </w:tr>
    </w:tbl>
    <w:p w:rsidR="006B7402" w:rsidRPr="00EB3682" w:rsidRDefault="006B7402" w:rsidP="008B4BF2">
      <w:pPr>
        <w:pStyle w:val="af8"/>
        <w:numPr>
          <w:ilvl w:val="0"/>
          <w:numId w:val="199"/>
        </w:numPr>
        <w:ind w:leftChars="0" w:right="240" w:firstLineChars="0"/>
      </w:pPr>
      <w:r>
        <w:rPr>
          <w:rFonts w:hint="eastAsia"/>
        </w:rPr>
        <w:t>点击“确定拒绝”后页面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Pr="00790F25" w:rsidRDefault="006B7402" w:rsidP="0061150B">
            <w:pPr>
              <w:pStyle w:val="a7"/>
              <w:ind w:right="240"/>
              <w:rPr>
                <w:rFonts w:ascii="Times New Roman" w:hAnsi="Times New Roman"/>
                <w:b/>
                <w:sz w:val="21"/>
                <w:szCs w:val="21"/>
              </w:rPr>
            </w:pPr>
            <w:r>
              <w:rPr>
                <w:rFonts w:ascii="Times New Roman" w:hAnsi="Times New Roman" w:hint="eastAsia"/>
                <w:b/>
                <w:sz w:val="21"/>
                <w:szCs w:val="21"/>
              </w:rPr>
              <w:t>仅退款申请</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r>
              <w:rPr>
                <w:rFonts w:ascii="Times New Roman" w:hAnsi="Times New Roman" w:hint="eastAsia"/>
                <w:sz w:val="21"/>
                <w:szCs w:val="21"/>
              </w:rPr>
              <w:t>+</w:t>
            </w: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包括：商品图片、商品名称、商品规格。点击“图片”或“商品名称”进入商品详情。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买家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IM</w:t>
            </w:r>
            <w:r>
              <w:rPr>
                <w:rFonts w:ascii="Times New Roman" w:hAnsi="Times New Roman" w:hint="eastAsia"/>
                <w:sz w:val="21"/>
                <w:szCs w:val="21"/>
              </w:rPr>
              <w:t>图标。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点击进入订单详情。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订单保障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退款编号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退款金额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原因</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是否收到货</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说明</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790F25" w:rsidRDefault="006B7402" w:rsidP="0061150B">
            <w:pPr>
              <w:pStyle w:val="a7"/>
              <w:ind w:right="240"/>
              <w:rPr>
                <w:rFonts w:ascii="Times New Roman" w:hAnsi="Times New Roman"/>
                <w:b/>
                <w:sz w:val="21"/>
                <w:szCs w:val="21"/>
              </w:rPr>
            </w:pPr>
            <w:r>
              <w:rPr>
                <w:rFonts w:ascii="Times New Roman" w:hAnsi="Times New Roman" w:hint="eastAsia"/>
                <w:b/>
                <w:sz w:val="21"/>
                <w:szCs w:val="21"/>
              </w:rPr>
              <w:t>请等待买家回应</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提示</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D82552" w:rsidRDefault="006B7402" w:rsidP="0061150B">
            <w:pPr>
              <w:pStyle w:val="a7"/>
              <w:ind w:right="240"/>
              <w:rPr>
                <w:rFonts w:ascii="Times New Roman" w:hAnsi="Times New Roman"/>
                <w:sz w:val="21"/>
                <w:szCs w:val="21"/>
              </w:rPr>
            </w:pPr>
            <w:r w:rsidRPr="00D82552">
              <w:rPr>
                <w:rFonts w:ascii="Times New Roman" w:hAnsi="Times New Roman"/>
                <w:sz w:val="21"/>
                <w:szCs w:val="21"/>
              </w:rPr>
              <w:t>买家修改退款申请后，需要您重新处理。</w:t>
            </w:r>
          </w:p>
          <w:p w:rsidR="006B7402" w:rsidRPr="00D82552" w:rsidRDefault="006B7402" w:rsidP="0061150B">
            <w:pPr>
              <w:pStyle w:val="a7"/>
              <w:ind w:right="240"/>
              <w:rPr>
                <w:rFonts w:ascii="Times New Roman" w:hAnsi="Times New Roman"/>
                <w:sz w:val="21"/>
                <w:szCs w:val="21"/>
              </w:rPr>
            </w:pPr>
            <w:r w:rsidRPr="00D82552">
              <w:rPr>
                <w:rFonts w:ascii="Times New Roman" w:hAnsi="Times New Roman"/>
                <w:sz w:val="21"/>
                <w:szCs w:val="21"/>
              </w:rPr>
              <w:t>买家在</w:t>
            </w:r>
            <w:r w:rsidRPr="00D82552">
              <w:rPr>
                <w:rFonts w:ascii="Times New Roman" w:hAnsi="Times New Roman"/>
                <w:sz w:val="21"/>
                <w:szCs w:val="21"/>
              </w:rPr>
              <w:t>06</w:t>
            </w:r>
            <w:r w:rsidRPr="00D82552">
              <w:rPr>
                <w:rFonts w:ascii="Times New Roman" w:hAnsi="Times New Roman"/>
                <w:sz w:val="21"/>
                <w:szCs w:val="21"/>
              </w:rPr>
              <w:t>天</w:t>
            </w:r>
            <w:r w:rsidRPr="00D82552">
              <w:rPr>
                <w:rFonts w:ascii="Times New Roman" w:hAnsi="Times New Roman"/>
                <w:sz w:val="21"/>
                <w:szCs w:val="21"/>
              </w:rPr>
              <w:t>23</w:t>
            </w:r>
            <w:r w:rsidRPr="00D82552">
              <w:rPr>
                <w:rFonts w:ascii="Times New Roman" w:hAnsi="Times New Roman"/>
                <w:sz w:val="21"/>
                <w:szCs w:val="21"/>
              </w:rPr>
              <w:t>时</w:t>
            </w:r>
            <w:r w:rsidRPr="00D82552">
              <w:rPr>
                <w:rFonts w:ascii="Times New Roman" w:hAnsi="Times New Roman"/>
                <w:sz w:val="21"/>
                <w:szCs w:val="21"/>
              </w:rPr>
              <w:t>56</w:t>
            </w:r>
            <w:r w:rsidRPr="00D82552">
              <w:rPr>
                <w:rFonts w:ascii="Times New Roman" w:hAnsi="Times New Roman"/>
                <w:sz w:val="21"/>
                <w:szCs w:val="21"/>
              </w:rPr>
              <w:t>分</w:t>
            </w:r>
            <w:r w:rsidRPr="00D82552">
              <w:rPr>
                <w:rFonts w:ascii="Times New Roman" w:hAnsi="Times New Roman"/>
                <w:sz w:val="21"/>
                <w:szCs w:val="21"/>
              </w:rPr>
              <w:t>57</w:t>
            </w:r>
            <w:r w:rsidRPr="00D82552">
              <w:rPr>
                <w:rFonts w:ascii="Times New Roman" w:hAnsi="Times New Roman"/>
                <w:sz w:val="21"/>
                <w:szCs w:val="21"/>
              </w:rPr>
              <w:t>秒</w:t>
            </w:r>
          </w:p>
          <w:p w:rsidR="006B7402" w:rsidRPr="00D82552" w:rsidRDefault="006B7402" w:rsidP="0061150B">
            <w:pPr>
              <w:widowControl/>
              <w:shd w:val="clear" w:color="auto" w:fill="FFFFFF"/>
              <w:spacing w:after="90" w:line="360" w:lineRule="atLeast"/>
              <w:ind w:firstLine="0"/>
              <w:jc w:val="left"/>
              <w:rPr>
                <w:kern w:val="0"/>
                <w:sz w:val="21"/>
                <w:szCs w:val="21"/>
              </w:rPr>
            </w:pPr>
            <w:r w:rsidRPr="00D82552">
              <w:rPr>
                <w:kern w:val="0"/>
                <w:sz w:val="21"/>
                <w:szCs w:val="21"/>
              </w:rPr>
              <w:lastRenderedPageBreak/>
              <w:t>内未处理，退款申请将自动关闭。</w:t>
            </w:r>
          </w:p>
          <w:p w:rsidR="006B7402" w:rsidRPr="00D8255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032381" w:rsidRDefault="006B7402" w:rsidP="0061150B">
            <w:pPr>
              <w:pStyle w:val="a7"/>
              <w:ind w:right="240"/>
              <w:rPr>
                <w:rFonts w:ascii="Times New Roman" w:hAnsi="Times New Roman"/>
                <w:sz w:val="21"/>
                <w:szCs w:val="21"/>
              </w:rPr>
            </w:pPr>
            <w:r>
              <w:rPr>
                <w:rFonts w:ascii="Times New Roman" w:hAnsi="Times New Roman" w:hint="eastAsia"/>
                <w:sz w:val="21"/>
                <w:szCs w:val="21"/>
              </w:rPr>
              <w:t>同意退款申请。</w:t>
            </w:r>
          </w:p>
        </w:tc>
      </w:tr>
    </w:tbl>
    <w:p w:rsidR="006B7402" w:rsidRPr="00B9082D" w:rsidRDefault="006B7402" w:rsidP="006B7402"/>
    <w:p w:rsidR="006B7402" w:rsidRDefault="006B7402" w:rsidP="008B4BF2">
      <w:pPr>
        <w:pStyle w:val="af8"/>
        <w:numPr>
          <w:ilvl w:val="0"/>
          <w:numId w:val="199"/>
        </w:numPr>
        <w:ind w:leftChars="0" w:right="240" w:firstLineChars="0"/>
      </w:pPr>
      <w:r>
        <w:rPr>
          <w:rFonts w:hint="eastAsia"/>
        </w:rPr>
        <w:t>同意退款申请后的页面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Pr="00790F25" w:rsidRDefault="006B7402" w:rsidP="0061150B">
            <w:pPr>
              <w:pStyle w:val="a7"/>
              <w:ind w:right="240"/>
              <w:rPr>
                <w:rFonts w:ascii="Times New Roman" w:hAnsi="Times New Roman"/>
                <w:b/>
                <w:sz w:val="21"/>
                <w:szCs w:val="21"/>
              </w:rPr>
            </w:pPr>
            <w:r>
              <w:rPr>
                <w:rFonts w:ascii="Times New Roman" w:hAnsi="Times New Roman" w:hint="eastAsia"/>
                <w:b/>
                <w:sz w:val="21"/>
                <w:szCs w:val="21"/>
              </w:rPr>
              <w:t>仅退款申请</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r>
              <w:rPr>
                <w:rFonts w:ascii="Times New Roman" w:hAnsi="Times New Roman" w:hint="eastAsia"/>
                <w:sz w:val="21"/>
                <w:szCs w:val="21"/>
              </w:rPr>
              <w:t>+</w:t>
            </w: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包括：商品图片、商品名称、商品规格。点击“图片”或“商品名称”进入商品详情。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买家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IM</w:t>
            </w:r>
            <w:r>
              <w:rPr>
                <w:rFonts w:ascii="Times New Roman" w:hAnsi="Times New Roman" w:hint="eastAsia"/>
                <w:sz w:val="21"/>
                <w:szCs w:val="21"/>
              </w:rPr>
              <w:t>图标。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点击进入订单详情。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订单保障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退款编号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退款金额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原因</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是否收到货</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说明</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790F25" w:rsidRDefault="006B7402" w:rsidP="0061150B">
            <w:pPr>
              <w:pStyle w:val="a7"/>
              <w:ind w:right="240"/>
              <w:rPr>
                <w:rFonts w:ascii="Times New Roman" w:hAnsi="Times New Roman"/>
                <w:b/>
                <w:sz w:val="21"/>
                <w:szCs w:val="21"/>
              </w:rPr>
            </w:pPr>
            <w:r>
              <w:rPr>
                <w:rFonts w:ascii="Times New Roman" w:hAnsi="Times New Roman" w:hint="eastAsia"/>
                <w:b/>
                <w:sz w:val="21"/>
                <w:szCs w:val="21"/>
              </w:rPr>
              <w:t>支付信息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支付密码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D82552" w:rsidRDefault="006B7402" w:rsidP="0061150B">
            <w:pPr>
              <w:widowControl/>
              <w:shd w:val="clear" w:color="auto" w:fill="FFFFFF"/>
              <w:spacing w:after="90" w:line="360" w:lineRule="atLeast"/>
              <w:ind w:firstLine="0"/>
              <w:jc w:val="left"/>
              <w:rPr>
                <w:sz w:val="21"/>
                <w:szCs w:val="21"/>
              </w:rPr>
            </w:pPr>
            <w:r>
              <w:rPr>
                <w:rFonts w:hint="eastAsia"/>
                <w:sz w:val="21"/>
                <w:szCs w:val="21"/>
              </w:rPr>
              <w:t>忘记密码？服务。</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手机号码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032381" w:rsidRDefault="006B7402" w:rsidP="0061150B">
            <w:pPr>
              <w:pStyle w:val="a7"/>
              <w:ind w:right="240"/>
              <w:rPr>
                <w:rFonts w:ascii="Times New Roman" w:hAnsi="Times New Roman"/>
                <w:sz w:val="21"/>
                <w:szCs w:val="21"/>
              </w:rPr>
            </w:pPr>
            <w:r>
              <w:rPr>
                <w:rFonts w:ascii="Times New Roman" w:hAnsi="Times New Roman" w:hint="eastAsia"/>
                <w:sz w:val="21"/>
                <w:szCs w:val="21"/>
              </w:rPr>
              <w:t>更换号码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手机校验码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点击“没有收到校验码？”重新发送。</w:t>
            </w:r>
          </w:p>
          <w:p w:rsidR="006B7402" w:rsidRPr="00032381" w:rsidRDefault="006B7402" w:rsidP="0061150B">
            <w:pPr>
              <w:pStyle w:val="a7"/>
              <w:ind w:right="240"/>
              <w:rPr>
                <w:rFonts w:ascii="Times New Roman" w:hAnsi="Times New Roman"/>
                <w:sz w:val="21"/>
                <w:szCs w:val="21"/>
              </w:rPr>
            </w:pPr>
            <w:r w:rsidRPr="0065458E">
              <w:rPr>
                <w:rFonts w:ascii="Times New Roman" w:hAnsi="Times New Roman"/>
                <w:sz w:val="21"/>
                <w:szCs w:val="21"/>
              </w:rPr>
              <w:t>校验码是</w:t>
            </w:r>
            <w:r w:rsidRPr="0065458E">
              <w:rPr>
                <w:rFonts w:ascii="Times New Roman" w:hAnsi="Times New Roman"/>
                <w:sz w:val="21"/>
                <w:szCs w:val="21"/>
              </w:rPr>
              <w:t>6</w:t>
            </w:r>
            <w:r w:rsidRPr="0065458E">
              <w:rPr>
                <w:rFonts w:ascii="Times New Roman" w:hAnsi="Times New Roman"/>
                <w:sz w:val="21"/>
                <w:szCs w:val="21"/>
              </w:rPr>
              <w:t>位数字，</w:t>
            </w:r>
            <w:r w:rsidRPr="0065458E">
              <w:rPr>
                <w:rFonts w:ascii="Times New Roman" w:hAnsi="Times New Roman"/>
                <w:sz w:val="21"/>
                <w:szCs w:val="21"/>
              </w:rPr>
              <w:t>30</w:t>
            </w:r>
            <w:r w:rsidRPr="0065458E">
              <w:rPr>
                <w:rFonts w:ascii="Times New Roman" w:hAnsi="Times New Roman"/>
                <w:sz w:val="21"/>
                <w:szCs w:val="21"/>
              </w:rPr>
              <w:t>分钟内输入有效，请勿泄露</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032381" w:rsidRDefault="006B7402" w:rsidP="0061150B">
            <w:pPr>
              <w:pStyle w:val="a7"/>
              <w:ind w:right="240"/>
              <w:rPr>
                <w:rFonts w:ascii="Times New Roman" w:hAnsi="Times New Roman"/>
                <w:sz w:val="21"/>
                <w:szCs w:val="21"/>
              </w:rPr>
            </w:pPr>
            <w:r>
              <w:rPr>
                <w:rFonts w:ascii="Times New Roman" w:hAnsi="Times New Roman" w:hint="eastAsia"/>
                <w:sz w:val="21"/>
                <w:szCs w:val="21"/>
              </w:rPr>
              <w:t>确定。点击“确定”提示付款成功及退款金额。</w:t>
            </w:r>
          </w:p>
        </w:tc>
      </w:tr>
    </w:tbl>
    <w:p w:rsidR="006B7402" w:rsidRDefault="006B7402" w:rsidP="006B7402"/>
    <w:p w:rsidR="006B7402" w:rsidRPr="00C7518B" w:rsidRDefault="006B7402" w:rsidP="006B7402">
      <w:pPr>
        <w:pStyle w:val="4"/>
        <w:ind w:right="240"/>
      </w:pPr>
      <w:r>
        <w:rPr>
          <w:rFonts w:hint="eastAsia"/>
        </w:rPr>
        <w:t>退款退货管理</w:t>
      </w:r>
    </w:p>
    <w:p w:rsidR="006B7402" w:rsidRDefault="006B7402" w:rsidP="006B7402">
      <w:pPr>
        <w:pStyle w:val="5"/>
        <w:ind w:left="142" w:right="240"/>
      </w:pPr>
      <w:r>
        <w:rPr>
          <w:rFonts w:hint="eastAsia"/>
        </w:rPr>
        <w:t>功能描述</w:t>
      </w:r>
    </w:p>
    <w:p w:rsidR="006B7402" w:rsidRPr="005219C7" w:rsidRDefault="006B7402" w:rsidP="006B7402">
      <w:pPr>
        <w:ind w:right="240"/>
      </w:pPr>
      <w:r>
        <w:rPr>
          <w:rFonts w:hint="eastAsia"/>
        </w:rPr>
        <w:t>商家可以处理买家发起的退款退货申请，也可以查看退款退货记录，对退款退货记录进行操作。</w:t>
      </w:r>
    </w:p>
    <w:p w:rsidR="006B7402" w:rsidRDefault="006B7402" w:rsidP="006B7402">
      <w:pPr>
        <w:pStyle w:val="5"/>
        <w:ind w:left="142" w:right="240"/>
      </w:pPr>
      <w:r>
        <w:rPr>
          <w:rFonts w:hint="eastAsia"/>
        </w:rPr>
        <w:t>业务流程</w:t>
      </w:r>
    </w:p>
    <w:p w:rsidR="006B7402" w:rsidRPr="00BB4076" w:rsidRDefault="006B7402" w:rsidP="006B7402">
      <w:r>
        <w:object w:dxaOrig="12361" w:dyaOrig="17038">
          <v:shape id="_x0000_i1037" type="#_x0000_t75" style="width:414pt;height:571.8pt" o:ole="">
            <v:imagedata r:id="rId66" o:title=""/>
          </v:shape>
          <o:OLEObject Type="Embed" ProgID="Visio.Drawing.11" ShapeID="_x0000_i1037" DrawAspect="Content" ObjectID="_1525864893" r:id="rId67"/>
        </w:object>
      </w:r>
    </w:p>
    <w:p w:rsidR="006B7402" w:rsidRDefault="006B7402" w:rsidP="006B7402">
      <w:pPr>
        <w:pStyle w:val="5"/>
        <w:ind w:left="142" w:right="240"/>
      </w:pPr>
      <w:r>
        <w:rPr>
          <w:rFonts w:hint="eastAsia"/>
        </w:rPr>
        <w:t>业务规则</w:t>
      </w:r>
    </w:p>
    <w:p w:rsidR="006B7402" w:rsidRPr="009F6AE4" w:rsidRDefault="006B7402" w:rsidP="006B7402">
      <w:r>
        <w:rPr>
          <w:rFonts w:hint="eastAsia"/>
        </w:rPr>
        <w:t>见个人中心下订单中心下退款退货。</w:t>
      </w:r>
    </w:p>
    <w:p w:rsidR="006B7402" w:rsidRDefault="006B7402" w:rsidP="006B7402">
      <w:pPr>
        <w:pStyle w:val="5"/>
        <w:ind w:left="142" w:right="240"/>
      </w:pPr>
      <w:r>
        <w:rPr>
          <w:rFonts w:hint="eastAsia"/>
        </w:rPr>
        <w:t>页面要素</w:t>
      </w:r>
    </w:p>
    <w:p w:rsidR="006B7402" w:rsidRDefault="006B7402" w:rsidP="008B4BF2">
      <w:pPr>
        <w:pStyle w:val="af8"/>
        <w:numPr>
          <w:ilvl w:val="0"/>
          <w:numId w:val="200"/>
        </w:numPr>
        <w:ind w:leftChars="0" w:right="240" w:firstLineChars="0"/>
      </w:pPr>
      <w:r>
        <w:rPr>
          <w:rFonts w:hint="eastAsia"/>
        </w:rPr>
        <w:lastRenderedPageBreak/>
        <w:t>处理退款退货申请</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Pr="00790F25" w:rsidRDefault="006B7402" w:rsidP="0061150B">
            <w:pPr>
              <w:pStyle w:val="a7"/>
              <w:ind w:right="240"/>
              <w:rPr>
                <w:rFonts w:ascii="Times New Roman" w:hAnsi="Times New Roman"/>
                <w:b/>
                <w:sz w:val="21"/>
                <w:szCs w:val="21"/>
              </w:rPr>
            </w:pPr>
            <w:r>
              <w:rPr>
                <w:rFonts w:ascii="Times New Roman" w:hAnsi="Times New Roman" w:hint="eastAsia"/>
                <w:b/>
                <w:sz w:val="21"/>
                <w:szCs w:val="21"/>
              </w:rPr>
              <w:t>退款退款申请</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r>
              <w:rPr>
                <w:rFonts w:ascii="Times New Roman" w:hAnsi="Times New Roman" w:hint="eastAsia"/>
                <w:sz w:val="21"/>
                <w:szCs w:val="21"/>
              </w:rPr>
              <w:t>+</w:t>
            </w: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包括：商品图片、商品名称、商品规格。点击“图片”或“商品名称”进入商品详情。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买家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IM</w:t>
            </w:r>
            <w:r>
              <w:rPr>
                <w:rFonts w:ascii="Times New Roman" w:hAnsi="Times New Roman" w:hint="eastAsia"/>
                <w:sz w:val="21"/>
                <w:szCs w:val="21"/>
              </w:rPr>
              <w:t>图标。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点击进入订单详情。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订单保障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退款编号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退款金额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原因</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说明</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790F25" w:rsidRDefault="006B7402" w:rsidP="0061150B">
            <w:pPr>
              <w:pStyle w:val="a7"/>
              <w:ind w:right="240"/>
              <w:rPr>
                <w:rFonts w:ascii="Times New Roman" w:hAnsi="Times New Roman"/>
                <w:b/>
                <w:sz w:val="21"/>
                <w:szCs w:val="21"/>
              </w:rPr>
            </w:pPr>
            <w:r>
              <w:rPr>
                <w:rFonts w:ascii="Times New Roman" w:hAnsi="Times New Roman" w:hint="eastAsia"/>
                <w:b/>
                <w:sz w:val="21"/>
                <w:szCs w:val="21"/>
              </w:rPr>
              <w:t>请处理退款申请</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倒计时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D82552" w:rsidRDefault="006B7402" w:rsidP="0061150B">
            <w:pPr>
              <w:widowControl/>
              <w:shd w:val="clear" w:color="auto" w:fill="FFFFFF"/>
              <w:spacing w:after="90" w:line="360" w:lineRule="atLeast"/>
              <w:ind w:firstLine="0"/>
              <w:jc w:val="left"/>
              <w:rPr>
                <w:sz w:val="21"/>
                <w:szCs w:val="21"/>
              </w:rPr>
            </w:pPr>
            <w:r>
              <w:rPr>
                <w:rFonts w:hint="eastAsia"/>
                <w:sz w:val="21"/>
                <w:szCs w:val="21"/>
              </w:rPr>
              <w:t>格式：</w:t>
            </w:r>
            <w:r>
              <w:rPr>
                <w:rFonts w:hint="eastAsia"/>
                <w:sz w:val="21"/>
                <w:szCs w:val="21"/>
              </w:rPr>
              <w:t>4</w:t>
            </w:r>
            <w:r>
              <w:rPr>
                <w:rFonts w:hint="eastAsia"/>
                <w:sz w:val="21"/>
                <w:szCs w:val="21"/>
              </w:rPr>
              <w:t>天</w:t>
            </w:r>
            <w:r>
              <w:rPr>
                <w:rFonts w:hint="eastAsia"/>
                <w:sz w:val="21"/>
                <w:szCs w:val="21"/>
              </w:rPr>
              <w:t>23</w:t>
            </w:r>
            <w:r>
              <w:rPr>
                <w:rFonts w:hint="eastAsia"/>
                <w:sz w:val="21"/>
                <w:szCs w:val="21"/>
              </w:rPr>
              <w:t>时</w:t>
            </w:r>
            <w:r>
              <w:rPr>
                <w:rFonts w:hint="eastAsia"/>
                <w:sz w:val="21"/>
                <w:szCs w:val="21"/>
              </w:rPr>
              <w:t>59</w:t>
            </w:r>
            <w:r>
              <w:rPr>
                <w:rFonts w:hint="eastAsia"/>
                <w:sz w:val="21"/>
                <w:szCs w:val="21"/>
              </w:rPr>
              <w:t>分</w:t>
            </w:r>
            <w:r>
              <w:rPr>
                <w:rFonts w:hint="eastAsia"/>
                <w:sz w:val="21"/>
                <w:szCs w:val="21"/>
              </w:rPr>
              <w:t>45</w:t>
            </w:r>
            <w:r>
              <w:rPr>
                <w:rFonts w:hint="eastAsia"/>
                <w:sz w:val="21"/>
                <w:szCs w:val="21"/>
              </w:rPr>
              <w:t>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提示</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如果同意申请，请发送正确退货地址给买家。</w:t>
            </w:r>
          </w:p>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如果拒绝申请，买家有权要求平台介入。</w:t>
            </w:r>
          </w:p>
          <w:p w:rsidR="006B7402" w:rsidRPr="00F47B49" w:rsidRDefault="006B7402" w:rsidP="0061150B">
            <w:pPr>
              <w:pStyle w:val="a7"/>
              <w:ind w:right="240"/>
              <w:rPr>
                <w:rFonts w:ascii="Times New Roman" w:hAnsi="Times New Roman"/>
                <w:sz w:val="21"/>
                <w:szCs w:val="21"/>
              </w:rPr>
            </w:pPr>
            <w:r>
              <w:rPr>
                <w:rFonts w:ascii="Times New Roman" w:hAnsi="Times New Roman" w:hint="eastAsia"/>
                <w:sz w:val="21"/>
                <w:szCs w:val="21"/>
              </w:rPr>
              <w:t>如果您逾期未响应申请，视作同意买家申请，系统自动将您默认的退货地址发给买家。</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Pr="00032381" w:rsidRDefault="006B7402" w:rsidP="0061150B">
            <w:pPr>
              <w:pStyle w:val="a7"/>
              <w:ind w:right="240"/>
              <w:rPr>
                <w:rFonts w:ascii="Times New Roman" w:hAnsi="Times New Roman"/>
                <w:sz w:val="21"/>
                <w:szCs w:val="21"/>
              </w:rPr>
            </w:pPr>
            <w:r>
              <w:rPr>
                <w:rFonts w:ascii="Times New Roman" w:hAnsi="Times New Roman" w:hint="eastAsia"/>
                <w:sz w:val="21"/>
                <w:szCs w:val="21"/>
              </w:rPr>
              <w:t>同意退货，发送退货地址。</w:t>
            </w:r>
          </w:p>
        </w:tc>
      </w:tr>
    </w:tbl>
    <w:p w:rsidR="006B7402" w:rsidRPr="00CC6386" w:rsidRDefault="006B7402" w:rsidP="006B7402">
      <w:pPr>
        <w:pStyle w:val="3"/>
        <w:ind w:right="240"/>
      </w:pPr>
      <w:bookmarkStart w:id="106" w:name="_Toc446774425"/>
      <w:r w:rsidRPr="00CC6386">
        <w:rPr>
          <w:rFonts w:hint="eastAsia"/>
        </w:rPr>
        <w:t>统计</w:t>
      </w:r>
      <w:bookmarkEnd w:id="106"/>
    </w:p>
    <w:p w:rsidR="006B7402" w:rsidRPr="00802FC0" w:rsidRDefault="006B7402" w:rsidP="006B7402">
      <w:pPr>
        <w:pStyle w:val="4"/>
        <w:ind w:right="240"/>
      </w:pPr>
      <w:r w:rsidRPr="00802FC0">
        <w:rPr>
          <w:rFonts w:hint="eastAsia"/>
        </w:rPr>
        <w:t>店铺概况</w:t>
      </w:r>
    </w:p>
    <w:p w:rsidR="006B7402" w:rsidRDefault="006B7402" w:rsidP="006B7402">
      <w:pPr>
        <w:pStyle w:val="5"/>
        <w:ind w:left="142" w:right="240"/>
      </w:pPr>
      <w:r>
        <w:rPr>
          <w:rFonts w:hint="eastAsia"/>
        </w:rPr>
        <w:lastRenderedPageBreak/>
        <w:t>功能描述</w:t>
      </w:r>
    </w:p>
    <w:p w:rsidR="006B7402" w:rsidRPr="001E6509" w:rsidRDefault="006B7402" w:rsidP="006B7402">
      <w:pPr>
        <w:ind w:right="240"/>
      </w:pPr>
      <w:r w:rsidRPr="001E6509">
        <w:rPr>
          <w:rFonts w:hint="eastAsia"/>
        </w:rPr>
        <w:t>显示实时概况（访客数、浏览量、支付金额、支付买家数）</w:t>
      </w:r>
      <w:r>
        <w:rPr>
          <w:rFonts w:hint="eastAsia"/>
        </w:rPr>
        <w:t>。</w:t>
      </w:r>
    </w:p>
    <w:p w:rsidR="006B7402" w:rsidRDefault="006B7402" w:rsidP="006B7402">
      <w:pPr>
        <w:pStyle w:val="5"/>
        <w:ind w:left="142" w:right="240"/>
      </w:pPr>
      <w:r>
        <w:rPr>
          <w:rFonts w:hint="eastAsia"/>
        </w:rPr>
        <w:t>业务流程</w:t>
      </w:r>
    </w:p>
    <w:p w:rsidR="006B7402" w:rsidRPr="00BE7F46" w:rsidRDefault="006B7402" w:rsidP="006B7402">
      <w:r>
        <w:rPr>
          <w:rFonts w:hint="eastAsia"/>
        </w:rPr>
        <w:t>无。</w:t>
      </w:r>
    </w:p>
    <w:p w:rsidR="006B7402" w:rsidRDefault="006B7402" w:rsidP="006B7402">
      <w:pPr>
        <w:pStyle w:val="5"/>
        <w:ind w:left="142" w:right="240"/>
      </w:pPr>
      <w:r>
        <w:rPr>
          <w:rFonts w:hint="eastAsia"/>
        </w:rPr>
        <w:t>业务规则</w:t>
      </w:r>
    </w:p>
    <w:p w:rsidR="006B7402" w:rsidRDefault="006B7402" w:rsidP="008B4BF2">
      <w:pPr>
        <w:pStyle w:val="af8"/>
        <w:numPr>
          <w:ilvl w:val="0"/>
          <w:numId w:val="201"/>
        </w:numPr>
        <w:ind w:leftChars="0" w:right="240" w:firstLineChars="0"/>
      </w:pPr>
      <w:r>
        <w:rPr>
          <w:rFonts w:hint="eastAsia"/>
        </w:rPr>
        <w:t>显示实时概况：时间维度（昨日全天），指标包括：访客数、支付金额、支付卖家数；</w:t>
      </w:r>
    </w:p>
    <w:p w:rsidR="006B7402" w:rsidRDefault="006B7402" w:rsidP="008B4BF2">
      <w:pPr>
        <w:pStyle w:val="af8"/>
        <w:numPr>
          <w:ilvl w:val="0"/>
          <w:numId w:val="201"/>
        </w:numPr>
        <w:ind w:leftChars="0" w:right="240" w:firstLineChars="0"/>
      </w:pPr>
      <w:r>
        <w:rPr>
          <w:rFonts w:hint="eastAsia"/>
        </w:rPr>
        <w:t>坐标显示最近</w:t>
      </w:r>
      <w:r>
        <w:rPr>
          <w:rFonts w:hint="eastAsia"/>
        </w:rPr>
        <w:t>30</w:t>
      </w:r>
      <w:r>
        <w:rPr>
          <w:rFonts w:hint="eastAsia"/>
        </w:rPr>
        <w:t>天销售走势，横坐标最近</w:t>
      </w:r>
      <w:r>
        <w:rPr>
          <w:rFonts w:hint="eastAsia"/>
        </w:rPr>
        <w:t>30</w:t>
      </w:r>
      <w:r>
        <w:rPr>
          <w:rFonts w:hint="eastAsia"/>
        </w:rPr>
        <w:t>日，竖坐标销售金额；</w:t>
      </w:r>
    </w:p>
    <w:p w:rsidR="006B7402" w:rsidRDefault="006B7402" w:rsidP="008B4BF2">
      <w:pPr>
        <w:pStyle w:val="af8"/>
        <w:numPr>
          <w:ilvl w:val="0"/>
          <w:numId w:val="201"/>
        </w:numPr>
        <w:ind w:leftChars="0" w:right="240" w:firstLineChars="0"/>
      </w:pPr>
      <w:r>
        <w:rPr>
          <w:rFonts w:hint="eastAsia"/>
        </w:rPr>
        <w:t>展示建议推广商品，按照昨日开始</w:t>
      </w:r>
      <w:r>
        <w:rPr>
          <w:rFonts w:hint="eastAsia"/>
        </w:rPr>
        <w:t>7</w:t>
      </w:r>
      <w:r>
        <w:rPr>
          <w:rFonts w:hint="eastAsia"/>
        </w:rPr>
        <w:t>日内店铺热销商品前</w:t>
      </w:r>
      <w:r>
        <w:rPr>
          <w:rFonts w:hint="eastAsia"/>
        </w:rPr>
        <w:t>10</w:t>
      </w:r>
      <w:r>
        <w:rPr>
          <w:rFonts w:hint="eastAsia"/>
        </w:rPr>
        <w:t>名；</w:t>
      </w:r>
    </w:p>
    <w:p w:rsidR="006B7402" w:rsidRPr="00BE7F46" w:rsidRDefault="006B7402" w:rsidP="008B4BF2">
      <w:pPr>
        <w:pStyle w:val="af8"/>
        <w:numPr>
          <w:ilvl w:val="0"/>
          <w:numId w:val="201"/>
        </w:numPr>
        <w:ind w:leftChars="0" w:right="240" w:firstLineChars="0"/>
      </w:pPr>
      <w:r>
        <w:rPr>
          <w:rFonts w:hint="eastAsia"/>
        </w:rPr>
        <w:t>展示拥有相同经营类目的店铺热销商品。</w:t>
      </w:r>
    </w:p>
    <w:p w:rsidR="006B7402" w:rsidRDefault="006B7402" w:rsidP="006B7402">
      <w:pPr>
        <w:pStyle w:val="5"/>
        <w:ind w:left="142" w:right="240"/>
      </w:pPr>
      <w:r>
        <w:rPr>
          <w:rFonts w:hint="eastAsia"/>
        </w:rPr>
        <w:t>页面要素</w:t>
      </w:r>
    </w:p>
    <w:p w:rsidR="006B7402" w:rsidRDefault="006B7402" w:rsidP="008B4BF2">
      <w:pPr>
        <w:pStyle w:val="af8"/>
        <w:numPr>
          <w:ilvl w:val="0"/>
          <w:numId w:val="202"/>
        </w:numPr>
        <w:ind w:leftChars="0" w:right="240" w:firstLineChars="0"/>
      </w:pPr>
      <w:r>
        <w:rPr>
          <w:rFonts w:hint="eastAsia"/>
        </w:rPr>
        <w:t>昨日开始</w:t>
      </w:r>
      <w:r>
        <w:rPr>
          <w:rFonts w:hint="eastAsia"/>
        </w:rPr>
        <w:t>7</w:t>
      </w:r>
      <w:r>
        <w:rPr>
          <w:rFonts w:hint="eastAsia"/>
        </w:rPr>
        <w:t>日内热销商品</w:t>
      </w:r>
      <w:r>
        <w:rPr>
          <w:rFonts w:hint="eastAsia"/>
        </w:rPr>
        <w:t>TOP10</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序号</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销量</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8B4BF2">
      <w:pPr>
        <w:pStyle w:val="af8"/>
        <w:numPr>
          <w:ilvl w:val="0"/>
          <w:numId w:val="202"/>
        </w:numPr>
        <w:ind w:leftChars="0" w:right="240" w:firstLineChars="0"/>
      </w:pPr>
      <w:r>
        <w:rPr>
          <w:rFonts w:hint="eastAsia"/>
        </w:rPr>
        <w:t>同行热卖</w:t>
      </w:r>
      <w:r>
        <w:rPr>
          <w:rFonts w:hint="eastAsia"/>
        </w:rPr>
        <w:t>TOP10</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序号</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销量</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ind w:right="240" w:firstLine="0"/>
      </w:pPr>
    </w:p>
    <w:p w:rsidR="006B7402" w:rsidRPr="00802FC0" w:rsidRDefault="006B7402" w:rsidP="006B7402">
      <w:pPr>
        <w:pStyle w:val="4"/>
        <w:ind w:right="240"/>
      </w:pPr>
      <w:r w:rsidRPr="00802FC0">
        <w:rPr>
          <w:rFonts w:hint="eastAsia"/>
        </w:rPr>
        <w:t>商品分析</w:t>
      </w:r>
    </w:p>
    <w:p w:rsidR="006B7402" w:rsidRPr="00802FC0" w:rsidRDefault="006B7402" w:rsidP="006B7402">
      <w:pPr>
        <w:pStyle w:val="5"/>
        <w:ind w:left="142" w:right="240"/>
      </w:pPr>
      <w:r w:rsidRPr="00802FC0">
        <w:rPr>
          <w:rFonts w:hint="eastAsia"/>
        </w:rPr>
        <w:t>商品</w:t>
      </w:r>
    </w:p>
    <w:p w:rsidR="006B7402" w:rsidRDefault="006B7402" w:rsidP="006B7402">
      <w:pPr>
        <w:pStyle w:val="6"/>
        <w:ind w:right="240"/>
      </w:pPr>
      <w:r>
        <w:rPr>
          <w:rFonts w:hint="eastAsia"/>
        </w:rPr>
        <w:lastRenderedPageBreak/>
        <w:t>功能描述</w:t>
      </w:r>
    </w:p>
    <w:p w:rsidR="006B7402" w:rsidRPr="001E6509" w:rsidRDefault="006B7402" w:rsidP="006B7402">
      <w:pPr>
        <w:ind w:right="240"/>
      </w:pPr>
      <w:r w:rsidRPr="001E6509">
        <w:rPr>
          <w:rFonts w:hint="eastAsia"/>
        </w:rPr>
        <w:t>查看商品</w:t>
      </w:r>
      <w:r>
        <w:rPr>
          <w:rFonts w:hint="eastAsia"/>
        </w:rPr>
        <w:t>信息总况以及支付金额排行</w:t>
      </w:r>
      <w:r>
        <w:rPr>
          <w:rFonts w:hint="eastAsia"/>
        </w:rPr>
        <w:t>TOP15</w:t>
      </w:r>
      <w:r>
        <w:rPr>
          <w:rFonts w:hint="eastAsia"/>
        </w:rPr>
        <w:t>、访客数</w:t>
      </w:r>
      <w:r>
        <w:rPr>
          <w:rFonts w:hint="eastAsia"/>
        </w:rPr>
        <w:t>TOP15</w:t>
      </w:r>
      <w:r>
        <w:rPr>
          <w:rFonts w:hint="eastAsia"/>
        </w:rPr>
        <w:t>。</w:t>
      </w:r>
    </w:p>
    <w:p w:rsidR="006B7402" w:rsidRDefault="006B7402" w:rsidP="006B7402">
      <w:pPr>
        <w:pStyle w:val="6"/>
        <w:ind w:right="240"/>
      </w:pPr>
      <w:r>
        <w:rPr>
          <w:rFonts w:hint="eastAsia"/>
        </w:rPr>
        <w:t>业务流程</w:t>
      </w:r>
    </w:p>
    <w:p w:rsidR="006B7402" w:rsidRPr="00A15AD9" w:rsidRDefault="006B7402" w:rsidP="006B7402">
      <w:r>
        <w:rPr>
          <w:rFonts w:hint="eastAsia"/>
        </w:rPr>
        <w:t>无。</w:t>
      </w:r>
    </w:p>
    <w:p w:rsidR="006B7402" w:rsidRDefault="006B7402" w:rsidP="006B7402">
      <w:pPr>
        <w:pStyle w:val="6"/>
        <w:ind w:right="240"/>
      </w:pPr>
      <w:r>
        <w:rPr>
          <w:rFonts w:hint="eastAsia"/>
        </w:rPr>
        <w:t>业务规则</w:t>
      </w:r>
    </w:p>
    <w:p w:rsidR="006B7402" w:rsidRDefault="006B7402" w:rsidP="008B4BF2">
      <w:pPr>
        <w:pStyle w:val="af8"/>
        <w:numPr>
          <w:ilvl w:val="0"/>
          <w:numId w:val="203"/>
        </w:numPr>
        <w:ind w:leftChars="0" w:right="240" w:firstLineChars="0"/>
      </w:pPr>
      <w:r>
        <w:rPr>
          <w:rFonts w:hint="eastAsia"/>
        </w:rPr>
        <w:t>商品信息总况维度：流量相关、访问质量、转化效果三个；</w:t>
      </w:r>
    </w:p>
    <w:p w:rsidR="006B7402" w:rsidRDefault="006B7402" w:rsidP="008B4BF2">
      <w:pPr>
        <w:pStyle w:val="af8"/>
        <w:numPr>
          <w:ilvl w:val="0"/>
          <w:numId w:val="203"/>
        </w:numPr>
        <w:ind w:leftChars="0" w:right="240" w:firstLineChars="0"/>
      </w:pPr>
      <w:r>
        <w:rPr>
          <w:rFonts w:hint="eastAsia"/>
        </w:rPr>
        <w:t>流量相关指标：商品访客数及较前日百分比、商品浏览量及较前日百分比、被访问商品数及较前日百分比；</w:t>
      </w:r>
    </w:p>
    <w:p w:rsidR="006B7402" w:rsidRDefault="006B7402" w:rsidP="008B4BF2">
      <w:pPr>
        <w:pStyle w:val="af8"/>
        <w:numPr>
          <w:ilvl w:val="0"/>
          <w:numId w:val="203"/>
        </w:numPr>
        <w:ind w:leftChars="0" w:right="240" w:firstLineChars="0"/>
      </w:pPr>
      <w:r>
        <w:rPr>
          <w:rFonts w:hint="eastAsia"/>
        </w:rPr>
        <w:t>访问质量指标：平均停留时长及较前日百分比、详情页跳出率及较前日百分比；</w:t>
      </w:r>
    </w:p>
    <w:p w:rsidR="006B7402" w:rsidRDefault="006B7402" w:rsidP="008B4BF2">
      <w:pPr>
        <w:pStyle w:val="af8"/>
        <w:numPr>
          <w:ilvl w:val="0"/>
          <w:numId w:val="203"/>
        </w:numPr>
        <w:ind w:leftChars="0" w:right="240" w:firstLineChars="0"/>
      </w:pPr>
      <w:r>
        <w:rPr>
          <w:rFonts w:hint="eastAsia"/>
        </w:rPr>
        <w:t>转化效果指标：支付件数及较前日百分比、商品收藏次数及较前日百分比；</w:t>
      </w:r>
    </w:p>
    <w:p w:rsidR="006B7402" w:rsidRPr="00A15AD9" w:rsidRDefault="006B7402" w:rsidP="008B4BF2">
      <w:pPr>
        <w:pStyle w:val="af8"/>
        <w:numPr>
          <w:ilvl w:val="0"/>
          <w:numId w:val="203"/>
        </w:numPr>
        <w:ind w:leftChars="0" w:right="240" w:firstLineChars="0"/>
      </w:pPr>
      <w:r>
        <w:rPr>
          <w:rFonts w:hint="eastAsia"/>
        </w:rPr>
        <w:t>支持根据日期（日周月时段）、终端（所有终端、</w:t>
      </w:r>
      <w:r>
        <w:rPr>
          <w:rFonts w:hint="eastAsia"/>
        </w:rPr>
        <w:t>PC</w:t>
      </w:r>
      <w:r>
        <w:rPr>
          <w:rFonts w:hint="eastAsia"/>
        </w:rPr>
        <w:t>端、无线端）维度展示支付金额排行</w:t>
      </w:r>
      <w:r>
        <w:rPr>
          <w:rFonts w:hint="eastAsia"/>
        </w:rPr>
        <w:t>TOP15</w:t>
      </w:r>
      <w:r>
        <w:rPr>
          <w:rFonts w:hint="eastAsia"/>
        </w:rPr>
        <w:t>以及访客数排行</w:t>
      </w:r>
      <w:r>
        <w:rPr>
          <w:rFonts w:hint="eastAsia"/>
        </w:rPr>
        <w:t>TOP15</w:t>
      </w:r>
      <w:r>
        <w:rPr>
          <w:rFonts w:hint="eastAsia"/>
        </w:rPr>
        <w:t>。</w:t>
      </w:r>
    </w:p>
    <w:p w:rsidR="006B7402" w:rsidRDefault="006B7402" w:rsidP="006B7402">
      <w:pPr>
        <w:pStyle w:val="6"/>
        <w:ind w:right="240"/>
      </w:pPr>
      <w:r>
        <w:rPr>
          <w:rFonts w:hint="eastAsia"/>
        </w:rPr>
        <w:t>页面要素</w:t>
      </w:r>
    </w:p>
    <w:p w:rsidR="006B7402" w:rsidRDefault="006B7402" w:rsidP="008B4BF2">
      <w:pPr>
        <w:pStyle w:val="af8"/>
        <w:numPr>
          <w:ilvl w:val="0"/>
          <w:numId w:val="204"/>
        </w:numPr>
        <w:ind w:leftChars="0" w:right="240" w:firstLineChars="0"/>
      </w:pPr>
      <w:r>
        <w:rPr>
          <w:rFonts w:hint="eastAsia"/>
        </w:rPr>
        <w:t>支付金额排行</w:t>
      </w:r>
      <w:r>
        <w:rPr>
          <w:rFonts w:hint="eastAsia"/>
        </w:rPr>
        <w:t>TOP15</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访客数</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浏览量</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详情页跳出率</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下单转化率</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支付金额</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支付件数</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8B4BF2">
      <w:pPr>
        <w:pStyle w:val="af8"/>
        <w:numPr>
          <w:ilvl w:val="0"/>
          <w:numId w:val="204"/>
        </w:numPr>
        <w:ind w:leftChars="0" w:right="240" w:firstLineChars="0"/>
      </w:pPr>
      <w:r>
        <w:rPr>
          <w:rFonts w:hint="eastAsia"/>
        </w:rPr>
        <w:t>访客数排行</w:t>
      </w:r>
      <w:r>
        <w:rPr>
          <w:rFonts w:hint="eastAsia"/>
        </w:rPr>
        <w:t>TOP15</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访客数</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浏览量</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详情页跳出率</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下单转化率</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支付金额</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支付件数</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Pr="001E6509" w:rsidRDefault="006B7402" w:rsidP="006B7402">
      <w:pPr>
        <w:ind w:right="240"/>
      </w:pPr>
    </w:p>
    <w:p w:rsidR="006B7402" w:rsidRPr="00CC6386" w:rsidRDefault="006B7402" w:rsidP="006B7402">
      <w:pPr>
        <w:pStyle w:val="5"/>
        <w:ind w:left="142" w:right="240"/>
      </w:pPr>
      <w:r w:rsidRPr="00CC6386">
        <w:rPr>
          <w:rFonts w:hint="eastAsia"/>
        </w:rPr>
        <w:t>销量</w:t>
      </w:r>
    </w:p>
    <w:p w:rsidR="006B7402" w:rsidRDefault="006B7402" w:rsidP="006B7402">
      <w:pPr>
        <w:pStyle w:val="6"/>
        <w:ind w:right="240"/>
      </w:pPr>
      <w:r>
        <w:rPr>
          <w:rFonts w:hint="eastAsia"/>
        </w:rPr>
        <w:t>功能描述</w:t>
      </w:r>
    </w:p>
    <w:p w:rsidR="006B7402" w:rsidRPr="001E6509" w:rsidRDefault="006B7402" w:rsidP="006B7402">
      <w:pPr>
        <w:ind w:right="240"/>
      </w:pPr>
      <w:r>
        <w:rPr>
          <w:rFonts w:hint="eastAsia"/>
        </w:rPr>
        <w:t>统计商家店铺商品销量。</w:t>
      </w:r>
    </w:p>
    <w:p w:rsidR="006B7402" w:rsidRDefault="006B7402" w:rsidP="006B7402">
      <w:pPr>
        <w:pStyle w:val="6"/>
        <w:ind w:right="240"/>
      </w:pPr>
      <w:r>
        <w:rPr>
          <w:rFonts w:hint="eastAsia"/>
        </w:rPr>
        <w:t>业务流程</w:t>
      </w:r>
    </w:p>
    <w:p w:rsidR="006B7402" w:rsidRPr="007C7AC0" w:rsidRDefault="006B7402" w:rsidP="006B7402">
      <w:r>
        <w:rPr>
          <w:rFonts w:hint="eastAsia"/>
        </w:rPr>
        <w:t>无。</w:t>
      </w:r>
    </w:p>
    <w:p w:rsidR="006B7402" w:rsidRDefault="006B7402" w:rsidP="006B7402">
      <w:pPr>
        <w:pStyle w:val="6"/>
        <w:ind w:right="240"/>
      </w:pPr>
      <w:r>
        <w:rPr>
          <w:rFonts w:hint="eastAsia"/>
        </w:rPr>
        <w:t>业务规则</w:t>
      </w:r>
    </w:p>
    <w:p w:rsidR="006B7402" w:rsidRPr="007C7AC0" w:rsidRDefault="006B7402" w:rsidP="006B7402">
      <w:pPr>
        <w:ind w:right="240"/>
      </w:pPr>
      <w:r>
        <w:rPr>
          <w:rFonts w:hint="eastAsia"/>
        </w:rPr>
        <w:t>支持根据日期（日周月时段）、终端（所有终端、</w:t>
      </w:r>
      <w:r>
        <w:rPr>
          <w:rFonts w:hint="eastAsia"/>
        </w:rPr>
        <w:t>PC</w:t>
      </w:r>
      <w:r>
        <w:rPr>
          <w:rFonts w:hint="eastAsia"/>
        </w:rPr>
        <w:t>端、无线端）维度展示访客数、下单买家数、下单金额、支付买家数、支付金额、客单价、支付转化率。</w:t>
      </w:r>
    </w:p>
    <w:p w:rsidR="006B7402" w:rsidRDefault="006B7402" w:rsidP="006B7402">
      <w:pPr>
        <w:pStyle w:val="6"/>
        <w:ind w:right="240"/>
      </w:pPr>
      <w:r>
        <w:rPr>
          <w:rFonts w:hint="eastAsia"/>
        </w:rPr>
        <w:t>页面要素</w:t>
      </w:r>
    </w:p>
    <w:p w:rsidR="006B7402" w:rsidRDefault="006B7402" w:rsidP="006B7402">
      <w:pPr>
        <w:ind w:right="240"/>
      </w:pPr>
      <w:r w:rsidRPr="008700C5">
        <w:rPr>
          <w:noProof/>
        </w:rPr>
        <w:pict>
          <v:shape id="图片 17" o:spid="_x0000_i1045" type="#_x0000_t75" style="width:415.8pt;height:134.4pt;visibility:visible;mso-wrap-style:square">
            <v:imagedata r:id="rId68" o:title=""/>
          </v:shape>
        </w:pict>
      </w:r>
    </w:p>
    <w:p w:rsidR="006B7402" w:rsidRPr="00802FC0" w:rsidRDefault="006B7402" w:rsidP="006B7402">
      <w:pPr>
        <w:pStyle w:val="4"/>
        <w:ind w:right="240"/>
      </w:pPr>
      <w:r w:rsidRPr="00802FC0">
        <w:rPr>
          <w:rFonts w:hint="eastAsia"/>
        </w:rPr>
        <w:t>运营报告</w:t>
      </w:r>
    </w:p>
    <w:p w:rsidR="006B7402" w:rsidRPr="00802FC0" w:rsidRDefault="006B7402" w:rsidP="006B7402">
      <w:pPr>
        <w:pStyle w:val="5"/>
        <w:ind w:left="142" w:right="240"/>
      </w:pPr>
      <w:r w:rsidRPr="00802FC0">
        <w:rPr>
          <w:rFonts w:hint="eastAsia"/>
        </w:rPr>
        <w:t>销售统计</w:t>
      </w:r>
    </w:p>
    <w:p w:rsidR="006B7402" w:rsidRDefault="006B7402" w:rsidP="006B7402">
      <w:pPr>
        <w:pStyle w:val="6"/>
        <w:ind w:right="240"/>
      </w:pPr>
      <w:r>
        <w:rPr>
          <w:rFonts w:hint="eastAsia"/>
        </w:rPr>
        <w:lastRenderedPageBreak/>
        <w:t>功能描述</w:t>
      </w:r>
    </w:p>
    <w:p w:rsidR="006B7402" w:rsidRPr="001E6509" w:rsidRDefault="006B7402" w:rsidP="006B7402">
      <w:pPr>
        <w:ind w:right="240"/>
      </w:pPr>
      <w:r w:rsidRPr="001E6509">
        <w:rPr>
          <w:rFonts w:hint="eastAsia"/>
        </w:rPr>
        <w:t>显示店铺在搜索时间段内总下单金额、总下单量。</w:t>
      </w:r>
    </w:p>
    <w:p w:rsidR="006B7402" w:rsidRDefault="006B7402" w:rsidP="006B7402">
      <w:pPr>
        <w:pStyle w:val="6"/>
        <w:ind w:right="240"/>
      </w:pPr>
      <w:r>
        <w:rPr>
          <w:rFonts w:hint="eastAsia"/>
        </w:rPr>
        <w:t>业务流程</w:t>
      </w:r>
    </w:p>
    <w:p w:rsidR="006B7402" w:rsidRPr="00D84CDE" w:rsidRDefault="006B7402" w:rsidP="006B7402">
      <w:r>
        <w:rPr>
          <w:rFonts w:hint="eastAsia"/>
        </w:rPr>
        <w:t>无。</w:t>
      </w:r>
    </w:p>
    <w:p w:rsidR="006B7402" w:rsidRDefault="006B7402" w:rsidP="006B7402">
      <w:pPr>
        <w:pStyle w:val="6"/>
        <w:ind w:right="240"/>
      </w:pPr>
      <w:r>
        <w:rPr>
          <w:rFonts w:hint="eastAsia"/>
        </w:rPr>
        <w:t>业务规则</w:t>
      </w:r>
    </w:p>
    <w:p w:rsidR="006B7402" w:rsidRPr="00D84CDE" w:rsidRDefault="006B7402" w:rsidP="006B7402">
      <w:r>
        <w:rPr>
          <w:rFonts w:hint="eastAsia"/>
        </w:rPr>
        <w:t>支持根据日周月统计店铺总下单金额及总下单量；</w:t>
      </w:r>
    </w:p>
    <w:p w:rsidR="006B7402" w:rsidRDefault="006B7402" w:rsidP="006B7402">
      <w:pPr>
        <w:pStyle w:val="6"/>
        <w:ind w:right="240"/>
      </w:pPr>
      <w:r>
        <w:rPr>
          <w:rFonts w:hint="eastAsia"/>
        </w:rPr>
        <w:t>页面要素</w:t>
      </w:r>
    </w:p>
    <w:p w:rsidR="006B7402" w:rsidRDefault="006B7402" w:rsidP="006B7402">
      <w:pPr>
        <w:ind w:right="240"/>
      </w:pPr>
      <w:r w:rsidRPr="008700C5">
        <w:rPr>
          <w:noProof/>
        </w:rPr>
        <w:pict>
          <v:shape id="图片 20" o:spid="_x0000_i1044" type="#_x0000_t75" style="width:415.2pt;height:231pt;visibility:visible;mso-wrap-style:square">
            <v:imagedata r:id="rId69" o:title=""/>
          </v:shape>
        </w:pict>
      </w:r>
    </w:p>
    <w:p w:rsidR="006B7402" w:rsidRPr="00802FC0" w:rsidRDefault="006B7402" w:rsidP="006B7402">
      <w:pPr>
        <w:pStyle w:val="5"/>
        <w:ind w:left="142" w:right="240"/>
      </w:pPr>
      <w:r w:rsidRPr="00802FC0">
        <w:rPr>
          <w:rFonts w:hint="eastAsia"/>
        </w:rPr>
        <w:t>购买分析</w:t>
      </w:r>
    </w:p>
    <w:p w:rsidR="006B7402" w:rsidRDefault="006B7402" w:rsidP="006B7402">
      <w:pPr>
        <w:pStyle w:val="6"/>
        <w:ind w:right="240"/>
      </w:pPr>
      <w:r>
        <w:rPr>
          <w:rFonts w:hint="eastAsia"/>
        </w:rPr>
        <w:t>功能描述</w:t>
      </w:r>
    </w:p>
    <w:p w:rsidR="006B7402" w:rsidRPr="001E6509" w:rsidRDefault="006B7402" w:rsidP="006B7402">
      <w:pPr>
        <w:ind w:right="240"/>
      </w:pPr>
      <w:r w:rsidRPr="001E6509">
        <w:rPr>
          <w:rFonts w:hint="eastAsia"/>
        </w:rPr>
        <w:t>显示客单价分布</w:t>
      </w:r>
      <w:r>
        <w:rPr>
          <w:rFonts w:hint="eastAsia"/>
        </w:rPr>
        <w:t>、购买时段分布</w:t>
      </w:r>
      <w:r w:rsidRPr="001E6509">
        <w:rPr>
          <w:rFonts w:hint="eastAsia"/>
        </w:rPr>
        <w:t>。</w:t>
      </w:r>
    </w:p>
    <w:p w:rsidR="006B7402" w:rsidRDefault="006B7402" w:rsidP="006B7402">
      <w:pPr>
        <w:pStyle w:val="6"/>
        <w:ind w:right="240"/>
      </w:pPr>
      <w:r>
        <w:rPr>
          <w:rFonts w:hint="eastAsia"/>
        </w:rPr>
        <w:t>业务流程</w:t>
      </w:r>
    </w:p>
    <w:p w:rsidR="006B7402" w:rsidRPr="00CD7F02" w:rsidRDefault="006B7402" w:rsidP="006B7402">
      <w:r>
        <w:rPr>
          <w:rFonts w:hint="eastAsia"/>
        </w:rPr>
        <w:t>无。</w:t>
      </w:r>
    </w:p>
    <w:p w:rsidR="006B7402" w:rsidRDefault="006B7402" w:rsidP="006B7402">
      <w:pPr>
        <w:pStyle w:val="6"/>
        <w:ind w:right="240"/>
      </w:pPr>
      <w:r>
        <w:rPr>
          <w:rFonts w:hint="eastAsia"/>
        </w:rPr>
        <w:t>业务规则</w:t>
      </w:r>
    </w:p>
    <w:p w:rsidR="006B7402" w:rsidRDefault="006B7402" w:rsidP="008B4BF2">
      <w:pPr>
        <w:pStyle w:val="af8"/>
        <w:numPr>
          <w:ilvl w:val="0"/>
          <w:numId w:val="205"/>
        </w:numPr>
        <w:ind w:leftChars="0" w:right="240" w:firstLineChars="0"/>
      </w:pPr>
      <w:r>
        <w:rPr>
          <w:rFonts w:hint="eastAsia"/>
        </w:rPr>
        <w:t>支持根据日周月展示</w:t>
      </w:r>
      <w:r>
        <w:rPr>
          <w:rFonts w:hint="eastAsia"/>
        </w:rPr>
        <w:t>0-100</w:t>
      </w:r>
      <w:r>
        <w:rPr>
          <w:rFonts w:hint="eastAsia"/>
        </w:rPr>
        <w:t>、</w:t>
      </w:r>
      <w:r>
        <w:rPr>
          <w:rFonts w:hint="eastAsia"/>
        </w:rPr>
        <w:t>100-200</w:t>
      </w:r>
      <w:r>
        <w:rPr>
          <w:rFonts w:hint="eastAsia"/>
        </w:rPr>
        <w:t>、</w:t>
      </w:r>
      <w:r>
        <w:rPr>
          <w:rFonts w:hint="eastAsia"/>
        </w:rPr>
        <w:t>200-500</w:t>
      </w:r>
      <w:r>
        <w:rPr>
          <w:rFonts w:hint="eastAsia"/>
        </w:rPr>
        <w:t>、</w:t>
      </w:r>
      <w:r>
        <w:rPr>
          <w:rFonts w:hint="eastAsia"/>
        </w:rPr>
        <w:t>500</w:t>
      </w:r>
      <w:r>
        <w:rPr>
          <w:rFonts w:hint="eastAsia"/>
        </w:rPr>
        <w:t>以上支付订单分布；</w:t>
      </w:r>
    </w:p>
    <w:p w:rsidR="006B7402" w:rsidRPr="00CD7F02" w:rsidRDefault="006B7402" w:rsidP="008B4BF2">
      <w:pPr>
        <w:pStyle w:val="af8"/>
        <w:numPr>
          <w:ilvl w:val="0"/>
          <w:numId w:val="205"/>
        </w:numPr>
        <w:ind w:leftChars="0" w:right="240" w:firstLineChars="0"/>
      </w:pPr>
      <w:r>
        <w:rPr>
          <w:rFonts w:hint="eastAsia"/>
        </w:rPr>
        <w:t>支持根据日周月展示</w:t>
      </w:r>
      <w:r>
        <w:rPr>
          <w:rFonts w:hint="eastAsia"/>
        </w:rPr>
        <w:t>24</w:t>
      </w:r>
      <w:r>
        <w:rPr>
          <w:rFonts w:hint="eastAsia"/>
        </w:rPr>
        <w:t>小时各时段支付订单分布。</w:t>
      </w:r>
    </w:p>
    <w:p w:rsidR="006B7402" w:rsidRDefault="006B7402" w:rsidP="006B7402">
      <w:pPr>
        <w:pStyle w:val="6"/>
        <w:ind w:right="240"/>
      </w:pPr>
      <w:r>
        <w:rPr>
          <w:rFonts w:hint="eastAsia"/>
        </w:rPr>
        <w:lastRenderedPageBreak/>
        <w:t>页面要素</w:t>
      </w:r>
    </w:p>
    <w:p w:rsidR="006B7402" w:rsidRPr="00CD7F02" w:rsidRDefault="006B7402" w:rsidP="008B4BF2">
      <w:pPr>
        <w:pStyle w:val="af8"/>
        <w:numPr>
          <w:ilvl w:val="0"/>
          <w:numId w:val="206"/>
        </w:numPr>
        <w:ind w:leftChars="0" w:right="240" w:firstLineChars="0"/>
      </w:pPr>
      <w:r>
        <w:rPr>
          <w:rFonts w:hint="eastAsia"/>
        </w:rPr>
        <w:t>客单价分布</w:t>
      </w:r>
    </w:p>
    <w:p w:rsidR="006B7402" w:rsidRDefault="006B7402" w:rsidP="006B7402">
      <w:pPr>
        <w:ind w:right="240"/>
      </w:pPr>
      <w:r w:rsidRPr="008700C5">
        <w:rPr>
          <w:noProof/>
        </w:rPr>
        <w:pict>
          <v:shape id="图片 21" o:spid="_x0000_i1043" type="#_x0000_t75" style="width:415.2pt;height:220.8pt;visibility:visible;mso-wrap-style:square">
            <v:imagedata r:id="rId70" o:title=""/>
          </v:shape>
        </w:pict>
      </w:r>
    </w:p>
    <w:p w:rsidR="006B7402" w:rsidRDefault="006B7402" w:rsidP="008B4BF2">
      <w:pPr>
        <w:pStyle w:val="af8"/>
        <w:numPr>
          <w:ilvl w:val="0"/>
          <w:numId w:val="206"/>
        </w:numPr>
        <w:ind w:leftChars="0" w:right="240" w:firstLineChars="0"/>
      </w:pPr>
      <w:r>
        <w:rPr>
          <w:rFonts w:hint="eastAsia"/>
        </w:rPr>
        <w:t>购买时段订单分布</w:t>
      </w:r>
    </w:p>
    <w:p w:rsidR="006B7402" w:rsidRDefault="006B7402" w:rsidP="006B7402">
      <w:pPr>
        <w:ind w:left="454" w:right="240" w:firstLine="0"/>
      </w:pPr>
      <w:r w:rsidRPr="008700C5">
        <w:rPr>
          <w:noProof/>
        </w:rPr>
        <w:pict>
          <v:shape id="图片 22" o:spid="_x0000_i1042" type="#_x0000_t75" style="width:415.8pt;height:202.2pt;visibility:visible;mso-wrap-style:square">
            <v:imagedata r:id="rId71" o:title=""/>
          </v:shape>
        </w:pict>
      </w:r>
    </w:p>
    <w:p w:rsidR="006B7402" w:rsidRPr="00802FC0" w:rsidRDefault="006B7402" w:rsidP="006B7402">
      <w:pPr>
        <w:pStyle w:val="5"/>
        <w:ind w:left="142" w:right="240"/>
      </w:pPr>
      <w:r w:rsidRPr="00802FC0">
        <w:rPr>
          <w:rFonts w:hint="eastAsia"/>
        </w:rPr>
        <w:t>区域分布</w:t>
      </w:r>
    </w:p>
    <w:p w:rsidR="006B7402" w:rsidRDefault="006B7402" w:rsidP="006B7402">
      <w:pPr>
        <w:pStyle w:val="6"/>
        <w:ind w:right="240"/>
      </w:pPr>
      <w:r>
        <w:rPr>
          <w:rFonts w:hint="eastAsia"/>
        </w:rPr>
        <w:t>功能描述</w:t>
      </w:r>
    </w:p>
    <w:p w:rsidR="006B7402" w:rsidRPr="001E6509" w:rsidRDefault="006B7402" w:rsidP="006B7402">
      <w:pPr>
        <w:ind w:right="240"/>
      </w:pPr>
      <w:r>
        <w:t>展示</w:t>
      </w:r>
      <w:r w:rsidRPr="00F37F22">
        <w:t>有效订单的下单会员数、下单总金额和下单数量在各省级地区的分布情况</w:t>
      </w:r>
    </w:p>
    <w:p w:rsidR="006B7402" w:rsidRDefault="006B7402" w:rsidP="006B7402">
      <w:pPr>
        <w:pStyle w:val="6"/>
        <w:ind w:right="240"/>
      </w:pPr>
      <w:r>
        <w:rPr>
          <w:rFonts w:hint="eastAsia"/>
        </w:rPr>
        <w:t>业务流程</w:t>
      </w:r>
    </w:p>
    <w:p w:rsidR="006B7402" w:rsidRPr="00F37F22" w:rsidRDefault="006B7402" w:rsidP="006B7402">
      <w:r>
        <w:rPr>
          <w:rFonts w:hint="eastAsia"/>
        </w:rPr>
        <w:lastRenderedPageBreak/>
        <w:t>无</w:t>
      </w:r>
    </w:p>
    <w:p w:rsidR="006B7402" w:rsidRDefault="006B7402" w:rsidP="006B7402">
      <w:pPr>
        <w:pStyle w:val="6"/>
        <w:ind w:right="240"/>
      </w:pPr>
      <w:r>
        <w:rPr>
          <w:rFonts w:hint="eastAsia"/>
        </w:rPr>
        <w:t>业务规则</w:t>
      </w:r>
    </w:p>
    <w:p w:rsidR="006B7402" w:rsidRDefault="006B7402" w:rsidP="008B4BF2">
      <w:pPr>
        <w:pStyle w:val="af8"/>
        <w:numPr>
          <w:ilvl w:val="0"/>
          <w:numId w:val="207"/>
        </w:numPr>
        <w:ind w:leftChars="0" w:right="240" w:firstLineChars="0"/>
      </w:pPr>
      <w:r>
        <w:rPr>
          <w:rFonts w:hint="eastAsia"/>
        </w:rPr>
        <w:t>支持根据日周月统计</w:t>
      </w:r>
      <w:r w:rsidRPr="00F37F22">
        <w:t>下单会员数、下单总金额和下单数量在各省级地区的分布情况</w:t>
      </w:r>
      <w:r>
        <w:rPr>
          <w:rFonts w:hint="eastAsia"/>
        </w:rPr>
        <w:t>。</w:t>
      </w:r>
    </w:p>
    <w:p w:rsidR="006B7402" w:rsidRPr="00F37F22" w:rsidRDefault="006B7402" w:rsidP="008B4BF2">
      <w:pPr>
        <w:pStyle w:val="af8"/>
        <w:numPr>
          <w:ilvl w:val="0"/>
          <w:numId w:val="207"/>
        </w:numPr>
        <w:ind w:leftChars="0" w:right="240" w:firstLineChars="0"/>
      </w:pPr>
      <w:r>
        <w:rPr>
          <w:rFonts w:hint="eastAsia"/>
        </w:rPr>
        <w:t>支持地图模式显示。</w:t>
      </w:r>
    </w:p>
    <w:p w:rsidR="006B7402" w:rsidRDefault="006B7402" w:rsidP="006B7402">
      <w:pPr>
        <w:pStyle w:val="6"/>
        <w:ind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地域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按升级划分</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下单会员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下单金额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下单量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ind w:right="240"/>
      </w:pPr>
    </w:p>
    <w:p w:rsidR="006B7402" w:rsidRDefault="006B7402" w:rsidP="006B7402">
      <w:pPr>
        <w:ind w:right="240"/>
      </w:pPr>
    </w:p>
    <w:p w:rsidR="006B7402" w:rsidRPr="00802FC0" w:rsidRDefault="006B7402" w:rsidP="006B7402">
      <w:pPr>
        <w:pStyle w:val="4"/>
        <w:ind w:right="240"/>
      </w:pPr>
      <w:r w:rsidRPr="00802FC0">
        <w:rPr>
          <w:rFonts w:hint="eastAsia"/>
        </w:rPr>
        <w:t>流量统计</w:t>
      </w:r>
    </w:p>
    <w:p w:rsidR="006B7402" w:rsidRPr="00802FC0" w:rsidRDefault="006B7402" w:rsidP="006B7402">
      <w:pPr>
        <w:pStyle w:val="5"/>
        <w:ind w:left="142" w:right="240"/>
      </w:pPr>
      <w:r w:rsidRPr="00802FC0">
        <w:rPr>
          <w:rFonts w:hint="eastAsia"/>
        </w:rPr>
        <w:t>店铺总流量</w:t>
      </w:r>
    </w:p>
    <w:p w:rsidR="006B7402" w:rsidRDefault="006B7402" w:rsidP="006B7402">
      <w:pPr>
        <w:pStyle w:val="6"/>
        <w:ind w:right="240"/>
      </w:pPr>
      <w:r>
        <w:rPr>
          <w:rFonts w:hint="eastAsia"/>
        </w:rPr>
        <w:t>功能描述</w:t>
      </w:r>
    </w:p>
    <w:p w:rsidR="006B7402" w:rsidRPr="001E6509" w:rsidRDefault="006B7402" w:rsidP="006B7402">
      <w:pPr>
        <w:ind w:right="240"/>
      </w:pPr>
      <w:r w:rsidRPr="001E6509">
        <w:rPr>
          <w:rFonts w:hint="eastAsia"/>
        </w:rPr>
        <w:t>统计图展示了店铺在搜索时间段内的访问量走势情况。</w:t>
      </w:r>
    </w:p>
    <w:p w:rsidR="006B7402" w:rsidRDefault="006B7402" w:rsidP="006B7402">
      <w:pPr>
        <w:pStyle w:val="6"/>
        <w:ind w:right="240"/>
      </w:pPr>
      <w:r>
        <w:rPr>
          <w:rFonts w:hint="eastAsia"/>
        </w:rPr>
        <w:t>业务流程</w:t>
      </w:r>
    </w:p>
    <w:p w:rsidR="006B7402" w:rsidRPr="00DF3917" w:rsidRDefault="006B7402" w:rsidP="006B7402">
      <w:r>
        <w:rPr>
          <w:rFonts w:hint="eastAsia"/>
        </w:rPr>
        <w:t>无。</w:t>
      </w:r>
    </w:p>
    <w:p w:rsidR="006B7402" w:rsidRDefault="006B7402" w:rsidP="006B7402">
      <w:pPr>
        <w:pStyle w:val="6"/>
        <w:ind w:right="240"/>
      </w:pPr>
      <w:r>
        <w:rPr>
          <w:rFonts w:hint="eastAsia"/>
        </w:rPr>
        <w:t>业务规则</w:t>
      </w:r>
    </w:p>
    <w:p w:rsidR="006B7402" w:rsidRPr="00DF3917" w:rsidRDefault="006B7402" w:rsidP="006B7402">
      <w:r>
        <w:rPr>
          <w:rFonts w:hint="eastAsia"/>
        </w:rPr>
        <w:t>支持根据日周月时段统计店铺浏览量。</w:t>
      </w:r>
    </w:p>
    <w:p w:rsidR="006B7402" w:rsidRDefault="006B7402" w:rsidP="006B7402">
      <w:pPr>
        <w:pStyle w:val="6"/>
        <w:ind w:right="240"/>
      </w:pPr>
      <w:r>
        <w:rPr>
          <w:rFonts w:hint="eastAsia"/>
        </w:rPr>
        <w:t>页面要素</w:t>
      </w:r>
    </w:p>
    <w:p w:rsidR="006B7402" w:rsidRDefault="006B7402" w:rsidP="006B7402">
      <w:pPr>
        <w:ind w:right="240"/>
      </w:pPr>
      <w:r w:rsidRPr="008700C5">
        <w:rPr>
          <w:noProof/>
        </w:rPr>
        <w:lastRenderedPageBreak/>
        <w:pict>
          <v:shape id="图片 18" o:spid="_x0000_i1041" type="#_x0000_t75" style="width:415.2pt;height:196.8pt;visibility:visible;mso-wrap-style:square">
            <v:imagedata r:id="rId72" o:title=""/>
          </v:shape>
        </w:pict>
      </w:r>
    </w:p>
    <w:p w:rsidR="006B7402" w:rsidRPr="00802FC0" w:rsidRDefault="006B7402" w:rsidP="006B7402">
      <w:pPr>
        <w:pStyle w:val="5"/>
        <w:ind w:left="142" w:right="240"/>
      </w:pPr>
      <w:r w:rsidRPr="00802FC0">
        <w:rPr>
          <w:rFonts w:hint="eastAsia"/>
        </w:rPr>
        <w:t>商品流量排名</w:t>
      </w:r>
    </w:p>
    <w:p w:rsidR="006B7402" w:rsidRDefault="006B7402" w:rsidP="006B7402">
      <w:pPr>
        <w:pStyle w:val="6"/>
        <w:ind w:right="240"/>
      </w:pPr>
      <w:r>
        <w:rPr>
          <w:rFonts w:hint="eastAsia"/>
        </w:rPr>
        <w:t>功能描述</w:t>
      </w:r>
    </w:p>
    <w:p w:rsidR="006B7402" w:rsidRPr="001E6509" w:rsidRDefault="006B7402" w:rsidP="006B7402">
      <w:pPr>
        <w:ind w:right="240"/>
      </w:pPr>
      <w:r w:rsidRPr="001E6509">
        <w:rPr>
          <w:rFonts w:hint="eastAsia"/>
        </w:rPr>
        <w:t>统计图展示了在搜索时间段内访问次数多的店铺商品前</w:t>
      </w:r>
      <w:r w:rsidRPr="001E6509">
        <w:rPr>
          <w:rFonts w:hint="eastAsia"/>
        </w:rPr>
        <w:t>30</w:t>
      </w:r>
      <w:r w:rsidRPr="001E6509">
        <w:rPr>
          <w:rFonts w:hint="eastAsia"/>
        </w:rPr>
        <w:t>名。</w:t>
      </w:r>
    </w:p>
    <w:p w:rsidR="006B7402" w:rsidRDefault="006B7402" w:rsidP="006B7402">
      <w:pPr>
        <w:pStyle w:val="6"/>
        <w:ind w:right="240"/>
      </w:pPr>
      <w:r>
        <w:rPr>
          <w:rFonts w:hint="eastAsia"/>
        </w:rPr>
        <w:t>业务流程</w:t>
      </w:r>
    </w:p>
    <w:p w:rsidR="006B7402" w:rsidRPr="00DF3917" w:rsidRDefault="006B7402" w:rsidP="006B7402">
      <w:r>
        <w:rPr>
          <w:rFonts w:hint="eastAsia"/>
        </w:rPr>
        <w:t>无。</w:t>
      </w:r>
    </w:p>
    <w:p w:rsidR="006B7402" w:rsidRDefault="006B7402" w:rsidP="006B7402">
      <w:pPr>
        <w:pStyle w:val="6"/>
        <w:ind w:right="240"/>
      </w:pPr>
      <w:r>
        <w:rPr>
          <w:rFonts w:hint="eastAsia"/>
        </w:rPr>
        <w:t>业务规则</w:t>
      </w:r>
    </w:p>
    <w:p w:rsidR="006B7402" w:rsidRPr="00DF3917" w:rsidRDefault="006B7402" w:rsidP="006B7402">
      <w:r>
        <w:rPr>
          <w:rFonts w:hint="eastAsia"/>
        </w:rPr>
        <w:t>支持根据日周月时段统计店铺商品浏览量。</w:t>
      </w:r>
    </w:p>
    <w:p w:rsidR="006B7402" w:rsidRDefault="006B7402" w:rsidP="006B7402">
      <w:pPr>
        <w:pStyle w:val="6"/>
        <w:ind w:right="240"/>
      </w:pPr>
      <w:r>
        <w:rPr>
          <w:rFonts w:hint="eastAsia"/>
        </w:rPr>
        <w:t>页面要素</w:t>
      </w:r>
    </w:p>
    <w:p w:rsidR="006B7402" w:rsidRPr="005219C7" w:rsidRDefault="006B7402" w:rsidP="006B7402">
      <w:pPr>
        <w:ind w:right="240"/>
      </w:pPr>
      <w:r w:rsidRPr="008700C5">
        <w:rPr>
          <w:noProof/>
        </w:rPr>
        <w:pict>
          <v:shape id="图片 19" o:spid="_x0000_i1040" type="#_x0000_t75" style="width:415.8pt;height:191.4pt;visibility:visible;mso-wrap-style:square">
            <v:imagedata r:id="rId73" o:title=""/>
          </v:shape>
        </w:pict>
      </w:r>
    </w:p>
    <w:p w:rsidR="006B7402" w:rsidRDefault="006B7402" w:rsidP="006B7402">
      <w:pPr>
        <w:ind w:right="240"/>
      </w:pPr>
    </w:p>
    <w:p w:rsidR="006B7402" w:rsidRPr="005219C7" w:rsidRDefault="006B7402" w:rsidP="006B7402">
      <w:pPr>
        <w:ind w:right="240"/>
      </w:pPr>
    </w:p>
    <w:p w:rsidR="006B7402" w:rsidRPr="00474D44" w:rsidRDefault="006B7402" w:rsidP="006B7402">
      <w:pPr>
        <w:pStyle w:val="3"/>
        <w:ind w:right="240"/>
      </w:pPr>
      <w:bookmarkStart w:id="107" w:name="_Toc446774426"/>
      <w:r w:rsidRPr="00474D44">
        <w:rPr>
          <w:rFonts w:hint="eastAsia"/>
        </w:rPr>
        <w:lastRenderedPageBreak/>
        <w:t>客服消息</w:t>
      </w:r>
      <w:bookmarkEnd w:id="107"/>
    </w:p>
    <w:p w:rsidR="006B7402" w:rsidRPr="00474D44" w:rsidRDefault="006B7402" w:rsidP="006B7402">
      <w:pPr>
        <w:pStyle w:val="4"/>
        <w:ind w:right="240"/>
      </w:pPr>
      <w:r w:rsidRPr="00474D44">
        <w:rPr>
          <w:rFonts w:hint="eastAsia"/>
        </w:rPr>
        <w:t>客服设置</w:t>
      </w:r>
    </w:p>
    <w:p w:rsidR="006B7402" w:rsidRDefault="006B7402" w:rsidP="006B7402">
      <w:pPr>
        <w:pStyle w:val="5"/>
        <w:ind w:left="142" w:right="240"/>
      </w:pPr>
      <w:r>
        <w:rPr>
          <w:rFonts w:hint="eastAsia"/>
        </w:rPr>
        <w:t>功能描述</w:t>
      </w:r>
    </w:p>
    <w:p w:rsidR="006B7402" w:rsidRDefault="006B7402" w:rsidP="006B7402">
      <w:pPr>
        <w:ind w:right="240"/>
      </w:pPr>
      <w:r>
        <w:rPr>
          <w:rFonts w:hint="eastAsia"/>
        </w:rPr>
        <w:t>设置售前客服、售后客服、工作时段。</w:t>
      </w:r>
    </w:p>
    <w:p w:rsidR="006B7402" w:rsidRDefault="006B7402" w:rsidP="006B7402">
      <w:pPr>
        <w:pStyle w:val="5"/>
        <w:ind w:left="142" w:right="240"/>
      </w:pPr>
      <w:r>
        <w:rPr>
          <w:rFonts w:hint="eastAsia"/>
        </w:rPr>
        <w:t>业务流程</w:t>
      </w:r>
    </w:p>
    <w:p w:rsidR="006B7402" w:rsidRDefault="006B7402" w:rsidP="006B7402">
      <w:pPr>
        <w:ind w:right="240"/>
      </w:pPr>
      <w:r>
        <w:rPr>
          <w:rFonts w:hint="eastAsia"/>
        </w:rPr>
        <w:t>店商人员登录系统，进入商家中心后台管理平台</w:t>
      </w:r>
      <w:r>
        <w:rPr>
          <w:rFonts w:hint="eastAsia"/>
        </w:rPr>
        <w:t>-</w:t>
      </w:r>
      <w:r>
        <w:rPr>
          <w:rFonts w:hint="eastAsia"/>
        </w:rPr>
        <w:t>客服消息</w:t>
      </w:r>
      <w:r>
        <w:rPr>
          <w:rFonts w:hint="eastAsia"/>
        </w:rPr>
        <w:t>-</w:t>
      </w:r>
      <w:r>
        <w:rPr>
          <w:rFonts w:hint="eastAsia"/>
        </w:rPr>
        <w:t>客服设置。</w:t>
      </w:r>
    </w:p>
    <w:p w:rsidR="006B7402" w:rsidRDefault="006B7402" w:rsidP="006B7402">
      <w:pPr>
        <w:pStyle w:val="5"/>
        <w:ind w:left="142" w:right="240"/>
      </w:pPr>
      <w:r>
        <w:rPr>
          <w:rFonts w:hint="eastAsia"/>
        </w:rPr>
        <w:t>业务规则</w:t>
      </w:r>
    </w:p>
    <w:p w:rsidR="006B7402" w:rsidRDefault="006B7402" w:rsidP="006B7402">
      <w:r>
        <w:rPr>
          <w:rFonts w:hint="eastAsia"/>
        </w:rPr>
        <w:t>客服信息需要填写完整，不完整信息将不会被保存。</w:t>
      </w:r>
    </w:p>
    <w:p w:rsidR="006B7402" w:rsidRDefault="006B7402" w:rsidP="006B7402">
      <w:pPr>
        <w:pStyle w:val="5"/>
        <w:ind w:left="142"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306"/>
        <w:gridCol w:w="1417"/>
        <w:gridCol w:w="1358"/>
        <w:gridCol w:w="1194"/>
        <w:gridCol w:w="1276"/>
        <w:gridCol w:w="2409"/>
      </w:tblGrid>
      <w:tr w:rsidR="006B7402" w:rsidTr="0061150B">
        <w:tc>
          <w:tcPr>
            <w:tcW w:w="78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306"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1</w:t>
            </w:r>
          </w:p>
        </w:tc>
        <w:tc>
          <w:tcPr>
            <w:tcW w:w="8960" w:type="dxa"/>
            <w:gridSpan w:val="6"/>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售前客服</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1.1</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客服名称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pPr>
            <w:r>
              <w:rPr>
                <w:rFonts w:hint="eastAsia"/>
              </w:rPr>
              <w:t>默认显示售前</w:t>
            </w:r>
            <w:r>
              <w:rPr>
                <w:rFonts w:hint="eastAsia"/>
              </w:rPr>
              <w:t>1</w:t>
            </w:r>
            <w:r>
              <w:rPr>
                <w:rFonts w:hint="eastAsia"/>
              </w:rPr>
              <w:t>，售前</w:t>
            </w:r>
            <w:r>
              <w:rPr>
                <w:rFonts w:hint="eastAsia"/>
              </w:rPr>
              <w:t>2</w:t>
            </w:r>
            <w:r>
              <w:rPr>
                <w:rFonts w:hint="eastAsia"/>
              </w:rPr>
              <w:t>等，可自己设置</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1.2</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客服工具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pPr>
            <w:r>
              <w:rPr>
                <w:rFonts w:hint="eastAsia"/>
              </w:rPr>
              <w:t>qq,</w:t>
            </w:r>
            <w:r>
              <w:rPr>
                <w:rFonts w:hint="eastAsia"/>
              </w:rPr>
              <w:t>旺旺，站内</w:t>
            </w:r>
            <w:r>
              <w:rPr>
                <w:rFonts w:hint="eastAsia"/>
              </w:rPr>
              <w:t>IM</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1.3</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客服账号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1.4</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删除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pPr>
            <w:r>
              <w:rPr>
                <w:rFonts w:hint="eastAsia"/>
              </w:rPr>
              <w:t>删除本条售前客服信息</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2</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添加客服</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hint="eastAsia"/>
              </w:rPr>
              <w:t>增加一条售前客服录入信息</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3</w:t>
            </w:r>
          </w:p>
        </w:tc>
        <w:tc>
          <w:tcPr>
            <w:tcW w:w="8960" w:type="dxa"/>
            <w:gridSpan w:val="6"/>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售后客服</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3.1</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客服名称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hint="eastAsia"/>
              </w:rPr>
              <w:t>默认显示售后</w:t>
            </w:r>
            <w:r>
              <w:rPr>
                <w:rFonts w:hint="eastAsia"/>
              </w:rPr>
              <w:t>1</w:t>
            </w:r>
            <w:r>
              <w:rPr>
                <w:rFonts w:hint="eastAsia"/>
              </w:rPr>
              <w:t>，售后</w:t>
            </w:r>
            <w:r>
              <w:rPr>
                <w:rFonts w:hint="eastAsia"/>
              </w:rPr>
              <w:t>2</w:t>
            </w:r>
            <w:r>
              <w:rPr>
                <w:rFonts w:hint="eastAsia"/>
              </w:rPr>
              <w:t>等，可自己设置</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3.2</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客服工具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hint="eastAsia"/>
              </w:rPr>
              <w:t>qq,</w:t>
            </w:r>
            <w:r>
              <w:rPr>
                <w:rFonts w:hint="eastAsia"/>
              </w:rPr>
              <w:t>旺旺，站内</w:t>
            </w:r>
            <w:r>
              <w:rPr>
                <w:rFonts w:hint="eastAsia"/>
              </w:rPr>
              <w:t>IM</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3.3</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客服账号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3.4</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删除</w:t>
            </w:r>
          </w:p>
        </w:tc>
        <w:tc>
          <w:tcPr>
            <w:tcW w:w="1417" w:type="dxa"/>
          </w:tcPr>
          <w:p w:rsidR="006B7402" w:rsidRDefault="006B7402" w:rsidP="0061150B">
            <w:pPr>
              <w:pStyle w:val="a7"/>
              <w:ind w:right="240"/>
              <w:rPr>
                <w:rFonts w:ascii="Times New Roman" w:hAnsi="Times New Roman"/>
                <w:sz w:val="21"/>
                <w:szCs w:val="21"/>
              </w:rPr>
            </w:pP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hint="eastAsia"/>
              </w:rPr>
              <w:t>删除本条售前客服信息</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4</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添加客服</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hint="eastAsia"/>
              </w:rPr>
              <w:t>增加一条售后客服录入信息</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5</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工作时间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大文本框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hint="eastAsia"/>
              </w:rPr>
              <w:t>输入格式例：（工作时间</w:t>
            </w:r>
            <w:r>
              <w:rPr>
                <w:rFonts w:hint="eastAsia"/>
              </w:rPr>
              <w:t xml:space="preserve"> AM 10:00 - PM 18:00</w:t>
            </w:r>
            <w:r>
              <w:rPr>
                <w:rFonts w:hint="eastAsia"/>
              </w:rPr>
              <w:t>）</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6</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pPr>
          </w:p>
        </w:tc>
      </w:tr>
    </w:tbl>
    <w:p w:rsidR="006B7402" w:rsidRDefault="006B7402" w:rsidP="006B7402">
      <w:pPr>
        <w:ind w:right="240"/>
      </w:pPr>
    </w:p>
    <w:p w:rsidR="006B7402" w:rsidRPr="00474D44" w:rsidRDefault="006B7402" w:rsidP="006B7402">
      <w:pPr>
        <w:pStyle w:val="4"/>
        <w:ind w:right="240"/>
      </w:pPr>
      <w:r w:rsidRPr="00474D44">
        <w:rPr>
          <w:rFonts w:hint="eastAsia"/>
        </w:rPr>
        <w:t>系统消息</w:t>
      </w:r>
    </w:p>
    <w:p w:rsidR="006B7402" w:rsidRDefault="006B7402" w:rsidP="006B7402">
      <w:pPr>
        <w:pStyle w:val="5"/>
        <w:ind w:left="142" w:right="240"/>
      </w:pPr>
      <w:r>
        <w:rPr>
          <w:rFonts w:hint="eastAsia"/>
        </w:rPr>
        <w:t>功能描述</w:t>
      </w:r>
    </w:p>
    <w:p w:rsidR="006B7402" w:rsidRDefault="006B7402" w:rsidP="006B7402">
      <w:pPr>
        <w:ind w:right="240"/>
      </w:pPr>
      <w:r>
        <w:rPr>
          <w:rFonts w:hint="eastAsia"/>
        </w:rPr>
        <w:t>查看消息列表、系统公告、消息接收设置。</w:t>
      </w:r>
    </w:p>
    <w:p w:rsidR="006B7402" w:rsidRDefault="006B7402" w:rsidP="006B7402">
      <w:pPr>
        <w:pStyle w:val="5"/>
        <w:ind w:left="142" w:right="240"/>
      </w:pPr>
      <w:r>
        <w:rPr>
          <w:rFonts w:hint="eastAsia"/>
        </w:rPr>
        <w:t>业务流程</w:t>
      </w:r>
    </w:p>
    <w:p w:rsidR="006B7402" w:rsidRDefault="006B7402" w:rsidP="006B7402">
      <w:r>
        <w:rPr>
          <w:rFonts w:hint="eastAsia"/>
        </w:rPr>
        <w:t>店商人员登录系统，进入商家中心后台管理平台</w:t>
      </w:r>
      <w:r>
        <w:rPr>
          <w:rFonts w:hint="eastAsia"/>
        </w:rPr>
        <w:t>-</w:t>
      </w:r>
      <w:r>
        <w:rPr>
          <w:rFonts w:hint="eastAsia"/>
        </w:rPr>
        <w:t>客服消息</w:t>
      </w:r>
      <w:r>
        <w:rPr>
          <w:rFonts w:hint="eastAsia"/>
        </w:rPr>
        <w:t>-</w:t>
      </w:r>
      <w:r>
        <w:rPr>
          <w:rFonts w:hint="eastAsia"/>
        </w:rPr>
        <w:t>系统消息。</w:t>
      </w:r>
    </w:p>
    <w:p w:rsidR="006B7402" w:rsidRDefault="006B7402" w:rsidP="006B7402">
      <w:pPr>
        <w:pStyle w:val="5"/>
        <w:ind w:left="142" w:right="240"/>
      </w:pPr>
      <w:r>
        <w:rPr>
          <w:rFonts w:hint="eastAsia"/>
        </w:rPr>
        <w:t>业务规则</w:t>
      </w:r>
    </w:p>
    <w:p w:rsidR="006B7402" w:rsidRDefault="006B7402" w:rsidP="006B7402">
      <w:r>
        <w:rPr>
          <w:rFonts w:hint="eastAsia"/>
        </w:rPr>
        <w:t>1</w:t>
      </w:r>
      <w:r>
        <w:rPr>
          <w:rFonts w:hint="eastAsia"/>
        </w:rPr>
        <w:t>、管理员可以看见全部消息。</w:t>
      </w:r>
    </w:p>
    <w:p w:rsidR="006B7402" w:rsidRDefault="006B7402" w:rsidP="006B7402">
      <w:r>
        <w:t>2</w:t>
      </w:r>
      <w:r>
        <w:t>、只有管理员可以删除消息，删除后其他账户的该条消息也将被删除。</w:t>
      </w:r>
    </w:p>
    <w:p w:rsidR="006B7402" w:rsidRDefault="006B7402" w:rsidP="006B7402">
      <w:pPr>
        <w:pStyle w:val="5"/>
        <w:ind w:left="142" w:right="240"/>
      </w:pPr>
      <w:r>
        <w:rPr>
          <w:rFonts w:hint="eastAsia"/>
        </w:rPr>
        <w:t>页面要素</w:t>
      </w:r>
    </w:p>
    <w:p w:rsidR="006B7402" w:rsidRDefault="006B7402" w:rsidP="008B4BF2">
      <w:pPr>
        <w:numPr>
          <w:ilvl w:val="0"/>
          <w:numId w:val="208"/>
        </w:numPr>
        <w:ind w:right="240"/>
      </w:pPr>
      <w:r>
        <w:rPr>
          <w:rFonts w:hint="eastAsia"/>
        </w:rPr>
        <w:t>消息列表页面（分页显示）</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306"/>
        <w:gridCol w:w="1417"/>
        <w:gridCol w:w="1358"/>
        <w:gridCol w:w="1194"/>
        <w:gridCol w:w="1276"/>
        <w:gridCol w:w="2409"/>
      </w:tblGrid>
      <w:tr w:rsidR="006B7402" w:rsidTr="0061150B">
        <w:tc>
          <w:tcPr>
            <w:tcW w:w="78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306"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1</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全选</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2</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标记为已读</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3</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删除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4</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消息内容</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5</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发送时间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6</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否哦</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查看操作，点击后跳转到查看页面（弹出框显示）</w:t>
            </w:r>
          </w:p>
        </w:tc>
      </w:tr>
    </w:tbl>
    <w:p w:rsidR="006B7402" w:rsidRDefault="006B7402" w:rsidP="008B4BF2">
      <w:pPr>
        <w:numPr>
          <w:ilvl w:val="0"/>
          <w:numId w:val="208"/>
        </w:numPr>
        <w:ind w:right="240"/>
      </w:pPr>
      <w:r>
        <w:rPr>
          <w:rFonts w:hint="eastAsia"/>
        </w:rPr>
        <w:t>消息单条查看页面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306"/>
        <w:gridCol w:w="1417"/>
        <w:gridCol w:w="1358"/>
        <w:gridCol w:w="1194"/>
        <w:gridCol w:w="1276"/>
        <w:gridCol w:w="2409"/>
      </w:tblGrid>
      <w:tr w:rsidR="006B7402" w:rsidTr="0061150B">
        <w:tc>
          <w:tcPr>
            <w:tcW w:w="78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306"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1</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发送时间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2</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消息内容</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3</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关闭窗口</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点击后关闭弹出框</w:t>
            </w:r>
          </w:p>
        </w:tc>
      </w:tr>
    </w:tbl>
    <w:p w:rsidR="006B7402" w:rsidRDefault="006B7402" w:rsidP="008B4BF2">
      <w:pPr>
        <w:numPr>
          <w:ilvl w:val="0"/>
          <w:numId w:val="208"/>
        </w:numPr>
        <w:ind w:right="240"/>
      </w:pPr>
      <w:r>
        <w:rPr>
          <w:rFonts w:hint="eastAsia"/>
        </w:rPr>
        <w:t>系统公告页面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306"/>
        <w:gridCol w:w="1417"/>
        <w:gridCol w:w="1358"/>
        <w:gridCol w:w="1194"/>
        <w:gridCol w:w="1276"/>
        <w:gridCol w:w="2409"/>
      </w:tblGrid>
      <w:tr w:rsidR="006B7402" w:rsidTr="0061150B">
        <w:tc>
          <w:tcPr>
            <w:tcW w:w="78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306"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lastRenderedPageBreak/>
              <w:t>1</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标题</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文本连接</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点击后跳转到查看页面</w:t>
            </w:r>
            <w:r>
              <w:rPr>
                <w:rFonts w:ascii="Times New Roman" w:hAnsi="Times New Roman" w:hint="eastAsia"/>
                <w:sz w:val="21"/>
                <w:szCs w:val="21"/>
              </w:rPr>
              <w:t>（弹出框显示）</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2</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发布时间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bl>
    <w:p w:rsidR="006B7402" w:rsidRDefault="006B7402" w:rsidP="008B4BF2">
      <w:pPr>
        <w:numPr>
          <w:ilvl w:val="0"/>
          <w:numId w:val="208"/>
        </w:numPr>
        <w:ind w:right="240"/>
      </w:pPr>
      <w:r>
        <w:rPr>
          <w:rFonts w:hint="eastAsia"/>
        </w:rPr>
        <w:t>系统公告单条显示页面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306"/>
        <w:gridCol w:w="1417"/>
        <w:gridCol w:w="1358"/>
        <w:gridCol w:w="1194"/>
        <w:gridCol w:w="1276"/>
        <w:gridCol w:w="2409"/>
      </w:tblGrid>
      <w:tr w:rsidR="006B7402" w:rsidTr="0061150B">
        <w:tc>
          <w:tcPr>
            <w:tcW w:w="78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306"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1</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发布时间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2</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消息内容</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3</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关闭窗口</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点击后关闭弹出框</w:t>
            </w:r>
          </w:p>
        </w:tc>
      </w:tr>
    </w:tbl>
    <w:p w:rsidR="006B7402" w:rsidRDefault="006B7402" w:rsidP="008B4BF2">
      <w:pPr>
        <w:numPr>
          <w:ilvl w:val="0"/>
          <w:numId w:val="208"/>
        </w:numPr>
        <w:ind w:right="240"/>
      </w:pPr>
      <w:r>
        <w:rPr>
          <w:rFonts w:hint="eastAsia"/>
        </w:rPr>
        <w:t>接收消息设置展示页面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306"/>
        <w:gridCol w:w="1417"/>
        <w:gridCol w:w="1358"/>
        <w:gridCol w:w="1194"/>
        <w:gridCol w:w="1276"/>
        <w:gridCol w:w="2409"/>
      </w:tblGrid>
      <w:tr w:rsidR="006B7402" w:rsidTr="0061150B">
        <w:tc>
          <w:tcPr>
            <w:tcW w:w="78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306"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1</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模板名称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2</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接收方式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3</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设置操作，点击后跳转到设置页面（弹框显示）</w:t>
            </w:r>
          </w:p>
        </w:tc>
      </w:tr>
    </w:tbl>
    <w:p w:rsidR="006B7402" w:rsidRDefault="006B7402" w:rsidP="008B4BF2">
      <w:pPr>
        <w:numPr>
          <w:ilvl w:val="0"/>
          <w:numId w:val="208"/>
        </w:numPr>
        <w:ind w:right="240"/>
      </w:pPr>
      <w:r>
        <w:rPr>
          <w:rFonts w:hint="eastAsia"/>
        </w:rPr>
        <w:t>消息接收设置页面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306"/>
        <w:gridCol w:w="1417"/>
        <w:gridCol w:w="1358"/>
        <w:gridCol w:w="1194"/>
        <w:gridCol w:w="1276"/>
        <w:gridCol w:w="2409"/>
      </w:tblGrid>
      <w:tr w:rsidR="006B7402" w:rsidTr="0061150B">
        <w:tc>
          <w:tcPr>
            <w:tcW w:w="78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306"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1</w:t>
            </w:r>
          </w:p>
        </w:tc>
        <w:tc>
          <w:tcPr>
            <w:tcW w:w="8960" w:type="dxa"/>
            <w:gridSpan w:val="6"/>
          </w:tcPr>
          <w:p w:rsidR="006B7402" w:rsidRDefault="006B7402" w:rsidP="0061150B">
            <w:pPr>
              <w:pStyle w:val="a7"/>
              <w:ind w:right="240"/>
            </w:pPr>
            <w:r w:rsidRPr="008700C5">
              <w:rPr>
                <w:noProof/>
              </w:rPr>
              <w:pict>
                <v:shape id="图片 3" o:spid="_x0000_i1039" type="#_x0000_t75" style="width:291.6pt;height:87pt;visibility:visible;mso-wrap-style:square">
                  <v:imagedata r:id="rId74" o:title=""/>
                </v:shape>
              </w:pic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2</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提交操作，点击后关闭弹出框</w:t>
            </w:r>
          </w:p>
        </w:tc>
      </w:tr>
    </w:tbl>
    <w:p w:rsidR="006B7402" w:rsidRDefault="006B7402" w:rsidP="006B7402">
      <w:pPr>
        <w:ind w:right="240" w:firstLine="0"/>
      </w:pPr>
    </w:p>
    <w:p w:rsidR="006B7402" w:rsidRPr="00474D44" w:rsidRDefault="006B7402" w:rsidP="006B7402">
      <w:pPr>
        <w:pStyle w:val="4"/>
        <w:ind w:right="240"/>
      </w:pPr>
      <w:r w:rsidRPr="00474D44">
        <w:rPr>
          <w:rFonts w:hint="eastAsia"/>
        </w:rPr>
        <w:t>聊天记录查询</w:t>
      </w:r>
    </w:p>
    <w:p w:rsidR="006B7402" w:rsidRDefault="006B7402" w:rsidP="006B7402">
      <w:pPr>
        <w:pStyle w:val="5"/>
        <w:ind w:left="142" w:right="240"/>
      </w:pPr>
      <w:r>
        <w:rPr>
          <w:rFonts w:hint="eastAsia"/>
        </w:rPr>
        <w:t>功能描述</w:t>
      </w:r>
    </w:p>
    <w:p w:rsidR="006B7402" w:rsidRDefault="006B7402" w:rsidP="006B7402">
      <w:pPr>
        <w:ind w:right="240"/>
      </w:pPr>
      <w:r>
        <w:rPr>
          <w:rFonts w:hint="eastAsia"/>
        </w:rPr>
        <w:t>客服与会员聊天记录查询。</w:t>
      </w:r>
    </w:p>
    <w:p w:rsidR="006B7402" w:rsidRDefault="006B7402" w:rsidP="006B7402">
      <w:pPr>
        <w:pStyle w:val="5"/>
        <w:ind w:left="142" w:right="240"/>
      </w:pPr>
      <w:r>
        <w:rPr>
          <w:rFonts w:hint="eastAsia"/>
        </w:rPr>
        <w:t>业务流程</w:t>
      </w:r>
    </w:p>
    <w:p w:rsidR="006B7402" w:rsidRDefault="006B7402" w:rsidP="006B7402">
      <w:r>
        <w:rPr>
          <w:rFonts w:hint="eastAsia"/>
        </w:rPr>
        <w:t>店商人员登录系统，进入商家中心后台管理平台</w:t>
      </w:r>
      <w:r>
        <w:rPr>
          <w:rFonts w:hint="eastAsia"/>
        </w:rPr>
        <w:t>-</w:t>
      </w:r>
      <w:r>
        <w:rPr>
          <w:rFonts w:hint="eastAsia"/>
        </w:rPr>
        <w:t>客服消息</w:t>
      </w:r>
      <w:r>
        <w:rPr>
          <w:rFonts w:hint="eastAsia"/>
        </w:rPr>
        <w:t>-</w:t>
      </w:r>
      <w:r>
        <w:rPr>
          <w:rFonts w:hint="eastAsia"/>
        </w:rPr>
        <w:t>聊天记录查询。</w:t>
      </w:r>
    </w:p>
    <w:p w:rsidR="006B7402" w:rsidRDefault="006B7402" w:rsidP="006B7402">
      <w:pPr>
        <w:pStyle w:val="5"/>
        <w:ind w:left="142" w:right="240"/>
      </w:pPr>
      <w:r>
        <w:rPr>
          <w:rFonts w:hint="eastAsia"/>
        </w:rPr>
        <w:lastRenderedPageBreak/>
        <w:t>业务规则</w:t>
      </w:r>
    </w:p>
    <w:p w:rsidR="006B7402" w:rsidRDefault="006B7402" w:rsidP="006B7402">
      <w:r>
        <w:rPr>
          <w:rFonts w:hint="eastAsia"/>
        </w:rPr>
        <w:t>无</w:t>
      </w:r>
    </w:p>
    <w:p w:rsidR="006B7402" w:rsidRDefault="006B7402" w:rsidP="006B7402">
      <w:pPr>
        <w:pStyle w:val="5"/>
        <w:ind w:left="142" w:right="240"/>
      </w:pPr>
      <w:r>
        <w:rPr>
          <w:rFonts w:hint="eastAsia"/>
        </w:rPr>
        <w:t>页面要素</w:t>
      </w:r>
    </w:p>
    <w:p w:rsidR="006B7402" w:rsidRDefault="006B7402" w:rsidP="006B7402">
      <w:pPr>
        <w:ind w:right="240"/>
      </w:pPr>
      <w:r>
        <w:rPr>
          <w:rFonts w:hint="eastAsia"/>
        </w:rPr>
        <w:t>1.</w:t>
      </w:r>
      <w:r>
        <w:rPr>
          <w:rFonts w:hint="eastAsia"/>
        </w:rPr>
        <w:t>聊天记录查询页面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306"/>
        <w:gridCol w:w="1417"/>
        <w:gridCol w:w="1358"/>
        <w:gridCol w:w="1194"/>
        <w:gridCol w:w="1276"/>
        <w:gridCol w:w="2409"/>
      </w:tblGrid>
      <w:tr w:rsidR="006B7402" w:rsidTr="0061150B">
        <w:tc>
          <w:tcPr>
            <w:tcW w:w="78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306"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1</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当前登录用户名</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2</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最近联系人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文本连接</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点击后显示与该联系人的聊天记录</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3</w:t>
            </w:r>
          </w:p>
        </w:tc>
        <w:tc>
          <w:tcPr>
            <w:tcW w:w="8960" w:type="dxa"/>
            <w:gridSpan w:val="6"/>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3.1</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关键字</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3.2</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起始日期</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时间组件</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3.3</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截止日期</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时间组件</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3.4</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查询</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按条件查询聊天记录</w:t>
            </w:r>
          </w:p>
        </w:tc>
      </w:tr>
    </w:tbl>
    <w:p w:rsidR="006B7402" w:rsidRDefault="006B7402" w:rsidP="006B7402">
      <w:pPr>
        <w:ind w:right="240" w:firstLine="0"/>
      </w:pPr>
    </w:p>
    <w:p w:rsidR="006B7402" w:rsidRPr="00474D44" w:rsidRDefault="006B7402" w:rsidP="006B7402">
      <w:pPr>
        <w:pStyle w:val="3"/>
        <w:ind w:right="240"/>
      </w:pPr>
      <w:bookmarkStart w:id="108" w:name="_Toc446774427"/>
      <w:r>
        <w:rPr>
          <w:rFonts w:hint="eastAsia"/>
        </w:rPr>
        <w:t>子</w:t>
      </w:r>
      <w:r w:rsidRPr="00474D44">
        <w:rPr>
          <w:rFonts w:hint="eastAsia"/>
        </w:rPr>
        <w:t>账号</w:t>
      </w:r>
      <w:bookmarkEnd w:id="108"/>
    </w:p>
    <w:p w:rsidR="006B7402" w:rsidRPr="00474D44" w:rsidRDefault="006B7402" w:rsidP="006B7402">
      <w:pPr>
        <w:pStyle w:val="4"/>
        <w:ind w:right="240"/>
      </w:pPr>
      <w:r>
        <w:rPr>
          <w:rFonts w:hint="eastAsia"/>
        </w:rPr>
        <w:t>子账号管理</w:t>
      </w:r>
    </w:p>
    <w:p w:rsidR="006B7402" w:rsidRDefault="006B7402" w:rsidP="006B7402">
      <w:pPr>
        <w:pStyle w:val="5"/>
        <w:ind w:left="142" w:right="240"/>
      </w:pPr>
      <w:r>
        <w:rPr>
          <w:rFonts w:hint="eastAsia"/>
        </w:rPr>
        <w:t>功能描述</w:t>
      </w:r>
    </w:p>
    <w:p w:rsidR="006B7402" w:rsidRDefault="006B7402" w:rsidP="006B7402">
      <w:pPr>
        <w:ind w:right="240"/>
      </w:pPr>
      <w:r w:rsidRPr="007C11C9">
        <w:rPr>
          <w:rFonts w:hint="eastAsia"/>
        </w:rPr>
        <w:t>展示店铺子账号，可以添加、修改、删除多个子账户</w:t>
      </w:r>
      <w:r>
        <w:rPr>
          <w:rFonts w:hint="eastAsia"/>
        </w:rPr>
        <w:t>，</w:t>
      </w:r>
      <w:r w:rsidRPr="00424E55">
        <w:rPr>
          <w:color w:val="0D2FD9"/>
        </w:rPr>
        <w:t>子账户需要绑定对应的手机号</w:t>
      </w:r>
      <w:r w:rsidRPr="007C11C9">
        <w:rPr>
          <w:rFonts w:hint="eastAsia"/>
        </w:rPr>
        <w:t>，增加完毕后可以直接进行权限设置。</w:t>
      </w:r>
    </w:p>
    <w:p w:rsidR="006B7402" w:rsidRDefault="006B7402" w:rsidP="006B7402">
      <w:pPr>
        <w:pStyle w:val="5"/>
        <w:ind w:left="142" w:right="240"/>
      </w:pPr>
      <w:r>
        <w:rPr>
          <w:rFonts w:hint="eastAsia"/>
        </w:rPr>
        <w:t>业务流程</w:t>
      </w:r>
    </w:p>
    <w:p w:rsidR="006B7402" w:rsidRDefault="006B7402" w:rsidP="006B7402">
      <w:r>
        <w:rPr>
          <w:rFonts w:hint="eastAsia"/>
        </w:rPr>
        <w:t>店商人员登录系统，进入商家中心后台管理平台</w:t>
      </w:r>
      <w:r>
        <w:rPr>
          <w:rFonts w:hint="eastAsia"/>
        </w:rPr>
        <w:t>-</w:t>
      </w:r>
      <w:r>
        <w:rPr>
          <w:rFonts w:hint="eastAsia"/>
        </w:rPr>
        <w:t>账号</w:t>
      </w:r>
      <w:r>
        <w:rPr>
          <w:rFonts w:hint="eastAsia"/>
        </w:rPr>
        <w:t>-</w:t>
      </w:r>
      <w:r>
        <w:rPr>
          <w:rFonts w:hint="eastAsia"/>
        </w:rPr>
        <w:t>子账号管理。</w:t>
      </w:r>
    </w:p>
    <w:p w:rsidR="006B7402" w:rsidRDefault="006B7402" w:rsidP="006B7402">
      <w:pPr>
        <w:pStyle w:val="5"/>
        <w:ind w:left="142" w:right="240"/>
      </w:pPr>
      <w:r>
        <w:rPr>
          <w:rFonts w:hint="eastAsia"/>
        </w:rPr>
        <w:t>业务规则</w:t>
      </w:r>
    </w:p>
    <w:p w:rsidR="006B7402" w:rsidRDefault="006B7402" w:rsidP="008B4BF2">
      <w:pPr>
        <w:pStyle w:val="af8"/>
        <w:numPr>
          <w:ilvl w:val="0"/>
          <w:numId w:val="388"/>
        </w:numPr>
        <w:ind w:leftChars="0" w:right="240" w:firstLineChars="0"/>
      </w:pPr>
      <w:r>
        <w:rPr>
          <w:rFonts w:hint="eastAsia"/>
        </w:rPr>
        <w:t>子账户</w:t>
      </w:r>
      <w:r>
        <w:t>产生规则：商户注册手机号</w:t>
      </w:r>
      <w:r>
        <w:t>+4</w:t>
      </w:r>
      <w:r>
        <w:rPr>
          <w:rFonts w:hint="eastAsia"/>
        </w:rPr>
        <w:t>位</w:t>
      </w:r>
      <w:r>
        <w:t>顺序</w:t>
      </w:r>
      <w:r>
        <w:rPr>
          <w:rFonts w:hint="eastAsia"/>
        </w:rPr>
        <w:t>码</w:t>
      </w:r>
    </w:p>
    <w:p w:rsidR="006B7402" w:rsidRDefault="006B7402" w:rsidP="008B4BF2">
      <w:pPr>
        <w:pStyle w:val="af8"/>
        <w:numPr>
          <w:ilvl w:val="0"/>
          <w:numId w:val="388"/>
        </w:numPr>
        <w:ind w:leftChars="0" w:right="240" w:firstLineChars="0"/>
      </w:pPr>
      <w:r w:rsidRPr="002F1CDD">
        <w:rPr>
          <w:rFonts w:hint="eastAsia"/>
        </w:rPr>
        <w:t>由商户自行设置子账户的默认密码</w:t>
      </w:r>
    </w:p>
    <w:p w:rsidR="006B7402" w:rsidRDefault="006B7402" w:rsidP="006B7402">
      <w:pPr>
        <w:pStyle w:val="5"/>
        <w:ind w:left="142" w:right="240"/>
      </w:pPr>
      <w:r>
        <w:rPr>
          <w:rFonts w:hint="eastAsia"/>
        </w:rPr>
        <w:t>页面要素</w:t>
      </w:r>
    </w:p>
    <w:p w:rsidR="006B7402" w:rsidRDefault="006B7402" w:rsidP="006B7402">
      <w:r>
        <w:rPr>
          <w:rFonts w:hint="eastAsia"/>
        </w:rPr>
        <w:t>1.</w:t>
      </w:r>
      <w:r>
        <w:rPr>
          <w:rFonts w:hint="eastAsia"/>
        </w:rPr>
        <w:t>账号列表页面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306"/>
        <w:gridCol w:w="1417"/>
        <w:gridCol w:w="1358"/>
        <w:gridCol w:w="1194"/>
        <w:gridCol w:w="1276"/>
        <w:gridCol w:w="2409"/>
      </w:tblGrid>
      <w:tr w:rsidR="006B7402" w:rsidTr="0061150B">
        <w:tc>
          <w:tcPr>
            <w:tcW w:w="78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序号</w:t>
            </w:r>
          </w:p>
        </w:tc>
        <w:tc>
          <w:tcPr>
            <w:tcW w:w="1306"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1</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添加账号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点击跳转到添加账号页面</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2</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子账号名</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3</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会员名称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4</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账号组</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5</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编辑，删除操作</w:t>
            </w:r>
          </w:p>
        </w:tc>
      </w:tr>
    </w:tbl>
    <w:p w:rsidR="006B7402" w:rsidRDefault="006B7402" w:rsidP="006B7402">
      <w:r>
        <w:rPr>
          <w:rFonts w:hint="eastAsia"/>
        </w:rPr>
        <w:t>2.</w:t>
      </w:r>
      <w:r>
        <w:rPr>
          <w:rFonts w:hint="eastAsia"/>
        </w:rPr>
        <w:t>编辑单条账号页面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306"/>
        <w:gridCol w:w="1417"/>
        <w:gridCol w:w="1358"/>
        <w:gridCol w:w="1194"/>
        <w:gridCol w:w="1276"/>
        <w:gridCol w:w="2409"/>
      </w:tblGrid>
      <w:tr w:rsidR="006B7402" w:rsidTr="0061150B">
        <w:tc>
          <w:tcPr>
            <w:tcW w:w="78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306"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1</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前台用户名</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pPr>
            <w:r>
              <w:rPr>
                <w:rFonts w:hint="eastAsia"/>
              </w:rPr>
              <w:t>回显可修改</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2</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用户密码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pPr>
            <w:r>
              <w:rPr>
                <w:rFonts w:hint="eastAsia"/>
              </w:rPr>
              <w:t>回显可修改</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3</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登录账号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pPr>
            <w:r>
              <w:rPr>
                <w:rFonts w:hint="eastAsia"/>
              </w:rPr>
              <w:t>新账号登录商家中心的用户名，密码与该账号前台密码相同</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4</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账号组</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5</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客户端登录</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允许，不允许，默认勾选不允许</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6</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提交操作</w:t>
            </w:r>
          </w:p>
        </w:tc>
      </w:tr>
    </w:tbl>
    <w:p w:rsidR="006B7402" w:rsidRDefault="006B7402" w:rsidP="006B7402">
      <w:r>
        <w:rPr>
          <w:rFonts w:hint="eastAsia"/>
        </w:rPr>
        <w:t>3.</w:t>
      </w:r>
      <w:r>
        <w:rPr>
          <w:rFonts w:hint="eastAsia"/>
        </w:rPr>
        <w:t>添加账户页面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306"/>
        <w:gridCol w:w="1417"/>
        <w:gridCol w:w="1358"/>
        <w:gridCol w:w="1194"/>
        <w:gridCol w:w="1276"/>
        <w:gridCol w:w="2409"/>
      </w:tblGrid>
      <w:tr w:rsidR="006B7402" w:rsidTr="0061150B">
        <w:tc>
          <w:tcPr>
            <w:tcW w:w="78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306"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1</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前台用户名</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pPr>
            <w:r>
              <w:rPr>
                <w:rFonts w:hint="eastAsia"/>
              </w:rPr>
              <w:t>回显可修改</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2</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用户密码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pPr>
            <w:r>
              <w:rPr>
                <w:rFonts w:hint="eastAsia"/>
              </w:rPr>
              <w:t>回显可修改</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3</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登录账号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pPr>
            <w:r>
              <w:rPr>
                <w:rFonts w:hint="eastAsia"/>
              </w:rPr>
              <w:t>新账号登录商家中心的用户名，密码与该账号前台密码相同</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4</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手机号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pPr>
            <w:r>
              <w:rPr>
                <w:rFonts w:hint="eastAsia"/>
              </w:rPr>
              <w:t>子账户绑定的手机号</w:t>
            </w:r>
          </w:p>
        </w:tc>
      </w:tr>
      <w:tr w:rsidR="006B7402" w:rsidTr="0061150B">
        <w:tc>
          <w:tcPr>
            <w:tcW w:w="787" w:type="dxa"/>
          </w:tcPr>
          <w:p w:rsidR="006B7402" w:rsidRDefault="006B7402" w:rsidP="0061150B">
            <w:pPr>
              <w:spacing w:line="240" w:lineRule="auto"/>
              <w:ind w:right="240" w:firstLine="0"/>
              <w:rPr>
                <w:sz w:val="21"/>
                <w:szCs w:val="21"/>
              </w:rPr>
            </w:pPr>
            <w:r>
              <w:rPr>
                <w:sz w:val="21"/>
                <w:szCs w:val="21"/>
              </w:rPr>
              <w:t>5</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账号组</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sz w:val="21"/>
                <w:szCs w:val="21"/>
              </w:rPr>
              <w:t>6</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客户端登录</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允许，不允许，默认勾选不允许</w:t>
            </w:r>
          </w:p>
        </w:tc>
      </w:tr>
      <w:tr w:rsidR="006B7402" w:rsidTr="0061150B">
        <w:tc>
          <w:tcPr>
            <w:tcW w:w="787" w:type="dxa"/>
          </w:tcPr>
          <w:p w:rsidR="006B7402" w:rsidRDefault="006B7402" w:rsidP="0061150B">
            <w:pPr>
              <w:spacing w:line="240" w:lineRule="auto"/>
              <w:ind w:right="240" w:firstLine="0"/>
              <w:rPr>
                <w:sz w:val="21"/>
                <w:szCs w:val="21"/>
              </w:rPr>
            </w:pPr>
            <w:r>
              <w:rPr>
                <w:sz w:val="21"/>
                <w:szCs w:val="21"/>
              </w:rPr>
              <w:t>7</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提交操作</w:t>
            </w:r>
          </w:p>
        </w:tc>
      </w:tr>
    </w:tbl>
    <w:p w:rsidR="006B7402" w:rsidRDefault="006B7402" w:rsidP="006B7402">
      <w:pPr>
        <w:ind w:right="240" w:firstLine="0"/>
      </w:pPr>
    </w:p>
    <w:p w:rsidR="006B7402" w:rsidRPr="00474D44" w:rsidRDefault="006B7402" w:rsidP="006B7402">
      <w:pPr>
        <w:pStyle w:val="4"/>
        <w:ind w:right="240"/>
      </w:pPr>
      <w:r>
        <w:rPr>
          <w:rFonts w:hint="eastAsia"/>
        </w:rPr>
        <w:lastRenderedPageBreak/>
        <w:t>权限管理</w:t>
      </w:r>
    </w:p>
    <w:p w:rsidR="006B7402" w:rsidRDefault="006B7402" w:rsidP="006B7402">
      <w:pPr>
        <w:pStyle w:val="5"/>
        <w:ind w:left="142" w:right="240"/>
      </w:pPr>
      <w:r>
        <w:rPr>
          <w:rFonts w:hint="eastAsia"/>
        </w:rPr>
        <w:t>功能描述</w:t>
      </w:r>
    </w:p>
    <w:p w:rsidR="006B7402" w:rsidRDefault="006B7402" w:rsidP="006B7402">
      <w:pPr>
        <w:ind w:right="240"/>
      </w:pPr>
      <w:r>
        <w:rPr>
          <w:rFonts w:hint="eastAsia"/>
        </w:rPr>
        <w:t>展示店铺权限组，可以添加权限组，并为权限组分配资源。</w:t>
      </w:r>
    </w:p>
    <w:p w:rsidR="006B7402" w:rsidRDefault="006B7402" w:rsidP="006B7402">
      <w:pPr>
        <w:pStyle w:val="5"/>
        <w:ind w:left="142" w:right="240"/>
      </w:pPr>
      <w:r>
        <w:rPr>
          <w:rFonts w:hint="eastAsia"/>
        </w:rPr>
        <w:t>业务流程</w:t>
      </w:r>
    </w:p>
    <w:p w:rsidR="006B7402" w:rsidRDefault="006B7402" w:rsidP="006B7402">
      <w:r>
        <w:rPr>
          <w:rFonts w:hint="eastAsia"/>
        </w:rPr>
        <w:t>店商人员登录系统，进入商家中心后台管理平台</w:t>
      </w:r>
      <w:r>
        <w:rPr>
          <w:rFonts w:hint="eastAsia"/>
        </w:rPr>
        <w:t>-</w:t>
      </w:r>
      <w:r>
        <w:rPr>
          <w:rFonts w:hint="eastAsia"/>
        </w:rPr>
        <w:t>账号</w:t>
      </w:r>
      <w:r>
        <w:rPr>
          <w:rFonts w:hint="eastAsia"/>
        </w:rPr>
        <w:t>-</w:t>
      </w:r>
      <w:r>
        <w:rPr>
          <w:rFonts w:hint="eastAsia"/>
        </w:rPr>
        <w:t>权限组。</w:t>
      </w:r>
    </w:p>
    <w:p w:rsidR="006B7402" w:rsidRDefault="006B7402" w:rsidP="006B7402">
      <w:pPr>
        <w:pStyle w:val="5"/>
        <w:ind w:left="142" w:right="240"/>
      </w:pPr>
      <w:r>
        <w:rPr>
          <w:rFonts w:hint="eastAsia"/>
        </w:rPr>
        <w:t>业务规则</w:t>
      </w:r>
    </w:p>
    <w:p w:rsidR="006B7402" w:rsidRDefault="006B7402" w:rsidP="006B7402">
      <w:r>
        <w:rPr>
          <w:rFonts w:hint="eastAsia"/>
        </w:rPr>
        <w:t>无</w:t>
      </w:r>
    </w:p>
    <w:p w:rsidR="006B7402" w:rsidRDefault="006B7402" w:rsidP="006B7402">
      <w:pPr>
        <w:pStyle w:val="5"/>
        <w:ind w:left="142" w:right="240"/>
      </w:pPr>
      <w:r>
        <w:rPr>
          <w:rFonts w:hint="eastAsia"/>
        </w:rPr>
        <w:t>页面要素</w:t>
      </w:r>
    </w:p>
    <w:p w:rsidR="006B7402" w:rsidRDefault="006B7402" w:rsidP="006B7402">
      <w:r>
        <w:rPr>
          <w:rFonts w:hint="eastAsia"/>
        </w:rPr>
        <w:t>1.</w:t>
      </w:r>
      <w:r>
        <w:rPr>
          <w:rFonts w:hint="eastAsia"/>
        </w:rPr>
        <w:t>账号组展示页面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306"/>
        <w:gridCol w:w="1417"/>
        <w:gridCol w:w="1358"/>
        <w:gridCol w:w="1194"/>
        <w:gridCol w:w="1276"/>
        <w:gridCol w:w="2409"/>
      </w:tblGrid>
      <w:tr w:rsidR="006B7402" w:rsidTr="0061150B">
        <w:tc>
          <w:tcPr>
            <w:tcW w:w="78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306"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1</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添加组</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点击跳转到添加页面</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2</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组名</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3</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编辑，删除操作</w:t>
            </w:r>
          </w:p>
        </w:tc>
      </w:tr>
    </w:tbl>
    <w:p w:rsidR="006B7402" w:rsidRDefault="006B7402" w:rsidP="006B7402">
      <w:r>
        <w:rPr>
          <w:rFonts w:hint="eastAsia"/>
        </w:rPr>
        <w:t>2.</w:t>
      </w:r>
      <w:r>
        <w:rPr>
          <w:rFonts w:hint="eastAsia"/>
        </w:rPr>
        <w:t>编辑单个组页面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5"/>
        <w:gridCol w:w="1198"/>
        <w:gridCol w:w="1417"/>
        <w:gridCol w:w="1358"/>
        <w:gridCol w:w="1194"/>
        <w:gridCol w:w="1276"/>
        <w:gridCol w:w="2409"/>
      </w:tblGrid>
      <w:tr w:rsidR="006B7402" w:rsidTr="0061150B">
        <w:tc>
          <w:tcPr>
            <w:tcW w:w="89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19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895" w:type="dxa"/>
          </w:tcPr>
          <w:p w:rsidR="006B7402" w:rsidRDefault="006B7402" w:rsidP="0061150B">
            <w:pPr>
              <w:spacing w:line="240" w:lineRule="auto"/>
              <w:ind w:right="240" w:firstLine="0"/>
              <w:rPr>
                <w:sz w:val="21"/>
                <w:szCs w:val="21"/>
              </w:rPr>
            </w:pPr>
            <w:r>
              <w:rPr>
                <w:rFonts w:hint="eastAsia"/>
                <w:sz w:val="21"/>
                <w:szCs w:val="21"/>
              </w:rPr>
              <w:t>1</w:t>
            </w:r>
          </w:p>
        </w:tc>
        <w:tc>
          <w:tcPr>
            <w:tcW w:w="119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组名称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pPr>
          </w:p>
        </w:tc>
      </w:tr>
      <w:tr w:rsidR="006B7402" w:rsidTr="0061150B">
        <w:tc>
          <w:tcPr>
            <w:tcW w:w="895" w:type="dxa"/>
          </w:tcPr>
          <w:p w:rsidR="006B7402" w:rsidRDefault="006B7402" w:rsidP="0061150B">
            <w:pPr>
              <w:spacing w:line="240" w:lineRule="auto"/>
              <w:ind w:right="240" w:firstLine="0"/>
              <w:rPr>
                <w:sz w:val="21"/>
                <w:szCs w:val="21"/>
              </w:rPr>
            </w:pPr>
            <w:r>
              <w:rPr>
                <w:rFonts w:hint="eastAsia"/>
                <w:sz w:val="21"/>
                <w:szCs w:val="21"/>
              </w:rPr>
              <w:t>2</w:t>
            </w:r>
          </w:p>
        </w:tc>
        <w:tc>
          <w:tcPr>
            <w:tcW w:w="119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基本权限</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pPr>
            <w:r>
              <w:rPr>
                <w:rFonts w:hint="eastAsia"/>
              </w:rPr>
              <w:t>必须选一种功能</w:t>
            </w:r>
          </w:p>
        </w:tc>
      </w:tr>
      <w:tr w:rsidR="006B7402" w:rsidTr="0061150B">
        <w:tc>
          <w:tcPr>
            <w:tcW w:w="895" w:type="dxa"/>
          </w:tcPr>
          <w:p w:rsidR="006B7402" w:rsidRDefault="006B7402" w:rsidP="0061150B">
            <w:pPr>
              <w:spacing w:line="240" w:lineRule="auto"/>
              <w:ind w:right="240" w:firstLine="0"/>
              <w:rPr>
                <w:sz w:val="21"/>
                <w:szCs w:val="21"/>
              </w:rPr>
            </w:pPr>
            <w:r>
              <w:rPr>
                <w:rFonts w:hint="eastAsia"/>
                <w:sz w:val="21"/>
                <w:szCs w:val="21"/>
              </w:rPr>
              <w:t>2.1</w:t>
            </w:r>
          </w:p>
        </w:tc>
        <w:tc>
          <w:tcPr>
            <w:tcW w:w="119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全选</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895" w:type="dxa"/>
          </w:tcPr>
          <w:p w:rsidR="006B7402" w:rsidRDefault="006B7402" w:rsidP="0061150B">
            <w:pPr>
              <w:spacing w:line="240" w:lineRule="auto"/>
              <w:ind w:right="240" w:firstLine="0"/>
              <w:rPr>
                <w:sz w:val="21"/>
                <w:szCs w:val="21"/>
              </w:rPr>
            </w:pPr>
            <w:r>
              <w:rPr>
                <w:rFonts w:hint="eastAsia"/>
                <w:sz w:val="21"/>
                <w:szCs w:val="21"/>
              </w:rPr>
              <w:t>2.2</w:t>
            </w:r>
          </w:p>
        </w:tc>
        <w:tc>
          <w:tcPr>
            <w:tcW w:w="119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勾选后商品相关的功能都会被勾选（相关功能有商品发布，销售中的商品等）</w:t>
            </w:r>
          </w:p>
        </w:tc>
      </w:tr>
      <w:tr w:rsidR="006B7402" w:rsidTr="0061150B">
        <w:tc>
          <w:tcPr>
            <w:tcW w:w="895" w:type="dxa"/>
          </w:tcPr>
          <w:p w:rsidR="006B7402" w:rsidRDefault="006B7402" w:rsidP="0061150B">
            <w:pPr>
              <w:spacing w:line="240" w:lineRule="auto"/>
              <w:ind w:right="240" w:firstLine="0"/>
              <w:rPr>
                <w:sz w:val="21"/>
                <w:szCs w:val="21"/>
              </w:rPr>
            </w:pPr>
            <w:r>
              <w:rPr>
                <w:rFonts w:hint="eastAsia"/>
                <w:sz w:val="21"/>
                <w:szCs w:val="21"/>
              </w:rPr>
              <w:t>2.3</w:t>
            </w:r>
          </w:p>
        </w:tc>
        <w:tc>
          <w:tcPr>
            <w:tcW w:w="119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订单物流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勾选后订单物流相关的功能都会被勾选（相关功能有事物交易订单，虚拟兑换码订单等）</w:t>
            </w:r>
          </w:p>
        </w:tc>
      </w:tr>
      <w:tr w:rsidR="006B7402" w:rsidTr="0061150B">
        <w:tc>
          <w:tcPr>
            <w:tcW w:w="895" w:type="dxa"/>
          </w:tcPr>
          <w:p w:rsidR="006B7402" w:rsidRDefault="006B7402" w:rsidP="0061150B">
            <w:pPr>
              <w:spacing w:line="240" w:lineRule="auto"/>
              <w:ind w:right="240" w:firstLine="0"/>
              <w:rPr>
                <w:sz w:val="21"/>
                <w:szCs w:val="21"/>
              </w:rPr>
            </w:pPr>
            <w:r>
              <w:rPr>
                <w:rFonts w:hint="eastAsia"/>
                <w:sz w:val="21"/>
                <w:szCs w:val="21"/>
              </w:rPr>
              <w:t>2.4</w:t>
            </w:r>
          </w:p>
        </w:tc>
        <w:tc>
          <w:tcPr>
            <w:tcW w:w="119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促销</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勾选后促销相关的功能都会被勾选（相关功能有团购管理，加价购等）</w:t>
            </w:r>
          </w:p>
        </w:tc>
      </w:tr>
      <w:tr w:rsidR="006B7402" w:rsidTr="0061150B">
        <w:tc>
          <w:tcPr>
            <w:tcW w:w="895" w:type="dxa"/>
          </w:tcPr>
          <w:p w:rsidR="006B7402" w:rsidRDefault="006B7402" w:rsidP="0061150B">
            <w:pPr>
              <w:spacing w:line="240" w:lineRule="auto"/>
              <w:ind w:right="240" w:firstLine="0"/>
              <w:rPr>
                <w:sz w:val="21"/>
                <w:szCs w:val="21"/>
              </w:rPr>
            </w:pPr>
            <w:r>
              <w:rPr>
                <w:rFonts w:hint="eastAsia"/>
                <w:sz w:val="21"/>
                <w:szCs w:val="21"/>
              </w:rPr>
              <w:lastRenderedPageBreak/>
              <w:t>2.5</w:t>
            </w:r>
          </w:p>
        </w:tc>
        <w:tc>
          <w:tcPr>
            <w:tcW w:w="119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勾选后店铺相关的功能都会被勾选（相关功能有店铺设置，店铺装修等）</w:t>
            </w:r>
          </w:p>
        </w:tc>
      </w:tr>
      <w:tr w:rsidR="006B7402" w:rsidTr="0061150B">
        <w:tc>
          <w:tcPr>
            <w:tcW w:w="895" w:type="dxa"/>
          </w:tcPr>
          <w:p w:rsidR="006B7402" w:rsidRDefault="006B7402" w:rsidP="0061150B">
            <w:pPr>
              <w:spacing w:line="240" w:lineRule="auto"/>
              <w:ind w:right="240" w:firstLine="0"/>
              <w:rPr>
                <w:sz w:val="21"/>
                <w:szCs w:val="21"/>
              </w:rPr>
            </w:pPr>
            <w:r>
              <w:rPr>
                <w:rFonts w:hint="eastAsia"/>
                <w:sz w:val="21"/>
                <w:szCs w:val="21"/>
              </w:rPr>
              <w:t>2.6</w:t>
            </w:r>
          </w:p>
        </w:tc>
        <w:tc>
          <w:tcPr>
            <w:tcW w:w="119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售后服务</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勾选后售后服务相关的功能都会被勾选（相关功能有咨询管理，投诉管理等）</w:t>
            </w:r>
          </w:p>
        </w:tc>
      </w:tr>
      <w:tr w:rsidR="006B7402" w:rsidTr="0061150B">
        <w:tc>
          <w:tcPr>
            <w:tcW w:w="895" w:type="dxa"/>
          </w:tcPr>
          <w:p w:rsidR="006B7402" w:rsidRDefault="006B7402" w:rsidP="0061150B">
            <w:pPr>
              <w:spacing w:line="240" w:lineRule="auto"/>
              <w:ind w:right="240" w:firstLine="0"/>
              <w:rPr>
                <w:sz w:val="21"/>
                <w:szCs w:val="21"/>
              </w:rPr>
            </w:pPr>
            <w:r>
              <w:rPr>
                <w:rFonts w:hint="eastAsia"/>
                <w:sz w:val="21"/>
                <w:szCs w:val="21"/>
              </w:rPr>
              <w:t>2.7</w:t>
            </w:r>
          </w:p>
        </w:tc>
        <w:tc>
          <w:tcPr>
            <w:tcW w:w="119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统计结算</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勾选后统计结算相关的功能都会被勾选（相关功能有店铺概况，商品分析等）</w:t>
            </w:r>
          </w:p>
        </w:tc>
      </w:tr>
      <w:tr w:rsidR="006B7402" w:rsidTr="0061150B">
        <w:tc>
          <w:tcPr>
            <w:tcW w:w="895" w:type="dxa"/>
          </w:tcPr>
          <w:p w:rsidR="006B7402" w:rsidRDefault="006B7402" w:rsidP="0061150B">
            <w:pPr>
              <w:spacing w:line="240" w:lineRule="auto"/>
              <w:ind w:right="240" w:firstLine="0"/>
              <w:rPr>
                <w:sz w:val="21"/>
                <w:szCs w:val="21"/>
              </w:rPr>
            </w:pPr>
            <w:r>
              <w:rPr>
                <w:rFonts w:hint="eastAsia"/>
                <w:sz w:val="21"/>
                <w:szCs w:val="21"/>
              </w:rPr>
              <w:t>2.8</w:t>
            </w:r>
          </w:p>
        </w:tc>
        <w:tc>
          <w:tcPr>
            <w:tcW w:w="119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客服消息</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勾选后客服消息相关的功能都会被勾选（相关功能有客服设置，系统消息等）</w:t>
            </w:r>
          </w:p>
        </w:tc>
      </w:tr>
      <w:tr w:rsidR="006B7402" w:rsidTr="0061150B">
        <w:tc>
          <w:tcPr>
            <w:tcW w:w="895" w:type="dxa"/>
          </w:tcPr>
          <w:p w:rsidR="006B7402" w:rsidRDefault="006B7402" w:rsidP="0061150B">
            <w:pPr>
              <w:spacing w:line="240" w:lineRule="auto"/>
              <w:ind w:right="240" w:firstLine="0"/>
              <w:rPr>
                <w:sz w:val="21"/>
                <w:szCs w:val="21"/>
              </w:rPr>
            </w:pPr>
            <w:r>
              <w:rPr>
                <w:rFonts w:hint="eastAsia"/>
                <w:sz w:val="21"/>
                <w:szCs w:val="21"/>
              </w:rPr>
              <w:t>2.9</w:t>
            </w:r>
          </w:p>
        </w:tc>
        <w:tc>
          <w:tcPr>
            <w:tcW w:w="119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账号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勾选后账号相关的功能都会被勾选（相关功能有账号列表，账号组等）</w:t>
            </w:r>
          </w:p>
        </w:tc>
      </w:tr>
      <w:tr w:rsidR="006B7402" w:rsidTr="0061150B">
        <w:tc>
          <w:tcPr>
            <w:tcW w:w="895" w:type="dxa"/>
          </w:tcPr>
          <w:p w:rsidR="006B7402" w:rsidRDefault="006B7402" w:rsidP="0061150B">
            <w:pPr>
              <w:spacing w:line="240" w:lineRule="auto"/>
              <w:ind w:right="240" w:firstLine="0"/>
              <w:rPr>
                <w:sz w:val="21"/>
                <w:szCs w:val="21"/>
              </w:rPr>
            </w:pPr>
            <w:r>
              <w:rPr>
                <w:rFonts w:hint="eastAsia"/>
                <w:sz w:val="21"/>
                <w:szCs w:val="21"/>
              </w:rPr>
              <w:t>3</w:t>
            </w:r>
          </w:p>
        </w:tc>
        <w:tc>
          <w:tcPr>
            <w:tcW w:w="119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消息接收权限</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895" w:type="dxa"/>
          </w:tcPr>
          <w:p w:rsidR="006B7402" w:rsidRDefault="006B7402" w:rsidP="0061150B">
            <w:pPr>
              <w:spacing w:line="240" w:lineRule="auto"/>
              <w:ind w:right="240" w:firstLine="0"/>
              <w:rPr>
                <w:sz w:val="21"/>
                <w:szCs w:val="21"/>
              </w:rPr>
            </w:pPr>
            <w:r>
              <w:rPr>
                <w:rFonts w:hint="eastAsia"/>
                <w:sz w:val="21"/>
                <w:szCs w:val="21"/>
              </w:rPr>
              <w:t>3.1</w:t>
            </w:r>
          </w:p>
        </w:tc>
        <w:tc>
          <w:tcPr>
            <w:tcW w:w="119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全选</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895" w:type="dxa"/>
          </w:tcPr>
          <w:p w:rsidR="006B7402" w:rsidRDefault="006B7402" w:rsidP="0061150B">
            <w:pPr>
              <w:spacing w:line="240" w:lineRule="auto"/>
              <w:ind w:right="240" w:firstLine="0"/>
              <w:rPr>
                <w:sz w:val="21"/>
                <w:szCs w:val="21"/>
              </w:rPr>
            </w:pPr>
            <w:r>
              <w:rPr>
                <w:rFonts w:hint="eastAsia"/>
                <w:sz w:val="21"/>
                <w:szCs w:val="21"/>
              </w:rPr>
              <w:t>3.2</w:t>
            </w:r>
          </w:p>
        </w:tc>
        <w:tc>
          <w:tcPr>
            <w:tcW w:w="119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消息接收权限相关功能</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r>
              <w:rPr>
                <w:rFonts w:hint="eastAsia"/>
              </w:rPr>
              <w:t>消息接收权限相关的功能有商品投诉提醒，商品库存预警等</w:t>
            </w:r>
          </w:p>
        </w:tc>
      </w:tr>
      <w:tr w:rsidR="006B7402" w:rsidTr="0061150B">
        <w:tc>
          <w:tcPr>
            <w:tcW w:w="895" w:type="dxa"/>
          </w:tcPr>
          <w:p w:rsidR="006B7402" w:rsidRDefault="006B7402" w:rsidP="0061150B">
            <w:pPr>
              <w:spacing w:line="240" w:lineRule="auto"/>
              <w:ind w:right="240" w:firstLine="0"/>
              <w:rPr>
                <w:sz w:val="21"/>
                <w:szCs w:val="21"/>
              </w:rPr>
            </w:pPr>
            <w:r>
              <w:rPr>
                <w:rFonts w:hint="eastAsia"/>
                <w:sz w:val="21"/>
                <w:szCs w:val="21"/>
              </w:rPr>
              <w:t>4</w:t>
            </w:r>
          </w:p>
        </w:tc>
        <w:tc>
          <w:tcPr>
            <w:tcW w:w="119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商品分类权限</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设置该分类后，当操作“商品发布”、“出售中的商品”、“仓库中的商品”、“商品规格”功能时，只会出现此处设置过的分类内容。</w:t>
            </w:r>
          </w:p>
        </w:tc>
      </w:tr>
      <w:tr w:rsidR="006B7402" w:rsidTr="0061150B">
        <w:tc>
          <w:tcPr>
            <w:tcW w:w="895" w:type="dxa"/>
          </w:tcPr>
          <w:p w:rsidR="006B7402" w:rsidRDefault="006B7402" w:rsidP="0061150B">
            <w:pPr>
              <w:spacing w:line="240" w:lineRule="auto"/>
              <w:ind w:right="240" w:firstLine="0"/>
              <w:rPr>
                <w:sz w:val="21"/>
                <w:szCs w:val="21"/>
              </w:rPr>
            </w:pPr>
            <w:r>
              <w:rPr>
                <w:rFonts w:hint="eastAsia"/>
                <w:sz w:val="21"/>
                <w:szCs w:val="21"/>
              </w:rPr>
              <w:t>4.1</w:t>
            </w:r>
          </w:p>
        </w:tc>
        <w:tc>
          <w:tcPr>
            <w:tcW w:w="119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全选</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895" w:type="dxa"/>
          </w:tcPr>
          <w:p w:rsidR="006B7402" w:rsidRDefault="006B7402" w:rsidP="0061150B">
            <w:pPr>
              <w:spacing w:line="240" w:lineRule="auto"/>
              <w:ind w:right="240" w:firstLine="0"/>
              <w:rPr>
                <w:sz w:val="21"/>
                <w:szCs w:val="21"/>
              </w:rPr>
            </w:pPr>
            <w:r>
              <w:rPr>
                <w:rFonts w:hint="eastAsia"/>
                <w:sz w:val="21"/>
                <w:szCs w:val="21"/>
              </w:rPr>
              <w:t>4.2</w:t>
            </w:r>
          </w:p>
        </w:tc>
        <w:tc>
          <w:tcPr>
            <w:tcW w:w="119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食品饮料</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895" w:type="dxa"/>
          </w:tcPr>
          <w:p w:rsidR="006B7402" w:rsidRDefault="006B7402" w:rsidP="0061150B">
            <w:pPr>
              <w:spacing w:line="240" w:lineRule="auto"/>
              <w:ind w:right="240" w:firstLine="0"/>
              <w:rPr>
                <w:sz w:val="21"/>
                <w:szCs w:val="21"/>
              </w:rPr>
            </w:pPr>
            <w:r>
              <w:rPr>
                <w:rFonts w:hint="eastAsia"/>
                <w:sz w:val="21"/>
                <w:szCs w:val="21"/>
              </w:rPr>
              <w:t>4.3</w:t>
            </w:r>
          </w:p>
        </w:tc>
        <w:tc>
          <w:tcPr>
            <w:tcW w:w="119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玩具乐器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895" w:type="dxa"/>
          </w:tcPr>
          <w:p w:rsidR="006B7402" w:rsidRDefault="006B7402" w:rsidP="0061150B">
            <w:pPr>
              <w:spacing w:line="240" w:lineRule="auto"/>
              <w:ind w:right="240" w:firstLine="0"/>
              <w:rPr>
                <w:sz w:val="21"/>
                <w:szCs w:val="21"/>
              </w:rPr>
            </w:pPr>
            <w:r>
              <w:rPr>
                <w:rFonts w:hint="eastAsia"/>
                <w:sz w:val="21"/>
                <w:szCs w:val="21"/>
              </w:rPr>
              <w:t>5</w:t>
            </w:r>
          </w:p>
        </w:tc>
        <w:tc>
          <w:tcPr>
            <w:tcW w:w="119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提交设置</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pPr>
            <w:r>
              <w:rPr>
                <w:rFonts w:hint="eastAsia"/>
              </w:rPr>
              <w:t>操作完成后跳转到账号组展示页面</w:t>
            </w:r>
          </w:p>
        </w:tc>
      </w:tr>
    </w:tbl>
    <w:p w:rsidR="006B7402" w:rsidRDefault="006B7402" w:rsidP="006B7402">
      <w:r>
        <w:rPr>
          <w:rFonts w:hint="eastAsia"/>
        </w:rPr>
        <w:t>3.</w:t>
      </w:r>
      <w:r>
        <w:rPr>
          <w:rFonts w:hint="eastAsia"/>
        </w:rPr>
        <w:t>账号组添加页面（同账号组单个编辑页面相同）</w:t>
      </w:r>
    </w:p>
    <w:p w:rsidR="006B7402" w:rsidRDefault="006B7402" w:rsidP="006B7402">
      <w:pPr>
        <w:ind w:right="240"/>
      </w:pPr>
    </w:p>
    <w:p w:rsidR="006B7402" w:rsidRPr="00474D44" w:rsidRDefault="006B7402" w:rsidP="006B7402">
      <w:pPr>
        <w:pStyle w:val="4"/>
        <w:ind w:right="240"/>
      </w:pPr>
      <w:r w:rsidRPr="00474D44">
        <w:rPr>
          <w:rFonts w:hint="eastAsia"/>
        </w:rPr>
        <w:lastRenderedPageBreak/>
        <w:t>账号日志</w:t>
      </w:r>
    </w:p>
    <w:p w:rsidR="006B7402" w:rsidRDefault="006B7402" w:rsidP="006B7402">
      <w:pPr>
        <w:pStyle w:val="5"/>
        <w:ind w:left="142" w:right="240"/>
      </w:pPr>
      <w:r>
        <w:rPr>
          <w:rFonts w:hint="eastAsia"/>
        </w:rPr>
        <w:t>功能描述</w:t>
      </w:r>
    </w:p>
    <w:p w:rsidR="006B7402" w:rsidRDefault="006B7402" w:rsidP="006B7402">
      <w:pPr>
        <w:ind w:right="240"/>
      </w:pPr>
      <w:r>
        <w:rPr>
          <w:rFonts w:hint="eastAsia"/>
        </w:rPr>
        <w:t>展示账户操作日志。</w:t>
      </w:r>
    </w:p>
    <w:p w:rsidR="006B7402" w:rsidRDefault="006B7402" w:rsidP="006B7402">
      <w:pPr>
        <w:pStyle w:val="5"/>
        <w:ind w:left="142" w:right="240"/>
      </w:pPr>
      <w:r>
        <w:rPr>
          <w:rFonts w:hint="eastAsia"/>
        </w:rPr>
        <w:t>业务流程</w:t>
      </w:r>
    </w:p>
    <w:p w:rsidR="006B7402" w:rsidRDefault="006B7402" w:rsidP="006B7402">
      <w:r>
        <w:rPr>
          <w:rFonts w:hint="eastAsia"/>
        </w:rPr>
        <w:t>店商人员登录系统，进入商家中心后台管理平台</w:t>
      </w:r>
      <w:r>
        <w:rPr>
          <w:rFonts w:hint="eastAsia"/>
        </w:rPr>
        <w:t>-</w:t>
      </w:r>
      <w:r>
        <w:rPr>
          <w:rFonts w:hint="eastAsia"/>
        </w:rPr>
        <w:t>账号</w:t>
      </w:r>
      <w:r>
        <w:rPr>
          <w:rFonts w:hint="eastAsia"/>
        </w:rPr>
        <w:t>-</w:t>
      </w:r>
      <w:r>
        <w:rPr>
          <w:rFonts w:hint="eastAsia"/>
        </w:rPr>
        <w:t>账号日志。</w:t>
      </w:r>
    </w:p>
    <w:p w:rsidR="006B7402" w:rsidRDefault="006B7402" w:rsidP="006B7402">
      <w:pPr>
        <w:pStyle w:val="5"/>
        <w:ind w:left="142" w:right="240"/>
      </w:pPr>
      <w:r>
        <w:rPr>
          <w:rFonts w:hint="eastAsia"/>
        </w:rPr>
        <w:t>业务规则</w:t>
      </w:r>
    </w:p>
    <w:p w:rsidR="006B7402" w:rsidRDefault="006B7402" w:rsidP="006B7402">
      <w:r>
        <w:rPr>
          <w:rFonts w:hint="eastAsia"/>
        </w:rPr>
        <w:t>无</w:t>
      </w:r>
    </w:p>
    <w:p w:rsidR="006B7402" w:rsidRDefault="006B7402" w:rsidP="006B7402">
      <w:pPr>
        <w:pStyle w:val="5"/>
        <w:ind w:left="142" w:right="240"/>
      </w:pPr>
      <w:r>
        <w:rPr>
          <w:rFonts w:hint="eastAsia"/>
        </w:rPr>
        <w:t>页面要素</w:t>
      </w:r>
    </w:p>
    <w:p w:rsidR="006B7402" w:rsidRDefault="006B7402" w:rsidP="006B7402">
      <w:pPr>
        <w:ind w:right="240"/>
      </w:pPr>
      <w:r>
        <w:rPr>
          <w:rFonts w:hint="eastAsia"/>
        </w:rPr>
        <w:t>1.</w:t>
      </w:r>
      <w:r>
        <w:rPr>
          <w:rFonts w:hint="eastAsia"/>
        </w:rPr>
        <w:t>账号日志列表页面（分页显示）</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7"/>
        <w:gridCol w:w="1306"/>
        <w:gridCol w:w="1417"/>
        <w:gridCol w:w="1358"/>
        <w:gridCol w:w="1194"/>
        <w:gridCol w:w="1276"/>
        <w:gridCol w:w="2409"/>
      </w:tblGrid>
      <w:tr w:rsidR="006B7402" w:rsidTr="0061150B">
        <w:tc>
          <w:tcPr>
            <w:tcW w:w="78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306"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1</w:t>
            </w:r>
          </w:p>
        </w:tc>
        <w:tc>
          <w:tcPr>
            <w:tcW w:w="8960" w:type="dxa"/>
            <w:gridSpan w:val="6"/>
          </w:tcPr>
          <w:p w:rsidR="006B7402" w:rsidRDefault="006B7402" w:rsidP="0061150B">
            <w:pPr>
              <w:pStyle w:val="a7"/>
              <w:ind w:right="240"/>
            </w:pPr>
            <w:r>
              <w:rPr>
                <w:rFonts w:hint="eastAsia"/>
              </w:rPr>
              <w:t>查询条件</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1.1</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账号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1.2</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日志内容</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1.3</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起始时间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时间组件</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1.4</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截止时间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时间组件</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1.5</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查询</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2</w:t>
            </w:r>
          </w:p>
        </w:tc>
        <w:tc>
          <w:tcPr>
            <w:tcW w:w="8960" w:type="dxa"/>
            <w:gridSpan w:val="6"/>
          </w:tcPr>
          <w:p w:rsidR="006B7402" w:rsidRDefault="006B7402" w:rsidP="0061150B">
            <w:pPr>
              <w:pStyle w:val="a7"/>
              <w:ind w:right="240"/>
            </w:pPr>
            <w:r>
              <w:rPr>
                <w:rFonts w:hint="eastAsia"/>
              </w:rPr>
              <w:t>日志列表</w:t>
            </w: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2.1</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账号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2.2</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日志内容</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2.3</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2.4</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ip</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r w:rsidR="006B7402" w:rsidTr="0061150B">
        <w:tc>
          <w:tcPr>
            <w:tcW w:w="787" w:type="dxa"/>
          </w:tcPr>
          <w:p w:rsidR="006B7402" w:rsidRDefault="006B7402" w:rsidP="0061150B">
            <w:pPr>
              <w:spacing w:line="240" w:lineRule="auto"/>
              <w:ind w:right="240" w:firstLine="0"/>
              <w:rPr>
                <w:sz w:val="21"/>
                <w:szCs w:val="21"/>
              </w:rPr>
            </w:pPr>
            <w:r>
              <w:rPr>
                <w:rFonts w:hint="eastAsia"/>
                <w:sz w:val="21"/>
                <w:szCs w:val="21"/>
              </w:rPr>
              <w:t>2.5</w:t>
            </w:r>
          </w:p>
        </w:tc>
        <w:tc>
          <w:tcPr>
            <w:tcW w:w="130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09" w:type="dxa"/>
          </w:tcPr>
          <w:p w:rsidR="006B7402" w:rsidRDefault="006B7402" w:rsidP="0061150B">
            <w:pPr>
              <w:pStyle w:val="a7"/>
              <w:ind w:right="240"/>
            </w:pPr>
          </w:p>
        </w:tc>
      </w:tr>
    </w:tbl>
    <w:p w:rsidR="006B7402" w:rsidRDefault="006B7402" w:rsidP="006B7402">
      <w:pPr>
        <w:ind w:right="240"/>
      </w:pPr>
    </w:p>
    <w:p w:rsidR="006B7402" w:rsidRPr="007355C3" w:rsidRDefault="006B7402" w:rsidP="006B7402">
      <w:pPr>
        <w:ind w:right="240"/>
      </w:pPr>
    </w:p>
    <w:p w:rsidR="006B7402" w:rsidRDefault="006B7402" w:rsidP="006B7402">
      <w:pPr>
        <w:pStyle w:val="2"/>
        <w:ind w:right="240"/>
      </w:pPr>
      <w:bookmarkStart w:id="109" w:name="_Toc446774428"/>
      <w:r>
        <w:rPr>
          <w:rFonts w:hint="eastAsia"/>
        </w:rPr>
        <w:t>后台运营管理</w:t>
      </w:r>
      <w:bookmarkEnd w:id="109"/>
    </w:p>
    <w:p w:rsidR="006B7402" w:rsidRDefault="006B7402" w:rsidP="006B7402">
      <w:pPr>
        <w:pStyle w:val="3"/>
        <w:ind w:right="240"/>
      </w:pPr>
      <w:bookmarkStart w:id="110" w:name="_Toc446774429"/>
      <w:r>
        <w:rPr>
          <w:rFonts w:hint="eastAsia"/>
        </w:rPr>
        <w:t>系统</w:t>
      </w:r>
      <w:bookmarkEnd w:id="110"/>
    </w:p>
    <w:p w:rsidR="006B7402" w:rsidRPr="00424E55" w:rsidRDefault="006B7402" w:rsidP="006B7402">
      <w:pPr>
        <w:rPr>
          <w:color w:val="0D2FD9"/>
        </w:rPr>
      </w:pPr>
      <w:r w:rsidRPr="00424E55">
        <w:rPr>
          <w:color w:val="0D2FD9"/>
        </w:rPr>
        <w:tab/>
      </w:r>
      <w:r w:rsidRPr="00424E55">
        <w:rPr>
          <w:color w:val="0D2FD9"/>
        </w:rPr>
        <w:t>后台人员登陆后，显示所有的待审核信息，点击后可以直接到审核页面；</w:t>
      </w:r>
    </w:p>
    <w:p w:rsidR="006B7402" w:rsidRDefault="006B7402" w:rsidP="006B7402">
      <w:pPr>
        <w:pStyle w:val="4"/>
        <w:ind w:right="240"/>
      </w:pPr>
      <w:r>
        <w:rPr>
          <w:rFonts w:hint="eastAsia"/>
        </w:rPr>
        <w:t>商城信息</w:t>
      </w:r>
    </w:p>
    <w:p w:rsidR="006B7402" w:rsidRDefault="006B7402" w:rsidP="006B7402">
      <w:pPr>
        <w:pStyle w:val="5"/>
        <w:ind w:left="142"/>
      </w:pPr>
      <w:r>
        <w:lastRenderedPageBreak/>
        <w:t>功能描述</w:t>
      </w:r>
    </w:p>
    <w:p w:rsidR="006B7402" w:rsidRPr="007E2C11" w:rsidRDefault="006B7402" w:rsidP="006B7402">
      <w:pPr>
        <w:ind w:right="240" w:firstLine="425"/>
        <w:rPr>
          <w:color w:val="00B050"/>
        </w:rPr>
      </w:pPr>
      <w:r w:rsidRPr="007E2C11">
        <w:rPr>
          <w:rFonts w:hint="eastAsia"/>
          <w:color w:val="00B050"/>
        </w:rPr>
        <w:t>显示商城概况（销售总额、会员</w:t>
      </w:r>
      <w:r w:rsidRPr="007E2C11">
        <w:rPr>
          <w:rFonts w:hint="eastAsia"/>
          <w:color w:val="00B050"/>
        </w:rPr>
        <w:t>/</w:t>
      </w:r>
      <w:r w:rsidRPr="007E2C11">
        <w:rPr>
          <w:rFonts w:hint="eastAsia"/>
          <w:color w:val="00B050"/>
        </w:rPr>
        <w:t>店铺、商品数量、商品评论）、订单信息（总订单、新订单、未付款、未发货、已完成）、系统信息。</w:t>
      </w:r>
    </w:p>
    <w:p w:rsidR="006B7402" w:rsidRDefault="006B7402" w:rsidP="006B7402">
      <w:pPr>
        <w:pStyle w:val="5"/>
        <w:ind w:left="142"/>
      </w:pPr>
      <w:r>
        <w:rPr>
          <w:rFonts w:hint="eastAsia"/>
        </w:rPr>
        <w:t>业务流程</w:t>
      </w:r>
    </w:p>
    <w:p w:rsidR="006B7402" w:rsidRPr="00D37363" w:rsidRDefault="006B7402" w:rsidP="006B7402">
      <w:pPr>
        <w:ind w:right="240"/>
      </w:pPr>
      <w:r>
        <w:rPr>
          <w:rFonts w:hint="eastAsia"/>
        </w:rPr>
        <w:t>运营管理人员登录系统，进入后台管理平台</w:t>
      </w:r>
      <w:r>
        <w:rPr>
          <w:rFonts w:hint="eastAsia"/>
        </w:rPr>
        <w:t>-</w:t>
      </w:r>
      <w:r>
        <w:rPr>
          <w:rFonts w:hint="eastAsia"/>
        </w:rPr>
        <w:t>系统</w:t>
      </w:r>
      <w:r>
        <w:rPr>
          <w:rFonts w:hint="eastAsia"/>
        </w:rPr>
        <w:t>-</w:t>
      </w:r>
      <w:r>
        <w:rPr>
          <w:rFonts w:hint="eastAsia"/>
        </w:rPr>
        <w:t>商城信息。</w:t>
      </w:r>
    </w:p>
    <w:p w:rsidR="006B7402" w:rsidRDefault="006B7402" w:rsidP="006B7402">
      <w:pPr>
        <w:pStyle w:val="5"/>
        <w:ind w:left="142"/>
      </w:pPr>
      <w:r>
        <w:rPr>
          <w:rFonts w:hint="eastAsia"/>
        </w:rPr>
        <w:t>业务规则</w:t>
      </w:r>
    </w:p>
    <w:p w:rsidR="006B7402" w:rsidRPr="00766CDC" w:rsidRDefault="006B7402" w:rsidP="006B7402">
      <w:pPr>
        <w:ind w:right="240"/>
      </w:pPr>
      <w:r>
        <w:rPr>
          <w:rFonts w:hint="eastAsia"/>
        </w:rPr>
        <w:t>无。</w:t>
      </w:r>
    </w:p>
    <w:p w:rsidR="006B7402" w:rsidRDefault="006B7402" w:rsidP="006B7402">
      <w:pPr>
        <w:pStyle w:val="5"/>
        <w:ind w:left="142"/>
      </w:pPr>
      <w:r>
        <w:rPr>
          <w:rFonts w:hint="eastAsia"/>
        </w:rPr>
        <w:t>页面要素</w:t>
      </w:r>
    </w:p>
    <w:p w:rsidR="006B7402" w:rsidRDefault="006B7402" w:rsidP="006B7402">
      <w:pPr>
        <w:pStyle w:val="4"/>
        <w:ind w:right="240"/>
      </w:pPr>
      <w:r>
        <w:rPr>
          <w:rFonts w:hint="eastAsia"/>
        </w:rPr>
        <w:t>商城管理（系统</w:t>
      </w:r>
      <w:r>
        <w:t>管理员）</w:t>
      </w:r>
    </w:p>
    <w:p w:rsidR="006B7402" w:rsidRDefault="006B7402" w:rsidP="006B7402">
      <w:pPr>
        <w:pStyle w:val="5"/>
        <w:ind w:left="142" w:right="240"/>
      </w:pPr>
      <w:r>
        <w:rPr>
          <w:rFonts w:hint="eastAsia"/>
        </w:rPr>
        <w:t>网站设置</w:t>
      </w:r>
    </w:p>
    <w:p w:rsidR="006B7402" w:rsidRDefault="006B7402" w:rsidP="006B7402">
      <w:pPr>
        <w:pStyle w:val="6"/>
        <w:ind w:right="240"/>
      </w:pPr>
      <w:r>
        <w:t>功能描述</w:t>
      </w:r>
    </w:p>
    <w:p w:rsidR="006B7402" w:rsidRPr="007E2C11" w:rsidRDefault="006B7402" w:rsidP="006B7402">
      <w:pPr>
        <w:ind w:right="240" w:firstLine="425"/>
        <w:rPr>
          <w:color w:val="00B050"/>
        </w:rPr>
      </w:pPr>
      <w:r w:rsidRPr="007E2C11">
        <w:rPr>
          <w:rFonts w:hint="eastAsia"/>
          <w:color w:val="00B050"/>
        </w:rPr>
        <w:t>运营管理人员可以通过系统设置维护商城基本信息，邮箱设置维护邮件系统，</w:t>
      </w:r>
      <w:r w:rsidRPr="007E2C11">
        <w:rPr>
          <w:rFonts w:hint="eastAsia"/>
          <w:color w:val="00B050"/>
        </w:rPr>
        <w:t>APP</w:t>
      </w:r>
      <w:r w:rsidRPr="007E2C11">
        <w:rPr>
          <w:rFonts w:hint="eastAsia"/>
          <w:color w:val="00B050"/>
        </w:rPr>
        <w:t>设置维护</w:t>
      </w:r>
      <w:r w:rsidRPr="007E2C11">
        <w:rPr>
          <w:rFonts w:hint="eastAsia"/>
          <w:color w:val="00B050"/>
        </w:rPr>
        <w:t>APP</w:t>
      </w:r>
      <w:r w:rsidRPr="007E2C11">
        <w:rPr>
          <w:rFonts w:hint="eastAsia"/>
          <w:color w:val="00B050"/>
        </w:rPr>
        <w:t>客户端信息。</w:t>
      </w:r>
    </w:p>
    <w:p w:rsidR="006B7402" w:rsidRDefault="006B7402" w:rsidP="006B7402">
      <w:pPr>
        <w:pStyle w:val="6"/>
        <w:ind w:right="240"/>
      </w:pPr>
      <w:r>
        <w:rPr>
          <w:rFonts w:hint="eastAsia"/>
        </w:rPr>
        <w:t>业务流程</w:t>
      </w:r>
    </w:p>
    <w:p w:rsidR="006B7402" w:rsidRPr="00D37363" w:rsidRDefault="006B7402" w:rsidP="006B7402">
      <w:pPr>
        <w:ind w:right="240"/>
      </w:pPr>
      <w:r>
        <w:rPr>
          <w:rFonts w:hint="eastAsia"/>
        </w:rPr>
        <w:t>运营管理人员登录系统，进入后台管理平台</w:t>
      </w:r>
      <w:r>
        <w:rPr>
          <w:rFonts w:hint="eastAsia"/>
        </w:rPr>
        <w:t>-</w:t>
      </w:r>
      <w:r>
        <w:rPr>
          <w:rFonts w:hint="eastAsia"/>
        </w:rPr>
        <w:t>系统</w:t>
      </w:r>
      <w:r>
        <w:rPr>
          <w:rFonts w:hint="eastAsia"/>
        </w:rPr>
        <w:t>-</w:t>
      </w:r>
      <w:r>
        <w:rPr>
          <w:rFonts w:hint="eastAsia"/>
        </w:rPr>
        <w:t>商城管理</w:t>
      </w:r>
      <w:r>
        <w:rPr>
          <w:rFonts w:hint="eastAsia"/>
        </w:rPr>
        <w:t>-</w:t>
      </w:r>
      <w:r>
        <w:rPr>
          <w:rFonts w:hint="eastAsia"/>
        </w:rPr>
        <w:t>网站设置。</w:t>
      </w:r>
    </w:p>
    <w:p w:rsidR="006B7402" w:rsidRDefault="006B7402" w:rsidP="006B7402">
      <w:pPr>
        <w:pStyle w:val="6"/>
        <w:ind w:right="240"/>
      </w:pPr>
      <w:r>
        <w:rPr>
          <w:rFonts w:hint="eastAsia"/>
        </w:rPr>
        <w:t>业务规则</w:t>
      </w:r>
    </w:p>
    <w:p w:rsidR="006B7402" w:rsidRPr="00766CDC"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8B4BF2">
      <w:pPr>
        <w:numPr>
          <w:ilvl w:val="0"/>
          <w:numId w:val="209"/>
        </w:numPr>
        <w:ind w:right="240"/>
      </w:pPr>
      <w:r>
        <w:rPr>
          <w:rFonts w:hint="eastAsia"/>
        </w:rPr>
        <w:t>系统设置</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网站名称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网站敏感词汇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词汇之间用逗号隔开，例如中国，共产党</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网站网址</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例如</w:t>
            </w:r>
            <w:r>
              <w:rPr>
                <w:rFonts w:ascii="Times New Roman" w:hAnsi="Times New Roman" w:hint="eastAsia"/>
                <w:sz w:val="21"/>
                <w:szCs w:val="21"/>
              </w:rPr>
              <w:t>http://www.163.com</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网站</w:t>
            </w:r>
            <w:r>
              <w:rPr>
                <w:rFonts w:ascii="Times New Roman" w:hAnsi="Times New Roman" w:hint="eastAsia"/>
                <w:sz w:val="21"/>
                <w:szCs w:val="21"/>
              </w:rPr>
              <w:t>Logo</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图片尺寸</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是否需要水印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3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水印图片</w:t>
            </w:r>
          </w:p>
        </w:tc>
        <w:tc>
          <w:tcPr>
            <w:tcW w:w="1417" w:type="dxa"/>
          </w:tcPr>
          <w:p w:rsidR="006B7402" w:rsidRDefault="006B7402" w:rsidP="0061150B">
            <w:pPr>
              <w:pStyle w:val="a7"/>
              <w:ind w:right="240"/>
              <w:rPr>
                <w:rFonts w:ascii="Times New Roman" w:hAnsi="Times New Roman"/>
                <w:sz w:val="21"/>
                <w:szCs w:val="21"/>
              </w:rPr>
            </w:pP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水印图片尺寸</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关键字</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SEO</w:t>
            </w:r>
            <w:r>
              <w:rPr>
                <w:rFonts w:ascii="Times New Roman" w:hAnsi="Times New Roman" w:hint="eastAsia"/>
                <w:sz w:val="21"/>
                <w:szCs w:val="21"/>
              </w:rPr>
              <w:t>优化</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网站描述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可左右伸缩</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备案号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例如鲁</w:t>
            </w:r>
            <w:r>
              <w:rPr>
                <w:rFonts w:ascii="Times New Roman" w:hAnsi="Times New Roman" w:hint="eastAsia"/>
                <w:sz w:val="21"/>
                <w:szCs w:val="21"/>
              </w:rPr>
              <w:t>ICP</w:t>
            </w:r>
            <w:r>
              <w:rPr>
                <w:rFonts w:ascii="Times New Roman" w:hAnsi="Times New Roman" w:hint="eastAsia"/>
                <w:sz w:val="21"/>
                <w:szCs w:val="21"/>
              </w:rPr>
              <w:t>备</w:t>
            </w:r>
            <w:r>
              <w:rPr>
                <w:rFonts w:ascii="Times New Roman" w:hAnsi="Times New Roman" w:hint="eastAsia"/>
                <w:sz w:val="21"/>
                <w:szCs w:val="21"/>
              </w:rPr>
              <w:t>0901981</w:t>
            </w:r>
            <w:r>
              <w:rPr>
                <w:rFonts w:ascii="Times New Roman" w:hAnsi="Times New Roman" w:hint="eastAsia"/>
                <w:sz w:val="21"/>
                <w:szCs w:val="21"/>
              </w:rPr>
              <w:t>号</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公司地址</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公司电话</w:t>
            </w:r>
          </w:p>
        </w:tc>
        <w:tc>
          <w:tcPr>
            <w:tcW w:w="1417" w:type="dxa"/>
          </w:tcPr>
          <w:p w:rsidR="006B7402" w:rsidRDefault="006B7402" w:rsidP="0061150B">
            <w:pPr>
              <w:pStyle w:val="a7"/>
              <w:ind w:right="240"/>
              <w:rPr>
                <w:rFonts w:ascii="Times New Roman" w:hAnsi="Times New Roman"/>
                <w:sz w:val="21"/>
                <w:szCs w:val="21"/>
              </w:rPr>
            </w:pP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公司邮箱</w:t>
            </w:r>
          </w:p>
        </w:tc>
        <w:tc>
          <w:tcPr>
            <w:tcW w:w="1417" w:type="dxa"/>
          </w:tcPr>
          <w:p w:rsidR="006B7402" w:rsidRDefault="006B7402" w:rsidP="0061150B">
            <w:pPr>
              <w:pStyle w:val="a7"/>
              <w:ind w:right="240"/>
              <w:rPr>
                <w:rFonts w:ascii="Times New Roman" w:hAnsi="Times New Roman"/>
                <w:sz w:val="21"/>
                <w:szCs w:val="21"/>
              </w:rPr>
            </w:pP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完善个人信息赠送积分</w:t>
            </w:r>
          </w:p>
        </w:tc>
        <w:tc>
          <w:tcPr>
            <w:tcW w:w="1417" w:type="dxa"/>
          </w:tcPr>
          <w:p w:rsidR="006B7402" w:rsidRPr="00640751"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单位：分</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积分兑换比例</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例如</w:t>
            </w:r>
            <w:r>
              <w:rPr>
                <w:rFonts w:ascii="Times New Roman" w:hAnsi="Times New Roman" w:hint="eastAsia"/>
                <w:sz w:val="21"/>
                <w:szCs w:val="21"/>
              </w:rPr>
              <w:t>10</w:t>
            </w:r>
            <w:r>
              <w:rPr>
                <w:rFonts w:ascii="Times New Roman" w:hAnsi="Times New Roman" w:hint="eastAsia"/>
                <w:sz w:val="21"/>
                <w:szCs w:val="21"/>
              </w:rPr>
              <w:t>就是</w:t>
            </w:r>
            <w:r>
              <w:rPr>
                <w:rFonts w:ascii="Times New Roman" w:hAnsi="Times New Roman" w:hint="eastAsia"/>
                <w:sz w:val="21"/>
                <w:szCs w:val="21"/>
              </w:rPr>
              <w:t>10:1</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免运费</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单位：元</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登录验证码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3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r>
              <w:rPr>
                <w:rFonts w:ascii="Times New Roman" w:hAnsi="Times New Roman" w:hint="eastAsia"/>
                <w:sz w:val="21"/>
                <w:szCs w:val="21"/>
              </w:rPr>
              <w:t>/</w:t>
            </w:r>
            <w:r>
              <w:rPr>
                <w:rFonts w:ascii="Times New Roman" w:hAnsi="Times New Roman" w:hint="eastAsia"/>
                <w:sz w:val="21"/>
                <w:szCs w:val="21"/>
              </w:rPr>
              <w:t>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17</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注册验证码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3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r>
              <w:rPr>
                <w:rFonts w:ascii="Times New Roman" w:hAnsi="Times New Roman" w:hint="eastAsia"/>
                <w:sz w:val="21"/>
                <w:szCs w:val="21"/>
              </w:rPr>
              <w:t>/</w:t>
            </w:r>
            <w:r>
              <w:rPr>
                <w:rFonts w:ascii="Times New Roman" w:hAnsi="Times New Roman" w:hint="eastAsia"/>
                <w:sz w:val="21"/>
                <w:szCs w:val="21"/>
              </w:rPr>
              <w:t>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18</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留言验证码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3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r>
              <w:rPr>
                <w:rFonts w:ascii="Times New Roman" w:hAnsi="Times New Roman" w:hint="eastAsia"/>
                <w:sz w:val="21"/>
                <w:szCs w:val="21"/>
              </w:rPr>
              <w:t>/</w:t>
            </w:r>
            <w:r>
              <w:rPr>
                <w:rFonts w:ascii="Times New Roman" w:hAnsi="Times New Roman" w:hint="eastAsia"/>
                <w:sz w:val="21"/>
                <w:szCs w:val="21"/>
              </w:rPr>
              <w:t>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19</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支付动态手机验证码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3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r>
              <w:rPr>
                <w:rFonts w:ascii="Times New Roman" w:hAnsi="Times New Roman" w:hint="eastAsia"/>
                <w:sz w:val="21"/>
                <w:szCs w:val="21"/>
              </w:rPr>
              <w:t>/</w:t>
            </w:r>
            <w:r>
              <w:rPr>
                <w:rFonts w:ascii="Times New Roman" w:hAnsi="Times New Roman" w:hint="eastAsia"/>
                <w:sz w:val="21"/>
                <w:szCs w:val="21"/>
              </w:rPr>
              <w:t>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20</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注册协议</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支持</w:t>
            </w:r>
            <w:r>
              <w:rPr>
                <w:rFonts w:ascii="Times New Roman" w:hAnsi="Times New Roman" w:hint="eastAsia"/>
                <w:sz w:val="21"/>
                <w:szCs w:val="21"/>
              </w:rPr>
              <w:t>WORD</w:t>
            </w:r>
            <w:r>
              <w:rPr>
                <w:rFonts w:ascii="Times New Roman" w:hAnsi="Times New Roman" w:hint="eastAsia"/>
                <w:sz w:val="21"/>
                <w:szCs w:val="21"/>
              </w:rPr>
              <w:t>功能</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开店协议</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支持</w:t>
            </w:r>
            <w:r>
              <w:rPr>
                <w:rFonts w:ascii="Times New Roman" w:hAnsi="Times New Roman" w:hint="eastAsia"/>
                <w:sz w:val="21"/>
                <w:szCs w:val="21"/>
              </w:rPr>
              <w:t>WORD</w:t>
            </w:r>
            <w:r>
              <w:rPr>
                <w:rFonts w:ascii="Times New Roman" w:hAnsi="Times New Roman" w:hint="eastAsia"/>
                <w:sz w:val="21"/>
                <w:szCs w:val="21"/>
              </w:rPr>
              <w:t>功能</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商城底部信息</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支持</w:t>
            </w:r>
            <w:r>
              <w:rPr>
                <w:rFonts w:ascii="Times New Roman" w:hAnsi="Times New Roman" w:hint="eastAsia"/>
                <w:sz w:val="21"/>
                <w:szCs w:val="21"/>
              </w:rPr>
              <w:t>WORD</w:t>
            </w:r>
            <w:r>
              <w:rPr>
                <w:rFonts w:ascii="Times New Roman" w:hAnsi="Times New Roman" w:hint="eastAsia"/>
                <w:sz w:val="21"/>
                <w:szCs w:val="21"/>
              </w:rPr>
              <w:t>功能</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保存网站设置</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提交按钮</w:t>
            </w:r>
          </w:p>
        </w:tc>
      </w:tr>
    </w:tbl>
    <w:p w:rsidR="006B7402" w:rsidRDefault="006B7402" w:rsidP="008B4BF2">
      <w:pPr>
        <w:numPr>
          <w:ilvl w:val="0"/>
          <w:numId w:val="209"/>
        </w:numPr>
        <w:ind w:right="240"/>
      </w:pPr>
      <w:r>
        <w:rPr>
          <w:rFonts w:hint="eastAsia"/>
        </w:rPr>
        <w:t>邮箱设置</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发送</w:t>
            </w:r>
            <w:r>
              <w:rPr>
                <w:rFonts w:ascii="Times New Roman" w:hAnsi="Times New Roman" w:hint="eastAsia"/>
                <w:sz w:val="21"/>
                <w:szCs w:val="21"/>
              </w:rPr>
              <w:t>Email</w:t>
            </w:r>
            <w:r>
              <w:rPr>
                <w:rFonts w:ascii="Times New Roman" w:hAnsi="Times New Roman" w:hint="eastAsia"/>
                <w:sz w:val="21"/>
                <w:szCs w:val="21"/>
              </w:rPr>
              <w:t>方式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3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本地</w:t>
            </w:r>
            <w:r>
              <w:rPr>
                <w:rFonts w:ascii="Times New Roman" w:hAnsi="Times New Roman" w:hint="eastAsia"/>
                <w:sz w:val="21"/>
                <w:szCs w:val="21"/>
              </w:rPr>
              <w:t>mail</w:t>
            </w:r>
            <w:r>
              <w:rPr>
                <w:rFonts w:ascii="Times New Roman" w:hAnsi="Times New Roman" w:hint="eastAsia"/>
                <w:sz w:val="21"/>
                <w:szCs w:val="21"/>
              </w:rPr>
              <w:t>邮件</w:t>
            </w: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t>如果本地已经搭建好邮件服务，请选择</w:t>
            </w:r>
            <w:r>
              <w:t xml:space="preserve"> "</w:t>
            </w:r>
            <w:r>
              <w:t>本地</w:t>
            </w:r>
            <w:r>
              <w:t>mail</w:t>
            </w:r>
            <w:r>
              <w:t>邮箱</w:t>
            </w:r>
            <w:r>
              <w:t>"</w:t>
            </w:r>
            <w:r>
              <w:t>，否则选择</w:t>
            </w:r>
            <w:r>
              <w:t xml:space="preserve">" </w:t>
            </w:r>
            <w:r>
              <w:t>第三方</w:t>
            </w:r>
            <w:r>
              <w:t>SMTP</w:t>
            </w:r>
            <w:r>
              <w:t>方式</w:t>
            </w:r>
            <w:r>
              <w:t xml:space="preserve"> "</w:t>
            </w:r>
            <w:r>
              <w:t>来发送邮件</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发送邮件的地址</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t>发送邮件所使用的</w:t>
            </w:r>
            <w:r>
              <w:t>email</w:t>
            </w:r>
            <w:r>
              <w:t>地址</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SMTP</w:t>
            </w:r>
            <w:r>
              <w:rPr>
                <w:rFonts w:ascii="Times New Roman" w:hAnsi="Times New Roman" w:hint="eastAsia"/>
                <w:sz w:val="21"/>
                <w:szCs w:val="21"/>
              </w:rPr>
              <w:t>地址</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t>第三方的</w:t>
            </w:r>
            <w:r>
              <w:t>SMTP</w:t>
            </w:r>
            <w:r>
              <w:t>的</w:t>
            </w:r>
            <w:r>
              <w:t>URL</w:t>
            </w:r>
            <w:r>
              <w:t>地址</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用户名</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SMTP</w:t>
            </w:r>
            <w:r>
              <w:rPr>
                <w:rFonts w:ascii="Times New Roman" w:hAnsi="Times New Roman" w:hint="eastAsia"/>
                <w:sz w:val="21"/>
                <w:szCs w:val="21"/>
              </w:rPr>
              <w:t>用户名</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密码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SMTP</w:t>
            </w:r>
            <w:r>
              <w:rPr>
                <w:rFonts w:ascii="Times New Roman" w:hAnsi="Times New Roman" w:hint="eastAsia"/>
                <w:sz w:val="21"/>
                <w:szCs w:val="21"/>
              </w:rPr>
              <w:t>密码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 xml:space="preserve">6 </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端口号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 xml:space="preserve"> </w:t>
            </w: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t>SMTP</w:t>
            </w:r>
            <w:r>
              <w:t>端口号</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保存邮箱设置</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p>
        </w:tc>
      </w:tr>
    </w:tbl>
    <w:p w:rsidR="006B7402" w:rsidRDefault="006B7402" w:rsidP="008B4BF2">
      <w:pPr>
        <w:numPr>
          <w:ilvl w:val="0"/>
          <w:numId w:val="209"/>
        </w:numPr>
        <w:ind w:right="240"/>
      </w:pPr>
      <w:r>
        <w:rPr>
          <w:rFonts w:hint="eastAsia"/>
        </w:rPr>
        <w:t>APP</w:t>
      </w:r>
      <w:r>
        <w:rPr>
          <w:rFonts w:hint="eastAsia"/>
        </w:rPr>
        <w:t>设置</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版本信息</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支持</w:t>
            </w:r>
            <w:r>
              <w:rPr>
                <w:rFonts w:ascii="Times New Roman" w:hAnsi="Times New Roman" w:hint="eastAsia"/>
                <w:sz w:val="21"/>
                <w:szCs w:val="21"/>
              </w:rPr>
              <w:t>WORD</w:t>
            </w:r>
            <w:r>
              <w:rPr>
                <w:rFonts w:ascii="Times New Roman" w:hAnsi="Times New Roman" w:hint="eastAsia"/>
                <w:sz w:val="21"/>
                <w:szCs w:val="21"/>
              </w:rPr>
              <w:t>功能</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软件使用许可协议</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支持</w:t>
            </w:r>
            <w:r>
              <w:rPr>
                <w:rFonts w:ascii="Times New Roman" w:hAnsi="Times New Roman" w:hint="eastAsia"/>
                <w:sz w:val="21"/>
                <w:szCs w:val="21"/>
              </w:rPr>
              <w:t>WORD</w:t>
            </w:r>
            <w:r>
              <w:rPr>
                <w:rFonts w:ascii="Times New Roman" w:hAnsi="Times New Roman" w:hint="eastAsia"/>
                <w:sz w:val="21"/>
                <w:szCs w:val="21"/>
              </w:rPr>
              <w:t>功能</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说明</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支持</w:t>
            </w:r>
            <w:r>
              <w:rPr>
                <w:rFonts w:ascii="Times New Roman" w:hAnsi="Times New Roman" w:hint="eastAsia"/>
                <w:sz w:val="21"/>
                <w:szCs w:val="21"/>
              </w:rPr>
              <w:t>WORD</w:t>
            </w:r>
            <w:r>
              <w:rPr>
                <w:rFonts w:ascii="Times New Roman" w:hAnsi="Times New Roman" w:hint="eastAsia"/>
                <w:sz w:val="21"/>
                <w:szCs w:val="21"/>
              </w:rPr>
              <w:t>功能</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保存</w:t>
            </w:r>
            <w:r>
              <w:rPr>
                <w:rFonts w:ascii="Times New Roman" w:hAnsi="Times New Roman" w:hint="eastAsia"/>
                <w:sz w:val="21"/>
                <w:szCs w:val="21"/>
              </w:rPr>
              <w:t>APP</w:t>
            </w:r>
            <w:r>
              <w:rPr>
                <w:rFonts w:ascii="Times New Roman" w:hAnsi="Times New Roman" w:hint="eastAsia"/>
                <w:sz w:val="21"/>
                <w:szCs w:val="21"/>
              </w:rPr>
              <w:t>设置</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bl>
    <w:p w:rsidR="006B7402" w:rsidRDefault="006B7402" w:rsidP="006B7402">
      <w:pPr>
        <w:ind w:left="454" w:right="240" w:firstLine="0"/>
      </w:pPr>
    </w:p>
    <w:p w:rsidR="006B7402" w:rsidRDefault="006B7402" w:rsidP="006B7402">
      <w:pPr>
        <w:pStyle w:val="4"/>
        <w:ind w:right="240"/>
      </w:pPr>
      <w:r>
        <w:rPr>
          <w:rFonts w:hint="eastAsia"/>
        </w:rPr>
        <w:t>支付管理（系统管理员</w:t>
      </w:r>
      <w:r>
        <w:t>）</w:t>
      </w:r>
    </w:p>
    <w:p w:rsidR="006B7402" w:rsidRPr="00F35E87" w:rsidRDefault="006B7402" w:rsidP="006B7402">
      <w:pPr>
        <w:pStyle w:val="5"/>
        <w:ind w:left="142" w:right="240"/>
      </w:pPr>
      <w:r>
        <w:rPr>
          <w:rFonts w:hint="eastAsia"/>
        </w:rPr>
        <w:t>支付方式</w:t>
      </w:r>
    </w:p>
    <w:p w:rsidR="006B7402" w:rsidRDefault="006B7402" w:rsidP="006B7402">
      <w:pPr>
        <w:pStyle w:val="6"/>
        <w:ind w:right="240"/>
      </w:pPr>
      <w:r>
        <w:t>功能描述</w:t>
      </w:r>
    </w:p>
    <w:p w:rsidR="006B7402" w:rsidRPr="007E2C11" w:rsidRDefault="006B7402" w:rsidP="006B7402">
      <w:pPr>
        <w:ind w:right="240"/>
        <w:rPr>
          <w:color w:val="00B050"/>
        </w:rPr>
      </w:pPr>
      <w:r w:rsidRPr="007E2C11">
        <w:rPr>
          <w:rFonts w:hint="eastAsia"/>
          <w:color w:val="00B050"/>
        </w:rPr>
        <w:t>展示平台支持的所有支付方式。</w:t>
      </w:r>
    </w:p>
    <w:p w:rsidR="006B7402" w:rsidRPr="00424E55" w:rsidRDefault="006B7402" w:rsidP="006B7402">
      <w:pPr>
        <w:ind w:right="240"/>
        <w:rPr>
          <w:color w:val="0D2FD9"/>
        </w:rPr>
      </w:pPr>
      <w:r w:rsidRPr="00424E55">
        <w:rPr>
          <w:rFonts w:hint="eastAsia"/>
          <w:color w:val="0D2FD9"/>
        </w:rPr>
        <w:t>在结算页面选择支付方式：在线支付、门店付款、货到付款（支持货到付款</w:t>
      </w:r>
      <w:r w:rsidRPr="00424E55">
        <w:rPr>
          <w:rFonts w:hint="eastAsia"/>
          <w:color w:val="0D2FD9"/>
        </w:rPr>
        <w:t>-</w:t>
      </w:r>
      <w:r w:rsidRPr="00424E55">
        <w:rPr>
          <w:rFonts w:hint="eastAsia"/>
          <w:color w:val="0D2FD9"/>
        </w:rPr>
        <w:t>现金、货到付款</w:t>
      </w:r>
      <w:r w:rsidRPr="00424E55">
        <w:rPr>
          <w:rFonts w:hint="eastAsia"/>
          <w:color w:val="0D2FD9"/>
        </w:rPr>
        <w:t>-</w:t>
      </w:r>
      <w:r w:rsidRPr="00424E55">
        <w:rPr>
          <w:rFonts w:hint="eastAsia"/>
          <w:color w:val="0D2FD9"/>
        </w:rPr>
        <w:t>扫码支付、货到付款</w:t>
      </w:r>
      <w:r w:rsidRPr="00424E55">
        <w:rPr>
          <w:rFonts w:hint="eastAsia"/>
          <w:color w:val="0D2FD9"/>
        </w:rPr>
        <w:t>-APP</w:t>
      </w:r>
      <w:r w:rsidRPr="00424E55">
        <w:rPr>
          <w:rFonts w:hint="eastAsia"/>
          <w:color w:val="0D2FD9"/>
        </w:rPr>
        <w:t>收付款、货到付款</w:t>
      </w:r>
      <w:r w:rsidRPr="00424E55">
        <w:rPr>
          <w:rFonts w:hint="eastAsia"/>
          <w:color w:val="0D2FD9"/>
        </w:rPr>
        <w:t>- POS</w:t>
      </w:r>
      <w:r w:rsidRPr="00424E55">
        <w:rPr>
          <w:rFonts w:hint="eastAsia"/>
          <w:color w:val="0D2FD9"/>
        </w:rPr>
        <w:t>机刷卡）；</w:t>
      </w:r>
    </w:p>
    <w:p w:rsidR="006B7402" w:rsidRPr="00424E55" w:rsidRDefault="006B7402" w:rsidP="006B7402">
      <w:pPr>
        <w:ind w:right="240"/>
        <w:rPr>
          <w:color w:val="0D2FD9"/>
        </w:rPr>
      </w:pPr>
      <w:r w:rsidRPr="00424E55">
        <w:rPr>
          <w:color w:val="0D2FD9"/>
        </w:rPr>
        <w:t>提交订单后跳转至支付页面，显示默认的四种支付方式。</w:t>
      </w:r>
    </w:p>
    <w:p w:rsidR="006B7402" w:rsidRPr="00424E55" w:rsidRDefault="006B7402" w:rsidP="006B7402">
      <w:pPr>
        <w:ind w:right="240"/>
        <w:rPr>
          <w:color w:val="FF0000"/>
          <w:highlight w:val="yellow"/>
        </w:rPr>
      </w:pPr>
      <w:r w:rsidRPr="00424E55">
        <w:rPr>
          <w:rFonts w:hint="eastAsia"/>
          <w:color w:val="FF0000"/>
          <w:highlight w:val="yellow"/>
        </w:rPr>
        <w:t>支付页面</w:t>
      </w:r>
      <w:r w:rsidRPr="00424E55">
        <w:rPr>
          <w:color w:val="FF0000"/>
          <w:highlight w:val="yellow"/>
        </w:rPr>
        <w:t>的显示规则待定；</w:t>
      </w:r>
    </w:p>
    <w:p w:rsidR="006B7402" w:rsidRPr="00A52E93" w:rsidRDefault="006B7402" w:rsidP="006B7402">
      <w:pPr>
        <w:ind w:right="240"/>
        <w:rPr>
          <w:color w:val="FF0000"/>
        </w:rPr>
      </w:pPr>
      <w:r w:rsidRPr="00424E55">
        <w:rPr>
          <w:color w:val="FF0000"/>
          <w:highlight w:val="yellow"/>
        </w:rPr>
        <w:t>门店付款、货到付款如何确认订单完成</w:t>
      </w:r>
      <w:r w:rsidRPr="00424E55">
        <w:rPr>
          <w:rFonts w:hint="eastAsia"/>
          <w:color w:val="FF0000"/>
          <w:highlight w:val="yellow"/>
        </w:rPr>
        <w:t>，</w:t>
      </w:r>
      <w:r w:rsidRPr="00424E55">
        <w:rPr>
          <w:color w:val="FF0000"/>
          <w:highlight w:val="yellow"/>
        </w:rPr>
        <w:t>流程定义，后续处理、异常处理；</w:t>
      </w:r>
    </w:p>
    <w:p w:rsidR="006B7402" w:rsidRDefault="006B7402" w:rsidP="006B7402">
      <w:pPr>
        <w:pStyle w:val="6"/>
        <w:ind w:right="240"/>
      </w:pPr>
      <w:r>
        <w:rPr>
          <w:rFonts w:hint="eastAsia"/>
        </w:rPr>
        <w:t>业务流程</w:t>
      </w:r>
    </w:p>
    <w:p w:rsidR="006B7402" w:rsidRPr="00F35E87" w:rsidRDefault="006B7402" w:rsidP="006B7402">
      <w:pPr>
        <w:ind w:right="240"/>
      </w:pPr>
      <w:r>
        <w:rPr>
          <w:rFonts w:hint="eastAsia"/>
        </w:rPr>
        <w:t>运营管理人员登录系统，进入后台管理平台</w:t>
      </w:r>
      <w:r>
        <w:rPr>
          <w:rFonts w:hint="eastAsia"/>
        </w:rPr>
        <w:t>-</w:t>
      </w:r>
      <w:r>
        <w:rPr>
          <w:rFonts w:hint="eastAsia"/>
        </w:rPr>
        <w:t>系统</w:t>
      </w:r>
      <w:r>
        <w:rPr>
          <w:rFonts w:hint="eastAsia"/>
        </w:rPr>
        <w:t>-</w:t>
      </w:r>
      <w:r>
        <w:rPr>
          <w:rFonts w:hint="eastAsia"/>
        </w:rPr>
        <w:t>支付管理</w:t>
      </w:r>
      <w:r>
        <w:rPr>
          <w:rFonts w:hint="eastAsia"/>
        </w:rPr>
        <w:t>-</w:t>
      </w:r>
      <w:r>
        <w:rPr>
          <w:rFonts w:hint="eastAsia"/>
        </w:rPr>
        <w:t>支付方式。</w:t>
      </w:r>
    </w:p>
    <w:p w:rsidR="006B7402" w:rsidRDefault="006B7402" w:rsidP="006B7402">
      <w:pPr>
        <w:pStyle w:val="6"/>
        <w:ind w:right="240"/>
      </w:pPr>
      <w:r>
        <w:rPr>
          <w:rFonts w:hint="eastAsia"/>
        </w:rPr>
        <w:t>业务规则</w:t>
      </w:r>
    </w:p>
    <w:p w:rsidR="006B7402" w:rsidRPr="00F35E87" w:rsidRDefault="006B7402" w:rsidP="006B7402">
      <w:pPr>
        <w:ind w:right="240"/>
      </w:pPr>
      <w:r>
        <w:rPr>
          <w:rFonts w:hint="eastAsia"/>
        </w:rPr>
        <w:t>无</w:t>
      </w:r>
    </w:p>
    <w:p w:rsidR="006B7402" w:rsidRDefault="006B7402" w:rsidP="006B7402">
      <w:pPr>
        <w:pStyle w:val="6"/>
        <w:ind w:right="240"/>
      </w:pPr>
      <w:r>
        <w:rPr>
          <w:rFonts w:hint="eastAsia"/>
        </w:rPr>
        <w:lastRenderedPageBreak/>
        <w:t>页面要素</w:t>
      </w:r>
    </w:p>
    <w:p w:rsidR="006B7402" w:rsidRDefault="006B7402" w:rsidP="008B4BF2">
      <w:pPr>
        <w:numPr>
          <w:ilvl w:val="0"/>
          <w:numId w:val="210"/>
        </w:numPr>
        <w:ind w:right="240"/>
      </w:pPr>
      <w:r>
        <w:rPr>
          <w:rFonts w:hint="eastAsia"/>
        </w:rPr>
        <w:t>全部支付方式</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图片尺寸</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支付描述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启用或者停用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配置和删除按钮</w:t>
            </w:r>
          </w:p>
        </w:tc>
      </w:tr>
    </w:tbl>
    <w:p w:rsidR="006B7402" w:rsidRPr="00F35E87" w:rsidRDefault="006B7402" w:rsidP="006B7402">
      <w:pPr>
        <w:ind w:right="240"/>
      </w:pPr>
    </w:p>
    <w:p w:rsidR="006B7402" w:rsidRPr="00F35E87" w:rsidRDefault="006B7402" w:rsidP="006B7402">
      <w:pPr>
        <w:pStyle w:val="5"/>
        <w:ind w:left="142" w:right="240"/>
      </w:pPr>
      <w:r>
        <w:rPr>
          <w:rFonts w:hint="eastAsia"/>
        </w:rPr>
        <w:t>添加支付方式</w:t>
      </w:r>
    </w:p>
    <w:p w:rsidR="006B7402" w:rsidRDefault="006B7402" w:rsidP="006B7402">
      <w:pPr>
        <w:pStyle w:val="6"/>
        <w:ind w:right="240"/>
      </w:pPr>
      <w:r>
        <w:t>功能描述</w:t>
      </w:r>
    </w:p>
    <w:p w:rsidR="006B7402" w:rsidRPr="007E2C11" w:rsidRDefault="006B7402" w:rsidP="006B7402">
      <w:pPr>
        <w:ind w:right="240"/>
        <w:rPr>
          <w:color w:val="00B050"/>
        </w:rPr>
      </w:pPr>
      <w:r w:rsidRPr="007E2C11">
        <w:rPr>
          <w:rFonts w:hint="eastAsia"/>
          <w:color w:val="00B050"/>
        </w:rPr>
        <w:t>运营管理人员可以添加平台支持的支付方式。</w:t>
      </w:r>
    </w:p>
    <w:p w:rsidR="006B7402" w:rsidRDefault="006B7402" w:rsidP="006B7402">
      <w:pPr>
        <w:pStyle w:val="6"/>
        <w:ind w:right="240"/>
      </w:pPr>
      <w:r>
        <w:rPr>
          <w:rFonts w:hint="eastAsia"/>
        </w:rPr>
        <w:t>业务流程</w:t>
      </w:r>
    </w:p>
    <w:p w:rsidR="006B7402" w:rsidRPr="00F35E87" w:rsidRDefault="006B7402" w:rsidP="006B7402">
      <w:pPr>
        <w:ind w:right="240"/>
      </w:pPr>
      <w:r>
        <w:rPr>
          <w:rFonts w:hint="eastAsia"/>
        </w:rPr>
        <w:t>运营管理人员登录系统，进入后台管理平台</w:t>
      </w:r>
      <w:r>
        <w:rPr>
          <w:rFonts w:hint="eastAsia"/>
        </w:rPr>
        <w:t>-</w:t>
      </w:r>
      <w:r>
        <w:rPr>
          <w:rFonts w:hint="eastAsia"/>
        </w:rPr>
        <w:t>系统</w:t>
      </w:r>
      <w:r>
        <w:rPr>
          <w:rFonts w:hint="eastAsia"/>
        </w:rPr>
        <w:t>-</w:t>
      </w:r>
      <w:r>
        <w:rPr>
          <w:rFonts w:hint="eastAsia"/>
        </w:rPr>
        <w:t>支付管理</w:t>
      </w:r>
      <w:r>
        <w:rPr>
          <w:rFonts w:hint="eastAsia"/>
        </w:rPr>
        <w:t>-</w:t>
      </w:r>
      <w:r>
        <w:rPr>
          <w:rFonts w:hint="eastAsia"/>
        </w:rPr>
        <w:t>添加支付方式。</w:t>
      </w:r>
    </w:p>
    <w:p w:rsidR="006B7402" w:rsidRDefault="006B7402" w:rsidP="006B7402">
      <w:pPr>
        <w:pStyle w:val="6"/>
        <w:ind w:right="240"/>
      </w:pPr>
      <w:r>
        <w:rPr>
          <w:rFonts w:hint="eastAsia"/>
        </w:rPr>
        <w:t>业务规则</w:t>
      </w:r>
    </w:p>
    <w:p w:rsidR="006B7402" w:rsidRDefault="006B7402" w:rsidP="006B7402">
      <w:pPr>
        <w:pStyle w:val="6"/>
        <w:ind w:right="240"/>
      </w:pPr>
      <w:r>
        <w:rPr>
          <w:rFonts w:hint="eastAsia"/>
        </w:rPr>
        <w:t>页面要素</w:t>
      </w:r>
    </w:p>
    <w:p w:rsidR="006B7402" w:rsidRDefault="006B7402" w:rsidP="008B4BF2">
      <w:pPr>
        <w:numPr>
          <w:ilvl w:val="0"/>
          <w:numId w:val="211"/>
        </w:numPr>
        <w:ind w:right="240"/>
      </w:pPr>
      <w:r>
        <w:rPr>
          <w:rFonts w:hint="eastAsia"/>
        </w:rPr>
        <w:t>添加支付方式</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支付方式名称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支付方式名称</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支付方式</w:t>
            </w:r>
            <w:r>
              <w:rPr>
                <w:rFonts w:ascii="Times New Roman" w:hAnsi="Times New Roman" w:hint="eastAsia"/>
                <w:sz w:val="21"/>
                <w:szCs w:val="21"/>
              </w:rPr>
              <w:t>LOGO</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支持选择本地图片上传</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签约商户</w:t>
            </w:r>
            <w:r>
              <w:rPr>
                <w:rFonts w:ascii="Times New Roman" w:hAnsi="Times New Roman" w:hint="eastAsia"/>
                <w:sz w:val="21"/>
                <w:szCs w:val="21"/>
              </w:rPr>
              <w:t>ID</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签约商户</w:t>
            </w:r>
            <w:r>
              <w:rPr>
                <w:rFonts w:ascii="Times New Roman" w:hAnsi="Times New Roman" w:hint="eastAsia"/>
                <w:sz w:val="21"/>
                <w:szCs w:val="21"/>
              </w:rPr>
              <w:t>ID</w:t>
            </w:r>
            <w:r>
              <w:rPr>
                <w:rFonts w:ascii="Times New Roman" w:hAnsi="Times New Roman" w:hint="eastAsia"/>
                <w:sz w:val="21"/>
                <w:szCs w:val="21"/>
              </w:rPr>
              <w:t>不能为空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描述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bl>
    <w:p w:rsidR="006B7402" w:rsidRDefault="006B7402" w:rsidP="006B7402">
      <w:pPr>
        <w:ind w:right="240"/>
      </w:pPr>
    </w:p>
    <w:p w:rsidR="006B7402" w:rsidRPr="00802FC0" w:rsidRDefault="006B7402" w:rsidP="006B7402">
      <w:pPr>
        <w:pStyle w:val="4"/>
        <w:ind w:right="240"/>
      </w:pPr>
      <w:r w:rsidRPr="00802FC0">
        <w:rPr>
          <w:rFonts w:hint="eastAsia"/>
        </w:rPr>
        <w:lastRenderedPageBreak/>
        <w:t>快递公司</w:t>
      </w:r>
    </w:p>
    <w:p w:rsidR="006B7402" w:rsidRDefault="006B7402" w:rsidP="006B7402">
      <w:pPr>
        <w:pStyle w:val="6"/>
        <w:ind w:right="240"/>
      </w:pPr>
      <w:r>
        <w:t>功能描述</w:t>
      </w:r>
    </w:p>
    <w:p w:rsidR="006B7402" w:rsidRPr="0063519B" w:rsidRDefault="006B7402" w:rsidP="006B7402">
      <w:pPr>
        <w:ind w:right="240"/>
      </w:pPr>
      <w:r w:rsidRPr="0063519B">
        <w:rPr>
          <w:rFonts w:hint="eastAsia"/>
        </w:rPr>
        <w:t>设置</w:t>
      </w:r>
      <w:r>
        <w:rPr>
          <w:rFonts w:hint="eastAsia"/>
        </w:rPr>
        <w:t>平台提供给商家可选择的物流</w:t>
      </w:r>
      <w:r w:rsidRPr="0063519B">
        <w:rPr>
          <w:rFonts w:hint="eastAsia"/>
        </w:rPr>
        <w:t>快递公司。</w:t>
      </w:r>
    </w:p>
    <w:p w:rsidR="006B7402" w:rsidRDefault="006B7402" w:rsidP="006B7402">
      <w:pPr>
        <w:pStyle w:val="6"/>
        <w:ind w:right="240"/>
      </w:pPr>
      <w:r>
        <w:rPr>
          <w:rFonts w:hint="eastAsia"/>
        </w:rPr>
        <w:t>业务流程</w:t>
      </w:r>
    </w:p>
    <w:p w:rsidR="006B7402" w:rsidRDefault="006B7402" w:rsidP="008B4BF2">
      <w:pPr>
        <w:pStyle w:val="af8"/>
        <w:numPr>
          <w:ilvl w:val="0"/>
          <w:numId w:val="212"/>
        </w:numPr>
        <w:ind w:leftChars="0" w:right="240" w:firstLineChars="0"/>
      </w:pPr>
      <w:r>
        <w:rPr>
          <w:rFonts w:hint="eastAsia"/>
        </w:rPr>
        <w:t>平台设置支持快递公司；</w:t>
      </w:r>
    </w:p>
    <w:p w:rsidR="006B7402" w:rsidRPr="00407C61" w:rsidRDefault="006B7402" w:rsidP="008B4BF2">
      <w:pPr>
        <w:pStyle w:val="af8"/>
        <w:numPr>
          <w:ilvl w:val="0"/>
          <w:numId w:val="212"/>
        </w:numPr>
        <w:ind w:leftChars="0" w:right="240" w:firstLineChars="0"/>
      </w:pPr>
      <w:r>
        <w:rPr>
          <w:rFonts w:hint="eastAsia"/>
        </w:rPr>
        <w:t>商家店铺选择快递公司</w:t>
      </w:r>
    </w:p>
    <w:p w:rsidR="006B7402" w:rsidRDefault="006B7402" w:rsidP="006B7402">
      <w:pPr>
        <w:pStyle w:val="6"/>
        <w:ind w:right="240"/>
      </w:pPr>
      <w:r>
        <w:rPr>
          <w:rFonts w:hint="eastAsia"/>
        </w:rPr>
        <w:t>业务规则</w:t>
      </w:r>
    </w:p>
    <w:p w:rsidR="006B7402" w:rsidRPr="007E2C11" w:rsidRDefault="006B7402" w:rsidP="006B7402">
      <w:pPr>
        <w:rPr>
          <w:color w:val="00B050"/>
        </w:rPr>
      </w:pPr>
      <w:r w:rsidRPr="007E2C11">
        <w:rPr>
          <w:rFonts w:hint="eastAsia"/>
          <w:color w:val="00B050"/>
        </w:rPr>
        <w:t>系统内置的快递公司不得删除，只可编辑状态，平台可禁用不需要的快递公司，默认按首字母进行排序，常用的快递公司将会排在靠前位置；</w:t>
      </w:r>
    </w:p>
    <w:p w:rsidR="006B7402" w:rsidRPr="00407C61" w:rsidRDefault="006B7402" w:rsidP="006B7402">
      <w:r>
        <w:rPr>
          <w:rFonts w:hint="eastAsia"/>
        </w:rPr>
        <w:t>支持根据公司名称、公司编号、首字母搜索快递公司。</w:t>
      </w:r>
    </w:p>
    <w:p w:rsidR="006B7402" w:rsidRDefault="006B7402" w:rsidP="006B7402">
      <w:pPr>
        <w:pStyle w:val="6"/>
        <w:ind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公司名称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公司编号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首字母</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公司网址</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常用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禁用、取消常用。</w:t>
            </w:r>
          </w:p>
        </w:tc>
      </w:tr>
    </w:tbl>
    <w:p w:rsidR="006B7402" w:rsidRPr="00407C61" w:rsidRDefault="006B7402" w:rsidP="006B7402">
      <w:pPr>
        <w:ind w:right="240"/>
      </w:pPr>
    </w:p>
    <w:p w:rsidR="006B7402" w:rsidRPr="00802FC0" w:rsidRDefault="006B7402" w:rsidP="006B7402">
      <w:pPr>
        <w:pStyle w:val="4"/>
        <w:ind w:right="240"/>
      </w:pPr>
      <w:r w:rsidRPr="00802FC0">
        <w:rPr>
          <w:rFonts w:hint="eastAsia"/>
        </w:rPr>
        <w:t>运单模板</w:t>
      </w:r>
    </w:p>
    <w:p w:rsidR="006B7402" w:rsidRDefault="006B7402" w:rsidP="006B7402">
      <w:pPr>
        <w:pStyle w:val="6"/>
        <w:ind w:right="240"/>
      </w:pPr>
      <w:r>
        <w:t>功能描述</w:t>
      </w:r>
    </w:p>
    <w:p w:rsidR="006B7402" w:rsidRPr="0063519B" w:rsidRDefault="006B7402" w:rsidP="006B7402">
      <w:pPr>
        <w:ind w:right="240"/>
      </w:pPr>
      <w:r w:rsidRPr="0063519B">
        <w:rPr>
          <w:rFonts w:hint="eastAsia"/>
        </w:rPr>
        <w:t>设置平台商家默认常用快递公司运单模板。</w:t>
      </w:r>
    </w:p>
    <w:p w:rsidR="006B7402" w:rsidRDefault="006B7402" w:rsidP="006B7402">
      <w:pPr>
        <w:pStyle w:val="6"/>
        <w:ind w:right="240"/>
      </w:pPr>
      <w:r>
        <w:rPr>
          <w:rFonts w:hint="eastAsia"/>
        </w:rPr>
        <w:t>业务流程</w:t>
      </w:r>
    </w:p>
    <w:p w:rsidR="006B7402" w:rsidRDefault="006B7402" w:rsidP="006B7402">
      <w:pPr>
        <w:pStyle w:val="6"/>
        <w:ind w:right="240"/>
      </w:pPr>
      <w:r>
        <w:rPr>
          <w:rFonts w:hint="eastAsia"/>
        </w:rPr>
        <w:t>业务规则</w:t>
      </w:r>
    </w:p>
    <w:p w:rsidR="006B7402" w:rsidRDefault="006B7402" w:rsidP="008B4BF2">
      <w:pPr>
        <w:pStyle w:val="af8"/>
        <w:numPr>
          <w:ilvl w:val="0"/>
          <w:numId w:val="213"/>
        </w:numPr>
        <w:ind w:leftChars="0" w:right="240" w:firstLineChars="0"/>
      </w:pPr>
      <w:r>
        <w:rPr>
          <w:rFonts w:hint="eastAsia"/>
        </w:rPr>
        <w:lastRenderedPageBreak/>
        <w:t>支持根据模板名称、快递公司搜索运单模板；</w:t>
      </w:r>
    </w:p>
    <w:p w:rsidR="006B7402" w:rsidRDefault="006B7402" w:rsidP="008B4BF2">
      <w:pPr>
        <w:pStyle w:val="af8"/>
        <w:numPr>
          <w:ilvl w:val="0"/>
          <w:numId w:val="213"/>
        </w:numPr>
        <w:ind w:leftChars="0" w:right="240" w:firstLineChars="0"/>
      </w:pPr>
      <w:r>
        <w:rPr>
          <w:rFonts w:hint="eastAsia"/>
        </w:rPr>
        <w:t>点击设计按钮可以对运单模板布局进行设计，点击测试按钮可以对模板进行打印测试，点击编辑按钮可以对模板参数进行调整；</w:t>
      </w:r>
    </w:p>
    <w:p w:rsidR="006B7402" w:rsidRDefault="006B7402" w:rsidP="008B4BF2">
      <w:pPr>
        <w:pStyle w:val="af8"/>
        <w:numPr>
          <w:ilvl w:val="0"/>
          <w:numId w:val="213"/>
        </w:numPr>
        <w:ind w:leftChars="0" w:right="240" w:firstLineChars="0"/>
      </w:pPr>
      <w:r>
        <w:rPr>
          <w:rFonts w:hint="eastAsia"/>
        </w:rPr>
        <w:t>设计完成后在编辑中修改模板状态为启用后，商家就可以绑定该模板进行运单打印；</w:t>
      </w:r>
    </w:p>
    <w:p w:rsidR="006B7402" w:rsidRPr="00E01EC1" w:rsidRDefault="006B7402" w:rsidP="008B4BF2">
      <w:pPr>
        <w:pStyle w:val="af8"/>
        <w:numPr>
          <w:ilvl w:val="0"/>
          <w:numId w:val="213"/>
        </w:numPr>
        <w:ind w:leftChars="0" w:right="240" w:firstLineChars="0"/>
      </w:pPr>
      <w:r>
        <w:rPr>
          <w:rFonts w:hint="eastAsia"/>
        </w:rPr>
        <w:t>点击删除按钮可以删除现有模板，删除后所有使用该模板的商家将自动解除绑定，请慎重操作；</w:t>
      </w:r>
    </w:p>
    <w:p w:rsidR="006B7402" w:rsidRDefault="006B7402" w:rsidP="006B7402">
      <w:pPr>
        <w:pStyle w:val="6"/>
        <w:ind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模板名称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快递公司</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运单图例</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宽度（</w:t>
            </w:r>
            <w:r>
              <w:rPr>
                <w:rFonts w:ascii="Times New Roman" w:hAnsi="Times New Roman" w:hint="eastAsia"/>
                <w:sz w:val="21"/>
                <w:szCs w:val="21"/>
              </w:rPr>
              <w:t>mm</w:t>
            </w:r>
            <w:r>
              <w:rPr>
                <w:rFonts w:ascii="Times New Roman" w:hAnsi="Times New Roman" w:hint="eastAsia"/>
                <w:sz w:val="21"/>
                <w:szCs w:val="21"/>
              </w:rPr>
              <w:t>）</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高度（</w:t>
            </w:r>
            <w:r>
              <w:rPr>
                <w:rFonts w:ascii="Times New Roman" w:hAnsi="Times New Roman" w:hint="eastAsia"/>
                <w:sz w:val="21"/>
                <w:szCs w:val="21"/>
              </w:rPr>
              <w:t>mm</w:t>
            </w:r>
            <w:r>
              <w:rPr>
                <w:rFonts w:ascii="Times New Roman" w:hAnsi="Times New Roman" w:hint="eastAsia"/>
                <w:sz w:val="21"/>
                <w:szCs w:val="21"/>
              </w:rPr>
              <w:t>）</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启用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上偏移量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左偏移量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设计、测试、编辑、删除。</w:t>
            </w:r>
          </w:p>
        </w:tc>
      </w:tr>
    </w:tbl>
    <w:p w:rsidR="006B7402" w:rsidRPr="00465EF2" w:rsidRDefault="006B7402" w:rsidP="006B7402">
      <w:pPr>
        <w:ind w:right="240"/>
      </w:pPr>
    </w:p>
    <w:p w:rsidR="006B7402" w:rsidRPr="00F35E87" w:rsidRDefault="006B7402" w:rsidP="006B7402">
      <w:pPr>
        <w:ind w:right="240"/>
      </w:pPr>
    </w:p>
    <w:p w:rsidR="006B7402" w:rsidRDefault="006B7402" w:rsidP="006B7402">
      <w:pPr>
        <w:pStyle w:val="4"/>
        <w:ind w:right="240"/>
      </w:pPr>
      <w:r>
        <w:rPr>
          <w:rFonts w:hint="eastAsia"/>
        </w:rPr>
        <w:t>配送管理</w:t>
      </w:r>
    </w:p>
    <w:p w:rsidR="006B7402" w:rsidRPr="001F49BD" w:rsidRDefault="006B7402" w:rsidP="006B7402">
      <w:pPr>
        <w:pStyle w:val="5"/>
        <w:ind w:left="142" w:right="240"/>
      </w:pPr>
      <w:r>
        <w:rPr>
          <w:rFonts w:hint="eastAsia"/>
        </w:rPr>
        <w:t>地区管理</w:t>
      </w:r>
    </w:p>
    <w:p w:rsidR="006B7402" w:rsidRDefault="006B7402" w:rsidP="006B7402">
      <w:pPr>
        <w:pStyle w:val="6"/>
        <w:ind w:right="240"/>
      </w:pPr>
      <w:r>
        <w:t>功能描述</w:t>
      </w:r>
    </w:p>
    <w:p w:rsidR="006B7402" w:rsidRPr="007E2C11" w:rsidRDefault="006B7402" w:rsidP="006B7402">
      <w:pPr>
        <w:ind w:right="240"/>
        <w:rPr>
          <w:color w:val="00B050"/>
        </w:rPr>
      </w:pPr>
      <w:r w:rsidRPr="007E2C11">
        <w:rPr>
          <w:rFonts w:hint="eastAsia"/>
          <w:color w:val="00B050"/>
        </w:rPr>
        <w:t>对地区进行管理，支持添加、删除、修改功能。</w:t>
      </w:r>
    </w:p>
    <w:p w:rsidR="006B7402" w:rsidRPr="00424E55" w:rsidRDefault="006B7402" w:rsidP="006B7402">
      <w:pPr>
        <w:ind w:right="240"/>
        <w:rPr>
          <w:color w:val="0D2FD9"/>
        </w:rPr>
      </w:pPr>
      <w:r w:rsidRPr="00424E55">
        <w:rPr>
          <w:color w:val="0D2FD9"/>
        </w:rPr>
        <w:t>配送方式包括：快递、自提，需要定义：配送时间；</w:t>
      </w:r>
    </w:p>
    <w:p w:rsidR="006B7402" w:rsidRDefault="006B7402" w:rsidP="006B7402">
      <w:pPr>
        <w:pStyle w:val="6"/>
        <w:ind w:right="240"/>
      </w:pPr>
      <w:r>
        <w:rPr>
          <w:rFonts w:hint="eastAsia"/>
        </w:rPr>
        <w:t>业务流程</w:t>
      </w:r>
    </w:p>
    <w:p w:rsidR="006B7402" w:rsidRPr="006952DB" w:rsidRDefault="006B7402" w:rsidP="006B7402">
      <w:pPr>
        <w:ind w:right="240"/>
      </w:pPr>
      <w:r>
        <w:rPr>
          <w:rFonts w:hint="eastAsia"/>
        </w:rPr>
        <w:t>运营管理人员登录系统，进入后台管理平台</w:t>
      </w:r>
      <w:r>
        <w:rPr>
          <w:rFonts w:hint="eastAsia"/>
        </w:rPr>
        <w:t>-</w:t>
      </w:r>
      <w:r>
        <w:rPr>
          <w:rFonts w:hint="eastAsia"/>
        </w:rPr>
        <w:t>系统</w:t>
      </w:r>
      <w:r>
        <w:rPr>
          <w:rFonts w:hint="eastAsia"/>
        </w:rPr>
        <w:t>-</w:t>
      </w:r>
      <w:r>
        <w:rPr>
          <w:rFonts w:hint="eastAsia"/>
        </w:rPr>
        <w:t>配送管理</w:t>
      </w:r>
      <w:r>
        <w:rPr>
          <w:rFonts w:hint="eastAsia"/>
        </w:rPr>
        <w:t>-</w:t>
      </w:r>
      <w:r>
        <w:rPr>
          <w:rFonts w:hint="eastAsia"/>
        </w:rPr>
        <w:t>地区管理。</w:t>
      </w:r>
    </w:p>
    <w:p w:rsidR="006B7402" w:rsidRDefault="006B7402" w:rsidP="006B7402">
      <w:pPr>
        <w:pStyle w:val="6"/>
        <w:ind w:right="240"/>
      </w:pPr>
      <w:r>
        <w:rPr>
          <w:rFonts w:hint="eastAsia"/>
        </w:rPr>
        <w:lastRenderedPageBreak/>
        <w:t>业务规则</w:t>
      </w:r>
    </w:p>
    <w:p w:rsidR="006B7402" w:rsidRPr="007E2C11" w:rsidRDefault="006B7402" w:rsidP="006B7402">
      <w:pPr>
        <w:ind w:right="240"/>
        <w:rPr>
          <w:color w:val="00B050"/>
        </w:rPr>
      </w:pPr>
      <w:r w:rsidRPr="007E2C11">
        <w:rPr>
          <w:rFonts w:hint="eastAsia"/>
          <w:color w:val="00B050"/>
        </w:rPr>
        <w:t>通过添加省、添加市、添加区来实现对全国地区进行管理，省、直辖市为第一级，市为第二级，区为第三级。通过列表操作栏按钮可以对该省或直辖市进行修改和删除，其中删除为删除所有本级地区，删除是弹窗选择确定或者取消。</w:t>
      </w:r>
    </w:p>
    <w:p w:rsidR="006B7402" w:rsidRDefault="006B7402" w:rsidP="006B7402">
      <w:pPr>
        <w:pStyle w:val="6"/>
        <w:ind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确定列表先后顺序</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地区名称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级联树形显示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修改、删除</w:t>
            </w:r>
          </w:p>
        </w:tc>
      </w:tr>
    </w:tbl>
    <w:p w:rsidR="006B7402" w:rsidRDefault="006B7402" w:rsidP="008B4BF2">
      <w:pPr>
        <w:numPr>
          <w:ilvl w:val="0"/>
          <w:numId w:val="214"/>
        </w:numPr>
        <w:ind w:right="240"/>
      </w:pPr>
      <w:r>
        <w:rPr>
          <w:rFonts w:hint="eastAsia"/>
        </w:rPr>
        <w:t>添加省</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地区名称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3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r>
              <w:rPr>
                <w:rFonts w:ascii="Times New Roman" w:hAnsi="Times New Roman" w:hint="eastAsia"/>
                <w:sz w:val="21"/>
                <w:szCs w:val="21"/>
              </w:rPr>
              <w:t>/</w:t>
            </w:r>
            <w:r>
              <w:rPr>
                <w:rFonts w:ascii="Times New Roman" w:hAnsi="Times New Roman" w:hint="eastAsia"/>
                <w:sz w:val="21"/>
                <w:szCs w:val="21"/>
              </w:rPr>
              <w:t>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bl>
    <w:p w:rsidR="006B7402" w:rsidRDefault="006B7402" w:rsidP="008B4BF2">
      <w:pPr>
        <w:numPr>
          <w:ilvl w:val="0"/>
          <w:numId w:val="214"/>
        </w:numPr>
        <w:ind w:right="240"/>
      </w:pPr>
      <w:r>
        <w:rPr>
          <w:rFonts w:hint="eastAsia"/>
        </w:rPr>
        <w:t>添加市</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地区名称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上级地区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3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请选择省</w:t>
            </w: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3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r>
              <w:rPr>
                <w:rFonts w:ascii="Times New Roman" w:hAnsi="Times New Roman" w:hint="eastAsia"/>
                <w:sz w:val="21"/>
                <w:szCs w:val="21"/>
              </w:rPr>
              <w:t>/</w:t>
            </w:r>
            <w:r>
              <w:rPr>
                <w:rFonts w:ascii="Times New Roman" w:hAnsi="Times New Roman" w:hint="eastAsia"/>
                <w:sz w:val="21"/>
                <w:szCs w:val="21"/>
              </w:rPr>
              <w:t>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bl>
    <w:p w:rsidR="006B7402" w:rsidRDefault="006B7402" w:rsidP="008B4BF2">
      <w:pPr>
        <w:numPr>
          <w:ilvl w:val="0"/>
          <w:numId w:val="214"/>
        </w:numPr>
        <w:ind w:right="240"/>
      </w:pPr>
      <w:r>
        <w:rPr>
          <w:rFonts w:hint="eastAsia"/>
        </w:rPr>
        <w:t>添加区</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地区名称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上级地区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3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请选择省</w:t>
            </w: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选择省和市</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3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r>
              <w:rPr>
                <w:rFonts w:ascii="Times New Roman" w:hAnsi="Times New Roman" w:hint="eastAsia"/>
                <w:sz w:val="21"/>
                <w:szCs w:val="21"/>
              </w:rPr>
              <w:t>/</w:t>
            </w:r>
            <w:r>
              <w:rPr>
                <w:rFonts w:ascii="Times New Roman" w:hAnsi="Times New Roman" w:hint="eastAsia"/>
                <w:sz w:val="21"/>
                <w:szCs w:val="21"/>
              </w:rPr>
              <w:t>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bl>
    <w:p w:rsidR="006B7402" w:rsidRDefault="006B7402" w:rsidP="006B7402">
      <w:pPr>
        <w:pStyle w:val="4"/>
        <w:ind w:right="240"/>
      </w:pPr>
      <w:r>
        <w:rPr>
          <w:rFonts w:hint="eastAsia"/>
        </w:rPr>
        <w:t>权限管理</w:t>
      </w:r>
    </w:p>
    <w:p w:rsidR="006B7402" w:rsidRDefault="006B7402" w:rsidP="006B7402">
      <w:pPr>
        <w:pStyle w:val="5"/>
        <w:ind w:left="142" w:right="240"/>
      </w:pPr>
      <w:r>
        <w:rPr>
          <w:rFonts w:hint="eastAsia"/>
        </w:rPr>
        <w:t>管理员列表</w:t>
      </w:r>
    </w:p>
    <w:p w:rsidR="006B7402" w:rsidRDefault="006B7402" w:rsidP="006B7402">
      <w:pPr>
        <w:pStyle w:val="6"/>
        <w:ind w:right="240"/>
      </w:pPr>
      <w:r>
        <w:t>功能描述</w:t>
      </w:r>
    </w:p>
    <w:p w:rsidR="006B7402" w:rsidRPr="007E2C11" w:rsidRDefault="006B7402" w:rsidP="006B7402">
      <w:pPr>
        <w:ind w:right="240"/>
        <w:rPr>
          <w:color w:val="00B050"/>
        </w:rPr>
      </w:pPr>
      <w:r w:rsidRPr="007E2C11">
        <w:rPr>
          <w:rFonts w:hint="eastAsia"/>
          <w:color w:val="00B050"/>
        </w:rPr>
        <w:t>实现运营管理后台分工协作管理，包括管理员、角色、权限等功能，根据不同角色的赋予权限资源，达到管理员权限控制。</w:t>
      </w:r>
    </w:p>
    <w:p w:rsidR="006B7402" w:rsidRPr="00546D40" w:rsidRDefault="006B7402" w:rsidP="006B7402">
      <w:pPr>
        <w:ind w:right="240"/>
      </w:pPr>
      <w:r w:rsidRPr="0096138E">
        <w:rPr>
          <w:highlight w:val="yellow"/>
        </w:rPr>
        <w:t>提供权限角色对照表</w:t>
      </w:r>
      <w:r w:rsidRPr="00867C2C">
        <w:rPr>
          <w:highlight w:val="magenta"/>
        </w:rPr>
        <w:t>。</w:t>
      </w:r>
      <w:r w:rsidRPr="00867C2C">
        <w:rPr>
          <w:rFonts w:hint="eastAsia"/>
          <w:highlight w:val="magenta"/>
        </w:rPr>
        <w:t>EXCEL</w:t>
      </w:r>
      <w:r w:rsidRPr="00867C2C">
        <w:rPr>
          <w:rFonts w:hint="eastAsia"/>
          <w:highlight w:val="magenta"/>
        </w:rPr>
        <w:t>角色</w:t>
      </w:r>
      <w:r w:rsidRPr="00867C2C">
        <w:rPr>
          <w:rFonts w:hint="eastAsia"/>
          <w:highlight w:val="magenta"/>
        </w:rPr>
        <w:t>-</w:t>
      </w:r>
      <w:r w:rsidRPr="00867C2C">
        <w:rPr>
          <w:rFonts w:hint="eastAsia"/>
          <w:highlight w:val="magenta"/>
        </w:rPr>
        <w:t>资源</w:t>
      </w:r>
    </w:p>
    <w:p w:rsidR="006B7402" w:rsidRDefault="006B7402" w:rsidP="006B7402">
      <w:pPr>
        <w:pStyle w:val="6"/>
        <w:ind w:right="240"/>
      </w:pPr>
      <w:r>
        <w:rPr>
          <w:rFonts w:hint="eastAsia"/>
        </w:rPr>
        <w:t>业务流程</w:t>
      </w:r>
    </w:p>
    <w:p w:rsidR="006B7402" w:rsidRPr="006952DB" w:rsidRDefault="006B7402" w:rsidP="006B7402">
      <w:pPr>
        <w:ind w:right="240"/>
      </w:pPr>
      <w:r>
        <w:rPr>
          <w:rFonts w:hint="eastAsia"/>
        </w:rPr>
        <w:t>运营管理人员登录系统，进入后台管理平台</w:t>
      </w:r>
      <w:r>
        <w:rPr>
          <w:rFonts w:hint="eastAsia"/>
        </w:rPr>
        <w:t>-</w:t>
      </w:r>
      <w:r>
        <w:rPr>
          <w:rFonts w:hint="eastAsia"/>
        </w:rPr>
        <w:t>系统</w:t>
      </w:r>
      <w:r>
        <w:rPr>
          <w:rFonts w:hint="eastAsia"/>
        </w:rPr>
        <w:t>-</w:t>
      </w:r>
      <w:r>
        <w:rPr>
          <w:rFonts w:hint="eastAsia"/>
        </w:rPr>
        <w:t>权限管理</w:t>
      </w:r>
      <w:r>
        <w:rPr>
          <w:rFonts w:hint="eastAsia"/>
        </w:rPr>
        <w:t>-</w:t>
      </w:r>
      <w:r>
        <w:rPr>
          <w:rFonts w:hint="eastAsia"/>
        </w:rPr>
        <w:t>管理员列表。</w:t>
      </w:r>
    </w:p>
    <w:p w:rsidR="006B7402" w:rsidRDefault="006B7402" w:rsidP="006B7402">
      <w:pPr>
        <w:pStyle w:val="6"/>
        <w:ind w:right="240"/>
      </w:pPr>
      <w:r>
        <w:rPr>
          <w:rFonts w:hint="eastAsia"/>
        </w:rPr>
        <w:t>业务规则</w:t>
      </w:r>
    </w:p>
    <w:p w:rsidR="006B7402" w:rsidRDefault="006B7402" w:rsidP="008B4BF2">
      <w:pPr>
        <w:numPr>
          <w:ilvl w:val="0"/>
          <w:numId w:val="215"/>
        </w:numPr>
        <w:ind w:right="240"/>
      </w:pPr>
      <w:r>
        <w:rPr>
          <w:rFonts w:hint="eastAsia"/>
        </w:rPr>
        <w:t>支持添加管理员，可以设置管理员信息；</w:t>
      </w:r>
    </w:p>
    <w:p w:rsidR="006B7402" w:rsidRDefault="006B7402" w:rsidP="008B4BF2">
      <w:pPr>
        <w:numPr>
          <w:ilvl w:val="0"/>
          <w:numId w:val="215"/>
        </w:numPr>
        <w:ind w:right="240"/>
      </w:pPr>
      <w:r>
        <w:rPr>
          <w:rFonts w:hint="eastAsia"/>
        </w:rPr>
        <w:t>支持全选列表项，批量删除；</w:t>
      </w:r>
    </w:p>
    <w:p w:rsidR="006B7402" w:rsidRPr="009867D1" w:rsidRDefault="006B7402" w:rsidP="008B4BF2">
      <w:pPr>
        <w:numPr>
          <w:ilvl w:val="0"/>
          <w:numId w:val="215"/>
        </w:numPr>
        <w:ind w:right="240"/>
      </w:pPr>
      <w:r>
        <w:rPr>
          <w:rFonts w:hint="eastAsia"/>
        </w:rPr>
        <w:t>管理员以列表的形式展示，支持输入用户名，进行搜索。</w:t>
      </w:r>
    </w:p>
    <w:p w:rsidR="006B7402" w:rsidRDefault="006B7402" w:rsidP="006B7402">
      <w:pPr>
        <w:pStyle w:val="6"/>
        <w:ind w:right="240"/>
      </w:pPr>
      <w:r>
        <w:rPr>
          <w:rFonts w:hint="eastAsia"/>
        </w:rPr>
        <w:t>页面要素</w:t>
      </w:r>
    </w:p>
    <w:p w:rsidR="006B7402" w:rsidRDefault="006B7402" w:rsidP="008B4BF2">
      <w:pPr>
        <w:numPr>
          <w:ilvl w:val="0"/>
          <w:numId w:val="216"/>
        </w:numPr>
        <w:ind w:right="240"/>
      </w:pPr>
      <w:r>
        <w:rPr>
          <w:rFonts w:hint="eastAsia"/>
        </w:rPr>
        <w:t>添加管理员</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角色名称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t>管理员登录后台的用户名，请填写英文字母，数字或下划线，在</w:t>
            </w:r>
            <w:r>
              <w:t>4-20</w:t>
            </w:r>
            <w:r>
              <w:t>个字符之间</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真实姓名</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t>管理员真实姓名</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密码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t>管理员登录后台的密码，请填写英文字母，数字或下划线，在</w:t>
            </w:r>
            <w:r>
              <w:t>6-32</w:t>
            </w:r>
            <w:r>
              <w:t>个字符之间</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重复密码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t>重复输入管理员登录后台的密码</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角色</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选择角色，并且可以点击“添加角色”按钮进行角色维护。</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描述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文本框可左右伸缩</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3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r>
              <w:rPr>
                <w:rFonts w:ascii="Times New Roman" w:hAnsi="Times New Roman" w:hint="eastAsia"/>
                <w:sz w:val="21"/>
                <w:szCs w:val="21"/>
              </w:rPr>
              <w:t>/</w:t>
            </w:r>
            <w:r>
              <w:rPr>
                <w:rFonts w:ascii="Times New Roman" w:hAnsi="Times New Roman" w:hint="eastAsia"/>
                <w:sz w:val="21"/>
                <w:szCs w:val="21"/>
              </w:rPr>
              <w:t>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p>
        </w:tc>
      </w:tr>
    </w:tbl>
    <w:p w:rsidR="006B7402" w:rsidRDefault="006B7402" w:rsidP="008B4BF2">
      <w:pPr>
        <w:numPr>
          <w:ilvl w:val="0"/>
          <w:numId w:val="216"/>
        </w:numPr>
        <w:ind w:right="240"/>
      </w:pPr>
      <w:r>
        <w:rPr>
          <w:rFonts w:hint="eastAsia"/>
        </w:rPr>
        <w:t>管理员列表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3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未选中</w:t>
            </w: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用户名</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真实姓名</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角色</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上次登录</w:t>
            </w:r>
            <w:r>
              <w:rPr>
                <w:rFonts w:ascii="Times New Roman" w:hAnsi="Times New Roman" w:hint="eastAsia"/>
                <w:sz w:val="21"/>
                <w:szCs w:val="21"/>
              </w:rPr>
              <w:t>IP</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上次登录时间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“启用”蓝色背景；“不启用”红色背景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查看和删除按钮</w:t>
            </w:r>
          </w:p>
        </w:tc>
      </w:tr>
    </w:tbl>
    <w:p w:rsidR="006B7402" w:rsidRPr="004B0852" w:rsidRDefault="006B7402" w:rsidP="006B7402">
      <w:pPr>
        <w:ind w:right="240" w:firstLine="0"/>
      </w:pPr>
    </w:p>
    <w:p w:rsidR="006B7402" w:rsidRDefault="006B7402" w:rsidP="006B7402">
      <w:pPr>
        <w:pStyle w:val="5"/>
        <w:ind w:left="142" w:right="240"/>
        <w:rPr>
          <w:shd w:val="clear" w:color="auto" w:fill="FFFFFF"/>
        </w:rPr>
      </w:pPr>
      <w:r>
        <w:rPr>
          <w:rFonts w:hint="eastAsia"/>
          <w:shd w:val="clear" w:color="auto" w:fill="FFFFFF"/>
        </w:rPr>
        <w:t>角色列表</w:t>
      </w:r>
    </w:p>
    <w:p w:rsidR="006B7402" w:rsidRDefault="006B7402" w:rsidP="006B7402">
      <w:pPr>
        <w:pStyle w:val="6"/>
        <w:ind w:right="240"/>
      </w:pPr>
      <w:r>
        <w:t>功能描述</w:t>
      </w:r>
    </w:p>
    <w:p w:rsidR="006B7402" w:rsidRPr="007E2C11" w:rsidRDefault="006B7402" w:rsidP="006B7402">
      <w:pPr>
        <w:ind w:right="240"/>
        <w:rPr>
          <w:color w:val="00B050"/>
        </w:rPr>
      </w:pPr>
      <w:r w:rsidRPr="007E2C11">
        <w:rPr>
          <w:rFonts w:hint="eastAsia"/>
          <w:color w:val="00B050"/>
        </w:rPr>
        <w:t>支持添加、批量删除角色，展示系统现有角色列表。</w:t>
      </w:r>
    </w:p>
    <w:p w:rsidR="006B7402" w:rsidRDefault="006B7402" w:rsidP="006B7402">
      <w:pPr>
        <w:pStyle w:val="6"/>
        <w:ind w:right="240"/>
      </w:pPr>
      <w:r>
        <w:rPr>
          <w:rFonts w:hint="eastAsia"/>
        </w:rPr>
        <w:t>业务流程</w:t>
      </w:r>
    </w:p>
    <w:p w:rsidR="006B7402" w:rsidRPr="006952DB" w:rsidRDefault="006B7402" w:rsidP="006B7402">
      <w:pPr>
        <w:ind w:right="240"/>
      </w:pPr>
      <w:r>
        <w:rPr>
          <w:rFonts w:hint="eastAsia"/>
        </w:rPr>
        <w:t>运营管理人员登录系统，进入后台管理平台</w:t>
      </w:r>
      <w:r>
        <w:rPr>
          <w:rFonts w:hint="eastAsia"/>
        </w:rPr>
        <w:t>-</w:t>
      </w:r>
      <w:r>
        <w:rPr>
          <w:rFonts w:hint="eastAsia"/>
        </w:rPr>
        <w:t>系统</w:t>
      </w:r>
      <w:r>
        <w:rPr>
          <w:rFonts w:hint="eastAsia"/>
        </w:rPr>
        <w:t>-</w:t>
      </w:r>
      <w:r>
        <w:rPr>
          <w:rFonts w:hint="eastAsia"/>
        </w:rPr>
        <w:t>权限管理</w:t>
      </w:r>
      <w:r>
        <w:rPr>
          <w:rFonts w:hint="eastAsia"/>
        </w:rPr>
        <w:t>-</w:t>
      </w:r>
      <w:r>
        <w:rPr>
          <w:rFonts w:hint="eastAsia"/>
        </w:rPr>
        <w:t>角色列表。</w:t>
      </w:r>
    </w:p>
    <w:p w:rsidR="006B7402" w:rsidRDefault="006B7402" w:rsidP="006B7402">
      <w:pPr>
        <w:pStyle w:val="6"/>
        <w:ind w:right="240"/>
      </w:pPr>
      <w:r>
        <w:rPr>
          <w:rFonts w:hint="eastAsia"/>
        </w:rPr>
        <w:t>业务规则</w:t>
      </w:r>
    </w:p>
    <w:p w:rsidR="006B7402" w:rsidRDefault="006B7402" w:rsidP="008B4BF2">
      <w:pPr>
        <w:numPr>
          <w:ilvl w:val="0"/>
          <w:numId w:val="217"/>
        </w:numPr>
        <w:ind w:right="240"/>
      </w:pPr>
      <w:r>
        <w:rPr>
          <w:rFonts w:hint="eastAsia"/>
        </w:rPr>
        <w:t>支持添加角色，可以设置角色信息；</w:t>
      </w:r>
    </w:p>
    <w:p w:rsidR="006B7402" w:rsidRDefault="006B7402" w:rsidP="008B4BF2">
      <w:pPr>
        <w:numPr>
          <w:ilvl w:val="0"/>
          <w:numId w:val="217"/>
        </w:numPr>
        <w:ind w:right="240"/>
      </w:pPr>
      <w:r>
        <w:rPr>
          <w:rFonts w:hint="eastAsia"/>
        </w:rPr>
        <w:t>支持全选列表项，批量删除；</w:t>
      </w:r>
    </w:p>
    <w:p w:rsidR="006B7402" w:rsidRPr="00E63596" w:rsidRDefault="006B7402" w:rsidP="008B4BF2">
      <w:pPr>
        <w:numPr>
          <w:ilvl w:val="0"/>
          <w:numId w:val="217"/>
        </w:numPr>
        <w:ind w:right="240"/>
      </w:pPr>
      <w:r>
        <w:rPr>
          <w:rFonts w:hint="eastAsia"/>
        </w:rPr>
        <w:t>角色以列表的形式展示，支持输入角色名称，进行搜索。</w:t>
      </w:r>
    </w:p>
    <w:p w:rsidR="006B7402" w:rsidRDefault="006B7402" w:rsidP="006B7402">
      <w:pPr>
        <w:pStyle w:val="6"/>
        <w:ind w:right="240"/>
      </w:pPr>
      <w:r>
        <w:rPr>
          <w:rFonts w:hint="eastAsia"/>
        </w:rPr>
        <w:t>页面要素</w:t>
      </w:r>
    </w:p>
    <w:p w:rsidR="006B7402" w:rsidRDefault="006B7402" w:rsidP="008B4BF2">
      <w:pPr>
        <w:numPr>
          <w:ilvl w:val="0"/>
          <w:numId w:val="218"/>
        </w:numPr>
        <w:ind w:right="240"/>
      </w:pPr>
      <w:r>
        <w:rPr>
          <w:rFonts w:hint="eastAsia"/>
        </w:rPr>
        <w:t>添加角色</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w:t>
            </w:r>
            <w:r>
              <w:rPr>
                <w:b/>
                <w:color w:val="000000"/>
                <w:sz w:val="21"/>
                <w:szCs w:val="21"/>
              </w:rPr>
              <w:lastRenderedPageBreak/>
              <w:t>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lastRenderedPageBreak/>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w:t>
            </w:r>
            <w:r>
              <w:rPr>
                <w:b/>
                <w:color w:val="000000"/>
                <w:sz w:val="21"/>
                <w:szCs w:val="21"/>
              </w:rPr>
              <w:lastRenderedPageBreak/>
              <w:t>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是否必</w:t>
            </w:r>
            <w:r>
              <w:rPr>
                <w:b/>
                <w:color w:val="000000"/>
                <w:sz w:val="21"/>
                <w:szCs w:val="21"/>
              </w:rPr>
              <w:lastRenderedPageBreak/>
              <w:t>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lastRenderedPageBreak/>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角色名称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权限分配</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hint="eastAsia"/>
              </w:rPr>
              <w:t>支持全选</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描述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文本框可左右伸缩</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3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r>
              <w:rPr>
                <w:rFonts w:ascii="Times New Roman" w:hAnsi="Times New Roman" w:hint="eastAsia"/>
                <w:sz w:val="21"/>
                <w:szCs w:val="21"/>
              </w:rPr>
              <w:t>/</w:t>
            </w:r>
            <w:r>
              <w:rPr>
                <w:rFonts w:ascii="Times New Roman" w:hAnsi="Times New Roman" w:hint="eastAsia"/>
                <w:sz w:val="21"/>
                <w:szCs w:val="21"/>
              </w:rPr>
              <w:t>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排序只能是</w:t>
            </w:r>
            <w:r>
              <w:rPr>
                <w:rFonts w:ascii="Times New Roman" w:hAnsi="Times New Roman" w:hint="eastAsia"/>
                <w:sz w:val="21"/>
                <w:szCs w:val="21"/>
              </w:rPr>
              <w:t>0-999</w:t>
            </w:r>
            <w:r>
              <w:rPr>
                <w:rFonts w:ascii="Times New Roman" w:hAnsi="Times New Roman" w:hint="eastAsia"/>
                <w:sz w:val="21"/>
                <w:szCs w:val="21"/>
              </w:rPr>
              <w:t>之间的数字</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p>
        </w:tc>
      </w:tr>
    </w:tbl>
    <w:p w:rsidR="006B7402" w:rsidRDefault="006B7402" w:rsidP="008B4BF2">
      <w:pPr>
        <w:numPr>
          <w:ilvl w:val="0"/>
          <w:numId w:val="218"/>
        </w:numPr>
        <w:ind w:right="240"/>
      </w:pPr>
      <w:r>
        <w:rPr>
          <w:rFonts w:hint="eastAsia"/>
        </w:rPr>
        <w:t>管理员列表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复习框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角色名称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“启用”蓝色背景；“不启用”红色背景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查看和删除按钮</w:t>
            </w:r>
          </w:p>
        </w:tc>
      </w:tr>
    </w:tbl>
    <w:p w:rsidR="006B7402" w:rsidRPr="005E4690" w:rsidRDefault="006B7402" w:rsidP="006B7402">
      <w:pPr>
        <w:ind w:right="240"/>
      </w:pPr>
    </w:p>
    <w:p w:rsidR="006B7402" w:rsidRDefault="006B7402" w:rsidP="006B7402">
      <w:pPr>
        <w:pStyle w:val="5"/>
        <w:ind w:left="142" w:right="240"/>
      </w:pPr>
      <w:r>
        <w:rPr>
          <w:rFonts w:hint="eastAsia"/>
        </w:rPr>
        <w:t>权限资源列表</w:t>
      </w:r>
    </w:p>
    <w:p w:rsidR="006B7402" w:rsidRDefault="006B7402" w:rsidP="006B7402">
      <w:pPr>
        <w:pStyle w:val="6"/>
        <w:ind w:right="240"/>
      </w:pPr>
      <w:r>
        <w:t>功能描述</w:t>
      </w:r>
    </w:p>
    <w:p w:rsidR="006B7402" w:rsidRPr="007E2C11" w:rsidRDefault="006B7402" w:rsidP="006B7402">
      <w:pPr>
        <w:ind w:right="240"/>
        <w:rPr>
          <w:color w:val="00B050"/>
        </w:rPr>
      </w:pPr>
      <w:r w:rsidRPr="007E2C11">
        <w:rPr>
          <w:rFonts w:hint="eastAsia"/>
          <w:color w:val="00B050"/>
        </w:rPr>
        <w:t>支持添加、批量删除权限资源，展示系统现权限资源列表。</w:t>
      </w:r>
    </w:p>
    <w:p w:rsidR="006B7402" w:rsidRDefault="006B7402" w:rsidP="006B7402">
      <w:pPr>
        <w:pStyle w:val="6"/>
        <w:ind w:right="240"/>
      </w:pPr>
      <w:r>
        <w:rPr>
          <w:rFonts w:hint="eastAsia"/>
        </w:rPr>
        <w:t>业务流程</w:t>
      </w:r>
    </w:p>
    <w:p w:rsidR="006B7402" w:rsidRPr="006952DB" w:rsidRDefault="006B7402" w:rsidP="006B7402">
      <w:pPr>
        <w:ind w:right="240"/>
      </w:pPr>
      <w:r>
        <w:rPr>
          <w:rFonts w:hint="eastAsia"/>
        </w:rPr>
        <w:t>运营管理人员登录系统，进入后台管理平台</w:t>
      </w:r>
      <w:r>
        <w:rPr>
          <w:rFonts w:hint="eastAsia"/>
        </w:rPr>
        <w:t>-</w:t>
      </w:r>
      <w:r>
        <w:rPr>
          <w:rFonts w:hint="eastAsia"/>
        </w:rPr>
        <w:t>系统</w:t>
      </w:r>
      <w:r>
        <w:rPr>
          <w:rFonts w:hint="eastAsia"/>
        </w:rPr>
        <w:t>-</w:t>
      </w:r>
      <w:r>
        <w:rPr>
          <w:rFonts w:hint="eastAsia"/>
        </w:rPr>
        <w:t>权限管理</w:t>
      </w:r>
      <w:r>
        <w:rPr>
          <w:rFonts w:hint="eastAsia"/>
        </w:rPr>
        <w:t>-</w:t>
      </w:r>
      <w:r>
        <w:rPr>
          <w:rFonts w:hint="eastAsia"/>
        </w:rPr>
        <w:t>权限资源列表。</w:t>
      </w:r>
    </w:p>
    <w:p w:rsidR="006B7402" w:rsidRDefault="006B7402" w:rsidP="006B7402">
      <w:pPr>
        <w:pStyle w:val="6"/>
        <w:ind w:right="240"/>
      </w:pPr>
      <w:r>
        <w:rPr>
          <w:rFonts w:hint="eastAsia"/>
        </w:rPr>
        <w:t>业务规则</w:t>
      </w:r>
    </w:p>
    <w:p w:rsidR="006B7402" w:rsidRDefault="006B7402" w:rsidP="008B4BF2">
      <w:pPr>
        <w:numPr>
          <w:ilvl w:val="0"/>
          <w:numId w:val="219"/>
        </w:numPr>
        <w:ind w:right="240"/>
      </w:pPr>
      <w:r>
        <w:rPr>
          <w:rFonts w:hint="eastAsia"/>
        </w:rPr>
        <w:t>支持添加权限资源，可以设置权限资源信息；</w:t>
      </w:r>
    </w:p>
    <w:p w:rsidR="006B7402" w:rsidRDefault="006B7402" w:rsidP="008B4BF2">
      <w:pPr>
        <w:numPr>
          <w:ilvl w:val="0"/>
          <w:numId w:val="219"/>
        </w:numPr>
        <w:ind w:right="240"/>
      </w:pPr>
      <w:r>
        <w:rPr>
          <w:rFonts w:hint="eastAsia"/>
        </w:rPr>
        <w:t>支持全选列表项，批量删除；</w:t>
      </w:r>
    </w:p>
    <w:p w:rsidR="006B7402" w:rsidRPr="00E63596" w:rsidRDefault="006B7402" w:rsidP="008B4BF2">
      <w:pPr>
        <w:numPr>
          <w:ilvl w:val="0"/>
          <w:numId w:val="219"/>
        </w:numPr>
        <w:ind w:right="240"/>
      </w:pPr>
      <w:r>
        <w:rPr>
          <w:rFonts w:hint="eastAsia"/>
        </w:rPr>
        <w:t>权限资源以列表的形式展示，支持输入权限资源名称，进行搜索。</w:t>
      </w:r>
    </w:p>
    <w:p w:rsidR="006B7402" w:rsidRPr="00A54EE3" w:rsidRDefault="006B7402" w:rsidP="006B7402">
      <w:pPr>
        <w:ind w:right="240"/>
      </w:pPr>
    </w:p>
    <w:p w:rsidR="006B7402" w:rsidRDefault="006B7402" w:rsidP="006B7402">
      <w:pPr>
        <w:pStyle w:val="6"/>
        <w:ind w:right="240"/>
      </w:pPr>
      <w:r>
        <w:rPr>
          <w:rFonts w:hint="eastAsia"/>
        </w:rPr>
        <w:t>页面要素</w:t>
      </w:r>
    </w:p>
    <w:p w:rsidR="006B7402" w:rsidRDefault="006B7402" w:rsidP="008B4BF2">
      <w:pPr>
        <w:numPr>
          <w:ilvl w:val="0"/>
          <w:numId w:val="220"/>
        </w:numPr>
        <w:ind w:right="240"/>
      </w:pPr>
      <w:r>
        <w:rPr>
          <w:rFonts w:hint="eastAsia"/>
        </w:rPr>
        <w:t>添加权限资源</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权限资源名称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操作权限</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文本列表</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展示“模块”和“操作”</w:t>
            </w:r>
            <w:r>
              <w:rPr>
                <w:rFonts w:ascii="Times New Roman" w:hAnsi="Times New Roman" w:hint="eastAsia"/>
                <w:sz w:val="21"/>
                <w:szCs w:val="21"/>
              </w:rPr>
              <w:t>2</w:t>
            </w:r>
            <w:r>
              <w:rPr>
                <w:rFonts w:ascii="Times New Roman" w:hAnsi="Times New Roman" w:hint="eastAsia"/>
                <w:sz w:val="21"/>
                <w:szCs w:val="21"/>
              </w:rPr>
              <w:t>列，“模块”显示权限资源；“操作”支持删除。</w:t>
            </w:r>
          </w:p>
        </w:tc>
      </w:tr>
      <w:tr w:rsidR="006B7402" w:rsidTr="0061150B">
        <w:tc>
          <w:tcPr>
            <w:tcW w:w="675" w:type="dxa"/>
          </w:tcPr>
          <w:p w:rsidR="006B7402" w:rsidRDefault="006B7402" w:rsidP="0061150B">
            <w:pPr>
              <w:spacing w:line="240" w:lineRule="auto"/>
              <w:ind w:right="240" w:firstLine="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添加权限</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3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请选择</w:t>
            </w: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pPr>
            <w:r>
              <w:rPr>
                <w:rFonts w:hint="eastAsia"/>
              </w:rPr>
              <w:t>按照运营管理后台功能清单</w:t>
            </w:r>
            <w:r>
              <w:rPr>
                <w:rFonts w:hint="eastAsia"/>
              </w:rPr>
              <w:t>2</w:t>
            </w:r>
            <w:r>
              <w:rPr>
                <w:rFonts w:hint="eastAsia"/>
              </w:rPr>
              <w:t>级联动显示权限资源。点击“添加”按钮可以添加到“操作权限”列表。</w:t>
            </w:r>
          </w:p>
        </w:tc>
      </w:tr>
      <w:tr w:rsidR="006B7402" w:rsidTr="0061150B">
        <w:tc>
          <w:tcPr>
            <w:tcW w:w="675" w:type="dxa"/>
          </w:tcPr>
          <w:p w:rsidR="006B7402" w:rsidRDefault="006B7402" w:rsidP="0061150B">
            <w:pPr>
              <w:spacing w:line="240" w:lineRule="auto"/>
              <w:ind w:right="240" w:firstLine="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描述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文本框可左右伸缩</w:t>
            </w:r>
          </w:p>
        </w:tc>
      </w:tr>
      <w:tr w:rsidR="006B7402" w:rsidTr="0061150B">
        <w:tc>
          <w:tcPr>
            <w:tcW w:w="675" w:type="dxa"/>
          </w:tcPr>
          <w:p w:rsidR="006B7402" w:rsidRDefault="006B7402" w:rsidP="0061150B">
            <w:pPr>
              <w:spacing w:line="240" w:lineRule="auto"/>
              <w:ind w:right="240" w:firstLine="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3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r>
              <w:rPr>
                <w:rFonts w:ascii="Times New Roman" w:hAnsi="Times New Roman" w:hint="eastAsia"/>
                <w:sz w:val="21"/>
                <w:szCs w:val="21"/>
              </w:rPr>
              <w:t>/</w:t>
            </w:r>
            <w:r>
              <w:rPr>
                <w:rFonts w:ascii="Times New Roman" w:hAnsi="Times New Roman" w:hint="eastAsia"/>
                <w:sz w:val="21"/>
                <w:szCs w:val="21"/>
              </w:rPr>
              <w:t>否</w:t>
            </w:r>
          </w:p>
        </w:tc>
      </w:tr>
      <w:tr w:rsidR="006B7402" w:rsidTr="0061150B">
        <w:tc>
          <w:tcPr>
            <w:tcW w:w="675" w:type="dxa"/>
          </w:tcPr>
          <w:p w:rsidR="006B7402" w:rsidRDefault="006B7402" w:rsidP="0061150B">
            <w:pPr>
              <w:spacing w:line="240" w:lineRule="auto"/>
              <w:ind w:right="240" w:firstLine="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排序只能是</w:t>
            </w:r>
            <w:r>
              <w:rPr>
                <w:rFonts w:ascii="Times New Roman" w:hAnsi="Times New Roman" w:hint="eastAsia"/>
                <w:sz w:val="21"/>
                <w:szCs w:val="21"/>
              </w:rPr>
              <w:t>0-999</w:t>
            </w:r>
            <w:r>
              <w:rPr>
                <w:rFonts w:ascii="Times New Roman" w:hAnsi="Times New Roman" w:hint="eastAsia"/>
                <w:sz w:val="21"/>
                <w:szCs w:val="21"/>
              </w:rPr>
              <w:t>之间的数字</w:t>
            </w:r>
          </w:p>
        </w:tc>
      </w:tr>
      <w:tr w:rsidR="006B7402" w:rsidTr="0061150B">
        <w:tc>
          <w:tcPr>
            <w:tcW w:w="675" w:type="dxa"/>
          </w:tcPr>
          <w:p w:rsidR="006B7402" w:rsidRDefault="006B7402" w:rsidP="0061150B">
            <w:pPr>
              <w:spacing w:line="240" w:lineRule="auto"/>
              <w:ind w:right="240" w:firstLine="0"/>
              <w:rPr>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p>
        </w:tc>
      </w:tr>
    </w:tbl>
    <w:p w:rsidR="006B7402" w:rsidRDefault="006B7402" w:rsidP="008B4BF2">
      <w:pPr>
        <w:numPr>
          <w:ilvl w:val="0"/>
          <w:numId w:val="220"/>
        </w:numPr>
        <w:ind w:right="240"/>
      </w:pPr>
      <w:r>
        <w:rPr>
          <w:rFonts w:hint="eastAsia"/>
        </w:rPr>
        <w:t>权限资源列表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复习框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权限名称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“启用”蓝色背景；“不启用”红色背景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查看和删除按钮</w:t>
            </w:r>
          </w:p>
        </w:tc>
      </w:tr>
    </w:tbl>
    <w:p w:rsidR="006B7402" w:rsidRPr="002D7380" w:rsidRDefault="006B7402" w:rsidP="006B7402">
      <w:pPr>
        <w:ind w:right="240"/>
      </w:pPr>
    </w:p>
    <w:p w:rsidR="006B7402" w:rsidRDefault="006B7402" w:rsidP="006B7402">
      <w:pPr>
        <w:pStyle w:val="3"/>
        <w:ind w:right="240"/>
      </w:pPr>
      <w:bookmarkStart w:id="111" w:name="_Toc446774430"/>
      <w:r>
        <w:rPr>
          <w:rFonts w:hint="eastAsia"/>
        </w:rPr>
        <w:t>商品</w:t>
      </w:r>
      <w:bookmarkEnd w:id="111"/>
    </w:p>
    <w:p w:rsidR="006B7402" w:rsidRDefault="006B7402" w:rsidP="006B7402">
      <w:pPr>
        <w:pStyle w:val="4"/>
        <w:ind w:right="240"/>
      </w:pPr>
      <w:r>
        <w:rPr>
          <w:rFonts w:hint="eastAsia"/>
        </w:rPr>
        <w:t>商品管理</w:t>
      </w:r>
    </w:p>
    <w:p w:rsidR="006B7402" w:rsidRDefault="006B7402" w:rsidP="006B7402">
      <w:pPr>
        <w:pStyle w:val="5"/>
        <w:ind w:left="142" w:right="240"/>
      </w:pPr>
      <w:r>
        <w:rPr>
          <w:rFonts w:hint="eastAsia"/>
        </w:rPr>
        <w:t>商品列表</w:t>
      </w:r>
    </w:p>
    <w:p w:rsidR="006B7402" w:rsidRDefault="006B7402" w:rsidP="006B7402">
      <w:pPr>
        <w:pStyle w:val="6"/>
        <w:ind w:right="240"/>
      </w:pPr>
      <w:r>
        <w:t>功能描述</w:t>
      </w:r>
    </w:p>
    <w:p w:rsidR="006B7402" w:rsidRPr="00FD6390" w:rsidRDefault="006B7402" w:rsidP="006B7402">
      <w:pPr>
        <w:ind w:right="240"/>
      </w:pPr>
      <w:r>
        <w:rPr>
          <w:rFonts w:hint="eastAsia"/>
        </w:rPr>
        <w:t>运营管理人员通过该功能，根据条件查询商品，查询条件包含：买家好评、商品销量、商品价格等。还可以进行条件筛选进行查询。除了对商品进行查询以外，还可对商品进行审核、批量上、下架，修改、删除商品。</w:t>
      </w:r>
    </w:p>
    <w:p w:rsidR="006B7402" w:rsidRDefault="006B7402" w:rsidP="006B7402">
      <w:pPr>
        <w:pStyle w:val="6"/>
        <w:ind w:right="240"/>
      </w:pPr>
      <w:r>
        <w:rPr>
          <w:rFonts w:hint="eastAsia"/>
        </w:rPr>
        <w:lastRenderedPageBreak/>
        <w:t>业务流程</w:t>
      </w:r>
    </w:p>
    <w:p w:rsidR="006B7402" w:rsidRDefault="006B7402" w:rsidP="008B4BF2">
      <w:pPr>
        <w:numPr>
          <w:ilvl w:val="0"/>
          <w:numId w:val="221"/>
        </w:numPr>
        <w:ind w:right="240"/>
      </w:pPr>
      <w:r>
        <w:rPr>
          <w:rFonts w:hint="eastAsia"/>
        </w:rPr>
        <w:t>运营管理人员登录系统，进入：商品</w:t>
      </w:r>
      <w:r>
        <w:t>--&gt;</w:t>
      </w:r>
      <w:r>
        <w:rPr>
          <w:rFonts w:hint="eastAsia"/>
        </w:rPr>
        <w:t>商品管理</w:t>
      </w:r>
      <w:r>
        <w:t>--&gt;</w:t>
      </w:r>
      <w:r>
        <w:rPr>
          <w:rFonts w:hint="eastAsia"/>
        </w:rPr>
        <w:t>商品列表</w:t>
      </w:r>
    </w:p>
    <w:p w:rsidR="006B7402" w:rsidRDefault="006B7402" w:rsidP="008B4BF2">
      <w:pPr>
        <w:numPr>
          <w:ilvl w:val="0"/>
          <w:numId w:val="221"/>
        </w:numPr>
        <w:ind w:right="240"/>
      </w:pPr>
      <w:r>
        <w:rPr>
          <w:rFonts w:hint="eastAsia"/>
        </w:rPr>
        <w:t>默认显示所有商品的列表信息；</w:t>
      </w:r>
    </w:p>
    <w:p w:rsidR="006B7402" w:rsidRDefault="006B7402" w:rsidP="008B4BF2">
      <w:pPr>
        <w:numPr>
          <w:ilvl w:val="0"/>
          <w:numId w:val="221"/>
        </w:numPr>
        <w:ind w:right="240"/>
      </w:pPr>
      <w:r>
        <w:rPr>
          <w:rFonts w:hint="eastAsia"/>
        </w:rPr>
        <w:t>运营管理人员通过查询条件和筛选条件，查询商品列表；</w:t>
      </w:r>
    </w:p>
    <w:p w:rsidR="006B7402" w:rsidRDefault="006B7402" w:rsidP="008B4BF2">
      <w:pPr>
        <w:numPr>
          <w:ilvl w:val="0"/>
          <w:numId w:val="221"/>
        </w:numPr>
        <w:ind w:right="240"/>
      </w:pPr>
      <w:r>
        <w:rPr>
          <w:rFonts w:hint="eastAsia"/>
        </w:rPr>
        <w:t>运营管理人员可以对商品进行上架、下架、审核、编辑、删除操作；</w:t>
      </w:r>
    </w:p>
    <w:p w:rsidR="006B7402" w:rsidRDefault="006B7402" w:rsidP="006B7402">
      <w:pPr>
        <w:pStyle w:val="6"/>
        <w:ind w:right="240"/>
      </w:pPr>
      <w:r>
        <w:rPr>
          <w:rFonts w:hint="eastAsia"/>
        </w:rPr>
        <w:t>业务规则</w:t>
      </w:r>
    </w:p>
    <w:p w:rsidR="006B7402" w:rsidRPr="00881720"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Pr="002E4D9C" w:rsidRDefault="006B7402" w:rsidP="006B7402">
      <w:pPr>
        <w:ind w:right="240"/>
      </w:pPr>
      <w:r>
        <w:rPr>
          <w:rFonts w:hint="eastAsia"/>
        </w:rPr>
        <w:t xml:space="preserve">1. </w:t>
      </w:r>
      <w:r>
        <w:rPr>
          <w:rFonts w:hint="eastAsia"/>
        </w:rPr>
        <w:t>商品列表信息页</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查询条件</w:t>
            </w:r>
          </w:p>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买家好评</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商品销量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商品价格</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w:t>
            </w:r>
            <w:r>
              <w:rPr>
                <w:rFonts w:ascii="Times New Roman" w:hAnsi="Times New Roman" w:hint="eastAsia"/>
                <w:sz w:val="21"/>
                <w:szCs w:val="21"/>
              </w:rPr>
              <w:t>/</w:t>
            </w:r>
            <w:r>
              <w:rPr>
                <w:rFonts w:ascii="Times New Roman" w:hAnsi="Times New Roman" w:hint="eastAsia"/>
                <w:sz w:val="21"/>
                <w:szCs w:val="21"/>
              </w:rPr>
              <w:t>未审核</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缺货</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其他按钮</w:t>
            </w:r>
          </w:p>
        </w:tc>
      </w:tr>
      <w:tr w:rsidR="006B7402" w:rsidTr="0061150B">
        <w:tc>
          <w:tcPr>
            <w:tcW w:w="675" w:type="dxa"/>
          </w:tcPr>
          <w:p w:rsidR="006B7402" w:rsidRDefault="006B7402" w:rsidP="008B4BF2">
            <w:pPr>
              <w:numPr>
                <w:ilvl w:val="0"/>
                <w:numId w:val="222"/>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批量审核</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商品审核</w:t>
            </w:r>
          </w:p>
        </w:tc>
      </w:tr>
      <w:tr w:rsidR="006B7402" w:rsidTr="0061150B">
        <w:tc>
          <w:tcPr>
            <w:tcW w:w="675" w:type="dxa"/>
          </w:tcPr>
          <w:p w:rsidR="006B7402" w:rsidRDefault="006B7402" w:rsidP="008B4BF2">
            <w:pPr>
              <w:numPr>
                <w:ilvl w:val="0"/>
                <w:numId w:val="222"/>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批量上架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商品上架</w:t>
            </w:r>
          </w:p>
        </w:tc>
      </w:tr>
      <w:tr w:rsidR="006B7402" w:rsidTr="0061150B">
        <w:tc>
          <w:tcPr>
            <w:tcW w:w="675" w:type="dxa"/>
          </w:tcPr>
          <w:p w:rsidR="006B7402" w:rsidRDefault="006B7402" w:rsidP="008B4BF2">
            <w:pPr>
              <w:numPr>
                <w:ilvl w:val="0"/>
                <w:numId w:val="222"/>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批量下架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商品下架</w:t>
            </w:r>
          </w:p>
        </w:tc>
      </w:tr>
      <w:tr w:rsidR="006B7402" w:rsidTr="0061150B">
        <w:tc>
          <w:tcPr>
            <w:tcW w:w="675" w:type="dxa"/>
          </w:tcPr>
          <w:p w:rsidR="006B7402" w:rsidRDefault="006B7402" w:rsidP="008B4BF2">
            <w:pPr>
              <w:numPr>
                <w:ilvl w:val="0"/>
                <w:numId w:val="222"/>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导出产品信息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筛选条件</w:t>
            </w:r>
          </w:p>
        </w:tc>
      </w:tr>
      <w:tr w:rsidR="006B7402" w:rsidTr="0061150B">
        <w:tc>
          <w:tcPr>
            <w:tcW w:w="675" w:type="dxa"/>
          </w:tcPr>
          <w:p w:rsidR="006B7402" w:rsidRDefault="006B7402" w:rsidP="008B4BF2">
            <w:pPr>
              <w:numPr>
                <w:ilvl w:val="0"/>
                <w:numId w:val="223"/>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w:t>
            </w:r>
          </w:p>
        </w:tc>
      </w:tr>
      <w:tr w:rsidR="006B7402" w:rsidTr="0061150B">
        <w:tc>
          <w:tcPr>
            <w:tcW w:w="675" w:type="dxa"/>
          </w:tcPr>
          <w:p w:rsidR="006B7402" w:rsidRDefault="006B7402" w:rsidP="008B4BF2">
            <w:pPr>
              <w:numPr>
                <w:ilvl w:val="0"/>
                <w:numId w:val="223"/>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上下架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3"/>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库存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3"/>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商品标签</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3"/>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筛选</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商品信息列表</w:t>
            </w:r>
          </w:p>
        </w:tc>
      </w:tr>
      <w:tr w:rsidR="006B7402" w:rsidTr="0061150B">
        <w:tc>
          <w:tcPr>
            <w:tcW w:w="675" w:type="dxa"/>
          </w:tcPr>
          <w:p w:rsidR="006B7402" w:rsidRDefault="006B7402" w:rsidP="008B4BF2">
            <w:pPr>
              <w:numPr>
                <w:ilvl w:val="0"/>
                <w:numId w:val="22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sidRPr="004D55DB">
              <w:rPr>
                <w:rFonts w:ascii="Times New Roman" w:hAnsi="Times New Roman"/>
                <w:sz w:val="21"/>
                <w:szCs w:val="21"/>
              </w:rPr>
              <w:t>商品名称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sidRPr="004D55DB">
              <w:rPr>
                <w:rFonts w:ascii="Times New Roman" w:hAnsi="Times New Roman"/>
                <w:sz w:val="21"/>
                <w:szCs w:val="21"/>
              </w:rPr>
              <w:t>店名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sidRPr="004D55DB">
              <w:rPr>
                <w:rFonts w:ascii="Times New Roman" w:hAnsi="Times New Roman"/>
                <w:sz w:val="21"/>
                <w:szCs w:val="21"/>
              </w:rPr>
              <w:t>库存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sidRPr="004D55DB">
              <w:rPr>
                <w:rFonts w:ascii="Times New Roman" w:hAnsi="Times New Roman"/>
                <w:sz w:val="21"/>
                <w:szCs w:val="21"/>
              </w:rPr>
              <w:t>上架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sidRPr="004D55DB">
              <w:rPr>
                <w:rFonts w:ascii="Times New Roman" w:hAnsi="Times New Roman"/>
                <w:sz w:val="21"/>
                <w:szCs w:val="21"/>
              </w:rPr>
              <w:t>会员价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sidRPr="004D55DB">
              <w:rPr>
                <w:rFonts w:ascii="Times New Roman" w:hAnsi="Times New Roman"/>
                <w:sz w:val="21"/>
                <w:szCs w:val="21"/>
              </w:rPr>
              <w:t>品牌</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sidRPr="004D55DB">
              <w:rPr>
                <w:rFonts w:ascii="Times New Roman" w:hAnsi="Times New Roman"/>
                <w:sz w:val="21"/>
                <w:szCs w:val="21"/>
              </w:rPr>
              <w:t>审核</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sidRPr="004D55DB">
              <w:rPr>
                <w:rFonts w:ascii="Times New Roman" w:hAnsi="Times New Roman"/>
                <w:sz w:val="21"/>
                <w:szCs w:val="21"/>
              </w:rPr>
              <w:t>积分商品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sidRPr="004D55DB">
              <w:rPr>
                <w:rFonts w:ascii="Times New Roman" w:hAnsi="Times New Roman"/>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sidRPr="004D55DB">
              <w:rPr>
                <w:rFonts w:ascii="Times New Roman" w:hAnsi="Times New Roman"/>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包括：修改、删除商品</w:t>
            </w:r>
          </w:p>
        </w:tc>
      </w:tr>
      <w:tr w:rsidR="006B7402" w:rsidTr="0061150B">
        <w:tc>
          <w:tcPr>
            <w:tcW w:w="675" w:type="dxa"/>
          </w:tcPr>
          <w:p w:rsidR="006B7402" w:rsidRDefault="006B7402" w:rsidP="008B4BF2">
            <w:pPr>
              <w:numPr>
                <w:ilvl w:val="0"/>
                <w:numId w:val="224"/>
              </w:numPr>
              <w:spacing w:line="240" w:lineRule="auto"/>
              <w:ind w:right="240"/>
              <w:rPr>
                <w:sz w:val="21"/>
                <w:szCs w:val="21"/>
              </w:rPr>
            </w:pPr>
          </w:p>
        </w:tc>
        <w:tc>
          <w:tcPr>
            <w:tcW w:w="1701" w:type="dxa"/>
          </w:tcPr>
          <w:p w:rsidR="006B7402" w:rsidRPr="004D55DB" w:rsidRDefault="006B7402" w:rsidP="0061150B">
            <w:pPr>
              <w:pStyle w:val="a7"/>
              <w:ind w:right="240"/>
              <w:rPr>
                <w:rFonts w:ascii="Times New Roman" w:hAnsi="Times New Roman"/>
                <w:sz w:val="21"/>
                <w:szCs w:val="21"/>
              </w:rPr>
            </w:pPr>
            <w:r w:rsidRPr="004D55DB">
              <w:rPr>
                <w:rFonts w:ascii="Times New Roman" w:hAnsi="Times New Roman" w:hint="eastAsia"/>
                <w:sz w:val="21"/>
                <w:szCs w:val="21"/>
              </w:rPr>
              <w:t>确定</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ind w:right="240"/>
      </w:pPr>
    </w:p>
    <w:p w:rsidR="006B7402" w:rsidRDefault="006B7402" w:rsidP="006B7402">
      <w:pPr>
        <w:ind w:right="240"/>
      </w:pPr>
      <w:r>
        <w:rPr>
          <w:rFonts w:hint="eastAsia"/>
        </w:rPr>
        <w:t>2.</w:t>
      </w:r>
      <w:r>
        <w:rPr>
          <w:rFonts w:hint="eastAsia"/>
        </w:rPr>
        <w:t>商品信息修改页面</w:t>
      </w:r>
    </w:p>
    <w:p w:rsidR="006B7402" w:rsidRPr="00013BBB" w:rsidRDefault="006B7402" w:rsidP="006B7402">
      <w:pPr>
        <w:ind w:right="240"/>
      </w:pPr>
    </w:p>
    <w:p w:rsidR="006B7402" w:rsidRPr="00013BBB" w:rsidRDefault="006B7402" w:rsidP="006B7402">
      <w:pPr>
        <w:ind w:right="240"/>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所属分类</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w:t>
            </w:r>
            <w:r>
              <w:rPr>
                <w:rFonts w:ascii="Times New Roman" w:hAnsi="Times New Roman"/>
                <w:sz w:val="21"/>
                <w:szCs w:val="21"/>
              </w:rPr>
              <w:t>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可手动添加</w:t>
            </w: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商品品牌</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商品推荐型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是否审核</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是否是积分商品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rPr>
          <w:trHeight w:val="413"/>
        </w:trPr>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是否上架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附属数据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积分、排序、计量单位</w:t>
            </w: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基本数据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sidRPr="00404A95">
              <w:rPr>
                <w:rFonts w:ascii="Times New Roman" w:hAnsi="Times New Roman"/>
                <w:sz w:val="21"/>
                <w:szCs w:val="21"/>
              </w:rPr>
              <w:t>商品编号</w:t>
            </w:r>
            <w:r w:rsidRPr="00404A95">
              <w:rPr>
                <w:rFonts w:ascii="Times New Roman" w:hAnsi="Times New Roman" w:hint="eastAsia"/>
                <w:sz w:val="21"/>
                <w:szCs w:val="21"/>
              </w:rPr>
              <w:t>、</w:t>
            </w:r>
            <w:r w:rsidRPr="00404A95">
              <w:rPr>
                <w:rFonts w:ascii="Times New Roman" w:hAnsi="Times New Roman"/>
                <w:sz w:val="21"/>
                <w:szCs w:val="21"/>
              </w:rPr>
              <w:t>原始库存</w:t>
            </w:r>
            <w:r w:rsidRPr="00404A95">
              <w:rPr>
                <w:rFonts w:ascii="Times New Roman" w:hAnsi="Times New Roman" w:hint="eastAsia"/>
                <w:sz w:val="21"/>
                <w:szCs w:val="21"/>
              </w:rPr>
              <w:t>、</w:t>
            </w:r>
            <w:r w:rsidRPr="00404A95">
              <w:rPr>
                <w:rFonts w:ascii="Times New Roman" w:hAnsi="Times New Roman"/>
                <w:sz w:val="21"/>
                <w:szCs w:val="21"/>
              </w:rPr>
              <w:t>安全库存</w:t>
            </w:r>
            <w:r w:rsidRPr="00404A95">
              <w:rPr>
                <w:rFonts w:ascii="Times New Roman" w:hAnsi="Times New Roman" w:hint="eastAsia"/>
                <w:sz w:val="21"/>
                <w:szCs w:val="21"/>
              </w:rPr>
              <w:t>、</w:t>
            </w:r>
            <w:r w:rsidRPr="00404A95">
              <w:rPr>
                <w:rFonts w:ascii="Times New Roman" w:hAnsi="Times New Roman"/>
                <w:sz w:val="21"/>
                <w:szCs w:val="21"/>
              </w:rPr>
              <w:t>虚拟购买</w:t>
            </w:r>
            <w:r w:rsidRPr="00404A95">
              <w:rPr>
                <w:rFonts w:ascii="Times New Roman" w:hAnsi="Times New Roman" w:hint="eastAsia"/>
                <w:sz w:val="21"/>
                <w:szCs w:val="21"/>
              </w:rPr>
              <w:t>、</w:t>
            </w:r>
            <w:r w:rsidRPr="00404A95">
              <w:rPr>
                <w:rFonts w:ascii="Times New Roman" w:hAnsi="Times New Roman"/>
                <w:sz w:val="21"/>
                <w:szCs w:val="21"/>
              </w:rPr>
              <w:t>市场价格</w:t>
            </w:r>
            <w:r w:rsidRPr="00404A95">
              <w:rPr>
                <w:rFonts w:ascii="Times New Roman" w:hAnsi="Times New Roman" w:hint="eastAsia"/>
                <w:sz w:val="21"/>
                <w:szCs w:val="21"/>
              </w:rPr>
              <w:t>、</w:t>
            </w:r>
            <w:r w:rsidRPr="00404A95">
              <w:rPr>
                <w:rFonts w:ascii="Times New Roman" w:hAnsi="Times New Roman"/>
                <w:sz w:val="21"/>
                <w:szCs w:val="21"/>
              </w:rPr>
              <w:t>商城价格</w:t>
            </w:r>
            <w:r w:rsidRPr="00404A95">
              <w:rPr>
                <w:rFonts w:ascii="Times New Roman" w:hAnsi="Times New Roman" w:hint="eastAsia"/>
                <w:sz w:val="21"/>
                <w:szCs w:val="21"/>
              </w:rPr>
              <w:t>、</w:t>
            </w:r>
            <w:r w:rsidRPr="00404A95">
              <w:rPr>
                <w:rFonts w:ascii="Times New Roman" w:hAnsi="Times New Roman"/>
                <w:sz w:val="21"/>
                <w:szCs w:val="21"/>
              </w:rPr>
              <w:t>重量</w:t>
            </w: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物流</w:t>
            </w:r>
            <w:r>
              <w:rPr>
                <w:rFonts w:ascii="Times New Roman" w:hAnsi="Times New Roman" w:hint="eastAsia"/>
                <w:sz w:val="21"/>
                <w:szCs w:val="21"/>
              </w:rPr>
              <w:t>/</w:t>
            </w:r>
            <w:r>
              <w:rPr>
                <w:rFonts w:ascii="Times New Roman" w:hAnsi="Times New Roman" w:hint="eastAsia"/>
                <w:sz w:val="21"/>
                <w:szCs w:val="21"/>
              </w:rPr>
              <w:t>运费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是否均价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均价、分档。分档：起订量、最大量、价</w:t>
            </w:r>
            <w:r>
              <w:rPr>
                <w:rFonts w:ascii="Times New Roman" w:hAnsi="Times New Roman" w:hint="eastAsia"/>
                <w:sz w:val="21"/>
                <w:szCs w:val="21"/>
              </w:rPr>
              <w:lastRenderedPageBreak/>
              <w:t>格</w:t>
            </w: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最小购买数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与“是否均价”关联</w:t>
            </w: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商品规格</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多个文本框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商品规格要素，包含多个</w:t>
            </w: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属性</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按钮、多个文本框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是否促销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缩略图</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商品相册</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保存修改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ind w:right="240"/>
      </w:pPr>
      <w:r>
        <w:rPr>
          <w:rFonts w:hint="eastAsia"/>
        </w:rPr>
        <w:t>3.</w:t>
      </w:r>
      <w:r>
        <w:rPr>
          <w:rFonts w:hint="eastAsia"/>
        </w:rPr>
        <w:t>商品信息修改描述</w:t>
      </w:r>
      <w:r>
        <w:t>页</w:t>
      </w:r>
      <w:r>
        <w:rPr>
          <w:rFonts w:hint="eastAsia"/>
        </w:rPr>
        <w:t>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22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产品简介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产品描述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保存修改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ind w:right="240"/>
      </w:pPr>
      <w:r>
        <w:rPr>
          <w:rFonts w:hint="eastAsia"/>
        </w:rPr>
        <w:t>4.</w:t>
      </w:r>
      <w:r>
        <w:rPr>
          <w:rFonts w:hint="eastAsia"/>
        </w:rPr>
        <w:t>商品信息修改营销选项页面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227"/>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Helvetica" w:hAnsi="Helvetica"/>
                <w:color w:val="333333"/>
                <w:sz w:val="21"/>
                <w:szCs w:val="21"/>
                <w:shd w:val="clear" w:color="auto" w:fill="FFFFFF"/>
              </w:rPr>
              <w:t>SEO</w:t>
            </w:r>
            <w:r>
              <w:rPr>
                <w:rFonts w:ascii="Helvetica" w:hAnsi="Helvetica"/>
                <w:color w:val="333333"/>
                <w:sz w:val="21"/>
                <w:szCs w:val="21"/>
                <w:shd w:val="clear" w:color="auto" w:fill="FFFFFF"/>
              </w:rPr>
              <w:t>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7"/>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Helvetica" w:hAnsi="Helvetica"/>
                <w:color w:val="333333"/>
                <w:sz w:val="21"/>
                <w:szCs w:val="21"/>
                <w:shd w:val="clear" w:color="auto" w:fill="F4F4F4"/>
              </w:rPr>
              <w:t>SEO</w:t>
            </w:r>
            <w:r>
              <w:rPr>
                <w:rFonts w:ascii="Helvetica" w:hAnsi="Helvetica"/>
                <w:color w:val="333333"/>
                <w:sz w:val="21"/>
                <w:szCs w:val="21"/>
                <w:shd w:val="clear" w:color="auto" w:fill="F4F4F4"/>
              </w:rPr>
              <w:t>关键词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7"/>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Helvetica" w:hAnsi="Helvetica"/>
                <w:color w:val="333333"/>
                <w:sz w:val="21"/>
                <w:szCs w:val="21"/>
                <w:shd w:val="clear" w:color="auto" w:fill="FFFFFF"/>
              </w:rPr>
              <w:t>SEO</w:t>
            </w:r>
            <w:r>
              <w:rPr>
                <w:rFonts w:ascii="Helvetica" w:hAnsi="Helvetica"/>
                <w:color w:val="333333"/>
                <w:sz w:val="21"/>
                <w:szCs w:val="21"/>
                <w:shd w:val="clear" w:color="auto" w:fill="FFFFFF"/>
              </w:rPr>
              <w:t>描述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7"/>
              </w:numPr>
              <w:spacing w:line="240" w:lineRule="auto"/>
              <w:ind w:right="240"/>
              <w:rPr>
                <w:sz w:val="21"/>
                <w:szCs w:val="21"/>
              </w:rPr>
            </w:pPr>
          </w:p>
        </w:tc>
        <w:tc>
          <w:tcPr>
            <w:tcW w:w="1701" w:type="dxa"/>
          </w:tcPr>
          <w:p w:rsidR="006B7402" w:rsidRDefault="006B7402" w:rsidP="0061150B">
            <w:pPr>
              <w:pStyle w:val="a7"/>
              <w:ind w:right="240"/>
              <w:rPr>
                <w:rFonts w:ascii="Helvetica" w:hAnsi="Helvetica"/>
                <w:color w:val="333333"/>
                <w:sz w:val="21"/>
                <w:szCs w:val="21"/>
                <w:shd w:val="clear" w:color="auto" w:fill="FFFFFF"/>
              </w:rPr>
            </w:pPr>
            <w:r>
              <w:rPr>
                <w:rFonts w:ascii="Helvetica" w:hAnsi="Helvetica"/>
                <w:color w:val="333333"/>
                <w:sz w:val="21"/>
                <w:szCs w:val="21"/>
                <w:shd w:val="clear" w:color="auto" w:fill="F4F4F4"/>
              </w:rPr>
              <w:t>SEO</w:t>
            </w:r>
            <w:r>
              <w:rPr>
                <w:rFonts w:ascii="Helvetica" w:hAnsi="Helvetica"/>
                <w:color w:val="333333"/>
                <w:sz w:val="21"/>
                <w:szCs w:val="21"/>
                <w:shd w:val="clear" w:color="auto" w:fill="F4F4F4"/>
              </w:rPr>
              <w:t>介绍说明</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7"/>
              </w:numPr>
              <w:spacing w:line="240" w:lineRule="auto"/>
              <w:ind w:right="240"/>
              <w:rPr>
                <w:sz w:val="21"/>
                <w:szCs w:val="21"/>
              </w:rPr>
            </w:pPr>
          </w:p>
        </w:tc>
        <w:tc>
          <w:tcPr>
            <w:tcW w:w="1701" w:type="dxa"/>
          </w:tcPr>
          <w:p w:rsidR="006B7402" w:rsidRDefault="006B7402" w:rsidP="0061150B">
            <w:pPr>
              <w:pStyle w:val="a7"/>
              <w:ind w:right="240"/>
              <w:rPr>
                <w:rFonts w:ascii="Helvetica" w:hAnsi="Helvetica"/>
                <w:color w:val="333333"/>
                <w:sz w:val="21"/>
                <w:szCs w:val="21"/>
                <w:shd w:val="clear" w:color="auto" w:fill="F4F4F4"/>
              </w:rPr>
            </w:pPr>
            <w:r>
              <w:rPr>
                <w:rFonts w:ascii="Helvetica" w:hAnsi="Helvetica" w:hint="eastAsia"/>
                <w:color w:val="333333"/>
                <w:sz w:val="21"/>
                <w:szCs w:val="21"/>
                <w:shd w:val="clear" w:color="auto" w:fill="F4F4F4"/>
              </w:rPr>
              <w:t>保存修改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ind w:right="240"/>
      </w:pPr>
      <w:r>
        <w:rPr>
          <w:rFonts w:hint="eastAsia"/>
        </w:rPr>
        <w:t>5.</w:t>
      </w:r>
      <w:r>
        <w:rPr>
          <w:rFonts w:hint="eastAsia"/>
        </w:rPr>
        <w:t>商品信息修改商品关联页面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筛选条件</w:t>
            </w:r>
          </w:p>
        </w:tc>
      </w:tr>
      <w:tr w:rsidR="006B7402" w:rsidTr="0061150B">
        <w:tc>
          <w:tcPr>
            <w:tcW w:w="675" w:type="dxa"/>
          </w:tcPr>
          <w:p w:rsidR="006B7402" w:rsidRDefault="006B7402" w:rsidP="008B4BF2">
            <w:pPr>
              <w:numPr>
                <w:ilvl w:val="0"/>
                <w:numId w:val="228"/>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Helvetica" w:hAnsi="Helvetica" w:hint="eastAsia"/>
                <w:color w:val="333333"/>
                <w:sz w:val="21"/>
                <w:szCs w:val="21"/>
                <w:shd w:val="clear" w:color="auto" w:fill="FFFFFF"/>
              </w:rPr>
              <w:t>商品分类</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8"/>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Helvetica" w:hAnsi="Helvetica" w:hint="eastAsia"/>
                <w:color w:val="333333"/>
                <w:sz w:val="21"/>
                <w:szCs w:val="21"/>
                <w:shd w:val="clear" w:color="auto" w:fill="F4F4F4"/>
              </w:rPr>
              <w:t>品牌</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8"/>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Helvetica" w:hAnsi="Helvetica" w:hint="eastAsia"/>
                <w:color w:val="333333"/>
                <w:sz w:val="21"/>
                <w:szCs w:val="21"/>
                <w:shd w:val="clear" w:color="auto" w:fill="FFFFFF"/>
              </w:rPr>
              <w:t>推荐类型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可选商品</w:t>
            </w:r>
          </w:p>
        </w:tc>
      </w:tr>
      <w:tr w:rsidR="006B7402" w:rsidTr="0061150B">
        <w:tc>
          <w:tcPr>
            <w:tcW w:w="675" w:type="dxa"/>
          </w:tcPr>
          <w:p w:rsidR="006B7402" w:rsidRDefault="006B7402" w:rsidP="008B4BF2">
            <w:pPr>
              <w:numPr>
                <w:ilvl w:val="0"/>
                <w:numId w:val="229"/>
              </w:numPr>
              <w:spacing w:line="240" w:lineRule="auto"/>
              <w:ind w:right="240"/>
              <w:rPr>
                <w:sz w:val="21"/>
                <w:szCs w:val="21"/>
              </w:rPr>
            </w:pPr>
          </w:p>
        </w:tc>
        <w:tc>
          <w:tcPr>
            <w:tcW w:w="1701" w:type="dxa"/>
          </w:tcPr>
          <w:p w:rsidR="006B7402" w:rsidRDefault="006B7402" w:rsidP="0061150B">
            <w:pPr>
              <w:pStyle w:val="a7"/>
              <w:ind w:right="240"/>
              <w:rPr>
                <w:rFonts w:ascii="Helvetica" w:hAnsi="Helvetica"/>
                <w:color w:val="333333"/>
                <w:sz w:val="21"/>
                <w:szCs w:val="21"/>
                <w:shd w:val="clear" w:color="auto" w:fill="FFFFFF"/>
              </w:rPr>
            </w:pP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点击商品，即为被选中的关联商品</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Helvetica" w:hAnsi="Helvetica" w:hint="eastAsia"/>
                <w:color w:val="333333"/>
                <w:sz w:val="21"/>
                <w:szCs w:val="21"/>
                <w:shd w:val="clear" w:color="auto" w:fill="F4F4F4"/>
              </w:rPr>
              <w:t>已选商品，已选商品为可选商品中选中的商品</w:t>
            </w:r>
          </w:p>
        </w:tc>
      </w:tr>
      <w:tr w:rsidR="006B7402" w:rsidTr="0061150B">
        <w:tc>
          <w:tcPr>
            <w:tcW w:w="675" w:type="dxa"/>
          </w:tcPr>
          <w:p w:rsidR="006B7402" w:rsidRDefault="006B7402" w:rsidP="008B4BF2">
            <w:pPr>
              <w:numPr>
                <w:ilvl w:val="0"/>
                <w:numId w:val="229"/>
              </w:numPr>
              <w:spacing w:line="240" w:lineRule="auto"/>
              <w:ind w:right="240"/>
              <w:rPr>
                <w:sz w:val="21"/>
                <w:szCs w:val="21"/>
              </w:rPr>
            </w:pPr>
          </w:p>
        </w:tc>
        <w:tc>
          <w:tcPr>
            <w:tcW w:w="1701" w:type="dxa"/>
          </w:tcPr>
          <w:p w:rsidR="006B7402" w:rsidRDefault="006B7402" w:rsidP="0061150B">
            <w:pPr>
              <w:pStyle w:val="a7"/>
              <w:ind w:right="240"/>
              <w:rPr>
                <w:rFonts w:ascii="Helvetica" w:hAnsi="Helvetica"/>
                <w:color w:val="333333"/>
                <w:sz w:val="21"/>
                <w:szCs w:val="21"/>
                <w:shd w:val="clear" w:color="auto" w:fill="F4F4F4"/>
              </w:rPr>
            </w:pPr>
            <w:r>
              <w:rPr>
                <w:rFonts w:ascii="Helvetica" w:hAnsi="Helvetica" w:hint="eastAsia"/>
                <w:color w:val="333333"/>
                <w:sz w:val="21"/>
                <w:szCs w:val="21"/>
                <w:shd w:val="clear" w:color="auto" w:fill="F4F4F4"/>
              </w:rPr>
              <w:t>商品名称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9"/>
              </w:numPr>
              <w:spacing w:line="240" w:lineRule="auto"/>
              <w:ind w:right="240"/>
              <w:rPr>
                <w:sz w:val="21"/>
                <w:szCs w:val="21"/>
              </w:rPr>
            </w:pPr>
          </w:p>
        </w:tc>
        <w:tc>
          <w:tcPr>
            <w:tcW w:w="1701" w:type="dxa"/>
          </w:tcPr>
          <w:p w:rsidR="006B7402" w:rsidRDefault="006B7402" w:rsidP="0061150B">
            <w:pPr>
              <w:pStyle w:val="a7"/>
              <w:ind w:right="240"/>
              <w:rPr>
                <w:rFonts w:ascii="Helvetica" w:hAnsi="Helvetica"/>
                <w:color w:val="333333"/>
                <w:sz w:val="21"/>
                <w:szCs w:val="21"/>
                <w:shd w:val="clear" w:color="auto" w:fill="F4F4F4"/>
              </w:rPr>
            </w:pPr>
            <w:r>
              <w:rPr>
                <w:rFonts w:ascii="Helvetica" w:hAnsi="Helvetica" w:hint="eastAsia"/>
                <w:color w:val="333333"/>
                <w:sz w:val="21"/>
                <w:szCs w:val="21"/>
                <w:shd w:val="clear" w:color="auto" w:fill="F4F4F4"/>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9"/>
              </w:numPr>
              <w:spacing w:line="240" w:lineRule="auto"/>
              <w:ind w:right="240"/>
              <w:rPr>
                <w:sz w:val="21"/>
                <w:szCs w:val="21"/>
              </w:rPr>
            </w:pPr>
          </w:p>
        </w:tc>
        <w:tc>
          <w:tcPr>
            <w:tcW w:w="1701" w:type="dxa"/>
          </w:tcPr>
          <w:p w:rsidR="006B7402" w:rsidRDefault="006B7402" w:rsidP="0061150B">
            <w:pPr>
              <w:pStyle w:val="a7"/>
              <w:ind w:right="240"/>
              <w:rPr>
                <w:rFonts w:ascii="Helvetica" w:hAnsi="Helvetica"/>
                <w:color w:val="333333"/>
                <w:sz w:val="21"/>
                <w:szCs w:val="21"/>
                <w:shd w:val="clear" w:color="auto" w:fill="F4F4F4"/>
              </w:rPr>
            </w:pPr>
            <w:r>
              <w:rPr>
                <w:rFonts w:ascii="Helvetica" w:hAnsi="Helvetica" w:hint="eastAsia"/>
                <w:color w:val="333333"/>
                <w:sz w:val="21"/>
                <w:szCs w:val="21"/>
                <w:shd w:val="clear" w:color="auto" w:fill="F4F4F4"/>
              </w:rPr>
              <w:t>保存修改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Pr="00E42F3B" w:rsidRDefault="006B7402" w:rsidP="006B7402">
      <w:pPr>
        <w:ind w:right="240"/>
      </w:pPr>
    </w:p>
    <w:p w:rsidR="006B7402" w:rsidRPr="0063519B" w:rsidRDefault="006B7402" w:rsidP="006B7402">
      <w:pPr>
        <w:ind w:right="240"/>
      </w:pPr>
    </w:p>
    <w:p w:rsidR="006B7402" w:rsidRDefault="006B7402" w:rsidP="006B7402">
      <w:pPr>
        <w:pStyle w:val="4"/>
        <w:ind w:right="240"/>
      </w:pPr>
      <w:r>
        <w:rPr>
          <w:rFonts w:hint="eastAsia"/>
        </w:rPr>
        <w:t>商品分类</w:t>
      </w:r>
    </w:p>
    <w:p w:rsidR="006B7402" w:rsidRDefault="006B7402" w:rsidP="006B7402">
      <w:pPr>
        <w:pStyle w:val="5"/>
        <w:ind w:left="142" w:right="240"/>
      </w:pPr>
      <w:r>
        <w:rPr>
          <w:rFonts w:hint="eastAsia"/>
        </w:rPr>
        <w:t>分类列表</w:t>
      </w:r>
    </w:p>
    <w:p w:rsidR="006B7402" w:rsidRDefault="006B7402" w:rsidP="006B7402">
      <w:pPr>
        <w:pStyle w:val="6"/>
        <w:ind w:right="240"/>
      </w:pPr>
      <w:r>
        <w:t>功能描述</w:t>
      </w:r>
    </w:p>
    <w:p w:rsidR="006B7402" w:rsidRDefault="006B7402" w:rsidP="006B7402">
      <w:pPr>
        <w:ind w:right="240"/>
      </w:pPr>
      <w:r>
        <w:rPr>
          <w:rFonts w:hint="eastAsia"/>
        </w:rPr>
        <w:t>运营管理人员通过该功能，维护商品分类，包括：分类查询、修改、删除。</w:t>
      </w:r>
      <w:r w:rsidRPr="00474889">
        <w:rPr>
          <w:rFonts w:hint="eastAsia"/>
        </w:rPr>
        <w:t>支持三级分类</w:t>
      </w:r>
      <w:r>
        <w:rPr>
          <w:rFonts w:hint="eastAsia"/>
        </w:rPr>
        <w:t>。</w:t>
      </w:r>
    </w:p>
    <w:p w:rsidR="006B7402" w:rsidRPr="00A97493" w:rsidRDefault="006B7402" w:rsidP="006B7402">
      <w:pPr>
        <w:ind w:right="240"/>
      </w:pPr>
      <w:r w:rsidRPr="00C12DEB">
        <w:rPr>
          <w:highlight w:val="yellow"/>
        </w:rPr>
        <w:t>定义商品分类的对照表；</w:t>
      </w:r>
    </w:p>
    <w:p w:rsidR="006B7402" w:rsidRDefault="006B7402" w:rsidP="006B7402">
      <w:pPr>
        <w:pStyle w:val="6"/>
        <w:ind w:right="240"/>
      </w:pPr>
      <w:r>
        <w:rPr>
          <w:rFonts w:hint="eastAsia"/>
        </w:rPr>
        <w:t>业务流程</w:t>
      </w:r>
    </w:p>
    <w:p w:rsidR="006B7402" w:rsidRDefault="006B7402" w:rsidP="008B4BF2">
      <w:pPr>
        <w:numPr>
          <w:ilvl w:val="0"/>
          <w:numId w:val="230"/>
        </w:numPr>
        <w:ind w:right="240"/>
      </w:pPr>
      <w:r>
        <w:rPr>
          <w:rFonts w:hint="eastAsia"/>
        </w:rPr>
        <w:t>运营管理人员登录系统，进入：商品</w:t>
      </w:r>
      <w:r>
        <w:t>--&gt;</w:t>
      </w:r>
      <w:r>
        <w:rPr>
          <w:rFonts w:hint="eastAsia"/>
        </w:rPr>
        <w:t>商品分类</w:t>
      </w:r>
      <w:r>
        <w:t>--&gt;</w:t>
      </w:r>
      <w:r>
        <w:rPr>
          <w:rFonts w:hint="eastAsia"/>
        </w:rPr>
        <w:t>分类列表</w:t>
      </w:r>
    </w:p>
    <w:p w:rsidR="006B7402" w:rsidRDefault="006B7402" w:rsidP="008B4BF2">
      <w:pPr>
        <w:numPr>
          <w:ilvl w:val="0"/>
          <w:numId w:val="230"/>
        </w:numPr>
        <w:ind w:right="240"/>
      </w:pPr>
      <w:r>
        <w:rPr>
          <w:rFonts w:hint="eastAsia"/>
        </w:rPr>
        <w:t>默认显示所有商品分类的列表信息</w:t>
      </w:r>
    </w:p>
    <w:p w:rsidR="006B7402" w:rsidRPr="00C75AF7" w:rsidRDefault="006B7402" w:rsidP="008B4BF2">
      <w:pPr>
        <w:numPr>
          <w:ilvl w:val="0"/>
          <w:numId w:val="230"/>
        </w:numPr>
        <w:ind w:right="240"/>
      </w:pPr>
      <w:r>
        <w:rPr>
          <w:rFonts w:hint="eastAsia"/>
        </w:rPr>
        <w:t>运营管理人员可以对商品进行编辑、删除操作</w:t>
      </w:r>
    </w:p>
    <w:p w:rsidR="006B7402" w:rsidRDefault="006B7402" w:rsidP="006B7402">
      <w:pPr>
        <w:pStyle w:val="6"/>
        <w:ind w:right="240"/>
      </w:pPr>
      <w:r>
        <w:rPr>
          <w:rFonts w:hint="eastAsia"/>
        </w:rPr>
        <w:t>业务规则</w:t>
      </w:r>
    </w:p>
    <w:p w:rsidR="006B7402" w:rsidRPr="00EB46F3" w:rsidRDefault="006B7402" w:rsidP="008B4BF2">
      <w:pPr>
        <w:numPr>
          <w:ilvl w:val="0"/>
          <w:numId w:val="231"/>
        </w:numPr>
        <w:ind w:right="240"/>
      </w:pPr>
      <w:r>
        <w:rPr>
          <w:rFonts w:hint="eastAsia"/>
        </w:rPr>
        <w:t>删除顶级分类，需要先删除子分类</w:t>
      </w:r>
    </w:p>
    <w:p w:rsidR="006B7402" w:rsidRDefault="006B7402" w:rsidP="006B7402">
      <w:pPr>
        <w:pStyle w:val="6"/>
        <w:ind w:right="240"/>
      </w:pPr>
      <w:r>
        <w:rPr>
          <w:rFonts w:hint="eastAsia"/>
        </w:rPr>
        <w:t>页面要素</w:t>
      </w:r>
    </w:p>
    <w:p w:rsidR="006B7402" w:rsidRDefault="006B7402" w:rsidP="008B4BF2">
      <w:pPr>
        <w:numPr>
          <w:ilvl w:val="0"/>
          <w:numId w:val="232"/>
        </w:numPr>
        <w:ind w:right="240"/>
      </w:pPr>
      <w:r>
        <w:rPr>
          <w:rFonts w:hint="eastAsia"/>
        </w:rPr>
        <w:t>商品分类列表信息列表页面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233"/>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33"/>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33"/>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首页显示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33"/>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编辑、删除分类按钮</w:t>
            </w:r>
          </w:p>
        </w:tc>
      </w:tr>
    </w:tbl>
    <w:p w:rsidR="006B7402" w:rsidRDefault="006B7402" w:rsidP="008B4BF2">
      <w:pPr>
        <w:numPr>
          <w:ilvl w:val="0"/>
          <w:numId w:val="232"/>
        </w:numPr>
        <w:ind w:right="240"/>
      </w:pPr>
      <w:r>
        <w:rPr>
          <w:rFonts w:hint="eastAsia"/>
        </w:rPr>
        <w:t>商品分类信息修改页面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23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3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3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上级分类</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3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商品分类</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3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分类广告位</w:t>
            </w:r>
            <w:r>
              <w:rPr>
                <w:rFonts w:ascii="Times New Roman" w:hAnsi="Times New Roman" w:hint="eastAsia"/>
                <w:sz w:val="21"/>
                <w:szCs w:val="21"/>
              </w:rPr>
              <w:t>1</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3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rPr>
          <w:trHeight w:val="413"/>
        </w:trPr>
        <w:tc>
          <w:tcPr>
            <w:tcW w:w="675" w:type="dxa"/>
          </w:tcPr>
          <w:p w:rsidR="006B7402" w:rsidRDefault="006B7402" w:rsidP="008B4BF2">
            <w:pPr>
              <w:numPr>
                <w:ilvl w:val="0"/>
                <w:numId w:val="23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分类广告位</w:t>
            </w:r>
            <w:r>
              <w:rPr>
                <w:rFonts w:ascii="Times New Roman" w:hAnsi="Times New Roman" w:hint="eastAsia"/>
                <w:sz w:val="21"/>
                <w:szCs w:val="21"/>
              </w:rPr>
              <w:t>2</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3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3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首页是否显示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3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3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图标样式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3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sidRPr="00A834E5">
              <w:rPr>
                <w:rFonts w:ascii="Times New Roman" w:hAnsi="Times New Roman"/>
                <w:sz w:val="21"/>
                <w:szCs w:val="21"/>
              </w:rPr>
              <w:t>SEO</w:t>
            </w:r>
            <w:r w:rsidRPr="00A834E5">
              <w:rPr>
                <w:rFonts w:ascii="Times New Roman" w:hAnsi="Times New Roman"/>
                <w:sz w:val="21"/>
                <w:szCs w:val="21"/>
              </w:rPr>
              <w:t>关键词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3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sidRPr="00A834E5">
              <w:rPr>
                <w:rFonts w:ascii="Times New Roman" w:hAnsi="Times New Roman"/>
                <w:sz w:val="21"/>
                <w:szCs w:val="21"/>
              </w:rPr>
              <w:t>SEO</w:t>
            </w:r>
            <w:r w:rsidRPr="00A834E5">
              <w:rPr>
                <w:rFonts w:ascii="Times New Roman" w:hAnsi="Times New Roman"/>
                <w:sz w:val="21"/>
                <w:szCs w:val="21"/>
              </w:rPr>
              <w:t>描述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3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ind w:left="874" w:right="240" w:firstLine="0"/>
      </w:pPr>
    </w:p>
    <w:p w:rsidR="006B7402" w:rsidRPr="00391FB7" w:rsidRDefault="006B7402" w:rsidP="006B7402">
      <w:pPr>
        <w:pStyle w:val="5"/>
        <w:ind w:left="142" w:right="240"/>
      </w:pPr>
      <w:r>
        <w:rPr>
          <w:rFonts w:hint="eastAsia"/>
          <w:shd w:val="clear" w:color="auto" w:fill="FFFFFF"/>
        </w:rPr>
        <w:t>添加分类</w:t>
      </w:r>
    </w:p>
    <w:p w:rsidR="006B7402" w:rsidRDefault="006B7402" w:rsidP="006B7402">
      <w:pPr>
        <w:pStyle w:val="6"/>
        <w:ind w:right="240"/>
      </w:pPr>
      <w:r>
        <w:t>功能描述</w:t>
      </w:r>
    </w:p>
    <w:p w:rsidR="006B7402" w:rsidRPr="00FD6390" w:rsidRDefault="006B7402" w:rsidP="006B7402">
      <w:pPr>
        <w:ind w:right="240"/>
      </w:pPr>
      <w:r>
        <w:rPr>
          <w:rFonts w:hint="eastAsia"/>
        </w:rPr>
        <w:t>运营管理人员通过该功能，添加新的商品分类。</w:t>
      </w:r>
    </w:p>
    <w:p w:rsidR="006B7402" w:rsidRDefault="006B7402" w:rsidP="006B7402">
      <w:pPr>
        <w:pStyle w:val="6"/>
        <w:ind w:right="240"/>
      </w:pPr>
      <w:r>
        <w:rPr>
          <w:rFonts w:hint="eastAsia"/>
        </w:rPr>
        <w:t>业务流程</w:t>
      </w:r>
    </w:p>
    <w:p w:rsidR="006B7402" w:rsidRDefault="006B7402" w:rsidP="008B4BF2">
      <w:pPr>
        <w:numPr>
          <w:ilvl w:val="0"/>
          <w:numId w:val="235"/>
        </w:numPr>
        <w:ind w:right="240"/>
      </w:pPr>
      <w:r>
        <w:rPr>
          <w:rFonts w:hint="eastAsia"/>
        </w:rPr>
        <w:t>运营管理人员登录系统，进入：商品</w:t>
      </w:r>
      <w:r>
        <w:t>--&gt;</w:t>
      </w:r>
      <w:r>
        <w:rPr>
          <w:rFonts w:hint="eastAsia"/>
        </w:rPr>
        <w:t>商品分类</w:t>
      </w:r>
      <w:r>
        <w:t>--&gt;</w:t>
      </w:r>
      <w:r>
        <w:rPr>
          <w:rFonts w:hint="eastAsia"/>
        </w:rPr>
        <w:t>添加分类</w:t>
      </w:r>
    </w:p>
    <w:p w:rsidR="006B7402" w:rsidRPr="00C2582B" w:rsidRDefault="006B7402" w:rsidP="008B4BF2">
      <w:pPr>
        <w:numPr>
          <w:ilvl w:val="0"/>
          <w:numId w:val="235"/>
        </w:numPr>
        <w:ind w:right="240"/>
      </w:pPr>
      <w:r>
        <w:rPr>
          <w:rFonts w:hint="eastAsia"/>
        </w:rPr>
        <w:t>在添加商品分类页面，运营管理人员填写商品分类信息，确定后，系统保存商品分类信息。</w:t>
      </w:r>
    </w:p>
    <w:p w:rsidR="006B7402" w:rsidRDefault="006B7402" w:rsidP="006B7402">
      <w:pPr>
        <w:pStyle w:val="6"/>
        <w:ind w:right="240"/>
      </w:pPr>
      <w:r>
        <w:rPr>
          <w:rFonts w:hint="eastAsia"/>
        </w:rPr>
        <w:t>业务规则</w:t>
      </w:r>
    </w:p>
    <w:p w:rsidR="006B7402" w:rsidRPr="00D72143"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6B7402">
      <w:pPr>
        <w:ind w:right="240"/>
      </w:pPr>
      <w:r>
        <w:rPr>
          <w:rFonts w:hint="eastAsia"/>
        </w:rPr>
        <w:lastRenderedPageBreak/>
        <w:t>参考分类列表：商品分类信息修改页面。</w:t>
      </w:r>
    </w:p>
    <w:p w:rsidR="006B7402" w:rsidRPr="002B2B38" w:rsidRDefault="006B7402" w:rsidP="006B7402"/>
    <w:p w:rsidR="006B7402" w:rsidRDefault="006B7402" w:rsidP="006B7402">
      <w:pPr>
        <w:pStyle w:val="4"/>
        <w:ind w:right="240"/>
      </w:pPr>
      <w:r>
        <w:rPr>
          <w:rFonts w:hint="eastAsia"/>
        </w:rPr>
        <w:t>商品类型</w:t>
      </w:r>
    </w:p>
    <w:p w:rsidR="006B7402" w:rsidRDefault="006B7402" w:rsidP="006B7402">
      <w:pPr>
        <w:pStyle w:val="5"/>
        <w:ind w:left="142" w:right="240"/>
      </w:pPr>
      <w:r>
        <w:rPr>
          <w:rFonts w:hint="eastAsia"/>
        </w:rPr>
        <w:t>类型列表</w:t>
      </w:r>
    </w:p>
    <w:p w:rsidR="006B7402" w:rsidRDefault="006B7402" w:rsidP="006B7402">
      <w:pPr>
        <w:pStyle w:val="6"/>
        <w:ind w:right="240"/>
      </w:pPr>
      <w:r>
        <w:t>功能描述</w:t>
      </w:r>
    </w:p>
    <w:p w:rsidR="006B7402" w:rsidRPr="00FD6390" w:rsidRDefault="006B7402" w:rsidP="006B7402">
      <w:pPr>
        <w:ind w:right="240"/>
      </w:pPr>
      <w:r>
        <w:rPr>
          <w:rFonts w:hint="eastAsia"/>
        </w:rPr>
        <w:t>运营管理人员通过该功能，</w:t>
      </w:r>
      <w:r w:rsidRPr="00CC41A0">
        <w:rPr>
          <w:rFonts w:hint="eastAsia"/>
        </w:rPr>
        <w:t>维护商品属性组、规格</w:t>
      </w:r>
      <w:r>
        <w:rPr>
          <w:rFonts w:hint="eastAsia"/>
        </w:rPr>
        <w:t>，包括：查询、修改、删除。</w:t>
      </w:r>
    </w:p>
    <w:p w:rsidR="006B7402" w:rsidRDefault="006B7402" w:rsidP="006B7402">
      <w:pPr>
        <w:pStyle w:val="6"/>
        <w:ind w:right="240"/>
      </w:pPr>
      <w:r>
        <w:rPr>
          <w:rFonts w:hint="eastAsia"/>
        </w:rPr>
        <w:t>业务流程</w:t>
      </w:r>
    </w:p>
    <w:p w:rsidR="006B7402" w:rsidRDefault="006B7402" w:rsidP="008B4BF2">
      <w:pPr>
        <w:numPr>
          <w:ilvl w:val="0"/>
          <w:numId w:val="236"/>
        </w:numPr>
        <w:ind w:right="240"/>
      </w:pPr>
      <w:r>
        <w:rPr>
          <w:rFonts w:hint="eastAsia"/>
        </w:rPr>
        <w:t>运营管理人员登录系统，进入：商品</w:t>
      </w:r>
      <w:r>
        <w:t>--&gt;</w:t>
      </w:r>
      <w:r>
        <w:rPr>
          <w:rFonts w:hint="eastAsia"/>
        </w:rPr>
        <w:t>商品类型</w:t>
      </w:r>
      <w:r>
        <w:t>--&gt;</w:t>
      </w:r>
      <w:r>
        <w:rPr>
          <w:rFonts w:hint="eastAsia"/>
        </w:rPr>
        <w:t>类型列表</w:t>
      </w:r>
    </w:p>
    <w:p w:rsidR="006B7402" w:rsidRDefault="006B7402" w:rsidP="008B4BF2">
      <w:pPr>
        <w:numPr>
          <w:ilvl w:val="0"/>
          <w:numId w:val="236"/>
        </w:numPr>
        <w:ind w:right="240"/>
      </w:pPr>
      <w:r>
        <w:rPr>
          <w:rFonts w:hint="eastAsia"/>
        </w:rPr>
        <w:t>默认显示所有类型的列表信息</w:t>
      </w:r>
    </w:p>
    <w:p w:rsidR="006B7402" w:rsidRPr="0030360E" w:rsidRDefault="006B7402" w:rsidP="008B4BF2">
      <w:pPr>
        <w:numPr>
          <w:ilvl w:val="0"/>
          <w:numId w:val="236"/>
        </w:numPr>
        <w:ind w:right="240"/>
      </w:pPr>
      <w:r>
        <w:rPr>
          <w:rFonts w:hint="eastAsia"/>
        </w:rPr>
        <w:t>运营管理人员可以对商品类型进行添加、编辑、删除操作</w:t>
      </w:r>
    </w:p>
    <w:p w:rsidR="006B7402" w:rsidRDefault="006B7402" w:rsidP="006B7402">
      <w:pPr>
        <w:pStyle w:val="6"/>
        <w:ind w:right="240"/>
      </w:pPr>
      <w:r>
        <w:rPr>
          <w:rFonts w:hint="eastAsia"/>
        </w:rPr>
        <w:t>业务规则</w:t>
      </w:r>
    </w:p>
    <w:p w:rsidR="006B7402" w:rsidRPr="006A66E1"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8B4BF2">
      <w:pPr>
        <w:numPr>
          <w:ilvl w:val="0"/>
          <w:numId w:val="237"/>
        </w:numPr>
        <w:ind w:right="240"/>
      </w:pPr>
      <w:r>
        <w:rPr>
          <w:rFonts w:hint="eastAsia"/>
        </w:rPr>
        <w:t>商品类型列表信息页面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238"/>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38"/>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类型名称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38"/>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所属商品分类</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38"/>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编辑、删除按钮</w:t>
            </w:r>
          </w:p>
        </w:tc>
      </w:tr>
    </w:tbl>
    <w:p w:rsidR="006B7402" w:rsidRDefault="006B7402" w:rsidP="008B4BF2">
      <w:pPr>
        <w:numPr>
          <w:ilvl w:val="0"/>
          <w:numId w:val="237"/>
        </w:numPr>
        <w:ind w:right="240"/>
      </w:pPr>
      <w:r>
        <w:rPr>
          <w:rFonts w:hint="eastAsia"/>
        </w:rPr>
        <w:t>商品类型添加页面</w:t>
      </w:r>
    </w:p>
    <w:p w:rsidR="006B7402" w:rsidRDefault="006B7402" w:rsidP="006B7402">
      <w:pPr>
        <w:ind w:left="874" w:right="240" w:firstLine="0"/>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23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类型名称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3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添加扩展属性</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点击按钮后，显示拓展属性</w:t>
            </w:r>
          </w:p>
        </w:tc>
      </w:tr>
      <w:tr w:rsidR="006B7402" w:rsidTr="0061150B">
        <w:tc>
          <w:tcPr>
            <w:tcW w:w="675" w:type="dxa"/>
          </w:tcPr>
          <w:p w:rsidR="006B7402" w:rsidRDefault="006B7402" w:rsidP="008B4BF2">
            <w:pPr>
              <w:numPr>
                <w:ilvl w:val="0"/>
                <w:numId w:val="23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ind w:left="874" w:right="240" w:firstLine="0"/>
      </w:pPr>
    </w:p>
    <w:p w:rsidR="006B7402" w:rsidRDefault="006B7402" w:rsidP="008B4BF2">
      <w:pPr>
        <w:numPr>
          <w:ilvl w:val="0"/>
          <w:numId w:val="237"/>
        </w:numPr>
        <w:ind w:right="240"/>
      </w:pPr>
      <w:r>
        <w:rPr>
          <w:rFonts w:hint="eastAsia"/>
        </w:rPr>
        <w:t>商品类型信息修改页面</w:t>
      </w:r>
    </w:p>
    <w:p w:rsidR="006B7402" w:rsidRDefault="006B7402" w:rsidP="006B7402">
      <w:pPr>
        <w:ind w:right="240"/>
      </w:pPr>
      <w:r>
        <w:rPr>
          <w:rFonts w:hint="eastAsia"/>
        </w:rPr>
        <w:t>参考上述页面要素。</w:t>
      </w:r>
    </w:p>
    <w:p w:rsidR="006B7402" w:rsidRPr="002C5DED" w:rsidRDefault="006B7402" w:rsidP="006B7402">
      <w:pPr>
        <w:ind w:right="240"/>
      </w:pPr>
    </w:p>
    <w:p w:rsidR="006B7402" w:rsidRDefault="006B7402" w:rsidP="006B7402">
      <w:pPr>
        <w:pStyle w:val="4"/>
        <w:ind w:right="240"/>
      </w:pPr>
      <w:r>
        <w:rPr>
          <w:rFonts w:hint="eastAsia"/>
        </w:rPr>
        <w:t>商品品牌</w:t>
      </w:r>
    </w:p>
    <w:p w:rsidR="006B7402" w:rsidRDefault="006B7402" w:rsidP="006B7402">
      <w:pPr>
        <w:pStyle w:val="5"/>
        <w:ind w:left="142" w:right="240"/>
      </w:pPr>
      <w:r>
        <w:rPr>
          <w:rFonts w:hint="eastAsia"/>
        </w:rPr>
        <w:t>品牌列表</w:t>
      </w:r>
    </w:p>
    <w:p w:rsidR="006B7402" w:rsidRDefault="006B7402" w:rsidP="006B7402">
      <w:pPr>
        <w:pStyle w:val="6"/>
        <w:ind w:right="240"/>
      </w:pPr>
      <w:r>
        <w:t>功能描述</w:t>
      </w:r>
    </w:p>
    <w:p w:rsidR="006B7402" w:rsidRPr="00FD6390" w:rsidRDefault="006B7402" w:rsidP="006B7402">
      <w:pPr>
        <w:ind w:right="240"/>
      </w:pPr>
      <w:r>
        <w:rPr>
          <w:rFonts w:hint="eastAsia"/>
        </w:rPr>
        <w:t>运营管理人员通过该功能，对商品品牌进行维护，包括：查询、修改、删除。</w:t>
      </w:r>
    </w:p>
    <w:p w:rsidR="006B7402" w:rsidRDefault="006B7402" w:rsidP="006B7402">
      <w:pPr>
        <w:pStyle w:val="6"/>
        <w:ind w:right="240"/>
      </w:pPr>
      <w:r>
        <w:rPr>
          <w:rFonts w:hint="eastAsia"/>
        </w:rPr>
        <w:t>业务流程</w:t>
      </w:r>
    </w:p>
    <w:p w:rsidR="006B7402" w:rsidRDefault="006B7402" w:rsidP="008B4BF2">
      <w:pPr>
        <w:numPr>
          <w:ilvl w:val="0"/>
          <w:numId w:val="240"/>
        </w:numPr>
        <w:ind w:right="240"/>
      </w:pPr>
      <w:r>
        <w:rPr>
          <w:rFonts w:hint="eastAsia"/>
        </w:rPr>
        <w:t>运营管理人员登录系统，进入：商品</w:t>
      </w:r>
      <w:r>
        <w:t>--&gt;</w:t>
      </w:r>
      <w:r>
        <w:rPr>
          <w:rFonts w:hint="eastAsia"/>
        </w:rPr>
        <w:t>商品品牌</w:t>
      </w:r>
      <w:r>
        <w:t>--&gt;</w:t>
      </w:r>
      <w:r>
        <w:rPr>
          <w:rFonts w:hint="eastAsia"/>
        </w:rPr>
        <w:t>品牌列表</w:t>
      </w:r>
    </w:p>
    <w:p w:rsidR="006B7402" w:rsidRDefault="006B7402" w:rsidP="008B4BF2">
      <w:pPr>
        <w:numPr>
          <w:ilvl w:val="0"/>
          <w:numId w:val="240"/>
        </w:numPr>
        <w:ind w:right="240"/>
      </w:pPr>
      <w:r>
        <w:rPr>
          <w:rFonts w:hint="eastAsia"/>
        </w:rPr>
        <w:t>默认显示所有商品品牌的列表信息</w:t>
      </w:r>
    </w:p>
    <w:p w:rsidR="006B7402" w:rsidRPr="0030360E" w:rsidRDefault="006B7402" w:rsidP="008B4BF2">
      <w:pPr>
        <w:numPr>
          <w:ilvl w:val="0"/>
          <w:numId w:val="240"/>
        </w:numPr>
        <w:ind w:right="240"/>
      </w:pPr>
      <w:r>
        <w:rPr>
          <w:rFonts w:hint="eastAsia"/>
        </w:rPr>
        <w:t>运营管理人员可以对商品品牌进行编辑、删除操作</w:t>
      </w:r>
    </w:p>
    <w:p w:rsidR="006B7402" w:rsidRDefault="006B7402" w:rsidP="006B7402">
      <w:pPr>
        <w:pStyle w:val="6"/>
        <w:ind w:right="240"/>
      </w:pPr>
      <w:r>
        <w:rPr>
          <w:rFonts w:hint="eastAsia"/>
        </w:rPr>
        <w:t>业务规则</w:t>
      </w:r>
    </w:p>
    <w:p w:rsidR="006B7402" w:rsidRPr="006A66E1"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8B4BF2">
      <w:pPr>
        <w:numPr>
          <w:ilvl w:val="0"/>
          <w:numId w:val="241"/>
        </w:numPr>
        <w:ind w:right="240"/>
      </w:pPr>
      <w:r>
        <w:rPr>
          <w:rFonts w:hint="eastAsia"/>
        </w:rPr>
        <w:t>商品品牌列表信息页面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242"/>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42"/>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42"/>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网址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42"/>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42"/>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编辑、删除按钮</w:t>
            </w:r>
          </w:p>
        </w:tc>
      </w:tr>
    </w:tbl>
    <w:p w:rsidR="006B7402" w:rsidRDefault="006B7402" w:rsidP="008B4BF2">
      <w:pPr>
        <w:numPr>
          <w:ilvl w:val="0"/>
          <w:numId w:val="241"/>
        </w:numPr>
        <w:ind w:right="240"/>
      </w:pPr>
      <w:r>
        <w:rPr>
          <w:rFonts w:hint="eastAsia"/>
        </w:rPr>
        <w:t>商品品牌修改页面</w:t>
      </w:r>
    </w:p>
    <w:p w:rsidR="006B7402" w:rsidRDefault="006B7402" w:rsidP="006B7402">
      <w:pPr>
        <w:ind w:left="874" w:right="240" w:firstLine="0"/>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243"/>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43"/>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品牌首字母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43"/>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品牌网址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43"/>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品牌图片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43"/>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43"/>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重新选择类型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触发商品类型复选框</w:t>
            </w:r>
          </w:p>
        </w:tc>
      </w:tr>
      <w:tr w:rsidR="006B7402" w:rsidTr="0061150B">
        <w:tc>
          <w:tcPr>
            <w:tcW w:w="675" w:type="dxa"/>
          </w:tcPr>
          <w:p w:rsidR="006B7402" w:rsidRDefault="006B7402" w:rsidP="008B4BF2">
            <w:pPr>
              <w:numPr>
                <w:ilvl w:val="0"/>
                <w:numId w:val="243"/>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43"/>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43"/>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描述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43"/>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ind w:left="874" w:right="240" w:firstLine="0"/>
      </w:pPr>
    </w:p>
    <w:p w:rsidR="006B7402" w:rsidRPr="00391FB7" w:rsidRDefault="006B7402" w:rsidP="006B7402">
      <w:pPr>
        <w:pStyle w:val="5"/>
        <w:ind w:left="142" w:right="240"/>
      </w:pPr>
      <w:r>
        <w:rPr>
          <w:rFonts w:hint="eastAsia"/>
          <w:shd w:val="clear" w:color="auto" w:fill="FFFFFF"/>
        </w:rPr>
        <w:t>添加品牌</w:t>
      </w:r>
    </w:p>
    <w:p w:rsidR="006B7402" w:rsidRDefault="006B7402" w:rsidP="006B7402">
      <w:pPr>
        <w:pStyle w:val="6"/>
        <w:ind w:right="240"/>
      </w:pPr>
      <w:r>
        <w:t>功能描述</w:t>
      </w:r>
    </w:p>
    <w:p w:rsidR="006B7402" w:rsidRPr="00FD6390" w:rsidRDefault="006B7402" w:rsidP="006B7402">
      <w:pPr>
        <w:ind w:right="240"/>
      </w:pPr>
      <w:r>
        <w:rPr>
          <w:rFonts w:hint="eastAsia"/>
        </w:rPr>
        <w:t>运营管理人员通过该功能，添加商品品牌。</w:t>
      </w:r>
    </w:p>
    <w:p w:rsidR="006B7402" w:rsidRDefault="006B7402" w:rsidP="006B7402">
      <w:pPr>
        <w:pStyle w:val="6"/>
        <w:ind w:right="240"/>
      </w:pPr>
      <w:r>
        <w:rPr>
          <w:rFonts w:hint="eastAsia"/>
        </w:rPr>
        <w:t>业务流程</w:t>
      </w:r>
    </w:p>
    <w:p w:rsidR="006B7402" w:rsidRDefault="006B7402" w:rsidP="008B4BF2">
      <w:pPr>
        <w:numPr>
          <w:ilvl w:val="0"/>
          <w:numId w:val="244"/>
        </w:numPr>
        <w:ind w:right="240"/>
      </w:pPr>
      <w:r>
        <w:rPr>
          <w:rFonts w:hint="eastAsia"/>
        </w:rPr>
        <w:t>运营管理人员登录系统，进入：商品</w:t>
      </w:r>
      <w:r>
        <w:t>--&gt;</w:t>
      </w:r>
      <w:r>
        <w:rPr>
          <w:rFonts w:hint="eastAsia"/>
        </w:rPr>
        <w:t>商品品牌</w:t>
      </w:r>
      <w:r>
        <w:t>--&gt;</w:t>
      </w:r>
      <w:r>
        <w:rPr>
          <w:rFonts w:hint="eastAsia"/>
        </w:rPr>
        <w:t>添加品牌</w:t>
      </w:r>
    </w:p>
    <w:p w:rsidR="006B7402" w:rsidRDefault="006B7402" w:rsidP="008B4BF2">
      <w:pPr>
        <w:numPr>
          <w:ilvl w:val="0"/>
          <w:numId w:val="244"/>
        </w:numPr>
        <w:ind w:right="240"/>
      </w:pPr>
      <w:r>
        <w:rPr>
          <w:rFonts w:hint="eastAsia"/>
        </w:rPr>
        <w:t>在添加品牌信息页面，运营管理人员填写商品品牌信息，确定后，系统保存商品品牌信息</w:t>
      </w:r>
    </w:p>
    <w:p w:rsidR="006B7402" w:rsidRDefault="006B7402" w:rsidP="006B7402">
      <w:pPr>
        <w:pStyle w:val="6"/>
        <w:ind w:right="240"/>
      </w:pPr>
      <w:r>
        <w:rPr>
          <w:rFonts w:hint="eastAsia"/>
        </w:rPr>
        <w:t>业务规则</w:t>
      </w:r>
    </w:p>
    <w:p w:rsidR="006B7402" w:rsidRPr="006A66E1"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8B4BF2">
      <w:pPr>
        <w:numPr>
          <w:ilvl w:val="0"/>
          <w:numId w:val="245"/>
        </w:numPr>
        <w:ind w:right="240"/>
      </w:pPr>
      <w:r>
        <w:rPr>
          <w:rFonts w:hint="eastAsia"/>
        </w:rPr>
        <w:t>商品品牌添加信息页面</w:t>
      </w:r>
    </w:p>
    <w:p w:rsidR="006B7402" w:rsidRDefault="006B7402" w:rsidP="006B7402">
      <w:pPr>
        <w:ind w:left="454" w:right="240" w:firstLineChars="50" w:firstLine="120"/>
      </w:pPr>
      <w:r>
        <w:rPr>
          <w:rFonts w:hint="eastAsia"/>
        </w:rPr>
        <w:t>参考：品牌列表中的商品品牌修改页面</w:t>
      </w:r>
    </w:p>
    <w:p w:rsidR="006B7402" w:rsidRDefault="006B7402" w:rsidP="006B7402">
      <w:pPr>
        <w:pStyle w:val="5"/>
        <w:ind w:left="142" w:right="240"/>
        <w:rPr>
          <w:shd w:val="clear" w:color="auto" w:fill="FFFFFF"/>
        </w:rPr>
      </w:pPr>
      <w:r>
        <w:rPr>
          <w:shd w:val="clear" w:color="auto" w:fill="FFFFFF"/>
        </w:rPr>
        <w:t>品牌审核（新增）</w:t>
      </w:r>
    </w:p>
    <w:p w:rsidR="006B7402" w:rsidRDefault="006B7402" w:rsidP="006B7402">
      <w:pPr>
        <w:pStyle w:val="6"/>
        <w:ind w:right="240"/>
      </w:pPr>
      <w:r>
        <w:t>功能描述</w:t>
      </w:r>
    </w:p>
    <w:p w:rsidR="006B7402" w:rsidRPr="00FD6390" w:rsidRDefault="006B7402" w:rsidP="006B7402">
      <w:pPr>
        <w:ind w:right="240"/>
      </w:pPr>
      <w:r>
        <w:rPr>
          <w:rFonts w:hint="eastAsia"/>
        </w:rPr>
        <w:t>运营管理人员通过该功能，对提交的品牌审核进行审批。</w:t>
      </w:r>
    </w:p>
    <w:p w:rsidR="006B7402" w:rsidRDefault="006B7402" w:rsidP="006B7402">
      <w:pPr>
        <w:pStyle w:val="6"/>
        <w:ind w:right="240"/>
      </w:pPr>
      <w:r>
        <w:rPr>
          <w:rFonts w:hint="eastAsia"/>
        </w:rPr>
        <w:t>业务流程</w:t>
      </w:r>
    </w:p>
    <w:p w:rsidR="006B7402" w:rsidRDefault="006B7402" w:rsidP="008B4BF2">
      <w:pPr>
        <w:numPr>
          <w:ilvl w:val="0"/>
          <w:numId w:val="246"/>
        </w:numPr>
        <w:ind w:right="240"/>
      </w:pPr>
      <w:r>
        <w:rPr>
          <w:rFonts w:hint="eastAsia"/>
        </w:rPr>
        <w:t>运营管理人员登录系统，进入：商品</w:t>
      </w:r>
      <w:r>
        <w:t>--&gt;</w:t>
      </w:r>
      <w:r>
        <w:rPr>
          <w:rFonts w:hint="eastAsia"/>
        </w:rPr>
        <w:t>商品品牌</w:t>
      </w:r>
      <w:r>
        <w:t>--&gt;</w:t>
      </w:r>
      <w:r>
        <w:rPr>
          <w:rFonts w:hint="eastAsia"/>
        </w:rPr>
        <w:t>品牌审核</w:t>
      </w:r>
    </w:p>
    <w:p w:rsidR="006B7402" w:rsidRDefault="006B7402" w:rsidP="006B7402">
      <w:pPr>
        <w:pStyle w:val="6"/>
        <w:ind w:right="240"/>
      </w:pPr>
      <w:r>
        <w:rPr>
          <w:rFonts w:hint="eastAsia"/>
        </w:rPr>
        <w:lastRenderedPageBreak/>
        <w:t>业务规则</w:t>
      </w:r>
    </w:p>
    <w:p w:rsidR="006B7402" w:rsidRPr="00D72143"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6B7402">
      <w:pPr>
        <w:ind w:right="240"/>
      </w:pPr>
      <w:r>
        <w:rPr>
          <w:rFonts w:hint="eastAsia"/>
        </w:rPr>
        <w:t>参考分类列表：商品分类信息修改页面。</w:t>
      </w:r>
    </w:p>
    <w:p w:rsidR="006B7402" w:rsidRPr="00D85994" w:rsidRDefault="006B7402" w:rsidP="006B7402">
      <w:pPr>
        <w:ind w:left="454" w:right="240" w:firstLineChars="50" w:firstLine="120"/>
      </w:pPr>
    </w:p>
    <w:p w:rsidR="006B7402" w:rsidRDefault="006B7402" w:rsidP="006B7402">
      <w:pPr>
        <w:pStyle w:val="4"/>
        <w:ind w:right="240"/>
      </w:pPr>
      <w:r>
        <w:rPr>
          <w:rFonts w:hint="eastAsia"/>
        </w:rPr>
        <w:t>商品促销设置</w:t>
      </w:r>
    </w:p>
    <w:p w:rsidR="006B7402" w:rsidRDefault="006B7402" w:rsidP="006B7402">
      <w:pPr>
        <w:pStyle w:val="5"/>
        <w:ind w:left="142" w:right="240"/>
      </w:pPr>
      <w:r>
        <w:rPr>
          <w:rFonts w:hint="eastAsia"/>
        </w:rPr>
        <w:t>促销图标列表</w:t>
      </w:r>
    </w:p>
    <w:p w:rsidR="006B7402" w:rsidRDefault="006B7402" w:rsidP="006B7402">
      <w:pPr>
        <w:pStyle w:val="6"/>
        <w:ind w:right="240"/>
      </w:pPr>
      <w:r>
        <w:t>功能描述</w:t>
      </w:r>
    </w:p>
    <w:p w:rsidR="006B7402" w:rsidRPr="004F17D5" w:rsidRDefault="006B7402" w:rsidP="006B7402">
      <w:pPr>
        <w:rPr>
          <w:rFonts w:ascii="微软雅黑" w:eastAsia="微软雅黑" w:hAnsi="微软雅黑" w:cs="宋体"/>
          <w:color w:val="FF0000"/>
          <w:kern w:val="0"/>
          <w:sz w:val="18"/>
          <w:szCs w:val="18"/>
        </w:rPr>
      </w:pPr>
      <w:r>
        <w:rPr>
          <w:rFonts w:hint="eastAsia"/>
        </w:rPr>
        <w:t>运营管理人员通过该功能，</w:t>
      </w:r>
      <w:r w:rsidRPr="004F17D5">
        <w:rPr>
          <w:rFonts w:hint="eastAsia"/>
        </w:rPr>
        <w:t>对商品促销图标进行维护，按照商品推荐类型，包括：促销、新品、热销、推荐</w:t>
      </w:r>
      <w:r w:rsidRPr="004F17D5">
        <w:rPr>
          <w:rFonts w:hint="eastAsia"/>
        </w:rPr>
        <w:t xml:space="preserve"> </w:t>
      </w:r>
      <w:r w:rsidRPr="004F17D5">
        <w:rPr>
          <w:rFonts w:hint="eastAsia"/>
        </w:rPr>
        <w:t>，可以进行查询、修改、删除操作</w:t>
      </w:r>
      <w:r>
        <w:rPr>
          <w:rFonts w:hint="eastAsia"/>
        </w:rPr>
        <w:t>。</w:t>
      </w:r>
    </w:p>
    <w:p w:rsidR="006B7402" w:rsidRPr="00FD6390" w:rsidRDefault="006B7402" w:rsidP="006B7402">
      <w:pPr>
        <w:ind w:right="240"/>
      </w:pPr>
      <w:r>
        <w:rPr>
          <w:rFonts w:hint="eastAsia"/>
        </w:rPr>
        <w:t>。</w:t>
      </w:r>
    </w:p>
    <w:p w:rsidR="006B7402" w:rsidRDefault="006B7402" w:rsidP="006B7402">
      <w:pPr>
        <w:pStyle w:val="6"/>
        <w:ind w:right="240"/>
      </w:pPr>
      <w:r>
        <w:rPr>
          <w:rFonts w:hint="eastAsia"/>
        </w:rPr>
        <w:t>业务流程</w:t>
      </w:r>
    </w:p>
    <w:p w:rsidR="006B7402" w:rsidRDefault="006B7402" w:rsidP="008B4BF2">
      <w:pPr>
        <w:numPr>
          <w:ilvl w:val="0"/>
          <w:numId w:val="247"/>
        </w:numPr>
        <w:ind w:right="240"/>
      </w:pPr>
      <w:r>
        <w:rPr>
          <w:rFonts w:hint="eastAsia"/>
        </w:rPr>
        <w:t>运营管理人员登录系统，进入：商品</w:t>
      </w:r>
      <w:r>
        <w:t>--&gt;</w:t>
      </w:r>
      <w:r>
        <w:rPr>
          <w:rFonts w:hint="eastAsia"/>
        </w:rPr>
        <w:t>商品促销图标</w:t>
      </w:r>
      <w:r>
        <w:t>--&gt;</w:t>
      </w:r>
      <w:r>
        <w:rPr>
          <w:rFonts w:hint="eastAsia"/>
        </w:rPr>
        <w:t>促销图标列表</w:t>
      </w:r>
    </w:p>
    <w:p w:rsidR="006B7402" w:rsidRDefault="006B7402" w:rsidP="008B4BF2">
      <w:pPr>
        <w:numPr>
          <w:ilvl w:val="0"/>
          <w:numId w:val="247"/>
        </w:numPr>
        <w:ind w:right="240"/>
      </w:pPr>
      <w:r>
        <w:rPr>
          <w:rFonts w:hint="eastAsia"/>
        </w:rPr>
        <w:t>默认显示所有商品促销图标的列表信息</w:t>
      </w:r>
    </w:p>
    <w:p w:rsidR="006B7402" w:rsidRPr="0030360E" w:rsidRDefault="006B7402" w:rsidP="008B4BF2">
      <w:pPr>
        <w:numPr>
          <w:ilvl w:val="0"/>
          <w:numId w:val="247"/>
        </w:numPr>
        <w:ind w:right="240"/>
      </w:pPr>
      <w:r>
        <w:rPr>
          <w:rFonts w:hint="eastAsia"/>
        </w:rPr>
        <w:t>运营管理人员可以对商品促销图标进行编辑、删除操作</w:t>
      </w:r>
    </w:p>
    <w:p w:rsidR="006B7402" w:rsidRDefault="006B7402" w:rsidP="006B7402">
      <w:pPr>
        <w:pStyle w:val="6"/>
        <w:ind w:right="240"/>
      </w:pPr>
      <w:r>
        <w:rPr>
          <w:rFonts w:hint="eastAsia"/>
        </w:rPr>
        <w:t>业务规则</w:t>
      </w:r>
    </w:p>
    <w:p w:rsidR="006B7402" w:rsidRPr="006A66E1"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8B4BF2">
      <w:pPr>
        <w:numPr>
          <w:ilvl w:val="0"/>
          <w:numId w:val="248"/>
        </w:numPr>
        <w:ind w:right="240"/>
      </w:pPr>
      <w:r>
        <w:rPr>
          <w:rFonts w:hint="eastAsia"/>
        </w:rPr>
        <w:t>商品促销图标列表信息页面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24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图标名称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4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缩略图</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4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4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编辑、删除按钮</w:t>
            </w:r>
          </w:p>
        </w:tc>
      </w:tr>
    </w:tbl>
    <w:p w:rsidR="006B7402" w:rsidRDefault="006B7402" w:rsidP="008B4BF2">
      <w:pPr>
        <w:numPr>
          <w:ilvl w:val="0"/>
          <w:numId w:val="248"/>
        </w:numPr>
        <w:ind w:right="240"/>
      </w:pPr>
      <w:r>
        <w:rPr>
          <w:rFonts w:hint="eastAsia"/>
        </w:rPr>
        <w:t>商品促销图标修改页面</w:t>
      </w:r>
    </w:p>
    <w:p w:rsidR="006B7402" w:rsidRDefault="006B7402" w:rsidP="006B7402">
      <w:pPr>
        <w:ind w:left="874" w:right="240" w:firstLine="0"/>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w:t>
            </w:r>
            <w:r>
              <w:rPr>
                <w:b/>
                <w:color w:val="000000"/>
                <w:sz w:val="21"/>
                <w:szCs w:val="21"/>
              </w:rPr>
              <w:lastRenderedPageBreak/>
              <w:t>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lastRenderedPageBreak/>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w:t>
            </w:r>
            <w:r>
              <w:rPr>
                <w:b/>
                <w:color w:val="000000"/>
                <w:sz w:val="21"/>
                <w:szCs w:val="21"/>
              </w:rPr>
              <w:lastRenderedPageBreak/>
              <w:t>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w:t>
            </w:r>
            <w:r>
              <w:rPr>
                <w:b/>
                <w:color w:val="000000"/>
                <w:sz w:val="21"/>
                <w:szCs w:val="21"/>
              </w:rPr>
              <w:lastRenderedPageBreak/>
              <w:t>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是否必</w:t>
            </w:r>
            <w:r>
              <w:rPr>
                <w:b/>
                <w:color w:val="000000"/>
                <w:sz w:val="21"/>
                <w:szCs w:val="21"/>
              </w:rPr>
              <w:lastRenderedPageBreak/>
              <w:t>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lastRenderedPageBreak/>
              <w:t>备注</w:t>
            </w:r>
          </w:p>
        </w:tc>
      </w:tr>
      <w:tr w:rsidR="006B7402" w:rsidTr="0061150B">
        <w:tc>
          <w:tcPr>
            <w:tcW w:w="675" w:type="dxa"/>
          </w:tcPr>
          <w:p w:rsidR="006B7402" w:rsidRDefault="006B7402" w:rsidP="008B4BF2">
            <w:pPr>
              <w:numPr>
                <w:ilvl w:val="0"/>
                <w:numId w:val="25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标签名称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5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标签图标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5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5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Pr="00391FB7" w:rsidRDefault="006B7402" w:rsidP="006B7402">
      <w:pPr>
        <w:pStyle w:val="5"/>
        <w:ind w:left="142" w:right="240"/>
      </w:pPr>
      <w:r>
        <w:rPr>
          <w:rFonts w:hint="eastAsia"/>
          <w:shd w:val="clear" w:color="auto" w:fill="FFFFFF"/>
        </w:rPr>
        <w:t>添加促销图标</w:t>
      </w:r>
    </w:p>
    <w:p w:rsidR="006B7402" w:rsidRDefault="006B7402" w:rsidP="006B7402">
      <w:pPr>
        <w:pStyle w:val="6"/>
        <w:ind w:right="240"/>
      </w:pPr>
      <w:r>
        <w:t>功能描述</w:t>
      </w:r>
    </w:p>
    <w:p w:rsidR="006B7402" w:rsidRPr="00FD6390" w:rsidRDefault="006B7402" w:rsidP="006B7402">
      <w:pPr>
        <w:ind w:right="240"/>
      </w:pPr>
      <w:r>
        <w:rPr>
          <w:rFonts w:hint="eastAsia"/>
        </w:rPr>
        <w:t>运营管理人员通过该功能，添加促销图标。</w:t>
      </w:r>
    </w:p>
    <w:p w:rsidR="006B7402" w:rsidRDefault="006B7402" w:rsidP="006B7402">
      <w:pPr>
        <w:pStyle w:val="6"/>
        <w:ind w:right="240"/>
      </w:pPr>
      <w:r>
        <w:rPr>
          <w:rFonts w:hint="eastAsia"/>
        </w:rPr>
        <w:t>业务流程</w:t>
      </w:r>
    </w:p>
    <w:p w:rsidR="006B7402" w:rsidRDefault="006B7402" w:rsidP="008B4BF2">
      <w:pPr>
        <w:numPr>
          <w:ilvl w:val="0"/>
          <w:numId w:val="251"/>
        </w:numPr>
        <w:ind w:right="240"/>
      </w:pPr>
      <w:r>
        <w:rPr>
          <w:rFonts w:hint="eastAsia"/>
        </w:rPr>
        <w:t>运营管理人员登录系统，进入：商品</w:t>
      </w:r>
      <w:r>
        <w:t>--&gt;</w:t>
      </w:r>
      <w:r>
        <w:rPr>
          <w:rFonts w:hint="eastAsia"/>
        </w:rPr>
        <w:t>商品促销图标</w:t>
      </w:r>
      <w:r>
        <w:t>--&gt;</w:t>
      </w:r>
      <w:r>
        <w:rPr>
          <w:rFonts w:hint="eastAsia"/>
        </w:rPr>
        <w:t>添加促销图标</w:t>
      </w:r>
    </w:p>
    <w:p w:rsidR="006B7402" w:rsidRDefault="006B7402" w:rsidP="008B4BF2">
      <w:pPr>
        <w:numPr>
          <w:ilvl w:val="0"/>
          <w:numId w:val="251"/>
        </w:numPr>
        <w:ind w:right="240"/>
      </w:pPr>
      <w:r>
        <w:rPr>
          <w:rFonts w:hint="eastAsia"/>
        </w:rPr>
        <w:t>在添加促销图标信息页面，运营管理人员填写促销图标信息，确定后，系统保存促销图标信息</w:t>
      </w:r>
    </w:p>
    <w:p w:rsidR="006B7402" w:rsidRDefault="006B7402" w:rsidP="006B7402">
      <w:pPr>
        <w:pStyle w:val="6"/>
        <w:ind w:right="240"/>
      </w:pPr>
      <w:r>
        <w:rPr>
          <w:rFonts w:hint="eastAsia"/>
        </w:rPr>
        <w:t>业务规则</w:t>
      </w:r>
    </w:p>
    <w:p w:rsidR="006B7402" w:rsidRPr="006A66E1"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8B4BF2">
      <w:pPr>
        <w:numPr>
          <w:ilvl w:val="0"/>
          <w:numId w:val="252"/>
        </w:numPr>
        <w:ind w:right="240"/>
      </w:pPr>
      <w:r>
        <w:rPr>
          <w:rFonts w:hint="eastAsia"/>
        </w:rPr>
        <w:t>促销图标添加信息页面</w:t>
      </w:r>
    </w:p>
    <w:p w:rsidR="006B7402" w:rsidRDefault="006B7402" w:rsidP="006B7402">
      <w:pPr>
        <w:ind w:left="874" w:right="240" w:firstLine="0"/>
      </w:pPr>
      <w:r>
        <w:rPr>
          <w:rFonts w:hint="eastAsia"/>
        </w:rPr>
        <w:t>参考：促销图标列表中：商品促销图标修改页面</w:t>
      </w:r>
    </w:p>
    <w:p w:rsidR="006B7402" w:rsidRPr="008963FB" w:rsidRDefault="006B7402" w:rsidP="006B7402">
      <w:pPr>
        <w:ind w:left="454" w:right="240" w:firstLineChars="50" w:firstLine="120"/>
      </w:pPr>
    </w:p>
    <w:p w:rsidR="006B7402" w:rsidRDefault="006B7402" w:rsidP="006B7402">
      <w:pPr>
        <w:pStyle w:val="4"/>
        <w:ind w:right="240"/>
      </w:pPr>
      <w:r>
        <w:rPr>
          <w:rFonts w:hint="eastAsia"/>
        </w:rPr>
        <w:t>缩略图管理</w:t>
      </w:r>
    </w:p>
    <w:p w:rsidR="006B7402" w:rsidRDefault="006B7402" w:rsidP="006B7402">
      <w:pPr>
        <w:pStyle w:val="5"/>
        <w:ind w:left="142" w:right="240"/>
      </w:pPr>
      <w:r>
        <w:rPr>
          <w:rFonts w:hint="eastAsia"/>
        </w:rPr>
        <w:t>缩略图尺寸列表</w:t>
      </w:r>
    </w:p>
    <w:p w:rsidR="006B7402" w:rsidRDefault="006B7402" w:rsidP="006B7402">
      <w:pPr>
        <w:pStyle w:val="6"/>
        <w:ind w:right="240"/>
      </w:pPr>
      <w:r>
        <w:t>功能描述</w:t>
      </w:r>
    </w:p>
    <w:p w:rsidR="006B7402" w:rsidRPr="00FD6390" w:rsidRDefault="006B7402" w:rsidP="006B7402">
      <w:pPr>
        <w:ind w:right="240"/>
      </w:pPr>
      <w:r>
        <w:rPr>
          <w:rFonts w:hint="eastAsia"/>
        </w:rPr>
        <w:t>运营管理人员通过该功能，对缩略图进行维护，包括：查询、修改、删除。</w:t>
      </w:r>
    </w:p>
    <w:p w:rsidR="006B7402" w:rsidRDefault="006B7402" w:rsidP="006B7402">
      <w:pPr>
        <w:pStyle w:val="6"/>
        <w:ind w:right="240"/>
      </w:pPr>
      <w:r>
        <w:rPr>
          <w:rFonts w:hint="eastAsia"/>
        </w:rPr>
        <w:t>业务流程</w:t>
      </w:r>
    </w:p>
    <w:p w:rsidR="006B7402" w:rsidRDefault="006B7402" w:rsidP="008B4BF2">
      <w:pPr>
        <w:numPr>
          <w:ilvl w:val="0"/>
          <w:numId w:val="253"/>
        </w:numPr>
        <w:ind w:right="240"/>
      </w:pPr>
      <w:r>
        <w:rPr>
          <w:rFonts w:hint="eastAsia"/>
        </w:rPr>
        <w:t>运营管理人员登录系统，进入：商品</w:t>
      </w:r>
      <w:r>
        <w:t>--&gt;</w:t>
      </w:r>
      <w:r>
        <w:rPr>
          <w:rFonts w:hint="eastAsia"/>
        </w:rPr>
        <w:t>缩略图管理</w:t>
      </w:r>
      <w:r>
        <w:t>--&gt;</w:t>
      </w:r>
      <w:r>
        <w:rPr>
          <w:rFonts w:hint="eastAsia"/>
        </w:rPr>
        <w:t>缩略图尺寸列表</w:t>
      </w:r>
    </w:p>
    <w:p w:rsidR="006B7402" w:rsidRDefault="006B7402" w:rsidP="008B4BF2">
      <w:pPr>
        <w:numPr>
          <w:ilvl w:val="0"/>
          <w:numId w:val="253"/>
        </w:numPr>
        <w:ind w:right="240"/>
      </w:pPr>
      <w:r>
        <w:rPr>
          <w:rFonts w:hint="eastAsia"/>
        </w:rPr>
        <w:t>默认显示所有缩略图的列表信息</w:t>
      </w:r>
    </w:p>
    <w:p w:rsidR="006B7402" w:rsidRPr="0030360E" w:rsidRDefault="006B7402" w:rsidP="008B4BF2">
      <w:pPr>
        <w:numPr>
          <w:ilvl w:val="0"/>
          <w:numId w:val="253"/>
        </w:numPr>
        <w:ind w:right="240"/>
      </w:pPr>
      <w:r>
        <w:rPr>
          <w:rFonts w:hint="eastAsia"/>
        </w:rPr>
        <w:t>运营管理人员可以对缩略图进行编辑、删除操作</w:t>
      </w:r>
    </w:p>
    <w:p w:rsidR="006B7402" w:rsidRDefault="006B7402" w:rsidP="006B7402">
      <w:pPr>
        <w:pStyle w:val="6"/>
        <w:ind w:right="240"/>
      </w:pPr>
      <w:r>
        <w:rPr>
          <w:rFonts w:hint="eastAsia"/>
        </w:rPr>
        <w:lastRenderedPageBreak/>
        <w:t>业务规则</w:t>
      </w:r>
    </w:p>
    <w:p w:rsidR="006B7402" w:rsidRPr="006A66E1"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8B4BF2">
      <w:pPr>
        <w:numPr>
          <w:ilvl w:val="0"/>
          <w:numId w:val="254"/>
        </w:numPr>
        <w:ind w:right="240"/>
      </w:pPr>
      <w:r>
        <w:rPr>
          <w:rFonts w:hint="eastAsia"/>
        </w:rPr>
        <w:t>缩略图列表信息页面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25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尺寸名称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5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尺寸代码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5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宽度</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5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高度</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5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编辑、删除按钮</w:t>
            </w:r>
          </w:p>
        </w:tc>
      </w:tr>
    </w:tbl>
    <w:p w:rsidR="006B7402" w:rsidRDefault="006B7402" w:rsidP="008B4BF2">
      <w:pPr>
        <w:numPr>
          <w:ilvl w:val="0"/>
          <w:numId w:val="254"/>
        </w:numPr>
        <w:ind w:right="240"/>
      </w:pPr>
      <w:r>
        <w:rPr>
          <w:rFonts w:hint="eastAsia"/>
        </w:rPr>
        <w:t>缩略图修改页面</w:t>
      </w:r>
    </w:p>
    <w:p w:rsidR="006B7402" w:rsidRDefault="006B7402" w:rsidP="006B7402">
      <w:pPr>
        <w:ind w:left="874" w:right="240" w:firstLine="0"/>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25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Helvetica" w:hAnsi="Helvetica" w:cs="Helvetica"/>
                <w:color w:val="333333"/>
                <w:sz w:val="21"/>
                <w:szCs w:val="21"/>
                <w:shd w:val="clear" w:color="auto" w:fill="F4F4F4"/>
              </w:rPr>
              <w:t>格式标题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5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Helvetica" w:hAnsi="Helvetica" w:cs="Helvetica"/>
                <w:color w:val="333333"/>
                <w:sz w:val="21"/>
                <w:szCs w:val="21"/>
                <w:shd w:val="clear" w:color="auto" w:fill="FFFFFF"/>
              </w:rPr>
              <w:t>格式代码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56"/>
              </w:numPr>
              <w:spacing w:line="240" w:lineRule="auto"/>
              <w:ind w:right="240"/>
              <w:rPr>
                <w:sz w:val="21"/>
                <w:szCs w:val="21"/>
              </w:rPr>
            </w:pPr>
          </w:p>
        </w:tc>
        <w:tc>
          <w:tcPr>
            <w:tcW w:w="1701" w:type="dxa"/>
          </w:tcPr>
          <w:p w:rsidR="006B7402" w:rsidRDefault="006B7402" w:rsidP="0061150B">
            <w:pPr>
              <w:pStyle w:val="a7"/>
              <w:ind w:right="240"/>
              <w:rPr>
                <w:rFonts w:ascii="Helvetica" w:hAnsi="Helvetica" w:cs="Helvetica"/>
                <w:color w:val="333333"/>
                <w:sz w:val="21"/>
                <w:szCs w:val="21"/>
                <w:shd w:val="clear" w:color="auto" w:fill="FFFFFF"/>
              </w:rPr>
            </w:pPr>
            <w:r w:rsidRPr="004B4203">
              <w:rPr>
                <w:rFonts w:ascii="Helvetica" w:hAnsi="Helvetica" w:cs="Helvetica"/>
                <w:color w:val="333333"/>
                <w:sz w:val="21"/>
                <w:szCs w:val="21"/>
                <w:shd w:val="clear" w:color="auto" w:fill="FFFFFF"/>
              </w:rPr>
              <w:t>图片高度</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56"/>
              </w:numPr>
              <w:spacing w:line="240" w:lineRule="auto"/>
              <w:ind w:right="240"/>
              <w:rPr>
                <w:sz w:val="21"/>
                <w:szCs w:val="21"/>
              </w:rPr>
            </w:pPr>
          </w:p>
        </w:tc>
        <w:tc>
          <w:tcPr>
            <w:tcW w:w="1701" w:type="dxa"/>
          </w:tcPr>
          <w:p w:rsidR="006B7402" w:rsidRDefault="006B7402" w:rsidP="0061150B">
            <w:pPr>
              <w:pStyle w:val="a7"/>
              <w:ind w:right="240"/>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图片宽度</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56"/>
              </w:numPr>
              <w:spacing w:line="240" w:lineRule="auto"/>
              <w:ind w:right="240"/>
              <w:rPr>
                <w:sz w:val="21"/>
                <w:szCs w:val="21"/>
              </w:rPr>
            </w:pPr>
          </w:p>
        </w:tc>
        <w:tc>
          <w:tcPr>
            <w:tcW w:w="1701" w:type="dxa"/>
          </w:tcPr>
          <w:p w:rsidR="006B7402" w:rsidRPr="004B4203" w:rsidRDefault="006B7402" w:rsidP="0061150B">
            <w:pPr>
              <w:pStyle w:val="a7"/>
              <w:ind w:right="240"/>
              <w:rPr>
                <w:rFonts w:ascii="Helvetica" w:hAnsi="Helvetica" w:cs="Helvetica"/>
                <w:color w:val="333333"/>
                <w:sz w:val="21"/>
                <w:szCs w:val="21"/>
                <w:shd w:val="clear" w:color="auto" w:fill="FFFFFF"/>
              </w:rPr>
            </w:pPr>
            <w:r w:rsidRPr="004B4203">
              <w:rPr>
                <w:rFonts w:ascii="Helvetica" w:hAnsi="Helvetica" w:cs="Helvetica"/>
                <w:color w:val="333333"/>
                <w:sz w:val="21"/>
                <w:szCs w:val="21"/>
                <w:shd w:val="clear" w:color="auto" w:fill="FFFFFF"/>
              </w:rPr>
              <w:t>格式描述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5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Pr="00391FB7" w:rsidRDefault="006B7402" w:rsidP="006B7402">
      <w:pPr>
        <w:pStyle w:val="5"/>
        <w:ind w:left="142" w:right="240"/>
      </w:pPr>
      <w:r>
        <w:rPr>
          <w:rFonts w:hint="eastAsia"/>
          <w:shd w:val="clear" w:color="auto" w:fill="FFFFFF"/>
        </w:rPr>
        <w:t>添加缩略图尺寸</w:t>
      </w:r>
    </w:p>
    <w:p w:rsidR="006B7402" w:rsidRDefault="006B7402" w:rsidP="006B7402">
      <w:pPr>
        <w:pStyle w:val="6"/>
        <w:ind w:right="240"/>
      </w:pPr>
      <w:r>
        <w:t>功能描述</w:t>
      </w:r>
    </w:p>
    <w:p w:rsidR="006B7402" w:rsidRPr="00FD6390" w:rsidRDefault="006B7402" w:rsidP="006B7402">
      <w:pPr>
        <w:ind w:right="240"/>
      </w:pPr>
      <w:r>
        <w:rPr>
          <w:rFonts w:hint="eastAsia"/>
        </w:rPr>
        <w:t>运营管理人员通过该功能，添加缩略图。</w:t>
      </w:r>
    </w:p>
    <w:p w:rsidR="006B7402" w:rsidRDefault="006B7402" w:rsidP="006B7402">
      <w:pPr>
        <w:pStyle w:val="6"/>
        <w:ind w:right="240"/>
      </w:pPr>
      <w:r>
        <w:rPr>
          <w:rFonts w:hint="eastAsia"/>
        </w:rPr>
        <w:t>业务流程</w:t>
      </w:r>
    </w:p>
    <w:p w:rsidR="006B7402" w:rsidRDefault="006B7402" w:rsidP="008B4BF2">
      <w:pPr>
        <w:numPr>
          <w:ilvl w:val="0"/>
          <w:numId w:val="257"/>
        </w:numPr>
        <w:ind w:right="240"/>
      </w:pPr>
      <w:r>
        <w:rPr>
          <w:rFonts w:hint="eastAsia"/>
        </w:rPr>
        <w:t>运营管理人员登录系统，进入：商品</w:t>
      </w:r>
      <w:r>
        <w:t>--&gt;</w:t>
      </w:r>
      <w:r>
        <w:rPr>
          <w:rFonts w:hint="eastAsia"/>
        </w:rPr>
        <w:t>缩略图管理</w:t>
      </w:r>
      <w:r>
        <w:t>--&gt;</w:t>
      </w:r>
      <w:r>
        <w:rPr>
          <w:rFonts w:hint="eastAsia"/>
        </w:rPr>
        <w:t>添加缩略图尺寸</w:t>
      </w:r>
    </w:p>
    <w:p w:rsidR="006B7402" w:rsidRDefault="006B7402" w:rsidP="008B4BF2">
      <w:pPr>
        <w:numPr>
          <w:ilvl w:val="0"/>
          <w:numId w:val="257"/>
        </w:numPr>
        <w:ind w:right="240"/>
      </w:pPr>
      <w:r>
        <w:rPr>
          <w:rFonts w:hint="eastAsia"/>
        </w:rPr>
        <w:t>在添加缩略图信息页面，运营管理人员填写缩略图信息，确定后，系统保存缩略图信息</w:t>
      </w:r>
    </w:p>
    <w:p w:rsidR="006B7402" w:rsidRDefault="006B7402" w:rsidP="006B7402">
      <w:pPr>
        <w:pStyle w:val="6"/>
        <w:ind w:right="240"/>
      </w:pPr>
      <w:r>
        <w:rPr>
          <w:rFonts w:hint="eastAsia"/>
        </w:rPr>
        <w:t>业务规则</w:t>
      </w:r>
    </w:p>
    <w:p w:rsidR="006B7402" w:rsidRPr="006A66E1" w:rsidRDefault="006B7402" w:rsidP="006B7402">
      <w:pPr>
        <w:ind w:right="240"/>
      </w:pPr>
      <w:r>
        <w:rPr>
          <w:rFonts w:hint="eastAsia"/>
        </w:rPr>
        <w:lastRenderedPageBreak/>
        <w:t>无。</w:t>
      </w:r>
    </w:p>
    <w:p w:rsidR="006B7402" w:rsidRDefault="006B7402" w:rsidP="006B7402">
      <w:pPr>
        <w:pStyle w:val="6"/>
        <w:ind w:right="240"/>
      </w:pPr>
      <w:r>
        <w:rPr>
          <w:rFonts w:hint="eastAsia"/>
        </w:rPr>
        <w:t>页面要素</w:t>
      </w:r>
    </w:p>
    <w:p w:rsidR="006B7402" w:rsidRDefault="006B7402" w:rsidP="008B4BF2">
      <w:pPr>
        <w:numPr>
          <w:ilvl w:val="0"/>
          <w:numId w:val="258"/>
        </w:numPr>
        <w:ind w:right="240"/>
      </w:pPr>
      <w:r>
        <w:rPr>
          <w:rFonts w:hint="eastAsia"/>
        </w:rPr>
        <w:t>缩略图添加信息页面</w:t>
      </w:r>
    </w:p>
    <w:p w:rsidR="006B7402" w:rsidRPr="000D1693" w:rsidRDefault="006B7402" w:rsidP="008B4BF2">
      <w:pPr>
        <w:numPr>
          <w:ilvl w:val="0"/>
          <w:numId w:val="259"/>
        </w:numPr>
        <w:ind w:right="240"/>
      </w:pPr>
      <w:r>
        <w:rPr>
          <w:rFonts w:hint="eastAsia"/>
        </w:rPr>
        <w:t>参考：缩略图尺寸列表中：缩略图修改页面</w:t>
      </w:r>
    </w:p>
    <w:p w:rsidR="006B7402" w:rsidRPr="00883683" w:rsidRDefault="006B7402" w:rsidP="006B7402">
      <w:pPr>
        <w:ind w:right="240" w:firstLine="0"/>
      </w:pPr>
    </w:p>
    <w:p w:rsidR="006B7402" w:rsidRDefault="006B7402" w:rsidP="006B7402">
      <w:pPr>
        <w:pStyle w:val="3"/>
        <w:ind w:right="240"/>
      </w:pPr>
      <w:bookmarkStart w:id="112" w:name="_Toc446774431"/>
      <w:r w:rsidRPr="0001724D">
        <w:rPr>
          <w:rFonts w:hint="eastAsia"/>
        </w:rPr>
        <w:t>会员</w:t>
      </w:r>
      <w:bookmarkEnd w:id="112"/>
    </w:p>
    <w:p w:rsidR="006B7402" w:rsidRDefault="006B7402" w:rsidP="006B7402">
      <w:pPr>
        <w:pStyle w:val="4"/>
        <w:ind w:right="240"/>
      </w:pPr>
      <w:r>
        <w:rPr>
          <w:rFonts w:hint="eastAsia"/>
        </w:rPr>
        <w:t>会员管理</w:t>
      </w:r>
    </w:p>
    <w:p w:rsidR="006B7402" w:rsidRPr="00BF758D" w:rsidRDefault="006B7402" w:rsidP="006B7402">
      <w:pPr>
        <w:pStyle w:val="5"/>
        <w:ind w:left="142" w:right="240"/>
        <w:rPr>
          <w:shd w:val="clear" w:color="auto" w:fill="FFFFFF"/>
        </w:rPr>
      </w:pPr>
      <w:r w:rsidRPr="00BF758D">
        <w:rPr>
          <w:rFonts w:hint="eastAsia"/>
          <w:shd w:val="clear" w:color="auto" w:fill="FFFFFF"/>
        </w:rPr>
        <w:t>会员列表</w:t>
      </w:r>
    </w:p>
    <w:p w:rsidR="006B7402" w:rsidRDefault="006B7402" w:rsidP="006B7402">
      <w:pPr>
        <w:pStyle w:val="6"/>
        <w:ind w:right="240"/>
      </w:pPr>
      <w:r>
        <w:rPr>
          <w:rFonts w:hint="eastAsia"/>
        </w:rPr>
        <w:t>功能描述</w:t>
      </w:r>
    </w:p>
    <w:p w:rsidR="006B7402" w:rsidRPr="002C1A08" w:rsidRDefault="006B7402" w:rsidP="006B7402">
      <w:pPr>
        <w:ind w:right="240"/>
      </w:pPr>
      <w:r>
        <w:rPr>
          <w:rFonts w:hint="eastAsia"/>
        </w:rPr>
        <w:t>运营管理人员通过该功能可以查询到全部会员信息并对其进行操作。</w:t>
      </w:r>
    </w:p>
    <w:p w:rsidR="006B7402" w:rsidRDefault="006B7402" w:rsidP="006B7402">
      <w:pPr>
        <w:pStyle w:val="6"/>
        <w:ind w:right="240"/>
      </w:pPr>
      <w:r w:rsidRPr="005358B3">
        <w:rPr>
          <w:rFonts w:hint="eastAsia"/>
        </w:rPr>
        <w:t>业务流程</w:t>
      </w:r>
    </w:p>
    <w:p w:rsidR="006B7402" w:rsidRPr="002C1A08" w:rsidRDefault="006B7402" w:rsidP="006B7402">
      <w:pPr>
        <w:ind w:right="240"/>
      </w:pPr>
      <w:r>
        <w:rPr>
          <w:rFonts w:hint="eastAsia"/>
        </w:rPr>
        <w:t>运营管理人员登录系统，进入：会员</w:t>
      </w:r>
      <w:r w:rsidRPr="00EB4BFA">
        <w:rPr>
          <w:rFonts w:hint="eastAsia"/>
        </w:rPr>
        <w:t>--&gt;</w:t>
      </w:r>
      <w:r>
        <w:rPr>
          <w:rFonts w:hint="eastAsia"/>
        </w:rPr>
        <w:t>会员管理</w:t>
      </w:r>
      <w:r w:rsidRPr="00EB4BFA">
        <w:rPr>
          <w:rFonts w:hint="eastAsia"/>
        </w:rPr>
        <w:t>--&gt;</w:t>
      </w:r>
      <w:r>
        <w:rPr>
          <w:rFonts w:hint="eastAsia"/>
        </w:rPr>
        <w:t>会员列表。</w:t>
      </w:r>
    </w:p>
    <w:p w:rsidR="006B7402" w:rsidRDefault="006B7402" w:rsidP="006B7402">
      <w:pPr>
        <w:pStyle w:val="6"/>
        <w:ind w:right="240"/>
      </w:pPr>
      <w:r>
        <w:rPr>
          <w:rFonts w:hint="eastAsia"/>
        </w:rPr>
        <w:t>业务规则</w:t>
      </w:r>
    </w:p>
    <w:p w:rsidR="006B7402" w:rsidRDefault="006B7402" w:rsidP="006B7402">
      <w:pPr>
        <w:ind w:right="240"/>
      </w:pPr>
      <w:r>
        <w:rPr>
          <w:rFonts w:hint="eastAsia"/>
        </w:rPr>
        <w:t xml:space="preserve">1. </w:t>
      </w:r>
      <w:r>
        <w:rPr>
          <w:rFonts w:hint="eastAsia"/>
        </w:rPr>
        <w:t>运营管理人员可以通过会员等级的筛选分别查询该等级的会员信息；</w:t>
      </w:r>
    </w:p>
    <w:p w:rsidR="006B7402" w:rsidRDefault="006B7402" w:rsidP="006B7402">
      <w:pPr>
        <w:ind w:right="240"/>
      </w:pPr>
      <w:r>
        <w:rPr>
          <w:rFonts w:hint="eastAsia"/>
        </w:rPr>
        <w:t xml:space="preserve">2. </w:t>
      </w:r>
      <w:r>
        <w:rPr>
          <w:rFonts w:hint="eastAsia"/>
        </w:rPr>
        <w:t>运营管理人员可以导出会员信息成</w:t>
      </w:r>
      <w:r>
        <w:rPr>
          <w:rFonts w:hint="eastAsia"/>
        </w:rPr>
        <w:t>Excel</w:t>
      </w:r>
      <w:r>
        <w:rPr>
          <w:rFonts w:hint="eastAsia"/>
        </w:rPr>
        <w:t>表格；</w:t>
      </w:r>
    </w:p>
    <w:p w:rsidR="006B7402" w:rsidRDefault="006B7402" w:rsidP="006B7402">
      <w:pPr>
        <w:ind w:right="240"/>
      </w:pPr>
      <w:r>
        <w:rPr>
          <w:rFonts w:hint="eastAsia"/>
        </w:rPr>
        <w:t xml:space="preserve">3. </w:t>
      </w:r>
      <w:r>
        <w:rPr>
          <w:rFonts w:hint="eastAsia"/>
        </w:rPr>
        <w:t>运营管理人员可分别通过对用户名、姓名、电话、手机、</w:t>
      </w:r>
      <w:r>
        <w:rPr>
          <w:rFonts w:hint="eastAsia"/>
        </w:rPr>
        <w:t>Email</w:t>
      </w:r>
      <w:r>
        <w:rPr>
          <w:rFonts w:hint="eastAsia"/>
        </w:rPr>
        <w:t>的精确查询相关会员的信息。</w:t>
      </w:r>
    </w:p>
    <w:p w:rsidR="006B7402" w:rsidRPr="00C35FAA" w:rsidRDefault="006B7402" w:rsidP="006B7402">
      <w:pPr>
        <w:ind w:right="240"/>
      </w:pPr>
      <w:r>
        <w:rPr>
          <w:rFonts w:hint="eastAsia"/>
        </w:rPr>
        <w:t xml:space="preserve">4. </w:t>
      </w:r>
      <w:r>
        <w:rPr>
          <w:rFonts w:hint="eastAsia"/>
        </w:rPr>
        <w:t>进入编辑会员页面后，会分别看到该会员的积分记录、他的信件、他的购物车、他的订单和他的收藏。</w:t>
      </w:r>
    </w:p>
    <w:p w:rsidR="006B7402" w:rsidRDefault="006B7402" w:rsidP="006B7402">
      <w:pPr>
        <w:pStyle w:val="6"/>
        <w:ind w:right="240"/>
      </w:pPr>
      <w:r>
        <w:rPr>
          <w:rFonts w:hint="eastAsia"/>
        </w:rPr>
        <w:t>页面要素</w:t>
      </w:r>
    </w:p>
    <w:p w:rsidR="006B7402" w:rsidRDefault="006B7402" w:rsidP="006B7402">
      <w:pPr>
        <w:ind w:right="240"/>
      </w:pPr>
      <w:r>
        <w:rPr>
          <w:rFonts w:hint="eastAsia"/>
        </w:rPr>
        <w:t xml:space="preserve">1. </w:t>
      </w:r>
      <w:r>
        <w:rPr>
          <w:rFonts w:hint="eastAsia"/>
        </w:rPr>
        <w:t>会员列表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会员等级列表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跳转至会员等级列表查询页面详见（</w:t>
            </w:r>
            <w:r>
              <w:rPr>
                <w:rFonts w:ascii="Times New Roman" w:hAnsi="Times New Roman" w:hint="eastAsia"/>
                <w:sz w:val="21"/>
                <w:szCs w:val="21"/>
              </w:rPr>
              <w:t>6.4.2.2.2</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用户名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姓名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性别</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Email</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符合</w:t>
            </w:r>
            <w:r>
              <w:rPr>
                <w:rFonts w:ascii="Times New Roman" w:hAnsi="Times New Roman" w:hint="eastAsia"/>
                <w:sz w:val="21"/>
                <w:szCs w:val="21"/>
              </w:rPr>
              <w:t>Email</w:t>
            </w:r>
            <w:r>
              <w:rPr>
                <w:rFonts w:ascii="Times New Roman" w:hAnsi="Times New Roman" w:hint="eastAsia"/>
                <w:sz w:val="21"/>
                <w:szCs w:val="21"/>
              </w:rPr>
              <w:t>格式</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注册日期</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如：</w:t>
            </w:r>
            <w:r>
              <w:rPr>
                <w:rFonts w:ascii="Times New Roman" w:hAnsi="Times New Roman" w:hint="eastAsia"/>
                <w:sz w:val="21"/>
                <w:szCs w:val="21"/>
              </w:rPr>
              <w:t>2016-01-01 14:48:05.0</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手机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w:t>
            </w:r>
            <w:r>
              <w:rPr>
                <w:rFonts w:ascii="Times New Roman" w:hAnsi="Times New Roman" w:hint="eastAsia"/>
                <w:sz w:val="21"/>
                <w:szCs w:val="21"/>
              </w:rPr>
              <w:t>/</w:t>
            </w:r>
            <w:r>
              <w:rPr>
                <w:rFonts w:ascii="Times New Roman" w:hAnsi="Times New Roman" w:hint="eastAsia"/>
                <w:sz w:val="21"/>
                <w:szCs w:val="21"/>
              </w:rPr>
              <w:t>删除（编辑至添加会员页面）</w:t>
            </w:r>
          </w:p>
        </w:tc>
      </w:tr>
    </w:tbl>
    <w:p w:rsidR="006B7402" w:rsidRDefault="006B7402" w:rsidP="008B4BF2">
      <w:pPr>
        <w:numPr>
          <w:ilvl w:val="0"/>
          <w:numId w:val="260"/>
        </w:numPr>
        <w:ind w:right="240"/>
      </w:pPr>
      <w:r>
        <w:rPr>
          <w:rFonts w:hint="eastAsia"/>
        </w:rPr>
        <w:t>编辑会员页面信息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用户名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E-mail</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密码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密码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确认密码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会员等级</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下拉列表</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真实姓名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性别</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手机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固定电话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邮编</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所在地区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下拉列表</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安全问题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安全问题答案</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提交按钮</w:t>
            </w:r>
          </w:p>
        </w:tc>
      </w:tr>
    </w:tbl>
    <w:p w:rsidR="006B7402" w:rsidRDefault="006B7402" w:rsidP="008B4BF2">
      <w:pPr>
        <w:numPr>
          <w:ilvl w:val="0"/>
          <w:numId w:val="260"/>
        </w:numPr>
        <w:ind w:right="240"/>
      </w:pPr>
      <w:r>
        <w:rPr>
          <w:rFonts w:hint="eastAsia"/>
        </w:rPr>
        <w:t>会员积分记录页面信息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增减积分</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跳转至增减会员积分页面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简介</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所得积分</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添加日期</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8B4BF2">
      <w:pPr>
        <w:numPr>
          <w:ilvl w:val="0"/>
          <w:numId w:val="260"/>
        </w:numPr>
        <w:ind w:right="240"/>
      </w:pPr>
      <w:r>
        <w:rPr>
          <w:rFonts w:hint="eastAsia"/>
        </w:rPr>
        <w:t>增减会员积分页面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当前积分</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添加积分</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w:t>
            </w:r>
            <w:r>
              <w:rPr>
                <w:rFonts w:ascii="Times New Roman" w:hAnsi="Times New Roman" w:hint="eastAsia"/>
                <w:sz w:val="21"/>
                <w:szCs w:val="21"/>
              </w:rPr>
              <w:t>-</w:t>
            </w:r>
            <w:r>
              <w:rPr>
                <w:rFonts w:ascii="Times New Roman" w:hAnsi="Times New Roman" w:hint="eastAsia"/>
                <w:sz w:val="21"/>
                <w:szCs w:val="21"/>
              </w:rPr>
              <w:t>”为减积分</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备注</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保存</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提交按钮</w:t>
            </w:r>
          </w:p>
        </w:tc>
      </w:tr>
    </w:tbl>
    <w:p w:rsidR="006B7402" w:rsidRDefault="006B7402" w:rsidP="008B4BF2">
      <w:pPr>
        <w:numPr>
          <w:ilvl w:val="0"/>
          <w:numId w:val="260"/>
        </w:numPr>
        <w:ind w:right="240"/>
      </w:pPr>
      <w:r>
        <w:rPr>
          <w:rFonts w:hint="eastAsia"/>
        </w:rPr>
        <w:t>会员信件列表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发件人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收件人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8B4BF2">
      <w:pPr>
        <w:numPr>
          <w:ilvl w:val="0"/>
          <w:numId w:val="260"/>
        </w:numPr>
        <w:ind w:right="240"/>
      </w:pPr>
      <w:r>
        <w:rPr>
          <w:rFonts w:hint="eastAsia"/>
        </w:rPr>
        <w:t>会员购物车列表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商品数量</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总价格</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添加日期</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8B4BF2">
      <w:pPr>
        <w:numPr>
          <w:ilvl w:val="0"/>
          <w:numId w:val="260"/>
        </w:numPr>
        <w:ind w:right="240"/>
      </w:pPr>
      <w:r>
        <w:rPr>
          <w:rFonts w:hint="eastAsia"/>
        </w:rPr>
        <w:t>会员订单列表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订单号</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收货人</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支付状态</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发货状态</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支付方式</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下单时间</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8B4BF2">
      <w:pPr>
        <w:numPr>
          <w:ilvl w:val="0"/>
          <w:numId w:val="260"/>
        </w:numPr>
        <w:ind w:right="240"/>
      </w:pPr>
      <w:r>
        <w:rPr>
          <w:rFonts w:hint="eastAsia"/>
        </w:rPr>
        <w:t>会员收藏列表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商品编号</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添加日期</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Pr="00C97C1B" w:rsidRDefault="006B7402" w:rsidP="006B7402">
      <w:pPr>
        <w:ind w:right="240" w:firstLine="0"/>
      </w:pPr>
    </w:p>
    <w:p w:rsidR="006B7402" w:rsidRPr="00BF758D" w:rsidRDefault="006B7402" w:rsidP="006B7402">
      <w:pPr>
        <w:pStyle w:val="5"/>
        <w:ind w:leftChars="-118" w:left="-1" w:right="240" w:hangingChars="117" w:hanging="282"/>
        <w:rPr>
          <w:shd w:val="clear" w:color="auto" w:fill="FFFFFF"/>
        </w:rPr>
      </w:pPr>
      <w:r w:rsidRPr="00BF758D">
        <w:rPr>
          <w:rFonts w:hint="eastAsia"/>
          <w:shd w:val="clear" w:color="auto" w:fill="FFFFFF"/>
        </w:rPr>
        <w:t>添加会员</w:t>
      </w:r>
    </w:p>
    <w:p w:rsidR="006B7402" w:rsidRDefault="006B7402" w:rsidP="006B7402">
      <w:pPr>
        <w:pStyle w:val="6"/>
        <w:ind w:right="240"/>
      </w:pPr>
      <w:r>
        <w:rPr>
          <w:rFonts w:hint="eastAsia"/>
        </w:rPr>
        <w:t>功能描述</w:t>
      </w:r>
    </w:p>
    <w:p w:rsidR="006B7402" w:rsidRPr="00147789" w:rsidRDefault="006B7402" w:rsidP="006B7402">
      <w:pPr>
        <w:ind w:right="240"/>
      </w:pPr>
      <w:r>
        <w:rPr>
          <w:rFonts w:hint="eastAsia"/>
        </w:rPr>
        <w:t>运营管理人员通过该功能可以添加新的会员。</w:t>
      </w:r>
    </w:p>
    <w:p w:rsidR="006B7402" w:rsidRDefault="006B7402" w:rsidP="006B7402">
      <w:pPr>
        <w:pStyle w:val="6"/>
        <w:ind w:right="240"/>
      </w:pPr>
      <w:r w:rsidRPr="005358B3">
        <w:rPr>
          <w:rFonts w:hint="eastAsia"/>
        </w:rPr>
        <w:t>业务流程</w:t>
      </w:r>
    </w:p>
    <w:p w:rsidR="006B7402" w:rsidRPr="00147789" w:rsidRDefault="006B7402" w:rsidP="006B7402">
      <w:pPr>
        <w:ind w:right="240"/>
      </w:pPr>
      <w:r>
        <w:rPr>
          <w:rFonts w:hint="eastAsia"/>
        </w:rPr>
        <w:t>运营管理人员登录系统，进入：会员</w:t>
      </w:r>
      <w:r w:rsidRPr="00EB4BFA">
        <w:rPr>
          <w:rFonts w:hint="eastAsia"/>
        </w:rPr>
        <w:t>--&gt;</w:t>
      </w:r>
      <w:r>
        <w:rPr>
          <w:rFonts w:hint="eastAsia"/>
        </w:rPr>
        <w:t>会员管理</w:t>
      </w:r>
      <w:r w:rsidRPr="00EB4BFA">
        <w:rPr>
          <w:rFonts w:hint="eastAsia"/>
        </w:rPr>
        <w:t>--&gt;</w:t>
      </w:r>
      <w:r>
        <w:rPr>
          <w:rFonts w:hint="eastAsia"/>
        </w:rPr>
        <w:t>添加会员。</w:t>
      </w:r>
    </w:p>
    <w:p w:rsidR="006B7402" w:rsidRDefault="006B7402" w:rsidP="006B7402">
      <w:pPr>
        <w:pStyle w:val="6"/>
        <w:ind w:right="240"/>
      </w:pPr>
      <w:r>
        <w:rPr>
          <w:rFonts w:hint="eastAsia"/>
        </w:rPr>
        <w:t>业务规则</w:t>
      </w:r>
    </w:p>
    <w:p w:rsidR="006B7402" w:rsidRPr="00924ACA"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6B7402">
      <w:pPr>
        <w:ind w:right="240"/>
      </w:pPr>
      <w:r>
        <w:rPr>
          <w:rFonts w:hint="eastAsia"/>
        </w:rPr>
        <w:t xml:space="preserve">1. </w:t>
      </w:r>
      <w:r>
        <w:rPr>
          <w:rFonts w:hint="eastAsia"/>
        </w:rPr>
        <w:t>编辑会员页面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用户名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E-mail</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密码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确认密码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会员等级</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下拉列表</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真实姓名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性别</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手机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固定电话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邮编</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所在地区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下拉列表</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安全问题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安全问题回答</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提交按钮</w:t>
            </w:r>
          </w:p>
        </w:tc>
      </w:tr>
    </w:tbl>
    <w:p w:rsidR="006B7402" w:rsidRDefault="006B7402" w:rsidP="006B7402">
      <w:pPr>
        <w:ind w:right="240"/>
      </w:pPr>
    </w:p>
    <w:p w:rsidR="006B7402" w:rsidRPr="00CC3E36" w:rsidRDefault="006B7402" w:rsidP="006B7402">
      <w:pPr>
        <w:ind w:right="240"/>
      </w:pPr>
    </w:p>
    <w:p w:rsidR="006B7402" w:rsidRDefault="006B7402" w:rsidP="006B7402">
      <w:pPr>
        <w:pStyle w:val="4"/>
        <w:ind w:right="240"/>
      </w:pPr>
      <w:r>
        <w:rPr>
          <w:rFonts w:hint="eastAsia"/>
        </w:rPr>
        <w:t>会员等级</w:t>
      </w:r>
    </w:p>
    <w:p w:rsidR="006B7402" w:rsidRDefault="006B7402" w:rsidP="006B7402">
      <w:pPr>
        <w:pStyle w:val="6"/>
        <w:ind w:right="240"/>
      </w:pPr>
      <w:r>
        <w:t>功能描述</w:t>
      </w:r>
    </w:p>
    <w:p w:rsidR="006B7402" w:rsidRPr="001777ED" w:rsidRDefault="006B7402" w:rsidP="006B7402">
      <w:pPr>
        <w:ind w:right="240"/>
      </w:pPr>
      <w:r w:rsidRPr="001777ED">
        <w:rPr>
          <w:rFonts w:hint="eastAsia"/>
        </w:rPr>
        <w:t>后台管理人员可以设置会员等级，默认支持注册会员、铜牌会员、银牌会员、黄金会员、钻石会员五级管理。</w:t>
      </w:r>
    </w:p>
    <w:p w:rsidR="006B7402" w:rsidRDefault="006B7402" w:rsidP="006B7402">
      <w:pPr>
        <w:pStyle w:val="6"/>
        <w:ind w:right="240"/>
      </w:pPr>
      <w:r>
        <w:rPr>
          <w:rFonts w:hint="eastAsia"/>
        </w:rPr>
        <w:t>业务流程</w:t>
      </w:r>
    </w:p>
    <w:p w:rsidR="006B7402" w:rsidRPr="00B1023E" w:rsidRDefault="006B7402" w:rsidP="006B7402">
      <w:pPr>
        <w:ind w:right="240"/>
      </w:pPr>
      <w:r>
        <w:rPr>
          <w:rFonts w:hint="eastAsia"/>
        </w:rPr>
        <w:t>后台运营管理人员登录系统，进入后台管理平台</w:t>
      </w:r>
      <w:r>
        <w:rPr>
          <w:rFonts w:hint="eastAsia"/>
        </w:rPr>
        <w:t>-</w:t>
      </w:r>
      <w:r>
        <w:rPr>
          <w:rFonts w:hint="eastAsia"/>
        </w:rPr>
        <w:t>会员</w:t>
      </w:r>
      <w:r>
        <w:rPr>
          <w:rFonts w:hint="eastAsia"/>
        </w:rPr>
        <w:t>-</w:t>
      </w:r>
      <w:r>
        <w:rPr>
          <w:rFonts w:hint="eastAsia"/>
        </w:rPr>
        <w:t>会员等级管理。</w:t>
      </w:r>
    </w:p>
    <w:p w:rsidR="006B7402" w:rsidRDefault="006B7402" w:rsidP="006B7402">
      <w:pPr>
        <w:pStyle w:val="6"/>
        <w:ind w:right="240"/>
      </w:pPr>
      <w:r>
        <w:rPr>
          <w:rFonts w:hint="eastAsia"/>
        </w:rPr>
        <w:t>业务规则</w:t>
      </w:r>
    </w:p>
    <w:p w:rsidR="006B7402" w:rsidRDefault="006B7402" w:rsidP="008B4BF2">
      <w:pPr>
        <w:numPr>
          <w:ilvl w:val="0"/>
          <w:numId w:val="261"/>
        </w:numPr>
        <w:ind w:right="240"/>
      </w:pPr>
      <w:r>
        <w:rPr>
          <w:rFonts w:hint="eastAsia"/>
        </w:rPr>
        <w:t>支持注册会员、铜牌会员、银牌会员、黄金会员、钻石会员五级管理；</w:t>
      </w:r>
    </w:p>
    <w:p w:rsidR="006B7402" w:rsidRPr="00884E21" w:rsidRDefault="006B7402" w:rsidP="008B4BF2">
      <w:pPr>
        <w:numPr>
          <w:ilvl w:val="0"/>
          <w:numId w:val="261"/>
        </w:numPr>
        <w:ind w:right="240"/>
      </w:pPr>
      <w:r>
        <w:rPr>
          <w:rFonts w:hint="eastAsia"/>
        </w:rPr>
        <w:t>支持设置成长经验值，例如：注册会员（</w:t>
      </w:r>
      <w:r>
        <w:rPr>
          <w:rFonts w:hint="eastAsia"/>
        </w:rPr>
        <w:t>0-1999</w:t>
      </w:r>
      <w:r>
        <w:rPr>
          <w:rFonts w:hint="eastAsia"/>
        </w:rPr>
        <w:t>）、铜牌会员（</w:t>
      </w:r>
      <w:r>
        <w:rPr>
          <w:rFonts w:hint="eastAsia"/>
        </w:rPr>
        <w:t>2000-9999</w:t>
      </w:r>
      <w:r>
        <w:rPr>
          <w:rFonts w:hint="eastAsia"/>
        </w:rPr>
        <w:t>）、银牌会员（</w:t>
      </w:r>
      <w:r>
        <w:rPr>
          <w:rFonts w:hint="eastAsia"/>
        </w:rPr>
        <w:t>10000-29999</w:t>
      </w:r>
      <w:r>
        <w:rPr>
          <w:rFonts w:hint="eastAsia"/>
        </w:rPr>
        <w:t>）、钻石会员（</w:t>
      </w:r>
      <w:r>
        <w:rPr>
          <w:rFonts w:hint="eastAsia"/>
        </w:rPr>
        <w:t>30000-</w:t>
      </w:r>
      <w:r>
        <w:rPr>
          <w:rFonts w:hint="eastAsia"/>
        </w:rPr>
        <w:t>无上限）。</w:t>
      </w:r>
    </w:p>
    <w:p w:rsidR="006B7402" w:rsidRDefault="006B7402" w:rsidP="006B7402">
      <w:pPr>
        <w:pStyle w:val="6"/>
        <w:ind w:right="240"/>
      </w:pPr>
      <w:r>
        <w:rPr>
          <w:rFonts w:hint="eastAsia"/>
        </w:rPr>
        <w:t>页面要素</w:t>
      </w:r>
    </w:p>
    <w:p w:rsidR="006B7402" w:rsidRPr="007432FA" w:rsidRDefault="006B7402" w:rsidP="008B4BF2">
      <w:pPr>
        <w:numPr>
          <w:ilvl w:val="0"/>
          <w:numId w:val="262"/>
        </w:numPr>
        <w:ind w:right="240"/>
      </w:pPr>
      <w:r>
        <w:rPr>
          <w:rFonts w:hint="eastAsia"/>
        </w:rPr>
        <w:t>会员等级列表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等级名称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等级图标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成长值</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创建日期</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查看和删除</w:t>
            </w:r>
          </w:p>
        </w:tc>
      </w:tr>
    </w:tbl>
    <w:p w:rsidR="006B7402" w:rsidRDefault="006B7402" w:rsidP="008B4BF2">
      <w:pPr>
        <w:numPr>
          <w:ilvl w:val="0"/>
          <w:numId w:val="262"/>
        </w:numPr>
        <w:ind w:right="240"/>
      </w:pPr>
      <w:r>
        <w:rPr>
          <w:rFonts w:hint="eastAsia"/>
        </w:rPr>
        <w:lastRenderedPageBreak/>
        <w:t>添加等级</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4"/>
        <w:gridCol w:w="1418"/>
        <w:gridCol w:w="1417"/>
        <w:gridCol w:w="1358"/>
        <w:gridCol w:w="1194"/>
        <w:gridCol w:w="1276"/>
        <w:gridCol w:w="2410"/>
      </w:tblGrid>
      <w:tr w:rsidR="006B7402" w:rsidTr="0061150B">
        <w:tc>
          <w:tcPr>
            <w:tcW w:w="67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10"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4"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会员等级名称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10" w:type="dxa"/>
          </w:tcPr>
          <w:p w:rsidR="006B7402" w:rsidRDefault="006B7402" w:rsidP="0061150B">
            <w:pPr>
              <w:pStyle w:val="a7"/>
              <w:ind w:right="240"/>
              <w:rPr>
                <w:rFonts w:ascii="Times New Roman" w:hAnsi="Times New Roman"/>
                <w:sz w:val="21"/>
                <w:szCs w:val="21"/>
              </w:rPr>
            </w:pPr>
          </w:p>
        </w:tc>
      </w:tr>
      <w:tr w:rsidR="006B7402" w:rsidTr="0061150B">
        <w:tc>
          <w:tcPr>
            <w:tcW w:w="674"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会员等级图标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10"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点击按钮上传图标，尺寸建议</w:t>
            </w:r>
            <w:r>
              <w:rPr>
                <w:rFonts w:ascii="Times New Roman" w:hAnsi="Times New Roman" w:hint="eastAsia"/>
                <w:sz w:val="21"/>
                <w:szCs w:val="21"/>
              </w:rPr>
              <w:t>17*17</w:t>
            </w:r>
            <w:r>
              <w:rPr>
                <w:rFonts w:ascii="Times New Roman" w:hAnsi="Times New Roman" w:hint="eastAsia"/>
                <w:sz w:val="21"/>
                <w:szCs w:val="21"/>
              </w:rPr>
              <w:t>像素。</w:t>
            </w:r>
          </w:p>
        </w:tc>
      </w:tr>
      <w:tr w:rsidR="006B7402" w:rsidTr="0061150B">
        <w:tc>
          <w:tcPr>
            <w:tcW w:w="674"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成长值</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10" w:type="dxa"/>
          </w:tcPr>
          <w:p w:rsidR="006B7402" w:rsidRDefault="006B7402" w:rsidP="0061150B">
            <w:pPr>
              <w:pStyle w:val="a7"/>
              <w:ind w:right="240"/>
              <w:rPr>
                <w:rFonts w:ascii="Times New Roman" w:hAnsi="Times New Roman"/>
                <w:sz w:val="21"/>
                <w:szCs w:val="21"/>
              </w:rPr>
            </w:pPr>
          </w:p>
        </w:tc>
      </w:tr>
      <w:tr w:rsidR="006B7402" w:rsidTr="0061150B">
        <w:tc>
          <w:tcPr>
            <w:tcW w:w="674"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10"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0-999</w:t>
            </w:r>
            <w:r>
              <w:rPr>
                <w:rFonts w:ascii="Times New Roman" w:hAnsi="Times New Roman" w:hint="eastAsia"/>
                <w:sz w:val="21"/>
                <w:szCs w:val="21"/>
              </w:rPr>
              <w:t>数字。</w:t>
            </w:r>
          </w:p>
        </w:tc>
      </w:tr>
      <w:tr w:rsidR="006B7402" w:rsidTr="0061150B">
        <w:tc>
          <w:tcPr>
            <w:tcW w:w="674"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10"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确认提交</w:t>
            </w:r>
          </w:p>
        </w:tc>
      </w:tr>
    </w:tbl>
    <w:p w:rsidR="006B7402" w:rsidRPr="00173127" w:rsidRDefault="006B7402" w:rsidP="006B7402">
      <w:pPr>
        <w:ind w:right="240"/>
      </w:pPr>
    </w:p>
    <w:p w:rsidR="006B7402" w:rsidRDefault="006B7402" w:rsidP="006B7402">
      <w:pPr>
        <w:pStyle w:val="4"/>
      </w:pPr>
      <w:r>
        <w:rPr>
          <w:rFonts w:hint="eastAsia"/>
        </w:rPr>
        <w:t>等级经验值</w:t>
      </w:r>
    </w:p>
    <w:p w:rsidR="006B7402" w:rsidRDefault="006B7402" w:rsidP="006B7402">
      <w:pPr>
        <w:pStyle w:val="5"/>
        <w:ind w:left="142" w:firstLineChars="294" w:firstLine="708"/>
      </w:pPr>
      <w:r>
        <w:rPr>
          <w:rFonts w:hint="eastAsia"/>
        </w:rPr>
        <w:t>功能描述</w:t>
      </w:r>
    </w:p>
    <w:p w:rsidR="006B7402" w:rsidRPr="008A2F3F" w:rsidRDefault="006B7402" w:rsidP="006B7402">
      <w:pPr>
        <w:ind w:firstLine="425"/>
      </w:pPr>
      <w:r>
        <w:rPr>
          <w:rFonts w:hint="eastAsia"/>
        </w:rPr>
        <w:t>后台运营管理人员可以查看</w:t>
      </w:r>
      <w:r w:rsidRPr="008A2F3F">
        <w:t>经验值明细，展示了会员经验值增减情况的详细情况记录，经验值前有符号</w:t>
      </w:r>
      <w:r w:rsidRPr="008A2F3F">
        <w:t>“-”</w:t>
      </w:r>
      <w:r w:rsidRPr="008A2F3F">
        <w:t>表示减少，无符号表示增加</w:t>
      </w:r>
      <w:r>
        <w:rPr>
          <w:rFonts w:hint="eastAsia"/>
        </w:rPr>
        <w:t>。</w:t>
      </w:r>
    </w:p>
    <w:p w:rsidR="006B7402" w:rsidRDefault="006B7402" w:rsidP="006B7402">
      <w:pPr>
        <w:pStyle w:val="5"/>
        <w:ind w:left="142"/>
      </w:pPr>
      <w:r>
        <w:rPr>
          <w:rFonts w:hint="eastAsia"/>
        </w:rPr>
        <w:t>业务流程</w:t>
      </w:r>
    </w:p>
    <w:p w:rsidR="006B7402" w:rsidRPr="00581E5E" w:rsidRDefault="006B7402" w:rsidP="006B7402">
      <w:r>
        <w:rPr>
          <w:rFonts w:hint="eastAsia"/>
        </w:rPr>
        <w:t>后台运营管理人员登录系统，进入后台管理平台</w:t>
      </w:r>
      <w:r>
        <w:rPr>
          <w:rFonts w:hint="eastAsia"/>
        </w:rPr>
        <w:t>-</w:t>
      </w:r>
      <w:r>
        <w:rPr>
          <w:rFonts w:hint="eastAsia"/>
        </w:rPr>
        <w:t>会员</w:t>
      </w:r>
      <w:r>
        <w:rPr>
          <w:rFonts w:hint="eastAsia"/>
        </w:rPr>
        <w:t>-</w:t>
      </w:r>
      <w:r>
        <w:rPr>
          <w:rFonts w:hint="eastAsia"/>
        </w:rPr>
        <w:t>等级经验值。</w:t>
      </w:r>
    </w:p>
    <w:p w:rsidR="006B7402" w:rsidRDefault="006B7402" w:rsidP="006B7402">
      <w:pPr>
        <w:pStyle w:val="5"/>
        <w:ind w:left="142"/>
      </w:pPr>
      <w:r>
        <w:rPr>
          <w:rFonts w:hint="eastAsia"/>
        </w:rPr>
        <w:t>业务规则</w:t>
      </w:r>
    </w:p>
    <w:p w:rsidR="006B7402" w:rsidRDefault="006B7402" w:rsidP="008B4BF2">
      <w:pPr>
        <w:numPr>
          <w:ilvl w:val="0"/>
          <w:numId w:val="263"/>
        </w:numPr>
      </w:pPr>
      <w:r>
        <w:rPr>
          <w:rFonts w:hint="eastAsia"/>
        </w:rPr>
        <w:t>支持查看会员经验值增减情况的详细记录；</w:t>
      </w:r>
    </w:p>
    <w:p w:rsidR="006B7402" w:rsidRDefault="006B7402" w:rsidP="008B4BF2">
      <w:pPr>
        <w:numPr>
          <w:ilvl w:val="0"/>
          <w:numId w:val="263"/>
        </w:numPr>
      </w:pPr>
      <w:r>
        <w:rPr>
          <w:rFonts w:hint="eastAsia"/>
        </w:rPr>
        <w:t>支持根据会员</w:t>
      </w:r>
      <w:r>
        <w:rPr>
          <w:rFonts w:hint="eastAsia"/>
        </w:rPr>
        <w:t>ID</w:t>
      </w:r>
      <w:r>
        <w:rPr>
          <w:rFonts w:hint="eastAsia"/>
        </w:rPr>
        <w:t>、会员账户搜索经验值明细；</w:t>
      </w:r>
    </w:p>
    <w:p w:rsidR="006B7402" w:rsidRDefault="006B7402" w:rsidP="008B4BF2">
      <w:pPr>
        <w:numPr>
          <w:ilvl w:val="0"/>
          <w:numId w:val="263"/>
        </w:numPr>
      </w:pPr>
      <w:r>
        <w:rPr>
          <w:rFonts w:hint="eastAsia"/>
        </w:rPr>
        <w:t>支持根据会员日常、会员购物等获取经验值设定。会员可以通过登录、购物、评价等获得经验值；</w:t>
      </w:r>
    </w:p>
    <w:p w:rsidR="006B7402" w:rsidRDefault="006B7402" w:rsidP="008B4BF2">
      <w:pPr>
        <w:numPr>
          <w:ilvl w:val="0"/>
          <w:numId w:val="263"/>
        </w:numPr>
      </w:pPr>
      <w:r>
        <w:rPr>
          <w:rFonts w:hint="eastAsia"/>
        </w:rPr>
        <w:t>会员评价通过审核后进行发放，会员评论被删除，扣除相应经验值；</w:t>
      </w:r>
    </w:p>
    <w:p w:rsidR="006B7402" w:rsidRPr="009A7020" w:rsidRDefault="006B7402" w:rsidP="008B4BF2">
      <w:pPr>
        <w:numPr>
          <w:ilvl w:val="0"/>
          <w:numId w:val="263"/>
        </w:numPr>
      </w:pPr>
      <w:r>
        <w:rPr>
          <w:rFonts w:hint="eastAsia"/>
        </w:rPr>
        <w:t>会员退款，扣除相应经验值。</w:t>
      </w:r>
    </w:p>
    <w:p w:rsidR="006B7402" w:rsidRDefault="006B7402" w:rsidP="006B7402">
      <w:pPr>
        <w:pStyle w:val="5"/>
        <w:ind w:left="142"/>
      </w:pPr>
      <w:r>
        <w:rPr>
          <w:rFonts w:hint="eastAsia"/>
        </w:rPr>
        <w:t>页面要素</w:t>
      </w:r>
    </w:p>
    <w:p w:rsidR="006B7402" w:rsidRDefault="006B7402" w:rsidP="008B4BF2">
      <w:pPr>
        <w:numPr>
          <w:ilvl w:val="0"/>
          <w:numId w:val="264"/>
        </w:numPr>
      </w:pPr>
      <w:r>
        <w:rPr>
          <w:rFonts w:hint="eastAsia"/>
        </w:rPr>
        <w:t>经验值明细</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4"/>
        <w:gridCol w:w="1418"/>
        <w:gridCol w:w="1417"/>
        <w:gridCol w:w="1358"/>
        <w:gridCol w:w="1194"/>
        <w:gridCol w:w="1276"/>
        <w:gridCol w:w="2410"/>
      </w:tblGrid>
      <w:tr w:rsidR="006B7402" w:rsidTr="0061150B">
        <w:tc>
          <w:tcPr>
            <w:tcW w:w="674" w:type="dxa"/>
            <w:shd w:val="clear" w:color="auto" w:fill="FFCC99"/>
            <w:vAlign w:val="center"/>
          </w:tcPr>
          <w:p w:rsidR="006B7402" w:rsidRDefault="006B7402" w:rsidP="0061150B">
            <w:pPr>
              <w:ind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firstLine="0"/>
              <w:rPr>
                <w:b/>
                <w:color w:val="000000"/>
                <w:sz w:val="21"/>
                <w:szCs w:val="21"/>
              </w:rPr>
            </w:pPr>
            <w:r>
              <w:rPr>
                <w:b/>
                <w:color w:val="000000"/>
                <w:sz w:val="21"/>
                <w:szCs w:val="21"/>
              </w:rPr>
              <w:t>是否必输</w:t>
            </w:r>
          </w:p>
        </w:tc>
        <w:tc>
          <w:tcPr>
            <w:tcW w:w="2410" w:type="dxa"/>
            <w:shd w:val="clear" w:color="auto" w:fill="FFCC99"/>
            <w:vAlign w:val="center"/>
          </w:tcPr>
          <w:p w:rsidR="006B7402" w:rsidRDefault="006B7402" w:rsidP="0061150B">
            <w:pPr>
              <w:rPr>
                <w:b/>
                <w:color w:val="000000"/>
                <w:sz w:val="21"/>
                <w:szCs w:val="21"/>
              </w:rPr>
            </w:pPr>
            <w:r>
              <w:rPr>
                <w:b/>
                <w:color w:val="000000"/>
                <w:sz w:val="21"/>
                <w:szCs w:val="21"/>
              </w:rPr>
              <w:t>备注</w:t>
            </w: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1</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日志</w:t>
            </w:r>
            <w:r>
              <w:rPr>
                <w:rFonts w:ascii="Times New Roman" w:hAnsi="Times New Roman" w:hint="eastAsia"/>
                <w:sz w:val="21"/>
                <w:szCs w:val="21"/>
              </w:rPr>
              <w:t>ID</w:t>
            </w:r>
          </w:p>
        </w:tc>
        <w:tc>
          <w:tcPr>
            <w:tcW w:w="1417"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rPr>
                <w:rFonts w:ascii="Times New Roman" w:hAnsi="Times New Roman"/>
                <w:sz w:val="21"/>
                <w:szCs w:val="21"/>
              </w:rPr>
            </w:pP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2</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会员</w:t>
            </w:r>
            <w:r>
              <w:rPr>
                <w:rFonts w:ascii="Times New Roman" w:hAnsi="Times New Roman" w:hint="eastAsia"/>
                <w:sz w:val="21"/>
                <w:szCs w:val="21"/>
              </w:rPr>
              <w:t>ID</w:t>
            </w:r>
          </w:p>
        </w:tc>
        <w:tc>
          <w:tcPr>
            <w:tcW w:w="1417"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rPr>
                <w:rFonts w:ascii="Times New Roman" w:hAnsi="Times New Roman"/>
                <w:sz w:val="21"/>
                <w:szCs w:val="21"/>
              </w:rPr>
            </w:pP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3</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会员账户</w:t>
            </w:r>
          </w:p>
        </w:tc>
        <w:tc>
          <w:tcPr>
            <w:tcW w:w="1417"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rPr>
                <w:rFonts w:ascii="Times New Roman" w:hAnsi="Times New Roman"/>
                <w:sz w:val="21"/>
                <w:szCs w:val="21"/>
              </w:rPr>
            </w:pP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lastRenderedPageBreak/>
              <w:t>4</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经验值</w:t>
            </w:r>
          </w:p>
        </w:tc>
        <w:tc>
          <w:tcPr>
            <w:tcW w:w="1417"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rPr>
                <w:rFonts w:ascii="Times New Roman" w:hAnsi="Times New Roman"/>
                <w:sz w:val="21"/>
                <w:szCs w:val="21"/>
              </w:rPr>
            </w:pP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r w:rsidRPr="00525242">
              <w:rPr>
                <w:rFonts w:ascii="Times New Roman" w:hAnsi="Times New Roman"/>
                <w:sz w:val="21"/>
                <w:szCs w:val="21"/>
              </w:rPr>
              <w:t>经验值前有符号</w:t>
            </w:r>
            <w:r w:rsidRPr="00525242">
              <w:rPr>
                <w:rFonts w:ascii="Times New Roman" w:hAnsi="Times New Roman"/>
                <w:sz w:val="21"/>
                <w:szCs w:val="21"/>
              </w:rPr>
              <w:t>“-”</w:t>
            </w:r>
            <w:r w:rsidRPr="00525242">
              <w:rPr>
                <w:rFonts w:ascii="Times New Roman" w:hAnsi="Times New Roman"/>
                <w:sz w:val="21"/>
                <w:szCs w:val="21"/>
              </w:rPr>
              <w:t>表示减少，无符号表示增加</w:t>
            </w: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5</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添加时间</w:t>
            </w:r>
          </w:p>
        </w:tc>
        <w:tc>
          <w:tcPr>
            <w:tcW w:w="1417"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rPr>
                <w:rFonts w:ascii="Times New Roman" w:hAnsi="Times New Roman"/>
                <w:sz w:val="21"/>
                <w:szCs w:val="21"/>
              </w:rPr>
            </w:pP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6</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操作阶段</w:t>
            </w:r>
          </w:p>
        </w:tc>
        <w:tc>
          <w:tcPr>
            <w:tcW w:w="1417"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rPr>
                <w:rFonts w:ascii="Times New Roman" w:hAnsi="Times New Roman"/>
                <w:sz w:val="21"/>
                <w:szCs w:val="21"/>
              </w:rPr>
            </w:pP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会员登录、会员购物、会员评价、评论发图等。</w:t>
            </w:r>
          </w:p>
        </w:tc>
      </w:tr>
    </w:tbl>
    <w:p w:rsidR="006B7402" w:rsidRDefault="006B7402" w:rsidP="008B4BF2">
      <w:pPr>
        <w:numPr>
          <w:ilvl w:val="0"/>
          <w:numId w:val="264"/>
        </w:numPr>
      </w:pPr>
      <w:r>
        <w:rPr>
          <w:rFonts w:hint="eastAsia"/>
        </w:rPr>
        <w:t>会员日常获取经验值设定</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4"/>
        <w:gridCol w:w="1418"/>
        <w:gridCol w:w="1417"/>
        <w:gridCol w:w="1358"/>
        <w:gridCol w:w="1194"/>
        <w:gridCol w:w="1276"/>
        <w:gridCol w:w="2410"/>
      </w:tblGrid>
      <w:tr w:rsidR="006B7402" w:rsidTr="0061150B">
        <w:tc>
          <w:tcPr>
            <w:tcW w:w="674" w:type="dxa"/>
            <w:shd w:val="clear" w:color="auto" w:fill="FFCC99"/>
            <w:vAlign w:val="center"/>
          </w:tcPr>
          <w:p w:rsidR="006B7402" w:rsidRDefault="006B7402" w:rsidP="0061150B">
            <w:pPr>
              <w:ind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firstLine="0"/>
              <w:rPr>
                <w:b/>
                <w:color w:val="000000"/>
                <w:sz w:val="21"/>
                <w:szCs w:val="21"/>
              </w:rPr>
            </w:pPr>
            <w:r>
              <w:rPr>
                <w:b/>
                <w:color w:val="000000"/>
                <w:sz w:val="21"/>
                <w:szCs w:val="21"/>
              </w:rPr>
              <w:t>是否必输</w:t>
            </w:r>
          </w:p>
        </w:tc>
        <w:tc>
          <w:tcPr>
            <w:tcW w:w="2410" w:type="dxa"/>
            <w:shd w:val="clear" w:color="auto" w:fill="FFCC99"/>
            <w:vAlign w:val="center"/>
          </w:tcPr>
          <w:p w:rsidR="006B7402" w:rsidRDefault="006B7402" w:rsidP="0061150B">
            <w:pPr>
              <w:rPr>
                <w:b/>
                <w:color w:val="000000"/>
                <w:sz w:val="21"/>
                <w:szCs w:val="21"/>
              </w:rPr>
            </w:pPr>
            <w:r>
              <w:rPr>
                <w:b/>
                <w:color w:val="000000"/>
                <w:sz w:val="21"/>
                <w:szCs w:val="21"/>
              </w:rPr>
              <w:t>备注</w:t>
            </w: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1</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会员每天第一次登录</w:t>
            </w:r>
          </w:p>
        </w:tc>
        <w:tc>
          <w:tcPr>
            <w:tcW w:w="1417"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5</w:t>
            </w: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每日首次登录才有经验值。</w:t>
            </w: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2</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订单商品评论</w:t>
            </w:r>
          </w:p>
        </w:tc>
        <w:tc>
          <w:tcPr>
            <w:tcW w:w="1417"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10</w:t>
            </w: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3</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订单商品评论发图</w:t>
            </w:r>
          </w:p>
        </w:tc>
        <w:tc>
          <w:tcPr>
            <w:tcW w:w="1417"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5</w:t>
            </w: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p>
        </w:tc>
      </w:tr>
    </w:tbl>
    <w:p w:rsidR="006B7402" w:rsidRDefault="006B7402" w:rsidP="008B4BF2">
      <w:pPr>
        <w:numPr>
          <w:ilvl w:val="0"/>
          <w:numId w:val="264"/>
        </w:numPr>
      </w:pPr>
      <w:r>
        <w:rPr>
          <w:rFonts w:hint="eastAsia"/>
        </w:rPr>
        <w:t>会员购物获取经验值设定</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4"/>
        <w:gridCol w:w="1418"/>
        <w:gridCol w:w="1417"/>
        <w:gridCol w:w="1358"/>
        <w:gridCol w:w="1194"/>
        <w:gridCol w:w="1276"/>
        <w:gridCol w:w="2410"/>
      </w:tblGrid>
      <w:tr w:rsidR="006B7402" w:rsidTr="0061150B">
        <w:tc>
          <w:tcPr>
            <w:tcW w:w="674" w:type="dxa"/>
            <w:shd w:val="clear" w:color="auto" w:fill="FFCC99"/>
            <w:vAlign w:val="center"/>
          </w:tcPr>
          <w:p w:rsidR="006B7402" w:rsidRDefault="006B7402" w:rsidP="0061150B">
            <w:pPr>
              <w:ind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firstLine="0"/>
              <w:rPr>
                <w:b/>
                <w:color w:val="000000"/>
                <w:sz w:val="21"/>
                <w:szCs w:val="21"/>
              </w:rPr>
            </w:pPr>
            <w:r>
              <w:rPr>
                <w:b/>
                <w:color w:val="000000"/>
                <w:sz w:val="21"/>
                <w:szCs w:val="21"/>
              </w:rPr>
              <w:t>是否必输</w:t>
            </w:r>
          </w:p>
        </w:tc>
        <w:tc>
          <w:tcPr>
            <w:tcW w:w="2410" w:type="dxa"/>
            <w:shd w:val="clear" w:color="auto" w:fill="FFCC99"/>
            <w:vAlign w:val="center"/>
          </w:tcPr>
          <w:p w:rsidR="006B7402" w:rsidRDefault="006B7402" w:rsidP="0061150B">
            <w:pPr>
              <w:rPr>
                <w:b/>
                <w:color w:val="000000"/>
                <w:sz w:val="21"/>
                <w:szCs w:val="21"/>
              </w:rPr>
            </w:pPr>
            <w:r>
              <w:rPr>
                <w:b/>
                <w:color w:val="000000"/>
                <w:sz w:val="21"/>
                <w:szCs w:val="21"/>
              </w:rPr>
              <w:t>备注</w:t>
            </w: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1</w:t>
            </w:r>
          </w:p>
        </w:tc>
        <w:tc>
          <w:tcPr>
            <w:tcW w:w="1418" w:type="dxa"/>
          </w:tcPr>
          <w:p w:rsidR="006B7402" w:rsidRDefault="006B7402" w:rsidP="0061150B">
            <w:pPr>
              <w:pStyle w:val="a7"/>
              <w:rPr>
                <w:rFonts w:ascii="Times New Roman" w:hAnsi="Times New Roman"/>
                <w:sz w:val="21"/>
                <w:szCs w:val="21"/>
              </w:rPr>
            </w:pPr>
            <w:r w:rsidRPr="00861FA3">
              <w:rPr>
                <w:rFonts w:ascii="Times New Roman" w:hAnsi="Times New Roman"/>
                <w:sz w:val="21"/>
                <w:szCs w:val="21"/>
              </w:rPr>
              <w:t>消费额与赠送经验值比例</w:t>
            </w:r>
          </w:p>
        </w:tc>
        <w:tc>
          <w:tcPr>
            <w:tcW w:w="1417"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1000</w:t>
            </w: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2</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每订单最多赠送经验值</w:t>
            </w:r>
          </w:p>
        </w:tc>
        <w:tc>
          <w:tcPr>
            <w:tcW w:w="1417" w:type="dxa"/>
          </w:tcPr>
          <w:p w:rsidR="006B7402" w:rsidRPr="00861FA3"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500</w:t>
            </w: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r w:rsidRPr="00861FA3">
              <w:rPr>
                <w:rFonts w:ascii="Times New Roman" w:hAnsi="Times New Roman"/>
                <w:sz w:val="21"/>
                <w:szCs w:val="21"/>
              </w:rPr>
              <w:t>该值为大于等于</w:t>
            </w:r>
            <w:r w:rsidRPr="00861FA3">
              <w:rPr>
                <w:rFonts w:ascii="Times New Roman" w:hAnsi="Times New Roman"/>
                <w:sz w:val="21"/>
                <w:szCs w:val="21"/>
              </w:rPr>
              <w:t>0</w:t>
            </w:r>
            <w:r w:rsidRPr="00861FA3">
              <w:rPr>
                <w:rFonts w:ascii="Times New Roman" w:hAnsi="Times New Roman"/>
                <w:sz w:val="21"/>
                <w:szCs w:val="21"/>
              </w:rPr>
              <w:t>的数，填写为</w:t>
            </w:r>
            <w:r w:rsidRPr="00861FA3">
              <w:rPr>
                <w:rFonts w:ascii="Times New Roman" w:hAnsi="Times New Roman"/>
                <w:sz w:val="21"/>
                <w:szCs w:val="21"/>
              </w:rPr>
              <w:t>0</w:t>
            </w:r>
            <w:r w:rsidRPr="00861FA3">
              <w:rPr>
                <w:rFonts w:ascii="Times New Roman" w:hAnsi="Times New Roman"/>
                <w:sz w:val="21"/>
                <w:szCs w:val="21"/>
              </w:rPr>
              <w:t>表明不限制最多经验值，例</w:t>
            </w:r>
            <w:r w:rsidRPr="00861FA3">
              <w:rPr>
                <w:rFonts w:ascii="Times New Roman" w:hAnsi="Times New Roman"/>
                <w:sz w:val="21"/>
                <w:szCs w:val="21"/>
              </w:rPr>
              <w:t>:</w:t>
            </w:r>
            <w:r w:rsidRPr="00861FA3">
              <w:rPr>
                <w:rFonts w:ascii="Times New Roman" w:hAnsi="Times New Roman"/>
                <w:sz w:val="21"/>
                <w:szCs w:val="21"/>
              </w:rPr>
              <w:t>设置为</w:t>
            </w:r>
            <w:r w:rsidRPr="00861FA3">
              <w:rPr>
                <w:rFonts w:ascii="Times New Roman" w:hAnsi="Times New Roman"/>
                <w:sz w:val="21"/>
                <w:szCs w:val="21"/>
              </w:rPr>
              <w:t>100</w:t>
            </w:r>
            <w:r w:rsidRPr="00861FA3">
              <w:rPr>
                <w:rFonts w:ascii="Times New Roman" w:hAnsi="Times New Roman"/>
                <w:sz w:val="21"/>
                <w:szCs w:val="21"/>
              </w:rPr>
              <w:t>，表明每订单赠送经验值最多为</w:t>
            </w:r>
            <w:r w:rsidRPr="00861FA3">
              <w:rPr>
                <w:rFonts w:ascii="Times New Roman" w:hAnsi="Times New Roman"/>
                <w:sz w:val="21"/>
                <w:szCs w:val="21"/>
              </w:rPr>
              <w:t>100</w:t>
            </w:r>
            <w:r w:rsidRPr="00861FA3">
              <w:rPr>
                <w:rFonts w:ascii="Times New Roman" w:hAnsi="Times New Roman"/>
                <w:sz w:val="21"/>
                <w:szCs w:val="21"/>
              </w:rPr>
              <w:t>经验值</w:t>
            </w:r>
          </w:p>
        </w:tc>
      </w:tr>
    </w:tbl>
    <w:p w:rsidR="006B7402" w:rsidRDefault="006B7402" w:rsidP="006B7402">
      <w:pPr>
        <w:pStyle w:val="4"/>
      </w:pPr>
      <w:r>
        <w:rPr>
          <w:rFonts w:hint="eastAsia"/>
        </w:rPr>
        <w:t>积分管理</w:t>
      </w:r>
    </w:p>
    <w:p w:rsidR="006B7402" w:rsidRDefault="006B7402" w:rsidP="006B7402">
      <w:pPr>
        <w:pStyle w:val="5"/>
        <w:ind w:left="142"/>
      </w:pPr>
      <w:r>
        <w:rPr>
          <w:rFonts w:hint="eastAsia"/>
        </w:rPr>
        <w:t>功能描述</w:t>
      </w:r>
    </w:p>
    <w:p w:rsidR="006B7402" w:rsidRPr="00C153B1" w:rsidRDefault="006B7402" w:rsidP="006B7402">
      <w:r>
        <w:rPr>
          <w:rFonts w:hint="eastAsia"/>
        </w:rPr>
        <w:t>后台运营管理人员可以查看、增减会员积分及会员获取积分日志。</w:t>
      </w:r>
    </w:p>
    <w:p w:rsidR="006B7402" w:rsidRDefault="006B7402" w:rsidP="006B7402">
      <w:pPr>
        <w:pStyle w:val="5"/>
        <w:ind w:left="142"/>
      </w:pPr>
      <w:r>
        <w:rPr>
          <w:rFonts w:hint="eastAsia"/>
        </w:rPr>
        <w:t>业务流程</w:t>
      </w:r>
    </w:p>
    <w:p w:rsidR="006B7402" w:rsidRPr="00D868E5" w:rsidRDefault="006B7402" w:rsidP="006B7402">
      <w:r>
        <w:rPr>
          <w:rFonts w:hint="eastAsia"/>
        </w:rPr>
        <w:t>后台运营管理人员登录系统，进入后台管理平台</w:t>
      </w:r>
      <w:r>
        <w:rPr>
          <w:rFonts w:hint="eastAsia"/>
        </w:rPr>
        <w:t>-</w:t>
      </w:r>
      <w:r>
        <w:rPr>
          <w:rFonts w:hint="eastAsia"/>
        </w:rPr>
        <w:t>会员</w:t>
      </w:r>
      <w:r>
        <w:rPr>
          <w:rFonts w:hint="eastAsia"/>
        </w:rPr>
        <w:t>-</w:t>
      </w:r>
      <w:r>
        <w:rPr>
          <w:rFonts w:hint="eastAsia"/>
        </w:rPr>
        <w:t>等级经验值。</w:t>
      </w:r>
    </w:p>
    <w:p w:rsidR="006B7402" w:rsidRDefault="006B7402" w:rsidP="006B7402">
      <w:pPr>
        <w:pStyle w:val="5"/>
        <w:ind w:left="142"/>
      </w:pPr>
      <w:r>
        <w:rPr>
          <w:rFonts w:hint="eastAsia"/>
        </w:rPr>
        <w:t>业务规则</w:t>
      </w:r>
    </w:p>
    <w:p w:rsidR="006B7402" w:rsidRDefault="006B7402" w:rsidP="008B4BF2">
      <w:pPr>
        <w:numPr>
          <w:ilvl w:val="0"/>
          <w:numId w:val="265"/>
        </w:numPr>
      </w:pPr>
      <w:r>
        <w:rPr>
          <w:rFonts w:hint="eastAsia"/>
        </w:rPr>
        <w:t>支持根据会员</w:t>
      </w:r>
      <w:r>
        <w:rPr>
          <w:rFonts w:hint="eastAsia"/>
        </w:rPr>
        <w:t>ID</w:t>
      </w:r>
      <w:r>
        <w:rPr>
          <w:rFonts w:hint="eastAsia"/>
        </w:rPr>
        <w:t>、会员账户搜索会员积分明细；</w:t>
      </w:r>
    </w:p>
    <w:p w:rsidR="006B7402" w:rsidRDefault="006B7402" w:rsidP="008B4BF2">
      <w:pPr>
        <w:numPr>
          <w:ilvl w:val="0"/>
          <w:numId w:val="265"/>
        </w:numPr>
      </w:pPr>
      <w:r>
        <w:rPr>
          <w:rFonts w:hint="eastAsia"/>
        </w:rPr>
        <w:t>支持根据会员日常获取积分设定、会员购物获取积分设定设置会员获取积分的途径及具体积分数值；</w:t>
      </w:r>
    </w:p>
    <w:p w:rsidR="006B7402" w:rsidRDefault="006B7402" w:rsidP="008B4BF2">
      <w:pPr>
        <w:numPr>
          <w:ilvl w:val="0"/>
          <w:numId w:val="265"/>
        </w:numPr>
      </w:pPr>
      <w:r>
        <w:rPr>
          <w:rFonts w:hint="eastAsia"/>
        </w:rPr>
        <w:t>支持管理员手动为会员增减积分；</w:t>
      </w:r>
    </w:p>
    <w:p w:rsidR="006B7402" w:rsidRDefault="006B7402" w:rsidP="008B4BF2">
      <w:pPr>
        <w:numPr>
          <w:ilvl w:val="0"/>
          <w:numId w:val="265"/>
        </w:numPr>
      </w:pPr>
      <w:r>
        <w:rPr>
          <w:rFonts w:hint="eastAsia"/>
        </w:rPr>
        <w:lastRenderedPageBreak/>
        <w:t>会员评论审核通过后进行发放，会员评论被删除，扣除相应积分；</w:t>
      </w:r>
    </w:p>
    <w:p w:rsidR="006B7402" w:rsidRPr="009A7020" w:rsidRDefault="006B7402" w:rsidP="008B4BF2">
      <w:pPr>
        <w:numPr>
          <w:ilvl w:val="0"/>
          <w:numId w:val="265"/>
        </w:numPr>
      </w:pPr>
      <w:r>
        <w:rPr>
          <w:rFonts w:hint="eastAsia"/>
        </w:rPr>
        <w:t>会员退款，扣除相应积分。</w:t>
      </w:r>
    </w:p>
    <w:p w:rsidR="006B7402" w:rsidRDefault="006B7402" w:rsidP="006B7402">
      <w:pPr>
        <w:pStyle w:val="5"/>
        <w:ind w:left="142"/>
      </w:pPr>
      <w:r>
        <w:rPr>
          <w:rFonts w:hint="eastAsia"/>
        </w:rPr>
        <w:t>页面要素</w:t>
      </w:r>
    </w:p>
    <w:p w:rsidR="006B7402" w:rsidRDefault="006B7402" w:rsidP="008B4BF2">
      <w:pPr>
        <w:numPr>
          <w:ilvl w:val="0"/>
          <w:numId w:val="266"/>
        </w:numPr>
      </w:pPr>
      <w:r>
        <w:rPr>
          <w:rFonts w:hint="eastAsia"/>
        </w:rPr>
        <w:t>会员积分明细</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4"/>
        <w:gridCol w:w="1418"/>
        <w:gridCol w:w="1417"/>
        <w:gridCol w:w="1358"/>
        <w:gridCol w:w="1194"/>
        <w:gridCol w:w="1276"/>
        <w:gridCol w:w="2410"/>
      </w:tblGrid>
      <w:tr w:rsidR="006B7402" w:rsidTr="0061150B">
        <w:tc>
          <w:tcPr>
            <w:tcW w:w="674" w:type="dxa"/>
            <w:shd w:val="clear" w:color="auto" w:fill="FFCC99"/>
            <w:vAlign w:val="center"/>
          </w:tcPr>
          <w:p w:rsidR="006B7402" w:rsidRDefault="006B7402" w:rsidP="0061150B">
            <w:pPr>
              <w:ind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firstLine="0"/>
              <w:rPr>
                <w:b/>
                <w:color w:val="000000"/>
                <w:sz w:val="21"/>
                <w:szCs w:val="21"/>
              </w:rPr>
            </w:pPr>
            <w:r>
              <w:rPr>
                <w:b/>
                <w:color w:val="000000"/>
                <w:sz w:val="21"/>
                <w:szCs w:val="21"/>
              </w:rPr>
              <w:t>是否必输</w:t>
            </w:r>
          </w:p>
        </w:tc>
        <w:tc>
          <w:tcPr>
            <w:tcW w:w="2410" w:type="dxa"/>
            <w:shd w:val="clear" w:color="auto" w:fill="FFCC99"/>
            <w:vAlign w:val="center"/>
          </w:tcPr>
          <w:p w:rsidR="006B7402" w:rsidRDefault="006B7402" w:rsidP="0061150B">
            <w:pPr>
              <w:rPr>
                <w:b/>
                <w:color w:val="000000"/>
                <w:sz w:val="21"/>
                <w:szCs w:val="21"/>
              </w:rPr>
            </w:pPr>
            <w:r>
              <w:rPr>
                <w:b/>
                <w:color w:val="000000"/>
                <w:sz w:val="21"/>
                <w:szCs w:val="21"/>
              </w:rPr>
              <w:t>备注</w:t>
            </w: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1</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日志</w:t>
            </w:r>
            <w:r>
              <w:rPr>
                <w:rFonts w:ascii="Times New Roman" w:hAnsi="Times New Roman" w:hint="eastAsia"/>
                <w:sz w:val="21"/>
                <w:szCs w:val="21"/>
              </w:rPr>
              <w:t>ID</w:t>
            </w:r>
          </w:p>
        </w:tc>
        <w:tc>
          <w:tcPr>
            <w:tcW w:w="1417"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rPr>
                <w:rFonts w:ascii="Times New Roman" w:hAnsi="Times New Roman"/>
                <w:sz w:val="21"/>
                <w:szCs w:val="21"/>
              </w:rPr>
            </w:pP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2</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会员</w:t>
            </w:r>
            <w:r>
              <w:rPr>
                <w:rFonts w:ascii="Times New Roman" w:hAnsi="Times New Roman" w:hint="eastAsia"/>
                <w:sz w:val="21"/>
                <w:szCs w:val="21"/>
              </w:rPr>
              <w:t>ID</w:t>
            </w:r>
          </w:p>
        </w:tc>
        <w:tc>
          <w:tcPr>
            <w:tcW w:w="1417" w:type="dxa"/>
          </w:tcPr>
          <w:p w:rsidR="006B7402" w:rsidRPr="00861FA3"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rPr>
                <w:rFonts w:ascii="Times New Roman" w:hAnsi="Times New Roman"/>
                <w:sz w:val="21"/>
                <w:szCs w:val="21"/>
              </w:rPr>
            </w:pP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3</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会员账户</w:t>
            </w:r>
          </w:p>
        </w:tc>
        <w:tc>
          <w:tcPr>
            <w:tcW w:w="1417" w:type="dxa"/>
          </w:tcPr>
          <w:p w:rsidR="006B7402" w:rsidRPr="00861FA3"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rPr>
                <w:rFonts w:ascii="Times New Roman" w:hAnsi="Times New Roman"/>
                <w:sz w:val="21"/>
                <w:szCs w:val="21"/>
              </w:rPr>
            </w:pP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4</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积分</w:t>
            </w:r>
          </w:p>
        </w:tc>
        <w:tc>
          <w:tcPr>
            <w:tcW w:w="1417" w:type="dxa"/>
          </w:tcPr>
          <w:p w:rsidR="006B7402" w:rsidRPr="00861FA3"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rPr>
                <w:rFonts w:ascii="Times New Roman" w:hAnsi="Times New Roman"/>
                <w:sz w:val="21"/>
                <w:szCs w:val="21"/>
              </w:rPr>
            </w:pP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r w:rsidRPr="00290F08">
              <w:rPr>
                <w:rFonts w:ascii="Times New Roman" w:hAnsi="Times New Roman"/>
                <w:sz w:val="21"/>
                <w:szCs w:val="21"/>
              </w:rPr>
              <w:t>积分值，</w:t>
            </w:r>
            <w:r w:rsidRPr="00290F08">
              <w:rPr>
                <w:rFonts w:ascii="Times New Roman" w:hAnsi="Times New Roman"/>
                <w:sz w:val="21"/>
                <w:szCs w:val="21"/>
              </w:rPr>
              <w:t>“-”</w:t>
            </w:r>
            <w:r w:rsidRPr="00290F08">
              <w:rPr>
                <w:rFonts w:ascii="Times New Roman" w:hAnsi="Times New Roman"/>
                <w:sz w:val="21"/>
                <w:szCs w:val="21"/>
              </w:rPr>
              <w:t>表示减少，无符号表示增加</w:t>
            </w: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5</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操作阶段</w:t>
            </w:r>
          </w:p>
        </w:tc>
        <w:tc>
          <w:tcPr>
            <w:tcW w:w="1417" w:type="dxa"/>
          </w:tcPr>
          <w:p w:rsidR="006B7402" w:rsidRPr="00861FA3"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rPr>
                <w:rFonts w:ascii="Times New Roman" w:hAnsi="Times New Roman"/>
                <w:sz w:val="21"/>
                <w:szCs w:val="21"/>
              </w:rPr>
            </w:pP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操作阶段包括：会员注册、会员登录、会员购物、会员评论、会员发图等。</w:t>
            </w: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6</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操作时间</w:t>
            </w:r>
          </w:p>
        </w:tc>
        <w:tc>
          <w:tcPr>
            <w:tcW w:w="1417" w:type="dxa"/>
          </w:tcPr>
          <w:p w:rsidR="006B7402" w:rsidRPr="00861FA3"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rPr>
                <w:rFonts w:ascii="Times New Roman" w:hAnsi="Times New Roman"/>
                <w:sz w:val="21"/>
                <w:szCs w:val="21"/>
              </w:rPr>
            </w:pP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某年某月某日几时积分几秒。</w:t>
            </w: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7</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操作描述</w:t>
            </w:r>
          </w:p>
        </w:tc>
        <w:tc>
          <w:tcPr>
            <w:tcW w:w="1417" w:type="dxa"/>
          </w:tcPr>
          <w:p w:rsidR="006B7402" w:rsidRPr="00861FA3"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rPr>
                <w:rFonts w:ascii="Times New Roman" w:hAnsi="Times New Roman"/>
                <w:sz w:val="21"/>
                <w:szCs w:val="21"/>
              </w:rPr>
            </w:pP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8</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管理员名称</w:t>
            </w:r>
          </w:p>
        </w:tc>
        <w:tc>
          <w:tcPr>
            <w:tcW w:w="1417" w:type="dxa"/>
          </w:tcPr>
          <w:p w:rsidR="006B7402" w:rsidRPr="00861FA3"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rPr>
                <w:rFonts w:ascii="Times New Roman" w:hAnsi="Times New Roman"/>
                <w:sz w:val="21"/>
                <w:szCs w:val="21"/>
              </w:rPr>
            </w:pP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p>
        </w:tc>
      </w:tr>
    </w:tbl>
    <w:p w:rsidR="006B7402" w:rsidRDefault="006B7402" w:rsidP="008B4BF2">
      <w:pPr>
        <w:numPr>
          <w:ilvl w:val="0"/>
          <w:numId w:val="266"/>
        </w:numPr>
      </w:pPr>
      <w:r>
        <w:rPr>
          <w:rFonts w:hint="eastAsia"/>
        </w:rPr>
        <w:t>会员日常获取积分设定</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4"/>
        <w:gridCol w:w="1418"/>
        <w:gridCol w:w="1417"/>
        <w:gridCol w:w="1358"/>
        <w:gridCol w:w="1194"/>
        <w:gridCol w:w="1276"/>
        <w:gridCol w:w="2410"/>
      </w:tblGrid>
      <w:tr w:rsidR="006B7402" w:rsidTr="0061150B">
        <w:tc>
          <w:tcPr>
            <w:tcW w:w="674" w:type="dxa"/>
            <w:shd w:val="clear" w:color="auto" w:fill="FFCC99"/>
            <w:vAlign w:val="center"/>
          </w:tcPr>
          <w:p w:rsidR="006B7402" w:rsidRDefault="006B7402" w:rsidP="0061150B">
            <w:pPr>
              <w:ind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firstLine="0"/>
              <w:rPr>
                <w:b/>
                <w:color w:val="000000"/>
                <w:sz w:val="21"/>
                <w:szCs w:val="21"/>
              </w:rPr>
            </w:pPr>
            <w:r>
              <w:rPr>
                <w:b/>
                <w:color w:val="000000"/>
                <w:sz w:val="21"/>
                <w:szCs w:val="21"/>
              </w:rPr>
              <w:t>是否必输</w:t>
            </w:r>
          </w:p>
        </w:tc>
        <w:tc>
          <w:tcPr>
            <w:tcW w:w="2410" w:type="dxa"/>
            <w:shd w:val="clear" w:color="auto" w:fill="FFCC99"/>
            <w:vAlign w:val="center"/>
          </w:tcPr>
          <w:p w:rsidR="006B7402" w:rsidRDefault="006B7402" w:rsidP="0061150B">
            <w:pPr>
              <w:rPr>
                <w:b/>
                <w:color w:val="000000"/>
                <w:sz w:val="21"/>
                <w:szCs w:val="21"/>
              </w:rPr>
            </w:pPr>
            <w:r>
              <w:rPr>
                <w:b/>
                <w:color w:val="000000"/>
                <w:sz w:val="21"/>
                <w:szCs w:val="21"/>
              </w:rPr>
              <w:t>备注</w:t>
            </w: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1</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会员注册</w:t>
            </w:r>
          </w:p>
        </w:tc>
        <w:tc>
          <w:tcPr>
            <w:tcW w:w="1417"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20</w:t>
            </w: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2</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会员每天登录</w:t>
            </w:r>
          </w:p>
        </w:tc>
        <w:tc>
          <w:tcPr>
            <w:tcW w:w="1417" w:type="dxa"/>
          </w:tcPr>
          <w:p w:rsidR="006B7402" w:rsidRPr="00861FA3"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30</w:t>
            </w: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每日首次登录才有积分赠送。</w:t>
            </w: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3</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订单商品评论</w:t>
            </w:r>
          </w:p>
        </w:tc>
        <w:tc>
          <w:tcPr>
            <w:tcW w:w="1417" w:type="dxa"/>
          </w:tcPr>
          <w:p w:rsidR="006B7402" w:rsidRPr="00861FA3"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40</w:t>
            </w: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4</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订单商品评论发图</w:t>
            </w:r>
          </w:p>
        </w:tc>
        <w:tc>
          <w:tcPr>
            <w:tcW w:w="1417" w:type="dxa"/>
          </w:tcPr>
          <w:p w:rsidR="006B7402" w:rsidRPr="00861FA3"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20</w:t>
            </w: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p>
        </w:tc>
      </w:tr>
    </w:tbl>
    <w:p w:rsidR="006B7402" w:rsidRDefault="006B7402" w:rsidP="008B4BF2">
      <w:pPr>
        <w:numPr>
          <w:ilvl w:val="0"/>
          <w:numId w:val="266"/>
        </w:numPr>
      </w:pPr>
      <w:r>
        <w:rPr>
          <w:rFonts w:hint="eastAsia"/>
        </w:rPr>
        <w:t>会员购物获取积分设定</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4"/>
        <w:gridCol w:w="1418"/>
        <w:gridCol w:w="1417"/>
        <w:gridCol w:w="1358"/>
        <w:gridCol w:w="1194"/>
        <w:gridCol w:w="1276"/>
        <w:gridCol w:w="2410"/>
      </w:tblGrid>
      <w:tr w:rsidR="006B7402" w:rsidTr="0061150B">
        <w:tc>
          <w:tcPr>
            <w:tcW w:w="674" w:type="dxa"/>
            <w:shd w:val="clear" w:color="auto" w:fill="FFCC99"/>
            <w:vAlign w:val="center"/>
          </w:tcPr>
          <w:p w:rsidR="006B7402" w:rsidRDefault="006B7402" w:rsidP="0061150B">
            <w:pPr>
              <w:ind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firstLine="0"/>
              <w:rPr>
                <w:b/>
                <w:color w:val="000000"/>
                <w:sz w:val="21"/>
                <w:szCs w:val="21"/>
              </w:rPr>
            </w:pPr>
            <w:r>
              <w:rPr>
                <w:b/>
                <w:color w:val="000000"/>
                <w:sz w:val="21"/>
                <w:szCs w:val="21"/>
              </w:rPr>
              <w:t>是否必输</w:t>
            </w:r>
          </w:p>
        </w:tc>
        <w:tc>
          <w:tcPr>
            <w:tcW w:w="2410" w:type="dxa"/>
            <w:shd w:val="clear" w:color="auto" w:fill="FFCC99"/>
            <w:vAlign w:val="center"/>
          </w:tcPr>
          <w:p w:rsidR="006B7402" w:rsidRDefault="006B7402" w:rsidP="0061150B">
            <w:pPr>
              <w:rPr>
                <w:b/>
                <w:color w:val="000000"/>
                <w:sz w:val="21"/>
                <w:szCs w:val="21"/>
              </w:rPr>
            </w:pPr>
            <w:r>
              <w:rPr>
                <w:b/>
                <w:color w:val="000000"/>
                <w:sz w:val="21"/>
                <w:szCs w:val="21"/>
              </w:rPr>
              <w:t>备注</w:t>
            </w: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1</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消费额与赠送积分比例</w:t>
            </w:r>
          </w:p>
        </w:tc>
        <w:tc>
          <w:tcPr>
            <w:tcW w:w="1417"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1000</w:t>
            </w: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r w:rsidRPr="003263BB">
              <w:rPr>
                <w:rFonts w:ascii="Times New Roman" w:hAnsi="Times New Roman"/>
                <w:sz w:val="21"/>
                <w:szCs w:val="21"/>
              </w:rPr>
              <w:t>例</w:t>
            </w:r>
            <w:r w:rsidRPr="003263BB">
              <w:rPr>
                <w:rFonts w:ascii="Times New Roman" w:hAnsi="Times New Roman"/>
                <w:sz w:val="21"/>
                <w:szCs w:val="21"/>
              </w:rPr>
              <w:t>:</w:t>
            </w:r>
            <w:r w:rsidRPr="003263BB">
              <w:rPr>
                <w:rFonts w:ascii="Times New Roman" w:hAnsi="Times New Roman"/>
                <w:sz w:val="21"/>
                <w:szCs w:val="21"/>
              </w:rPr>
              <w:t>设置为</w:t>
            </w:r>
            <w:r w:rsidRPr="003263BB">
              <w:rPr>
                <w:rFonts w:ascii="Times New Roman" w:hAnsi="Times New Roman"/>
                <w:sz w:val="21"/>
                <w:szCs w:val="21"/>
              </w:rPr>
              <w:t>10</w:t>
            </w:r>
            <w:r w:rsidRPr="003263BB">
              <w:rPr>
                <w:rFonts w:ascii="Times New Roman" w:hAnsi="Times New Roman"/>
                <w:sz w:val="21"/>
                <w:szCs w:val="21"/>
              </w:rPr>
              <w:t>，表明消费</w:t>
            </w:r>
            <w:r w:rsidRPr="003263BB">
              <w:rPr>
                <w:rFonts w:ascii="Times New Roman" w:hAnsi="Times New Roman"/>
                <w:sz w:val="21"/>
                <w:szCs w:val="21"/>
              </w:rPr>
              <w:t>10</w:t>
            </w:r>
            <w:r w:rsidRPr="003263BB">
              <w:rPr>
                <w:rFonts w:ascii="Times New Roman" w:hAnsi="Times New Roman"/>
                <w:sz w:val="21"/>
                <w:szCs w:val="21"/>
              </w:rPr>
              <w:t>单位货币赠送</w:t>
            </w:r>
            <w:r w:rsidRPr="003263BB">
              <w:rPr>
                <w:rFonts w:ascii="Times New Roman" w:hAnsi="Times New Roman"/>
                <w:sz w:val="21"/>
                <w:szCs w:val="21"/>
              </w:rPr>
              <w:t>1</w:t>
            </w:r>
            <w:r w:rsidRPr="003263BB">
              <w:rPr>
                <w:rFonts w:ascii="Times New Roman" w:hAnsi="Times New Roman"/>
                <w:sz w:val="21"/>
                <w:szCs w:val="21"/>
              </w:rPr>
              <w:t>积分</w:t>
            </w:r>
          </w:p>
        </w:tc>
      </w:tr>
      <w:tr w:rsidR="006B7402" w:rsidTr="0061150B">
        <w:tc>
          <w:tcPr>
            <w:tcW w:w="674" w:type="dxa"/>
          </w:tcPr>
          <w:p w:rsidR="006B7402" w:rsidRDefault="006B7402" w:rsidP="0061150B">
            <w:pPr>
              <w:spacing w:line="240" w:lineRule="auto"/>
              <w:ind w:firstLine="0"/>
              <w:rPr>
                <w:sz w:val="21"/>
                <w:szCs w:val="21"/>
              </w:rPr>
            </w:pPr>
            <w:r>
              <w:rPr>
                <w:rFonts w:hint="eastAsia"/>
                <w:sz w:val="21"/>
                <w:szCs w:val="21"/>
              </w:rPr>
              <w:t>2</w:t>
            </w: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每订单最多赠送积分</w:t>
            </w:r>
          </w:p>
        </w:tc>
        <w:tc>
          <w:tcPr>
            <w:tcW w:w="1417" w:type="dxa"/>
          </w:tcPr>
          <w:p w:rsidR="006B7402" w:rsidRPr="00861FA3"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800</w:t>
            </w:r>
          </w:p>
        </w:tc>
        <w:tc>
          <w:tcPr>
            <w:tcW w:w="1194" w:type="dxa"/>
          </w:tcPr>
          <w:p w:rsidR="006B7402" w:rsidRDefault="006B7402" w:rsidP="0061150B">
            <w:pPr>
              <w:pStyle w:val="a7"/>
              <w:rPr>
                <w:rFonts w:ascii="Times New Roman" w:hAnsi="Times New Roman"/>
                <w:sz w:val="21"/>
                <w:szCs w:val="21"/>
              </w:rPr>
            </w:pPr>
          </w:p>
        </w:tc>
        <w:tc>
          <w:tcPr>
            <w:tcW w:w="1276" w:type="dxa"/>
          </w:tcPr>
          <w:p w:rsidR="006B7402" w:rsidRDefault="006B7402" w:rsidP="0061150B">
            <w:pPr>
              <w:pStyle w:val="a7"/>
              <w:rPr>
                <w:rFonts w:ascii="Times New Roman" w:hAnsi="Times New Roman"/>
                <w:sz w:val="21"/>
                <w:szCs w:val="21"/>
              </w:rPr>
            </w:pPr>
          </w:p>
        </w:tc>
        <w:tc>
          <w:tcPr>
            <w:tcW w:w="2410" w:type="dxa"/>
          </w:tcPr>
          <w:p w:rsidR="006B7402" w:rsidRDefault="006B7402" w:rsidP="0061150B">
            <w:pPr>
              <w:pStyle w:val="a7"/>
              <w:rPr>
                <w:rFonts w:ascii="Times New Roman" w:hAnsi="Times New Roman"/>
                <w:sz w:val="21"/>
                <w:szCs w:val="21"/>
              </w:rPr>
            </w:pPr>
            <w:r w:rsidRPr="003263BB">
              <w:rPr>
                <w:rFonts w:ascii="Times New Roman" w:hAnsi="Times New Roman"/>
                <w:sz w:val="21"/>
                <w:szCs w:val="21"/>
              </w:rPr>
              <w:t>例</w:t>
            </w:r>
            <w:r w:rsidRPr="003263BB">
              <w:rPr>
                <w:rFonts w:ascii="Times New Roman" w:hAnsi="Times New Roman"/>
                <w:sz w:val="21"/>
                <w:szCs w:val="21"/>
              </w:rPr>
              <w:t>:</w:t>
            </w:r>
            <w:r w:rsidRPr="003263BB">
              <w:rPr>
                <w:rFonts w:ascii="Times New Roman" w:hAnsi="Times New Roman"/>
                <w:sz w:val="21"/>
                <w:szCs w:val="21"/>
              </w:rPr>
              <w:t>设置为</w:t>
            </w:r>
            <w:r w:rsidRPr="003263BB">
              <w:rPr>
                <w:rFonts w:ascii="Times New Roman" w:hAnsi="Times New Roman"/>
                <w:sz w:val="21"/>
                <w:szCs w:val="21"/>
              </w:rPr>
              <w:t>100</w:t>
            </w:r>
            <w:r w:rsidRPr="003263BB">
              <w:rPr>
                <w:rFonts w:ascii="Times New Roman" w:hAnsi="Times New Roman"/>
                <w:sz w:val="21"/>
                <w:szCs w:val="21"/>
              </w:rPr>
              <w:t>，表明每订单赠送积分最多为</w:t>
            </w:r>
            <w:r w:rsidRPr="003263BB">
              <w:rPr>
                <w:rFonts w:ascii="Times New Roman" w:hAnsi="Times New Roman"/>
                <w:sz w:val="21"/>
                <w:szCs w:val="21"/>
              </w:rPr>
              <w:t>100</w:t>
            </w:r>
            <w:r w:rsidRPr="003263BB">
              <w:rPr>
                <w:rFonts w:ascii="Times New Roman" w:hAnsi="Times New Roman"/>
                <w:sz w:val="21"/>
                <w:szCs w:val="21"/>
              </w:rPr>
              <w:t>积分</w:t>
            </w:r>
          </w:p>
        </w:tc>
      </w:tr>
    </w:tbl>
    <w:p w:rsidR="006B7402" w:rsidRPr="00FB74E0" w:rsidRDefault="006B7402" w:rsidP="006B7402">
      <w:pPr>
        <w:ind w:right="240"/>
      </w:pPr>
    </w:p>
    <w:p w:rsidR="006B7402" w:rsidRDefault="006B7402" w:rsidP="006B7402">
      <w:pPr>
        <w:pStyle w:val="4"/>
        <w:ind w:right="240"/>
      </w:pPr>
      <w:r>
        <w:rPr>
          <w:rFonts w:hint="eastAsia"/>
        </w:rPr>
        <w:t>会员头像</w:t>
      </w:r>
    </w:p>
    <w:p w:rsidR="006B7402" w:rsidRPr="00BF758D" w:rsidRDefault="006B7402" w:rsidP="006B7402">
      <w:pPr>
        <w:pStyle w:val="5"/>
        <w:ind w:left="142" w:right="240"/>
        <w:rPr>
          <w:shd w:val="clear" w:color="auto" w:fill="FFFFFF"/>
        </w:rPr>
      </w:pPr>
      <w:r w:rsidRPr="00BF758D">
        <w:rPr>
          <w:rFonts w:hint="eastAsia"/>
          <w:shd w:val="clear" w:color="auto" w:fill="FFFFFF"/>
        </w:rPr>
        <w:lastRenderedPageBreak/>
        <w:t>头像列表</w:t>
      </w:r>
    </w:p>
    <w:p w:rsidR="006B7402" w:rsidRDefault="006B7402" w:rsidP="006B7402">
      <w:pPr>
        <w:pStyle w:val="6"/>
        <w:ind w:right="240"/>
      </w:pPr>
      <w:r>
        <w:rPr>
          <w:rFonts w:hint="eastAsia"/>
        </w:rPr>
        <w:t>功能描述</w:t>
      </w:r>
    </w:p>
    <w:p w:rsidR="006B7402" w:rsidRPr="00A13C2B" w:rsidRDefault="006B7402" w:rsidP="006B7402">
      <w:pPr>
        <w:ind w:right="240"/>
      </w:pPr>
      <w:r>
        <w:rPr>
          <w:rFonts w:hint="eastAsia"/>
        </w:rPr>
        <w:t>运营管理人员通过该功能，查看并管理给会员的推荐头像。</w:t>
      </w:r>
    </w:p>
    <w:p w:rsidR="006B7402" w:rsidRDefault="006B7402" w:rsidP="006B7402">
      <w:pPr>
        <w:pStyle w:val="6"/>
        <w:ind w:right="240"/>
      </w:pPr>
      <w:r w:rsidRPr="005358B3">
        <w:rPr>
          <w:rFonts w:hint="eastAsia"/>
        </w:rPr>
        <w:t>业务流程</w:t>
      </w:r>
    </w:p>
    <w:p w:rsidR="006B7402" w:rsidRDefault="006B7402" w:rsidP="006B7402">
      <w:pPr>
        <w:ind w:right="240" w:firstLine="425"/>
      </w:pPr>
      <w:r>
        <w:rPr>
          <w:rFonts w:hint="eastAsia"/>
        </w:rPr>
        <w:t>运营管理人员登录系统，进入：会员</w:t>
      </w:r>
      <w:r w:rsidRPr="00EB4BFA">
        <w:rPr>
          <w:rFonts w:hint="eastAsia"/>
        </w:rPr>
        <w:t>--&gt;</w:t>
      </w:r>
      <w:r>
        <w:rPr>
          <w:rFonts w:hint="eastAsia"/>
        </w:rPr>
        <w:t>平台推荐会员头像</w:t>
      </w:r>
      <w:r w:rsidRPr="00EB4BFA">
        <w:rPr>
          <w:rFonts w:hint="eastAsia"/>
        </w:rPr>
        <w:t>--&gt;</w:t>
      </w:r>
      <w:r>
        <w:rPr>
          <w:rFonts w:hint="eastAsia"/>
        </w:rPr>
        <w:t>头像列表。</w:t>
      </w:r>
    </w:p>
    <w:p w:rsidR="006B7402" w:rsidRDefault="006B7402" w:rsidP="006B7402">
      <w:pPr>
        <w:pStyle w:val="6"/>
        <w:ind w:right="240"/>
      </w:pPr>
      <w:r>
        <w:rPr>
          <w:rFonts w:hint="eastAsia"/>
        </w:rPr>
        <w:t>业务规则</w:t>
      </w:r>
    </w:p>
    <w:p w:rsidR="006B7402"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6B7402">
      <w:pPr>
        <w:pStyle w:val="5"/>
        <w:ind w:left="142" w:right="240"/>
        <w:rPr>
          <w:shd w:val="clear" w:color="auto" w:fill="FFFFFF"/>
        </w:rPr>
      </w:pPr>
      <w:r w:rsidRPr="00C50BF8">
        <w:rPr>
          <w:rFonts w:hint="eastAsia"/>
          <w:shd w:val="clear" w:color="auto" w:fill="FFFFFF"/>
        </w:rPr>
        <w:t>推荐头像上传</w:t>
      </w:r>
    </w:p>
    <w:p w:rsidR="006B7402" w:rsidRDefault="006B7402" w:rsidP="008B4BF2">
      <w:pPr>
        <w:numPr>
          <w:ilvl w:val="0"/>
          <w:numId w:val="267"/>
        </w:numPr>
        <w:ind w:right="240"/>
      </w:pPr>
      <w:r>
        <w:rPr>
          <w:rFonts w:hint="eastAsia"/>
        </w:rPr>
        <w:t>头像列表信息页</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添加推荐头像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跳转至添加推荐头像页面（功能详见</w:t>
            </w:r>
            <w:r>
              <w:rPr>
                <w:rFonts w:ascii="Times New Roman" w:hAnsi="Times New Roman" w:hint="eastAsia"/>
                <w:sz w:val="21"/>
                <w:szCs w:val="21"/>
              </w:rPr>
              <w:t>6.4.2.1.2</w:t>
            </w:r>
            <w:r>
              <w:rPr>
                <w:rFonts w:ascii="Times New Roman" w:hAnsi="Times New Roman" w:hint="eastAsia"/>
                <w:sz w:val="21"/>
                <w:szCs w:val="21"/>
              </w:rPr>
              <w:t>）</w:t>
            </w: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头像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描述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已启用</w:t>
            </w:r>
            <w:r>
              <w:rPr>
                <w:rFonts w:ascii="Times New Roman" w:hAnsi="Times New Roman" w:hint="eastAsia"/>
                <w:sz w:val="21"/>
                <w:szCs w:val="21"/>
              </w:rPr>
              <w:t>/</w:t>
            </w:r>
            <w:r>
              <w:rPr>
                <w:rFonts w:ascii="Times New Roman" w:hAnsi="Times New Roman" w:hint="eastAsia"/>
                <w:sz w:val="21"/>
                <w:szCs w:val="21"/>
              </w:rPr>
              <w:t>已禁用</w:t>
            </w:r>
          </w:p>
        </w:tc>
      </w:tr>
      <w:tr w:rsidR="006B7402" w:rsidTr="0061150B">
        <w:tc>
          <w:tcPr>
            <w:tcW w:w="675" w:type="dxa"/>
          </w:tcPr>
          <w:p w:rsidR="006B7402" w:rsidRDefault="006B7402" w:rsidP="008B4BF2">
            <w:pPr>
              <w:numPr>
                <w:ilvl w:val="0"/>
                <w:numId w:val="22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w:t>
            </w:r>
            <w:r>
              <w:rPr>
                <w:rFonts w:ascii="Times New Roman" w:hAnsi="Times New Roman" w:hint="eastAsia"/>
                <w:sz w:val="21"/>
                <w:szCs w:val="21"/>
              </w:rPr>
              <w:t>/</w:t>
            </w:r>
            <w:r>
              <w:rPr>
                <w:rFonts w:ascii="Times New Roman" w:hAnsi="Times New Roman" w:hint="eastAsia"/>
                <w:sz w:val="21"/>
                <w:szCs w:val="21"/>
              </w:rPr>
              <w:t>删除（编辑进入添加推荐头像页面；已启用的头像不能删除。）</w:t>
            </w:r>
          </w:p>
        </w:tc>
      </w:tr>
    </w:tbl>
    <w:p w:rsidR="006B7402" w:rsidRPr="00C50BF8" w:rsidRDefault="006B7402" w:rsidP="006B7402"/>
    <w:p w:rsidR="006B7402" w:rsidRDefault="006B7402" w:rsidP="006B7402">
      <w:pPr>
        <w:pStyle w:val="6"/>
        <w:ind w:right="240"/>
      </w:pPr>
      <w:r>
        <w:rPr>
          <w:rFonts w:hint="eastAsia"/>
        </w:rPr>
        <w:t>功能描述</w:t>
      </w:r>
    </w:p>
    <w:p w:rsidR="006B7402" w:rsidRPr="001225B7" w:rsidRDefault="006B7402" w:rsidP="006B7402">
      <w:pPr>
        <w:ind w:right="240"/>
      </w:pPr>
      <w:r>
        <w:rPr>
          <w:rFonts w:hint="eastAsia"/>
        </w:rPr>
        <w:t>运营管理人员通过该功能可添加新的平台默认头像给会员。</w:t>
      </w:r>
    </w:p>
    <w:p w:rsidR="006B7402" w:rsidRDefault="006B7402" w:rsidP="006B7402">
      <w:pPr>
        <w:pStyle w:val="6"/>
        <w:ind w:right="240"/>
      </w:pPr>
      <w:r w:rsidRPr="005358B3">
        <w:rPr>
          <w:rFonts w:hint="eastAsia"/>
        </w:rPr>
        <w:t>业务流程</w:t>
      </w:r>
    </w:p>
    <w:p w:rsidR="006B7402" w:rsidRDefault="006B7402" w:rsidP="006B7402">
      <w:pPr>
        <w:ind w:right="240" w:firstLine="425"/>
      </w:pPr>
      <w:r>
        <w:rPr>
          <w:rFonts w:hint="eastAsia"/>
        </w:rPr>
        <w:t>运营管理人员登录系统，进入：会员</w:t>
      </w:r>
      <w:r w:rsidRPr="00EB4BFA">
        <w:rPr>
          <w:rFonts w:hint="eastAsia"/>
        </w:rPr>
        <w:t>--&gt;</w:t>
      </w:r>
      <w:r>
        <w:rPr>
          <w:rFonts w:hint="eastAsia"/>
        </w:rPr>
        <w:t>平台推荐会员头像</w:t>
      </w:r>
      <w:r w:rsidRPr="00EB4BFA">
        <w:rPr>
          <w:rFonts w:hint="eastAsia"/>
        </w:rPr>
        <w:t>--&gt;</w:t>
      </w:r>
      <w:r>
        <w:rPr>
          <w:rFonts w:hint="eastAsia"/>
        </w:rPr>
        <w:t>推荐头像上传。</w:t>
      </w:r>
    </w:p>
    <w:p w:rsidR="006B7402" w:rsidRDefault="006B7402" w:rsidP="006B7402">
      <w:pPr>
        <w:pStyle w:val="6"/>
        <w:ind w:right="240"/>
      </w:pPr>
      <w:r>
        <w:rPr>
          <w:rFonts w:hint="eastAsia"/>
        </w:rPr>
        <w:lastRenderedPageBreak/>
        <w:t>业务规则</w:t>
      </w:r>
    </w:p>
    <w:p w:rsidR="006B7402" w:rsidRPr="001830E9"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6B7402">
      <w:pPr>
        <w:ind w:right="240"/>
      </w:pPr>
      <w:r>
        <w:rPr>
          <w:rFonts w:hint="eastAsia"/>
        </w:rPr>
        <w:t>1.</w:t>
      </w:r>
      <w:r>
        <w:rPr>
          <w:rFonts w:hint="eastAsia"/>
        </w:rPr>
        <w:t>添加会员默认头像信息页</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默认头像标题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启用</w:t>
            </w:r>
            <w:r>
              <w:rPr>
                <w:rFonts w:ascii="Times New Roman" w:hAnsi="Times New Roman" w:hint="eastAsia"/>
                <w:sz w:val="21"/>
                <w:szCs w:val="21"/>
              </w:rPr>
              <w:t>/</w:t>
            </w:r>
            <w:r>
              <w:rPr>
                <w:rFonts w:ascii="Times New Roman" w:hAnsi="Times New Roman" w:hint="eastAsia"/>
                <w:sz w:val="21"/>
                <w:szCs w:val="21"/>
              </w:rPr>
              <w:t>禁用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必须是一个数字</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r>
              <w:rPr>
                <w:rFonts w:hint="eastAsia"/>
                <w:sz w:val="21"/>
                <w:szCs w:val="21"/>
              </w:rPr>
              <w:t>．</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默认头像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r>
              <w:rPr>
                <w:rFonts w:hint="eastAsia"/>
                <w:sz w:val="21"/>
                <w:szCs w:val="21"/>
              </w:rPr>
              <w:t>．</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头像描述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提交按钮</w:t>
            </w:r>
          </w:p>
        </w:tc>
      </w:tr>
    </w:tbl>
    <w:p w:rsidR="006B7402" w:rsidRDefault="006B7402" w:rsidP="006B7402">
      <w:pPr>
        <w:pStyle w:val="3"/>
        <w:ind w:right="240"/>
      </w:pPr>
      <w:bookmarkStart w:id="113" w:name="_Toc446774432"/>
      <w:r>
        <w:rPr>
          <w:rFonts w:hint="eastAsia"/>
        </w:rPr>
        <w:t>店铺</w:t>
      </w:r>
      <w:bookmarkEnd w:id="113"/>
    </w:p>
    <w:p w:rsidR="006B7402" w:rsidRPr="00802FC0" w:rsidRDefault="006B7402" w:rsidP="006B7402">
      <w:pPr>
        <w:pStyle w:val="4"/>
        <w:ind w:right="240"/>
      </w:pPr>
      <w:r w:rsidRPr="00802FC0">
        <w:rPr>
          <w:rFonts w:hint="eastAsia"/>
        </w:rPr>
        <w:t>店铺管理</w:t>
      </w:r>
    </w:p>
    <w:p w:rsidR="006B7402" w:rsidRPr="001D44C3" w:rsidRDefault="006B7402" w:rsidP="006B7402">
      <w:pPr>
        <w:pStyle w:val="5"/>
        <w:ind w:left="142"/>
      </w:pPr>
      <w:r>
        <w:rPr>
          <w:rFonts w:hint="eastAsia"/>
        </w:rPr>
        <w:t>店铺列表</w:t>
      </w:r>
    </w:p>
    <w:p w:rsidR="006B7402" w:rsidRDefault="006B7402" w:rsidP="006B7402">
      <w:pPr>
        <w:pStyle w:val="6"/>
        <w:ind w:right="240"/>
      </w:pPr>
      <w:r>
        <w:t>功能描述</w:t>
      </w:r>
    </w:p>
    <w:p w:rsidR="006B7402" w:rsidRPr="001777ED" w:rsidRDefault="006B7402" w:rsidP="006B7402">
      <w:pPr>
        <w:ind w:right="240"/>
      </w:pPr>
      <w:r w:rsidRPr="001777ED">
        <w:rPr>
          <w:rFonts w:hint="eastAsia"/>
        </w:rPr>
        <w:t>店铺的审核、续费、经营类目申请、结算周期设置。</w:t>
      </w:r>
    </w:p>
    <w:p w:rsidR="006B7402" w:rsidRDefault="006B7402" w:rsidP="006B7402">
      <w:pPr>
        <w:pStyle w:val="6"/>
        <w:ind w:right="240"/>
      </w:pPr>
      <w:r>
        <w:rPr>
          <w:rFonts w:hint="eastAsia"/>
        </w:rPr>
        <w:t>业务流程</w:t>
      </w:r>
    </w:p>
    <w:p w:rsidR="006B7402" w:rsidRDefault="006B7402" w:rsidP="008B4BF2">
      <w:pPr>
        <w:pStyle w:val="af8"/>
        <w:numPr>
          <w:ilvl w:val="0"/>
          <w:numId w:val="268"/>
        </w:numPr>
        <w:ind w:leftChars="0" w:right="240" w:firstLineChars="0"/>
      </w:pPr>
      <w:r>
        <w:rPr>
          <w:rFonts w:hint="eastAsia"/>
        </w:rPr>
        <w:t>商家入驻申请；</w:t>
      </w:r>
    </w:p>
    <w:p w:rsidR="006B7402" w:rsidRDefault="006B7402" w:rsidP="008B4BF2">
      <w:pPr>
        <w:pStyle w:val="af8"/>
        <w:numPr>
          <w:ilvl w:val="0"/>
          <w:numId w:val="268"/>
        </w:numPr>
        <w:ind w:leftChars="0" w:right="240" w:firstLineChars="0"/>
      </w:pPr>
      <w:r>
        <w:rPr>
          <w:rFonts w:hint="eastAsia"/>
        </w:rPr>
        <w:t>后台运营管理人员审核；</w:t>
      </w:r>
    </w:p>
    <w:p w:rsidR="006B7402" w:rsidRDefault="006B7402" w:rsidP="008B4BF2">
      <w:pPr>
        <w:pStyle w:val="af8"/>
        <w:numPr>
          <w:ilvl w:val="0"/>
          <w:numId w:val="268"/>
        </w:numPr>
        <w:ind w:leftChars="0" w:right="240" w:firstLineChars="0"/>
      </w:pPr>
      <w:r>
        <w:rPr>
          <w:rFonts w:hint="eastAsia"/>
        </w:rPr>
        <w:t>商家缴纳保证金；</w:t>
      </w:r>
    </w:p>
    <w:p w:rsidR="006B7402" w:rsidRPr="003E4025" w:rsidRDefault="006B7402" w:rsidP="008B4BF2">
      <w:pPr>
        <w:pStyle w:val="af8"/>
        <w:numPr>
          <w:ilvl w:val="0"/>
          <w:numId w:val="268"/>
        </w:numPr>
        <w:ind w:leftChars="0" w:right="240" w:firstLineChars="0"/>
      </w:pPr>
      <w:r>
        <w:rPr>
          <w:rFonts w:hint="eastAsia"/>
        </w:rPr>
        <w:t>商家开店。</w:t>
      </w:r>
    </w:p>
    <w:p w:rsidR="006B7402" w:rsidRDefault="006B7402" w:rsidP="006B7402">
      <w:pPr>
        <w:pStyle w:val="6"/>
        <w:ind w:right="240"/>
      </w:pPr>
      <w:r>
        <w:rPr>
          <w:rFonts w:hint="eastAsia"/>
        </w:rPr>
        <w:t>业务规则</w:t>
      </w:r>
    </w:p>
    <w:p w:rsidR="006B7402" w:rsidRDefault="006B7402" w:rsidP="006B7402">
      <w:r>
        <w:rPr>
          <w:rFonts w:hint="eastAsia"/>
        </w:rPr>
        <w:t>支持后台管理人员手动添加店铺、导出数据；</w:t>
      </w:r>
    </w:p>
    <w:p w:rsidR="006B7402" w:rsidRDefault="006B7402" w:rsidP="006B7402">
      <w:r>
        <w:rPr>
          <w:rFonts w:hint="eastAsia"/>
        </w:rPr>
        <w:t>支持根据店铺名称、店铺</w:t>
      </w:r>
      <w:r>
        <w:rPr>
          <w:rFonts w:hint="eastAsia"/>
        </w:rPr>
        <w:t>ID</w:t>
      </w:r>
      <w:r>
        <w:rPr>
          <w:rFonts w:hint="eastAsia"/>
        </w:rPr>
        <w:t>、店铺等级、店铺状态（待付款、被拒绝、开启、已过期、已关闭）搜索店铺；</w:t>
      </w:r>
    </w:p>
    <w:p w:rsidR="006B7402" w:rsidRDefault="006B7402" w:rsidP="006B7402">
      <w:pPr>
        <w:pStyle w:val="6"/>
        <w:ind w:right="240"/>
      </w:pPr>
      <w:r>
        <w:rPr>
          <w:rFonts w:hint="eastAsia"/>
        </w:rPr>
        <w:lastRenderedPageBreak/>
        <w:t>页面要素</w:t>
      </w:r>
    </w:p>
    <w:p w:rsidR="006B7402" w:rsidRDefault="006B7402" w:rsidP="008B4BF2">
      <w:pPr>
        <w:pStyle w:val="af8"/>
        <w:numPr>
          <w:ilvl w:val="0"/>
          <w:numId w:val="269"/>
        </w:numPr>
        <w:ind w:leftChars="0" w:right="240" w:firstLineChars="0"/>
      </w:pPr>
      <w:r>
        <w:rPr>
          <w:rFonts w:hint="eastAsia"/>
        </w:rPr>
        <w:t>店铺列表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w:t>
            </w:r>
            <w:r>
              <w:rPr>
                <w:rFonts w:ascii="Times New Roman" w:hAnsi="Times New Roman" w:hint="eastAsia"/>
                <w:sz w:val="21"/>
                <w:szCs w:val="21"/>
              </w:rPr>
              <w:t>ID</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商家账号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r>
              <w:rPr>
                <w:rFonts w:hint="eastAsia"/>
                <w:sz w:val="21"/>
                <w:szCs w:val="21"/>
              </w:rPr>
              <w:t>．</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店铺等级</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店铺分类</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公司名称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开店时间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查看、关闭</w:t>
            </w:r>
          </w:p>
        </w:tc>
      </w:tr>
    </w:tbl>
    <w:p w:rsidR="006B7402" w:rsidRDefault="006B7402" w:rsidP="008B4BF2">
      <w:pPr>
        <w:pStyle w:val="af8"/>
        <w:numPr>
          <w:ilvl w:val="0"/>
          <w:numId w:val="269"/>
        </w:numPr>
        <w:ind w:leftChars="0" w:right="240" w:firstLineChars="0"/>
      </w:pPr>
      <w:r>
        <w:rPr>
          <w:rFonts w:hint="eastAsia"/>
        </w:rPr>
        <w:t>点击“查看”详情</w:t>
      </w:r>
    </w:p>
    <w:p w:rsidR="006B7402" w:rsidRDefault="006B7402" w:rsidP="006B7402">
      <w:pPr>
        <w:ind w:right="240"/>
      </w:pPr>
      <w:r>
        <w:rPr>
          <w:rFonts w:hint="eastAsia"/>
        </w:rPr>
        <w:t>按标签展示商家入驻申请信息（确定后参考商家入驻）。</w:t>
      </w:r>
    </w:p>
    <w:p w:rsidR="006B7402" w:rsidRDefault="006B7402" w:rsidP="006B7402">
      <w:pPr>
        <w:pStyle w:val="5"/>
        <w:ind w:left="142"/>
      </w:pPr>
      <w:r>
        <w:rPr>
          <w:rFonts w:hint="eastAsia"/>
        </w:rPr>
        <w:t>开店审核</w:t>
      </w:r>
    </w:p>
    <w:p w:rsidR="006B7402" w:rsidRDefault="006B7402" w:rsidP="006B7402">
      <w:pPr>
        <w:pStyle w:val="6"/>
      </w:pPr>
      <w:r>
        <w:rPr>
          <w:rFonts w:hint="eastAsia"/>
        </w:rPr>
        <w:t>功能描述</w:t>
      </w:r>
    </w:p>
    <w:p w:rsidR="006B7402" w:rsidRDefault="006B7402" w:rsidP="006B7402">
      <w:r>
        <w:rPr>
          <w:rFonts w:hint="eastAsia"/>
        </w:rPr>
        <w:t>后台运营管理人员审核商家入驻申请。</w:t>
      </w:r>
    </w:p>
    <w:p w:rsidR="006B7402" w:rsidRDefault="006B7402" w:rsidP="006B7402">
      <w:pPr>
        <w:pStyle w:val="6"/>
      </w:pPr>
      <w:r>
        <w:rPr>
          <w:rFonts w:hint="eastAsia"/>
        </w:rPr>
        <w:t>业务流程</w:t>
      </w:r>
    </w:p>
    <w:p w:rsidR="006B7402" w:rsidRDefault="006B7402" w:rsidP="006B7402">
      <w:pPr>
        <w:pStyle w:val="6"/>
      </w:pPr>
      <w:r>
        <w:rPr>
          <w:rFonts w:hint="eastAsia"/>
        </w:rPr>
        <w:t>业务规则</w:t>
      </w:r>
    </w:p>
    <w:p w:rsidR="006B7402" w:rsidRPr="00DB68FD" w:rsidRDefault="006B7402" w:rsidP="006B7402">
      <w:r>
        <w:rPr>
          <w:rFonts w:hint="eastAsia"/>
        </w:rPr>
        <w:t>支持根据店铺名称、店铺</w:t>
      </w:r>
      <w:r>
        <w:rPr>
          <w:rFonts w:hint="eastAsia"/>
        </w:rPr>
        <w:t>ID</w:t>
      </w:r>
      <w:r>
        <w:rPr>
          <w:rFonts w:hint="eastAsia"/>
        </w:rPr>
        <w:t>、店铺等级、店铺状态（待审核、待付款）搜索店铺。</w:t>
      </w:r>
    </w:p>
    <w:p w:rsidR="006B7402" w:rsidRDefault="006B7402" w:rsidP="006B7402">
      <w:pPr>
        <w:pStyle w:val="6"/>
      </w:pPr>
      <w:r>
        <w:rPr>
          <w:rFonts w:hint="eastAsia"/>
        </w:rPr>
        <w:t>页面要素</w:t>
      </w:r>
    </w:p>
    <w:p w:rsidR="006B7402" w:rsidRPr="00B24092" w:rsidRDefault="006B7402" w:rsidP="008B4BF2">
      <w:pPr>
        <w:pStyle w:val="af8"/>
        <w:numPr>
          <w:ilvl w:val="0"/>
          <w:numId w:val="270"/>
        </w:numPr>
        <w:ind w:leftChars="0" w:right="240" w:firstLineChars="0"/>
      </w:pPr>
      <w:r>
        <w:rPr>
          <w:rFonts w:hint="eastAsia"/>
        </w:rPr>
        <w:t>申请列表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w:t>
            </w:r>
            <w:r>
              <w:rPr>
                <w:b/>
                <w:color w:val="000000"/>
                <w:sz w:val="21"/>
                <w:szCs w:val="21"/>
              </w:rPr>
              <w:lastRenderedPageBreak/>
              <w:t>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lastRenderedPageBreak/>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w:t>
            </w:r>
            <w:r>
              <w:rPr>
                <w:b/>
                <w:color w:val="000000"/>
                <w:sz w:val="21"/>
                <w:szCs w:val="21"/>
              </w:rPr>
              <w:lastRenderedPageBreak/>
              <w:t>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w:t>
            </w:r>
            <w:r>
              <w:rPr>
                <w:b/>
                <w:color w:val="000000"/>
                <w:sz w:val="21"/>
                <w:szCs w:val="21"/>
              </w:rPr>
              <w:lastRenderedPageBreak/>
              <w:t>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是否必</w:t>
            </w:r>
            <w:r>
              <w:rPr>
                <w:b/>
                <w:color w:val="000000"/>
                <w:sz w:val="21"/>
                <w:szCs w:val="21"/>
              </w:rPr>
              <w:lastRenderedPageBreak/>
              <w:t>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lastRenderedPageBreak/>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w:t>
            </w:r>
            <w:r>
              <w:rPr>
                <w:rFonts w:ascii="Times New Roman" w:hAnsi="Times New Roman" w:hint="eastAsia"/>
                <w:sz w:val="21"/>
                <w:szCs w:val="21"/>
              </w:rPr>
              <w:t>ID</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商家账号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r>
              <w:rPr>
                <w:rFonts w:hint="eastAsia"/>
                <w:sz w:val="21"/>
                <w:szCs w:val="21"/>
              </w:rPr>
              <w:t>．</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联系电话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店铺等级</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店铺分类</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公司名称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开店时间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待审核、待付款。</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w:t>
            </w:r>
          </w:p>
        </w:tc>
      </w:tr>
    </w:tbl>
    <w:p w:rsidR="006B7402" w:rsidRDefault="006B7402" w:rsidP="008B4BF2">
      <w:pPr>
        <w:pStyle w:val="af8"/>
        <w:numPr>
          <w:ilvl w:val="0"/>
          <w:numId w:val="270"/>
        </w:numPr>
        <w:ind w:leftChars="0" w:right="240" w:firstLineChars="0"/>
      </w:pPr>
      <w:r>
        <w:rPr>
          <w:rFonts w:hint="eastAsia"/>
        </w:rPr>
        <w:t>点击“查看”详情</w:t>
      </w:r>
    </w:p>
    <w:p w:rsidR="006B7402" w:rsidRDefault="006B7402" w:rsidP="006B7402">
      <w:pPr>
        <w:ind w:right="240"/>
      </w:pPr>
      <w:r>
        <w:rPr>
          <w:rFonts w:hint="eastAsia"/>
        </w:rPr>
        <w:t>按标签展示商家入驻申请信息，后台运营管理人员可以提交审核意见。</w:t>
      </w:r>
    </w:p>
    <w:p w:rsidR="006B7402" w:rsidRPr="00465EF2" w:rsidRDefault="006B7402" w:rsidP="006B7402">
      <w:pPr>
        <w:ind w:right="240"/>
      </w:pPr>
    </w:p>
    <w:p w:rsidR="006B7402" w:rsidRPr="00474D44" w:rsidRDefault="006B7402" w:rsidP="006B7402">
      <w:pPr>
        <w:pStyle w:val="4"/>
        <w:ind w:right="240"/>
      </w:pPr>
      <w:r w:rsidRPr="00474D44">
        <w:rPr>
          <w:rFonts w:hint="eastAsia"/>
        </w:rPr>
        <w:t>店铺分类</w:t>
      </w:r>
    </w:p>
    <w:p w:rsidR="006B7402" w:rsidRDefault="006B7402" w:rsidP="006B7402">
      <w:pPr>
        <w:pStyle w:val="6"/>
        <w:ind w:right="240"/>
      </w:pPr>
      <w:r>
        <w:t>功能描述</w:t>
      </w:r>
    </w:p>
    <w:p w:rsidR="006B7402" w:rsidRDefault="006B7402" w:rsidP="006B7402">
      <w:pPr>
        <w:ind w:right="240"/>
      </w:pPr>
      <w:r>
        <w:rPr>
          <w:rFonts w:hint="eastAsia"/>
        </w:rPr>
        <w:t>显示商家入驻时可指定此处设置店铺分类。</w:t>
      </w:r>
    </w:p>
    <w:p w:rsidR="006B7402" w:rsidRDefault="006B7402" w:rsidP="006B7402">
      <w:pPr>
        <w:pStyle w:val="6"/>
        <w:ind w:right="240"/>
      </w:pPr>
      <w:r>
        <w:rPr>
          <w:rFonts w:hint="eastAsia"/>
        </w:rPr>
        <w:t>业务流程</w:t>
      </w:r>
    </w:p>
    <w:p w:rsidR="006B7402" w:rsidRDefault="006B7402" w:rsidP="006B7402">
      <w:pPr>
        <w:ind w:right="240"/>
      </w:pPr>
      <w:r>
        <w:rPr>
          <w:rFonts w:hint="eastAsia"/>
        </w:rPr>
        <w:t>运营管理人员登录系统，进入后台管理平台</w:t>
      </w:r>
      <w:r>
        <w:rPr>
          <w:rFonts w:hint="eastAsia"/>
        </w:rPr>
        <w:t>-</w:t>
      </w:r>
      <w:r>
        <w:rPr>
          <w:rFonts w:hint="eastAsia"/>
        </w:rPr>
        <w:t>营销</w:t>
      </w:r>
      <w:r>
        <w:rPr>
          <w:rFonts w:hint="eastAsia"/>
        </w:rPr>
        <w:t>-</w:t>
      </w:r>
      <w:r>
        <w:rPr>
          <w:rFonts w:hint="eastAsia"/>
        </w:rPr>
        <w:t>店铺</w:t>
      </w:r>
      <w:r>
        <w:rPr>
          <w:rFonts w:hint="eastAsia"/>
        </w:rPr>
        <w:t>-</w:t>
      </w:r>
      <w:r>
        <w:rPr>
          <w:rFonts w:hint="eastAsia"/>
        </w:rPr>
        <w:t>店铺分类。</w:t>
      </w:r>
    </w:p>
    <w:p w:rsidR="006B7402" w:rsidRDefault="006B7402" w:rsidP="006B7402">
      <w:pPr>
        <w:pStyle w:val="6"/>
        <w:ind w:right="240"/>
      </w:pPr>
      <w:r>
        <w:rPr>
          <w:rFonts w:hint="eastAsia"/>
        </w:rPr>
        <w:t>业务规则</w:t>
      </w:r>
    </w:p>
    <w:p w:rsidR="006B7402" w:rsidRDefault="006B7402" w:rsidP="006B7402">
      <w:r>
        <w:rPr>
          <w:rFonts w:hint="eastAsia"/>
        </w:rPr>
        <w:t>无</w:t>
      </w:r>
    </w:p>
    <w:p w:rsidR="006B7402" w:rsidRDefault="006B7402" w:rsidP="006B7402">
      <w:pPr>
        <w:pStyle w:val="6"/>
        <w:ind w:right="240"/>
      </w:pPr>
      <w:r>
        <w:rPr>
          <w:rFonts w:hint="eastAsia"/>
        </w:rPr>
        <w:t>页面要素</w:t>
      </w:r>
    </w:p>
    <w:p w:rsidR="006B7402" w:rsidRDefault="006B7402" w:rsidP="006B7402">
      <w:r>
        <w:rPr>
          <w:rFonts w:hint="eastAsia"/>
        </w:rPr>
        <w:t>1.</w:t>
      </w:r>
      <w:r>
        <w:rPr>
          <w:rFonts w:hint="eastAsia"/>
        </w:rPr>
        <w:t>店铺分类列表展示页面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625"/>
        <w:gridCol w:w="1275"/>
        <w:gridCol w:w="1217"/>
        <w:gridCol w:w="1218"/>
        <w:gridCol w:w="1218"/>
        <w:gridCol w:w="2443"/>
      </w:tblGrid>
      <w:tr w:rsidR="006B7402" w:rsidTr="0061150B">
        <w:tc>
          <w:tcPr>
            <w:tcW w:w="751"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62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1.</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新增数据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跳转到新增店铺分类页面</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w:t>
            </w:r>
          </w:p>
        </w:tc>
        <w:tc>
          <w:tcPr>
            <w:tcW w:w="8996" w:type="dxa"/>
            <w:gridSpan w:val="6"/>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店铺分类列表</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lastRenderedPageBreak/>
              <w:t>2.1</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2.2</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2.3</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保证金数额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2.4</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编辑，删除操作</w:t>
            </w:r>
          </w:p>
        </w:tc>
      </w:tr>
    </w:tbl>
    <w:p w:rsidR="006B7402" w:rsidRDefault="006B7402" w:rsidP="006B7402">
      <w:r>
        <w:rPr>
          <w:rFonts w:hint="eastAsia"/>
        </w:rPr>
        <w:t>2.</w:t>
      </w:r>
      <w:r>
        <w:rPr>
          <w:rFonts w:hint="eastAsia"/>
        </w:rPr>
        <w:t>店铺分类单条编辑页面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625"/>
        <w:gridCol w:w="1275"/>
        <w:gridCol w:w="1217"/>
        <w:gridCol w:w="1218"/>
        <w:gridCol w:w="1218"/>
        <w:gridCol w:w="2443"/>
      </w:tblGrid>
      <w:tr w:rsidR="006B7402" w:rsidTr="0061150B">
        <w:tc>
          <w:tcPr>
            <w:tcW w:w="751"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62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1</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保证金数额</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3</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4</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确认提交</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r>
        <w:rPr>
          <w:rFonts w:hint="eastAsia"/>
        </w:rPr>
        <w:t>3.</w:t>
      </w:r>
      <w:r>
        <w:rPr>
          <w:rFonts w:hint="eastAsia"/>
        </w:rPr>
        <w:t>店铺分类添加页面（同店铺分类编辑页面相同）</w:t>
      </w:r>
    </w:p>
    <w:p w:rsidR="006B7402" w:rsidRDefault="006B7402" w:rsidP="006B7402">
      <w:pPr>
        <w:ind w:right="240"/>
      </w:pPr>
    </w:p>
    <w:p w:rsidR="006B7402" w:rsidRPr="00474D44" w:rsidRDefault="006B7402" w:rsidP="006B7402">
      <w:pPr>
        <w:pStyle w:val="4"/>
        <w:ind w:right="240"/>
      </w:pPr>
      <w:r w:rsidRPr="00474D44">
        <w:rPr>
          <w:rFonts w:hint="eastAsia"/>
        </w:rPr>
        <w:t>二级域名</w:t>
      </w:r>
    </w:p>
    <w:p w:rsidR="006B7402" w:rsidRDefault="006B7402" w:rsidP="006B7402">
      <w:pPr>
        <w:pStyle w:val="6"/>
        <w:ind w:right="240"/>
      </w:pPr>
      <w:r>
        <w:t>功能描述</w:t>
      </w:r>
    </w:p>
    <w:p w:rsidR="006B7402" w:rsidRDefault="006B7402" w:rsidP="006B7402">
      <w:pPr>
        <w:ind w:right="240"/>
      </w:pPr>
      <w:r>
        <w:rPr>
          <w:rFonts w:hint="eastAsia"/>
        </w:rPr>
        <w:t>商城店铺使用二级域名管理设置以及商家二级域名列表。</w:t>
      </w:r>
    </w:p>
    <w:p w:rsidR="006B7402" w:rsidRDefault="006B7402" w:rsidP="006B7402">
      <w:pPr>
        <w:pStyle w:val="6"/>
        <w:ind w:right="240"/>
      </w:pPr>
      <w:r>
        <w:rPr>
          <w:rFonts w:hint="eastAsia"/>
        </w:rPr>
        <w:t>业务流程</w:t>
      </w:r>
    </w:p>
    <w:p w:rsidR="006B7402" w:rsidRDefault="006B7402" w:rsidP="006B7402">
      <w:pPr>
        <w:ind w:right="240"/>
      </w:pPr>
      <w:r>
        <w:rPr>
          <w:rFonts w:hint="eastAsia"/>
        </w:rPr>
        <w:t>运营管理人员登录系统，进入后台管理平台</w:t>
      </w:r>
      <w:r>
        <w:rPr>
          <w:rFonts w:hint="eastAsia"/>
        </w:rPr>
        <w:t>-</w:t>
      </w:r>
      <w:r>
        <w:rPr>
          <w:rFonts w:hint="eastAsia"/>
        </w:rPr>
        <w:t>营销</w:t>
      </w:r>
      <w:r>
        <w:rPr>
          <w:rFonts w:hint="eastAsia"/>
        </w:rPr>
        <w:t>-</w:t>
      </w:r>
      <w:r>
        <w:rPr>
          <w:rFonts w:hint="eastAsia"/>
        </w:rPr>
        <w:t>店铺</w:t>
      </w:r>
      <w:r>
        <w:rPr>
          <w:rFonts w:hint="eastAsia"/>
        </w:rPr>
        <w:t>-</w:t>
      </w:r>
      <w:r>
        <w:rPr>
          <w:rFonts w:hint="eastAsia"/>
        </w:rPr>
        <w:t>二级域名。</w:t>
      </w:r>
    </w:p>
    <w:p w:rsidR="006B7402" w:rsidRDefault="006B7402" w:rsidP="006B7402">
      <w:pPr>
        <w:pStyle w:val="6"/>
        <w:ind w:right="240"/>
      </w:pPr>
      <w:r>
        <w:rPr>
          <w:rFonts w:hint="eastAsia"/>
        </w:rPr>
        <w:t>业务规则</w:t>
      </w:r>
    </w:p>
    <w:p w:rsidR="006B7402" w:rsidRDefault="006B7402" w:rsidP="006B7402">
      <w:r>
        <w:rPr>
          <w:rFonts w:hint="eastAsia"/>
        </w:rPr>
        <w:t>无</w:t>
      </w:r>
    </w:p>
    <w:p w:rsidR="006B7402" w:rsidRDefault="006B7402" w:rsidP="006B7402">
      <w:pPr>
        <w:pStyle w:val="6"/>
        <w:ind w:right="240"/>
      </w:pPr>
      <w:r>
        <w:rPr>
          <w:rFonts w:hint="eastAsia"/>
        </w:rPr>
        <w:t>页面要素</w:t>
      </w:r>
    </w:p>
    <w:p w:rsidR="006B7402" w:rsidRDefault="006B7402" w:rsidP="006B7402">
      <w:r>
        <w:rPr>
          <w:rFonts w:hint="eastAsia"/>
        </w:rPr>
        <w:t>1.</w:t>
      </w:r>
      <w:r>
        <w:rPr>
          <w:rFonts w:hint="eastAsia"/>
        </w:rPr>
        <w:t>二级域名设置页面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625"/>
        <w:gridCol w:w="1275"/>
        <w:gridCol w:w="1217"/>
        <w:gridCol w:w="1218"/>
        <w:gridCol w:w="1218"/>
        <w:gridCol w:w="2443"/>
      </w:tblGrid>
      <w:tr w:rsidR="006B7402" w:rsidTr="0061150B">
        <w:tc>
          <w:tcPr>
            <w:tcW w:w="751"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62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1</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是否启用二级域名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默认勾选是</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是否可修改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默认勾选是</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3</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修改次数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4</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保留域名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5</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长度限制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lastRenderedPageBreak/>
              <w:t>6</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确认提交</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r>
        <w:rPr>
          <w:rFonts w:hint="eastAsia"/>
        </w:rPr>
        <w:t>2.</w:t>
      </w:r>
      <w:r>
        <w:rPr>
          <w:rFonts w:hint="eastAsia"/>
        </w:rPr>
        <w:t>店铺二级域名列表页面（分页显示）</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625"/>
        <w:gridCol w:w="1275"/>
        <w:gridCol w:w="1217"/>
        <w:gridCol w:w="1218"/>
        <w:gridCol w:w="1218"/>
        <w:gridCol w:w="2443"/>
      </w:tblGrid>
      <w:tr w:rsidR="006B7402" w:rsidTr="0061150B">
        <w:tc>
          <w:tcPr>
            <w:tcW w:w="751"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62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1</w:t>
            </w:r>
          </w:p>
        </w:tc>
        <w:tc>
          <w:tcPr>
            <w:tcW w:w="8996" w:type="dxa"/>
            <w:gridSpan w:val="6"/>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查询</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1.1</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搜索条件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二级域名，店铺</w:t>
            </w:r>
            <w:r>
              <w:rPr>
                <w:rFonts w:ascii="Times New Roman" w:hAnsi="Times New Roman" w:hint="eastAsia"/>
                <w:sz w:val="21"/>
                <w:szCs w:val="21"/>
              </w:rPr>
              <w:t>ID</w:t>
            </w:r>
            <w:r>
              <w:rPr>
                <w:rFonts w:ascii="Times New Roman" w:hAnsi="Times New Roman" w:hint="eastAsia"/>
                <w:sz w:val="21"/>
                <w:szCs w:val="21"/>
              </w:rPr>
              <w:t>，店铺名称，店主名称</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1.2</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搜索相关数据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1.3</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搜索</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w:t>
            </w:r>
          </w:p>
        </w:tc>
        <w:tc>
          <w:tcPr>
            <w:tcW w:w="8996" w:type="dxa"/>
            <w:gridSpan w:val="6"/>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二级域名列表</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2.1</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二级域名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2.2</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编辑次数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2.3</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w:t>
            </w:r>
            <w:r>
              <w:rPr>
                <w:rFonts w:ascii="Times New Roman" w:hAnsi="Times New Roman" w:hint="eastAsia"/>
                <w:sz w:val="21"/>
                <w:szCs w:val="21"/>
              </w:rPr>
              <w:t>ID</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2.4</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2.5</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店主名称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2.6</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删除操作</w:t>
            </w:r>
          </w:p>
        </w:tc>
      </w:tr>
    </w:tbl>
    <w:p w:rsidR="006B7402" w:rsidRDefault="006B7402" w:rsidP="006B7402">
      <w:pPr>
        <w:ind w:right="240" w:firstLine="0"/>
      </w:pPr>
    </w:p>
    <w:p w:rsidR="006B7402" w:rsidRPr="00474D44" w:rsidRDefault="006B7402" w:rsidP="006B7402">
      <w:pPr>
        <w:pStyle w:val="4"/>
        <w:ind w:right="240"/>
      </w:pPr>
      <w:r w:rsidRPr="00474D44">
        <w:rPr>
          <w:rFonts w:hint="eastAsia"/>
        </w:rPr>
        <w:t>店铺帮助</w:t>
      </w:r>
    </w:p>
    <w:p w:rsidR="006B7402" w:rsidRDefault="006B7402" w:rsidP="006B7402">
      <w:pPr>
        <w:pStyle w:val="6"/>
        <w:ind w:right="240"/>
      </w:pPr>
      <w:r>
        <w:t>功能描述</w:t>
      </w:r>
    </w:p>
    <w:p w:rsidR="006B7402" w:rsidRDefault="006B7402" w:rsidP="006B7402">
      <w:pPr>
        <w:ind w:right="240"/>
      </w:pPr>
      <w:r>
        <w:rPr>
          <w:rFonts w:hint="eastAsia"/>
        </w:rPr>
        <w:t>商家帮助内容上传及帮助类型设置。</w:t>
      </w:r>
    </w:p>
    <w:p w:rsidR="006B7402" w:rsidRDefault="006B7402" w:rsidP="006B7402">
      <w:pPr>
        <w:pStyle w:val="6"/>
        <w:ind w:right="240"/>
      </w:pPr>
      <w:r>
        <w:rPr>
          <w:rFonts w:hint="eastAsia"/>
        </w:rPr>
        <w:t>业务流程</w:t>
      </w:r>
    </w:p>
    <w:p w:rsidR="006B7402" w:rsidRDefault="006B7402" w:rsidP="006B7402">
      <w:pPr>
        <w:ind w:right="240"/>
      </w:pPr>
      <w:r>
        <w:rPr>
          <w:rFonts w:hint="eastAsia"/>
        </w:rPr>
        <w:t>运营管理人员登录系统，进入后台管理平台</w:t>
      </w:r>
      <w:r>
        <w:rPr>
          <w:rFonts w:hint="eastAsia"/>
        </w:rPr>
        <w:t>-</w:t>
      </w:r>
      <w:r>
        <w:rPr>
          <w:rFonts w:hint="eastAsia"/>
        </w:rPr>
        <w:t>营销</w:t>
      </w:r>
      <w:r>
        <w:rPr>
          <w:rFonts w:hint="eastAsia"/>
        </w:rPr>
        <w:t>-</w:t>
      </w:r>
      <w:r>
        <w:rPr>
          <w:rFonts w:hint="eastAsia"/>
        </w:rPr>
        <w:t>店铺</w:t>
      </w:r>
      <w:r>
        <w:rPr>
          <w:rFonts w:hint="eastAsia"/>
        </w:rPr>
        <w:t>-</w:t>
      </w:r>
      <w:r>
        <w:rPr>
          <w:rFonts w:hint="eastAsia"/>
        </w:rPr>
        <w:t>店铺帮助。</w:t>
      </w:r>
    </w:p>
    <w:p w:rsidR="006B7402" w:rsidRDefault="006B7402" w:rsidP="006B7402">
      <w:pPr>
        <w:pStyle w:val="6"/>
        <w:ind w:right="240"/>
      </w:pPr>
      <w:r>
        <w:rPr>
          <w:rFonts w:hint="eastAsia"/>
        </w:rPr>
        <w:t>业务规则</w:t>
      </w:r>
    </w:p>
    <w:p w:rsidR="006B7402" w:rsidRDefault="006B7402" w:rsidP="006B7402">
      <w:r>
        <w:rPr>
          <w:rFonts w:hint="eastAsia"/>
        </w:rPr>
        <w:t>无</w:t>
      </w:r>
    </w:p>
    <w:p w:rsidR="006B7402" w:rsidRDefault="006B7402" w:rsidP="006B7402">
      <w:pPr>
        <w:pStyle w:val="6"/>
        <w:ind w:right="240"/>
      </w:pPr>
      <w:r>
        <w:rPr>
          <w:rFonts w:hint="eastAsia"/>
        </w:rPr>
        <w:t>页面要素</w:t>
      </w:r>
    </w:p>
    <w:p w:rsidR="006B7402" w:rsidRDefault="006B7402" w:rsidP="006B7402">
      <w:r>
        <w:rPr>
          <w:rFonts w:hint="eastAsia"/>
        </w:rPr>
        <w:t>1.</w:t>
      </w:r>
      <w:r>
        <w:rPr>
          <w:rFonts w:hint="eastAsia"/>
        </w:rPr>
        <w:t>店铺帮助列表页面（分页显示）</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625"/>
        <w:gridCol w:w="1275"/>
        <w:gridCol w:w="1217"/>
        <w:gridCol w:w="1218"/>
        <w:gridCol w:w="1218"/>
        <w:gridCol w:w="2443"/>
      </w:tblGrid>
      <w:tr w:rsidR="006B7402" w:rsidTr="0061150B">
        <w:tc>
          <w:tcPr>
            <w:tcW w:w="751"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62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1</w:t>
            </w:r>
          </w:p>
        </w:tc>
        <w:tc>
          <w:tcPr>
            <w:tcW w:w="8996" w:type="dxa"/>
            <w:gridSpan w:val="6"/>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查询</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1.1</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搜索条件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帮助标题</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lastRenderedPageBreak/>
              <w:t>1.2</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搜索相关数据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1.3</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搜索</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w:t>
            </w:r>
          </w:p>
        </w:tc>
        <w:tc>
          <w:tcPr>
            <w:tcW w:w="8996" w:type="dxa"/>
            <w:gridSpan w:val="6"/>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店铺帮助列表</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2.1</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帮助</w:t>
            </w:r>
            <w:r>
              <w:rPr>
                <w:rFonts w:ascii="Times New Roman" w:hAnsi="Times New Roman" w:hint="eastAsia"/>
                <w:sz w:val="21"/>
                <w:szCs w:val="21"/>
              </w:rPr>
              <w:t>ID</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2.2</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2.3</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帮助标题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2.4</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帮助类型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2.5</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更新时间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2.6</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编辑，删除操作</w:t>
            </w:r>
          </w:p>
        </w:tc>
      </w:tr>
    </w:tbl>
    <w:p w:rsidR="006B7402" w:rsidRDefault="006B7402" w:rsidP="006B7402">
      <w:r>
        <w:rPr>
          <w:rFonts w:hint="eastAsia"/>
        </w:rPr>
        <w:t>2.</w:t>
      </w:r>
      <w:r>
        <w:rPr>
          <w:rFonts w:hint="eastAsia"/>
        </w:rPr>
        <w:t>店铺帮助列表单条编辑页面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625"/>
        <w:gridCol w:w="1275"/>
        <w:gridCol w:w="1217"/>
        <w:gridCol w:w="1218"/>
        <w:gridCol w:w="1218"/>
        <w:gridCol w:w="2443"/>
      </w:tblGrid>
      <w:tr w:rsidR="006B7402" w:rsidTr="0061150B">
        <w:tc>
          <w:tcPr>
            <w:tcW w:w="751"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62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1</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帮助标题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帮助类型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规则体系，商品管理，促销方式，订单及售后，店铺续约，入驻流程等</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3</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4</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连接地址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5</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帮助内容</w:t>
            </w:r>
          </w:p>
        </w:tc>
        <w:tc>
          <w:tcPr>
            <w:tcW w:w="1275"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文本编辑框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6</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图片上传</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图片上传组件</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7</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确认提交</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ind w:firstLine="420"/>
      </w:pPr>
      <w:r>
        <w:rPr>
          <w:rFonts w:hint="eastAsia"/>
        </w:rPr>
        <w:t>3.</w:t>
      </w:r>
      <w:r>
        <w:rPr>
          <w:rFonts w:hint="eastAsia"/>
        </w:rPr>
        <w:t>店铺帮助类型列表展示页面（分页显示）</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625"/>
        <w:gridCol w:w="1275"/>
        <w:gridCol w:w="1217"/>
        <w:gridCol w:w="1218"/>
        <w:gridCol w:w="1218"/>
        <w:gridCol w:w="2443"/>
      </w:tblGrid>
      <w:tr w:rsidR="006B7402" w:rsidTr="0061150B">
        <w:tc>
          <w:tcPr>
            <w:tcW w:w="751"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62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1</w:t>
            </w:r>
          </w:p>
        </w:tc>
        <w:tc>
          <w:tcPr>
            <w:tcW w:w="8996" w:type="dxa"/>
            <w:gridSpan w:val="6"/>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查询</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1.1</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搜索条件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类型</w:t>
            </w:r>
            <w:r>
              <w:rPr>
                <w:rFonts w:ascii="Times New Roman" w:hAnsi="Times New Roman" w:hint="eastAsia"/>
                <w:sz w:val="21"/>
                <w:szCs w:val="21"/>
              </w:rPr>
              <w:t>ID</w:t>
            </w:r>
            <w:r>
              <w:rPr>
                <w:rFonts w:ascii="Times New Roman" w:hAnsi="Times New Roman" w:hint="eastAsia"/>
                <w:sz w:val="21"/>
                <w:szCs w:val="21"/>
              </w:rPr>
              <w:t>，类型名称</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1.2</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搜索相关数据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1.3</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搜索</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w:t>
            </w:r>
          </w:p>
        </w:tc>
        <w:tc>
          <w:tcPr>
            <w:tcW w:w="8996" w:type="dxa"/>
            <w:gridSpan w:val="6"/>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店铺帮助列表</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2.1</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类型</w:t>
            </w:r>
            <w:r>
              <w:rPr>
                <w:rFonts w:ascii="Times New Roman" w:hAnsi="Times New Roman" w:hint="eastAsia"/>
                <w:sz w:val="21"/>
                <w:szCs w:val="21"/>
              </w:rPr>
              <w:t>ID</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2.2</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类型名称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lastRenderedPageBreak/>
              <w:t>2.3</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类型排序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2.4</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是否显示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2.5</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编辑操作</w:t>
            </w:r>
          </w:p>
        </w:tc>
      </w:tr>
    </w:tbl>
    <w:p w:rsidR="006B7402" w:rsidRDefault="006B7402" w:rsidP="006B7402">
      <w:pPr>
        <w:ind w:firstLine="420"/>
      </w:pPr>
      <w:r>
        <w:rPr>
          <w:rFonts w:hint="eastAsia"/>
        </w:rPr>
        <w:t>4.</w:t>
      </w:r>
      <w:r>
        <w:rPr>
          <w:rFonts w:hint="eastAsia"/>
        </w:rPr>
        <w:t>店铺帮助类型单条编辑页面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625"/>
        <w:gridCol w:w="1275"/>
        <w:gridCol w:w="1217"/>
        <w:gridCol w:w="1218"/>
        <w:gridCol w:w="1218"/>
        <w:gridCol w:w="2443"/>
      </w:tblGrid>
      <w:tr w:rsidR="006B7402" w:rsidTr="0061150B">
        <w:tc>
          <w:tcPr>
            <w:tcW w:w="751"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62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1</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类型名称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3</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4</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确认提交</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ind w:right="240" w:firstLine="0"/>
      </w:pPr>
    </w:p>
    <w:p w:rsidR="006B7402" w:rsidRDefault="006B7402" w:rsidP="006B7402">
      <w:pPr>
        <w:pStyle w:val="4"/>
        <w:ind w:right="240"/>
      </w:pPr>
      <w:r w:rsidRPr="00474D44">
        <w:rPr>
          <w:rFonts w:hint="eastAsia"/>
        </w:rPr>
        <w:t>商家入驻</w:t>
      </w:r>
    </w:p>
    <w:p w:rsidR="006B7402" w:rsidRDefault="006B7402" w:rsidP="006B7402">
      <w:pPr>
        <w:pStyle w:val="5"/>
        <w:ind w:left="142"/>
      </w:pPr>
      <w:r>
        <w:rPr>
          <w:rFonts w:hint="eastAsia"/>
        </w:rPr>
        <w:t>商户签约</w:t>
      </w:r>
    </w:p>
    <w:p w:rsidR="006B7402" w:rsidRDefault="006B7402" w:rsidP="006B7402">
      <w:pPr>
        <w:pStyle w:val="6"/>
      </w:pPr>
      <w:r>
        <w:rPr>
          <w:rFonts w:hint="eastAsia"/>
        </w:rPr>
        <w:t>功能描述</w:t>
      </w:r>
    </w:p>
    <w:p w:rsidR="006B7402" w:rsidRDefault="006B7402" w:rsidP="008B4BF2">
      <w:pPr>
        <w:pStyle w:val="af8"/>
        <w:numPr>
          <w:ilvl w:val="0"/>
          <w:numId w:val="271"/>
        </w:numPr>
        <w:ind w:leftChars="0" w:right="240" w:firstLineChars="0"/>
      </w:pPr>
      <w:r w:rsidRPr="007C6A5A">
        <w:rPr>
          <w:rFonts w:hint="eastAsia"/>
        </w:rPr>
        <w:t>运营人员通过该功能，完成商户的审核、签约，保证金缴纳成功后，商户整个开店流程完成。商户可登陆商户中心，进行商品发布，订单管理等操作。</w:t>
      </w:r>
    </w:p>
    <w:p w:rsidR="006B7402" w:rsidRPr="007C6A5A" w:rsidRDefault="006B7402" w:rsidP="008B4BF2">
      <w:pPr>
        <w:pStyle w:val="af8"/>
        <w:numPr>
          <w:ilvl w:val="0"/>
          <w:numId w:val="271"/>
        </w:numPr>
        <w:ind w:leftChars="0" w:right="240" w:firstLineChars="0"/>
      </w:pPr>
      <w:r>
        <w:t>运营人员通过该功能完成商户的新增，具体流程见：商户首页下的商户入驻；</w:t>
      </w:r>
    </w:p>
    <w:p w:rsidR="006B7402" w:rsidRDefault="006B7402" w:rsidP="006B7402">
      <w:pPr>
        <w:pStyle w:val="6"/>
      </w:pPr>
      <w:r>
        <w:rPr>
          <w:rFonts w:hint="eastAsia"/>
        </w:rPr>
        <w:t>业务流程</w:t>
      </w:r>
    </w:p>
    <w:p w:rsidR="006B7402" w:rsidRDefault="006B7402" w:rsidP="006B7402">
      <w:r>
        <w:rPr>
          <w:rFonts w:hint="eastAsia"/>
        </w:rPr>
        <w:t>1.</w:t>
      </w:r>
      <w:r>
        <w:rPr>
          <w:rFonts w:hint="eastAsia"/>
        </w:rPr>
        <w:tab/>
      </w:r>
      <w:r>
        <w:rPr>
          <w:rFonts w:hint="eastAsia"/>
        </w:rPr>
        <w:t>业务操作员点击进入“商家入驻</w:t>
      </w:r>
      <w:r>
        <w:rPr>
          <w:rFonts w:hint="eastAsia"/>
        </w:rPr>
        <w:t>-</w:t>
      </w:r>
      <w:r>
        <w:rPr>
          <w:rFonts w:hint="eastAsia"/>
        </w:rPr>
        <w:t>商户签约”；</w:t>
      </w:r>
    </w:p>
    <w:p w:rsidR="006B7402" w:rsidRDefault="006B7402" w:rsidP="006B7402">
      <w:r>
        <w:rPr>
          <w:rFonts w:hint="eastAsia"/>
        </w:rPr>
        <w:t>2.</w:t>
      </w:r>
      <w:r>
        <w:rPr>
          <w:rFonts w:hint="eastAsia"/>
        </w:rPr>
        <w:tab/>
      </w:r>
      <w:r>
        <w:rPr>
          <w:rFonts w:hint="eastAsia"/>
        </w:rPr>
        <w:t>进入商户入驻审核页面，输入审核信息，点击“提交”按钮；</w:t>
      </w:r>
    </w:p>
    <w:p w:rsidR="006B7402" w:rsidRPr="00BB0D8D" w:rsidRDefault="006B7402" w:rsidP="006B7402">
      <w:r>
        <w:rPr>
          <w:rFonts w:hint="eastAsia"/>
        </w:rPr>
        <w:t>3.</w:t>
      </w:r>
      <w:r>
        <w:rPr>
          <w:rFonts w:hint="eastAsia"/>
        </w:rPr>
        <w:tab/>
      </w:r>
      <w:r>
        <w:rPr>
          <w:rFonts w:hint="eastAsia"/>
        </w:rPr>
        <w:t>系统做相关校验，校验成功后，保存商户信息。</w:t>
      </w:r>
    </w:p>
    <w:p w:rsidR="006B7402" w:rsidRDefault="006B7402" w:rsidP="006B7402">
      <w:pPr>
        <w:pStyle w:val="6"/>
      </w:pPr>
      <w:r>
        <w:rPr>
          <w:rFonts w:hint="eastAsia"/>
        </w:rPr>
        <w:t>业务规则</w:t>
      </w:r>
    </w:p>
    <w:p w:rsidR="006B7402" w:rsidRDefault="006B7402" w:rsidP="006B7402">
      <w:r>
        <w:rPr>
          <w:rFonts w:hint="eastAsia"/>
        </w:rPr>
        <w:t>1.</w:t>
      </w:r>
      <w:r>
        <w:rPr>
          <w:rFonts w:hint="eastAsia"/>
        </w:rPr>
        <w:tab/>
      </w:r>
      <w:r>
        <w:rPr>
          <w:rFonts w:hint="eastAsia"/>
        </w:rPr>
        <w:t>商户已经在线填写入驻信息，并审核通过；或者运营管理人员通过运营管理系统添加商户信息。</w:t>
      </w:r>
    </w:p>
    <w:p w:rsidR="006B7402" w:rsidRDefault="006B7402" w:rsidP="006B7402">
      <w:r>
        <w:rPr>
          <w:rFonts w:hint="eastAsia"/>
        </w:rPr>
        <w:t>2.</w:t>
      </w:r>
      <w:r>
        <w:rPr>
          <w:rFonts w:hint="eastAsia"/>
        </w:rPr>
        <w:tab/>
      </w:r>
      <w:r>
        <w:rPr>
          <w:rFonts w:hint="eastAsia"/>
        </w:rPr>
        <w:t>商户注册提交审核成功后，自动开通商户电子账户，审核人员操作商户交保证金。</w:t>
      </w:r>
    </w:p>
    <w:p w:rsidR="006B7402" w:rsidRDefault="006B7402" w:rsidP="006B7402">
      <w:r>
        <w:rPr>
          <w:rFonts w:hint="eastAsia"/>
        </w:rPr>
        <w:t>3.</w:t>
      </w:r>
      <w:r>
        <w:rPr>
          <w:rFonts w:hint="eastAsia"/>
        </w:rPr>
        <w:tab/>
      </w:r>
      <w:r>
        <w:rPr>
          <w:rFonts w:hint="eastAsia"/>
        </w:rPr>
        <w:t>保证金交纳时自动通过商户结算帐户自动扣除，同时对电子帐户按保证</w:t>
      </w:r>
      <w:r>
        <w:rPr>
          <w:rFonts w:hint="eastAsia"/>
        </w:rPr>
        <w:lastRenderedPageBreak/>
        <w:t>金金额进行冻结，冻结金额可以大于余额。</w:t>
      </w:r>
    </w:p>
    <w:p w:rsidR="006B7402" w:rsidRDefault="006B7402" w:rsidP="006B7402">
      <w:r>
        <w:rPr>
          <w:rFonts w:hint="eastAsia"/>
        </w:rPr>
        <w:t>4.</w:t>
      </w:r>
      <w:r>
        <w:rPr>
          <w:rFonts w:hint="eastAsia"/>
        </w:rPr>
        <w:tab/>
      </w:r>
      <w:r>
        <w:rPr>
          <w:rFonts w:hint="eastAsia"/>
        </w:rPr>
        <w:t>保证金下帐只能用于强制退单（提供扣款回单）、违约扣款等，只能管理人员操作。</w:t>
      </w:r>
    </w:p>
    <w:p w:rsidR="006B7402" w:rsidRDefault="006B7402" w:rsidP="006B7402">
      <w:r>
        <w:rPr>
          <w:rFonts w:hint="eastAsia"/>
        </w:rPr>
        <w:t>5.</w:t>
      </w:r>
      <w:r>
        <w:rPr>
          <w:rFonts w:hint="eastAsia"/>
        </w:rPr>
        <w:tab/>
      </w:r>
      <w:r>
        <w:rPr>
          <w:rFonts w:hint="eastAsia"/>
        </w:rPr>
        <w:t>保证金不足时，清算时优先补足保证金户。</w:t>
      </w:r>
    </w:p>
    <w:p w:rsidR="006B7402" w:rsidRDefault="006B7402" w:rsidP="006B7402">
      <w:r>
        <w:rPr>
          <w:rFonts w:hint="eastAsia"/>
        </w:rPr>
        <w:t>6.</w:t>
      </w:r>
      <w:r>
        <w:rPr>
          <w:rFonts w:hint="eastAsia"/>
        </w:rPr>
        <w:tab/>
      </w:r>
      <w:r>
        <w:rPr>
          <w:rFonts w:hint="eastAsia"/>
        </w:rPr>
        <w:t>保证金不足时，自动向商户推送短信，自动在商户登录界面提醒。商户可通过充值补足保证金。</w:t>
      </w:r>
    </w:p>
    <w:p w:rsidR="006B7402" w:rsidRDefault="006B7402" w:rsidP="006B7402">
      <w:r>
        <w:rPr>
          <w:rFonts w:hint="eastAsia"/>
        </w:rPr>
        <w:t>7.</w:t>
      </w:r>
      <w:r>
        <w:rPr>
          <w:rFonts w:hint="eastAsia"/>
        </w:rPr>
        <w:tab/>
      </w:r>
      <w:r>
        <w:rPr>
          <w:rFonts w:hint="eastAsia"/>
        </w:rPr>
        <w:t>内管系统通过查询条件，验证商户信息是否存在，并审核通过，且已缴纳保证金。</w:t>
      </w:r>
    </w:p>
    <w:p w:rsidR="006B7402" w:rsidRDefault="006B7402" w:rsidP="006B7402">
      <w:r>
        <w:rPr>
          <w:rFonts w:hint="eastAsia"/>
        </w:rPr>
        <w:t>8.</w:t>
      </w:r>
      <w:r>
        <w:rPr>
          <w:rFonts w:hint="eastAsia"/>
        </w:rPr>
        <w:tab/>
      </w:r>
      <w:r>
        <w:rPr>
          <w:rFonts w:hint="eastAsia"/>
        </w:rPr>
        <w:t>内管系统只负责手续费及清算相关信息的设置，以及扣保证金。</w:t>
      </w:r>
    </w:p>
    <w:p w:rsidR="006B7402" w:rsidRDefault="006B7402" w:rsidP="006B7402">
      <w:r>
        <w:rPr>
          <w:rFonts w:hint="eastAsia"/>
        </w:rPr>
        <w:t>9.</w:t>
      </w:r>
      <w:r>
        <w:rPr>
          <w:rFonts w:hint="eastAsia"/>
        </w:rPr>
        <w:tab/>
      </w:r>
      <w:r>
        <w:rPr>
          <w:rFonts w:hint="eastAsia"/>
        </w:rPr>
        <w:t>将结算户中的保证金额转至保证金总户，同时更新商户的电子账户余额。</w:t>
      </w:r>
    </w:p>
    <w:p w:rsidR="006B7402" w:rsidRPr="00E94E99" w:rsidRDefault="006B7402" w:rsidP="006B7402">
      <w:r>
        <w:rPr>
          <w:rFonts w:hint="eastAsia"/>
        </w:rPr>
        <w:t>10.</w:t>
      </w:r>
      <w:r>
        <w:rPr>
          <w:rFonts w:hint="eastAsia"/>
        </w:rPr>
        <w:tab/>
      </w:r>
      <w:r>
        <w:rPr>
          <w:rFonts w:hint="eastAsia"/>
        </w:rPr>
        <w:t>核心系统校验外扣账户。</w:t>
      </w:r>
    </w:p>
    <w:p w:rsidR="006B7402" w:rsidRDefault="006B7402" w:rsidP="006B7402">
      <w:pPr>
        <w:pStyle w:val="6"/>
      </w:pPr>
      <w:r>
        <w:rPr>
          <w:rFonts w:hint="eastAsia"/>
        </w:rPr>
        <w:t>页面要素</w:t>
      </w:r>
    </w:p>
    <w:p w:rsidR="006B7402" w:rsidRDefault="006B7402" w:rsidP="006B7402">
      <w:pPr>
        <w:pStyle w:val="7"/>
      </w:pPr>
      <w:r>
        <w:rPr>
          <w:rFonts w:hint="eastAsia"/>
        </w:rPr>
        <w:t>商户信息列表页面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shd w:val="clear" w:color="auto" w:fill="FFCC99"/>
            <w:vAlign w:val="center"/>
          </w:tcPr>
          <w:p w:rsidR="006B7402" w:rsidRDefault="006B7402" w:rsidP="0061150B">
            <w:pPr>
              <w:ind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firstLineChars="100" w:firstLine="211"/>
              <w:rPr>
                <w:b/>
                <w:color w:val="000000"/>
                <w:sz w:val="21"/>
                <w:szCs w:val="21"/>
              </w:rPr>
            </w:pPr>
            <w:r>
              <w:rPr>
                <w:b/>
                <w:color w:val="000000"/>
                <w:sz w:val="21"/>
                <w:szCs w:val="21"/>
              </w:rPr>
              <w:t>名称</w:t>
            </w:r>
          </w:p>
        </w:tc>
        <w:tc>
          <w:tcPr>
            <w:tcW w:w="1558" w:type="dxa"/>
            <w:shd w:val="clear" w:color="auto" w:fill="FFCC99"/>
            <w:vAlign w:val="center"/>
          </w:tcPr>
          <w:p w:rsidR="006B7402" w:rsidRDefault="006B7402" w:rsidP="0061150B">
            <w:pPr>
              <w:ind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rPr>
                <w:rFonts w:ascii="Times New Roman" w:hAnsi="Times New Roman"/>
                <w:sz w:val="21"/>
                <w:szCs w:val="21"/>
              </w:rPr>
            </w:pPr>
            <w:r>
              <w:rPr>
                <w:rFonts w:ascii="Times New Roman" w:hAnsi="Times New Roman" w:hint="eastAsia"/>
                <w:sz w:val="21"/>
                <w:szCs w:val="21"/>
              </w:rPr>
              <w:t>查询条件</w:t>
            </w:r>
          </w:p>
        </w:tc>
      </w:tr>
      <w:tr w:rsidR="006B7402" w:rsidTr="0061150B">
        <w:tc>
          <w:tcPr>
            <w:tcW w:w="675" w:type="dxa"/>
          </w:tcPr>
          <w:p w:rsidR="006B7402" w:rsidRDefault="006B7402" w:rsidP="008B4BF2">
            <w:pPr>
              <w:numPr>
                <w:ilvl w:val="0"/>
                <w:numId w:val="272"/>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营业执照号</w:t>
            </w:r>
          </w:p>
        </w:tc>
        <w:tc>
          <w:tcPr>
            <w:tcW w:w="15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8B4BF2">
            <w:pPr>
              <w:numPr>
                <w:ilvl w:val="0"/>
                <w:numId w:val="272"/>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组织机构号</w:t>
            </w:r>
          </w:p>
        </w:tc>
        <w:tc>
          <w:tcPr>
            <w:tcW w:w="15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8B4BF2">
            <w:pPr>
              <w:numPr>
                <w:ilvl w:val="0"/>
                <w:numId w:val="272"/>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查询</w:t>
            </w:r>
          </w:p>
        </w:tc>
        <w:tc>
          <w:tcPr>
            <w:tcW w:w="15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9747" w:type="dxa"/>
            <w:gridSpan w:val="7"/>
          </w:tcPr>
          <w:p w:rsidR="006B7402" w:rsidRDefault="006B7402" w:rsidP="0061150B">
            <w:pPr>
              <w:pStyle w:val="a7"/>
              <w:rPr>
                <w:rFonts w:ascii="Times New Roman" w:hAnsi="Times New Roman"/>
                <w:sz w:val="21"/>
                <w:szCs w:val="21"/>
              </w:rPr>
            </w:pPr>
            <w:r>
              <w:rPr>
                <w:rFonts w:ascii="Times New Roman" w:hAnsi="Times New Roman" w:hint="eastAsia"/>
                <w:sz w:val="21"/>
                <w:szCs w:val="21"/>
              </w:rPr>
              <w:t>列表信息</w:t>
            </w:r>
          </w:p>
        </w:tc>
      </w:tr>
      <w:tr w:rsidR="006B7402" w:rsidTr="0061150B">
        <w:tc>
          <w:tcPr>
            <w:tcW w:w="675" w:type="dxa"/>
          </w:tcPr>
          <w:p w:rsidR="006B7402" w:rsidRDefault="006B7402" w:rsidP="008B4BF2">
            <w:pPr>
              <w:numPr>
                <w:ilvl w:val="0"/>
                <w:numId w:val="272"/>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商户编号</w:t>
            </w:r>
          </w:p>
        </w:tc>
        <w:tc>
          <w:tcPr>
            <w:tcW w:w="1558" w:type="dxa"/>
          </w:tcPr>
          <w:p w:rsidR="006B7402" w:rsidRDefault="006B7402" w:rsidP="0061150B">
            <w:pPr>
              <w:pStyle w:val="a7"/>
              <w:rPr>
                <w:rFonts w:ascii="Times New Roman" w:hAnsi="Times New Roman"/>
                <w:sz w:val="21"/>
                <w:szCs w:val="21"/>
              </w:rPr>
            </w:pPr>
            <w:r>
              <w:rPr>
                <w:rFonts w:ascii="Times New Roman" w:hAnsi="Times New Roman"/>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8B4BF2">
            <w:pPr>
              <w:numPr>
                <w:ilvl w:val="0"/>
                <w:numId w:val="272"/>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营业执照号</w:t>
            </w:r>
          </w:p>
        </w:tc>
        <w:tc>
          <w:tcPr>
            <w:tcW w:w="1558" w:type="dxa"/>
          </w:tcPr>
          <w:p w:rsidR="006B7402" w:rsidRDefault="006B7402" w:rsidP="0061150B">
            <w:pPr>
              <w:pStyle w:val="a7"/>
              <w:rPr>
                <w:rFonts w:ascii="Times New Roman" w:hAnsi="Times New Roman"/>
                <w:sz w:val="21"/>
                <w:szCs w:val="21"/>
              </w:rPr>
            </w:pPr>
            <w:r>
              <w:rPr>
                <w:rFonts w:ascii="Times New Roman" w:hAnsi="Times New Roman"/>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8B4BF2">
            <w:pPr>
              <w:numPr>
                <w:ilvl w:val="0"/>
                <w:numId w:val="272"/>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组织机构号</w:t>
            </w:r>
          </w:p>
        </w:tc>
        <w:tc>
          <w:tcPr>
            <w:tcW w:w="1558" w:type="dxa"/>
          </w:tcPr>
          <w:p w:rsidR="006B7402" w:rsidRDefault="006B7402" w:rsidP="0061150B">
            <w:pPr>
              <w:pStyle w:val="a7"/>
              <w:rPr>
                <w:rFonts w:ascii="Times New Roman" w:hAnsi="Times New Roman"/>
                <w:sz w:val="21"/>
                <w:szCs w:val="21"/>
              </w:rPr>
            </w:pPr>
            <w:r>
              <w:rPr>
                <w:rFonts w:ascii="Times New Roman" w:hAnsi="Times New Roman"/>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8B4BF2">
            <w:pPr>
              <w:numPr>
                <w:ilvl w:val="0"/>
                <w:numId w:val="272"/>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结算账户</w:t>
            </w:r>
          </w:p>
        </w:tc>
        <w:tc>
          <w:tcPr>
            <w:tcW w:w="1558" w:type="dxa"/>
          </w:tcPr>
          <w:p w:rsidR="006B7402" w:rsidRDefault="006B7402" w:rsidP="0061150B">
            <w:pPr>
              <w:pStyle w:val="a7"/>
              <w:rPr>
                <w:rFonts w:ascii="Times New Roman" w:hAnsi="Times New Roman"/>
                <w:sz w:val="21"/>
                <w:szCs w:val="21"/>
              </w:rPr>
            </w:pPr>
            <w:r>
              <w:rPr>
                <w:rFonts w:ascii="Times New Roman" w:hAnsi="Times New Roman"/>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8B4BF2">
            <w:pPr>
              <w:numPr>
                <w:ilvl w:val="0"/>
                <w:numId w:val="272"/>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电子账户</w:t>
            </w:r>
          </w:p>
        </w:tc>
        <w:tc>
          <w:tcPr>
            <w:tcW w:w="15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8B4BF2">
            <w:pPr>
              <w:numPr>
                <w:ilvl w:val="0"/>
                <w:numId w:val="272"/>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保证金</w:t>
            </w:r>
          </w:p>
        </w:tc>
        <w:tc>
          <w:tcPr>
            <w:tcW w:w="15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8B4BF2">
            <w:pPr>
              <w:numPr>
                <w:ilvl w:val="0"/>
                <w:numId w:val="272"/>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状态</w:t>
            </w:r>
          </w:p>
        </w:tc>
        <w:tc>
          <w:tcPr>
            <w:tcW w:w="1558" w:type="dxa"/>
          </w:tcPr>
          <w:p w:rsidR="006B7402" w:rsidRDefault="006B7402" w:rsidP="0061150B">
            <w:pPr>
              <w:pStyle w:val="a7"/>
              <w:rPr>
                <w:rFonts w:ascii="Times New Roman" w:hAnsi="Times New Roman"/>
                <w:sz w:val="21"/>
                <w:szCs w:val="21"/>
              </w:rPr>
            </w:pPr>
            <w:r>
              <w:rPr>
                <w:rFonts w:ascii="Times New Roman" w:hAnsi="Times New Roman"/>
                <w:sz w:val="21"/>
                <w:szCs w:val="21"/>
              </w:rPr>
              <w:t>文本</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8B4BF2">
            <w:pPr>
              <w:numPr>
                <w:ilvl w:val="0"/>
                <w:numId w:val="272"/>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签约</w:t>
            </w:r>
          </w:p>
        </w:tc>
        <w:tc>
          <w:tcPr>
            <w:tcW w:w="15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bl>
    <w:p w:rsidR="006B7402" w:rsidRDefault="006B7402" w:rsidP="006B7402">
      <w:pPr>
        <w:pStyle w:val="7"/>
      </w:pPr>
      <w:r>
        <w:rPr>
          <w:rFonts w:hint="eastAsia"/>
        </w:rPr>
        <w:t>商户签约页面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shd w:val="clear" w:color="auto" w:fill="FFCC99"/>
            <w:vAlign w:val="center"/>
          </w:tcPr>
          <w:p w:rsidR="006B7402" w:rsidRDefault="006B7402" w:rsidP="0061150B">
            <w:pPr>
              <w:ind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firstLineChars="100" w:firstLine="211"/>
              <w:rPr>
                <w:b/>
                <w:color w:val="000000"/>
                <w:sz w:val="21"/>
                <w:szCs w:val="21"/>
              </w:rPr>
            </w:pPr>
            <w:r>
              <w:rPr>
                <w:b/>
                <w:color w:val="000000"/>
                <w:sz w:val="21"/>
                <w:szCs w:val="21"/>
              </w:rPr>
              <w:t>名称</w:t>
            </w:r>
          </w:p>
        </w:tc>
        <w:tc>
          <w:tcPr>
            <w:tcW w:w="1558" w:type="dxa"/>
            <w:shd w:val="clear" w:color="auto" w:fill="FFCC99"/>
            <w:vAlign w:val="center"/>
          </w:tcPr>
          <w:p w:rsidR="006B7402" w:rsidRDefault="006B7402" w:rsidP="0061150B">
            <w:pPr>
              <w:ind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273"/>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商户编号</w:t>
            </w:r>
          </w:p>
        </w:tc>
        <w:tc>
          <w:tcPr>
            <w:tcW w:w="15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回显</w:t>
            </w: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8B4BF2">
            <w:pPr>
              <w:numPr>
                <w:ilvl w:val="0"/>
                <w:numId w:val="273"/>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营业执照号</w:t>
            </w:r>
          </w:p>
        </w:tc>
        <w:tc>
          <w:tcPr>
            <w:tcW w:w="15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回显</w:t>
            </w: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8B4BF2">
            <w:pPr>
              <w:numPr>
                <w:ilvl w:val="0"/>
                <w:numId w:val="273"/>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组织机构号</w:t>
            </w:r>
          </w:p>
        </w:tc>
        <w:tc>
          <w:tcPr>
            <w:tcW w:w="15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回显</w:t>
            </w: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8B4BF2">
            <w:pPr>
              <w:numPr>
                <w:ilvl w:val="0"/>
                <w:numId w:val="273"/>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结算账户</w:t>
            </w:r>
          </w:p>
        </w:tc>
        <w:tc>
          <w:tcPr>
            <w:tcW w:w="15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回显</w:t>
            </w: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8B4BF2">
            <w:pPr>
              <w:numPr>
                <w:ilvl w:val="0"/>
                <w:numId w:val="273"/>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电子账户</w:t>
            </w:r>
          </w:p>
        </w:tc>
        <w:tc>
          <w:tcPr>
            <w:tcW w:w="15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回显</w:t>
            </w: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8B4BF2">
            <w:pPr>
              <w:numPr>
                <w:ilvl w:val="0"/>
                <w:numId w:val="273"/>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保证金</w:t>
            </w:r>
          </w:p>
        </w:tc>
        <w:tc>
          <w:tcPr>
            <w:tcW w:w="15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回显</w:t>
            </w: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r w:rsidR="006B7402" w:rsidTr="0061150B">
        <w:tc>
          <w:tcPr>
            <w:tcW w:w="675" w:type="dxa"/>
          </w:tcPr>
          <w:p w:rsidR="006B7402" w:rsidRDefault="006B7402" w:rsidP="008B4BF2">
            <w:pPr>
              <w:numPr>
                <w:ilvl w:val="0"/>
                <w:numId w:val="273"/>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手续费收取方式</w:t>
            </w:r>
          </w:p>
        </w:tc>
        <w:tc>
          <w:tcPr>
            <w:tcW w:w="15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8B4BF2">
            <w:pPr>
              <w:pStyle w:val="a7"/>
              <w:numPr>
                <w:ilvl w:val="0"/>
                <w:numId w:val="274"/>
              </w:numPr>
              <w:rPr>
                <w:rFonts w:ascii="Times New Roman" w:hAnsi="Times New Roman"/>
                <w:sz w:val="21"/>
                <w:szCs w:val="21"/>
              </w:rPr>
            </w:pPr>
            <w:r>
              <w:rPr>
                <w:rFonts w:ascii="Times New Roman" w:hAnsi="Times New Roman" w:hint="eastAsia"/>
                <w:sz w:val="21"/>
                <w:szCs w:val="21"/>
              </w:rPr>
              <w:t>按金额：最低手续和最高手续费统一设置</w:t>
            </w:r>
          </w:p>
          <w:p w:rsidR="006B7402" w:rsidRDefault="006B7402" w:rsidP="008B4BF2">
            <w:pPr>
              <w:pStyle w:val="a7"/>
              <w:numPr>
                <w:ilvl w:val="0"/>
                <w:numId w:val="274"/>
              </w:numPr>
              <w:rPr>
                <w:rFonts w:ascii="Times New Roman" w:hAnsi="Times New Roman"/>
                <w:sz w:val="21"/>
                <w:szCs w:val="21"/>
              </w:rPr>
            </w:pPr>
            <w:r>
              <w:rPr>
                <w:rFonts w:ascii="Times New Roman" w:hAnsi="Times New Roman" w:hint="eastAsia"/>
                <w:sz w:val="21"/>
                <w:szCs w:val="21"/>
              </w:rPr>
              <w:t>按笔</w:t>
            </w:r>
          </w:p>
          <w:p w:rsidR="006B7402" w:rsidRDefault="006B7402" w:rsidP="008B4BF2">
            <w:pPr>
              <w:pStyle w:val="a7"/>
              <w:numPr>
                <w:ilvl w:val="0"/>
                <w:numId w:val="274"/>
              </w:numPr>
              <w:rPr>
                <w:rFonts w:ascii="Times New Roman" w:hAnsi="Times New Roman"/>
                <w:sz w:val="21"/>
                <w:szCs w:val="21"/>
              </w:rPr>
            </w:pPr>
            <w:r>
              <w:rPr>
                <w:rFonts w:ascii="Times New Roman" w:hAnsi="Times New Roman" w:hint="eastAsia"/>
                <w:sz w:val="21"/>
                <w:szCs w:val="21"/>
              </w:rPr>
              <w:t>包月</w:t>
            </w:r>
          </w:p>
          <w:p w:rsidR="006B7402" w:rsidRDefault="006B7402" w:rsidP="008B4BF2">
            <w:pPr>
              <w:pStyle w:val="a7"/>
              <w:numPr>
                <w:ilvl w:val="0"/>
                <w:numId w:val="274"/>
              </w:numPr>
              <w:rPr>
                <w:rFonts w:ascii="Times New Roman" w:hAnsi="Times New Roman"/>
                <w:sz w:val="21"/>
                <w:szCs w:val="21"/>
              </w:rPr>
            </w:pPr>
            <w:r>
              <w:rPr>
                <w:rFonts w:ascii="Times New Roman" w:hAnsi="Times New Roman" w:hint="eastAsia"/>
                <w:sz w:val="21"/>
                <w:szCs w:val="21"/>
              </w:rPr>
              <w:t>包季</w:t>
            </w:r>
          </w:p>
          <w:p w:rsidR="006B7402" w:rsidRDefault="006B7402" w:rsidP="008B4BF2">
            <w:pPr>
              <w:pStyle w:val="a7"/>
              <w:numPr>
                <w:ilvl w:val="0"/>
                <w:numId w:val="274"/>
              </w:numPr>
              <w:rPr>
                <w:rFonts w:ascii="Times New Roman" w:hAnsi="Times New Roman"/>
                <w:sz w:val="21"/>
                <w:szCs w:val="21"/>
              </w:rPr>
            </w:pPr>
            <w:r>
              <w:rPr>
                <w:rFonts w:ascii="Times New Roman" w:hAnsi="Times New Roman" w:hint="eastAsia"/>
                <w:sz w:val="21"/>
                <w:szCs w:val="21"/>
              </w:rPr>
              <w:t>包年</w:t>
            </w:r>
          </w:p>
          <w:p w:rsidR="006B7402" w:rsidRPr="00607D90" w:rsidRDefault="006B7402" w:rsidP="008B4BF2">
            <w:pPr>
              <w:pStyle w:val="a7"/>
              <w:numPr>
                <w:ilvl w:val="0"/>
                <w:numId w:val="274"/>
              </w:numPr>
              <w:rPr>
                <w:rFonts w:ascii="Times New Roman" w:hAnsi="Times New Roman"/>
                <w:sz w:val="21"/>
                <w:szCs w:val="21"/>
              </w:rPr>
            </w:pPr>
            <w:r>
              <w:rPr>
                <w:rFonts w:ascii="Times New Roman" w:hAnsi="Times New Roman" w:hint="eastAsia"/>
                <w:sz w:val="21"/>
                <w:szCs w:val="21"/>
              </w:rPr>
              <w:t>免费</w:t>
            </w:r>
          </w:p>
        </w:tc>
      </w:tr>
      <w:tr w:rsidR="006B7402" w:rsidTr="0061150B">
        <w:tc>
          <w:tcPr>
            <w:tcW w:w="675" w:type="dxa"/>
          </w:tcPr>
          <w:p w:rsidR="006B7402" w:rsidRDefault="006B7402" w:rsidP="008B4BF2">
            <w:pPr>
              <w:numPr>
                <w:ilvl w:val="0"/>
                <w:numId w:val="273"/>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比率</w:t>
            </w:r>
          </w:p>
        </w:tc>
        <w:tc>
          <w:tcPr>
            <w:tcW w:w="1558" w:type="dxa"/>
          </w:tcPr>
          <w:p w:rsidR="006B7402" w:rsidRDefault="006B7402" w:rsidP="0061150B">
            <w:pPr>
              <w:pStyle w:val="a7"/>
              <w:rPr>
                <w:rFonts w:ascii="Times New Roman" w:hAnsi="Times New Roman"/>
                <w:sz w:val="21"/>
                <w:szCs w:val="21"/>
              </w:rPr>
            </w:pPr>
            <w:r>
              <w:rPr>
                <w:rFonts w:ascii="Times New Roman" w:hAnsi="Times New Roman"/>
                <w:sz w:val="21"/>
                <w:szCs w:val="21"/>
              </w:rPr>
              <w:t>文本</w:t>
            </w:r>
            <w:r>
              <w:rPr>
                <w:rFonts w:ascii="Times New Roman" w:hAnsi="Times New Roman" w:hint="eastAsia"/>
                <w:sz w:val="21"/>
                <w:szCs w:val="21"/>
              </w:rPr>
              <w:t>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按金额显示</w:t>
            </w:r>
          </w:p>
        </w:tc>
      </w:tr>
      <w:tr w:rsidR="006B7402" w:rsidTr="0061150B">
        <w:tc>
          <w:tcPr>
            <w:tcW w:w="675" w:type="dxa"/>
          </w:tcPr>
          <w:p w:rsidR="006B7402" w:rsidRDefault="006B7402" w:rsidP="008B4BF2">
            <w:pPr>
              <w:numPr>
                <w:ilvl w:val="0"/>
                <w:numId w:val="273"/>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每笔</w:t>
            </w:r>
            <w:r>
              <w:rPr>
                <w:rFonts w:ascii="Times New Roman" w:hAnsi="Times New Roman" w:hint="eastAsia"/>
                <w:sz w:val="21"/>
                <w:szCs w:val="21"/>
              </w:rPr>
              <w:t>/</w:t>
            </w:r>
            <w:r>
              <w:rPr>
                <w:rFonts w:ascii="Times New Roman" w:hAnsi="Times New Roman" w:hint="eastAsia"/>
                <w:sz w:val="21"/>
                <w:szCs w:val="21"/>
              </w:rPr>
              <w:t>元</w:t>
            </w:r>
          </w:p>
        </w:tc>
        <w:tc>
          <w:tcPr>
            <w:tcW w:w="1558" w:type="dxa"/>
          </w:tcPr>
          <w:p w:rsidR="006B7402" w:rsidRDefault="006B7402" w:rsidP="0061150B">
            <w:pPr>
              <w:pStyle w:val="a7"/>
              <w:rPr>
                <w:rFonts w:ascii="Times New Roman" w:hAnsi="Times New Roman"/>
                <w:sz w:val="21"/>
                <w:szCs w:val="21"/>
              </w:rPr>
            </w:pPr>
            <w:r>
              <w:rPr>
                <w:rFonts w:ascii="Times New Roman" w:hAnsi="Times New Roman"/>
                <w:sz w:val="21"/>
                <w:szCs w:val="21"/>
              </w:rPr>
              <w:t>文本</w:t>
            </w:r>
            <w:r>
              <w:rPr>
                <w:rFonts w:ascii="Times New Roman" w:hAnsi="Times New Roman" w:hint="eastAsia"/>
                <w:sz w:val="21"/>
                <w:szCs w:val="21"/>
              </w:rPr>
              <w:t>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按笔显示</w:t>
            </w:r>
          </w:p>
        </w:tc>
      </w:tr>
      <w:tr w:rsidR="006B7402" w:rsidTr="0061150B">
        <w:tc>
          <w:tcPr>
            <w:tcW w:w="675" w:type="dxa"/>
          </w:tcPr>
          <w:p w:rsidR="006B7402" w:rsidRDefault="006B7402" w:rsidP="008B4BF2">
            <w:pPr>
              <w:numPr>
                <w:ilvl w:val="0"/>
                <w:numId w:val="273"/>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年费</w:t>
            </w:r>
          </w:p>
        </w:tc>
        <w:tc>
          <w:tcPr>
            <w:tcW w:w="1558" w:type="dxa"/>
          </w:tcPr>
          <w:p w:rsidR="006B7402" w:rsidRDefault="006B7402" w:rsidP="0061150B">
            <w:pPr>
              <w:pStyle w:val="a7"/>
              <w:rPr>
                <w:rFonts w:ascii="Times New Roman" w:hAnsi="Times New Roman"/>
                <w:sz w:val="21"/>
                <w:szCs w:val="21"/>
              </w:rPr>
            </w:pPr>
            <w:r>
              <w:rPr>
                <w:rFonts w:ascii="Times New Roman" w:hAnsi="Times New Roman"/>
                <w:sz w:val="21"/>
                <w:szCs w:val="21"/>
              </w:rPr>
              <w:t>文本</w:t>
            </w:r>
            <w:r>
              <w:rPr>
                <w:rFonts w:ascii="Times New Roman" w:hAnsi="Times New Roman" w:hint="eastAsia"/>
                <w:sz w:val="21"/>
                <w:szCs w:val="21"/>
              </w:rPr>
              <w:t>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包年显示</w:t>
            </w:r>
          </w:p>
        </w:tc>
      </w:tr>
      <w:tr w:rsidR="006B7402" w:rsidTr="0061150B">
        <w:tc>
          <w:tcPr>
            <w:tcW w:w="675" w:type="dxa"/>
          </w:tcPr>
          <w:p w:rsidR="006B7402" w:rsidRDefault="006B7402" w:rsidP="008B4BF2">
            <w:pPr>
              <w:numPr>
                <w:ilvl w:val="0"/>
                <w:numId w:val="273"/>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季费</w:t>
            </w:r>
          </w:p>
        </w:tc>
        <w:tc>
          <w:tcPr>
            <w:tcW w:w="1558" w:type="dxa"/>
          </w:tcPr>
          <w:p w:rsidR="006B7402" w:rsidRDefault="006B7402" w:rsidP="0061150B">
            <w:pPr>
              <w:pStyle w:val="a7"/>
              <w:rPr>
                <w:rFonts w:ascii="Times New Roman" w:hAnsi="Times New Roman"/>
                <w:sz w:val="21"/>
                <w:szCs w:val="21"/>
              </w:rPr>
            </w:pPr>
            <w:r>
              <w:rPr>
                <w:rFonts w:ascii="Times New Roman" w:hAnsi="Times New Roman"/>
                <w:sz w:val="21"/>
                <w:szCs w:val="21"/>
              </w:rPr>
              <w:t>文本</w:t>
            </w:r>
            <w:r>
              <w:rPr>
                <w:rFonts w:ascii="Times New Roman" w:hAnsi="Times New Roman" w:hint="eastAsia"/>
                <w:sz w:val="21"/>
                <w:szCs w:val="21"/>
              </w:rPr>
              <w:t>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包季显示</w:t>
            </w:r>
          </w:p>
        </w:tc>
      </w:tr>
      <w:tr w:rsidR="006B7402" w:rsidTr="0061150B">
        <w:tc>
          <w:tcPr>
            <w:tcW w:w="675" w:type="dxa"/>
          </w:tcPr>
          <w:p w:rsidR="006B7402" w:rsidRDefault="006B7402" w:rsidP="008B4BF2">
            <w:pPr>
              <w:numPr>
                <w:ilvl w:val="0"/>
                <w:numId w:val="273"/>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月费</w:t>
            </w:r>
          </w:p>
        </w:tc>
        <w:tc>
          <w:tcPr>
            <w:tcW w:w="1558" w:type="dxa"/>
          </w:tcPr>
          <w:p w:rsidR="006B7402" w:rsidRDefault="006B7402" w:rsidP="0061150B">
            <w:pPr>
              <w:pStyle w:val="a7"/>
              <w:rPr>
                <w:rFonts w:ascii="Times New Roman" w:hAnsi="Times New Roman"/>
                <w:sz w:val="21"/>
                <w:szCs w:val="21"/>
              </w:rPr>
            </w:pPr>
            <w:r>
              <w:rPr>
                <w:rFonts w:ascii="Times New Roman" w:hAnsi="Times New Roman"/>
                <w:sz w:val="21"/>
                <w:szCs w:val="21"/>
              </w:rPr>
              <w:t>文本</w:t>
            </w:r>
            <w:r>
              <w:rPr>
                <w:rFonts w:ascii="Times New Roman" w:hAnsi="Times New Roman" w:hint="eastAsia"/>
                <w:sz w:val="21"/>
                <w:szCs w:val="21"/>
              </w:rPr>
              <w:t>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包月显示</w:t>
            </w:r>
          </w:p>
        </w:tc>
      </w:tr>
      <w:tr w:rsidR="006B7402" w:rsidTr="0061150B">
        <w:tc>
          <w:tcPr>
            <w:tcW w:w="675" w:type="dxa"/>
          </w:tcPr>
          <w:p w:rsidR="006B7402" w:rsidRDefault="006B7402" w:rsidP="008B4BF2">
            <w:pPr>
              <w:numPr>
                <w:ilvl w:val="0"/>
                <w:numId w:val="273"/>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手续费扣除方式</w:t>
            </w:r>
          </w:p>
        </w:tc>
        <w:tc>
          <w:tcPr>
            <w:tcW w:w="15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内扣、外扣</w:t>
            </w:r>
          </w:p>
        </w:tc>
      </w:tr>
      <w:tr w:rsidR="006B7402" w:rsidTr="0061150B">
        <w:trPr>
          <w:trHeight w:val="513"/>
        </w:trPr>
        <w:tc>
          <w:tcPr>
            <w:tcW w:w="675" w:type="dxa"/>
          </w:tcPr>
          <w:p w:rsidR="006B7402" w:rsidRDefault="006B7402" w:rsidP="008B4BF2">
            <w:pPr>
              <w:numPr>
                <w:ilvl w:val="0"/>
                <w:numId w:val="273"/>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外扣账户</w:t>
            </w:r>
          </w:p>
          <w:p w:rsidR="006B7402" w:rsidRDefault="006B7402" w:rsidP="0061150B">
            <w:pPr>
              <w:pStyle w:val="a7"/>
              <w:rPr>
                <w:rFonts w:ascii="Times New Roman" w:hAnsi="Times New Roman"/>
                <w:sz w:val="21"/>
                <w:szCs w:val="21"/>
              </w:rPr>
            </w:pPr>
          </w:p>
        </w:tc>
        <w:tc>
          <w:tcPr>
            <w:tcW w:w="1558" w:type="dxa"/>
          </w:tcPr>
          <w:p w:rsidR="006B7402" w:rsidRDefault="006B7402" w:rsidP="0061150B">
            <w:pPr>
              <w:pStyle w:val="a7"/>
              <w:rPr>
                <w:rFonts w:ascii="Times New Roman" w:hAnsi="Times New Roman"/>
                <w:sz w:val="21"/>
                <w:szCs w:val="21"/>
              </w:rPr>
            </w:pPr>
            <w:r>
              <w:rPr>
                <w:rFonts w:ascii="Times New Roman" w:hAnsi="Times New Roman"/>
                <w:sz w:val="21"/>
                <w:szCs w:val="21"/>
              </w:rPr>
              <w:t>文本</w:t>
            </w:r>
            <w:r>
              <w:rPr>
                <w:rFonts w:ascii="Times New Roman" w:hAnsi="Times New Roman" w:hint="eastAsia"/>
                <w:sz w:val="21"/>
                <w:szCs w:val="21"/>
              </w:rPr>
              <w:t>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外扣显示</w:t>
            </w:r>
          </w:p>
        </w:tc>
      </w:tr>
      <w:tr w:rsidR="006B7402" w:rsidTr="0061150B">
        <w:trPr>
          <w:trHeight w:val="513"/>
        </w:trPr>
        <w:tc>
          <w:tcPr>
            <w:tcW w:w="675" w:type="dxa"/>
          </w:tcPr>
          <w:p w:rsidR="006B7402" w:rsidRDefault="006B7402" w:rsidP="008B4BF2">
            <w:pPr>
              <w:numPr>
                <w:ilvl w:val="0"/>
                <w:numId w:val="273"/>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清算周期</w:t>
            </w:r>
          </w:p>
        </w:tc>
        <w:tc>
          <w:tcPr>
            <w:tcW w:w="15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8B4BF2">
            <w:pPr>
              <w:pStyle w:val="a7"/>
              <w:numPr>
                <w:ilvl w:val="0"/>
                <w:numId w:val="275"/>
              </w:numPr>
              <w:rPr>
                <w:rFonts w:ascii="Times New Roman" w:hAnsi="Times New Roman"/>
                <w:sz w:val="21"/>
                <w:szCs w:val="21"/>
              </w:rPr>
            </w:pPr>
            <w:r>
              <w:rPr>
                <w:rFonts w:ascii="Times New Roman" w:hAnsi="Times New Roman" w:hint="eastAsia"/>
                <w:sz w:val="21"/>
                <w:szCs w:val="21"/>
              </w:rPr>
              <w:t>按金额、按笔时显示</w:t>
            </w:r>
          </w:p>
          <w:p w:rsidR="006B7402" w:rsidRDefault="006B7402" w:rsidP="008B4BF2">
            <w:pPr>
              <w:pStyle w:val="a7"/>
              <w:numPr>
                <w:ilvl w:val="0"/>
                <w:numId w:val="275"/>
              </w:numPr>
              <w:rPr>
                <w:rFonts w:ascii="Times New Roman" w:hAnsi="Times New Roman"/>
                <w:sz w:val="21"/>
                <w:szCs w:val="21"/>
              </w:rPr>
            </w:pPr>
            <w:r w:rsidRPr="00FF099D">
              <w:rPr>
                <w:rFonts w:ascii="Times New Roman" w:hAnsi="Times New Roman" w:hint="eastAsia"/>
                <w:sz w:val="21"/>
                <w:szCs w:val="21"/>
              </w:rPr>
              <w:t>每</w:t>
            </w:r>
            <w:r w:rsidRPr="00FF099D">
              <w:rPr>
                <w:rFonts w:ascii="Times New Roman" w:hAnsi="Times New Roman" w:hint="eastAsia"/>
                <w:sz w:val="21"/>
                <w:szCs w:val="21"/>
              </w:rPr>
              <w:t>N</w:t>
            </w:r>
            <w:r w:rsidRPr="00FF099D">
              <w:rPr>
                <w:rFonts w:ascii="Times New Roman" w:hAnsi="Times New Roman" w:hint="eastAsia"/>
                <w:sz w:val="21"/>
                <w:szCs w:val="21"/>
              </w:rPr>
              <w:t>天清算一次，</w:t>
            </w:r>
            <w:r w:rsidRPr="00FF099D">
              <w:rPr>
                <w:rFonts w:ascii="Times New Roman" w:hAnsi="Times New Roman" w:hint="eastAsia"/>
                <w:sz w:val="21"/>
                <w:szCs w:val="21"/>
              </w:rPr>
              <w:t>N</w:t>
            </w:r>
            <w:r w:rsidRPr="00FF099D">
              <w:rPr>
                <w:rFonts w:ascii="Times New Roman" w:hAnsi="Times New Roman" w:hint="eastAsia"/>
                <w:sz w:val="21"/>
                <w:szCs w:val="21"/>
              </w:rPr>
              <w:t>取值为</w:t>
            </w:r>
            <w:r w:rsidRPr="00FF099D">
              <w:rPr>
                <w:rFonts w:ascii="Times New Roman" w:hAnsi="Times New Roman" w:hint="eastAsia"/>
                <w:sz w:val="21"/>
                <w:szCs w:val="21"/>
              </w:rPr>
              <w:t>0-365</w:t>
            </w:r>
            <w:r w:rsidRPr="00FF099D">
              <w:rPr>
                <w:rFonts w:ascii="Times New Roman" w:hAnsi="Times New Roman" w:hint="eastAsia"/>
                <w:sz w:val="21"/>
                <w:szCs w:val="21"/>
              </w:rPr>
              <w:t>。</w:t>
            </w:r>
            <w:r w:rsidRPr="00FF099D">
              <w:rPr>
                <w:rFonts w:ascii="Times New Roman" w:hAnsi="Times New Roman" w:hint="eastAsia"/>
                <w:sz w:val="21"/>
                <w:szCs w:val="21"/>
              </w:rPr>
              <w:t>N</w:t>
            </w:r>
            <w:r w:rsidRPr="00FF099D">
              <w:rPr>
                <w:rFonts w:ascii="Times New Roman" w:hAnsi="Times New Roman" w:hint="eastAsia"/>
                <w:sz w:val="21"/>
                <w:szCs w:val="21"/>
              </w:rPr>
              <w:t>为</w:t>
            </w:r>
            <w:r w:rsidRPr="00FF099D">
              <w:rPr>
                <w:rFonts w:ascii="Times New Roman" w:hAnsi="Times New Roman" w:hint="eastAsia"/>
                <w:sz w:val="21"/>
                <w:szCs w:val="21"/>
              </w:rPr>
              <w:t>0</w:t>
            </w:r>
            <w:r w:rsidRPr="00FF099D">
              <w:rPr>
                <w:rFonts w:ascii="Times New Roman" w:hAnsi="Times New Roman" w:hint="eastAsia"/>
                <w:sz w:val="21"/>
                <w:szCs w:val="21"/>
              </w:rPr>
              <w:t>时为实时清算</w:t>
            </w:r>
          </w:p>
          <w:p w:rsidR="006B7402" w:rsidRPr="00C72119" w:rsidRDefault="006B7402" w:rsidP="008B4BF2">
            <w:pPr>
              <w:pStyle w:val="a7"/>
              <w:numPr>
                <w:ilvl w:val="0"/>
                <w:numId w:val="275"/>
              </w:numPr>
              <w:rPr>
                <w:rFonts w:ascii="Times New Roman" w:hAnsi="Times New Roman"/>
                <w:sz w:val="21"/>
                <w:szCs w:val="21"/>
              </w:rPr>
            </w:pPr>
            <w:r w:rsidRPr="00FF099D">
              <w:rPr>
                <w:rFonts w:ascii="Times New Roman" w:hAnsi="Times New Roman" w:hint="eastAsia"/>
                <w:sz w:val="21"/>
                <w:szCs w:val="21"/>
              </w:rPr>
              <w:t>实时清算时，手续费按金额、按笔收取的，手续费实时清算</w:t>
            </w:r>
          </w:p>
        </w:tc>
      </w:tr>
      <w:tr w:rsidR="006B7402" w:rsidTr="0061150B">
        <w:tc>
          <w:tcPr>
            <w:tcW w:w="675" w:type="dxa"/>
          </w:tcPr>
          <w:p w:rsidR="006B7402" w:rsidRDefault="006B7402" w:rsidP="008B4BF2">
            <w:pPr>
              <w:numPr>
                <w:ilvl w:val="0"/>
                <w:numId w:val="273"/>
              </w:numPr>
              <w:spacing w:line="240" w:lineRule="auto"/>
              <w:rPr>
                <w:sz w:val="21"/>
                <w:szCs w:val="21"/>
              </w:rPr>
            </w:pPr>
          </w:p>
        </w:tc>
        <w:tc>
          <w:tcPr>
            <w:tcW w:w="141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提交</w:t>
            </w:r>
          </w:p>
        </w:tc>
        <w:tc>
          <w:tcPr>
            <w:tcW w:w="1558" w:type="dxa"/>
          </w:tcPr>
          <w:p w:rsidR="006B7402" w:rsidRDefault="006B7402" w:rsidP="0061150B">
            <w:pPr>
              <w:pStyle w:val="a7"/>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1218" w:type="dxa"/>
          </w:tcPr>
          <w:p w:rsidR="006B7402" w:rsidRDefault="006B7402" w:rsidP="0061150B">
            <w:pPr>
              <w:pStyle w:val="a7"/>
              <w:rPr>
                <w:rFonts w:ascii="Times New Roman" w:hAnsi="Times New Roman"/>
                <w:sz w:val="21"/>
                <w:szCs w:val="21"/>
              </w:rPr>
            </w:pPr>
          </w:p>
        </w:tc>
        <w:tc>
          <w:tcPr>
            <w:tcW w:w="2443" w:type="dxa"/>
          </w:tcPr>
          <w:p w:rsidR="006B7402" w:rsidRDefault="006B7402" w:rsidP="0061150B">
            <w:pPr>
              <w:pStyle w:val="a7"/>
              <w:rPr>
                <w:rFonts w:ascii="Times New Roman" w:hAnsi="Times New Roman"/>
                <w:sz w:val="21"/>
                <w:szCs w:val="21"/>
              </w:rPr>
            </w:pPr>
          </w:p>
        </w:tc>
      </w:tr>
    </w:tbl>
    <w:p w:rsidR="006B7402" w:rsidRPr="003F6BBA" w:rsidRDefault="006B7402" w:rsidP="006B7402"/>
    <w:p w:rsidR="006B7402" w:rsidRPr="007C6A5A" w:rsidRDefault="006B7402" w:rsidP="006B7402">
      <w:pPr>
        <w:pStyle w:val="5"/>
        <w:ind w:left="142"/>
      </w:pPr>
      <w:r>
        <w:rPr>
          <w:rFonts w:hint="eastAsia"/>
        </w:rPr>
        <w:t>商家入驻设置</w:t>
      </w:r>
    </w:p>
    <w:p w:rsidR="006B7402" w:rsidRDefault="006B7402" w:rsidP="006B7402">
      <w:pPr>
        <w:pStyle w:val="6"/>
        <w:ind w:right="240"/>
      </w:pPr>
      <w:r>
        <w:t>功能描述</w:t>
      </w:r>
    </w:p>
    <w:p w:rsidR="006B7402" w:rsidRDefault="006B7402" w:rsidP="006B7402">
      <w:r>
        <w:rPr>
          <w:rFonts w:hint="eastAsia"/>
        </w:rPr>
        <w:t>商家入驻频道头图设置，入驻指南添加。</w:t>
      </w:r>
    </w:p>
    <w:p w:rsidR="006B7402" w:rsidRDefault="006B7402" w:rsidP="006B7402">
      <w:pPr>
        <w:pStyle w:val="6"/>
        <w:ind w:right="240"/>
      </w:pPr>
      <w:r>
        <w:rPr>
          <w:rFonts w:hint="eastAsia"/>
        </w:rPr>
        <w:t>业务流程</w:t>
      </w:r>
    </w:p>
    <w:p w:rsidR="006B7402" w:rsidRDefault="006B7402" w:rsidP="006B7402">
      <w:r>
        <w:rPr>
          <w:rFonts w:hint="eastAsia"/>
        </w:rPr>
        <w:t>运营管理人员登录系统，进入后台管理平</w:t>
      </w:r>
      <w:r>
        <w:rPr>
          <w:rFonts w:hint="eastAsia"/>
        </w:rPr>
        <w:t>-</w:t>
      </w:r>
      <w:r>
        <w:rPr>
          <w:rFonts w:hint="eastAsia"/>
        </w:rPr>
        <w:t>店铺</w:t>
      </w:r>
      <w:r>
        <w:rPr>
          <w:rFonts w:hint="eastAsia"/>
        </w:rPr>
        <w:t>-</w:t>
      </w:r>
      <w:r>
        <w:rPr>
          <w:rFonts w:hint="eastAsia"/>
        </w:rPr>
        <w:t>商家入驻。</w:t>
      </w:r>
    </w:p>
    <w:p w:rsidR="006B7402" w:rsidRDefault="006B7402" w:rsidP="006B7402">
      <w:pPr>
        <w:pStyle w:val="6"/>
        <w:ind w:right="240"/>
      </w:pPr>
      <w:r>
        <w:rPr>
          <w:rFonts w:hint="eastAsia"/>
        </w:rPr>
        <w:lastRenderedPageBreak/>
        <w:t>业务规则</w:t>
      </w:r>
    </w:p>
    <w:p w:rsidR="006B7402" w:rsidRDefault="006B7402" w:rsidP="006B7402">
      <w:r>
        <w:rPr>
          <w:rFonts w:hint="eastAsia"/>
        </w:rPr>
        <w:t>可以传三张图片，在商家入驻首页头部显示，建议使用</w:t>
      </w:r>
      <w:r>
        <w:rPr>
          <w:rFonts w:hint="eastAsia"/>
        </w:rPr>
        <w:t>1920px * 350px</w:t>
      </w:r>
    </w:p>
    <w:p w:rsidR="006B7402" w:rsidRDefault="006B7402" w:rsidP="006B7402">
      <w:r>
        <w:rPr>
          <w:rFonts w:hint="eastAsia"/>
        </w:rPr>
        <w:t>可选择删除图片，提交保存后生效，则前台页面轮播未删除的图片</w:t>
      </w:r>
    </w:p>
    <w:p w:rsidR="006B7402" w:rsidRDefault="006B7402" w:rsidP="006B7402">
      <w:pPr>
        <w:pStyle w:val="6"/>
        <w:ind w:right="240"/>
      </w:pPr>
      <w:r>
        <w:rPr>
          <w:rFonts w:hint="eastAsia"/>
        </w:rPr>
        <w:t>页面要素</w:t>
      </w:r>
    </w:p>
    <w:p w:rsidR="006B7402" w:rsidRDefault="006B7402" w:rsidP="006B7402">
      <w:pPr>
        <w:ind w:right="240"/>
      </w:pPr>
      <w:r>
        <w:rPr>
          <w:rFonts w:hint="eastAsia"/>
        </w:rPr>
        <w:t>1.</w:t>
      </w:r>
      <w:r>
        <w:rPr>
          <w:rFonts w:hint="eastAsia"/>
        </w:rPr>
        <w:t>入驻首页录入页面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625"/>
        <w:gridCol w:w="1275"/>
        <w:gridCol w:w="1217"/>
        <w:gridCol w:w="1218"/>
        <w:gridCol w:w="1218"/>
        <w:gridCol w:w="2443"/>
      </w:tblGrid>
      <w:tr w:rsidR="006B7402" w:rsidTr="0061150B">
        <w:tc>
          <w:tcPr>
            <w:tcW w:w="751"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62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1</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横幅大图</w:t>
            </w:r>
            <w:r>
              <w:rPr>
                <w:rFonts w:ascii="Times New Roman" w:hAnsi="Times New Roman" w:hint="eastAsia"/>
                <w:sz w:val="21"/>
                <w:szCs w:val="21"/>
              </w:rPr>
              <w:t>1</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上传图片组件</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横幅大图</w:t>
            </w:r>
            <w:r>
              <w:rPr>
                <w:rFonts w:ascii="Times New Roman" w:hAnsi="Times New Roman" w:hint="eastAsia"/>
                <w:sz w:val="21"/>
                <w:szCs w:val="21"/>
              </w:rPr>
              <w:t>2</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上传图片组件</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3</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横幅大图</w:t>
            </w:r>
            <w:r>
              <w:rPr>
                <w:rFonts w:ascii="Times New Roman" w:hAnsi="Times New Roman" w:hint="eastAsia"/>
                <w:sz w:val="21"/>
                <w:szCs w:val="21"/>
              </w:rPr>
              <w:t>3</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上传图片组件</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4</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贴心提示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5</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确认提交</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6B7402">
      <w:pPr>
        <w:ind w:right="240"/>
      </w:pPr>
      <w:r>
        <w:rPr>
          <w:rFonts w:hint="eastAsia"/>
        </w:rPr>
        <w:t>2.</w:t>
      </w:r>
      <w:r>
        <w:rPr>
          <w:rFonts w:hint="eastAsia"/>
        </w:rPr>
        <w:t>入驻指南列表展示页面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625"/>
        <w:gridCol w:w="1275"/>
        <w:gridCol w:w="1217"/>
        <w:gridCol w:w="1218"/>
        <w:gridCol w:w="1218"/>
        <w:gridCol w:w="2443"/>
      </w:tblGrid>
      <w:tr w:rsidR="006B7402" w:rsidTr="0061150B">
        <w:tc>
          <w:tcPr>
            <w:tcW w:w="751"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62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1</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3</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更新时间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4</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编辑操作</w:t>
            </w:r>
          </w:p>
        </w:tc>
      </w:tr>
    </w:tbl>
    <w:p w:rsidR="006B7402" w:rsidRDefault="006B7402" w:rsidP="006B7402">
      <w:pPr>
        <w:ind w:right="240"/>
      </w:pPr>
      <w:r>
        <w:rPr>
          <w:rFonts w:hint="eastAsia"/>
        </w:rPr>
        <w:t>3.</w:t>
      </w:r>
      <w:r>
        <w:rPr>
          <w:rFonts w:hint="eastAsia"/>
        </w:rPr>
        <w:t>入驻指南单条编辑页面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1"/>
        <w:gridCol w:w="1625"/>
        <w:gridCol w:w="1275"/>
        <w:gridCol w:w="1217"/>
        <w:gridCol w:w="1218"/>
        <w:gridCol w:w="1218"/>
        <w:gridCol w:w="2443"/>
      </w:tblGrid>
      <w:tr w:rsidR="006B7402" w:rsidTr="0061150B">
        <w:tc>
          <w:tcPr>
            <w:tcW w:w="751"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62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1</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帮助标题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2</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3</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帮助内容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文本编辑框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4</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上传图片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上传图片组件</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751" w:type="dxa"/>
          </w:tcPr>
          <w:p w:rsidR="006B7402" w:rsidRDefault="006B7402" w:rsidP="0061150B">
            <w:pPr>
              <w:spacing w:line="240" w:lineRule="auto"/>
              <w:ind w:right="240" w:firstLine="0"/>
              <w:rPr>
                <w:sz w:val="21"/>
                <w:szCs w:val="21"/>
              </w:rPr>
            </w:pPr>
            <w:r>
              <w:rPr>
                <w:rFonts w:hint="eastAsia"/>
                <w:sz w:val="21"/>
                <w:szCs w:val="21"/>
              </w:rPr>
              <w:t>5</w:t>
            </w:r>
          </w:p>
        </w:tc>
        <w:tc>
          <w:tcPr>
            <w:tcW w:w="162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确认提交</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Pr="001777ED" w:rsidRDefault="006B7402" w:rsidP="006B7402">
      <w:pPr>
        <w:ind w:right="240"/>
      </w:pPr>
    </w:p>
    <w:p w:rsidR="006B7402" w:rsidRPr="002F37A5" w:rsidRDefault="006B7402" w:rsidP="006B7402">
      <w:pPr>
        <w:ind w:left="454" w:right="240" w:firstLine="0"/>
      </w:pPr>
    </w:p>
    <w:p w:rsidR="006B7402" w:rsidRDefault="006B7402" w:rsidP="006B7402">
      <w:pPr>
        <w:pStyle w:val="4"/>
        <w:ind w:right="240"/>
      </w:pPr>
      <w:r>
        <w:rPr>
          <w:rFonts w:hint="eastAsia"/>
        </w:rPr>
        <w:lastRenderedPageBreak/>
        <w:t>店铺信用等级</w:t>
      </w:r>
    </w:p>
    <w:p w:rsidR="006B7402" w:rsidRDefault="006B7402" w:rsidP="006B7402">
      <w:pPr>
        <w:pStyle w:val="5"/>
        <w:ind w:left="142" w:right="240"/>
      </w:pPr>
      <w:r>
        <w:t>功能描述</w:t>
      </w:r>
    </w:p>
    <w:p w:rsidR="006B7402" w:rsidRPr="00297922" w:rsidRDefault="006B7402" w:rsidP="006B7402">
      <w:pPr>
        <w:ind w:right="240"/>
      </w:pPr>
      <w:r>
        <w:rPr>
          <w:rFonts w:hint="eastAsia"/>
        </w:rPr>
        <w:t>平台</w:t>
      </w:r>
      <w:r w:rsidRPr="001839C9">
        <w:t>对会员购物实行评分累积等级模式的设计，每在</w:t>
      </w:r>
      <w:r>
        <w:rPr>
          <w:rFonts w:hint="eastAsia"/>
        </w:rPr>
        <w:t>平台</w:t>
      </w:r>
      <w:r w:rsidRPr="001839C9">
        <w:t>上购物一次，至少可以获得一次评分的机会，分别为</w:t>
      </w:r>
      <w:r w:rsidRPr="001839C9">
        <w:t>“</w:t>
      </w:r>
      <w:r w:rsidRPr="001839C9">
        <w:t>好评</w:t>
      </w:r>
      <w:r w:rsidRPr="001839C9">
        <w:t>”</w:t>
      </w:r>
      <w:r w:rsidRPr="001839C9">
        <w:t>、</w:t>
      </w:r>
      <w:r w:rsidRPr="001839C9">
        <w:t>“</w:t>
      </w:r>
      <w:r w:rsidRPr="001839C9">
        <w:t>中评</w:t>
      </w:r>
      <w:r w:rsidRPr="001839C9">
        <w:t>”</w:t>
      </w:r>
      <w:r w:rsidRPr="001839C9">
        <w:t>、</w:t>
      </w:r>
      <w:r w:rsidRPr="001839C9">
        <w:t>“</w:t>
      </w:r>
      <w:r w:rsidRPr="001839C9">
        <w:t>差评</w:t>
      </w:r>
      <w:r w:rsidRPr="001839C9">
        <w:t>”</w:t>
      </w:r>
      <w:r w:rsidRPr="001839C9">
        <w:t>。</w:t>
      </w:r>
      <w:r w:rsidRPr="001839C9">
        <w:rPr>
          <w:rFonts w:ascii="Arial" w:hAnsi="Arial" w:cs="Arial"/>
          <w:color w:val="333333"/>
          <w:sz w:val="21"/>
          <w:szCs w:val="21"/>
          <w:shd w:val="clear" w:color="auto" w:fill="FFFFFF"/>
        </w:rPr>
        <w:t xml:space="preserve"> </w:t>
      </w:r>
      <w:r w:rsidRPr="001839C9">
        <w:t>买家每得到一个</w:t>
      </w:r>
      <w:r w:rsidRPr="001839C9">
        <w:t>“</w:t>
      </w:r>
      <w:hyperlink r:id="rId75" w:tgtFrame="_blank" w:history="1">
        <w:r w:rsidRPr="001839C9">
          <w:t>好评</w:t>
        </w:r>
      </w:hyperlink>
      <w:r w:rsidRPr="001839C9">
        <w:t>”,</w:t>
      </w:r>
      <w:r w:rsidRPr="001839C9">
        <w:t>就能够积累</w:t>
      </w:r>
      <w:r w:rsidRPr="001839C9">
        <w:t>1</w:t>
      </w:r>
      <w:r w:rsidRPr="001839C9">
        <w:t>分，中评不得分，差评扣一分。</w:t>
      </w:r>
      <w:r>
        <w:rPr>
          <w:rFonts w:hint="eastAsia"/>
        </w:rPr>
        <w:t>商户信用用钻石图标来标识。</w:t>
      </w:r>
    </w:p>
    <w:p w:rsidR="006B7402" w:rsidRDefault="006B7402" w:rsidP="006B7402">
      <w:pPr>
        <w:pStyle w:val="5"/>
        <w:ind w:left="142" w:right="240"/>
      </w:pPr>
      <w:r>
        <w:rPr>
          <w:rFonts w:hint="eastAsia"/>
        </w:rPr>
        <w:t>业务流程</w:t>
      </w:r>
    </w:p>
    <w:p w:rsidR="006B7402" w:rsidRPr="001839C9" w:rsidRDefault="006B7402" w:rsidP="006B7402">
      <w:pPr>
        <w:ind w:right="240"/>
      </w:pPr>
      <w:r>
        <w:rPr>
          <w:rFonts w:hint="eastAsia"/>
        </w:rPr>
        <w:t>无。</w:t>
      </w:r>
    </w:p>
    <w:p w:rsidR="006B7402" w:rsidRDefault="006B7402" w:rsidP="006B7402">
      <w:pPr>
        <w:pStyle w:val="5"/>
        <w:ind w:left="142" w:right="240"/>
      </w:pPr>
      <w:r>
        <w:rPr>
          <w:rFonts w:hint="eastAsia"/>
        </w:rPr>
        <w:t>业务规则</w:t>
      </w:r>
    </w:p>
    <w:p w:rsidR="006B7402" w:rsidRPr="00BC41EA" w:rsidRDefault="006B7402" w:rsidP="006B7402">
      <w:pPr>
        <w:shd w:val="clear" w:color="auto" w:fill="FFFFFF"/>
        <w:spacing w:line="360" w:lineRule="atLeast"/>
        <w:ind w:right="240" w:firstLine="480"/>
      </w:pPr>
      <w:r w:rsidRPr="00BC41EA">
        <w:rPr>
          <w:b/>
        </w:rPr>
        <w:t>评价积分</w:t>
      </w:r>
      <w:r w:rsidRPr="00BC41EA">
        <w:t>：评价分为</w:t>
      </w:r>
      <w:r w:rsidRPr="00BC41EA">
        <w:t>“</w:t>
      </w:r>
      <w:hyperlink r:id="rId76" w:tgtFrame="_blank" w:history="1">
        <w:r w:rsidRPr="00BC41EA">
          <w:t>好评</w:t>
        </w:r>
      </w:hyperlink>
      <w:r w:rsidRPr="00BC41EA">
        <w:t>”</w:t>
      </w:r>
      <w:r w:rsidRPr="00BC41EA">
        <w:t>、</w:t>
      </w:r>
      <w:r w:rsidRPr="00BC41EA">
        <w:t>“</w:t>
      </w:r>
      <w:hyperlink r:id="rId77" w:tgtFrame="_blank" w:history="1">
        <w:r w:rsidRPr="00BC41EA">
          <w:t>中评</w:t>
        </w:r>
      </w:hyperlink>
      <w:r w:rsidRPr="00BC41EA">
        <w:t>”</w:t>
      </w:r>
      <w:r w:rsidRPr="00BC41EA">
        <w:t>、</w:t>
      </w:r>
      <w:r w:rsidRPr="00BC41EA">
        <w:t>“</w:t>
      </w:r>
      <w:r w:rsidRPr="00BC41EA">
        <w:t>差评</w:t>
      </w:r>
      <w:r w:rsidRPr="00BC41EA">
        <w:t>”</w:t>
      </w:r>
      <w:r w:rsidRPr="00BC41EA">
        <w:t>三类，每种评价对应一个积分</w:t>
      </w:r>
      <w:r>
        <w:rPr>
          <w:rFonts w:hint="eastAsia"/>
        </w:rPr>
        <w:t>；</w:t>
      </w:r>
    </w:p>
    <w:p w:rsidR="006B7402" w:rsidRDefault="006B7402" w:rsidP="006B7402">
      <w:pPr>
        <w:shd w:val="clear" w:color="auto" w:fill="FFFFFF"/>
        <w:spacing w:line="360" w:lineRule="atLeast"/>
        <w:ind w:right="240" w:firstLine="480"/>
      </w:pPr>
      <w:r w:rsidRPr="00BC41EA">
        <w:rPr>
          <w:b/>
        </w:rPr>
        <w:t>评价计分</w:t>
      </w:r>
      <w:r w:rsidRPr="00BC41EA">
        <w:t>：评价积分的计算方法，具体为：</w:t>
      </w:r>
      <w:r w:rsidRPr="00BC41EA">
        <w:t>“</w:t>
      </w:r>
      <w:r w:rsidRPr="00BC41EA">
        <w:t>好评</w:t>
      </w:r>
      <w:r w:rsidRPr="00BC41EA">
        <w:t>”</w:t>
      </w:r>
      <w:r w:rsidRPr="00BC41EA">
        <w:t>加一分，</w:t>
      </w:r>
      <w:r w:rsidRPr="00BC41EA">
        <w:t>“</w:t>
      </w:r>
      <w:r w:rsidRPr="00BC41EA">
        <w:t>中评</w:t>
      </w:r>
      <w:r w:rsidRPr="00BC41EA">
        <w:t>”</w:t>
      </w:r>
      <w:r w:rsidRPr="00BC41EA">
        <w:t>零分，</w:t>
      </w:r>
      <w:r w:rsidRPr="00BC41EA">
        <w:t>“</w:t>
      </w:r>
      <w:r w:rsidRPr="00BC41EA">
        <w:t>差评</w:t>
      </w:r>
      <w:r w:rsidRPr="00BC41EA">
        <w:t>”</w:t>
      </w:r>
      <w:r w:rsidRPr="00BC41EA">
        <w:t>扣一分。</w:t>
      </w:r>
    </w:p>
    <w:p w:rsidR="006B7402" w:rsidRPr="00BC41EA" w:rsidRDefault="006B7402" w:rsidP="006B7402">
      <w:pPr>
        <w:shd w:val="clear" w:color="auto" w:fill="FFFFFF"/>
        <w:spacing w:line="360" w:lineRule="atLeast"/>
        <w:ind w:right="240" w:firstLine="480"/>
      </w:pPr>
      <w:r w:rsidRPr="00596FC9">
        <w:rPr>
          <w:b/>
        </w:rPr>
        <w:t>信用度</w:t>
      </w:r>
      <w:r w:rsidRPr="00596FC9">
        <w:t>：对会员的评价积分进行累积，并在</w:t>
      </w:r>
      <w:r>
        <w:rPr>
          <w:rFonts w:hint="eastAsia"/>
        </w:rPr>
        <w:t>平台网</w:t>
      </w:r>
      <w:r w:rsidRPr="00596FC9">
        <w:t>页上进行评价积分显示。</w:t>
      </w:r>
    </w:p>
    <w:p w:rsidR="006B7402" w:rsidRDefault="006B7402" w:rsidP="006B7402">
      <w:pPr>
        <w:shd w:val="clear" w:color="auto" w:fill="FFFFFF"/>
        <w:spacing w:line="360" w:lineRule="atLeast"/>
        <w:ind w:right="240" w:firstLine="480"/>
      </w:pPr>
      <w:r w:rsidRPr="00BC41EA">
        <w:rPr>
          <w:b/>
        </w:rPr>
        <w:t>评价有效期</w:t>
      </w:r>
      <w:r w:rsidRPr="00BC41EA">
        <w:t>：指订单交易成功后的</w:t>
      </w:r>
      <w:r w:rsidRPr="00BC41EA">
        <w:t>15</w:t>
      </w:r>
      <w:r w:rsidRPr="00BC41EA">
        <w:t>天内</w:t>
      </w:r>
      <w:r>
        <w:rPr>
          <w:rFonts w:hint="eastAsia"/>
        </w:rPr>
        <w:t>；</w:t>
      </w:r>
    </w:p>
    <w:p w:rsidR="006B7402" w:rsidRPr="00BC41EA" w:rsidRDefault="006B7402" w:rsidP="006B7402">
      <w:pPr>
        <w:shd w:val="clear" w:color="auto" w:fill="FFFFFF"/>
        <w:spacing w:line="360" w:lineRule="atLeast"/>
        <w:ind w:right="240" w:firstLine="480"/>
      </w:pPr>
      <w:r w:rsidRPr="002C2E05">
        <w:rPr>
          <w:b/>
        </w:rPr>
        <w:t>计分规则（含匿名评价）</w:t>
      </w:r>
      <w:r w:rsidRPr="002C2E05">
        <w:t>：</w:t>
      </w:r>
    </w:p>
    <w:p w:rsidR="006B7402" w:rsidRPr="002C2E05" w:rsidRDefault="006B7402" w:rsidP="008B4BF2">
      <w:pPr>
        <w:numPr>
          <w:ilvl w:val="0"/>
          <w:numId w:val="276"/>
        </w:numPr>
        <w:ind w:right="240"/>
      </w:pPr>
      <w:r w:rsidRPr="002C2E05">
        <w:t>每个自然月中，相同</w:t>
      </w:r>
      <w:hyperlink r:id="rId78" w:tgtFrame="_blank" w:history="1">
        <w:r w:rsidRPr="002C2E05">
          <w:t>买家</w:t>
        </w:r>
      </w:hyperlink>
      <w:r w:rsidRPr="002C2E05">
        <w:t>和</w:t>
      </w:r>
      <w:hyperlink r:id="rId79" w:tgtFrame="_blank" w:history="1">
        <w:r w:rsidRPr="002C2E05">
          <w:t>卖家</w:t>
        </w:r>
      </w:hyperlink>
      <w:r w:rsidRPr="002C2E05">
        <w:t>之间的评价计分不得超过</w:t>
      </w:r>
      <w:r w:rsidRPr="002C2E05">
        <w:t>6</w:t>
      </w:r>
      <w:r w:rsidRPr="002C2E05">
        <w:t>分（以</w:t>
      </w:r>
      <w:hyperlink r:id="rId80" w:tgtFrame="_blank" w:history="1">
        <w:r w:rsidRPr="002C2E05">
          <w:t>支付宝</w:t>
        </w:r>
      </w:hyperlink>
      <w:r w:rsidRPr="002C2E05">
        <w:t>系统显示的交易创建的时间计算）。超出计分规则范围的评价将不计分。</w:t>
      </w:r>
    </w:p>
    <w:p w:rsidR="006B7402" w:rsidRDefault="006B7402" w:rsidP="008B4BF2">
      <w:pPr>
        <w:numPr>
          <w:ilvl w:val="0"/>
          <w:numId w:val="276"/>
        </w:numPr>
        <w:ind w:right="240"/>
      </w:pPr>
      <w:r w:rsidRPr="002C2E05">
        <w:t>若</w:t>
      </w:r>
      <w:r w:rsidRPr="002C2E05">
        <w:t>14</w:t>
      </w:r>
      <w:r w:rsidRPr="002C2E05">
        <w:t>天内（以支付</w:t>
      </w:r>
      <w:r>
        <w:rPr>
          <w:rFonts w:hint="eastAsia"/>
        </w:rPr>
        <w:t>平台</w:t>
      </w:r>
      <w:r w:rsidRPr="002C2E05">
        <w:t>显示的交易创建的时间计算）相同买卖家之间就同一商品，有多笔</w:t>
      </w:r>
      <w:hyperlink r:id="rId81" w:tgtFrame="_blank" w:history="1">
        <w:r w:rsidRPr="002C2E05">
          <w:t>支付宝</w:t>
        </w:r>
      </w:hyperlink>
      <w:r w:rsidRPr="002C2E05">
        <w:t>交易，则多个好评只计</w:t>
      </w:r>
      <w:r w:rsidRPr="002C2E05">
        <w:t>1</w:t>
      </w:r>
      <w:r w:rsidRPr="002C2E05">
        <w:t>分，多个差评只记</w:t>
      </w:r>
      <w:r w:rsidRPr="002C2E05">
        <w:t>-1</w:t>
      </w:r>
      <w:r w:rsidRPr="002C2E05">
        <w:t>分。</w:t>
      </w:r>
    </w:p>
    <w:p w:rsidR="006B7402" w:rsidRPr="00596FC9" w:rsidRDefault="006B7402" w:rsidP="006B7402">
      <w:pPr>
        <w:ind w:right="240"/>
        <w:rPr>
          <w:b/>
        </w:rPr>
      </w:pPr>
      <w:r w:rsidRPr="00596FC9">
        <w:rPr>
          <w:rFonts w:hint="eastAsia"/>
          <w:b/>
        </w:rPr>
        <w:t>积分与钻对照表</w:t>
      </w:r>
      <w:r>
        <w:rPr>
          <w:rFonts w:hint="eastAsia"/>
          <w:b/>
        </w:rPr>
        <w:t>：</w:t>
      </w:r>
    </w:p>
    <w:tbl>
      <w:tblPr>
        <w:tblW w:w="6560" w:type="dxa"/>
        <w:tblInd w:w="93" w:type="dxa"/>
        <w:tblLook w:val="04A0" w:firstRow="1" w:lastRow="0" w:firstColumn="1" w:lastColumn="0" w:noHBand="0" w:noVBand="1"/>
      </w:tblPr>
      <w:tblGrid>
        <w:gridCol w:w="1008"/>
        <w:gridCol w:w="1772"/>
        <w:gridCol w:w="1720"/>
        <w:gridCol w:w="2060"/>
      </w:tblGrid>
      <w:tr w:rsidR="006B7402" w:rsidRPr="00596FC9" w:rsidTr="0061150B">
        <w:trPr>
          <w:trHeight w:val="270"/>
        </w:trPr>
        <w:tc>
          <w:tcPr>
            <w:tcW w:w="1008"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B7402" w:rsidRPr="00596FC9" w:rsidRDefault="006B7402" w:rsidP="0061150B">
            <w:pPr>
              <w:widowControl/>
              <w:spacing w:line="240" w:lineRule="auto"/>
              <w:ind w:right="240" w:firstLine="0"/>
              <w:jc w:val="center"/>
              <w:rPr>
                <w:rFonts w:ascii="宋体" w:hAnsi="宋体" w:cs="宋体"/>
                <w:b/>
                <w:bCs/>
                <w:color w:val="000000"/>
                <w:kern w:val="0"/>
                <w:sz w:val="22"/>
                <w:szCs w:val="22"/>
              </w:rPr>
            </w:pPr>
            <w:r w:rsidRPr="00596FC9">
              <w:rPr>
                <w:rFonts w:ascii="宋体" w:hAnsi="宋体" w:cs="宋体" w:hint="eastAsia"/>
                <w:b/>
                <w:bCs/>
                <w:color w:val="000000"/>
                <w:kern w:val="0"/>
                <w:sz w:val="22"/>
                <w:szCs w:val="22"/>
              </w:rPr>
              <w:t>序号</w:t>
            </w:r>
          </w:p>
        </w:tc>
        <w:tc>
          <w:tcPr>
            <w:tcW w:w="1772" w:type="dxa"/>
            <w:tcBorders>
              <w:top w:val="single" w:sz="4" w:space="0" w:color="auto"/>
              <w:left w:val="nil"/>
              <w:bottom w:val="single" w:sz="4" w:space="0" w:color="auto"/>
              <w:right w:val="single" w:sz="4" w:space="0" w:color="auto"/>
            </w:tcBorders>
            <w:shd w:val="clear" w:color="000000" w:fill="D9D9D9"/>
            <w:noWrap/>
            <w:vAlign w:val="center"/>
            <w:hideMark/>
          </w:tcPr>
          <w:p w:rsidR="006B7402" w:rsidRPr="00596FC9" w:rsidRDefault="006B7402" w:rsidP="0061150B">
            <w:pPr>
              <w:widowControl/>
              <w:spacing w:line="240" w:lineRule="auto"/>
              <w:ind w:right="240" w:firstLine="0"/>
              <w:jc w:val="center"/>
              <w:rPr>
                <w:rFonts w:ascii="宋体" w:hAnsi="宋体" w:cs="宋体"/>
                <w:b/>
                <w:bCs/>
                <w:color w:val="000000"/>
                <w:kern w:val="0"/>
                <w:sz w:val="22"/>
                <w:szCs w:val="22"/>
              </w:rPr>
            </w:pPr>
            <w:r w:rsidRPr="00596FC9">
              <w:rPr>
                <w:rFonts w:ascii="宋体" w:hAnsi="宋体" w:cs="宋体" w:hint="eastAsia"/>
                <w:b/>
                <w:bCs/>
                <w:color w:val="000000"/>
                <w:kern w:val="0"/>
                <w:sz w:val="22"/>
                <w:szCs w:val="22"/>
              </w:rPr>
              <w:t>上线积分</w:t>
            </w:r>
          </w:p>
        </w:tc>
        <w:tc>
          <w:tcPr>
            <w:tcW w:w="1720" w:type="dxa"/>
            <w:tcBorders>
              <w:top w:val="single" w:sz="4" w:space="0" w:color="auto"/>
              <w:left w:val="nil"/>
              <w:bottom w:val="single" w:sz="4" w:space="0" w:color="auto"/>
              <w:right w:val="single" w:sz="4" w:space="0" w:color="auto"/>
            </w:tcBorders>
            <w:shd w:val="clear" w:color="000000" w:fill="D9D9D9"/>
            <w:noWrap/>
            <w:vAlign w:val="center"/>
            <w:hideMark/>
          </w:tcPr>
          <w:p w:rsidR="006B7402" w:rsidRPr="00596FC9" w:rsidRDefault="006B7402" w:rsidP="0061150B">
            <w:pPr>
              <w:widowControl/>
              <w:spacing w:line="240" w:lineRule="auto"/>
              <w:ind w:right="240" w:firstLine="0"/>
              <w:jc w:val="center"/>
              <w:rPr>
                <w:rFonts w:ascii="宋体" w:hAnsi="宋体" w:cs="宋体"/>
                <w:b/>
                <w:bCs/>
                <w:color w:val="000000"/>
                <w:kern w:val="0"/>
                <w:sz w:val="22"/>
                <w:szCs w:val="22"/>
              </w:rPr>
            </w:pPr>
            <w:r w:rsidRPr="00596FC9">
              <w:rPr>
                <w:rFonts w:ascii="宋体" w:hAnsi="宋体" w:cs="宋体" w:hint="eastAsia"/>
                <w:b/>
                <w:bCs/>
                <w:color w:val="000000"/>
                <w:kern w:val="0"/>
                <w:sz w:val="22"/>
                <w:szCs w:val="22"/>
              </w:rPr>
              <w:t>下线积分</w:t>
            </w:r>
          </w:p>
        </w:tc>
        <w:tc>
          <w:tcPr>
            <w:tcW w:w="2060" w:type="dxa"/>
            <w:tcBorders>
              <w:top w:val="single" w:sz="4" w:space="0" w:color="auto"/>
              <w:left w:val="nil"/>
              <w:bottom w:val="single" w:sz="4" w:space="0" w:color="auto"/>
              <w:right w:val="single" w:sz="4" w:space="0" w:color="auto"/>
            </w:tcBorders>
            <w:shd w:val="clear" w:color="000000" w:fill="D9D9D9"/>
            <w:noWrap/>
            <w:vAlign w:val="center"/>
            <w:hideMark/>
          </w:tcPr>
          <w:p w:rsidR="006B7402" w:rsidRPr="00596FC9" w:rsidRDefault="006B7402" w:rsidP="0061150B">
            <w:pPr>
              <w:widowControl/>
              <w:spacing w:line="240" w:lineRule="auto"/>
              <w:ind w:right="240" w:firstLine="0"/>
              <w:jc w:val="center"/>
              <w:rPr>
                <w:rFonts w:ascii="宋体" w:hAnsi="宋体" w:cs="宋体"/>
                <w:b/>
                <w:bCs/>
                <w:color w:val="000000"/>
                <w:kern w:val="0"/>
                <w:sz w:val="22"/>
                <w:szCs w:val="22"/>
              </w:rPr>
            </w:pPr>
            <w:r w:rsidRPr="00596FC9">
              <w:rPr>
                <w:rFonts w:ascii="宋体" w:hAnsi="宋体" w:cs="宋体" w:hint="eastAsia"/>
                <w:b/>
                <w:bCs/>
                <w:color w:val="000000"/>
                <w:kern w:val="0"/>
                <w:sz w:val="22"/>
                <w:szCs w:val="22"/>
              </w:rPr>
              <w:t>图标</w:t>
            </w:r>
          </w:p>
        </w:tc>
      </w:tr>
      <w:tr w:rsidR="006B7402" w:rsidRPr="00596FC9" w:rsidTr="0061150B">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6B7402" w:rsidRPr="00596FC9" w:rsidRDefault="006B7402" w:rsidP="0061150B">
            <w:pPr>
              <w:widowControl/>
              <w:spacing w:line="240" w:lineRule="auto"/>
              <w:ind w:right="240" w:firstLine="0"/>
              <w:jc w:val="center"/>
              <w:rPr>
                <w:rFonts w:ascii="宋体" w:hAnsi="宋体" w:cs="宋体"/>
                <w:color w:val="000000"/>
                <w:kern w:val="0"/>
                <w:sz w:val="22"/>
                <w:szCs w:val="22"/>
              </w:rPr>
            </w:pPr>
            <w:r w:rsidRPr="00596FC9">
              <w:rPr>
                <w:rFonts w:ascii="宋体" w:hAnsi="宋体" w:cs="宋体" w:hint="eastAsia"/>
                <w:color w:val="000000"/>
                <w:kern w:val="0"/>
                <w:sz w:val="22"/>
                <w:szCs w:val="22"/>
              </w:rPr>
              <w:t>1</w:t>
            </w:r>
          </w:p>
        </w:tc>
        <w:tc>
          <w:tcPr>
            <w:tcW w:w="1772" w:type="dxa"/>
            <w:tcBorders>
              <w:top w:val="nil"/>
              <w:left w:val="nil"/>
              <w:bottom w:val="single" w:sz="4" w:space="0" w:color="auto"/>
              <w:right w:val="single" w:sz="4" w:space="0" w:color="auto"/>
            </w:tcBorders>
            <w:shd w:val="clear" w:color="auto" w:fill="auto"/>
            <w:noWrap/>
            <w:vAlign w:val="center"/>
            <w:hideMark/>
          </w:tcPr>
          <w:p w:rsidR="006B7402" w:rsidRPr="00596FC9" w:rsidRDefault="006B7402" w:rsidP="0061150B">
            <w:pPr>
              <w:widowControl/>
              <w:spacing w:line="240" w:lineRule="auto"/>
              <w:ind w:right="240" w:firstLine="0"/>
              <w:jc w:val="right"/>
              <w:rPr>
                <w:rFonts w:ascii="宋体" w:hAnsi="宋体" w:cs="宋体"/>
                <w:color w:val="000000"/>
                <w:kern w:val="0"/>
                <w:sz w:val="22"/>
                <w:szCs w:val="22"/>
              </w:rPr>
            </w:pPr>
            <w:r w:rsidRPr="00596FC9">
              <w:rPr>
                <w:rFonts w:ascii="宋体" w:hAnsi="宋体" w:cs="宋体" w:hint="eastAsia"/>
                <w:color w:val="000000"/>
                <w:kern w:val="0"/>
                <w:sz w:val="22"/>
                <w:szCs w:val="22"/>
              </w:rPr>
              <w:t>0</w:t>
            </w:r>
          </w:p>
        </w:tc>
        <w:tc>
          <w:tcPr>
            <w:tcW w:w="1720" w:type="dxa"/>
            <w:tcBorders>
              <w:top w:val="nil"/>
              <w:left w:val="nil"/>
              <w:bottom w:val="single" w:sz="4" w:space="0" w:color="auto"/>
              <w:right w:val="single" w:sz="4" w:space="0" w:color="auto"/>
            </w:tcBorders>
            <w:shd w:val="clear" w:color="auto" w:fill="auto"/>
            <w:noWrap/>
            <w:vAlign w:val="center"/>
            <w:hideMark/>
          </w:tcPr>
          <w:p w:rsidR="006B7402" w:rsidRPr="00596FC9" w:rsidRDefault="006B7402" w:rsidP="0061150B">
            <w:pPr>
              <w:widowControl/>
              <w:spacing w:line="240" w:lineRule="auto"/>
              <w:ind w:right="240" w:firstLine="0"/>
              <w:jc w:val="right"/>
              <w:rPr>
                <w:rFonts w:ascii="宋体" w:hAnsi="宋体" w:cs="宋体"/>
                <w:color w:val="000000"/>
                <w:kern w:val="0"/>
                <w:sz w:val="22"/>
                <w:szCs w:val="22"/>
              </w:rPr>
            </w:pPr>
            <w:r w:rsidRPr="00596FC9">
              <w:rPr>
                <w:rFonts w:ascii="宋体" w:hAnsi="宋体" w:cs="宋体" w:hint="eastAsia"/>
                <w:color w:val="000000"/>
                <w:kern w:val="0"/>
                <w:sz w:val="22"/>
                <w:szCs w:val="22"/>
              </w:rPr>
              <w:t>100</w:t>
            </w:r>
          </w:p>
        </w:tc>
        <w:tc>
          <w:tcPr>
            <w:tcW w:w="2060" w:type="dxa"/>
            <w:tcBorders>
              <w:top w:val="nil"/>
              <w:left w:val="nil"/>
              <w:bottom w:val="single" w:sz="4" w:space="0" w:color="auto"/>
              <w:right w:val="single" w:sz="4" w:space="0" w:color="auto"/>
            </w:tcBorders>
            <w:shd w:val="clear" w:color="auto" w:fill="auto"/>
            <w:noWrap/>
            <w:vAlign w:val="center"/>
            <w:hideMark/>
          </w:tcPr>
          <w:p w:rsidR="006B7402" w:rsidRPr="00596FC9" w:rsidRDefault="006B7402" w:rsidP="0061150B">
            <w:pPr>
              <w:widowControl/>
              <w:spacing w:line="240" w:lineRule="auto"/>
              <w:ind w:right="240" w:firstLine="0"/>
              <w:jc w:val="right"/>
              <w:rPr>
                <w:rFonts w:ascii="宋体" w:hAnsi="宋体" w:cs="宋体"/>
                <w:color w:val="000000"/>
                <w:kern w:val="0"/>
                <w:sz w:val="22"/>
                <w:szCs w:val="22"/>
              </w:rPr>
            </w:pPr>
            <w:r w:rsidRPr="00596FC9">
              <w:rPr>
                <w:rFonts w:ascii="宋体" w:hAnsi="宋体" w:cs="宋体" w:hint="eastAsia"/>
                <w:color w:val="000000"/>
                <w:kern w:val="0"/>
                <w:sz w:val="22"/>
                <w:szCs w:val="22"/>
              </w:rPr>
              <w:t>一钻</w:t>
            </w:r>
          </w:p>
        </w:tc>
      </w:tr>
      <w:tr w:rsidR="006B7402" w:rsidRPr="00596FC9" w:rsidTr="0061150B">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6B7402" w:rsidRPr="00596FC9" w:rsidRDefault="006B7402" w:rsidP="0061150B">
            <w:pPr>
              <w:widowControl/>
              <w:spacing w:line="240" w:lineRule="auto"/>
              <w:ind w:right="240" w:firstLine="0"/>
              <w:jc w:val="center"/>
              <w:rPr>
                <w:rFonts w:ascii="宋体" w:hAnsi="宋体" w:cs="宋体"/>
                <w:color w:val="000000"/>
                <w:kern w:val="0"/>
                <w:sz w:val="22"/>
                <w:szCs w:val="22"/>
              </w:rPr>
            </w:pPr>
            <w:r w:rsidRPr="00596FC9">
              <w:rPr>
                <w:rFonts w:ascii="宋体" w:hAnsi="宋体" w:cs="宋体" w:hint="eastAsia"/>
                <w:color w:val="000000"/>
                <w:kern w:val="0"/>
                <w:sz w:val="22"/>
                <w:szCs w:val="22"/>
              </w:rPr>
              <w:t>2</w:t>
            </w:r>
          </w:p>
        </w:tc>
        <w:tc>
          <w:tcPr>
            <w:tcW w:w="1772" w:type="dxa"/>
            <w:tcBorders>
              <w:top w:val="nil"/>
              <w:left w:val="nil"/>
              <w:bottom w:val="single" w:sz="4" w:space="0" w:color="auto"/>
              <w:right w:val="single" w:sz="4" w:space="0" w:color="auto"/>
            </w:tcBorders>
            <w:shd w:val="clear" w:color="auto" w:fill="auto"/>
            <w:noWrap/>
            <w:vAlign w:val="center"/>
            <w:hideMark/>
          </w:tcPr>
          <w:p w:rsidR="006B7402" w:rsidRPr="00596FC9" w:rsidRDefault="006B7402" w:rsidP="0061150B">
            <w:pPr>
              <w:widowControl/>
              <w:spacing w:line="240" w:lineRule="auto"/>
              <w:ind w:right="240" w:firstLine="0"/>
              <w:jc w:val="right"/>
              <w:rPr>
                <w:rFonts w:ascii="宋体" w:hAnsi="宋体" w:cs="宋体"/>
                <w:color w:val="000000"/>
                <w:kern w:val="0"/>
                <w:sz w:val="22"/>
                <w:szCs w:val="22"/>
              </w:rPr>
            </w:pPr>
            <w:r w:rsidRPr="00596FC9">
              <w:rPr>
                <w:rFonts w:ascii="宋体" w:hAnsi="宋体" w:cs="宋体" w:hint="eastAsia"/>
                <w:color w:val="000000"/>
                <w:kern w:val="0"/>
                <w:sz w:val="22"/>
                <w:szCs w:val="22"/>
              </w:rPr>
              <w:t>101</w:t>
            </w:r>
          </w:p>
        </w:tc>
        <w:tc>
          <w:tcPr>
            <w:tcW w:w="1720" w:type="dxa"/>
            <w:tcBorders>
              <w:top w:val="nil"/>
              <w:left w:val="nil"/>
              <w:bottom w:val="single" w:sz="4" w:space="0" w:color="auto"/>
              <w:right w:val="single" w:sz="4" w:space="0" w:color="auto"/>
            </w:tcBorders>
            <w:shd w:val="clear" w:color="auto" w:fill="auto"/>
            <w:noWrap/>
            <w:vAlign w:val="center"/>
            <w:hideMark/>
          </w:tcPr>
          <w:p w:rsidR="006B7402" w:rsidRPr="00596FC9" w:rsidRDefault="006B7402" w:rsidP="0061150B">
            <w:pPr>
              <w:widowControl/>
              <w:spacing w:line="240" w:lineRule="auto"/>
              <w:ind w:right="240" w:firstLine="0"/>
              <w:jc w:val="right"/>
              <w:rPr>
                <w:rFonts w:ascii="宋体" w:hAnsi="宋体" w:cs="宋体"/>
                <w:color w:val="000000"/>
                <w:kern w:val="0"/>
                <w:sz w:val="22"/>
                <w:szCs w:val="22"/>
              </w:rPr>
            </w:pPr>
            <w:r w:rsidRPr="00596FC9">
              <w:rPr>
                <w:rFonts w:ascii="宋体" w:hAnsi="宋体" w:cs="宋体" w:hint="eastAsia"/>
                <w:color w:val="000000"/>
                <w:kern w:val="0"/>
                <w:sz w:val="22"/>
                <w:szCs w:val="22"/>
              </w:rPr>
              <w:t>300</w:t>
            </w:r>
          </w:p>
        </w:tc>
        <w:tc>
          <w:tcPr>
            <w:tcW w:w="2060" w:type="dxa"/>
            <w:tcBorders>
              <w:top w:val="nil"/>
              <w:left w:val="nil"/>
              <w:bottom w:val="single" w:sz="4" w:space="0" w:color="auto"/>
              <w:right w:val="single" w:sz="4" w:space="0" w:color="auto"/>
            </w:tcBorders>
            <w:shd w:val="clear" w:color="auto" w:fill="auto"/>
            <w:noWrap/>
            <w:vAlign w:val="center"/>
            <w:hideMark/>
          </w:tcPr>
          <w:p w:rsidR="006B7402" w:rsidRPr="00596FC9" w:rsidRDefault="006B7402" w:rsidP="0061150B">
            <w:pPr>
              <w:widowControl/>
              <w:spacing w:line="240" w:lineRule="auto"/>
              <w:ind w:right="240" w:firstLine="0"/>
              <w:jc w:val="right"/>
              <w:rPr>
                <w:rFonts w:ascii="宋体" w:hAnsi="宋体" w:cs="宋体"/>
                <w:color w:val="000000"/>
                <w:kern w:val="0"/>
                <w:sz w:val="22"/>
                <w:szCs w:val="22"/>
              </w:rPr>
            </w:pPr>
            <w:r w:rsidRPr="00596FC9">
              <w:rPr>
                <w:rFonts w:ascii="宋体" w:hAnsi="宋体" w:cs="宋体" w:hint="eastAsia"/>
                <w:color w:val="000000"/>
                <w:kern w:val="0"/>
                <w:sz w:val="22"/>
                <w:szCs w:val="22"/>
              </w:rPr>
              <w:t>二钻</w:t>
            </w:r>
          </w:p>
        </w:tc>
      </w:tr>
      <w:tr w:rsidR="006B7402" w:rsidRPr="00596FC9" w:rsidTr="0061150B">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6B7402" w:rsidRPr="00596FC9" w:rsidRDefault="006B7402" w:rsidP="0061150B">
            <w:pPr>
              <w:widowControl/>
              <w:spacing w:line="240" w:lineRule="auto"/>
              <w:ind w:right="240" w:firstLine="0"/>
              <w:jc w:val="center"/>
              <w:rPr>
                <w:rFonts w:ascii="宋体" w:hAnsi="宋体" w:cs="宋体"/>
                <w:color w:val="000000"/>
                <w:kern w:val="0"/>
                <w:sz w:val="22"/>
                <w:szCs w:val="22"/>
              </w:rPr>
            </w:pPr>
            <w:r w:rsidRPr="00596FC9">
              <w:rPr>
                <w:rFonts w:ascii="宋体" w:hAnsi="宋体" w:cs="宋体" w:hint="eastAsia"/>
                <w:color w:val="000000"/>
                <w:kern w:val="0"/>
                <w:sz w:val="22"/>
                <w:szCs w:val="22"/>
              </w:rPr>
              <w:t>3</w:t>
            </w:r>
          </w:p>
        </w:tc>
        <w:tc>
          <w:tcPr>
            <w:tcW w:w="1772" w:type="dxa"/>
            <w:tcBorders>
              <w:top w:val="nil"/>
              <w:left w:val="nil"/>
              <w:bottom w:val="single" w:sz="4" w:space="0" w:color="auto"/>
              <w:right w:val="single" w:sz="4" w:space="0" w:color="auto"/>
            </w:tcBorders>
            <w:shd w:val="clear" w:color="auto" w:fill="auto"/>
            <w:noWrap/>
            <w:vAlign w:val="center"/>
            <w:hideMark/>
          </w:tcPr>
          <w:p w:rsidR="006B7402" w:rsidRPr="00596FC9" w:rsidRDefault="006B7402" w:rsidP="0061150B">
            <w:pPr>
              <w:widowControl/>
              <w:spacing w:line="240" w:lineRule="auto"/>
              <w:ind w:right="240" w:firstLine="0"/>
              <w:jc w:val="right"/>
              <w:rPr>
                <w:rFonts w:ascii="宋体" w:hAnsi="宋体" w:cs="宋体"/>
                <w:color w:val="000000"/>
                <w:kern w:val="0"/>
                <w:sz w:val="22"/>
                <w:szCs w:val="22"/>
              </w:rPr>
            </w:pPr>
            <w:r w:rsidRPr="00596FC9">
              <w:rPr>
                <w:rFonts w:ascii="宋体" w:hAnsi="宋体" w:cs="宋体" w:hint="eastAsia"/>
                <w:color w:val="000000"/>
                <w:kern w:val="0"/>
                <w:sz w:val="22"/>
                <w:szCs w:val="22"/>
              </w:rPr>
              <w:t>301</w:t>
            </w:r>
          </w:p>
        </w:tc>
        <w:tc>
          <w:tcPr>
            <w:tcW w:w="1720" w:type="dxa"/>
            <w:tcBorders>
              <w:top w:val="nil"/>
              <w:left w:val="nil"/>
              <w:bottom w:val="single" w:sz="4" w:space="0" w:color="auto"/>
              <w:right w:val="single" w:sz="4" w:space="0" w:color="auto"/>
            </w:tcBorders>
            <w:shd w:val="clear" w:color="auto" w:fill="auto"/>
            <w:noWrap/>
            <w:vAlign w:val="center"/>
            <w:hideMark/>
          </w:tcPr>
          <w:p w:rsidR="006B7402" w:rsidRPr="00596FC9" w:rsidRDefault="006B7402" w:rsidP="0061150B">
            <w:pPr>
              <w:widowControl/>
              <w:spacing w:line="240" w:lineRule="auto"/>
              <w:ind w:right="240" w:firstLine="0"/>
              <w:jc w:val="right"/>
              <w:rPr>
                <w:rFonts w:ascii="宋体" w:hAnsi="宋体" w:cs="宋体"/>
                <w:color w:val="000000"/>
                <w:kern w:val="0"/>
                <w:sz w:val="22"/>
                <w:szCs w:val="22"/>
              </w:rPr>
            </w:pPr>
            <w:r w:rsidRPr="00596FC9">
              <w:rPr>
                <w:rFonts w:ascii="宋体" w:hAnsi="宋体" w:cs="宋体" w:hint="eastAsia"/>
                <w:color w:val="000000"/>
                <w:kern w:val="0"/>
                <w:sz w:val="22"/>
                <w:szCs w:val="22"/>
              </w:rPr>
              <w:t>700</w:t>
            </w:r>
          </w:p>
        </w:tc>
        <w:tc>
          <w:tcPr>
            <w:tcW w:w="2060" w:type="dxa"/>
            <w:tcBorders>
              <w:top w:val="nil"/>
              <w:left w:val="nil"/>
              <w:bottom w:val="single" w:sz="4" w:space="0" w:color="auto"/>
              <w:right w:val="single" w:sz="4" w:space="0" w:color="auto"/>
            </w:tcBorders>
            <w:shd w:val="clear" w:color="auto" w:fill="auto"/>
            <w:noWrap/>
            <w:vAlign w:val="center"/>
            <w:hideMark/>
          </w:tcPr>
          <w:p w:rsidR="006B7402" w:rsidRPr="00596FC9" w:rsidRDefault="006B7402" w:rsidP="0061150B">
            <w:pPr>
              <w:widowControl/>
              <w:spacing w:line="240" w:lineRule="auto"/>
              <w:ind w:right="240" w:firstLine="0"/>
              <w:jc w:val="right"/>
              <w:rPr>
                <w:rFonts w:ascii="宋体" w:hAnsi="宋体" w:cs="宋体"/>
                <w:color w:val="000000"/>
                <w:kern w:val="0"/>
                <w:sz w:val="22"/>
                <w:szCs w:val="22"/>
              </w:rPr>
            </w:pPr>
            <w:r w:rsidRPr="00596FC9">
              <w:rPr>
                <w:rFonts w:ascii="宋体" w:hAnsi="宋体" w:cs="宋体" w:hint="eastAsia"/>
                <w:color w:val="000000"/>
                <w:kern w:val="0"/>
                <w:sz w:val="22"/>
                <w:szCs w:val="22"/>
              </w:rPr>
              <w:t>三钻</w:t>
            </w:r>
          </w:p>
        </w:tc>
      </w:tr>
      <w:tr w:rsidR="006B7402" w:rsidRPr="00596FC9" w:rsidTr="0061150B">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6B7402" w:rsidRPr="00596FC9" w:rsidRDefault="006B7402" w:rsidP="0061150B">
            <w:pPr>
              <w:widowControl/>
              <w:spacing w:line="240" w:lineRule="auto"/>
              <w:ind w:right="240" w:firstLine="0"/>
              <w:jc w:val="center"/>
              <w:rPr>
                <w:rFonts w:ascii="宋体" w:hAnsi="宋体" w:cs="宋体"/>
                <w:color w:val="000000"/>
                <w:kern w:val="0"/>
                <w:sz w:val="22"/>
                <w:szCs w:val="22"/>
              </w:rPr>
            </w:pPr>
            <w:r w:rsidRPr="00596FC9">
              <w:rPr>
                <w:rFonts w:ascii="宋体" w:hAnsi="宋体" w:cs="宋体" w:hint="eastAsia"/>
                <w:color w:val="000000"/>
                <w:kern w:val="0"/>
                <w:sz w:val="22"/>
                <w:szCs w:val="22"/>
              </w:rPr>
              <w:t>4</w:t>
            </w:r>
          </w:p>
        </w:tc>
        <w:tc>
          <w:tcPr>
            <w:tcW w:w="1772" w:type="dxa"/>
            <w:tcBorders>
              <w:top w:val="nil"/>
              <w:left w:val="nil"/>
              <w:bottom w:val="single" w:sz="4" w:space="0" w:color="auto"/>
              <w:right w:val="single" w:sz="4" w:space="0" w:color="auto"/>
            </w:tcBorders>
            <w:shd w:val="clear" w:color="auto" w:fill="auto"/>
            <w:noWrap/>
            <w:vAlign w:val="center"/>
            <w:hideMark/>
          </w:tcPr>
          <w:p w:rsidR="006B7402" w:rsidRPr="00596FC9" w:rsidRDefault="006B7402" w:rsidP="0061150B">
            <w:pPr>
              <w:widowControl/>
              <w:spacing w:line="240" w:lineRule="auto"/>
              <w:ind w:right="240" w:firstLine="0"/>
              <w:jc w:val="right"/>
              <w:rPr>
                <w:rFonts w:ascii="宋体" w:hAnsi="宋体" w:cs="宋体"/>
                <w:color w:val="000000"/>
                <w:kern w:val="0"/>
                <w:sz w:val="22"/>
                <w:szCs w:val="22"/>
              </w:rPr>
            </w:pPr>
            <w:r w:rsidRPr="00596FC9">
              <w:rPr>
                <w:rFonts w:ascii="宋体" w:hAnsi="宋体" w:cs="宋体" w:hint="eastAsia"/>
                <w:color w:val="000000"/>
                <w:kern w:val="0"/>
                <w:sz w:val="22"/>
                <w:szCs w:val="22"/>
              </w:rPr>
              <w:t>701</w:t>
            </w:r>
          </w:p>
        </w:tc>
        <w:tc>
          <w:tcPr>
            <w:tcW w:w="1720" w:type="dxa"/>
            <w:tcBorders>
              <w:top w:val="nil"/>
              <w:left w:val="nil"/>
              <w:bottom w:val="single" w:sz="4" w:space="0" w:color="auto"/>
              <w:right w:val="single" w:sz="4" w:space="0" w:color="auto"/>
            </w:tcBorders>
            <w:shd w:val="clear" w:color="auto" w:fill="auto"/>
            <w:noWrap/>
            <w:vAlign w:val="center"/>
            <w:hideMark/>
          </w:tcPr>
          <w:p w:rsidR="006B7402" w:rsidRPr="00596FC9" w:rsidRDefault="006B7402" w:rsidP="0061150B">
            <w:pPr>
              <w:widowControl/>
              <w:spacing w:line="240" w:lineRule="auto"/>
              <w:ind w:right="240" w:firstLine="0"/>
              <w:jc w:val="right"/>
              <w:rPr>
                <w:rFonts w:ascii="宋体" w:hAnsi="宋体" w:cs="宋体"/>
                <w:color w:val="000000"/>
                <w:kern w:val="0"/>
                <w:sz w:val="22"/>
                <w:szCs w:val="22"/>
              </w:rPr>
            </w:pPr>
            <w:r w:rsidRPr="00596FC9">
              <w:rPr>
                <w:rFonts w:ascii="宋体" w:hAnsi="宋体" w:cs="宋体" w:hint="eastAsia"/>
                <w:color w:val="000000"/>
                <w:kern w:val="0"/>
                <w:sz w:val="22"/>
                <w:szCs w:val="22"/>
              </w:rPr>
              <w:t>1300</w:t>
            </w:r>
          </w:p>
        </w:tc>
        <w:tc>
          <w:tcPr>
            <w:tcW w:w="2060" w:type="dxa"/>
            <w:tcBorders>
              <w:top w:val="nil"/>
              <w:left w:val="nil"/>
              <w:bottom w:val="single" w:sz="4" w:space="0" w:color="auto"/>
              <w:right w:val="single" w:sz="4" w:space="0" w:color="auto"/>
            </w:tcBorders>
            <w:shd w:val="clear" w:color="auto" w:fill="auto"/>
            <w:noWrap/>
            <w:vAlign w:val="center"/>
            <w:hideMark/>
          </w:tcPr>
          <w:p w:rsidR="006B7402" w:rsidRPr="00596FC9" w:rsidRDefault="006B7402" w:rsidP="0061150B">
            <w:pPr>
              <w:widowControl/>
              <w:spacing w:line="240" w:lineRule="auto"/>
              <w:ind w:right="240" w:firstLine="0"/>
              <w:jc w:val="right"/>
              <w:rPr>
                <w:rFonts w:ascii="宋体" w:hAnsi="宋体" w:cs="宋体"/>
                <w:color w:val="000000"/>
                <w:kern w:val="0"/>
                <w:sz w:val="22"/>
                <w:szCs w:val="22"/>
              </w:rPr>
            </w:pPr>
            <w:r w:rsidRPr="00596FC9">
              <w:rPr>
                <w:rFonts w:ascii="宋体" w:hAnsi="宋体" w:cs="宋体" w:hint="eastAsia"/>
                <w:color w:val="000000"/>
                <w:kern w:val="0"/>
                <w:sz w:val="22"/>
                <w:szCs w:val="22"/>
              </w:rPr>
              <w:t>四钻</w:t>
            </w:r>
          </w:p>
        </w:tc>
      </w:tr>
      <w:tr w:rsidR="006B7402" w:rsidRPr="00596FC9" w:rsidTr="0061150B">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6B7402" w:rsidRPr="00596FC9" w:rsidRDefault="006B7402" w:rsidP="0061150B">
            <w:pPr>
              <w:widowControl/>
              <w:spacing w:line="240" w:lineRule="auto"/>
              <w:ind w:right="240" w:firstLine="0"/>
              <w:jc w:val="center"/>
              <w:rPr>
                <w:rFonts w:ascii="宋体" w:hAnsi="宋体" w:cs="宋体"/>
                <w:color w:val="000000"/>
                <w:kern w:val="0"/>
                <w:sz w:val="22"/>
                <w:szCs w:val="22"/>
              </w:rPr>
            </w:pPr>
            <w:r w:rsidRPr="00596FC9">
              <w:rPr>
                <w:rFonts w:ascii="宋体" w:hAnsi="宋体" w:cs="宋体" w:hint="eastAsia"/>
                <w:color w:val="000000"/>
                <w:kern w:val="0"/>
                <w:sz w:val="22"/>
                <w:szCs w:val="22"/>
              </w:rPr>
              <w:t>5</w:t>
            </w:r>
          </w:p>
        </w:tc>
        <w:tc>
          <w:tcPr>
            <w:tcW w:w="1772" w:type="dxa"/>
            <w:tcBorders>
              <w:top w:val="nil"/>
              <w:left w:val="nil"/>
              <w:bottom w:val="single" w:sz="4" w:space="0" w:color="auto"/>
              <w:right w:val="single" w:sz="4" w:space="0" w:color="auto"/>
            </w:tcBorders>
            <w:shd w:val="clear" w:color="auto" w:fill="auto"/>
            <w:noWrap/>
            <w:vAlign w:val="center"/>
            <w:hideMark/>
          </w:tcPr>
          <w:p w:rsidR="006B7402" w:rsidRPr="00596FC9" w:rsidRDefault="006B7402" w:rsidP="0061150B">
            <w:pPr>
              <w:widowControl/>
              <w:spacing w:line="240" w:lineRule="auto"/>
              <w:ind w:right="240" w:firstLine="0"/>
              <w:jc w:val="right"/>
              <w:rPr>
                <w:rFonts w:ascii="宋体" w:hAnsi="宋体" w:cs="宋体"/>
                <w:color w:val="000000"/>
                <w:kern w:val="0"/>
                <w:sz w:val="22"/>
                <w:szCs w:val="22"/>
              </w:rPr>
            </w:pPr>
            <w:r w:rsidRPr="00596FC9">
              <w:rPr>
                <w:rFonts w:ascii="宋体" w:hAnsi="宋体" w:cs="宋体" w:hint="eastAsia"/>
                <w:color w:val="000000"/>
                <w:kern w:val="0"/>
                <w:sz w:val="22"/>
                <w:szCs w:val="22"/>
              </w:rPr>
              <w:t>1301</w:t>
            </w:r>
          </w:p>
        </w:tc>
        <w:tc>
          <w:tcPr>
            <w:tcW w:w="1720" w:type="dxa"/>
            <w:tcBorders>
              <w:top w:val="nil"/>
              <w:left w:val="nil"/>
              <w:bottom w:val="single" w:sz="4" w:space="0" w:color="auto"/>
              <w:right w:val="single" w:sz="4" w:space="0" w:color="auto"/>
            </w:tcBorders>
            <w:shd w:val="clear" w:color="auto" w:fill="auto"/>
            <w:noWrap/>
            <w:vAlign w:val="center"/>
            <w:hideMark/>
          </w:tcPr>
          <w:p w:rsidR="006B7402" w:rsidRPr="00596FC9" w:rsidRDefault="006B7402" w:rsidP="0061150B">
            <w:pPr>
              <w:widowControl/>
              <w:spacing w:line="240" w:lineRule="auto"/>
              <w:ind w:right="240" w:firstLine="0"/>
              <w:jc w:val="right"/>
              <w:rPr>
                <w:rFonts w:ascii="宋体" w:hAnsi="宋体" w:cs="宋体"/>
                <w:color w:val="000000"/>
                <w:kern w:val="0"/>
                <w:sz w:val="22"/>
                <w:szCs w:val="22"/>
              </w:rPr>
            </w:pPr>
            <w:r w:rsidRPr="00596FC9">
              <w:rPr>
                <w:rFonts w:ascii="宋体" w:hAnsi="宋体" w:cs="宋体" w:hint="eastAsia"/>
                <w:color w:val="000000"/>
                <w:kern w:val="0"/>
                <w:sz w:val="22"/>
                <w:szCs w:val="22"/>
              </w:rPr>
              <w:t>无上限</w:t>
            </w:r>
          </w:p>
        </w:tc>
        <w:tc>
          <w:tcPr>
            <w:tcW w:w="2060" w:type="dxa"/>
            <w:tcBorders>
              <w:top w:val="nil"/>
              <w:left w:val="nil"/>
              <w:bottom w:val="single" w:sz="4" w:space="0" w:color="auto"/>
              <w:right w:val="single" w:sz="4" w:space="0" w:color="auto"/>
            </w:tcBorders>
            <w:shd w:val="clear" w:color="auto" w:fill="auto"/>
            <w:noWrap/>
            <w:vAlign w:val="center"/>
            <w:hideMark/>
          </w:tcPr>
          <w:p w:rsidR="006B7402" w:rsidRPr="00596FC9" w:rsidRDefault="006B7402" w:rsidP="0061150B">
            <w:pPr>
              <w:widowControl/>
              <w:spacing w:line="240" w:lineRule="auto"/>
              <w:ind w:right="240" w:firstLine="0"/>
              <w:jc w:val="right"/>
              <w:rPr>
                <w:rFonts w:ascii="宋体" w:hAnsi="宋体" w:cs="宋体"/>
                <w:color w:val="000000"/>
                <w:kern w:val="0"/>
                <w:sz w:val="22"/>
                <w:szCs w:val="22"/>
              </w:rPr>
            </w:pPr>
            <w:r w:rsidRPr="00596FC9">
              <w:rPr>
                <w:rFonts w:ascii="宋体" w:hAnsi="宋体" w:cs="宋体" w:hint="eastAsia"/>
                <w:color w:val="000000"/>
                <w:kern w:val="0"/>
                <w:sz w:val="22"/>
                <w:szCs w:val="22"/>
              </w:rPr>
              <w:t>五钻</w:t>
            </w:r>
          </w:p>
        </w:tc>
      </w:tr>
    </w:tbl>
    <w:p w:rsidR="006B7402" w:rsidRPr="00BC41EA" w:rsidRDefault="006B7402" w:rsidP="006B7402">
      <w:pPr>
        <w:ind w:left="454" w:right="240" w:firstLine="0"/>
      </w:pPr>
    </w:p>
    <w:p w:rsidR="006B7402" w:rsidRDefault="006B7402" w:rsidP="006B7402">
      <w:pPr>
        <w:pStyle w:val="5"/>
        <w:ind w:left="142" w:right="240"/>
      </w:pPr>
      <w:r>
        <w:rPr>
          <w:rFonts w:hint="eastAsia"/>
        </w:rPr>
        <w:t>页面要素</w:t>
      </w:r>
    </w:p>
    <w:p w:rsidR="006B7402" w:rsidRDefault="006B7402" w:rsidP="006B7402">
      <w:pPr>
        <w:ind w:right="240"/>
      </w:pPr>
      <w:r>
        <w:rPr>
          <w:rFonts w:hint="eastAsia"/>
        </w:rPr>
        <w:t>无。</w:t>
      </w:r>
    </w:p>
    <w:p w:rsidR="006B7402" w:rsidRDefault="006B7402" w:rsidP="006B7402">
      <w:pPr>
        <w:ind w:right="240"/>
      </w:pPr>
    </w:p>
    <w:p w:rsidR="006B7402" w:rsidRDefault="006B7402" w:rsidP="006B7402">
      <w:pPr>
        <w:pStyle w:val="4"/>
        <w:ind w:right="240"/>
      </w:pPr>
      <w:r>
        <w:rPr>
          <w:rFonts w:hint="eastAsia"/>
        </w:rPr>
        <w:t>店铺评分等级</w:t>
      </w:r>
    </w:p>
    <w:p w:rsidR="006B7402" w:rsidRDefault="006B7402" w:rsidP="006B7402">
      <w:pPr>
        <w:pStyle w:val="5"/>
        <w:ind w:left="142" w:right="240"/>
      </w:pPr>
      <w:r>
        <w:rPr>
          <w:rFonts w:hint="eastAsia"/>
        </w:rPr>
        <w:t>功能描述</w:t>
      </w:r>
    </w:p>
    <w:p w:rsidR="006B7402" w:rsidRPr="000C0242" w:rsidRDefault="006B7402" w:rsidP="006B7402">
      <w:pPr>
        <w:ind w:right="240"/>
      </w:pPr>
      <w:r w:rsidRPr="00BE28BE">
        <w:t>店铺动态评分（</w:t>
      </w:r>
      <w:r w:rsidRPr="00BE28BE">
        <w:t>DSR)</w:t>
      </w:r>
      <w:r>
        <w:t>指标包括</w:t>
      </w:r>
      <w:r>
        <w:rPr>
          <w:rFonts w:hint="eastAsia"/>
        </w:rPr>
        <w:t>商品</w:t>
      </w:r>
      <w:r w:rsidRPr="00BE28BE">
        <w:t>与描述相符、卖家</w:t>
      </w:r>
      <w:hyperlink r:id="rId82" w:tgtFrame="_blank" w:history="1">
        <w:r w:rsidRPr="00BE28BE">
          <w:t>服务态度</w:t>
        </w:r>
      </w:hyperlink>
      <w:r w:rsidRPr="00BE28BE">
        <w:t>、卖家发货速度</w:t>
      </w:r>
      <w:r>
        <w:rPr>
          <w:rFonts w:hint="eastAsia"/>
        </w:rPr>
        <w:t>三</w:t>
      </w:r>
      <w:r w:rsidRPr="00BE28BE">
        <w:t>项。交易成功后买家可本着自愿的原则对卖家进行店铺评分。</w:t>
      </w:r>
    </w:p>
    <w:p w:rsidR="006B7402" w:rsidRDefault="006B7402" w:rsidP="006B7402">
      <w:pPr>
        <w:pStyle w:val="5"/>
        <w:ind w:left="142" w:right="240"/>
      </w:pPr>
      <w:r>
        <w:rPr>
          <w:rFonts w:hint="eastAsia"/>
        </w:rPr>
        <w:t>业务流程</w:t>
      </w:r>
    </w:p>
    <w:p w:rsidR="006B7402" w:rsidRPr="00B749B1" w:rsidRDefault="006B7402" w:rsidP="006B7402">
      <w:pPr>
        <w:ind w:right="240"/>
      </w:pPr>
      <w:r>
        <w:rPr>
          <w:rFonts w:hint="eastAsia"/>
        </w:rPr>
        <w:t>略（稍后补充）。</w:t>
      </w:r>
    </w:p>
    <w:p w:rsidR="006B7402" w:rsidRDefault="006B7402" w:rsidP="006B7402">
      <w:pPr>
        <w:pStyle w:val="5"/>
        <w:ind w:left="142" w:right="240"/>
      </w:pPr>
      <w:r>
        <w:rPr>
          <w:rFonts w:hint="eastAsia"/>
        </w:rPr>
        <w:t>业务规则</w:t>
      </w:r>
    </w:p>
    <w:p w:rsidR="006B7402" w:rsidRPr="00C375AC" w:rsidRDefault="006B7402" w:rsidP="006B7402">
      <w:pPr>
        <w:shd w:val="clear" w:color="auto" w:fill="FFFFFF"/>
        <w:spacing w:line="360" w:lineRule="atLeast"/>
        <w:ind w:right="240" w:firstLine="480"/>
      </w:pPr>
      <w:r w:rsidRPr="00C375AC">
        <w:t>若买家在进行店铺评分时，只对其中</w:t>
      </w:r>
      <w:r w:rsidRPr="00C375AC">
        <w:t>1</w:t>
      </w:r>
      <w:r w:rsidRPr="00C375AC">
        <w:t>项或几项指标作出评分，就确认提交了，则视为完成店铺评分，无法进行修改和补充评分，剩余未评的指标视作放弃评分，不会默认评分。</w:t>
      </w:r>
    </w:p>
    <w:p w:rsidR="006B7402" w:rsidRPr="00C375AC" w:rsidRDefault="006B7402" w:rsidP="006B7402">
      <w:pPr>
        <w:shd w:val="clear" w:color="auto" w:fill="FFFFFF"/>
        <w:spacing w:line="360" w:lineRule="atLeast"/>
        <w:ind w:right="240" w:firstLine="480"/>
      </w:pPr>
      <w:r w:rsidRPr="00C375AC">
        <w:t>店铺评分生效后，宝贝与描述相符、卖家服务态度、卖家发货速度三项指标将分别平均计入卖家的店铺评分中。</w:t>
      </w:r>
      <w:r>
        <w:rPr>
          <w:rFonts w:hint="eastAsia"/>
        </w:rPr>
        <w:t>每项评分</w:t>
      </w:r>
      <w:r>
        <w:rPr>
          <w:rFonts w:hint="eastAsia"/>
        </w:rPr>
        <w:t>1-5</w:t>
      </w:r>
      <w:r>
        <w:rPr>
          <w:rFonts w:hint="eastAsia"/>
        </w:rPr>
        <w:t>星计算。</w:t>
      </w:r>
    </w:p>
    <w:p w:rsidR="006B7402" w:rsidRPr="00C375AC" w:rsidRDefault="006B7402" w:rsidP="006B7402">
      <w:pPr>
        <w:shd w:val="clear" w:color="auto" w:fill="FFFFFF"/>
        <w:spacing w:line="360" w:lineRule="atLeast"/>
        <w:ind w:right="240" w:firstLine="480"/>
      </w:pPr>
      <w:r w:rsidRPr="00C375AC">
        <w:t>计算方法：每个</w:t>
      </w:r>
      <w:hyperlink r:id="rId83" w:tgtFrame="_blank" w:history="1">
        <w:r w:rsidRPr="00C375AC">
          <w:t>自然月</w:t>
        </w:r>
      </w:hyperlink>
      <w:r w:rsidRPr="00C375AC">
        <w:t>，相同买、卖家之间交易，卖家店铺评分仅计取前三次。</w:t>
      </w:r>
      <w:r w:rsidRPr="00C375AC">
        <w:t xml:space="preserve"> </w:t>
      </w:r>
      <w:r w:rsidRPr="00C375AC">
        <w:t>店铺评分一旦做出无法修改。</w:t>
      </w:r>
    </w:p>
    <w:p w:rsidR="006B7402" w:rsidRPr="00C375AC" w:rsidRDefault="006B7402" w:rsidP="006B7402">
      <w:pPr>
        <w:shd w:val="clear" w:color="auto" w:fill="FFFFFF"/>
        <w:spacing w:line="360" w:lineRule="atLeast"/>
        <w:ind w:right="240" w:firstLine="480"/>
      </w:pPr>
      <w:r w:rsidRPr="00C375AC">
        <w:t>计算周期：每天计算近</w:t>
      </w:r>
      <w:r w:rsidRPr="00C375AC">
        <w:t>6</w:t>
      </w:r>
      <w:r w:rsidRPr="00C375AC">
        <w:t>个月之内数据。</w:t>
      </w:r>
    </w:p>
    <w:p w:rsidR="006B7402" w:rsidRDefault="006B7402" w:rsidP="006B7402">
      <w:pPr>
        <w:pStyle w:val="5"/>
        <w:ind w:left="142" w:right="240"/>
      </w:pPr>
      <w:r>
        <w:rPr>
          <w:rFonts w:hint="eastAsia"/>
        </w:rPr>
        <w:t>页面元素</w:t>
      </w:r>
    </w:p>
    <w:p w:rsidR="006B7402" w:rsidRPr="00E60EE9" w:rsidRDefault="006B7402" w:rsidP="006B7402">
      <w:pPr>
        <w:ind w:right="240"/>
      </w:pPr>
      <w:r>
        <w:rPr>
          <w:rFonts w:hint="eastAsia"/>
        </w:rPr>
        <w:t>略。</w:t>
      </w:r>
    </w:p>
    <w:p w:rsidR="006B7402" w:rsidRPr="00C735E5" w:rsidRDefault="006B7402" w:rsidP="006B7402">
      <w:pPr>
        <w:ind w:right="240"/>
      </w:pPr>
    </w:p>
    <w:p w:rsidR="006B7402" w:rsidRPr="00351E5A" w:rsidRDefault="006B7402" w:rsidP="006B7402">
      <w:pPr>
        <w:pStyle w:val="3"/>
        <w:ind w:right="240"/>
      </w:pPr>
      <w:bookmarkStart w:id="114" w:name="_Toc446774433"/>
      <w:r w:rsidRPr="00351E5A">
        <w:rPr>
          <w:rFonts w:hint="eastAsia"/>
        </w:rPr>
        <w:t>订单</w:t>
      </w:r>
      <w:bookmarkEnd w:id="114"/>
    </w:p>
    <w:p w:rsidR="006B7402" w:rsidRPr="00351E5A" w:rsidRDefault="006B7402" w:rsidP="006B7402">
      <w:pPr>
        <w:pStyle w:val="4"/>
        <w:ind w:right="240"/>
      </w:pPr>
      <w:r w:rsidRPr="00351E5A">
        <w:rPr>
          <w:rFonts w:hint="eastAsia"/>
        </w:rPr>
        <w:t>交易订单</w:t>
      </w:r>
    </w:p>
    <w:p w:rsidR="006B7402" w:rsidRDefault="006B7402" w:rsidP="006B7402">
      <w:pPr>
        <w:pStyle w:val="6"/>
        <w:ind w:right="240"/>
      </w:pPr>
      <w:r>
        <w:t>功能描述</w:t>
      </w:r>
    </w:p>
    <w:p w:rsidR="006B7402" w:rsidRPr="00922D51" w:rsidRDefault="006B7402" w:rsidP="006B7402">
      <w:pPr>
        <w:ind w:right="240"/>
      </w:pPr>
      <w:r>
        <w:rPr>
          <w:rFonts w:hint="eastAsia"/>
        </w:rPr>
        <w:t>可以根据成交时间、店铺名称、订单状态、评价状态、订单编号、物流服务、售后服务、订单类型等搜索订单和导出订单，订单状态包括：待买家付款、待卖家发货、待买家收货、待评价、退款中、需要评价、成功的订单、关闭的订单。</w:t>
      </w:r>
    </w:p>
    <w:p w:rsidR="006B7402" w:rsidRDefault="006B7402" w:rsidP="006B7402">
      <w:pPr>
        <w:pStyle w:val="6"/>
        <w:ind w:right="240"/>
      </w:pPr>
      <w:r>
        <w:rPr>
          <w:rFonts w:hint="eastAsia"/>
        </w:rPr>
        <w:t>业务流程</w:t>
      </w:r>
    </w:p>
    <w:p w:rsidR="006B7402" w:rsidRDefault="006B7402" w:rsidP="006B7402">
      <w:pPr>
        <w:pStyle w:val="6"/>
        <w:ind w:right="240"/>
      </w:pPr>
      <w:r>
        <w:rPr>
          <w:rFonts w:hint="eastAsia"/>
        </w:rPr>
        <w:t>业务规则</w:t>
      </w:r>
    </w:p>
    <w:p w:rsidR="006B7402" w:rsidRPr="00A2678A" w:rsidRDefault="006B7402" w:rsidP="006B7402">
      <w:r>
        <w:rPr>
          <w:rFonts w:hint="eastAsia"/>
        </w:rPr>
        <w:lastRenderedPageBreak/>
        <w:t>无。</w:t>
      </w:r>
    </w:p>
    <w:p w:rsidR="006B7402" w:rsidRDefault="006B7402" w:rsidP="006B7402">
      <w:pPr>
        <w:pStyle w:val="6"/>
        <w:ind w:right="240"/>
      </w:pPr>
      <w:r>
        <w:rPr>
          <w:rFonts w:hint="eastAsia"/>
        </w:rPr>
        <w:t>页面要素</w:t>
      </w:r>
    </w:p>
    <w:p w:rsidR="006B7402" w:rsidRDefault="006B7402" w:rsidP="008B4BF2">
      <w:pPr>
        <w:pStyle w:val="af8"/>
        <w:numPr>
          <w:ilvl w:val="0"/>
          <w:numId w:val="277"/>
        </w:numPr>
        <w:ind w:leftChars="0" w:right="240" w:firstLineChars="0"/>
      </w:pPr>
      <w:r>
        <w:rPr>
          <w:rFonts w:hint="eastAsia"/>
        </w:rPr>
        <w:t>交易订单列表页面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1559"/>
        <w:gridCol w:w="1417"/>
        <w:gridCol w:w="1134"/>
        <w:gridCol w:w="1560"/>
        <w:gridCol w:w="1417"/>
        <w:gridCol w:w="1559"/>
      </w:tblGrid>
      <w:tr w:rsidR="006B7402" w:rsidTr="0061150B">
        <w:tc>
          <w:tcPr>
            <w:tcW w:w="1101"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559"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560"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55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查询条件</w:t>
            </w:r>
          </w:p>
        </w:tc>
      </w:tr>
      <w:tr w:rsidR="006B7402" w:rsidTr="0061150B">
        <w:tc>
          <w:tcPr>
            <w:tcW w:w="1101"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559" w:type="dxa"/>
          </w:tcPr>
          <w:p w:rsidR="006B7402" w:rsidRDefault="006B7402" w:rsidP="0061150B">
            <w:pPr>
              <w:spacing w:line="240" w:lineRule="auto"/>
              <w:ind w:right="240" w:firstLine="0"/>
              <w:rPr>
                <w:sz w:val="21"/>
                <w:szCs w:val="21"/>
              </w:rPr>
            </w:pPr>
            <w:r>
              <w:rPr>
                <w:rFonts w:hint="eastAsia"/>
                <w:sz w:val="21"/>
                <w:szCs w:val="21"/>
              </w:rPr>
              <w:t>店铺名称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134" w:type="dxa"/>
          </w:tcPr>
          <w:p w:rsidR="006B7402" w:rsidRDefault="006B7402" w:rsidP="0061150B">
            <w:pPr>
              <w:pStyle w:val="a7"/>
              <w:ind w:right="240"/>
              <w:rPr>
                <w:rFonts w:ascii="Times New Roman" w:hAnsi="Times New Roman"/>
                <w:sz w:val="21"/>
                <w:szCs w:val="21"/>
              </w:rPr>
            </w:pPr>
          </w:p>
        </w:tc>
        <w:tc>
          <w:tcPr>
            <w:tcW w:w="1560"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559" w:type="dxa"/>
          </w:tcPr>
          <w:p w:rsidR="006B7402" w:rsidRDefault="006B7402" w:rsidP="0061150B">
            <w:pPr>
              <w:pStyle w:val="a7"/>
              <w:ind w:right="240"/>
              <w:rPr>
                <w:rFonts w:ascii="Times New Roman" w:hAnsi="Times New Roman"/>
                <w:sz w:val="21"/>
                <w:szCs w:val="21"/>
              </w:rPr>
            </w:pPr>
          </w:p>
        </w:tc>
      </w:tr>
      <w:tr w:rsidR="006B7402" w:rsidTr="0061150B">
        <w:tc>
          <w:tcPr>
            <w:tcW w:w="1101"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559" w:type="dxa"/>
          </w:tcPr>
          <w:p w:rsidR="006B7402" w:rsidRDefault="006B7402" w:rsidP="0061150B">
            <w:pPr>
              <w:spacing w:line="240" w:lineRule="auto"/>
              <w:ind w:right="240" w:firstLine="0"/>
              <w:rPr>
                <w:sz w:val="21"/>
                <w:szCs w:val="21"/>
              </w:rPr>
            </w:pPr>
            <w:r>
              <w:rPr>
                <w:rFonts w:hint="eastAsia"/>
                <w:sz w:val="21"/>
                <w:szCs w:val="21"/>
              </w:rPr>
              <w:t>支付状态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134" w:type="dxa"/>
          </w:tcPr>
          <w:p w:rsidR="006B7402" w:rsidRDefault="006B7402" w:rsidP="0061150B">
            <w:pPr>
              <w:pStyle w:val="a7"/>
              <w:ind w:right="240"/>
              <w:rPr>
                <w:rFonts w:ascii="Times New Roman" w:hAnsi="Times New Roman"/>
                <w:sz w:val="21"/>
                <w:szCs w:val="21"/>
              </w:rPr>
            </w:pPr>
          </w:p>
        </w:tc>
        <w:tc>
          <w:tcPr>
            <w:tcW w:w="1560"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559" w:type="dxa"/>
          </w:tcPr>
          <w:p w:rsidR="006B7402" w:rsidRDefault="006B7402" w:rsidP="0061150B">
            <w:pPr>
              <w:pStyle w:val="a7"/>
              <w:ind w:right="240"/>
              <w:rPr>
                <w:rFonts w:ascii="Times New Roman" w:hAnsi="Times New Roman"/>
                <w:sz w:val="21"/>
                <w:szCs w:val="21"/>
              </w:rPr>
            </w:pPr>
          </w:p>
        </w:tc>
      </w:tr>
      <w:tr w:rsidR="006B7402" w:rsidTr="0061150B">
        <w:tc>
          <w:tcPr>
            <w:tcW w:w="1101" w:type="dxa"/>
          </w:tcPr>
          <w:p w:rsidR="006B7402" w:rsidRPr="00B63364" w:rsidRDefault="006B7402" w:rsidP="0061150B">
            <w:pPr>
              <w:spacing w:line="240" w:lineRule="auto"/>
              <w:ind w:left="454" w:right="240" w:firstLine="0"/>
              <w:rPr>
                <w:sz w:val="21"/>
                <w:szCs w:val="21"/>
              </w:rPr>
            </w:pPr>
          </w:p>
        </w:tc>
        <w:tc>
          <w:tcPr>
            <w:tcW w:w="1559" w:type="dxa"/>
          </w:tcPr>
          <w:p w:rsidR="006B7402" w:rsidRDefault="006B7402" w:rsidP="0061150B">
            <w:pPr>
              <w:spacing w:line="240" w:lineRule="auto"/>
              <w:ind w:right="240" w:firstLine="0"/>
              <w:rPr>
                <w:sz w:val="21"/>
                <w:szCs w:val="21"/>
              </w:rPr>
            </w:pPr>
            <w:r>
              <w:rPr>
                <w:rFonts w:hint="eastAsia"/>
                <w:sz w:val="21"/>
                <w:szCs w:val="21"/>
              </w:rPr>
              <w:t>发货状态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134" w:type="dxa"/>
          </w:tcPr>
          <w:p w:rsidR="006B7402" w:rsidRDefault="006B7402" w:rsidP="0061150B">
            <w:pPr>
              <w:pStyle w:val="a7"/>
              <w:ind w:right="240"/>
              <w:rPr>
                <w:rFonts w:ascii="Times New Roman" w:hAnsi="Times New Roman"/>
                <w:sz w:val="21"/>
                <w:szCs w:val="21"/>
              </w:rPr>
            </w:pPr>
          </w:p>
        </w:tc>
        <w:tc>
          <w:tcPr>
            <w:tcW w:w="1560"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559" w:type="dxa"/>
          </w:tcPr>
          <w:p w:rsidR="006B7402" w:rsidRDefault="006B7402" w:rsidP="0061150B">
            <w:pPr>
              <w:pStyle w:val="a7"/>
              <w:ind w:right="240"/>
              <w:rPr>
                <w:rFonts w:ascii="Times New Roman" w:hAnsi="Times New Roman"/>
                <w:sz w:val="21"/>
                <w:szCs w:val="21"/>
              </w:rPr>
            </w:pPr>
          </w:p>
        </w:tc>
      </w:tr>
      <w:tr w:rsidR="006B7402" w:rsidTr="0061150B">
        <w:tc>
          <w:tcPr>
            <w:tcW w:w="1101" w:type="dxa"/>
          </w:tcPr>
          <w:p w:rsidR="006B7402" w:rsidRPr="00B63364" w:rsidRDefault="006B7402" w:rsidP="0061150B">
            <w:pPr>
              <w:spacing w:line="240" w:lineRule="auto"/>
              <w:ind w:left="454" w:right="240" w:firstLine="0"/>
              <w:rPr>
                <w:sz w:val="21"/>
                <w:szCs w:val="21"/>
              </w:rPr>
            </w:pPr>
          </w:p>
        </w:tc>
        <w:tc>
          <w:tcPr>
            <w:tcW w:w="1559" w:type="dxa"/>
          </w:tcPr>
          <w:p w:rsidR="006B7402" w:rsidRDefault="006B7402" w:rsidP="0061150B">
            <w:pPr>
              <w:spacing w:line="240" w:lineRule="auto"/>
              <w:ind w:right="240" w:firstLine="0"/>
              <w:rPr>
                <w:sz w:val="21"/>
                <w:szCs w:val="21"/>
              </w:rPr>
            </w:pPr>
            <w:r>
              <w:rPr>
                <w:rFonts w:hint="eastAsia"/>
                <w:sz w:val="21"/>
                <w:szCs w:val="21"/>
              </w:rPr>
              <w:t>订单状态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134" w:type="dxa"/>
          </w:tcPr>
          <w:p w:rsidR="006B7402" w:rsidRDefault="006B7402" w:rsidP="0061150B">
            <w:pPr>
              <w:pStyle w:val="a7"/>
              <w:ind w:right="240"/>
              <w:rPr>
                <w:rFonts w:ascii="Times New Roman" w:hAnsi="Times New Roman"/>
                <w:sz w:val="21"/>
                <w:szCs w:val="21"/>
              </w:rPr>
            </w:pPr>
          </w:p>
        </w:tc>
        <w:tc>
          <w:tcPr>
            <w:tcW w:w="1560"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559" w:type="dxa"/>
          </w:tcPr>
          <w:p w:rsidR="006B7402" w:rsidRDefault="006B7402" w:rsidP="0061150B">
            <w:pPr>
              <w:pStyle w:val="a7"/>
              <w:ind w:right="240"/>
              <w:rPr>
                <w:rFonts w:ascii="Times New Roman" w:hAnsi="Times New Roman"/>
                <w:sz w:val="21"/>
                <w:szCs w:val="21"/>
              </w:rPr>
            </w:pPr>
          </w:p>
        </w:tc>
      </w:tr>
      <w:tr w:rsidR="006B7402" w:rsidTr="0061150B">
        <w:tc>
          <w:tcPr>
            <w:tcW w:w="1101" w:type="dxa"/>
          </w:tcPr>
          <w:p w:rsidR="006B7402" w:rsidRPr="00B63364" w:rsidRDefault="006B7402" w:rsidP="0061150B">
            <w:pPr>
              <w:spacing w:line="240" w:lineRule="auto"/>
              <w:ind w:left="454" w:right="240" w:firstLine="0"/>
              <w:rPr>
                <w:sz w:val="21"/>
                <w:szCs w:val="21"/>
              </w:rPr>
            </w:pPr>
          </w:p>
        </w:tc>
        <w:tc>
          <w:tcPr>
            <w:tcW w:w="1559" w:type="dxa"/>
          </w:tcPr>
          <w:p w:rsidR="006B7402" w:rsidRDefault="006B7402" w:rsidP="0061150B">
            <w:pPr>
              <w:spacing w:line="240" w:lineRule="auto"/>
              <w:ind w:right="240" w:firstLine="0"/>
              <w:rPr>
                <w:sz w:val="21"/>
                <w:szCs w:val="21"/>
              </w:rPr>
            </w:pPr>
            <w:r>
              <w:rPr>
                <w:rFonts w:hint="eastAsia"/>
                <w:sz w:val="21"/>
                <w:szCs w:val="21"/>
              </w:rPr>
              <w:t>支付方式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134" w:type="dxa"/>
          </w:tcPr>
          <w:p w:rsidR="006B7402" w:rsidRDefault="006B7402" w:rsidP="0061150B">
            <w:pPr>
              <w:pStyle w:val="a7"/>
              <w:ind w:right="240"/>
              <w:rPr>
                <w:rFonts w:ascii="Times New Roman" w:hAnsi="Times New Roman"/>
                <w:sz w:val="21"/>
                <w:szCs w:val="21"/>
              </w:rPr>
            </w:pPr>
          </w:p>
        </w:tc>
        <w:tc>
          <w:tcPr>
            <w:tcW w:w="1560"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559" w:type="dxa"/>
          </w:tcPr>
          <w:p w:rsidR="006B7402" w:rsidRDefault="006B7402" w:rsidP="0061150B">
            <w:pPr>
              <w:pStyle w:val="a7"/>
              <w:ind w:right="240"/>
              <w:rPr>
                <w:rFonts w:ascii="Times New Roman" w:hAnsi="Times New Roman"/>
                <w:sz w:val="21"/>
                <w:szCs w:val="21"/>
              </w:rPr>
            </w:pPr>
          </w:p>
        </w:tc>
      </w:tr>
      <w:tr w:rsidR="006B7402" w:rsidTr="0061150B">
        <w:tc>
          <w:tcPr>
            <w:tcW w:w="1101" w:type="dxa"/>
          </w:tcPr>
          <w:p w:rsidR="006B7402" w:rsidRPr="00B63364" w:rsidRDefault="006B7402" w:rsidP="0061150B">
            <w:pPr>
              <w:spacing w:line="240" w:lineRule="auto"/>
              <w:ind w:left="454" w:right="240" w:firstLine="0"/>
              <w:rPr>
                <w:sz w:val="21"/>
                <w:szCs w:val="21"/>
              </w:rPr>
            </w:pPr>
          </w:p>
        </w:tc>
        <w:tc>
          <w:tcPr>
            <w:tcW w:w="1559" w:type="dxa"/>
          </w:tcPr>
          <w:p w:rsidR="006B7402" w:rsidRDefault="006B7402" w:rsidP="0061150B">
            <w:pPr>
              <w:spacing w:line="240" w:lineRule="auto"/>
              <w:ind w:right="240" w:firstLine="0"/>
              <w:rPr>
                <w:sz w:val="21"/>
                <w:szCs w:val="21"/>
              </w:rPr>
            </w:pPr>
            <w:r>
              <w:rPr>
                <w:rFonts w:hint="eastAsia"/>
                <w:sz w:val="21"/>
                <w:szCs w:val="21"/>
              </w:rPr>
              <w:t>用户名</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560"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559" w:type="dxa"/>
          </w:tcPr>
          <w:p w:rsidR="006B7402" w:rsidRDefault="006B7402" w:rsidP="0061150B">
            <w:pPr>
              <w:pStyle w:val="a7"/>
              <w:ind w:right="240"/>
              <w:rPr>
                <w:rFonts w:ascii="Times New Roman" w:hAnsi="Times New Roman"/>
                <w:sz w:val="21"/>
                <w:szCs w:val="21"/>
              </w:rPr>
            </w:pPr>
          </w:p>
        </w:tc>
      </w:tr>
      <w:tr w:rsidR="006B7402" w:rsidTr="0061150B">
        <w:tc>
          <w:tcPr>
            <w:tcW w:w="1101" w:type="dxa"/>
          </w:tcPr>
          <w:p w:rsidR="006B7402" w:rsidRPr="00B63364" w:rsidRDefault="006B7402" w:rsidP="0061150B">
            <w:pPr>
              <w:spacing w:line="240" w:lineRule="auto"/>
              <w:ind w:left="454" w:right="240" w:firstLine="0"/>
              <w:rPr>
                <w:sz w:val="21"/>
                <w:szCs w:val="21"/>
              </w:rPr>
            </w:pPr>
          </w:p>
        </w:tc>
        <w:tc>
          <w:tcPr>
            <w:tcW w:w="1559" w:type="dxa"/>
          </w:tcPr>
          <w:p w:rsidR="006B7402" w:rsidRDefault="006B7402" w:rsidP="0061150B">
            <w:pPr>
              <w:spacing w:line="240" w:lineRule="auto"/>
              <w:ind w:right="240" w:firstLine="0"/>
              <w:rPr>
                <w:sz w:val="21"/>
                <w:szCs w:val="21"/>
              </w:rPr>
            </w:pPr>
            <w:r>
              <w:rPr>
                <w:rFonts w:hint="eastAsia"/>
                <w:sz w:val="21"/>
                <w:szCs w:val="21"/>
              </w:rPr>
              <w:t>订单号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560"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559" w:type="dxa"/>
          </w:tcPr>
          <w:p w:rsidR="006B7402" w:rsidRDefault="006B7402" w:rsidP="0061150B">
            <w:pPr>
              <w:pStyle w:val="a7"/>
              <w:ind w:right="240"/>
              <w:rPr>
                <w:rFonts w:ascii="Times New Roman" w:hAnsi="Times New Roman"/>
                <w:sz w:val="21"/>
                <w:szCs w:val="21"/>
              </w:rPr>
            </w:pPr>
          </w:p>
        </w:tc>
      </w:tr>
      <w:tr w:rsidR="006B7402" w:rsidTr="0061150B">
        <w:tc>
          <w:tcPr>
            <w:tcW w:w="1101" w:type="dxa"/>
          </w:tcPr>
          <w:p w:rsidR="006B7402" w:rsidRPr="00B63364" w:rsidRDefault="006B7402" w:rsidP="0061150B">
            <w:pPr>
              <w:spacing w:line="240" w:lineRule="auto"/>
              <w:ind w:left="454" w:right="240" w:firstLine="0"/>
              <w:rPr>
                <w:sz w:val="21"/>
                <w:szCs w:val="21"/>
              </w:rPr>
            </w:pPr>
          </w:p>
        </w:tc>
        <w:tc>
          <w:tcPr>
            <w:tcW w:w="1559" w:type="dxa"/>
          </w:tcPr>
          <w:p w:rsidR="006B7402" w:rsidRDefault="006B7402" w:rsidP="0061150B">
            <w:pPr>
              <w:spacing w:line="240" w:lineRule="auto"/>
              <w:ind w:right="240" w:firstLine="0"/>
              <w:rPr>
                <w:sz w:val="21"/>
                <w:szCs w:val="21"/>
              </w:rPr>
            </w:pPr>
            <w:r>
              <w:rPr>
                <w:rFonts w:hint="eastAsia"/>
                <w:sz w:val="21"/>
                <w:szCs w:val="21"/>
              </w:rPr>
              <w:t>商家名</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560"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559" w:type="dxa"/>
          </w:tcPr>
          <w:p w:rsidR="006B7402" w:rsidRDefault="006B7402" w:rsidP="0061150B">
            <w:pPr>
              <w:pStyle w:val="a7"/>
              <w:ind w:right="240"/>
              <w:rPr>
                <w:rFonts w:ascii="Times New Roman" w:hAnsi="Times New Roman"/>
                <w:sz w:val="21"/>
                <w:szCs w:val="21"/>
              </w:rPr>
            </w:pPr>
          </w:p>
        </w:tc>
      </w:tr>
      <w:tr w:rsidR="006B7402" w:rsidTr="0061150B">
        <w:tc>
          <w:tcPr>
            <w:tcW w:w="1101" w:type="dxa"/>
          </w:tcPr>
          <w:p w:rsidR="006B7402" w:rsidRPr="00B63364" w:rsidRDefault="006B7402" w:rsidP="0061150B">
            <w:pPr>
              <w:spacing w:line="240" w:lineRule="auto"/>
              <w:ind w:left="454" w:right="240" w:firstLine="0"/>
              <w:rPr>
                <w:sz w:val="21"/>
                <w:szCs w:val="21"/>
              </w:rPr>
            </w:pPr>
          </w:p>
        </w:tc>
        <w:tc>
          <w:tcPr>
            <w:tcW w:w="1559" w:type="dxa"/>
          </w:tcPr>
          <w:p w:rsidR="006B7402" w:rsidRDefault="006B7402" w:rsidP="0061150B">
            <w:pPr>
              <w:spacing w:line="240" w:lineRule="auto"/>
              <w:ind w:right="240" w:firstLine="0"/>
              <w:rPr>
                <w:sz w:val="21"/>
                <w:szCs w:val="21"/>
              </w:rPr>
            </w:pPr>
            <w:r>
              <w:rPr>
                <w:rFonts w:hint="eastAsia"/>
                <w:sz w:val="21"/>
                <w:szCs w:val="21"/>
              </w:rPr>
              <w:t>筛选</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560"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559" w:type="dxa"/>
          </w:tcPr>
          <w:p w:rsidR="006B7402" w:rsidRDefault="006B7402" w:rsidP="0061150B">
            <w:pPr>
              <w:pStyle w:val="a7"/>
              <w:ind w:right="240"/>
              <w:rPr>
                <w:rFonts w:ascii="Times New Roman" w:hAnsi="Times New Roman"/>
                <w:sz w:val="21"/>
                <w:szCs w:val="21"/>
              </w:rPr>
            </w:pPr>
          </w:p>
        </w:tc>
      </w:tr>
      <w:tr w:rsidR="006B7402" w:rsidTr="0061150B">
        <w:tc>
          <w:tcPr>
            <w:tcW w:w="1101" w:type="dxa"/>
          </w:tcPr>
          <w:p w:rsidR="006B7402" w:rsidRPr="00B63364" w:rsidRDefault="006B7402" w:rsidP="0061150B">
            <w:pPr>
              <w:spacing w:line="240" w:lineRule="auto"/>
              <w:ind w:left="454" w:right="240" w:firstLine="0"/>
              <w:rPr>
                <w:sz w:val="21"/>
                <w:szCs w:val="21"/>
              </w:rPr>
            </w:pPr>
          </w:p>
        </w:tc>
        <w:tc>
          <w:tcPr>
            <w:tcW w:w="1559" w:type="dxa"/>
          </w:tcPr>
          <w:p w:rsidR="006B7402" w:rsidRDefault="006B7402" w:rsidP="0061150B">
            <w:pPr>
              <w:spacing w:line="240" w:lineRule="auto"/>
              <w:ind w:right="240" w:firstLine="0"/>
              <w:rPr>
                <w:sz w:val="21"/>
                <w:szCs w:val="21"/>
              </w:rPr>
            </w:pPr>
            <w:r>
              <w:rPr>
                <w:rFonts w:hint="eastAsia"/>
                <w:sz w:val="21"/>
                <w:szCs w:val="21"/>
              </w:rPr>
              <w:t>导出订单</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560"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559" w:type="dxa"/>
          </w:tcPr>
          <w:p w:rsidR="006B7402" w:rsidRDefault="006B7402" w:rsidP="0061150B">
            <w:pPr>
              <w:pStyle w:val="a7"/>
              <w:ind w:right="240"/>
              <w:rPr>
                <w:rFonts w:ascii="Times New Roman" w:hAnsi="Times New Roman"/>
                <w:sz w:val="21"/>
                <w:szCs w:val="21"/>
              </w:rPr>
            </w:pP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列表信息</w:t>
            </w:r>
          </w:p>
        </w:tc>
      </w:tr>
      <w:tr w:rsidR="006B7402" w:rsidTr="0061150B">
        <w:tc>
          <w:tcPr>
            <w:tcW w:w="1101" w:type="dxa"/>
          </w:tcPr>
          <w:p w:rsidR="006B7402" w:rsidRDefault="006B7402" w:rsidP="0061150B">
            <w:pPr>
              <w:spacing w:line="240" w:lineRule="auto"/>
              <w:ind w:right="240" w:firstLine="0"/>
              <w:rPr>
                <w:sz w:val="21"/>
                <w:szCs w:val="21"/>
              </w:rPr>
            </w:pPr>
            <w:r>
              <w:rPr>
                <w:rFonts w:hint="eastAsia"/>
                <w:sz w:val="21"/>
                <w:szCs w:val="21"/>
              </w:rPr>
              <w:t>1.</w:t>
            </w:r>
          </w:p>
        </w:tc>
        <w:tc>
          <w:tcPr>
            <w:tcW w:w="155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560"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559" w:type="dxa"/>
          </w:tcPr>
          <w:p w:rsidR="006B7402" w:rsidRDefault="006B7402" w:rsidP="0061150B">
            <w:pPr>
              <w:pStyle w:val="a7"/>
              <w:ind w:right="240"/>
              <w:rPr>
                <w:rFonts w:ascii="Times New Roman" w:hAnsi="Times New Roman"/>
                <w:sz w:val="21"/>
                <w:szCs w:val="21"/>
              </w:rPr>
            </w:pPr>
          </w:p>
        </w:tc>
      </w:tr>
      <w:tr w:rsidR="006B7402" w:rsidTr="0061150B">
        <w:tc>
          <w:tcPr>
            <w:tcW w:w="1101" w:type="dxa"/>
          </w:tcPr>
          <w:p w:rsidR="006B7402" w:rsidRDefault="006B7402" w:rsidP="0061150B">
            <w:pPr>
              <w:spacing w:line="240" w:lineRule="auto"/>
              <w:ind w:right="240" w:firstLine="0"/>
              <w:rPr>
                <w:sz w:val="21"/>
                <w:szCs w:val="21"/>
              </w:rPr>
            </w:pPr>
            <w:r>
              <w:rPr>
                <w:rFonts w:hint="eastAsia"/>
                <w:sz w:val="21"/>
                <w:szCs w:val="21"/>
              </w:rPr>
              <w:t>2.</w:t>
            </w:r>
          </w:p>
        </w:tc>
        <w:tc>
          <w:tcPr>
            <w:tcW w:w="155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560"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559" w:type="dxa"/>
          </w:tcPr>
          <w:p w:rsidR="006B7402" w:rsidRDefault="006B7402" w:rsidP="0061150B">
            <w:pPr>
              <w:pStyle w:val="a7"/>
              <w:ind w:right="240"/>
              <w:rPr>
                <w:rFonts w:ascii="Times New Roman" w:hAnsi="Times New Roman"/>
                <w:sz w:val="21"/>
                <w:szCs w:val="21"/>
              </w:rPr>
            </w:pPr>
          </w:p>
        </w:tc>
      </w:tr>
      <w:tr w:rsidR="006B7402" w:rsidTr="0061150B">
        <w:tc>
          <w:tcPr>
            <w:tcW w:w="1101" w:type="dxa"/>
          </w:tcPr>
          <w:p w:rsidR="006B7402" w:rsidRDefault="006B7402" w:rsidP="0061150B">
            <w:pPr>
              <w:spacing w:line="240" w:lineRule="auto"/>
              <w:ind w:right="240" w:firstLine="0"/>
              <w:rPr>
                <w:sz w:val="21"/>
                <w:szCs w:val="21"/>
              </w:rPr>
            </w:pPr>
            <w:r>
              <w:rPr>
                <w:rFonts w:hint="eastAsia"/>
                <w:sz w:val="21"/>
                <w:szCs w:val="21"/>
              </w:rPr>
              <w:t>3.</w:t>
            </w:r>
          </w:p>
        </w:tc>
        <w:tc>
          <w:tcPr>
            <w:tcW w:w="155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收货人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560"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559" w:type="dxa"/>
          </w:tcPr>
          <w:p w:rsidR="006B7402" w:rsidRDefault="006B7402" w:rsidP="0061150B">
            <w:pPr>
              <w:pStyle w:val="a7"/>
              <w:ind w:right="240"/>
              <w:rPr>
                <w:rFonts w:ascii="Times New Roman" w:hAnsi="Times New Roman"/>
                <w:sz w:val="21"/>
                <w:szCs w:val="21"/>
              </w:rPr>
            </w:pPr>
          </w:p>
        </w:tc>
      </w:tr>
      <w:tr w:rsidR="006B7402" w:rsidTr="0061150B">
        <w:tc>
          <w:tcPr>
            <w:tcW w:w="1101" w:type="dxa"/>
          </w:tcPr>
          <w:p w:rsidR="006B7402" w:rsidRDefault="006B7402" w:rsidP="0061150B">
            <w:pPr>
              <w:spacing w:line="240" w:lineRule="auto"/>
              <w:ind w:right="240" w:firstLine="0"/>
              <w:rPr>
                <w:sz w:val="21"/>
                <w:szCs w:val="21"/>
              </w:rPr>
            </w:pPr>
            <w:r>
              <w:rPr>
                <w:rFonts w:hint="eastAsia"/>
                <w:sz w:val="21"/>
                <w:szCs w:val="21"/>
              </w:rPr>
              <w:t>4.</w:t>
            </w:r>
          </w:p>
        </w:tc>
        <w:tc>
          <w:tcPr>
            <w:tcW w:w="155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支付状态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560"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559" w:type="dxa"/>
          </w:tcPr>
          <w:p w:rsidR="006B7402" w:rsidRDefault="006B7402" w:rsidP="0061150B">
            <w:pPr>
              <w:pStyle w:val="a7"/>
              <w:ind w:right="240"/>
              <w:rPr>
                <w:rFonts w:ascii="Times New Roman" w:hAnsi="Times New Roman"/>
                <w:sz w:val="21"/>
                <w:szCs w:val="21"/>
              </w:rPr>
            </w:pPr>
          </w:p>
        </w:tc>
      </w:tr>
      <w:tr w:rsidR="006B7402" w:rsidTr="0061150B">
        <w:tc>
          <w:tcPr>
            <w:tcW w:w="1101" w:type="dxa"/>
          </w:tcPr>
          <w:p w:rsidR="006B7402" w:rsidRDefault="006B7402" w:rsidP="0061150B">
            <w:pPr>
              <w:spacing w:line="240" w:lineRule="auto"/>
              <w:ind w:right="240" w:firstLine="0"/>
              <w:rPr>
                <w:sz w:val="21"/>
                <w:szCs w:val="21"/>
              </w:rPr>
            </w:pPr>
            <w:r>
              <w:rPr>
                <w:rFonts w:hint="eastAsia"/>
                <w:sz w:val="21"/>
                <w:szCs w:val="21"/>
              </w:rPr>
              <w:t>5.</w:t>
            </w:r>
          </w:p>
        </w:tc>
        <w:tc>
          <w:tcPr>
            <w:tcW w:w="155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发货状态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560"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559" w:type="dxa"/>
          </w:tcPr>
          <w:p w:rsidR="006B7402" w:rsidRDefault="006B7402" w:rsidP="0061150B">
            <w:pPr>
              <w:pStyle w:val="a7"/>
              <w:ind w:right="240"/>
              <w:rPr>
                <w:rFonts w:ascii="Times New Roman" w:hAnsi="Times New Roman"/>
                <w:sz w:val="21"/>
                <w:szCs w:val="21"/>
              </w:rPr>
            </w:pPr>
          </w:p>
        </w:tc>
      </w:tr>
      <w:tr w:rsidR="006B7402" w:rsidTr="0061150B">
        <w:tc>
          <w:tcPr>
            <w:tcW w:w="1101" w:type="dxa"/>
          </w:tcPr>
          <w:p w:rsidR="006B7402" w:rsidRDefault="006B7402" w:rsidP="0061150B">
            <w:pPr>
              <w:spacing w:line="240" w:lineRule="auto"/>
              <w:ind w:right="240" w:firstLine="0"/>
              <w:rPr>
                <w:sz w:val="21"/>
                <w:szCs w:val="21"/>
              </w:rPr>
            </w:pPr>
            <w:r>
              <w:rPr>
                <w:rFonts w:hint="eastAsia"/>
                <w:sz w:val="21"/>
                <w:szCs w:val="21"/>
              </w:rPr>
              <w:t>6.</w:t>
            </w:r>
          </w:p>
        </w:tc>
        <w:tc>
          <w:tcPr>
            <w:tcW w:w="155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订单状态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560"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559" w:type="dxa"/>
          </w:tcPr>
          <w:p w:rsidR="006B7402" w:rsidRDefault="006B7402" w:rsidP="0061150B">
            <w:pPr>
              <w:pStyle w:val="a7"/>
              <w:ind w:right="240"/>
              <w:rPr>
                <w:rFonts w:ascii="Times New Roman" w:hAnsi="Times New Roman"/>
                <w:sz w:val="21"/>
                <w:szCs w:val="21"/>
              </w:rPr>
            </w:pPr>
          </w:p>
        </w:tc>
      </w:tr>
      <w:tr w:rsidR="006B7402" w:rsidTr="0061150B">
        <w:tc>
          <w:tcPr>
            <w:tcW w:w="1101" w:type="dxa"/>
          </w:tcPr>
          <w:p w:rsidR="006B7402" w:rsidRDefault="006B7402" w:rsidP="0061150B">
            <w:pPr>
              <w:spacing w:line="240" w:lineRule="auto"/>
              <w:ind w:right="240" w:firstLine="0"/>
              <w:rPr>
                <w:sz w:val="21"/>
                <w:szCs w:val="21"/>
              </w:rPr>
            </w:pPr>
            <w:r>
              <w:rPr>
                <w:rFonts w:hint="eastAsia"/>
                <w:sz w:val="21"/>
                <w:szCs w:val="21"/>
              </w:rPr>
              <w:t>7.</w:t>
            </w:r>
          </w:p>
        </w:tc>
        <w:tc>
          <w:tcPr>
            <w:tcW w:w="155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打印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560"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559" w:type="dxa"/>
          </w:tcPr>
          <w:p w:rsidR="006B7402" w:rsidRDefault="006B7402" w:rsidP="0061150B">
            <w:pPr>
              <w:pStyle w:val="a7"/>
              <w:ind w:right="240"/>
              <w:rPr>
                <w:rFonts w:ascii="Times New Roman" w:hAnsi="Times New Roman"/>
                <w:sz w:val="21"/>
                <w:szCs w:val="21"/>
              </w:rPr>
            </w:pPr>
          </w:p>
        </w:tc>
      </w:tr>
      <w:tr w:rsidR="006B7402" w:rsidTr="0061150B">
        <w:tc>
          <w:tcPr>
            <w:tcW w:w="1101" w:type="dxa"/>
          </w:tcPr>
          <w:p w:rsidR="006B7402" w:rsidRDefault="006B7402" w:rsidP="0061150B">
            <w:pPr>
              <w:spacing w:line="240" w:lineRule="auto"/>
              <w:ind w:right="240" w:firstLine="0"/>
              <w:rPr>
                <w:sz w:val="21"/>
                <w:szCs w:val="21"/>
              </w:rPr>
            </w:pPr>
            <w:r>
              <w:rPr>
                <w:rFonts w:hint="eastAsia"/>
                <w:sz w:val="21"/>
                <w:szCs w:val="21"/>
              </w:rPr>
              <w:t>8.</w:t>
            </w:r>
          </w:p>
        </w:tc>
        <w:tc>
          <w:tcPr>
            <w:tcW w:w="155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支付方式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560"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559" w:type="dxa"/>
          </w:tcPr>
          <w:p w:rsidR="006B7402" w:rsidRDefault="006B7402" w:rsidP="0061150B">
            <w:pPr>
              <w:pStyle w:val="a7"/>
              <w:ind w:right="240"/>
              <w:rPr>
                <w:rFonts w:ascii="Times New Roman" w:hAnsi="Times New Roman"/>
                <w:sz w:val="21"/>
                <w:szCs w:val="21"/>
              </w:rPr>
            </w:pPr>
          </w:p>
        </w:tc>
      </w:tr>
      <w:tr w:rsidR="006B7402" w:rsidTr="0061150B">
        <w:tc>
          <w:tcPr>
            <w:tcW w:w="1101" w:type="dxa"/>
          </w:tcPr>
          <w:p w:rsidR="006B7402" w:rsidRDefault="006B7402" w:rsidP="0061150B">
            <w:pPr>
              <w:spacing w:line="240" w:lineRule="auto"/>
              <w:ind w:right="240" w:firstLine="0"/>
              <w:rPr>
                <w:sz w:val="21"/>
                <w:szCs w:val="21"/>
              </w:rPr>
            </w:pPr>
            <w:r>
              <w:rPr>
                <w:rFonts w:hint="eastAsia"/>
                <w:sz w:val="21"/>
                <w:szCs w:val="21"/>
              </w:rPr>
              <w:t>9.</w:t>
            </w:r>
          </w:p>
        </w:tc>
        <w:tc>
          <w:tcPr>
            <w:tcW w:w="155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总额</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560"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559" w:type="dxa"/>
          </w:tcPr>
          <w:p w:rsidR="006B7402" w:rsidRDefault="006B7402" w:rsidP="0061150B">
            <w:pPr>
              <w:pStyle w:val="a7"/>
              <w:ind w:right="240"/>
              <w:rPr>
                <w:rFonts w:ascii="Times New Roman" w:hAnsi="Times New Roman"/>
                <w:sz w:val="21"/>
                <w:szCs w:val="21"/>
              </w:rPr>
            </w:pPr>
          </w:p>
        </w:tc>
      </w:tr>
      <w:tr w:rsidR="006B7402" w:rsidTr="0061150B">
        <w:tc>
          <w:tcPr>
            <w:tcW w:w="1101" w:type="dxa"/>
          </w:tcPr>
          <w:p w:rsidR="006B7402" w:rsidRDefault="006B7402" w:rsidP="0061150B">
            <w:pPr>
              <w:spacing w:line="240" w:lineRule="auto"/>
              <w:ind w:right="240" w:firstLine="0"/>
              <w:rPr>
                <w:sz w:val="21"/>
                <w:szCs w:val="21"/>
              </w:rPr>
            </w:pPr>
            <w:r>
              <w:rPr>
                <w:rFonts w:hint="eastAsia"/>
                <w:sz w:val="21"/>
                <w:szCs w:val="21"/>
              </w:rPr>
              <w:t>10.</w:t>
            </w:r>
          </w:p>
        </w:tc>
        <w:tc>
          <w:tcPr>
            <w:tcW w:w="155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用户名</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560"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559" w:type="dxa"/>
          </w:tcPr>
          <w:p w:rsidR="006B7402" w:rsidRDefault="006B7402" w:rsidP="0061150B">
            <w:pPr>
              <w:pStyle w:val="a7"/>
              <w:ind w:right="240"/>
              <w:rPr>
                <w:rFonts w:ascii="Times New Roman" w:hAnsi="Times New Roman"/>
                <w:sz w:val="21"/>
                <w:szCs w:val="21"/>
              </w:rPr>
            </w:pPr>
          </w:p>
        </w:tc>
      </w:tr>
      <w:tr w:rsidR="006B7402" w:rsidTr="0061150B">
        <w:tc>
          <w:tcPr>
            <w:tcW w:w="1101" w:type="dxa"/>
          </w:tcPr>
          <w:p w:rsidR="006B7402" w:rsidRDefault="006B7402" w:rsidP="0061150B">
            <w:pPr>
              <w:spacing w:line="240" w:lineRule="auto"/>
              <w:ind w:right="240" w:firstLine="0"/>
              <w:rPr>
                <w:sz w:val="21"/>
                <w:szCs w:val="21"/>
              </w:rPr>
            </w:pPr>
            <w:r>
              <w:rPr>
                <w:rFonts w:hint="eastAsia"/>
                <w:sz w:val="21"/>
                <w:szCs w:val="21"/>
              </w:rPr>
              <w:t>11.</w:t>
            </w:r>
          </w:p>
        </w:tc>
        <w:tc>
          <w:tcPr>
            <w:tcW w:w="155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下单时间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560"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559" w:type="dxa"/>
          </w:tcPr>
          <w:p w:rsidR="006B7402" w:rsidRDefault="006B7402" w:rsidP="0061150B">
            <w:pPr>
              <w:pStyle w:val="a7"/>
              <w:ind w:right="240"/>
              <w:rPr>
                <w:rFonts w:ascii="Times New Roman" w:hAnsi="Times New Roman"/>
                <w:sz w:val="21"/>
                <w:szCs w:val="21"/>
              </w:rPr>
            </w:pPr>
          </w:p>
        </w:tc>
      </w:tr>
      <w:tr w:rsidR="006B7402" w:rsidTr="0061150B">
        <w:tc>
          <w:tcPr>
            <w:tcW w:w="1101" w:type="dxa"/>
          </w:tcPr>
          <w:p w:rsidR="006B7402" w:rsidRDefault="006B7402" w:rsidP="0061150B">
            <w:pPr>
              <w:spacing w:line="240" w:lineRule="auto"/>
              <w:ind w:right="240" w:firstLine="0"/>
              <w:rPr>
                <w:sz w:val="21"/>
                <w:szCs w:val="21"/>
              </w:rPr>
            </w:pPr>
            <w:r>
              <w:rPr>
                <w:rFonts w:hint="eastAsia"/>
                <w:sz w:val="21"/>
                <w:szCs w:val="21"/>
              </w:rPr>
              <w:t>12.</w:t>
            </w:r>
          </w:p>
        </w:tc>
        <w:tc>
          <w:tcPr>
            <w:tcW w:w="155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560"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55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链接至订单详情</w:t>
            </w:r>
          </w:p>
        </w:tc>
      </w:tr>
    </w:tbl>
    <w:p w:rsidR="006B7402" w:rsidRPr="00B63364" w:rsidRDefault="006B7402" w:rsidP="006B7402">
      <w:pPr>
        <w:ind w:right="240"/>
      </w:pPr>
    </w:p>
    <w:p w:rsidR="006B7402" w:rsidRPr="00351E5A" w:rsidRDefault="006B7402" w:rsidP="006B7402">
      <w:pPr>
        <w:pStyle w:val="4"/>
        <w:ind w:right="240"/>
      </w:pPr>
      <w:r w:rsidRPr="00351E5A">
        <w:rPr>
          <w:rFonts w:hint="eastAsia"/>
        </w:rPr>
        <w:t>退款</w:t>
      </w:r>
      <w:r>
        <w:rPr>
          <w:rFonts w:hint="eastAsia"/>
        </w:rPr>
        <w:t>/</w:t>
      </w:r>
      <w:r>
        <w:rPr>
          <w:rFonts w:hint="eastAsia"/>
        </w:rPr>
        <w:t>退货</w:t>
      </w:r>
      <w:r w:rsidRPr="00351E5A">
        <w:rPr>
          <w:rFonts w:hint="eastAsia"/>
        </w:rPr>
        <w:t>管理</w:t>
      </w:r>
    </w:p>
    <w:p w:rsidR="006B7402" w:rsidRDefault="006B7402" w:rsidP="006B7402">
      <w:pPr>
        <w:pStyle w:val="6"/>
        <w:ind w:right="240"/>
      </w:pPr>
      <w:r>
        <w:t>功能描述</w:t>
      </w:r>
    </w:p>
    <w:p w:rsidR="006B7402" w:rsidRPr="00922D51" w:rsidRDefault="006B7402" w:rsidP="006B7402">
      <w:pPr>
        <w:ind w:right="240"/>
      </w:pPr>
      <w:r w:rsidRPr="00922D51">
        <w:rPr>
          <w:rFonts w:hint="eastAsia"/>
        </w:rPr>
        <w:lastRenderedPageBreak/>
        <w:t>买家申请退款，卖家</w:t>
      </w:r>
      <w:r>
        <w:rPr>
          <w:rFonts w:hint="eastAsia"/>
        </w:rPr>
        <w:t>不</w:t>
      </w:r>
      <w:r w:rsidRPr="00922D51">
        <w:rPr>
          <w:rFonts w:hint="eastAsia"/>
        </w:rPr>
        <w:t>处理退款，平台可以</w:t>
      </w:r>
      <w:r>
        <w:rPr>
          <w:rFonts w:hint="eastAsia"/>
        </w:rPr>
        <w:t>根据买家提供的证据，</w:t>
      </w:r>
      <w:r w:rsidRPr="00922D51">
        <w:rPr>
          <w:rFonts w:hint="eastAsia"/>
        </w:rPr>
        <w:t>强制卖家退款。可以参数设置退款</w:t>
      </w:r>
      <w:r w:rsidRPr="00922D51">
        <w:rPr>
          <w:rFonts w:hint="eastAsia"/>
        </w:rPr>
        <w:t>/</w:t>
      </w:r>
      <w:r w:rsidRPr="00922D51">
        <w:rPr>
          <w:rFonts w:hint="eastAsia"/>
        </w:rPr>
        <w:t>退货原因。</w:t>
      </w:r>
    </w:p>
    <w:p w:rsidR="006B7402" w:rsidRDefault="006B7402" w:rsidP="006B7402">
      <w:pPr>
        <w:pStyle w:val="6"/>
        <w:ind w:right="240"/>
      </w:pPr>
      <w:r>
        <w:rPr>
          <w:rFonts w:hint="eastAsia"/>
        </w:rPr>
        <w:t>业务流程</w:t>
      </w:r>
    </w:p>
    <w:p w:rsidR="006B7402" w:rsidRPr="001D2720" w:rsidRDefault="006B7402" w:rsidP="006B7402">
      <w:r>
        <w:rPr>
          <w:rFonts w:hint="eastAsia"/>
        </w:rPr>
        <w:t>页面包含三个页签：待处理、所有记录、退款退货原因</w:t>
      </w:r>
    </w:p>
    <w:p w:rsidR="006B7402" w:rsidRDefault="006B7402" w:rsidP="006B7402">
      <w:pPr>
        <w:pStyle w:val="6"/>
        <w:ind w:right="240"/>
      </w:pPr>
      <w:r>
        <w:rPr>
          <w:rFonts w:hint="eastAsia"/>
        </w:rPr>
        <w:t>业务规则</w:t>
      </w:r>
    </w:p>
    <w:p w:rsidR="006B7402" w:rsidRDefault="006B7402" w:rsidP="008B4BF2">
      <w:pPr>
        <w:pStyle w:val="af8"/>
        <w:numPr>
          <w:ilvl w:val="0"/>
          <w:numId w:val="278"/>
        </w:numPr>
        <w:ind w:leftChars="0" w:right="240" w:firstLineChars="0"/>
      </w:pPr>
      <w:r>
        <w:rPr>
          <w:rFonts w:hint="eastAsia"/>
        </w:rPr>
        <w:t>根据经营规则：</w:t>
      </w:r>
      <w:r>
        <w:rPr>
          <w:rFonts w:hint="eastAsia"/>
        </w:rPr>
        <w:t>N</w:t>
      </w:r>
      <w:r>
        <w:rPr>
          <w:rFonts w:hint="eastAsia"/>
        </w:rPr>
        <w:t>天内无理由退款，卖家没有退，平台强制卖家退款</w:t>
      </w:r>
    </w:p>
    <w:p w:rsidR="006B7402" w:rsidRDefault="006B7402" w:rsidP="008B4BF2">
      <w:pPr>
        <w:pStyle w:val="af8"/>
        <w:numPr>
          <w:ilvl w:val="0"/>
          <w:numId w:val="278"/>
        </w:numPr>
        <w:ind w:leftChars="0" w:right="240" w:firstLineChars="0"/>
      </w:pPr>
      <w:r>
        <w:rPr>
          <w:rFonts w:hint="eastAsia"/>
        </w:rPr>
        <w:t>经营规则之外：超出</w:t>
      </w:r>
      <w:r>
        <w:rPr>
          <w:rFonts w:hint="eastAsia"/>
        </w:rPr>
        <w:t>N</w:t>
      </w:r>
      <w:r>
        <w:rPr>
          <w:rFonts w:hint="eastAsia"/>
        </w:rPr>
        <w:t>天，买家提供证据，平台核实，核实通过，平台强制卖家退款；</w:t>
      </w:r>
    </w:p>
    <w:p w:rsidR="006B7402" w:rsidRDefault="006B7402" w:rsidP="008B4BF2">
      <w:pPr>
        <w:pStyle w:val="af8"/>
        <w:numPr>
          <w:ilvl w:val="0"/>
          <w:numId w:val="278"/>
        </w:numPr>
        <w:ind w:leftChars="0" w:right="240" w:firstLineChars="0"/>
      </w:pPr>
      <w:r>
        <w:rPr>
          <w:rFonts w:hint="eastAsia"/>
        </w:rPr>
        <w:t>支持退款退货周期参数设置。</w:t>
      </w:r>
    </w:p>
    <w:p w:rsidR="006B7402" w:rsidRDefault="006B7402" w:rsidP="006B7402">
      <w:pPr>
        <w:pStyle w:val="6"/>
        <w:ind w:right="240"/>
      </w:pPr>
      <w:r>
        <w:rPr>
          <w:rFonts w:hint="eastAsia"/>
        </w:rPr>
        <w:t>页面要素</w:t>
      </w:r>
    </w:p>
    <w:p w:rsidR="006B7402" w:rsidRDefault="006B7402" w:rsidP="008B4BF2">
      <w:pPr>
        <w:pStyle w:val="af8"/>
        <w:numPr>
          <w:ilvl w:val="0"/>
          <w:numId w:val="279"/>
        </w:numPr>
        <w:ind w:leftChars="0" w:right="240" w:firstLineChars="0"/>
      </w:pPr>
      <w:r w:rsidRPr="00D67159">
        <w:t>待处理的线上实物交易订单退款列表</w:t>
      </w:r>
      <w:r>
        <w:rPr>
          <w:rFonts w:hint="eastAsia"/>
        </w:rPr>
        <w:t>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退单编号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退款金额</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申请图片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4.</w:t>
            </w:r>
          </w:p>
        </w:tc>
        <w:tc>
          <w:tcPr>
            <w:tcW w:w="1985" w:type="dxa"/>
          </w:tcPr>
          <w:p w:rsidR="006B7402" w:rsidRDefault="006B7402" w:rsidP="0061150B">
            <w:pPr>
              <w:spacing w:line="240" w:lineRule="auto"/>
              <w:ind w:right="240" w:firstLine="0"/>
              <w:rPr>
                <w:sz w:val="21"/>
                <w:szCs w:val="21"/>
              </w:rPr>
            </w:pPr>
            <w:r>
              <w:rPr>
                <w:rFonts w:hint="eastAsia"/>
                <w:sz w:val="21"/>
                <w:szCs w:val="21"/>
              </w:rPr>
              <w:t>申请原因</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5.</w:t>
            </w:r>
          </w:p>
        </w:tc>
        <w:tc>
          <w:tcPr>
            <w:tcW w:w="1985" w:type="dxa"/>
          </w:tcPr>
          <w:p w:rsidR="006B7402" w:rsidRDefault="006B7402" w:rsidP="0061150B">
            <w:pPr>
              <w:spacing w:line="240" w:lineRule="auto"/>
              <w:ind w:right="240" w:firstLine="0"/>
              <w:rPr>
                <w:sz w:val="21"/>
                <w:szCs w:val="21"/>
              </w:rPr>
            </w:pPr>
            <w:r>
              <w:rPr>
                <w:rFonts w:hint="eastAsia"/>
                <w:sz w:val="21"/>
                <w:szCs w:val="21"/>
              </w:rPr>
              <w:t>申请时间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6.</w:t>
            </w:r>
          </w:p>
        </w:tc>
        <w:tc>
          <w:tcPr>
            <w:tcW w:w="1985" w:type="dxa"/>
          </w:tcPr>
          <w:p w:rsidR="006B7402" w:rsidRDefault="006B7402" w:rsidP="0061150B">
            <w:pPr>
              <w:spacing w:line="240" w:lineRule="auto"/>
              <w:ind w:right="240" w:firstLine="0"/>
              <w:rPr>
                <w:sz w:val="21"/>
                <w:szCs w:val="21"/>
              </w:rPr>
            </w:pPr>
            <w:r>
              <w:rPr>
                <w:rFonts w:hint="eastAsia"/>
                <w:sz w:val="21"/>
                <w:szCs w:val="21"/>
              </w:rPr>
              <w:t>涉及商品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7.</w:t>
            </w:r>
          </w:p>
        </w:tc>
        <w:tc>
          <w:tcPr>
            <w:tcW w:w="1985" w:type="dxa"/>
          </w:tcPr>
          <w:p w:rsidR="006B7402" w:rsidRDefault="006B7402" w:rsidP="0061150B">
            <w:pPr>
              <w:spacing w:line="240" w:lineRule="auto"/>
              <w:ind w:right="240" w:firstLine="0"/>
              <w:rPr>
                <w:sz w:val="21"/>
                <w:szCs w:val="21"/>
              </w:rPr>
            </w:pPr>
            <w:r>
              <w:rPr>
                <w:rFonts w:hint="eastAsia"/>
                <w:sz w:val="21"/>
                <w:szCs w:val="21"/>
              </w:rPr>
              <w:t>商家处理备注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8.</w:t>
            </w:r>
          </w:p>
        </w:tc>
        <w:tc>
          <w:tcPr>
            <w:tcW w:w="1985" w:type="dxa"/>
          </w:tcPr>
          <w:p w:rsidR="006B7402" w:rsidRDefault="006B7402" w:rsidP="0061150B">
            <w:pPr>
              <w:spacing w:line="240" w:lineRule="auto"/>
              <w:ind w:right="240" w:firstLine="0"/>
              <w:rPr>
                <w:sz w:val="21"/>
                <w:szCs w:val="21"/>
              </w:rPr>
            </w:pPr>
            <w:r>
              <w:rPr>
                <w:rFonts w:hint="eastAsia"/>
                <w:sz w:val="21"/>
                <w:szCs w:val="21"/>
              </w:rPr>
              <w:t>商家处理时间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9.</w:t>
            </w:r>
          </w:p>
        </w:tc>
        <w:tc>
          <w:tcPr>
            <w:tcW w:w="1985" w:type="dxa"/>
          </w:tcPr>
          <w:p w:rsidR="006B7402" w:rsidRDefault="006B7402" w:rsidP="0061150B">
            <w:pPr>
              <w:spacing w:line="240" w:lineRule="auto"/>
              <w:ind w:right="240" w:firstLine="0"/>
              <w:rPr>
                <w:sz w:val="21"/>
                <w:szCs w:val="21"/>
              </w:rPr>
            </w:pPr>
            <w:r>
              <w:rPr>
                <w:rFonts w:hint="eastAsia"/>
                <w:sz w:val="21"/>
                <w:szCs w:val="21"/>
              </w:rPr>
              <w:t>商品</w:t>
            </w:r>
            <w:r>
              <w:rPr>
                <w:rFonts w:hint="eastAsia"/>
                <w:sz w:val="21"/>
                <w:szCs w:val="21"/>
              </w:rPr>
              <w:t>ID</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jc w:val="left"/>
              <w:rPr>
                <w:sz w:val="21"/>
                <w:szCs w:val="21"/>
              </w:rPr>
            </w:pPr>
            <w:r>
              <w:rPr>
                <w:rFonts w:hint="eastAsia"/>
                <w:sz w:val="21"/>
                <w:szCs w:val="21"/>
              </w:rPr>
              <w:t>10.</w:t>
            </w:r>
          </w:p>
        </w:tc>
        <w:tc>
          <w:tcPr>
            <w:tcW w:w="1985" w:type="dxa"/>
          </w:tcPr>
          <w:p w:rsidR="006B7402" w:rsidRDefault="006B7402" w:rsidP="0061150B">
            <w:pPr>
              <w:spacing w:line="240" w:lineRule="auto"/>
              <w:ind w:right="240" w:firstLine="0"/>
              <w:rPr>
                <w:sz w:val="21"/>
                <w:szCs w:val="21"/>
              </w:rPr>
            </w:pPr>
            <w:r>
              <w:rPr>
                <w:rFonts w:hint="eastAsia"/>
                <w:sz w:val="21"/>
                <w:szCs w:val="21"/>
              </w:rPr>
              <w:t>订单编号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11.</w:t>
            </w:r>
          </w:p>
        </w:tc>
        <w:tc>
          <w:tcPr>
            <w:tcW w:w="1985" w:type="dxa"/>
          </w:tcPr>
          <w:p w:rsidR="006B7402" w:rsidRDefault="006B7402" w:rsidP="0061150B">
            <w:pPr>
              <w:spacing w:line="240" w:lineRule="auto"/>
              <w:ind w:right="240" w:firstLine="0"/>
              <w:rPr>
                <w:sz w:val="21"/>
                <w:szCs w:val="21"/>
              </w:rPr>
            </w:pPr>
            <w:r>
              <w:rPr>
                <w:rFonts w:hint="eastAsia"/>
                <w:sz w:val="21"/>
                <w:szCs w:val="21"/>
              </w:rPr>
              <w:t>买家名称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12.</w:t>
            </w:r>
          </w:p>
        </w:tc>
        <w:tc>
          <w:tcPr>
            <w:tcW w:w="1985" w:type="dxa"/>
          </w:tcPr>
          <w:p w:rsidR="006B7402" w:rsidRDefault="006B7402" w:rsidP="0061150B">
            <w:pPr>
              <w:spacing w:line="240" w:lineRule="auto"/>
              <w:ind w:right="240" w:firstLine="0"/>
              <w:rPr>
                <w:sz w:val="21"/>
                <w:szCs w:val="21"/>
              </w:rPr>
            </w:pPr>
            <w:r>
              <w:rPr>
                <w:rFonts w:hint="eastAsia"/>
                <w:sz w:val="21"/>
                <w:szCs w:val="21"/>
              </w:rPr>
              <w:t>商家名称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13.</w:t>
            </w:r>
          </w:p>
        </w:tc>
        <w:tc>
          <w:tcPr>
            <w:tcW w:w="1985" w:type="dxa"/>
          </w:tcPr>
          <w:p w:rsidR="006B7402" w:rsidRDefault="006B7402" w:rsidP="0061150B">
            <w:pPr>
              <w:spacing w:line="240" w:lineRule="auto"/>
              <w:ind w:right="240" w:firstLine="0"/>
              <w:rPr>
                <w:sz w:val="21"/>
                <w:szCs w:val="21"/>
              </w:rPr>
            </w:pPr>
            <w:r>
              <w:rPr>
                <w:rFonts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bl>
    <w:p w:rsidR="006B7402" w:rsidRDefault="006B7402" w:rsidP="008B4BF2">
      <w:pPr>
        <w:pStyle w:val="af8"/>
        <w:numPr>
          <w:ilvl w:val="0"/>
          <w:numId w:val="279"/>
        </w:numPr>
        <w:ind w:leftChars="0" w:right="240" w:firstLineChars="0"/>
      </w:pPr>
      <w:r>
        <w:rPr>
          <w:rFonts w:hint="eastAsia"/>
        </w:rPr>
        <w:t>处理退款页面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0031" w:type="dxa"/>
            <w:gridSpan w:val="7"/>
          </w:tcPr>
          <w:p w:rsidR="006B7402" w:rsidRPr="007F007B" w:rsidRDefault="006B7402" w:rsidP="0061150B">
            <w:pPr>
              <w:spacing w:line="240" w:lineRule="auto"/>
              <w:ind w:right="240" w:firstLine="0"/>
              <w:rPr>
                <w:rFonts w:ascii="Verdana" w:hAnsi="Verdana"/>
                <w:color w:val="333333"/>
                <w:szCs w:val="24"/>
              </w:rPr>
            </w:pPr>
            <w:r w:rsidRPr="00960ED2">
              <w:rPr>
                <w:sz w:val="21"/>
                <w:szCs w:val="21"/>
              </w:rPr>
              <w:t>买家退款申请</w:t>
            </w:r>
            <w:r w:rsidRPr="00960ED2">
              <w:rPr>
                <w:rFonts w:hint="eastAsia"/>
                <w:sz w:val="21"/>
                <w:szCs w:val="21"/>
              </w:rPr>
              <w:t>信息</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lastRenderedPageBreak/>
              <w:t>1.</w:t>
            </w:r>
          </w:p>
        </w:tc>
        <w:tc>
          <w:tcPr>
            <w:tcW w:w="1985" w:type="dxa"/>
          </w:tcPr>
          <w:p w:rsidR="006B7402" w:rsidRDefault="006B7402" w:rsidP="0061150B">
            <w:pPr>
              <w:spacing w:line="240" w:lineRule="auto"/>
              <w:ind w:right="240" w:firstLine="0"/>
              <w:rPr>
                <w:sz w:val="21"/>
                <w:szCs w:val="21"/>
              </w:rPr>
            </w:pPr>
            <w:r w:rsidRPr="00960ED2">
              <w:rPr>
                <w:sz w:val="21"/>
                <w:szCs w:val="21"/>
              </w:rPr>
              <w:t>申请时间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sidRPr="00960ED2">
              <w:rPr>
                <w:sz w:val="21"/>
                <w:szCs w:val="21"/>
              </w:rPr>
              <w:t>商品名称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sidRPr="00960ED2">
              <w:rPr>
                <w:sz w:val="21"/>
                <w:szCs w:val="21"/>
              </w:rPr>
              <w:t>退款金额</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4.</w:t>
            </w:r>
          </w:p>
        </w:tc>
        <w:tc>
          <w:tcPr>
            <w:tcW w:w="1985" w:type="dxa"/>
          </w:tcPr>
          <w:p w:rsidR="006B7402" w:rsidRDefault="006B7402" w:rsidP="0061150B">
            <w:pPr>
              <w:spacing w:line="240" w:lineRule="auto"/>
              <w:ind w:right="240" w:firstLine="0"/>
              <w:rPr>
                <w:sz w:val="21"/>
                <w:szCs w:val="21"/>
              </w:rPr>
            </w:pPr>
            <w:r w:rsidRPr="00960ED2">
              <w:rPr>
                <w:sz w:val="21"/>
                <w:szCs w:val="21"/>
              </w:rPr>
              <w:t>退款原因</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5.</w:t>
            </w:r>
          </w:p>
        </w:tc>
        <w:tc>
          <w:tcPr>
            <w:tcW w:w="1985" w:type="dxa"/>
          </w:tcPr>
          <w:p w:rsidR="006B7402" w:rsidRDefault="006B7402" w:rsidP="0061150B">
            <w:pPr>
              <w:spacing w:line="240" w:lineRule="auto"/>
              <w:ind w:right="240" w:firstLine="0"/>
              <w:rPr>
                <w:sz w:val="21"/>
                <w:szCs w:val="21"/>
              </w:rPr>
            </w:pPr>
            <w:r w:rsidRPr="00960ED2">
              <w:rPr>
                <w:sz w:val="21"/>
                <w:szCs w:val="21"/>
              </w:rPr>
              <w:t>退款说明</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rPr>
          <w:trHeight w:val="329"/>
        </w:trPr>
        <w:tc>
          <w:tcPr>
            <w:tcW w:w="10031" w:type="dxa"/>
            <w:gridSpan w:val="7"/>
          </w:tcPr>
          <w:p w:rsidR="006B7402" w:rsidRPr="007F007B" w:rsidRDefault="006B7402" w:rsidP="0061150B">
            <w:pPr>
              <w:spacing w:line="240" w:lineRule="auto"/>
              <w:ind w:right="240" w:firstLine="0"/>
              <w:rPr>
                <w:sz w:val="21"/>
                <w:szCs w:val="21"/>
              </w:rPr>
            </w:pPr>
            <w:r w:rsidRPr="007F007B">
              <w:rPr>
                <w:sz w:val="21"/>
                <w:szCs w:val="21"/>
              </w:rPr>
              <w:t>商家退款处理</w:t>
            </w:r>
            <w:r>
              <w:rPr>
                <w:rFonts w:hint="eastAsia"/>
                <w:sz w:val="21"/>
                <w:szCs w:val="21"/>
              </w:rPr>
              <w:t>信息</w:t>
            </w:r>
          </w:p>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6.</w:t>
            </w:r>
          </w:p>
        </w:tc>
        <w:tc>
          <w:tcPr>
            <w:tcW w:w="1985" w:type="dxa"/>
          </w:tcPr>
          <w:p w:rsidR="006B7402" w:rsidRDefault="006B7402" w:rsidP="0061150B">
            <w:pPr>
              <w:spacing w:line="240" w:lineRule="auto"/>
              <w:ind w:right="240" w:firstLine="0"/>
              <w:rPr>
                <w:sz w:val="21"/>
                <w:szCs w:val="21"/>
              </w:rPr>
            </w:pPr>
            <w:r>
              <w:rPr>
                <w:rFonts w:hint="eastAsia"/>
                <w:sz w:val="21"/>
                <w:szCs w:val="21"/>
              </w:rPr>
              <w:t>审核结果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7.</w:t>
            </w:r>
          </w:p>
        </w:tc>
        <w:tc>
          <w:tcPr>
            <w:tcW w:w="1985" w:type="dxa"/>
          </w:tcPr>
          <w:p w:rsidR="006B7402" w:rsidRDefault="006B7402" w:rsidP="0061150B">
            <w:pPr>
              <w:spacing w:line="240" w:lineRule="auto"/>
              <w:ind w:right="240" w:firstLine="0"/>
              <w:rPr>
                <w:sz w:val="21"/>
                <w:szCs w:val="21"/>
              </w:rPr>
            </w:pPr>
            <w:r>
              <w:rPr>
                <w:rFonts w:hint="eastAsia"/>
                <w:sz w:val="21"/>
                <w:szCs w:val="21"/>
              </w:rPr>
              <w:t>处理备注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8.</w:t>
            </w:r>
          </w:p>
        </w:tc>
        <w:tc>
          <w:tcPr>
            <w:tcW w:w="1985" w:type="dxa"/>
          </w:tcPr>
          <w:p w:rsidR="006B7402" w:rsidRDefault="006B7402" w:rsidP="0061150B">
            <w:pPr>
              <w:spacing w:line="240" w:lineRule="auto"/>
              <w:ind w:right="240" w:firstLine="0"/>
              <w:rPr>
                <w:sz w:val="21"/>
                <w:szCs w:val="21"/>
              </w:rPr>
            </w:pPr>
            <w:r>
              <w:rPr>
                <w:rFonts w:hint="eastAsia"/>
                <w:sz w:val="21"/>
                <w:szCs w:val="21"/>
              </w:rPr>
              <w:t>处理时间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0031" w:type="dxa"/>
            <w:gridSpan w:val="7"/>
          </w:tcPr>
          <w:p w:rsidR="006B7402" w:rsidRPr="005058ED" w:rsidRDefault="006B7402" w:rsidP="0061150B">
            <w:pPr>
              <w:spacing w:line="240" w:lineRule="auto"/>
              <w:ind w:right="240" w:firstLine="0"/>
              <w:rPr>
                <w:rFonts w:ascii="Verdana" w:hAnsi="Verdana"/>
                <w:color w:val="333333"/>
                <w:szCs w:val="24"/>
              </w:rPr>
            </w:pPr>
            <w:r w:rsidRPr="005058ED">
              <w:rPr>
                <w:sz w:val="21"/>
                <w:szCs w:val="21"/>
              </w:rPr>
              <w:t>订单支付信息</w:t>
            </w:r>
          </w:p>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9.</w:t>
            </w:r>
          </w:p>
        </w:tc>
        <w:tc>
          <w:tcPr>
            <w:tcW w:w="1985" w:type="dxa"/>
          </w:tcPr>
          <w:p w:rsidR="006B7402" w:rsidRDefault="006B7402" w:rsidP="0061150B">
            <w:pPr>
              <w:spacing w:line="240" w:lineRule="auto"/>
              <w:ind w:right="240" w:firstLine="0"/>
              <w:rPr>
                <w:sz w:val="21"/>
                <w:szCs w:val="21"/>
              </w:rPr>
            </w:pPr>
            <w:r w:rsidRPr="00960ED2">
              <w:rPr>
                <w:sz w:val="21"/>
                <w:szCs w:val="21"/>
              </w:rPr>
              <w:t>支付方式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jc w:val="left"/>
              <w:rPr>
                <w:sz w:val="21"/>
                <w:szCs w:val="21"/>
              </w:rPr>
            </w:pPr>
            <w:r>
              <w:rPr>
                <w:rFonts w:hint="eastAsia"/>
                <w:sz w:val="21"/>
                <w:szCs w:val="21"/>
              </w:rPr>
              <w:t>10.</w:t>
            </w:r>
          </w:p>
        </w:tc>
        <w:tc>
          <w:tcPr>
            <w:tcW w:w="1985" w:type="dxa"/>
          </w:tcPr>
          <w:p w:rsidR="006B7402" w:rsidRDefault="006B7402" w:rsidP="0061150B">
            <w:pPr>
              <w:spacing w:line="240" w:lineRule="auto"/>
              <w:ind w:right="240" w:firstLine="0"/>
              <w:rPr>
                <w:sz w:val="21"/>
                <w:szCs w:val="21"/>
              </w:rPr>
            </w:pPr>
            <w:r w:rsidRPr="00960ED2">
              <w:rPr>
                <w:sz w:val="21"/>
                <w:szCs w:val="21"/>
              </w:rPr>
              <w:t>订单总额</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11.</w:t>
            </w:r>
          </w:p>
        </w:tc>
        <w:tc>
          <w:tcPr>
            <w:tcW w:w="1985" w:type="dxa"/>
          </w:tcPr>
          <w:p w:rsidR="006B7402" w:rsidRDefault="006B7402" w:rsidP="0061150B">
            <w:pPr>
              <w:spacing w:line="240" w:lineRule="auto"/>
              <w:ind w:right="240" w:firstLine="0"/>
              <w:rPr>
                <w:sz w:val="21"/>
                <w:szCs w:val="21"/>
              </w:rPr>
            </w:pPr>
            <w:r w:rsidRPr="00960ED2">
              <w:rPr>
                <w:sz w:val="21"/>
                <w:szCs w:val="21"/>
              </w:rPr>
              <w:t>在线支付金额</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12.</w:t>
            </w:r>
          </w:p>
        </w:tc>
        <w:tc>
          <w:tcPr>
            <w:tcW w:w="1985" w:type="dxa"/>
          </w:tcPr>
          <w:p w:rsidR="006B7402" w:rsidRPr="005058ED" w:rsidRDefault="006B7402" w:rsidP="0061150B">
            <w:pPr>
              <w:spacing w:line="240" w:lineRule="auto"/>
              <w:ind w:right="240" w:firstLine="0"/>
              <w:rPr>
                <w:sz w:val="21"/>
                <w:szCs w:val="21"/>
              </w:rPr>
            </w:pPr>
            <w:r w:rsidRPr="005058ED">
              <w:rPr>
                <w:sz w:val="21"/>
                <w:szCs w:val="21"/>
              </w:rPr>
              <w:t>平台退款审核</w:t>
            </w:r>
          </w:p>
          <w:p w:rsidR="006B7402" w:rsidRDefault="006B7402" w:rsidP="0061150B">
            <w:pPr>
              <w:spacing w:line="240" w:lineRule="auto"/>
              <w:ind w:right="240" w:firstLine="0"/>
              <w:rPr>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备注信息</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13.</w:t>
            </w:r>
          </w:p>
        </w:tc>
        <w:tc>
          <w:tcPr>
            <w:tcW w:w="1985" w:type="dxa"/>
          </w:tcPr>
          <w:p w:rsidR="006B7402" w:rsidRDefault="006B7402" w:rsidP="0061150B">
            <w:pPr>
              <w:spacing w:line="240" w:lineRule="auto"/>
              <w:ind w:right="240" w:firstLine="0"/>
              <w:rPr>
                <w:sz w:val="21"/>
                <w:szCs w:val="21"/>
              </w:rPr>
            </w:pPr>
            <w:r>
              <w:rPr>
                <w:rFonts w:hint="eastAsia"/>
                <w:sz w:val="21"/>
                <w:szCs w:val="21"/>
              </w:rPr>
              <w:t>确认提交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bl>
    <w:p w:rsidR="006B7402" w:rsidRDefault="006B7402" w:rsidP="008B4BF2">
      <w:pPr>
        <w:pStyle w:val="af8"/>
        <w:numPr>
          <w:ilvl w:val="0"/>
          <w:numId w:val="279"/>
        </w:numPr>
        <w:ind w:leftChars="0" w:right="240" w:firstLineChars="0"/>
      </w:pPr>
      <w:r>
        <w:rPr>
          <w:rFonts w:hint="eastAsia"/>
        </w:rPr>
        <w:t>所有记录页面（包含待处理和已经处理的记录）</w:t>
      </w:r>
    </w:p>
    <w:p w:rsidR="006B7402" w:rsidRPr="00BC295E" w:rsidRDefault="006B7402" w:rsidP="006B7402">
      <w:pPr>
        <w:pStyle w:val="af8"/>
        <w:ind w:leftChars="0" w:left="846" w:right="240" w:firstLineChars="0" w:firstLine="0"/>
      </w:pPr>
      <w:r>
        <w:rPr>
          <w:rFonts w:hint="eastAsia"/>
        </w:rPr>
        <w:t>参考：</w:t>
      </w:r>
      <w:r w:rsidRPr="00D67159">
        <w:t>待处理的线上实物交易订单退款列表</w:t>
      </w:r>
      <w:r>
        <w:rPr>
          <w:rFonts w:hint="eastAsia"/>
        </w:rPr>
        <w:t>页面</w:t>
      </w:r>
    </w:p>
    <w:p w:rsidR="006B7402" w:rsidRDefault="006B7402" w:rsidP="008B4BF2">
      <w:pPr>
        <w:pStyle w:val="af8"/>
        <w:numPr>
          <w:ilvl w:val="0"/>
          <w:numId w:val="279"/>
        </w:numPr>
        <w:ind w:leftChars="0" w:right="240" w:firstLineChars="0"/>
      </w:pPr>
      <w:r w:rsidRPr="00960ED2">
        <w:t>退货退款原因列表</w:t>
      </w:r>
      <w:r w:rsidRPr="00960ED2">
        <w:rPr>
          <w:rFonts w:hint="eastAsia"/>
        </w:rPr>
        <w:t>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序号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原因</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编辑、删除按钮</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4.</w:t>
            </w:r>
          </w:p>
        </w:tc>
        <w:tc>
          <w:tcPr>
            <w:tcW w:w="1985" w:type="dxa"/>
          </w:tcPr>
          <w:p w:rsidR="006B7402" w:rsidRDefault="006B7402" w:rsidP="0061150B">
            <w:pPr>
              <w:spacing w:line="240" w:lineRule="auto"/>
              <w:ind w:right="240" w:firstLine="0"/>
              <w:rPr>
                <w:sz w:val="21"/>
                <w:szCs w:val="21"/>
              </w:rPr>
            </w:pPr>
            <w:r>
              <w:rPr>
                <w:rFonts w:hint="eastAsia"/>
                <w:sz w:val="21"/>
                <w:szCs w:val="21"/>
              </w:rPr>
              <w:t>添加</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bl>
    <w:p w:rsidR="006B7402" w:rsidRDefault="006B7402" w:rsidP="006B7402">
      <w:pPr>
        <w:ind w:right="240" w:firstLine="0"/>
      </w:pPr>
    </w:p>
    <w:p w:rsidR="006B7402" w:rsidRDefault="006B7402" w:rsidP="008B4BF2">
      <w:pPr>
        <w:pStyle w:val="af8"/>
        <w:numPr>
          <w:ilvl w:val="0"/>
          <w:numId w:val="279"/>
        </w:numPr>
        <w:ind w:leftChars="0" w:right="240" w:firstLineChars="0"/>
      </w:pPr>
      <w:r>
        <w:rPr>
          <w:rFonts w:hint="eastAsia"/>
        </w:rPr>
        <w:t>退货退款原因添加页面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序号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原因</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lastRenderedPageBreak/>
              <w:t>3.</w:t>
            </w:r>
          </w:p>
        </w:tc>
        <w:tc>
          <w:tcPr>
            <w:tcW w:w="1985" w:type="dxa"/>
          </w:tcPr>
          <w:p w:rsidR="006B7402" w:rsidRDefault="006B7402" w:rsidP="0061150B">
            <w:pPr>
              <w:spacing w:line="240" w:lineRule="auto"/>
              <w:ind w:right="240" w:firstLine="0"/>
              <w:rPr>
                <w:sz w:val="21"/>
                <w:szCs w:val="21"/>
              </w:rPr>
            </w:pPr>
            <w:r>
              <w:rPr>
                <w:rFonts w:hint="eastAsia"/>
                <w:sz w:val="21"/>
                <w:szCs w:val="21"/>
              </w:rPr>
              <w:t>确认提交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bl>
    <w:p w:rsidR="006B7402" w:rsidRDefault="006B7402" w:rsidP="008B4BF2">
      <w:pPr>
        <w:pStyle w:val="af8"/>
        <w:numPr>
          <w:ilvl w:val="0"/>
          <w:numId w:val="279"/>
        </w:numPr>
        <w:ind w:leftChars="0" w:right="240" w:firstLineChars="0"/>
      </w:pPr>
      <w:r>
        <w:rPr>
          <w:rFonts w:hint="eastAsia"/>
        </w:rPr>
        <w:t>退货退款原因修改页面</w:t>
      </w:r>
    </w:p>
    <w:p w:rsidR="006B7402" w:rsidRDefault="006B7402" w:rsidP="006B7402">
      <w:pPr>
        <w:pStyle w:val="af8"/>
        <w:ind w:leftChars="0" w:left="846" w:right="240" w:firstLineChars="0" w:firstLine="0"/>
      </w:pPr>
      <w:r>
        <w:rPr>
          <w:rFonts w:hint="eastAsia"/>
        </w:rPr>
        <w:t>参考：退款原因添加页面</w:t>
      </w:r>
    </w:p>
    <w:p w:rsidR="006B7402" w:rsidRDefault="006B7402" w:rsidP="008B4BF2">
      <w:pPr>
        <w:pStyle w:val="af8"/>
        <w:numPr>
          <w:ilvl w:val="0"/>
          <w:numId w:val="279"/>
        </w:numPr>
        <w:ind w:leftChars="0" w:right="240" w:firstLineChars="0"/>
      </w:pPr>
      <w:r>
        <w:rPr>
          <w:rFonts w:hint="eastAsia"/>
        </w:rPr>
        <w:t>退款退货周期参数设置页面要素</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退款退货周期</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0-999</w:t>
            </w:r>
            <w:r>
              <w:rPr>
                <w:rFonts w:ascii="Times New Roman" w:hAnsi="Times New Roman" w:hint="eastAsia"/>
                <w:sz w:val="21"/>
                <w:szCs w:val="21"/>
              </w:rPr>
              <w:t>的正整数。</w:t>
            </w:r>
            <w:r w:rsidRPr="00CF5A6A">
              <w:rPr>
                <w:rFonts w:ascii="Times New Roman" w:hAnsi="Times New Roman"/>
                <w:sz w:val="21"/>
                <w:szCs w:val="21"/>
              </w:rPr>
              <w:t>单位为天，订单完成后开始计算，多少天内可以发起</w:t>
            </w:r>
            <w:r>
              <w:rPr>
                <w:rFonts w:ascii="Times New Roman" w:hAnsi="Times New Roman" w:hint="eastAsia"/>
                <w:sz w:val="21"/>
                <w:szCs w:val="21"/>
              </w:rPr>
              <w:t>退款退货。</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点击“确认提交”弹窗显示操作成功，返回当前页面。</w:t>
            </w:r>
          </w:p>
        </w:tc>
      </w:tr>
    </w:tbl>
    <w:p w:rsidR="006B7402" w:rsidRDefault="006B7402" w:rsidP="006B7402">
      <w:pPr>
        <w:ind w:left="426" w:right="240" w:firstLine="0"/>
      </w:pPr>
    </w:p>
    <w:p w:rsidR="006B7402" w:rsidRPr="00354FC7" w:rsidRDefault="006B7402" w:rsidP="006B7402">
      <w:pPr>
        <w:ind w:left="426" w:right="240" w:firstLine="0"/>
      </w:pPr>
    </w:p>
    <w:p w:rsidR="006B7402" w:rsidRPr="00351E5A" w:rsidRDefault="006B7402" w:rsidP="006B7402">
      <w:pPr>
        <w:pStyle w:val="4"/>
        <w:ind w:right="240"/>
      </w:pPr>
      <w:r w:rsidRPr="00351E5A">
        <w:rPr>
          <w:rFonts w:hint="eastAsia"/>
        </w:rPr>
        <w:t>退货管理</w:t>
      </w:r>
      <w:r>
        <w:rPr>
          <w:rFonts w:hint="eastAsia"/>
        </w:rPr>
        <w:t>（建议与退款管理合并）</w:t>
      </w:r>
    </w:p>
    <w:p w:rsidR="006B7402" w:rsidRDefault="006B7402" w:rsidP="006B7402">
      <w:pPr>
        <w:pStyle w:val="6"/>
        <w:ind w:right="240"/>
      </w:pPr>
      <w:r>
        <w:t>功能描述</w:t>
      </w:r>
    </w:p>
    <w:p w:rsidR="006B7402" w:rsidRPr="00922D51" w:rsidRDefault="006B7402" w:rsidP="006B7402">
      <w:pPr>
        <w:ind w:right="240"/>
      </w:pPr>
      <w:r>
        <w:rPr>
          <w:rFonts w:hint="eastAsia"/>
        </w:rPr>
        <w:t>买家申请退货</w:t>
      </w:r>
      <w:r w:rsidRPr="00922D51">
        <w:rPr>
          <w:rFonts w:hint="eastAsia"/>
        </w:rPr>
        <w:t>，卖家</w:t>
      </w:r>
      <w:r>
        <w:rPr>
          <w:rFonts w:hint="eastAsia"/>
        </w:rPr>
        <w:t>不处理退货</w:t>
      </w:r>
      <w:r w:rsidRPr="00922D51">
        <w:rPr>
          <w:rFonts w:hint="eastAsia"/>
        </w:rPr>
        <w:t>，平台可以</w:t>
      </w:r>
      <w:r>
        <w:rPr>
          <w:rFonts w:hint="eastAsia"/>
        </w:rPr>
        <w:t>根据买家提供的证据，</w:t>
      </w:r>
      <w:r w:rsidRPr="00922D51">
        <w:rPr>
          <w:rFonts w:hint="eastAsia"/>
        </w:rPr>
        <w:t>强制卖家退款。</w:t>
      </w:r>
    </w:p>
    <w:p w:rsidR="006B7402" w:rsidRPr="00946706" w:rsidRDefault="006B7402" w:rsidP="006B7402">
      <w:pPr>
        <w:ind w:right="240"/>
      </w:pPr>
    </w:p>
    <w:p w:rsidR="006B7402" w:rsidRDefault="006B7402" w:rsidP="006B7402">
      <w:pPr>
        <w:pStyle w:val="6"/>
        <w:ind w:right="240"/>
      </w:pPr>
      <w:r>
        <w:rPr>
          <w:rFonts w:hint="eastAsia"/>
        </w:rPr>
        <w:t>业务流程</w:t>
      </w:r>
    </w:p>
    <w:p w:rsidR="006B7402" w:rsidRPr="001D2720" w:rsidRDefault="006B7402" w:rsidP="006B7402">
      <w:r>
        <w:rPr>
          <w:rFonts w:hint="eastAsia"/>
        </w:rPr>
        <w:t>页面包含两个页签：待处理、所有记录</w:t>
      </w:r>
    </w:p>
    <w:p w:rsidR="006B7402" w:rsidRDefault="006B7402" w:rsidP="006B7402">
      <w:pPr>
        <w:pStyle w:val="6"/>
        <w:ind w:right="240"/>
      </w:pPr>
      <w:r>
        <w:rPr>
          <w:rFonts w:hint="eastAsia"/>
        </w:rPr>
        <w:t>业务规则</w:t>
      </w:r>
    </w:p>
    <w:p w:rsidR="006B7402" w:rsidRDefault="006B7402" w:rsidP="008B4BF2">
      <w:pPr>
        <w:pStyle w:val="af8"/>
        <w:numPr>
          <w:ilvl w:val="0"/>
          <w:numId w:val="280"/>
        </w:numPr>
        <w:ind w:leftChars="0" w:right="240" w:firstLineChars="0"/>
      </w:pPr>
      <w:r>
        <w:rPr>
          <w:rFonts w:hint="eastAsia"/>
        </w:rPr>
        <w:t>根据经营规则：</w:t>
      </w:r>
      <w:r>
        <w:rPr>
          <w:rFonts w:hint="eastAsia"/>
        </w:rPr>
        <w:t>N</w:t>
      </w:r>
      <w:r>
        <w:rPr>
          <w:rFonts w:hint="eastAsia"/>
        </w:rPr>
        <w:t>天内无理由退款，卖家没有退，平台强制卖家退款</w:t>
      </w:r>
    </w:p>
    <w:p w:rsidR="006B7402" w:rsidRDefault="006B7402" w:rsidP="008B4BF2">
      <w:pPr>
        <w:pStyle w:val="af8"/>
        <w:numPr>
          <w:ilvl w:val="0"/>
          <w:numId w:val="280"/>
        </w:numPr>
        <w:ind w:leftChars="0" w:right="240" w:firstLineChars="0"/>
      </w:pPr>
      <w:r>
        <w:rPr>
          <w:rFonts w:hint="eastAsia"/>
        </w:rPr>
        <w:t>经营规则之外：超出</w:t>
      </w:r>
      <w:r>
        <w:rPr>
          <w:rFonts w:hint="eastAsia"/>
        </w:rPr>
        <w:t>N</w:t>
      </w:r>
      <w:r>
        <w:rPr>
          <w:rFonts w:hint="eastAsia"/>
        </w:rPr>
        <w:t>天，买家提供证据，平台核实，核实通过，平台强制卖家退款</w:t>
      </w:r>
    </w:p>
    <w:p w:rsidR="006B7402" w:rsidRDefault="006B7402" w:rsidP="006B7402">
      <w:pPr>
        <w:pStyle w:val="6"/>
        <w:ind w:right="240"/>
      </w:pPr>
      <w:r>
        <w:rPr>
          <w:rFonts w:hint="eastAsia"/>
        </w:rPr>
        <w:lastRenderedPageBreak/>
        <w:t>页面要素</w:t>
      </w:r>
    </w:p>
    <w:p w:rsidR="006B7402" w:rsidRDefault="006B7402" w:rsidP="008B4BF2">
      <w:pPr>
        <w:pStyle w:val="af8"/>
        <w:numPr>
          <w:ilvl w:val="0"/>
          <w:numId w:val="281"/>
        </w:numPr>
        <w:ind w:leftChars="0" w:right="240" w:firstLineChars="0"/>
      </w:pPr>
      <w:r>
        <w:rPr>
          <w:rFonts w:ascii="Verdana" w:hAnsi="Verdana"/>
          <w:color w:val="333333"/>
          <w:shd w:val="clear" w:color="auto" w:fill="FFFFFF"/>
        </w:rPr>
        <w:t>待处理的线上实物交易订单退货列表</w:t>
      </w:r>
      <w:r>
        <w:rPr>
          <w:rFonts w:hint="eastAsia"/>
        </w:rPr>
        <w:t>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退单编号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退款金额</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申请图片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4.</w:t>
            </w:r>
          </w:p>
        </w:tc>
        <w:tc>
          <w:tcPr>
            <w:tcW w:w="1985" w:type="dxa"/>
          </w:tcPr>
          <w:p w:rsidR="006B7402" w:rsidRDefault="006B7402" w:rsidP="0061150B">
            <w:pPr>
              <w:spacing w:line="240" w:lineRule="auto"/>
              <w:ind w:right="240" w:firstLine="0"/>
              <w:rPr>
                <w:sz w:val="21"/>
                <w:szCs w:val="21"/>
              </w:rPr>
            </w:pPr>
            <w:r>
              <w:rPr>
                <w:rFonts w:hint="eastAsia"/>
                <w:sz w:val="21"/>
                <w:szCs w:val="21"/>
              </w:rPr>
              <w:t>申请原因</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5.</w:t>
            </w:r>
          </w:p>
        </w:tc>
        <w:tc>
          <w:tcPr>
            <w:tcW w:w="1985" w:type="dxa"/>
          </w:tcPr>
          <w:p w:rsidR="006B7402" w:rsidRDefault="006B7402" w:rsidP="0061150B">
            <w:pPr>
              <w:spacing w:line="240" w:lineRule="auto"/>
              <w:ind w:right="240" w:firstLine="0"/>
              <w:rPr>
                <w:sz w:val="21"/>
                <w:szCs w:val="21"/>
              </w:rPr>
            </w:pPr>
            <w:r>
              <w:rPr>
                <w:rFonts w:hint="eastAsia"/>
                <w:sz w:val="21"/>
                <w:szCs w:val="21"/>
              </w:rPr>
              <w:t>申请时间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6.</w:t>
            </w:r>
          </w:p>
        </w:tc>
        <w:tc>
          <w:tcPr>
            <w:tcW w:w="1985" w:type="dxa"/>
          </w:tcPr>
          <w:p w:rsidR="006B7402" w:rsidRDefault="006B7402" w:rsidP="0061150B">
            <w:pPr>
              <w:spacing w:line="240" w:lineRule="auto"/>
              <w:ind w:right="240" w:firstLine="0"/>
              <w:rPr>
                <w:sz w:val="21"/>
                <w:szCs w:val="21"/>
              </w:rPr>
            </w:pPr>
            <w:r>
              <w:rPr>
                <w:rFonts w:hint="eastAsia"/>
                <w:sz w:val="21"/>
                <w:szCs w:val="21"/>
              </w:rPr>
              <w:t>涉及商品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7.</w:t>
            </w:r>
          </w:p>
        </w:tc>
        <w:tc>
          <w:tcPr>
            <w:tcW w:w="1985" w:type="dxa"/>
          </w:tcPr>
          <w:p w:rsidR="006B7402" w:rsidRDefault="006B7402" w:rsidP="0061150B">
            <w:pPr>
              <w:spacing w:line="240" w:lineRule="auto"/>
              <w:ind w:right="240" w:firstLine="0"/>
              <w:rPr>
                <w:sz w:val="21"/>
                <w:szCs w:val="21"/>
              </w:rPr>
            </w:pPr>
            <w:r>
              <w:rPr>
                <w:rFonts w:hint="eastAsia"/>
                <w:sz w:val="21"/>
                <w:szCs w:val="21"/>
              </w:rPr>
              <w:t>退货数量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8.</w:t>
            </w:r>
          </w:p>
        </w:tc>
        <w:tc>
          <w:tcPr>
            <w:tcW w:w="1985" w:type="dxa"/>
          </w:tcPr>
          <w:p w:rsidR="006B7402" w:rsidRDefault="006B7402" w:rsidP="0061150B">
            <w:pPr>
              <w:spacing w:line="240" w:lineRule="auto"/>
              <w:ind w:right="240" w:firstLine="0"/>
              <w:rPr>
                <w:sz w:val="21"/>
                <w:szCs w:val="21"/>
              </w:rPr>
            </w:pPr>
            <w:r>
              <w:rPr>
                <w:rFonts w:hint="eastAsia"/>
                <w:sz w:val="21"/>
                <w:szCs w:val="21"/>
              </w:rPr>
              <w:t>商家处理</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9.</w:t>
            </w:r>
          </w:p>
        </w:tc>
        <w:tc>
          <w:tcPr>
            <w:tcW w:w="1985" w:type="dxa"/>
          </w:tcPr>
          <w:p w:rsidR="006B7402" w:rsidRDefault="006B7402" w:rsidP="0061150B">
            <w:pPr>
              <w:spacing w:line="240" w:lineRule="auto"/>
              <w:ind w:right="240" w:firstLine="0"/>
              <w:rPr>
                <w:sz w:val="21"/>
                <w:szCs w:val="21"/>
              </w:rPr>
            </w:pPr>
            <w:r>
              <w:rPr>
                <w:rFonts w:hint="eastAsia"/>
                <w:sz w:val="21"/>
                <w:szCs w:val="21"/>
              </w:rPr>
              <w:t>平台处理</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jc w:val="left"/>
              <w:rPr>
                <w:sz w:val="21"/>
                <w:szCs w:val="21"/>
              </w:rPr>
            </w:pPr>
            <w:r>
              <w:rPr>
                <w:rFonts w:hint="eastAsia"/>
                <w:sz w:val="21"/>
                <w:szCs w:val="21"/>
              </w:rPr>
              <w:t>10.</w:t>
            </w:r>
          </w:p>
        </w:tc>
        <w:tc>
          <w:tcPr>
            <w:tcW w:w="1985" w:type="dxa"/>
          </w:tcPr>
          <w:p w:rsidR="006B7402" w:rsidRDefault="006B7402" w:rsidP="0061150B">
            <w:pPr>
              <w:spacing w:line="240" w:lineRule="auto"/>
              <w:ind w:right="240" w:firstLine="0"/>
              <w:rPr>
                <w:sz w:val="21"/>
                <w:szCs w:val="21"/>
              </w:rPr>
            </w:pPr>
            <w:r>
              <w:rPr>
                <w:rFonts w:hint="eastAsia"/>
                <w:sz w:val="21"/>
                <w:szCs w:val="21"/>
              </w:rPr>
              <w:t>商家处理备注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11.</w:t>
            </w:r>
          </w:p>
        </w:tc>
        <w:tc>
          <w:tcPr>
            <w:tcW w:w="1985" w:type="dxa"/>
          </w:tcPr>
          <w:p w:rsidR="006B7402" w:rsidRDefault="006B7402" w:rsidP="0061150B">
            <w:pPr>
              <w:spacing w:line="240" w:lineRule="auto"/>
              <w:ind w:right="240" w:firstLine="0"/>
              <w:rPr>
                <w:sz w:val="21"/>
                <w:szCs w:val="21"/>
              </w:rPr>
            </w:pPr>
            <w:r>
              <w:rPr>
                <w:rFonts w:hint="eastAsia"/>
                <w:sz w:val="21"/>
                <w:szCs w:val="21"/>
              </w:rPr>
              <w:t>平台处理备注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12.</w:t>
            </w:r>
          </w:p>
        </w:tc>
        <w:tc>
          <w:tcPr>
            <w:tcW w:w="1985" w:type="dxa"/>
          </w:tcPr>
          <w:p w:rsidR="006B7402" w:rsidRDefault="006B7402" w:rsidP="0061150B">
            <w:pPr>
              <w:spacing w:line="240" w:lineRule="auto"/>
              <w:ind w:right="240" w:firstLine="0"/>
              <w:rPr>
                <w:sz w:val="21"/>
                <w:szCs w:val="21"/>
              </w:rPr>
            </w:pPr>
            <w:r>
              <w:rPr>
                <w:rFonts w:hint="eastAsia"/>
                <w:sz w:val="21"/>
                <w:szCs w:val="21"/>
              </w:rPr>
              <w:t>商家审核时间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13.</w:t>
            </w:r>
          </w:p>
        </w:tc>
        <w:tc>
          <w:tcPr>
            <w:tcW w:w="1985" w:type="dxa"/>
          </w:tcPr>
          <w:p w:rsidR="006B7402" w:rsidRDefault="006B7402" w:rsidP="0061150B">
            <w:pPr>
              <w:spacing w:line="240" w:lineRule="auto"/>
              <w:ind w:right="240" w:firstLine="0"/>
              <w:rPr>
                <w:sz w:val="21"/>
                <w:szCs w:val="21"/>
              </w:rPr>
            </w:pPr>
            <w:r>
              <w:rPr>
                <w:rFonts w:hint="eastAsia"/>
                <w:sz w:val="21"/>
                <w:szCs w:val="21"/>
              </w:rPr>
              <w:t>商品</w:t>
            </w:r>
            <w:r>
              <w:rPr>
                <w:rFonts w:hint="eastAsia"/>
                <w:sz w:val="21"/>
                <w:szCs w:val="21"/>
              </w:rPr>
              <w:t>ID</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14</w:t>
            </w:r>
            <w:r>
              <w:rPr>
                <w:rFonts w:hint="eastAsia"/>
                <w:sz w:val="21"/>
                <w:szCs w:val="21"/>
              </w:rPr>
              <w:t>．</w:t>
            </w:r>
          </w:p>
        </w:tc>
        <w:tc>
          <w:tcPr>
            <w:tcW w:w="1985" w:type="dxa"/>
          </w:tcPr>
          <w:p w:rsidR="006B7402" w:rsidRDefault="006B7402" w:rsidP="0061150B">
            <w:pPr>
              <w:spacing w:line="240" w:lineRule="auto"/>
              <w:ind w:right="240" w:firstLine="0"/>
              <w:rPr>
                <w:sz w:val="21"/>
                <w:szCs w:val="21"/>
              </w:rPr>
            </w:pPr>
            <w:r>
              <w:rPr>
                <w:rFonts w:hint="eastAsia"/>
                <w:sz w:val="21"/>
                <w:szCs w:val="21"/>
              </w:rPr>
              <w:t>订单编号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15.</w:t>
            </w:r>
          </w:p>
        </w:tc>
        <w:tc>
          <w:tcPr>
            <w:tcW w:w="1985" w:type="dxa"/>
          </w:tcPr>
          <w:p w:rsidR="006B7402" w:rsidRDefault="006B7402" w:rsidP="0061150B">
            <w:pPr>
              <w:spacing w:line="240" w:lineRule="auto"/>
              <w:ind w:right="240" w:firstLine="0"/>
              <w:rPr>
                <w:sz w:val="21"/>
                <w:szCs w:val="21"/>
              </w:rPr>
            </w:pPr>
            <w:r>
              <w:rPr>
                <w:rFonts w:hint="eastAsia"/>
                <w:sz w:val="21"/>
                <w:szCs w:val="21"/>
              </w:rPr>
              <w:t>买家名称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16.</w:t>
            </w:r>
          </w:p>
        </w:tc>
        <w:tc>
          <w:tcPr>
            <w:tcW w:w="1985" w:type="dxa"/>
          </w:tcPr>
          <w:p w:rsidR="006B7402" w:rsidRDefault="006B7402" w:rsidP="0061150B">
            <w:pPr>
              <w:spacing w:line="240" w:lineRule="auto"/>
              <w:ind w:right="240" w:firstLine="0"/>
              <w:rPr>
                <w:sz w:val="21"/>
                <w:szCs w:val="21"/>
              </w:rPr>
            </w:pPr>
            <w:r>
              <w:rPr>
                <w:rFonts w:hint="eastAsia"/>
                <w:sz w:val="21"/>
                <w:szCs w:val="21"/>
              </w:rPr>
              <w:t>卖家名称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17.</w:t>
            </w:r>
          </w:p>
        </w:tc>
        <w:tc>
          <w:tcPr>
            <w:tcW w:w="1985" w:type="dxa"/>
          </w:tcPr>
          <w:p w:rsidR="006B7402" w:rsidRDefault="006B7402" w:rsidP="0061150B">
            <w:pPr>
              <w:spacing w:line="240" w:lineRule="auto"/>
              <w:ind w:right="240" w:firstLine="0"/>
              <w:rPr>
                <w:sz w:val="21"/>
                <w:szCs w:val="21"/>
              </w:rPr>
            </w:pPr>
            <w:r>
              <w:rPr>
                <w:rFonts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bl>
    <w:p w:rsidR="006B7402" w:rsidRDefault="006B7402" w:rsidP="008B4BF2">
      <w:pPr>
        <w:pStyle w:val="af8"/>
        <w:numPr>
          <w:ilvl w:val="0"/>
          <w:numId w:val="281"/>
        </w:numPr>
        <w:ind w:leftChars="0" w:right="240" w:firstLineChars="0"/>
      </w:pPr>
      <w:r>
        <w:rPr>
          <w:rFonts w:hint="eastAsia"/>
        </w:rPr>
        <w:t>处理退货退款页面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0031" w:type="dxa"/>
            <w:gridSpan w:val="7"/>
          </w:tcPr>
          <w:p w:rsidR="006B7402" w:rsidRPr="007F007B" w:rsidRDefault="006B7402" w:rsidP="0061150B">
            <w:pPr>
              <w:spacing w:line="240" w:lineRule="auto"/>
              <w:ind w:right="240" w:firstLine="0"/>
              <w:rPr>
                <w:rFonts w:ascii="Verdana" w:hAnsi="Verdana"/>
                <w:color w:val="333333"/>
                <w:szCs w:val="24"/>
              </w:rPr>
            </w:pPr>
            <w:r>
              <w:rPr>
                <w:sz w:val="21"/>
                <w:szCs w:val="21"/>
              </w:rPr>
              <w:t>买家</w:t>
            </w:r>
            <w:r>
              <w:rPr>
                <w:rFonts w:hint="eastAsia"/>
                <w:sz w:val="21"/>
                <w:szCs w:val="21"/>
              </w:rPr>
              <w:t>退货退款</w:t>
            </w:r>
            <w:r w:rsidRPr="00960ED2">
              <w:rPr>
                <w:sz w:val="21"/>
                <w:szCs w:val="21"/>
              </w:rPr>
              <w:t>申请</w:t>
            </w:r>
            <w:r w:rsidRPr="00960ED2">
              <w:rPr>
                <w:rFonts w:hint="eastAsia"/>
                <w:sz w:val="21"/>
                <w:szCs w:val="21"/>
              </w:rPr>
              <w:t>信息</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sidRPr="00960ED2">
              <w:rPr>
                <w:sz w:val="21"/>
                <w:szCs w:val="21"/>
              </w:rPr>
              <w:t>申请时间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sidRPr="00960ED2">
              <w:rPr>
                <w:sz w:val="21"/>
                <w:szCs w:val="21"/>
              </w:rPr>
              <w:t>商品名称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sidRPr="00960ED2">
              <w:rPr>
                <w:sz w:val="21"/>
                <w:szCs w:val="21"/>
              </w:rPr>
              <w:t>退款金额</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4.</w:t>
            </w:r>
          </w:p>
        </w:tc>
        <w:tc>
          <w:tcPr>
            <w:tcW w:w="1985" w:type="dxa"/>
          </w:tcPr>
          <w:p w:rsidR="006B7402" w:rsidRDefault="006B7402" w:rsidP="0061150B">
            <w:pPr>
              <w:spacing w:line="240" w:lineRule="auto"/>
              <w:ind w:right="240" w:firstLine="0"/>
              <w:rPr>
                <w:sz w:val="21"/>
                <w:szCs w:val="21"/>
              </w:rPr>
            </w:pPr>
            <w:r>
              <w:rPr>
                <w:rFonts w:hint="eastAsia"/>
                <w:sz w:val="21"/>
                <w:szCs w:val="21"/>
              </w:rPr>
              <w:t>退货</w:t>
            </w:r>
            <w:r w:rsidRPr="00960ED2">
              <w:rPr>
                <w:sz w:val="21"/>
                <w:szCs w:val="21"/>
              </w:rPr>
              <w:t>原因</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5.</w:t>
            </w:r>
          </w:p>
        </w:tc>
        <w:tc>
          <w:tcPr>
            <w:tcW w:w="1985" w:type="dxa"/>
          </w:tcPr>
          <w:p w:rsidR="006B7402" w:rsidRDefault="006B7402" w:rsidP="0061150B">
            <w:pPr>
              <w:spacing w:line="240" w:lineRule="auto"/>
              <w:ind w:right="240" w:firstLine="0"/>
              <w:rPr>
                <w:sz w:val="21"/>
                <w:szCs w:val="21"/>
              </w:rPr>
            </w:pPr>
            <w:r>
              <w:rPr>
                <w:rFonts w:hint="eastAsia"/>
                <w:sz w:val="21"/>
                <w:szCs w:val="21"/>
              </w:rPr>
              <w:t>退货数量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6.</w:t>
            </w:r>
          </w:p>
        </w:tc>
        <w:tc>
          <w:tcPr>
            <w:tcW w:w="1985" w:type="dxa"/>
          </w:tcPr>
          <w:p w:rsidR="006B7402" w:rsidRPr="00960ED2" w:rsidRDefault="006B7402" w:rsidP="0061150B">
            <w:pPr>
              <w:spacing w:line="240" w:lineRule="auto"/>
              <w:ind w:right="240" w:firstLine="0"/>
              <w:rPr>
                <w:sz w:val="21"/>
                <w:szCs w:val="21"/>
              </w:rPr>
            </w:pPr>
            <w:r>
              <w:rPr>
                <w:rFonts w:hint="eastAsia"/>
                <w:sz w:val="21"/>
                <w:szCs w:val="21"/>
              </w:rPr>
              <w:t>退货说</w:t>
            </w:r>
            <w:r w:rsidRPr="00960ED2">
              <w:rPr>
                <w:sz w:val="21"/>
                <w:szCs w:val="21"/>
              </w:rPr>
              <w:t>明</w:t>
            </w:r>
          </w:p>
        </w:tc>
        <w:tc>
          <w:tcPr>
            <w:tcW w:w="1417" w:type="dxa"/>
          </w:tcPr>
          <w:p w:rsidR="006B7402" w:rsidRDefault="006B7402" w:rsidP="0061150B">
            <w:pPr>
              <w:pStyle w:val="a7"/>
              <w:ind w:right="240"/>
              <w:rPr>
                <w:rFonts w:ascii="Times New Roman" w:hAnsi="Times New Roman"/>
                <w:sz w:val="21"/>
                <w:szCs w:val="21"/>
              </w:rPr>
            </w:pP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rPr>
          <w:trHeight w:val="329"/>
        </w:trPr>
        <w:tc>
          <w:tcPr>
            <w:tcW w:w="10031" w:type="dxa"/>
            <w:gridSpan w:val="7"/>
          </w:tcPr>
          <w:p w:rsidR="006B7402" w:rsidRPr="007F007B" w:rsidRDefault="006B7402" w:rsidP="0061150B">
            <w:pPr>
              <w:spacing w:line="240" w:lineRule="auto"/>
              <w:ind w:right="240" w:firstLine="0"/>
              <w:rPr>
                <w:sz w:val="21"/>
                <w:szCs w:val="21"/>
              </w:rPr>
            </w:pPr>
            <w:r w:rsidRPr="007F007B">
              <w:rPr>
                <w:sz w:val="21"/>
                <w:szCs w:val="21"/>
              </w:rPr>
              <w:t>商家</w:t>
            </w:r>
            <w:r>
              <w:rPr>
                <w:rFonts w:hint="eastAsia"/>
                <w:sz w:val="21"/>
                <w:szCs w:val="21"/>
              </w:rPr>
              <w:t>退货</w:t>
            </w:r>
            <w:r w:rsidRPr="007F007B">
              <w:rPr>
                <w:sz w:val="21"/>
                <w:szCs w:val="21"/>
              </w:rPr>
              <w:t>退款处理</w:t>
            </w:r>
            <w:r>
              <w:rPr>
                <w:rFonts w:hint="eastAsia"/>
                <w:sz w:val="21"/>
                <w:szCs w:val="21"/>
              </w:rPr>
              <w:t>信息</w:t>
            </w:r>
          </w:p>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6.</w:t>
            </w:r>
          </w:p>
        </w:tc>
        <w:tc>
          <w:tcPr>
            <w:tcW w:w="1985" w:type="dxa"/>
          </w:tcPr>
          <w:p w:rsidR="006B7402" w:rsidRDefault="006B7402" w:rsidP="0061150B">
            <w:pPr>
              <w:spacing w:line="240" w:lineRule="auto"/>
              <w:ind w:right="240" w:firstLine="0"/>
              <w:rPr>
                <w:sz w:val="21"/>
                <w:szCs w:val="21"/>
              </w:rPr>
            </w:pPr>
            <w:r>
              <w:rPr>
                <w:rFonts w:hint="eastAsia"/>
                <w:sz w:val="21"/>
                <w:szCs w:val="21"/>
              </w:rPr>
              <w:t>审核结果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lastRenderedPageBreak/>
              <w:t>7.</w:t>
            </w:r>
          </w:p>
        </w:tc>
        <w:tc>
          <w:tcPr>
            <w:tcW w:w="1985" w:type="dxa"/>
          </w:tcPr>
          <w:p w:rsidR="006B7402" w:rsidRDefault="006B7402" w:rsidP="0061150B">
            <w:pPr>
              <w:spacing w:line="240" w:lineRule="auto"/>
              <w:ind w:right="240" w:firstLine="0"/>
              <w:rPr>
                <w:sz w:val="21"/>
                <w:szCs w:val="21"/>
              </w:rPr>
            </w:pPr>
            <w:r>
              <w:rPr>
                <w:rFonts w:hint="eastAsia"/>
                <w:sz w:val="21"/>
                <w:szCs w:val="21"/>
              </w:rPr>
              <w:t>处理备注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8.</w:t>
            </w:r>
          </w:p>
        </w:tc>
        <w:tc>
          <w:tcPr>
            <w:tcW w:w="1985" w:type="dxa"/>
          </w:tcPr>
          <w:p w:rsidR="006B7402" w:rsidRDefault="006B7402" w:rsidP="0061150B">
            <w:pPr>
              <w:spacing w:line="240" w:lineRule="auto"/>
              <w:ind w:right="240" w:firstLine="0"/>
              <w:rPr>
                <w:sz w:val="21"/>
                <w:szCs w:val="21"/>
              </w:rPr>
            </w:pPr>
            <w:r>
              <w:rPr>
                <w:rFonts w:hint="eastAsia"/>
                <w:sz w:val="21"/>
                <w:szCs w:val="21"/>
              </w:rPr>
              <w:t>处理时间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0031" w:type="dxa"/>
            <w:gridSpan w:val="7"/>
          </w:tcPr>
          <w:p w:rsidR="006B7402" w:rsidRPr="005058ED" w:rsidRDefault="006B7402" w:rsidP="0061150B">
            <w:pPr>
              <w:spacing w:line="240" w:lineRule="auto"/>
              <w:ind w:right="240" w:firstLine="0"/>
              <w:rPr>
                <w:rFonts w:ascii="Verdana" w:hAnsi="Verdana"/>
                <w:color w:val="333333"/>
                <w:szCs w:val="24"/>
              </w:rPr>
            </w:pPr>
            <w:r w:rsidRPr="005058ED">
              <w:rPr>
                <w:sz w:val="21"/>
                <w:szCs w:val="21"/>
              </w:rPr>
              <w:t>订单支付信息</w:t>
            </w:r>
          </w:p>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9.</w:t>
            </w:r>
          </w:p>
        </w:tc>
        <w:tc>
          <w:tcPr>
            <w:tcW w:w="1985" w:type="dxa"/>
          </w:tcPr>
          <w:p w:rsidR="006B7402" w:rsidRDefault="006B7402" w:rsidP="0061150B">
            <w:pPr>
              <w:spacing w:line="240" w:lineRule="auto"/>
              <w:ind w:right="240" w:firstLine="0"/>
              <w:rPr>
                <w:sz w:val="21"/>
                <w:szCs w:val="21"/>
              </w:rPr>
            </w:pPr>
            <w:r w:rsidRPr="00960ED2">
              <w:rPr>
                <w:sz w:val="21"/>
                <w:szCs w:val="21"/>
              </w:rPr>
              <w:t>支付方式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jc w:val="left"/>
              <w:rPr>
                <w:sz w:val="21"/>
                <w:szCs w:val="21"/>
              </w:rPr>
            </w:pPr>
            <w:r>
              <w:rPr>
                <w:rFonts w:hint="eastAsia"/>
                <w:sz w:val="21"/>
                <w:szCs w:val="21"/>
              </w:rPr>
              <w:t>10.</w:t>
            </w:r>
          </w:p>
        </w:tc>
        <w:tc>
          <w:tcPr>
            <w:tcW w:w="1985" w:type="dxa"/>
          </w:tcPr>
          <w:p w:rsidR="006B7402" w:rsidRDefault="006B7402" w:rsidP="0061150B">
            <w:pPr>
              <w:spacing w:line="240" w:lineRule="auto"/>
              <w:ind w:right="240" w:firstLine="0"/>
              <w:rPr>
                <w:sz w:val="21"/>
                <w:szCs w:val="21"/>
              </w:rPr>
            </w:pPr>
            <w:r w:rsidRPr="00960ED2">
              <w:rPr>
                <w:sz w:val="21"/>
                <w:szCs w:val="21"/>
              </w:rPr>
              <w:t>订单总额</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11.</w:t>
            </w:r>
          </w:p>
        </w:tc>
        <w:tc>
          <w:tcPr>
            <w:tcW w:w="1985" w:type="dxa"/>
          </w:tcPr>
          <w:p w:rsidR="006B7402" w:rsidRDefault="006B7402" w:rsidP="0061150B">
            <w:pPr>
              <w:spacing w:line="240" w:lineRule="auto"/>
              <w:ind w:right="240" w:firstLine="0"/>
              <w:rPr>
                <w:sz w:val="21"/>
                <w:szCs w:val="21"/>
              </w:rPr>
            </w:pPr>
            <w:r w:rsidRPr="00960ED2">
              <w:rPr>
                <w:sz w:val="21"/>
                <w:szCs w:val="21"/>
              </w:rPr>
              <w:t>在线支付金额</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12.</w:t>
            </w:r>
          </w:p>
        </w:tc>
        <w:tc>
          <w:tcPr>
            <w:tcW w:w="1985" w:type="dxa"/>
          </w:tcPr>
          <w:p w:rsidR="006B7402" w:rsidRPr="005058ED" w:rsidRDefault="006B7402" w:rsidP="0061150B">
            <w:pPr>
              <w:spacing w:line="240" w:lineRule="auto"/>
              <w:ind w:right="240" w:firstLine="0"/>
              <w:rPr>
                <w:sz w:val="21"/>
                <w:szCs w:val="21"/>
              </w:rPr>
            </w:pPr>
            <w:r>
              <w:rPr>
                <w:sz w:val="21"/>
                <w:szCs w:val="21"/>
              </w:rPr>
              <w:t>平台</w:t>
            </w:r>
            <w:r>
              <w:rPr>
                <w:rFonts w:hint="eastAsia"/>
                <w:sz w:val="21"/>
                <w:szCs w:val="21"/>
              </w:rPr>
              <w:t>退货</w:t>
            </w:r>
            <w:r w:rsidRPr="005058ED">
              <w:rPr>
                <w:sz w:val="21"/>
                <w:szCs w:val="21"/>
              </w:rPr>
              <w:t>审核</w:t>
            </w:r>
          </w:p>
          <w:p w:rsidR="006B7402" w:rsidRDefault="006B7402" w:rsidP="0061150B">
            <w:pPr>
              <w:spacing w:line="240" w:lineRule="auto"/>
              <w:ind w:right="240" w:firstLine="0"/>
              <w:rPr>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备注信息</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13.</w:t>
            </w:r>
          </w:p>
        </w:tc>
        <w:tc>
          <w:tcPr>
            <w:tcW w:w="1985" w:type="dxa"/>
          </w:tcPr>
          <w:p w:rsidR="006B7402" w:rsidRDefault="006B7402" w:rsidP="0061150B">
            <w:pPr>
              <w:spacing w:line="240" w:lineRule="auto"/>
              <w:ind w:right="240" w:firstLine="0"/>
              <w:rPr>
                <w:sz w:val="21"/>
                <w:szCs w:val="21"/>
              </w:rPr>
            </w:pPr>
            <w:r>
              <w:rPr>
                <w:rFonts w:hint="eastAsia"/>
                <w:sz w:val="21"/>
                <w:szCs w:val="21"/>
              </w:rPr>
              <w:t>确认提交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bl>
    <w:p w:rsidR="006B7402" w:rsidRDefault="006B7402" w:rsidP="008B4BF2">
      <w:pPr>
        <w:pStyle w:val="af8"/>
        <w:numPr>
          <w:ilvl w:val="0"/>
          <w:numId w:val="281"/>
        </w:numPr>
        <w:ind w:leftChars="0" w:right="240" w:firstLineChars="0"/>
      </w:pPr>
      <w:r>
        <w:rPr>
          <w:rFonts w:hint="eastAsia"/>
        </w:rPr>
        <w:t>所有记录页面（包含待处理和已经处理的记录）</w:t>
      </w:r>
    </w:p>
    <w:p w:rsidR="006B7402" w:rsidRDefault="006B7402" w:rsidP="006B7402">
      <w:pPr>
        <w:pStyle w:val="af8"/>
        <w:ind w:leftChars="0" w:left="846" w:right="240" w:firstLineChars="0" w:firstLine="0"/>
      </w:pPr>
      <w:r>
        <w:rPr>
          <w:rFonts w:hint="eastAsia"/>
        </w:rPr>
        <w:t>参考：</w:t>
      </w:r>
      <w:r>
        <w:t>待处理的线上实物交易订单</w:t>
      </w:r>
      <w:r>
        <w:rPr>
          <w:rFonts w:hint="eastAsia"/>
        </w:rPr>
        <w:t>退货</w:t>
      </w:r>
      <w:r w:rsidRPr="00D67159">
        <w:t>列表</w:t>
      </w:r>
      <w:r>
        <w:rPr>
          <w:rFonts w:hint="eastAsia"/>
        </w:rPr>
        <w:t>页面</w:t>
      </w:r>
    </w:p>
    <w:p w:rsidR="006B7402" w:rsidRPr="00BC295E" w:rsidRDefault="006B7402" w:rsidP="006B7402">
      <w:pPr>
        <w:ind w:right="240"/>
      </w:pPr>
    </w:p>
    <w:p w:rsidR="006B7402" w:rsidRPr="00351E5A" w:rsidRDefault="006B7402" w:rsidP="006B7402">
      <w:pPr>
        <w:pStyle w:val="4"/>
        <w:ind w:right="240"/>
      </w:pPr>
      <w:r w:rsidRPr="00351E5A">
        <w:rPr>
          <w:rFonts w:hint="eastAsia"/>
        </w:rPr>
        <w:t>咨询管理</w:t>
      </w:r>
    </w:p>
    <w:p w:rsidR="006B7402" w:rsidRDefault="006B7402" w:rsidP="006B7402">
      <w:pPr>
        <w:pStyle w:val="6"/>
        <w:ind w:right="240"/>
      </w:pPr>
      <w:r>
        <w:t>功能描述</w:t>
      </w:r>
    </w:p>
    <w:p w:rsidR="006B7402" w:rsidRPr="00922D51" w:rsidRDefault="006B7402" w:rsidP="006B7402">
      <w:pPr>
        <w:ind w:right="240"/>
      </w:pPr>
      <w:r>
        <w:rPr>
          <w:rFonts w:hint="eastAsia"/>
        </w:rPr>
        <w:t>运营人员可</w:t>
      </w:r>
      <w:r>
        <w:t>查看</w:t>
      </w:r>
      <w:r w:rsidRPr="00922D51">
        <w:rPr>
          <w:rFonts w:hint="eastAsia"/>
        </w:rPr>
        <w:t>会员对商品</w:t>
      </w:r>
      <w:r>
        <w:rPr>
          <w:rFonts w:hint="eastAsia"/>
        </w:rPr>
        <w:t>的</w:t>
      </w:r>
      <w:r w:rsidRPr="00922D51">
        <w:rPr>
          <w:rFonts w:hint="eastAsia"/>
        </w:rPr>
        <w:t>咨询，后台显示记录。可以设置咨询类型和备注设置。</w:t>
      </w:r>
    </w:p>
    <w:p w:rsidR="006B7402" w:rsidRDefault="006B7402" w:rsidP="006B7402">
      <w:pPr>
        <w:pStyle w:val="6"/>
        <w:ind w:right="240"/>
      </w:pPr>
      <w:r>
        <w:rPr>
          <w:rFonts w:hint="eastAsia"/>
        </w:rPr>
        <w:t>业务流程</w:t>
      </w:r>
    </w:p>
    <w:p w:rsidR="006B7402" w:rsidRPr="006421DC" w:rsidRDefault="006B7402" w:rsidP="006B7402">
      <w:r>
        <w:rPr>
          <w:rFonts w:hint="eastAsia"/>
        </w:rPr>
        <w:t>页面包含三个页签：咨询管理、类型设置、头部文字设置</w:t>
      </w:r>
    </w:p>
    <w:p w:rsidR="006B7402" w:rsidRDefault="006B7402" w:rsidP="006B7402">
      <w:pPr>
        <w:pStyle w:val="6"/>
        <w:ind w:right="240"/>
      </w:pPr>
      <w:r>
        <w:rPr>
          <w:rFonts w:hint="eastAsia"/>
        </w:rPr>
        <w:t>业务规则</w:t>
      </w:r>
    </w:p>
    <w:p w:rsidR="006B7402" w:rsidRPr="00C455FA" w:rsidRDefault="006B7402" w:rsidP="006B7402">
      <w:r>
        <w:rPr>
          <w:rFonts w:hint="eastAsia"/>
        </w:rPr>
        <w:t>无。</w:t>
      </w:r>
    </w:p>
    <w:p w:rsidR="006B7402" w:rsidRDefault="006B7402" w:rsidP="006B7402">
      <w:pPr>
        <w:pStyle w:val="6"/>
        <w:ind w:right="240"/>
      </w:pPr>
      <w:r>
        <w:rPr>
          <w:rFonts w:hint="eastAsia"/>
        </w:rPr>
        <w:t>页面要素</w:t>
      </w:r>
    </w:p>
    <w:p w:rsidR="006B7402" w:rsidRDefault="006B7402" w:rsidP="008B4BF2">
      <w:pPr>
        <w:pStyle w:val="af8"/>
        <w:numPr>
          <w:ilvl w:val="0"/>
          <w:numId w:val="282"/>
        </w:numPr>
        <w:ind w:leftChars="0" w:right="240" w:firstLineChars="0"/>
      </w:pPr>
      <w:r>
        <w:rPr>
          <w:rFonts w:ascii="Verdana" w:hAnsi="Verdana" w:hint="eastAsia"/>
          <w:color w:val="333333"/>
          <w:shd w:val="clear" w:color="auto" w:fill="FFFFFF"/>
        </w:rPr>
        <w:t>商品咨询</w:t>
      </w:r>
      <w:r>
        <w:rPr>
          <w:rFonts w:ascii="Verdana" w:hAnsi="Verdana"/>
          <w:color w:val="333333"/>
          <w:shd w:val="clear" w:color="auto" w:fill="FFFFFF"/>
        </w:rPr>
        <w:t>列表</w:t>
      </w:r>
      <w:r>
        <w:rPr>
          <w:rFonts w:hint="eastAsia"/>
        </w:rPr>
        <w:t>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咨询人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咨询内容</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回复内容</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4.</w:t>
            </w:r>
          </w:p>
        </w:tc>
        <w:tc>
          <w:tcPr>
            <w:tcW w:w="1985" w:type="dxa"/>
          </w:tcPr>
          <w:p w:rsidR="006B7402" w:rsidRDefault="006B7402" w:rsidP="0061150B">
            <w:pPr>
              <w:spacing w:line="240" w:lineRule="auto"/>
              <w:ind w:right="240" w:firstLine="0"/>
              <w:rPr>
                <w:sz w:val="21"/>
                <w:szCs w:val="21"/>
              </w:rPr>
            </w:pPr>
            <w:r>
              <w:rPr>
                <w:rFonts w:hint="eastAsia"/>
                <w:sz w:val="21"/>
                <w:szCs w:val="21"/>
              </w:rPr>
              <w:t>咨询商品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5.</w:t>
            </w:r>
          </w:p>
        </w:tc>
        <w:tc>
          <w:tcPr>
            <w:tcW w:w="1985" w:type="dxa"/>
          </w:tcPr>
          <w:p w:rsidR="006B7402" w:rsidRDefault="006B7402" w:rsidP="0061150B">
            <w:pPr>
              <w:spacing w:line="240" w:lineRule="auto"/>
              <w:ind w:right="240" w:firstLine="0"/>
              <w:rPr>
                <w:sz w:val="21"/>
                <w:szCs w:val="21"/>
              </w:rPr>
            </w:pPr>
            <w:r>
              <w:rPr>
                <w:rFonts w:hint="eastAsia"/>
                <w:sz w:val="21"/>
                <w:szCs w:val="21"/>
              </w:rPr>
              <w:t>咨询时间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lastRenderedPageBreak/>
              <w:t>6.</w:t>
            </w:r>
          </w:p>
        </w:tc>
        <w:tc>
          <w:tcPr>
            <w:tcW w:w="1985" w:type="dxa"/>
          </w:tcPr>
          <w:p w:rsidR="006B7402" w:rsidRDefault="006B7402" w:rsidP="0061150B">
            <w:pPr>
              <w:spacing w:line="240" w:lineRule="auto"/>
              <w:ind w:right="240" w:firstLine="0"/>
              <w:rPr>
                <w:sz w:val="21"/>
                <w:szCs w:val="21"/>
              </w:rPr>
            </w:pPr>
            <w:r>
              <w:rPr>
                <w:rFonts w:hint="eastAsia"/>
                <w:sz w:val="21"/>
                <w:szCs w:val="21"/>
              </w:rPr>
              <w:t>回复时间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7.</w:t>
            </w:r>
          </w:p>
        </w:tc>
        <w:tc>
          <w:tcPr>
            <w:tcW w:w="1985" w:type="dxa"/>
          </w:tcPr>
          <w:p w:rsidR="006B7402" w:rsidRDefault="006B7402" w:rsidP="0061150B">
            <w:pPr>
              <w:spacing w:line="240" w:lineRule="auto"/>
              <w:ind w:right="240" w:firstLine="0"/>
              <w:rPr>
                <w:sz w:val="21"/>
                <w:szCs w:val="21"/>
              </w:rPr>
            </w:pPr>
            <w:r>
              <w:rPr>
                <w:rFonts w:hint="eastAsia"/>
                <w:sz w:val="21"/>
                <w:szCs w:val="21"/>
              </w:rPr>
              <w:t>商家名称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8.</w:t>
            </w:r>
          </w:p>
        </w:tc>
        <w:tc>
          <w:tcPr>
            <w:tcW w:w="1985" w:type="dxa"/>
          </w:tcPr>
          <w:p w:rsidR="006B7402" w:rsidRDefault="006B7402" w:rsidP="0061150B">
            <w:pPr>
              <w:spacing w:line="240" w:lineRule="auto"/>
              <w:ind w:right="240" w:firstLine="0"/>
              <w:rPr>
                <w:sz w:val="21"/>
                <w:szCs w:val="21"/>
              </w:rPr>
            </w:pPr>
            <w:r>
              <w:rPr>
                <w:rFonts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删除</w:t>
            </w:r>
          </w:p>
        </w:tc>
      </w:tr>
    </w:tbl>
    <w:p w:rsidR="006B7402" w:rsidRPr="00C85091" w:rsidRDefault="006B7402" w:rsidP="008B4BF2">
      <w:pPr>
        <w:pStyle w:val="af8"/>
        <w:numPr>
          <w:ilvl w:val="0"/>
          <w:numId w:val="282"/>
        </w:numPr>
        <w:ind w:leftChars="0" w:right="240" w:firstLineChars="0"/>
      </w:pPr>
      <w:r>
        <w:rPr>
          <w:rFonts w:ascii="Verdana" w:hAnsi="Verdana"/>
          <w:color w:val="333333"/>
          <w:shd w:val="clear" w:color="auto" w:fill="FFFFFF"/>
        </w:rPr>
        <w:t>咨询类型列表</w:t>
      </w:r>
      <w:r>
        <w:rPr>
          <w:rFonts w:ascii="Verdana" w:hAnsi="Verdana" w:hint="eastAsia"/>
          <w:color w:val="333333"/>
          <w:shd w:val="clear" w:color="auto" w:fill="FFFFFF"/>
        </w:rPr>
        <w:t>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排序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咨询类型名称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删除、编辑</w:t>
            </w: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4.</w:t>
            </w:r>
          </w:p>
        </w:tc>
        <w:tc>
          <w:tcPr>
            <w:tcW w:w="1985" w:type="dxa"/>
          </w:tcPr>
          <w:p w:rsidR="006B7402" w:rsidRDefault="006B7402" w:rsidP="0061150B">
            <w:pPr>
              <w:spacing w:line="240" w:lineRule="auto"/>
              <w:ind w:right="240" w:firstLine="0"/>
              <w:rPr>
                <w:sz w:val="21"/>
                <w:szCs w:val="21"/>
              </w:rPr>
            </w:pPr>
            <w:r>
              <w:rPr>
                <w:rFonts w:hint="eastAsia"/>
                <w:sz w:val="21"/>
                <w:szCs w:val="21"/>
              </w:rPr>
              <w:t>添加</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bl>
    <w:p w:rsidR="006B7402" w:rsidRDefault="006B7402" w:rsidP="006B7402">
      <w:pPr>
        <w:ind w:right="240" w:firstLine="0"/>
      </w:pPr>
    </w:p>
    <w:p w:rsidR="006B7402" w:rsidRDefault="006B7402" w:rsidP="008B4BF2">
      <w:pPr>
        <w:pStyle w:val="af8"/>
        <w:numPr>
          <w:ilvl w:val="0"/>
          <w:numId w:val="282"/>
        </w:numPr>
        <w:ind w:leftChars="0" w:right="240" w:firstLineChars="0"/>
      </w:pPr>
      <w:r>
        <w:rPr>
          <w:rFonts w:hint="eastAsia"/>
        </w:rPr>
        <w:t>咨询类型添加页面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咨询类型名称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排序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类型备注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4.</w:t>
            </w:r>
          </w:p>
        </w:tc>
        <w:tc>
          <w:tcPr>
            <w:tcW w:w="1985" w:type="dxa"/>
          </w:tcPr>
          <w:p w:rsidR="006B7402" w:rsidRDefault="006B7402" w:rsidP="0061150B">
            <w:pPr>
              <w:spacing w:line="240" w:lineRule="auto"/>
              <w:ind w:right="240" w:firstLine="0"/>
              <w:rPr>
                <w:sz w:val="21"/>
                <w:szCs w:val="21"/>
              </w:rPr>
            </w:pPr>
            <w:r>
              <w:rPr>
                <w:rFonts w:hint="eastAsia"/>
                <w:sz w:val="21"/>
                <w:szCs w:val="21"/>
              </w:rPr>
              <w:t>确认提交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bl>
    <w:p w:rsidR="006B7402" w:rsidRDefault="006B7402" w:rsidP="006B7402">
      <w:pPr>
        <w:pStyle w:val="af8"/>
        <w:ind w:leftChars="0" w:left="846" w:right="240" w:firstLineChars="0" w:firstLine="0"/>
      </w:pPr>
    </w:p>
    <w:p w:rsidR="006B7402" w:rsidRDefault="006B7402" w:rsidP="008B4BF2">
      <w:pPr>
        <w:pStyle w:val="af8"/>
        <w:numPr>
          <w:ilvl w:val="0"/>
          <w:numId w:val="282"/>
        </w:numPr>
        <w:ind w:leftChars="0" w:right="240" w:firstLineChars="0"/>
      </w:pPr>
      <w:r>
        <w:rPr>
          <w:rFonts w:hint="eastAsia"/>
        </w:rPr>
        <w:t>咨询类型修改页面</w:t>
      </w:r>
    </w:p>
    <w:p w:rsidR="006B7402" w:rsidRDefault="006B7402" w:rsidP="006B7402">
      <w:pPr>
        <w:pStyle w:val="af8"/>
        <w:ind w:leftChars="0" w:left="846" w:right="240" w:firstLineChars="0" w:firstLine="0"/>
      </w:pPr>
      <w:r>
        <w:rPr>
          <w:rFonts w:hint="eastAsia"/>
        </w:rPr>
        <w:t>参考：咨询类型添加页面</w:t>
      </w:r>
    </w:p>
    <w:p w:rsidR="006B7402" w:rsidRPr="00843AB5" w:rsidRDefault="006B7402" w:rsidP="006B7402">
      <w:pPr>
        <w:pStyle w:val="af8"/>
        <w:ind w:leftChars="0" w:left="846" w:right="240" w:firstLineChars="0" w:firstLine="0"/>
      </w:pPr>
    </w:p>
    <w:p w:rsidR="006B7402" w:rsidRDefault="006B7402" w:rsidP="006B7402">
      <w:pPr>
        <w:pStyle w:val="af8"/>
        <w:ind w:leftChars="0" w:left="846" w:right="240" w:firstLineChars="0" w:firstLine="0"/>
      </w:pPr>
    </w:p>
    <w:p w:rsidR="006B7402" w:rsidRPr="007B67A4" w:rsidRDefault="006B7402" w:rsidP="008B4BF2">
      <w:pPr>
        <w:pStyle w:val="af8"/>
        <w:numPr>
          <w:ilvl w:val="0"/>
          <w:numId w:val="282"/>
        </w:numPr>
        <w:ind w:leftChars="0" w:right="240" w:firstLineChars="0"/>
      </w:pPr>
      <w:r>
        <w:rPr>
          <w:rFonts w:hint="eastAsia"/>
        </w:rPr>
        <w:t>头部文字设置页面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sidRPr="006421DC">
              <w:rPr>
                <w:sz w:val="21"/>
                <w:szCs w:val="21"/>
              </w:rPr>
              <w:t>咨询头部文字提示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4.</w:t>
            </w:r>
          </w:p>
        </w:tc>
        <w:tc>
          <w:tcPr>
            <w:tcW w:w="1985" w:type="dxa"/>
          </w:tcPr>
          <w:p w:rsidR="006B7402" w:rsidRDefault="006B7402" w:rsidP="0061150B">
            <w:pPr>
              <w:spacing w:line="240" w:lineRule="auto"/>
              <w:ind w:right="240" w:firstLine="0"/>
              <w:rPr>
                <w:sz w:val="21"/>
                <w:szCs w:val="21"/>
              </w:rPr>
            </w:pPr>
            <w:r>
              <w:rPr>
                <w:rFonts w:hint="eastAsia"/>
                <w:sz w:val="21"/>
                <w:szCs w:val="21"/>
              </w:rPr>
              <w:t>确认提交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bl>
    <w:p w:rsidR="006B7402" w:rsidRDefault="006B7402" w:rsidP="006B7402">
      <w:pPr>
        <w:ind w:right="240"/>
      </w:pPr>
    </w:p>
    <w:p w:rsidR="006B7402" w:rsidRPr="00351E5A" w:rsidRDefault="006B7402" w:rsidP="006B7402">
      <w:pPr>
        <w:pStyle w:val="4"/>
        <w:ind w:right="240"/>
      </w:pPr>
      <w:r w:rsidRPr="00351E5A">
        <w:rPr>
          <w:rFonts w:hint="eastAsia"/>
        </w:rPr>
        <w:t>举报管理</w:t>
      </w:r>
    </w:p>
    <w:p w:rsidR="006B7402" w:rsidRDefault="006B7402" w:rsidP="006B7402">
      <w:pPr>
        <w:pStyle w:val="6"/>
        <w:ind w:right="240"/>
      </w:pPr>
      <w:r>
        <w:lastRenderedPageBreak/>
        <w:t>功能描述</w:t>
      </w:r>
    </w:p>
    <w:p w:rsidR="006B7402" w:rsidRPr="00922D51" w:rsidRDefault="006B7402" w:rsidP="006B7402">
      <w:pPr>
        <w:ind w:right="240"/>
      </w:pPr>
      <w:r>
        <w:rPr>
          <w:rFonts w:hint="eastAsia"/>
        </w:rPr>
        <w:t>举报类型和举报主题由管理员在后台设置，在商品信息页会员可根据举报主题举报违规商品，平台查看详情，查看举报内容，强制下架违规商品。</w:t>
      </w:r>
    </w:p>
    <w:p w:rsidR="006B7402" w:rsidRDefault="006B7402" w:rsidP="006B7402">
      <w:pPr>
        <w:pStyle w:val="6"/>
        <w:ind w:right="240"/>
      </w:pPr>
      <w:r>
        <w:rPr>
          <w:rFonts w:hint="eastAsia"/>
        </w:rPr>
        <w:t>业务流程</w:t>
      </w:r>
    </w:p>
    <w:p w:rsidR="006B7402" w:rsidRPr="00F75613" w:rsidRDefault="006B7402" w:rsidP="006B7402">
      <w:r>
        <w:rPr>
          <w:rFonts w:hint="eastAsia"/>
        </w:rPr>
        <w:t>举报管理页面包含四个页签：未处理、已处理、类型设置、主题设置</w:t>
      </w:r>
    </w:p>
    <w:p w:rsidR="006B7402" w:rsidRDefault="006B7402" w:rsidP="006B7402">
      <w:pPr>
        <w:pStyle w:val="6"/>
        <w:ind w:right="240"/>
      </w:pPr>
      <w:r>
        <w:rPr>
          <w:rFonts w:hint="eastAsia"/>
        </w:rPr>
        <w:t>业务规则</w:t>
      </w:r>
    </w:p>
    <w:p w:rsidR="006B7402" w:rsidRDefault="006B7402" w:rsidP="006B7402">
      <w:pPr>
        <w:pStyle w:val="6"/>
        <w:ind w:right="240"/>
      </w:pPr>
      <w:r>
        <w:rPr>
          <w:rFonts w:hint="eastAsia"/>
        </w:rPr>
        <w:t>页面要素</w:t>
      </w:r>
    </w:p>
    <w:p w:rsidR="006B7402" w:rsidRDefault="006B7402" w:rsidP="008B4BF2">
      <w:pPr>
        <w:pStyle w:val="af8"/>
        <w:numPr>
          <w:ilvl w:val="0"/>
          <w:numId w:val="283"/>
        </w:numPr>
        <w:ind w:leftChars="0" w:right="240" w:firstLineChars="0"/>
      </w:pPr>
      <w:r>
        <w:rPr>
          <w:rFonts w:ascii="Verdana" w:hAnsi="Verdana" w:hint="eastAsia"/>
          <w:color w:val="333333"/>
          <w:shd w:val="clear" w:color="auto" w:fill="FFFFFF"/>
        </w:rPr>
        <w:t>未处理</w:t>
      </w:r>
      <w:r>
        <w:rPr>
          <w:rFonts w:ascii="Verdana" w:hAnsi="Verdana"/>
          <w:color w:val="333333"/>
          <w:shd w:val="clear" w:color="auto" w:fill="FFFFFF"/>
        </w:rPr>
        <w:t>列表</w:t>
      </w:r>
      <w:r>
        <w:rPr>
          <w:rFonts w:hint="eastAsia"/>
        </w:rPr>
        <w:t>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举报人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举报类型</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举报主题</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4.</w:t>
            </w:r>
          </w:p>
        </w:tc>
        <w:tc>
          <w:tcPr>
            <w:tcW w:w="1985" w:type="dxa"/>
          </w:tcPr>
          <w:p w:rsidR="006B7402" w:rsidRDefault="006B7402" w:rsidP="0061150B">
            <w:pPr>
              <w:spacing w:line="240" w:lineRule="auto"/>
              <w:ind w:right="240" w:firstLine="0"/>
              <w:rPr>
                <w:sz w:val="21"/>
                <w:szCs w:val="21"/>
              </w:rPr>
            </w:pPr>
            <w:r>
              <w:rPr>
                <w:rFonts w:hint="eastAsia"/>
                <w:sz w:val="21"/>
                <w:szCs w:val="21"/>
              </w:rPr>
              <w:t>举报商品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5.</w:t>
            </w:r>
          </w:p>
        </w:tc>
        <w:tc>
          <w:tcPr>
            <w:tcW w:w="1985" w:type="dxa"/>
          </w:tcPr>
          <w:p w:rsidR="006B7402" w:rsidRDefault="006B7402" w:rsidP="0061150B">
            <w:pPr>
              <w:spacing w:line="240" w:lineRule="auto"/>
              <w:ind w:right="240" w:firstLine="0"/>
              <w:rPr>
                <w:sz w:val="21"/>
                <w:szCs w:val="21"/>
              </w:rPr>
            </w:pPr>
            <w:r>
              <w:rPr>
                <w:rFonts w:hint="eastAsia"/>
                <w:sz w:val="21"/>
                <w:szCs w:val="21"/>
              </w:rPr>
              <w:t>图片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6.</w:t>
            </w:r>
          </w:p>
        </w:tc>
        <w:tc>
          <w:tcPr>
            <w:tcW w:w="1985" w:type="dxa"/>
          </w:tcPr>
          <w:p w:rsidR="006B7402" w:rsidRDefault="006B7402" w:rsidP="0061150B">
            <w:pPr>
              <w:spacing w:line="240" w:lineRule="auto"/>
              <w:ind w:right="240" w:firstLine="0"/>
              <w:rPr>
                <w:sz w:val="21"/>
                <w:szCs w:val="21"/>
              </w:rPr>
            </w:pPr>
            <w:r>
              <w:rPr>
                <w:rFonts w:hint="eastAsia"/>
                <w:sz w:val="21"/>
                <w:szCs w:val="21"/>
              </w:rPr>
              <w:t>举报时间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7.</w:t>
            </w:r>
          </w:p>
        </w:tc>
        <w:tc>
          <w:tcPr>
            <w:tcW w:w="1985" w:type="dxa"/>
          </w:tcPr>
          <w:p w:rsidR="006B7402" w:rsidRDefault="006B7402" w:rsidP="0061150B">
            <w:pPr>
              <w:spacing w:line="240" w:lineRule="auto"/>
              <w:ind w:right="240" w:firstLine="0"/>
              <w:rPr>
                <w:sz w:val="21"/>
                <w:szCs w:val="21"/>
              </w:rPr>
            </w:pPr>
            <w:r>
              <w:rPr>
                <w:rFonts w:hint="eastAsia"/>
                <w:sz w:val="21"/>
                <w:szCs w:val="21"/>
              </w:rPr>
              <w:t>涉及商家</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8.</w:t>
            </w:r>
          </w:p>
        </w:tc>
        <w:tc>
          <w:tcPr>
            <w:tcW w:w="1985" w:type="dxa"/>
          </w:tcPr>
          <w:p w:rsidR="006B7402" w:rsidRDefault="006B7402" w:rsidP="0061150B">
            <w:pPr>
              <w:spacing w:line="240" w:lineRule="auto"/>
              <w:ind w:right="240" w:firstLine="0"/>
              <w:rPr>
                <w:sz w:val="21"/>
                <w:szCs w:val="21"/>
              </w:rPr>
            </w:pPr>
            <w:r>
              <w:rPr>
                <w:rFonts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处理</w:t>
            </w:r>
          </w:p>
        </w:tc>
      </w:tr>
    </w:tbl>
    <w:p w:rsidR="006B7402" w:rsidRDefault="006B7402" w:rsidP="008B4BF2">
      <w:pPr>
        <w:pStyle w:val="af8"/>
        <w:numPr>
          <w:ilvl w:val="0"/>
          <w:numId w:val="283"/>
        </w:numPr>
        <w:ind w:leftChars="0" w:right="240" w:firstLineChars="0"/>
      </w:pPr>
      <w:r>
        <w:rPr>
          <w:rFonts w:hint="eastAsia"/>
        </w:rPr>
        <w:t>举报处理页面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举报人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举报类型</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举报主题</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4.</w:t>
            </w:r>
          </w:p>
        </w:tc>
        <w:tc>
          <w:tcPr>
            <w:tcW w:w="1985" w:type="dxa"/>
          </w:tcPr>
          <w:p w:rsidR="006B7402" w:rsidRDefault="006B7402" w:rsidP="0061150B">
            <w:pPr>
              <w:spacing w:line="240" w:lineRule="auto"/>
              <w:ind w:right="240" w:firstLine="0"/>
              <w:rPr>
                <w:sz w:val="21"/>
                <w:szCs w:val="21"/>
              </w:rPr>
            </w:pPr>
            <w:r>
              <w:rPr>
                <w:rFonts w:hint="eastAsia"/>
                <w:sz w:val="21"/>
                <w:szCs w:val="21"/>
              </w:rPr>
              <w:t>举报商品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5.</w:t>
            </w:r>
          </w:p>
        </w:tc>
        <w:tc>
          <w:tcPr>
            <w:tcW w:w="1985" w:type="dxa"/>
          </w:tcPr>
          <w:p w:rsidR="006B7402" w:rsidRDefault="006B7402" w:rsidP="0061150B">
            <w:pPr>
              <w:spacing w:line="240" w:lineRule="auto"/>
              <w:ind w:right="240" w:firstLine="0"/>
              <w:rPr>
                <w:sz w:val="21"/>
                <w:szCs w:val="21"/>
              </w:rPr>
            </w:pPr>
            <w:r>
              <w:rPr>
                <w:rFonts w:hint="eastAsia"/>
                <w:sz w:val="21"/>
                <w:szCs w:val="21"/>
              </w:rPr>
              <w:t>图片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6.</w:t>
            </w:r>
          </w:p>
        </w:tc>
        <w:tc>
          <w:tcPr>
            <w:tcW w:w="1985" w:type="dxa"/>
          </w:tcPr>
          <w:p w:rsidR="006B7402" w:rsidRDefault="006B7402" w:rsidP="0061150B">
            <w:pPr>
              <w:spacing w:line="240" w:lineRule="auto"/>
              <w:ind w:right="240" w:firstLine="0"/>
              <w:rPr>
                <w:sz w:val="21"/>
                <w:szCs w:val="21"/>
              </w:rPr>
            </w:pPr>
            <w:r>
              <w:rPr>
                <w:rFonts w:hint="eastAsia"/>
                <w:sz w:val="21"/>
                <w:szCs w:val="21"/>
              </w:rPr>
              <w:t>举报时间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7.</w:t>
            </w:r>
          </w:p>
        </w:tc>
        <w:tc>
          <w:tcPr>
            <w:tcW w:w="1985" w:type="dxa"/>
          </w:tcPr>
          <w:p w:rsidR="006B7402" w:rsidRDefault="006B7402" w:rsidP="0061150B">
            <w:pPr>
              <w:spacing w:line="240" w:lineRule="auto"/>
              <w:ind w:right="240" w:firstLine="0"/>
              <w:rPr>
                <w:sz w:val="21"/>
                <w:szCs w:val="21"/>
              </w:rPr>
            </w:pPr>
            <w:r>
              <w:rPr>
                <w:rFonts w:hint="eastAsia"/>
                <w:sz w:val="21"/>
                <w:szCs w:val="21"/>
              </w:rPr>
              <w:t>涉及商家</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8.</w:t>
            </w:r>
          </w:p>
        </w:tc>
        <w:tc>
          <w:tcPr>
            <w:tcW w:w="1985" w:type="dxa"/>
          </w:tcPr>
          <w:p w:rsidR="006B7402" w:rsidRDefault="006B7402" w:rsidP="0061150B">
            <w:pPr>
              <w:spacing w:line="240" w:lineRule="auto"/>
              <w:ind w:right="240" w:firstLine="0"/>
              <w:rPr>
                <w:sz w:val="21"/>
                <w:szCs w:val="21"/>
              </w:rPr>
            </w:pPr>
            <w:r>
              <w:rPr>
                <w:rFonts w:hint="eastAsia"/>
                <w:sz w:val="21"/>
                <w:szCs w:val="21"/>
              </w:rPr>
              <w:t>处理结果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不做处理、警告商家、下架商品</w:t>
            </w: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9.</w:t>
            </w:r>
          </w:p>
        </w:tc>
        <w:tc>
          <w:tcPr>
            <w:tcW w:w="1985" w:type="dxa"/>
          </w:tcPr>
          <w:p w:rsidR="006B7402" w:rsidRDefault="006B7402" w:rsidP="0061150B">
            <w:pPr>
              <w:spacing w:line="240" w:lineRule="auto"/>
              <w:ind w:right="240" w:firstLine="0"/>
              <w:rPr>
                <w:sz w:val="21"/>
                <w:szCs w:val="21"/>
              </w:rPr>
            </w:pPr>
            <w:r>
              <w:rPr>
                <w:rFonts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处理</w:t>
            </w:r>
          </w:p>
        </w:tc>
      </w:tr>
    </w:tbl>
    <w:p w:rsidR="006B7402" w:rsidRPr="00236A6D" w:rsidRDefault="006B7402" w:rsidP="006B7402">
      <w:pPr>
        <w:pStyle w:val="af8"/>
        <w:ind w:leftChars="0" w:left="846" w:right="240" w:firstLineChars="0" w:firstLine="0"/>
      </w:pPr>
    </w:p>
    <w:p w:rsidR="006B7402" w:rsidRDefault="006B7402" w:rsidP="008B4BF2">
      <w:pPr>
        <w:pStyle w:val="af8"/>
        <w:numPr>
          <w:ilvl w:val="0"/>
          <w:numId w:val="283"/>
        </w:numPr>
        <w:ind w:leftChars="0" w:right="240" w:firstLineChars="0"/>
      </w:pPr>
      <w:r>
        <w:rPr>
          <w:rFonts w:ascii="Verdana" w:hAnsi="Verdana" w:hint="eastAsia"/>
          <w:color w:val="333333"/>
          <w:shd w:val="clear" w:color="auto" w:fill="FFFFFF"/>
        </w:rPr>
        <w:t>已处理</w:t>
      </w:r>
      <w:r>
        <w:rPr>
          <w:rFonts w:ascii="Verdana" w:hAnsi="Verdana"/>
          <w:color w:val="333333"/>
          <w:shd w:val="clear" w:color="auto" w:fill="FFFFFF"/>
        </w:rPr>
        <w:t>列表</w:t>
      </w:r>
      <w:r>
        <w:rPr>
          <w:rFonts w:hint="eastAsia"/>
        </w:rPr>
        <w:t>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举报人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举报类型</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举报主题</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4.</w:t>
            </w:r>
          </w:p>
        </w:tc>
        <w:tc>
          <w:tcPr>
            <w:tcW w:w="1985" w:type="dxa"/>
          </w:tcPr>
          <w:p w:rsidR="006B7402" w:rsidRDefault="006B7402" w:rsidP="0061150B">
            <w:pPr>
              <w:spacing w:line="240" w:lineRule="auto"/>
              <w:ind w:right="240" w:firstLine="0"/>
              <w:rPr>
                <w:sz w:val="21"/>
                <w:szCs w:val="21"/>
              </w:rPr>
            </w:pPr>
            <w:r>
              <w:rPr>
                <w:rFonts w:hint="eastAsia"/>
                <w:sz w:val="21"/>
                <w:szCs w:val="21"/>
              </w:rPr>
              <w:t>举报商品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5.</w:t>
            </w:r>
          </w:p>
        </w:tc>
        <w:tc>
          <w:tcPr>
            <w:tcW w:w="1985" w:type="dxa"/>
          </w:tcPr>
          <w:p w:rsidR="006B7402" w:rsidRDefault="006B7402" w:rsidP="0061150B">
            <w:pPr>
              <w:spacing w:line="240" w:lineRule="auto"/>
              <w:ind w:right="240" w:firstLine="0"/>
              <w:rPr>
                <w:sz w:val="21"/>
                <w:szCs w:val="21"/>
              </w:rPr>
            </w:pPr>
            <w:r>
              <w:rPr>
                <w:rFonts w:hint="eastAsia"/>
                <w:sz w:val="21"/>
                <w:szCs w:val="21"/>
              </w:rPr>
              <w:t>图片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6.</w:t>
            </w:r>
          </w:p>
        </w:tc>
        <w:tc>
          <w:tcPr>
            <w:tcW w:w="1985" w:type="dxa"/>
          </w:tcPr>
          <w:p w:rsidR="006B7402" w:rsidRDefault="006B7402" w:rsidP="0061150B">
            <w:pPr>
              <w:spacing w:line="240" w:lineRule="auto"/>
              <w:ind w:right="240" w:firstLine="0"/>
              <w:rPr>
                <w:sz w:val="21"/>
                <w:szCs w:val="21"/>
              </w:rPr>
            </w:pPr>
            <w:r>
              <w:rPr>
                <w:rFonts w:hint="eastAsia"/>
                <w:sz w:val="21"/>
                <w:szCs w:val="21"/>
              </w:rPr>
              <w:t>举报时间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7.</w:t>
            </w:r>
          </w:p>
        </w:tc>
        <w:tc>
          <w:tcPr>
            <w:tcW w:w="1985" w:type="dxa"/>
          </w:tcPr>
          <w:p w:rsidR="006B7402" w:rsidRDefault="006B7402" w:rsidP="0061150B">
            <w:pPr>
              <w:spacing w:line="240" w:lineRule="auto"/>
              <w:ind w:right="240" w:firstLine="0"/>
              <w:rPr>
                <w:sz w:val="21"/>
                <w:szCs w:val="21"/>
              </w:rPr>
            </w:pPr>
            <w:r>
              <w:rPr>
                <w:rFonts w:hint="eastAsia"/>
                <w:sz w:val="21"/>
                <w:szCs w:val="21"/>
              </w:rPr>
              <w:t>处理结果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8.</w:t>
            </w:r>
          </w:p>
        </w:tc>
        <w:tc>
          <w:tcPr>
            <w:tcW w:w="1985" w:type="dxa"/>
          </w:tcPr>
          <w:p w:rsidR="006B7402" w:rsidRDefault="006B7402" w:rsidP="0061150B">
            <w:pPr>
              <w:spacing w:line="240" w:lineRule="auto"/>
              <w:ind w:right="240" w:firstLine="0"/>
              <w:rPr>
                <w:sz w:val="21"/>
                <w:szCs w:val="21"/>
              </w:rPr>
            </w:pPr>
            <w:r>
              <w:rPr>
                <w:rFonts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删除</w:t>
            </w:r>
          </w:p>
        </w:tc>
      </w:tr>
    </w:tbl>
    <w:p w:rsidR="006B7402" w:rsidRDefault="006B7402" w:rsidP="008B4BF2">
      <w:pPr>
        <w:pStyle w:val="af8"/>
        <w:numPr>
          <w:ilvl w:val="0"/>
          <w:numId w:val="283"/>
        </w:numPr>
        <w:ind w:leftChars="0" w:right="240" w:firstLineChars="0"/>
      </w:pPr>
      <w:r>
        <w:rPr>
          <w:rFonts w:ascii="Verdana" w:hAnsi="Verdana" w:hint="eastAsia"/>
          <w:color w:val="333333"/>
          <w:shd w:val="clear" w:color="auto" w:fill="FFFFFF"/>
        </w:rPr>
        <w:t>举报类型列表</w:t>
      </w:r>
      <w:r>
        <w:rPr>
          <w:rFonts w:hint="eastAsia"/>
        </w:rPr>
        <w:t>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举报类型</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举报类型描述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w:t>
            </w:r>
          </w:p>
        </w:tc>
      </w:tr>
    </w:tbl>
    <w:p w:rsidR="006B7402" w:rsidRDefault="006B7402" w:rsidP="008B4BF2">
      <w:pPr>
        <w:pStyle w:val="af8"/>
        <w:numPr>
          <w:ilvl w:val="0"/>
          <w:numId w:val="283"/>
        </w:numPr>
        <w:ind w:leftChars="0" w:right="240" w:firstLineChars="0"/>
      </w:pPr>
      <w:r>
        <w:rPr>
          <w:rFonts w:hint="eastAsia"/>
        </w:rPr>
        <w:t>举报类型添加页面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举报类型</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举报类型描述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确认提交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bl>
    <w:p w:rsidR="006B7402" w:rsidRDefault="006B7402" w:rsidP="008B4BF2">
      <w:pPr>
        <w:pStyle w:val="af8"/>
        <w:numPr>
          <w:ilvl w:val="0"/>
          <w:numId w:val="283"/>
        </w:numPr>
        <w:ind w:leftChars="0" w:right="240" w:firstLineChars="0"/>
      </w:pPr>
      <w:r>
        <w:rPr>
          <w:rFonts w:hint="eastAsia"/>
        </w:rPr>
        <w:t>举报类型编辑页面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举报类型</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举报类型描述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确认提交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bl>
    <w:p w:rsidR="006B7402" w:rsidRDefault="006B7402" w:rsidP="008B4BF2">
      <w:pPr>
        <w:pStyle w:val="af8"/>
        <w:numPr>
          <w:ilvl w:val="0"/>
          <w:numId w:val="283"/>
        </w:numPr>
        <w:ind w:leftChars="0" w:right="240" w:firstLineChars="0"/>
      </w:pPr>
      <w:r>
        <w:rPr>
          <w:rFonts w:hint="eastAsia"/>
        </w:rPr>
        <w:t>举报主题列表页面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lastRenderedPageBreak/>
              <w:t>1.</w:t>
            </w:r>
          </w:p>
        </w:tc>
        <w:tc>
          <w:tcPr>
            <w:tcW w:w="1985" w:type="dxa"/>
          </w:tcPr>
          <w:p w:rsidR="006B7402" w:rsidRDefault="006B7402" w:rsidP="0061150B">
            <w:pPr>
              <w:spacing w:line="240" w:lineRule="auto"/>
              <w:ind w:right="240" w:firstLine="0"/>
              <w:rPr>
                <w:sz w:val="21"/>
                <w:szCs w:val="21"/>
              </w:rPr>
            </w:pPr>
            <w:r>
              <w:rPr>
                <w:rFonts w:hint="eastAsia"/>
                <w:sz w:val="21"/>
                <w:szCs w:val="21"/>
              </w:rPr>
              <w:t>举报类型</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举报主题</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w:t>
            </w:r>
          </w:p>
        </w:tc>
      </w:tr>
    </w:tbl>
    <w:p w:rsidR="006B7402" w:rsidRPr="005F4329" w:rsidRDefault="006B7402" w:rsidP="006B7402">
      <w:pPr>
        <w:ind w:right="240" w:firstLine="0"/>
      </w:pPr>
    </w:p>
    <w:p w:rsidR="006B7402" w:rsidRDefault="006B7402" w:rsidP="008B4BF2">
      <w:pPr>
        <w:pStyle w:val="af8"/>
        <w:numPr>
          <w:ilvl w:val="0"/>
          <w:numId w:val="283"/>
        </w:numPr>
        <w:ind w:leftChars="0" w:right="240" w:firstLineChars="0"/>
      </w:pPr>
      <w:r>
        <w:rPr>
          <w:rFonts w:hint="eastAsia"/>
        </w:rPr>
        <w:t>举报主题添加页面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举报类型</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与类型设置中的类型关联</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举报主题</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确认提交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bl>
    <w:p w:rsidR="006B7402" w:rsidRDefault="006B7402" w:rsidP="006B7402">
      <w:pPr>
        <w:ind w:right="240"/>
      </w:pPr>
    </w:p>
    <w:p w:rsidR="006B7402" w:rsidRDefault="006B7402" w:rsidP="008B4BF2">
      <w:pPr>
        <w:pStyle w:val="af8"/>
        <w:numPr>
          <w:ilvl w:val="0"/>
          <w:numId w:val="283"/>
        </w:numPr>
        <w:ind w:leftChars="0" w:right="240" w:firstLineChars="0"/>
      </w:pPr>
      <w:r>
        <w:rPr>
          <w:rFonts w:hint="eastAsia"/>
        </w:rPr>
        <w:t>举报主题编辑页面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举报类型</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与类型设置中的类型关联</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举报主题</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确认提交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bl>
    <w:p w:rsidR="006B7402" w:rsidRDefault="006B7402" w:rsidP="006B7402">
      <w:pPr>
        <w:ind w:right="240"/>
      </w:pPr>
    </w:p>
    <w:p w:rsidR="006B7402" w:rsidRPr="00351E5A" w:rsidRDefault="006B7402" w:rsidP="006B7402">
      <w:pPr>
        <w:pStyle w:val="4"/>
        <w:ind w:right="240"/>
      </w:pPr>
      <w:r w:rsidRPr="00351E5A">
        <w:rPr>
          <w:rFonts w:hint="eastAsia"/>
        </w:rPr>
        <w:t>评价管理</w:t>
      </w:r>
    </w:p>
    <w:p w:rsidR="006B7402" w:rsidRDefault="006B7402" w:rsidP="006B7402">
      <w:pPr>
        <w:pStyle w:val="6"/>
        <w:ind w:right="240"/>
      </w:pPr>
      <w:r>
        <w:t>功能描述</w:t>
      </w:r>
    </w:p>
    <w:p w:rsidR="006B7402" w:rsidRPr="00922D51" w:rsidRDefault="006B7402" w:rsidP="006B7402">
      <w:pPr>
        <w:ind w:right="240"/>
      </w:pPr>
      <w:r w:rsidRPr="00221A30">
        <w:t>买家可在订单完成后对订单商品进行评价操作，评价信息将显示在对应的商品页面</w:t>
      </w:r>
      <w:r w:rsidRPr="00221A30">
        <w:rPr>
          <w:rFonts w:hint="eastAsia"/>
        </w:rPr>
        <w:t>。</w:t>
      </w:r>
      <w:r w:rsidRPr="00221A30">
        <w:t>买家可在订单完成后对店铺进行动态评价操作</w:t>
      </w:r>
      <w:r w:rsidRPr="00221A30">
        <w:rPr>
          <w:rFonts w:hint="eastAsia"/>
        </w:rPr>
        <w:t>，</w:t>
      </w:r>
      <w:r w:rsidRPr="00221A30">
        <w:t>评价统计信息将显示在对应的店铺相应页面</w:t>
      </w:r>
      <w:r>
        <w:rPr>
          <w:rFonts w:hint="eastAsia"/>
        </w:rPr>
        <w:t>。</w:t>
      </w:r>
      <w:r w:rsidRPr="00922D51">
        <w:rPr>
          <w:rFonts w:hint="eastAsia"/>
        </w:rPr>
        <w:t>后台运营管理人员可以查看、删除会员对商家的信用和店铺评分。</w:t>
      </w:r>
    </w:p>
    <w:p w:rsidR="006B7402" w:rsidRDefault="006B7402" w:rsidP="006B7402">
      <w:pPr>
        <w:pStyle w:val="6"/>
        <w:ind w:right="240"/>
      </w:pPr>
      <w:r>
        <w:rPr>
          <w:rFonts w:hint="eastAsia"/>
        </w:rPr>
        <w:t>业务流程</w:t>
      </w:r>
    </w:p>
    <w:p w:rsidR="006B7402" w:rsidRPr="00A7706C" w:rsidRDefault="006B7402" w:rsidP="006B7402">
      <w:r>
        <w:rPr>
          <w:rFonts w:hint="eastAsia"/>
        </w:rPr>
        <w:t>评价管理页面包含两个页面：来自买家的评价、店铺动态评价</w:t>
      </w:r>
    </w:p>
    <w:p w:rsidR="006B7402" w:rsidRDefault="006B7402" w:rsidP="006B7402">
      <w:pPr>
        <w:pStyle w:val="6"/>
        <w:ind w:right="240"/>
      </w:pPr>
      <w:r>
        <w:rPr>
          <w:rFonts w:hint="eastAsia"/>
        </w:rPr>
        <w:t>业务规则</w:t>
      </w:r>
    </w:p>
    <w:p w:rsidR="006B7402" w:rsidRDefault="006B7402" w:rsidP="006B7402">
      <w:pPr>
        <w:pStyle w:val="6"/>
        <w:ind w:right="240"/>
      </w:pPr>
      <w:r>
        <w:rPr>
          <w:rFonts w:hint="eastAsia"/>
        </w:rPr>
        <w:lastRenderedPageBreak/>
        <w:t>页面要素</w:t>
      </w:r>
    </w:p>
    <w:p w:rsidR="006B7402" w:rsidRDefault="006B7402" w:rsidP="008B4BF2">
      <w:pPr>
        <w:pStyle w:val="af8"/>
        <w:numPr>
          <w:ilvl w:val="0"/>
          <w:numId w:val="284"/>
        </w:numPr>
        <w:ind w:leftChars="0" w:right="240" w:firstLineChars="0"/>
      </w:pPr>
      <w:r>
        <w:rPr>
          <w:rFonts w:ascii="Verdana" w:hAnsi="Verdana" w:hint="eastAsia"/>
          <w:color w:val="333333"/>
          <w:shd w:val="clear" w:color="auto" w:fill="FFFFFF"/>
        </w:rPr>
        <w:t>商品评价</w:t>
      </w:r>
      <w:r>
        <w:rPr>
          <w:rFonts w:ascii="Verdana" w:hAnsi="Verdana"/>
          <w:color w:val="333333"/>
          <w:shd w:val="clear" w:color="auto" w:fill="FFFFFF"/>
        </w:rPr>
        <w:t>列表</w:t>
      </w:r>
      <w:r>
        <w:rPr>
          <w:rFonts w:hint="eastAsia"/>
        </w:rPr>
        <w:t>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选择</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评价人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评分</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显示五角星</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4.</w:t>
            </w:r>
          </w:p>
        </w:tc>
        <w:tc>
          <w:tcPr>
            <w:tcW w:w="1985" w:type="dxa"/>
          </w:tcPr>
          <w:p w:rsidR="006B7402" w:rsidRDefault="006B7402" w:rsidP="0061150B">
            <w:pPr>
              <w:spacing w:line="240" w:lineRule="auto"/>
              <w:ind w:right="240" w:firstLine="0"/>
              <w:rPr>
                <w:sz w:val="21"/>
                <w:szCs w:val="21"/>
              </w:rPr>
            </w:pPr>
            <w:r>
              <w:rPr>
                <w:rFonts w:hint="eastAsia"/>
                <w:sz w:val="21"/>
                <w:szCs w:val="21"/>
              </w:rPr>
              <w:t>评价内容</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5.</w:t>
            </w:r>
          </w:p>
        </w:tc>
        <w:tc>
          <w:tcPr>
            <w:tcW w:w="1985" w:type="dxa"/>
          </w:tcPr>
          <w:p w:rsidR="006B7402" w:rsidRDefault="006B7402" w:rsidP="0061150B">
            <w:pPr>
              <w:spacing w:line="240" w:lineRule="auto"/>
              <w:ind w:right="240" w:firstLine="0"/>
              <w:rPr>
                <w:sz w:val="21"/>
                <w:szCs w:val="21"/>
              </w:rPr>
            </w:pPr>
            <w:r>
              <w:rPr>
                <w:rFonts w:hint="eastAsia"/>
                <w:sz w:val="21"/>
                <w:szCs w:val="21"/>
              </w:rPr>
              <w:t>晒单图片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6.</w:t>
            </w:r>
          </w:p>
        </w:tc>
        <w:tc>
          <w:tcPr>
            <w:tcW w:w="1985" w:type="dxa"/>
          </w:tcPr>
          <w:p w:rsidR="006B7402" w:rsidRDefault="006B7402" w:rsidP="0061150B">
            <w:pPr>
              <w:spacing w:line="240" w:lineRule="auto"/>
              <w:ind w:right="240" w:firstLine="0"/>
              <w:rPr>
                <w:sz w:val="21"/>
                <w:szCs w:val="21"/>
              </w:rPr>
            </w:pPr>
            <w:r>
              <w:rPr>
                <w:rFonts w:hint="eastAsia"/>
                <w:sz w:val="21"/>
                <w:szCs w:val="21"/>
              </w:rPr>
              <w:t>评价时间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7.</w:t>
            </w:r>
          </w:p>
        </w:tc>
        <w:tc>
          <w:tcPr>
            <w:tcW w:w="1985" w:type="dxa"/>
          </w:tcPr>
          <w:p w:rsidR="006B7402" w:rsidRDefault="006B7402" w:rsidP="0061150B">
            <w:pPr>
              <w:spacing w:line="240" w:lineRule="auto"/>
              <w:ind w:right="240" w:firstLine="0"/>
              <w:rPr>
                <w:sz w:val="21"/>
                <w:szCs w:val="21"/>
              </w:rPr>
            </w:pPr>
            <w:r>
              <w:rPr>
                <w:rFonts w:hint="eastAsia"/>
                <w:sz w:val="21"/>
                <w:szCs w:val="21"/>
              </w:rPr>
              <w:t>被评商品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8.</w:t>
            </w:r>
          </w:p>
        </w:tc>
        <w:tc>
          <w:tcPr>
            <w:tcW w:w="1985" w:type="dxa"/>
          </w:tcPr>
          <w:p w:rsidR="006B7402" w:rsidRDefault="006B7402" w:rsidP="0061150B">
            <w:pPr>
              <w:spacing w:line="240" w:lineRule="auto"/>
              <w:ind w:right="240" w:firstLine="0"/>
              <w:rPr>
                <w:sz w:val="21"/>
                <w:szCs w:val="21"/>
              </w:rPr>
            </w:pPr>
            <w:r>
              <w:rPr>
                <w:rFonts w:hint="eastAsia"/>
                <w:sz w:val="21"/>
                <w:szCs w:val="21"/>
              </w:rPr>
              <w:t>所属商家</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9.</w:t>
            </w:r>
          </w:p>
        </w:tc>
        <w:tc>
          <w:tcPr>
            <w:tcW w:w="1985" w:type="dxa"/>
          </w:tcPr>
          <w:p w:rsidR="006B7402" w:rsidRDefault="006B7402" w:rsidP="0061150B">
            <w:pPr>
              <w:spacing w:line="240" w:lineRule="auto"/>
              <w:ind w:right="240" w:firstLine="0"/>
              <w:rPr>
                <w:sz w:val="21"/>
                <w:szCs w:val="21"/>
              </w:rPr>
            </w:pPr>
            <w:r>
              <w:rPr>
                <w:rFonts w:hint="eastAsia"/>
                <w:sz w:val="21"/>
                <w:szCs w:val="21"/>
              </w:rPr>
              <w:t>订单编号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10.</w:t>
            </w:r>
          </w:p>
        </w:tc>
        <w:tc>
          <w:tcPr>
            <w:tcW w:w="1985" w:type="dxa"/>
          </w:tcPr>
          <w:p w:rsidR="006B7402" w:rsidRDefault="006B7402" w:rsidP="0061150B">
            <w:pPr>
              <w:spacing w:line="240" w:lineRule="auto"/>
              <w:ind w:right="240" w:firstLine="0"/>
              <w:rPr>
                <w:sz w:val="21"/>
                <w:szCs w:val="21"/>
              </w:rPr>
            </w:pPr>
            <w:r>
              <w:rPr>
                <w:rFonts w:hint="eastAsia"/>
                <w:sz w:val="21"/>
                <w:szCs w:val="21"/>
              </w:rPr>
              <w:t>评价人</w:t>
            </w:r>
            <w:r>
              <w:rPr>
                <w:rFonts w:hint="eastAsia"/>
                <w:sz w:val="21"/>
                <w:szCs w:val="21"/>
              </w:rPr>
              <w:t>ID</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11.</w:t>
            </w:r>
          </w:p>
        </w:tc>
        <w:tc>
          <w:tcPr>
            <w:tcW w:w="1985" w:type="dxa"/>
          </w:tcPr>
          <w:p w:rsidR="006B7402" w:rsidRDefault="006B7402" w:rsidP="0061150B">
            <w:pPr>
              <w:spacing w:line="240" w:lineRule="auto"/>
              <w:ind w:right="240" w:firstLine="0"/>
              <w:rPr>
                <w:sz w:val="21"/>
                <w:szCs w:val="21"/>
              </w:rPr>
            </w:pPr>
            <w:r>
              <w:rPr>
                <w:rFonts w:hint="eastAsia"/>
                <w:sz w:val="21"/>
                <w:szCs w:val="21"/>
              </w:rPr>
              <w:t>商家</w:t>
            </w:r>
            <w:r>
              <w:rPr>
                <w:rFonts w:hint="eastAsia"/>
                <w:sz w:val="21"/>
                <w:szCs w:val="21"/>
              </w:rPr>
              <w:t>ID</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12</w:t>
            </w:r>
            <w:r>
              <w:rPr>
                <w:rFonts w:hint="eastAsia"/>
                <w:sz w:val="21"/>
                <w:szCs w:val="21"/>
              </w:rPr>
              <w:t>．</w:t>
            </w:r>
          </w:p>
        </w:tc>
        <w:tc>
          <w:tcPr>
            <w:tcW w:w="1985" w:type="dxa"/>
          </w:tcPr>
          <w:p w:rsidR="006B7402" w:rsidRDefault="006B7402" w:rsidP="0061150B">
            <w:pPr>
              <w:spacing w:line="240" w:lineRule="auto"/>
              <w:ind w:right="240" w:firstLine="0"/>
              <w:rPr>
                <w:sz w:val="21"/>
                <w:szCs w:val="21"/>
              </w:rPr>
            </w:pPr>
            <w:r>
              <w:rPr>
                <w:rFonts w:hint="eastAsia"/>
                <w:sz w:val="21"/>
                <w:szCs w:val="21"/>
              </w:rPr>
              <w:t>追加内容</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13.</w:t>
            </w:r>
          </w:p>
        </w:tc>
        <w:tc>
          <w:tcPr>
            <w:tcW w:w="1985" w:type="dxa"/>
          </w:tcPr>
          <w:p w:rsidR="006B7402" w:rsidRDefault="006B7402" w:rsidP="0061150B">
            <w:pPr>
              <w:spacing w:line="240" w:lineRule="auto"/>
              <w:ind w:right="240" w:firstLine="0"/>
              <w:rPr>
                <w:sz w:val="21"/>
                <w:szCs w:val="21"/>
              </w:rPr>
            </w:pPr>
            <w:r>
              <w:rPr>
                <w:rFonts w:hint="eastAsia"/>
                <w:sz w:val="21"/>
                <w:szCs w:val="21"/>
              </w:rPr>
              <w:t>追加晒单</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14.</w:t>
            </w:r>
          </w:p>
        </w:tc>
        <w:tc>
          <w:tcPr>
            <w:tcW w:w="1985" w:type="dxa"/>
          </w:tcPr>
          <w:p w:rsidR="006B7402" w:rsidRDefault="006B7402" w:rsidP="0061150B">
            <w:pPr>
              <w:spacing w:line="240" w:lineRule="auto"/>
              <w:ind w:right="240" w:firstLine="0"/>
              <w:rPr>
                <w:sz w:val="21"/>
                <w:szCs w:val="21"/>
              </w:rPr>
            </w:pPr>
            <w:r>
              <w:rPr>
                <w:rFonts w:hint="eastAsia"/>
                <w:sz w:val="21"/>
                <w:szCs w:val="21"/>
              </w:rPr>
              <w:t>批量删除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15.</w:t>
            </w:r>
          </w:p>
        </w:tc>
        <w:tc>
          <w:tcPr>
            <w:tcW w:w="1985" w:type="dxa"/>
          </w:tcPr>
          <w:p w:rsidR="006B7402" w:rsidRDefault="006B7402" w:rsidP="0061150B">
            <w:pPr>
              <w:spacing w:line="240" w:lineRule="auto"/>
              <w:ind w:right="240" w:firstLine="0"/>
              <w:rPr>
                <w:sz w:val="21"/>
                <w:szCs w:val="21"/>
              </w:rPr>
            </w:pPr>
            <w:r>
              <w:rPr>
                <w:rFonts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删除</w:t>
            </w:r>
          </w:p>
        </w:tc>
      </w:tr>
    </w:tbl>
    <w:p w:rsidR="006B7402" w:rsidRDefault="006B7402" w:rsidP="008B4BF2">
      <w:pPr>
        <w:pStyle w:val="af8"/>
        <w:numPr>
          <w:ilvl w:val="0"/>
          <w:numId w:val="284"/>
        </w:numPr>
        <w:ind w:leftChars="0" w:right="240" w:firstLineChars="0"/>
      </w:pPr>
      <w:r>
        <w:rPr>
          <w:rFonts w:hint="eastAsia"/>
        </w:rPr>
        <w:t>店铺评分列表页面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选择</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评价人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描述相符</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显示五角星</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4.</w:t>
            </w:r>
          </w:p>
        </w:tc>
        <w:tc>
          <w:tcPr>
            <w:tcW w:w="1985" w:type="dxa"/>
          </w:tcPr>
          <w:p w:rsidR="006B7402" w:rsidRDefault="006B7402" w:rsidP="0061150B">
            <w:pPr>
              <w:spacing w:line="240" w:lineRule="auto"/>
              <w:ind w:right="240" w:firstLine="0"/>
              <w:rPr>
                <w:sz w:val="21"/>
                <w:szCs w:val="21"/>
              </w:rPr>
            </w:pPr>
            <w:r>
              <w:rPr>
                <w:rFonts w:hint="eastAsia"/>
                <w:sz w:val="21"/>
                <w:szCs w:val="21"/>
              </w:rPr>
              <w:t>服务态度</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显示五角星</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5.</w:t>
            </w:r>
          </w:p>
        </w:tc>
        <w:tc>
          <w:tcPr>
            <w:tcW w:w="1985" w:type="dxa"/>
          </w:tcPr>
          <w:p w:rsidR="006B7402" w:rsidRDefault="006B7402" w:rsidP="0061150B">
            <w:pPr>
              <w:spacing w:line="240" w:lineRule="auto"/>
              <w:ind w:right="240" w:firstLine="0"/>
              <w:rPr>
                <w:sz w:val="21"/>
                <w:szCs w:val="21"/>
              </w:rPr>
            </w:pPr>
            <w:r>
              <w:rPr>
                <w:rFonts w:hint="eastAsia"/>
                <w:sz w:val="21"/>
                <w:szCs w:val="21"/>
              </w:rPr>
              <w:t>发货速度</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显示五角星</w:t>
            </w:r>
          </w:p>
        </w:tc>
      </w:tr>
      <w:tr w:rsidR="006B7402" w:rsidTr="0061150B">
        <w:tc>
          <w:tcPr>
            <w:tcW w:w="1242" w:type="dxa"/>
          </w:tcPr>
          <w:p w:rsidR="006B7402" w:rsidRDefault="006B7402" w:rsidP="0061150B">
            <w:pPr>
              <w:spacing w:line="240" w:lineRule="auto"/>
              <w:ind w:left="454" w:right="240" w:firstLine="0"/>
              <w:rPr>
                <w:sz w:val="21"/>
                <w:szCs w:val="21"/>
              </w:rPr>
            </w:pPr>
          </w:p>
        </w:tc>
        <w:tc>
          <w:tcPr>
            <w:tcW w:w="1985" w:type="dxa"/>
          </w:tcPr>
          <w:p w:rsidR="006B7402" w:rsidRDefault="006B7402" w:rsidP="0061150B">
            <w:pPr>
              <w:spacing w:line="240" w:lineRule="auto"/>
              <w:ind w:right="240" w:firstLine="0"/>
              <w:rPr>
                <w:sz w:val="21"/>
                <w:szCs w:val="21"/>
              </w:rPr>
            </w:pPr>
            <w:r>
              <w:rPr>
                <w:rFonts w:hint="eastAsia"/>
                <w:sz w:val="21"/>
                <w:szCs w:val="21"/>
              </w:rPr>
              <w:t>物流服务</w:t>
            </w:r>
          </w:p>
        </w:tc>
        <w:tc>
          <w:tcPr>
            <w:tcW w:w="1417" w:type="dxa"/>
          </w:tcPr>
          <w:p w:rsidR="006B7402" w:rsidRDefault="006B7402" w:rsidP="0061150B">
            <w:pPr>
              <w:pStyle w:val="a7"/>
              <w:ind w:right="240"/>
              <w:rPr>
                <w:rFonts w:ascii="Times New Roman" w:hAnsi="Times New Roman"/>
                <w:sz w:val="21"/>
                <w:szCs w:val="21"/>
              </w:rPr>
            </w:pP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6.</w:t>
            </w:r>
          </w:p>
        </w:tc>
        <w:tc>
          <w:tcPr>
            <w:tcW w:w="1985" w:type="dxa"/>
          </w:tcPr>
          <w:p w:rsidR="006B7402" w:rsidRDefault="006B7402" w:rsidP="0061150B">
            <w:pPr>
              <w:spacing w:line="240" w:lineRule="auto"/>
              <w:ind w:right="240" w:firstLine="0"/>
              <w:rPr>
                <w:sz w:val="21"/>
                <w:szCs w:val="21"/>
              </w:rPr>
            </w:pPr>
            <w:r>
              <w:rPr>
                <w:rFonts w:hint="eastAsia"/>
                <w:sz w:val="21"/>
                <w:szCs w:val="21"/>
              </w:rPr>
              <w:t>被评商家</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7.</w:t>
            </w:r>
          </w:p>
        </w:tc>
        <w:tc>
          <w:tcPr>
            <w:tcW w:w="1985" w:type="dxa"/>
          </w:tcPr>
          <w:p w:rsidR="006B7402" w:rsidRDefault="006B7402" w:rsidP="0061150B">
            <w:pPr>
              <w:spacing w:line="240" w:lineRule="auto"/>
              <w:ind w:right="240" w:firstLine="0"/>
              <w:rPr>
                <w:sz w:val="21"/>
                <w:szCs w:val="21"/>
              </w:rPr>
            </w:pPr>
            <w:r>
              <w:rPr>
                <w:rFonts w:hint="eastAsia"/>
                <w:sz w:val="21"/>
                <w:szCs w:val="21"/>
              </w:rPr>
              <w:t>评价时间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lastRenderedPageBreak/>
              <w:t>8.</w:t>
            </w:r>
          </w:p>
        </w:tc>
        <w:tc>
          <w:tcPr>
            <w:tcW w:w="1985" w:type="dxa"/>
          </w:tcPr>
          <w:p w:rsidR="006B7402" w:rsidRDefault="006B7402" w:rsidP="0061150B">
            <w:pPr>
              <w:spacing w:line="240" w:lineRule="auto"/>
              <w:ind w:right="240" w:firstLine="0"/>
              <w:rPr>
                <w:sz w:val="21"/>
                <w:szCs w:val="21"/>
              </w:rPr>
            </w:pPr>
            <w:r>
              <w:rPr>
                <w:rFonts w:hint="eastAsia"/>
                <w:sz w:val="21"/>
                <w:szCs w:val="21"/>
              </w:rPr>
              <w:t>订单编号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9.</w:t>
            </w:r>
          </w:p>
        </w:tc>
        <w:tc>
          <w:tcPr>
            <w:tcW w:w="1985" w:type="dxa"/>
          </w:tcPr>
          <w:p w:rsidR="006B7402" w:rsidRDefault="006B7402" w:rsidP="0061150B">
            <w:pPr>
              <w:spacing w:line="240" w:lineRule="auto"/>
              <w:ind w:right="240" w:firstLine="0"/>
              <w:rPr>
                <w:sz w:val="21"/>
                <w:szCs w:val="21"/>
              </w:rPr>
            </w:pPr>
            <w:r>
              <w:rPr>
                <w:rFonts w:hint="eastAsia"/>
                <w:sz w:val="21"/>
                <w:szCs w:val="21"/>
              </w:rPr>
              <w:t>评价人</w:t>
            </w:r>
            <w:r>
              <w:rPr>
                <w:rFonts w:hint="eastAsia"/>
                <w:sz w:val="21"/>
                <w:szCs w:val="21"/>
              </w:rPr>
              <w:t>ID</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10.</w:t>
            </w:r>
          </w:p>
        </w:tc>
        <w:tc>
          <w:tcPr>
            <w:tcW w:w="1985" w:type="dxa"/>
          </w:tcPr>
          <w:p w:rsidR="006B7402" w:rsidRDefault="006B7402" w:rsidP="0061150B">
            <w:pPr>
              <w:spacing w:line="240" w:lineRule="auto"/>
              <w:ind w:right="240" w:firstLine="0"/>
              <w:rPr>
                <w:sz w:val="21"/>
                <w:szCs w:val="21"/>
              </w:rPr>
            </w:pPr>
            <w:r>
              <w:rPr>
                <w:rFonts w:hint="eastAsia"/>
                <w:sz w:val="21"/>
                <w:szCs w:val="21"/>
              </w:rPr>
              <w:t>商家</w:t>
            </w:r>
            <w:r>
              <w:rPr>
                <w:rFonts w:hint="eastAsia"/>
                <w:sz w:val="21"/>
                <w:szCs w:val="21"/>
              </w:rPr>
              <w:t>ID</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11.</w:t>
            </w:r>
          </w:p>
        </w:tc>
        <w:tc>
          <w:tcPr>
            <w:tcW w:w="1985" w:type="dxa"/>
          </w:tcPr>
          <w:p w:rsidR="006B7402" w:rsidRDefault="006B7402" w:rsidP="0061150B">
            <w:pPr>
              <w:spacing w:line="240" w:lineRule="auto"/>
              <w:ind w:right="240" w:firstLine="0"/>
              <w:rPr>
                <w:sz w:val="21"/>
                <w:szCs w:val="21"/>
              </w:rPr>
            </w:pPr>
            <w:r>
              <w:rPr>
                <w:rFonts w:hint="eastAsia"/>
                <w:sz w:val="21"/>
                <w:szCs w:val="21"/>
              </w:rPr>
              <w:t>批量删除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12</w:t>
            </w:r>
            <w:r>
              <w:rPr>
                <w:rFonts w:hint="eastAsia"/>
                <w:sz w:val="21"/>
                <w:szCs w:val="21"/>
              </w:rPr>
              <w:t>．</w:t>
            </w:r>
          </w:p>
        </w:tc>
        <w:tc>
          <w:tcPr>
            <w:tcW w:w="1985" w:type="dxa"/>
          </w:tcPr>
          <w:p w:rsidR="006B7402" w:rsidRDefault="006B7402" w:rsidP="0061150B">
            <w:pPr>
              <w:spacing w:line="240" w:lineRule="auto"/>
              <w:ind w:right="240" w:firstLine="0"/>
              <w:rPr>
                <w:sz w:val="21"/>
                <w:szCs w:val="21"/>
              </w:rPr>
            </w:pPr>
            <w:r>
              <w:rPr>
                <w:rFonts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删除</w:t>
            </w:r>
          </w:p>
        </w:tc>
      </w:tr>
    </w:tbl>
    <w:p w:rsidR="006B7402" w:rsidRDefault="006B7402" w:rsidP="006B7402">
      <w:pPr>
        <w:ind w:right="240"/>
      </w:pPr>
    </w:p>
    <w:p w:rsidR="006B7402" w:rsidRPr="00351E5A" w:rsidRDefault="006B7402" w:rsidP="006B7402">
      <w:pPr>
        <w:pStyle w:val="4"/>
        <w:ind w:right="240"/>
      </w:pPr>
      <w:r w:rsidRPr="00351E5A">
        <w:rPr>
          <w:rFonts w:hint="eastAsia"/>
        </w:rPr>
        <w:t>投诉管理</w:t>
      </w:r>
    </w:p>
    <w:p w:rsidR="006B7402" w:rsidRDefault="006B7402" w:rsidP="006B7402">
      <w:pPr>
        <w:pStyle w:val="6"/>
        <w:ind w:right="240"/>
      </w:pPr>
      <w:r>
        <w:t>功能描述</w:t>
      </w:r>
    </w:p>
    <w:p w:rsidR="006B7402" w:rsidRDefault="006B7402" w:rsidP="006B7402">
      <w:pPr>
        <w:ind w:right="240"/>
      </w:pPr>
      <w:r w:rsidRPr="00922D51">
        <w:rPr>
          <w:rFonts w:hint="eastAsia"/>
        </w:rPr>
        <w:t>显示投诉，包括新投诉、待申诉、对话中、待仲裁、已关闭。可以设置投诉类型和时效。</w:t>
      </w:r>
    </w:p>
    <w:p w:rsidR="006B7402" w:rsidRPr="00922D51" w:rsidRDefault="006B7402" w:rsidP="006B7402">
      <w:pPr>
        <w:ind w:right="240"/>
      </w:pPr>
      <w:r w:rsidRPr="007F1201">
        <w:t>在投诉时效内，买家可对订单进行投诉，投诉主题由管理员在后台统一设置</w:t>
      </w:r>
      <w:r w:rsidRPr="007F1201">
        <w:rPr>
          <w:rFonts w:hint="eastAsia"/>
        </w:rPr>
        <w:t>，</w:t>
      </w:r>
      <w:r w:rsidRPr="007F1201">
        <w:t>投诉时效可在系统设置处进行设置</w:t>
      </w:r>
      <w:r w:rsidRPr="007F1201">
        <w:rPr>
          <w:rFonts w:hint="eastAsia"/>
        </w:rPr>
        <w:t>，</w:t>
      </w:r>
      <w:r w:rsidRPr="007F1201">
        <w:t>点击详细，可进行投诉审核。审核完成后，被投诉店铺可进行申诉。申诉成功后，投诉双方进行对话，最后由后台管理员进行仲裁操作</w:t>
      </w:r>
      <w:r>
        <w:rPr>
          <w:rFonts w:hint="eastAsia"/>
        </w:rPr>
        <w:t>。</w:t>
      </w:r>
    </w:p>
    <w:p w:rsidR="006B7402" w:rsidRDefault="006B7402" w:rsidP="006B7402">
      <w:pPr>
        <w:pStyle w:val="6"/>
        <w:ind w:right="240"/>
      </w:pPr>
      <w:r>
        <w:rPr>
          <w:rFonts w:hint="eastAsia"/>
        </w:rPr>
        <w:t>业务流程</w:t>
      </w:r>
    </w:p>
    <w:p w:rsidR="006B7402" w:rsidRPr="004B7372" w:rsidRDefault="006B7402" w:rsidP="006B7402">
      <w:pPr>
        <w:ind w:firstLine="425"/>
      </w:pPr>
      <w:r>
        <w:rPr>
          <w:rFonts w:hint="eastAsia"/>
        </w:rPr>
        <w:t>投诉管理页面有七个页签，包含：新投诉、待申诉、对话中、待仲裁、已关闭、主题设置、时效设置。</w:t>
      </w:r>
    </w:p>
    <w:p w:rsidR="006B7402" w:rsidRDefault="006B7402" w:rsidP="006B7402">
      <w:pPr>
        <w:pStyle w:val="6"/>
        <w:ind w:right="240"/>
      </w:pPr>
      <w:r>
        <w:rPr>
          <w:rFonts w:hint="eastAsia"/>
        </w:rPr>
        <w:t>业务规则</w:t>
      </w:r>
    </w:p>
    <w:p w:rsidR="006B7402" w:rsidRPr="000F4A64" w:rsidRDefault="006B7402" w:rsidP="006B7402">
      <w:r w:rsidRPr="000F4A64">
        <w:rPr>
          <w:rFonts w:hint="eastAsia"/>
        </w:rPr>
        <w:t>可以回复及修改状态</w:t>
      </w:r>
    </w:p>
    <w:p w:rsidR="006B7402" w:rsidRDefault="006B7402" w:rsidP="006B7402">
      <w:pPr>
        <w:pStyle w:val="6"/>
        <w:ind w:right="240"/>
      </w:pPr>
      <w:r>
        <w:rPr>
          <w:rFonts w:hint="eastAsia"/>
        </w:rPr>
        <w:t>页面要素</w:t>
      </w:r>
    </w:p>
    <w:p w:rsidR="006B7402" w:rsidRDefault="006B7402" w:rsidP="008B4BF2">
      <w:pPr>
        <w:pStyle w:val="af8"/>
        <w:numPr>
          <w:ilvl w:val="0"/>
          <w:numId w:val="285"/>
        </w:numPr>
        <w:ind w:leftChars="0" w:right="240" w:firstLineChars="0"/>
      </w:pPr>
      <w:r>
        <w:rPr>
          <w:rFonts w:ascii="Verdana" w:hAnsi="Verdana" w:hint="eastAsia"/>
          <w:color w:val="333333"/>
          <w:shd w:val="clear" w:color="auto" w:fill="FFFFFF"/>
        </w:rPr>
        <w:t>新投诉</w:t>
      </w:r>
      <w:r>
        <w:rPr>
          <w:rFonts w:ascii="Verdana" w:hAnsi="Verdana"/>
          <w:color w:val="333333"/>
          <w:shd w:val="clear" w:color="auto" w:fill="FFFFFF"/>
        </w:rPr>
        <w:t>列表</w:t>
      </w:r>
      <w:r>
        <w:rPr>
          <w:rFonts w:hint="eastAsia"/>
        </w:rPr>
        <w:t>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投诉人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投诉内容</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投诉图片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4.</w:t>
            </w:r>
          </w:p>
        </w:tc>
        <w:tc>
          <w:tcPr>
            <w:tcW w:w="1985" w:type="dxa"/>
          </w:tcPr>
          <w:p w:rsidR="006B7402" w:rsidRDefault="006B7402" w:rsidP="0061150B">
            <w:pPr>
              <w:spacing w:line="240" w:lineRule="auto"/>
              <w:ind w:right="240" w:firstLine="0"/>
              <w:rPr>
                <w:sz w:val="21"/>
                <w:szCs w:val="21"/>
              </w:rPr>
            </w:pPr>
            <w:r>
              <w:rPr>
                <w:rFonts w:hint="eastAsia"/>
                <w:sz w:val="21"/>
                <w:szCs w:val="21"/>
              </w:rPr>
              <w:t>投诉时间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5.</w:t>
            </w:r>
          </w:p>
        </w:tc>
        <w:tc>
          <w:tcPr>
            <w:tcW w:w="1985" w:type="dxa"/>
          </w:tcPr>
          <w:p w:rsidR="006B7402" w:rsidRDefault="006B7402" w:rsidP="0061150B">
            <w:pPr>
              <w:spacing w:line="240" w:lineRule="auto"/>
              <w:ind w:right="240" w:firstLine="0"/>
              <w:rPr>
                <w:sz w:val="21"/>
                <w:szCs w:val="21"/>
              </w:rPr>
            </w:pPr>
            <w:r>
              <w:rPr>
                <w:rFonts w:hint="eastAsia"/>
                <w:sz w:val="21"/>
                <w:szCs w:val="21"/>
              </w:rPr>
              <w:t>投诉主题</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6.</w:t>
            </w:r>
          </w:p>
        </w:tc>
        <w:tc>
          <w:tcPr>
            <w:tcW w:w="1985" w:type="dxa"/>
          </w:tcPr>
          <w:p w:rsidR="006B7402" w:rsidRDefault="006B7402" w:rsidP="0061150B">
            <w:pPr>
              <w:spacing w:line="240" w:lineRule="auto"/>
              <w:ind w:right="240" w:firstLine="0"/>
              <w:rPr>
                <w:sz w:val="21"/>
                <w:szCs w:val="21"/>
              </w:rPr>
            </w:pPr>
            <w:r>
              <w:rPr>
                <w:rFonts w:hint="eastAsia"/>
                <w:sz w:val="21"/>
                <w:szCs w:val="21"/>
              </w:rPr>
              <w:t>被投商家</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7.</w:t>
            </w:r>
          </w:p>
        </w:tc>
        <w:tc>
          <w:tcPr>
            <w:tcW w:w="1985" w:type="dxa"/>
          </w:tcPr>
          <w:p w:rsidR="006B7402" w:rsidRDefault="006B7402" w:rsidP="0061150B">
            <w:pPr>
              <w:spacing w:line="240" w:lineRule="auto"/>
              <w:ind w:right="240" w:firstLine="0"/>
              <w:rPr>
                <w:sz w:val="21"/>
                <w:szCs w:val="21"/>
              </w:rPr>
            </w:pPr>
            <w:r>
              <w:rPr>
                <w:rFonts w:hint="eastAsia"/>
                <w:sz w:val="21"/>
                <w:szCs w:val="21"/>
              </w:rPr>
              <w:t>投诉人</w:t>
            </w:r>
            <w:r>
              <w:rPr>
                <w:rFonts w:hint="eastAsia"/>
                <w:sz w:val="21"/>
                <w:szCs w:val="21"/>
              </w:rPr>
              <w:t>ID</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lastRenderedPageBreak/>
              <w:t>8.</w:t>
            </w:r>
          </w:p>
        </w:tc>
        <w:tc>
          <w:tcPr>
            <w:tcW w:w="1985" w:type="dxa"/>
          </w:tcPr>
          <w:p w:rsidR="006B7402" w:rsidRDefault="006B7402" w:rsidP="0061150B">
            <w:pPr>
              <w:spacing w:line="240" w:lineRule="auto"/>
              <w:ind w:right="240" w:firstLine="0"/>
              <w:rPr>
                <w:sz w:val="21"/>
                <w:szCs w:val="21"/>
              </w:rPr>
            </w:pPr>
            <w:r>
              <w:rPr>
                <w:rFonts w:hint="eastAsia"/>
                <w:sz w:val="21"/>
                <w:szCs w:val="21"/>
              </w:rPr>
              <w:t>商家</w:t>
            </w:r>
            <w:r>
              <w:rPr>
                <w:rFonts w:hint="eastAsia"/>
                <w:sz w:val="21"/>
                <w:szCs w:val="21"/>
              </w:rPr>
              <w:t>ID</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9.</w:t>
            </w:r>
          </w:p>
        </w:tc>
        <w:tc>
          <w:tcPr>
            <w:tcW w:w="1985" w:type="dxa"/>
          </w:tcPr>
          <w:p w:rsidR="006B7402" w:rsidRDefault="006B7402" w:rsidP="0061150B">
            <w:pPr>
              <w:spacing w:line="240" w:lineRule="auto"/>
              <w:ind w:right="240" w:firstLine="0"/>
              <w:rPr>
                <w:sz w:val="21"/>
                <w:szCs w:val="21"/>
              </w:rPr>
            </w:pPr>
            <w:r>
              <w:rPr>
                <w:rFonts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处理</w:t>
            </w:r>
          </w:p>
        </w:tc>
      </w:tr>
    </w:tbl>
    <w:p w:rsidR="006B7402" w:rsidRDefault="006B7402" w:rsidP="008B4BF2">
      <w:pPr>
        <w:pStyle w:val="af8"/>
        <w:numPr>
          <w:ilvl w:val="0"/>
          <w:numId w:val="285"/>
        </w:numPr>
        <w:ind w:leftChars="0" w:right="240" w:firstLineChars="0"/>
      </w:pPr>
      <w:r>
        <w:rPr>
          <w:rFonts w:hint="eastAsia"/>
        </w:rPr>
        <w:t>处理投诉页面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投诉人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投诉内容</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投诉图片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4.</w:t>
            </w:r>
          </w:p>
        </w:tc>
        <w:tc>
          <w:tcPr>
            <w:tcW w:w="1985" w:type="dxa"/>
          </w:tcPr>
          <w:p w:rsidR="006B7402" w:rsidRDefault="006B7402" w:rsidP="0061150B">
            <w:pPr>
              <w:spacing w:line="240" w:lineRule="auto"/>
              <w:ind w:right="240" w:firstLine="0"/>
              <w:rPr>
                <w:sz w:val="21"/>
                <w:szCs w:val="21"/>
              </w:rPr>
            </w:pPr>
            <w:r>
              <w:rPr>
                <w:rFonts w:hint="eastAsia"/>
                <w:sz w:val="21"/>
                <w:szCs w:val="21"/>
              </w:rPr>
              <w:t>投诉时间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5.</w:t>
            </w:r>
          </w:p>
        </w:tc>
        <w:tc>
          <w:tcPr>
            <w:tcW w:w="1985" w:type="dxa"/>
          </w:tcPr>
          <w:p w:rsidR="006B7402" w:rsidRDefault="006B7402" w:rsidP="0061150B">
            <w:pPr>
              <w:spacing w:line="240" w:lineRule="auto"/>
              <w:ind w:right="240" w:firstLine="0"/>
              <w:rPr>
                <w:sz w:val="21"/>
                <w:szCs w:val="21"/>
              </w:rPr>
            </w:pPr>
            <w:r>
              <w:rPr>
                <w:rFonts w:hint="eastAsia"/>
                <w:sz w:val="21"/>
                <w:szCs w:val="21"/>
              </w:rPr>
              <w:t>投诉主题</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6.</w:t>
            </w:r>
          </w:p>
        </w:tc>
        <w:tc>
          <w:tcPr>
            <w:tcW w:w="1985" w:type="dxa"/>
          </w:tcPr>
          <w:p w:rsidR="006B7402" w:rsidRDefault="006B7402" w:rsidP="0061150B">
            <w:pPr>
              <w:spacing w:line="240" w:lineRule="auto"/>
              <w:ind w:right="240" w:firstLine="0"/>
              <w:rPr>
                <w:sz w:val="21"/>
                <w:szCs w:val="21"/>
              </w:rPr>
            </w:pPr>
            <w:r>
              <w:rPr>
                <w:rFonts w:hint="eastAsia"/>
                <w:sz w:val="21"/>
                <w:szCs w:val="21"/>
              </w:rPr>
              <w:t>被投商家</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7.</w:t>
            </w:r>
          </w:p>
        </w:tc>
        <w:tc>
          <w:tcPr>
            <w:tcW w:w="1985" w:type="dxa"/>
          </w:tcPr>
          <w:p w:rsidR="006B7402" w:rsidRDefault="006B7402" w:rsidP="0061150B">
            <w:pPr>
              <w:spacing w:line="240" w:lineRule="auto"/>
              <w:ind w:right="240" w:firstLine="0"/>
              <w:rPr>
                <w:sz w:val="21"/>
                <w:szCs w:val="21"/>
              </w:rPr>
            </w:pPr>
            <w:r>
              <w:rPr>
                <w:rFonts w:hint="eastAsia"/>
                <w:sz w:val="21"/>
                <w:szCs w:val="21"/>
              </w:rPr>
              <w:t>投诉人</w:t>
            </w:r>
            <w:r>
              <w:rPr>
                <w:rFonts w:hint="eastAsia"/>
                <w:sz w:val="21"/>
                <w:szCs w:val="21"/>
              </w:rPr>
              <w:t>ID</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8.</w:t>
            </w:r>
          </w:p>
        </w:tc>
        <w:tc>
          <w:tcPr>
            <w:tcW w:w="1985" w:type="dxa"/>
          </w:tcPr>
          <w:p w:rsidR="006B7402" w:rsidRDefault="006B7402" w:rsidP="0061150B">
            <w:pPr>
              <w:spacing w:line="240" w:lineRule="auto"/>
              <w:ind w:right="240" w:firstLine="0"/>
              <w:rPr>
                <w:sz w:val="21"/>
                <w:szCs w:val="21"/>
              </w:rPr>
            </w:pPr>
            <w:r>
              <w:rPr>
                <w:rFonts w:hint="eastAsia"/>
                <w:sz w:val="21"/>
                <w:szCs w:val="21"/>
              </w:rPr>
              <w:t>商家</w:t>
            </w:r>
            <w:r>
              <w:rPr>
                <w:rFonts w:hint="eastAsia"/>
                <w:sz w:val="21"/>
                <w:szCs w:val="21"/>
              </w:rPr>
              <w:t>ID</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9.</w:t>
            </w:r>
          </w:p>
        </w:tc>
        <w:tc>
          <w:tcPr>
            <w:tcW w:w="1985" w:type="dxa"/>
          </w:tcPr>
          <w:p w:rsidR="006B7402" w:rsidRDefault="006B7402" w:rsidP="0061150B">
            <w:pPr>
              <w:spacing w:line="240" w:lineRule="auto"/>
              <w:ind w:right="240" w:firstLine="0"/>
              <w:rPr>
                <w:sz w:val="21"/>
                <w:szCs w:val="21"/>
              </w:rPr>
            </w:pPr>
            <w:r>
              <w:rPr>
                <w:rFonts w:hint="eastAsia"/>
                <w:sz w:val="21"/>
                <w:szCs w:val="21"/>
              </w:rPr>
              <w:t>投诉备注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9.</w:t>
            </w:r>
          </w:p>
        </w:tc>
        <w:tc>
          <w:tcPr>
            <w:tcW w:w="1985" w:type="dxa"/>
          </w:tcPr>
          <w:p w:rsidR="006B7402" w:rsidRDefault="006B7402" w:rsidP="0061150B">
            <w:pPr>
              <w:spacing w:line="240" w:lineRule="auto"/>
              <w:ind w:right="240" w:firstLine="0"/>
              <w:rPr>
                <w:sz w:val="21"/>
                <w:szCs w:val="21"/>
              </w:rPr>
            </w:pPr>
            <w:r>
              <w:rPr>
                <w:rFonts w:hint="eastAsia"/>
                <w:sz w:val="21"/>
                <w:szCs w:val="21"/>
              </w:rPr>
              <w:t>确认提交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bl>
    <w:p w:rsidR="006B7402" w:rsidRDefault="006B7402" w:rsidP="006B7402">
      <w:pPr>
        <w:pStyle w:val="af8"/>
        <w:ind w:leftChars="0" w:left="846" w:right="240" w:firstLineChars="0" w:firstLine="0"/>
      </w:pPr>
    </w:p>
    <w:p w:rsidR="006B7402" w:rsidRDefault="006B7402" w:rsidP="008B4BF2">
      <w:pPr>
        <w:pStyle w:val="af8"/>
        <w:numPr>
          <w:ilvl w:val="0"/>
          <w:numId w:val="285"/>
        </w:numPr>
        <w:ind w:leftChars="0" w:right="240" w:firstLineChars="0"/>
      </w:pPr>
      <w:r>
        <w:rPr>
          <w:rFonts w:ascii="Verdana" w:hAnsi="Verdana" w:hint="eastAsia"/>
          <w:color w:val="333333"/>
          <w:shd w:val="clear" w:color="auto" w:fill="FFFFFF"/>
        </w:rPr>
        <w:t>待申诉</w:t>
      </w:r>
      <w:r>
        <w:rPr>
          <w:rFonts w:ascii="Verdana" w:hAnsi="Verdana"/>
          <w:color w:val="333333"/>
          <w:shd w:val="clear" w:color="auto" w:fill="FFFFFF"/>
        </w:rPr>
        <w:t>列表</w:t>
      </w:r>
      <w:r>
        <w:rPr>
          <w:rFonts w:hint="eastAsia"/>
        </w:rPr>
        <w:t>页面</w:t>
      </w:r>
    </w:p>
    <w:p w:rsidR="006B7402" w:rsidRDefault="006B7402" w:rsidP="006B7402">
      <w:pPr>
        <w:pStyle w:val="af8"/>
        <w:ind w:leftChars="0" w:left="846" w:right="240" w:firstLineChars="0" w:firstLine="0"/>
      </w:pPr>
      <w:r>
        <w:rPr>
          <w:rFonts w:ascii="Verdana" w:hAnsi="Verdana" w:hint="eastAsia"/>
          <w:color w:val="333333"/>
          <w:shd w:val="clear" w:color="auto" w:fill="FFFFFF"/>
        </w:rPr>
        <w:t>参考：新投诉列表页面</w:t>
      </w:r>
    </w:p>
    <w:p w:rsidR="006B7402" w:rsidRDefault="006B7402" w:rsidP="008B4BF2">
      <w:pPr>
        <w:pStyle w:val="af8"/>
        <w:numPr>
          <w:ilvl w:val="0"/>
          <w:numId w:val="285"/>
        </w:numPr>
        <w:ind w:leftChars="0" w:right="240" w:firstLineChars="0"/>
      </w:pPr>
      <w:r>
        <w:rPr>
          <w:rFonts w:hint="eastAsia"/>
        </w:rPr>
        <w:t>处理申诉页面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投诉人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投诉内容</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投诉图片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4.</w:t>
            </w:r>
          </w:p>
        </w:tc>
        <w:tc>
          <w:tcPr>
            <w:tcW w:w="1985" w:type="dxa"/>
          </w:tcPr>
          <w:p w:rsidR="006B7402" w:rsidRDefault="006B7402" w:rsidP="0061150B">
            <w:pPr>
              <w:spacing w:line="240" w:lineRule="auto"/>
              <w:ind w:right="240" w:firstLine="0"/>
              <w:rPr>
                <w:sz w:val="21"/>
                <w:szCs w:val="21"/>
              </w:rPr>
            </w:pPr>
            <w:r>
              <w:rPr>
                <w:rFonts w:hint="eastAsia"/>
                <w:sz w:val="21"/>
                <w:szCs w:val="21"/>
              </w:rPr>
              <w:t>投诉时间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5.</w:t>
            </w:r>
          </w:p>
        </w:tc>
        <w:tc>
          <w:tcPr>
            <w:tcW w:w="1985" w:type="dxa"/>
          </w:tcPr>
          <w:p w:rsidR="006B7402" w:rsidRDefault="006B7402" w:rsidP="0061150B">
            <w:pPr>
              <w:spacing w:line="240" w:lineRule="auto"/>
              <w:ind w:right="240" w:firstLine="0"/>
              <w:rPr>
                <w:sz w:val="21"/>
                <w:szCs w:val="21"/>
              </w:rPr>
            </w:pPr>
            <w:r>
              <w:rPr>
                <w:rFonts w:hint="eastAsia"/>
                <w:sz w:val="21"/>
                <w:szCs w:val="21"/>
              </w:rPr>
              <w:t>投诉主题</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6.</w:t>
            </w:r>
          </w:p>
        </w:tc>
        <w:tc>
          <w:tcPr>
            <w:tcW w:w="1985" w:type="dxa"/>
          </w:tcPr>
          <w:p w:rsidR="006B7402" w:rsidRDefault="006B7402" w:rsidP="0061150B">
            <w:pPr>
              <w:spacing w:line="240" w:lineRule="auto"/>
              <w:ind w:right="240" w:firstLine="0"/>
              <w:rPr>
                <w:sz w:val="21"/>
                <w:szCs w:val="21"/>
              </w:rPr>
            </w:pPr>
            <w:r>
              <w:rPr>
                <w:rFonts w:hint="eastAsia"/>
                <w:sz w:val="21"/>
                <w:szCs w:val="21"/>
              </w:rPr>
              <w:t>被投商家</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7.</w:t>
            </w:r>
          </w:p>
        </w:tc>
        <w:tc>
          <w:tcPr>
            <w:tcW w:w="1985" w:type="dxa"/>
          </w:tcPr>
          <w:p w:rsidR="006B7402" w:rsidRDefault="006B7402" w:rsidP="0061150B">
            <w:pPr>
              <w:spacing w:line="240" w:lineRule="auto"/>
              <w:ind w:right="240" w:firstLine="0"/>
              <w:rPr>
                <w:sz w:val="21"/>
                <w:szCs w:val="21"/>
              </w:rPr>
            </w:pPr>
            <w:r>
              <w:rPr>
                <w:rFonts w:hint="eastAsia"/>
                <w:sz w:val="21"/>
                <w:szCs w:val="21"/>
              </w:rPr>
              <w:t>投诉人</w:t>
            </w:r>
            <w:r>
              <w:rPr>
                <w:rFonts w:hint="eastAsia"/>
                <w:sz w:val="21"/>
                <w:szCs w:val="21"/>
              </w:rPr>
              <w:t>ID</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8.</w:t>
            </w:r>
          </w:p>
        </w:tc>
        <w:tc>
          <w:tcPr>
            <w:tcW w:w="1985" w:type="dxa"/>
          </w:tcPr>
          <w:p w:rsidR="006B7402" w:rsidRDefault="006B7402" w:rsidP="0061150B">
            <w:pPr>
              <w:spacing w:line="240" w:lineRule="auto"/>
              <w:ind w:right="240" w:firstLine="0"/>
              <w:rPr>
                <w:sz w:val="21"/>
                <w:szCs w:val="21"/>
              </w:rPr>
            </w:pPr>
            <w:r>
              <w:rPr>
                <w:rFonts w:hint="eastAsia"/>
                <w:sz w:val="21"/>
                <w:szCs w:val="21"/>
              </w:rPr>
              <w:t>商家</w:t>
            </w:r>
            <w:r>
              <w:rPr>
                <w:rFonts w:hint="eastAsia"/>
                <w:sz w:val="21"/>
                <w:szCs w:val="21"/>
              </w:rPr>
              <w:t>ID</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9.</w:t>
            </w:r>
          </w:p>
        </w:tc>
        <w:tc>
          <w:tcPr>
            <w:tcW w:w="1985" w:type="dxa"/>
          </w:tcPr>
          <w:p w:rsidR="006B7402" w:rsidRDefault="006B7402" w:rsidP="0061150B">
            <w:pPr>
              <w:spacing w:line="240" w:lineRule="auto"/>
              <w:ind w:right="240" w:firstLine="0"/>
              <w:rPr>
                <w:sz w:val="21"/>
                <w:szCs w:val="21"/>
              </w:rPr>
            </w:pPr>
            <w:r>
              <w:rPr>
                <w:rFonts w:hint="eastAsia"/>
                <w:sz w:val="21"/>
                <w:szCs w:val="21"/>
              </w:rPr>
              <w:t>申诉备注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9.</w:t>
            </w:r>
          </w:p>
        </w:tc>
        <w:tc>
          <w:tcPr>
            <w:tcW w:w="1985" w:type="dxa"/>
          </w:tcPr>
          <w:p w:rsidR="006B7402" w:rsidRDefault="006B7402" w:rsidP="0061150B">
            <w:pPr>
              <w:spacing w:line="240" w:lineRule="auto"/>
              <w:ind w:right="240" w:firstLine="0"/>
              <w:rPr>
                <w:sz w:val="21"/>
                <w:szCs w:val="21"/>
              </w:rPr>
            </w:pPr>
            <w:r>
              <w:rPr>
                <w:rFonts w:hint="eastAsia"/>
                <w:sz w:val="21"/>
                <w:szCs w:val="21"/>
              </w:rPr>
              <w:t>确认提交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bl>
    <w:p w:rsidR="006B7402" w:rsidRDefault="006B7402" w:rsidP="008B4BF2">
      <w:pPr>
        <w:pStyle w:val="af8"/>
        <w:numPr>
          <w:ilvl w:val="0"/>
          <w:numId w:val="285"/>
        </w:numPr>
        <w:ind w:leftChars="0" w:right="240" w:firstLineChars="0"/>
      </w:pPr>
      <w:r>
        <w:rPr>
          <w:rFonts w:ascii="Verdana" w:hAnsi="Verdana" w:hint="eastAsia"/>
          <w:color w:val="333333"/>
          <w:shd w:val="clear" w:color="auto" w:fill="FFFFFF"/>
        </w:rPr>
        <w:t>对话中</w:t>
      </w:r>
      <w:r>
        <w:rPr>
          <w:rFonts w:ascii="Verdana" w:hAnsi="Verdana"/>
          <w:color w:val="333333"/>
          <w:shd w:val="clear" w:color="auto" w:fill="FFFFFF"/>
        </w:rPr>
        <w:t>列表</w:t>
      </w:r>
      <w:r>
        <w:rPr>
          <w:rFonts w:hint="eastAsia"/>
        </w:rPr>
        <w:t>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投诉人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投诉内容</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投诉图片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4.</w:t>
            </w:r>
          </w:p>
        </w:tc>
        <w:tc>
          <w:tcPr>
            <w:tcW w:w="1985" w:type="dxa"/>
          </w:tcPr>
          <w:p w:rsidR="006B7402" w:rsidRDefault="006B7402" w:rsidP="0061150B">
            <w:pPr>
              <w:spacing w:line="240" w:lineRule="auto"/>
              <w:ind w:right="240" w:firstLine="0"/>
              <w:rPr>
                <w:sz w:val="21"/>
                <w:szCs w:val="21"/>
              </w:rPr>
            </w:pPr>
            <w:r>
              <w:rPr>
                <w:rFonts w:hint="eastAsia"/>
                <w:sz w:val="21"/>
                <w:szCs w:val="21"/>
              </w:rPr>
              <w:t>投诉时间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5.</w:t>
            </w:r>
          </w:p>
        </w:tc>
        <w:tc>
          <w:tcPr>
            <w:tcW w:w="1985" w:type="dxa"/>
          </w:tcPr>
          <w:p w:rsidR="006B7402" w:rsidRDefault="006B7402" w:rsidP="0061150B">
            <w:pPr>
              <w:spacing w:line="240" w:lineRule="auto"/>
              <w:ind w:right="240" w:firstLine="0"/>
              <w:rPr>
                <w:sz w:val="21"/>
                <w:szCs w:val="21"/>
              </w:rPr>
            </w:pPr>
            <w:r>
              <w:rPr>
                <w:rFonts w:hint="eastAsia"/>
                <w:sz w:val="21"/>
                <w:szCs w:val="21"/>
              </w:rPr>
              <w:t>投诉主题</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6.</w:t>
            </w:r>
          </w:p>
        </w:tc>
        <w:tc>
          <w:tcPr>
            <w:tcW w:w="1985" w:type="dxa"/>
          </w:tcPr>
          <w:p w:rsidR="006B7402" w:rsidRDefault="006B7402" w:rsidP="0061150B">
            <w:pPr>
              <w:spacing w:line="240" w:lineRule="auto"/>
              <w:ind w:right="240" w:firstLine="0"/>
              <w:rPr>
                <w:sz w:val="21"/>
                <w:szCs w:val="21"/>
              </w:rPr>
            </w:pPr>
            <w:r>
              <w:rPr>
                <w:rFonts w:hint="eastAsia"/>
                <w:sz w:val="21"/>
                <w:szCs w:val="21"/>
              </w:rPr>
              <w:t>申诉内容</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bl>
    <w:p w:rsidR="006B7402" w:rsidRDefault="006B7402" w:rsidP="006B7402">
      <w:pPr>
        <w:ind w:right="240" w:firstLine="0"/>
      </w:pPr>
    </w:p>
    <w:p w:rsidR="006B7402" w:rsidRPr="00F76E80" w:rsidRDefault="006B7402" w:rsidP="008B4BF2">
      <w:pPr>
        <w:pStyle w:val="af8"/>
        <w:numPr>
          <w:ilvl w:val="0"/>
          <w:numId w:val="285"/>
        </w:numPr>
        <w:ind w:leftChars="0" w:right="240" w:firstLineChars="0"/>
      </w:pPr>
      <w:r>
        <w:rPr>
          <w:rFonts w:hint="eastAsia"/>
        </w:rPr>
        <w:t>待仲裁列表页面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投诉人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投诉内容</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投诉图片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4.</w:t>
            </w:r>
          </w:p>
        </w:tc>
        <w:tc>
          <w:tcPr>
            <w:tcW w:w="1985" w:type="dxa"/>
          </w:tcPr>
          <w:p w:rsidR="006B7402" w:rsidRDefault="006B7402" w:rsidP="0061150B">
            <w:pPr>
              <w:spacing w:line="240" w:lineRule="auto"/>
              <w:ind w:right="240" w:firstLine="0"/>
              <w:rPr>
                <w:sz w:val="21"/>
                <w:szCs w:val="21"/>
              </w:rPr>
            </w:pPr>
            <w:r>
              <w:rPr>
                <w:rFonts w:hint="eastAsia"/>
                <w:sz w:val="21"/>
                <w:szCs w:val="21"/>
              </w:rPr>
              <w:t>投诉时间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5.</w:t>
            </w:r>
          </w:p>
        </w:tc>
        <w:tc>
          <w:tcPr>
            <w:tcW w:w="1985" w:type="dxa"/>
          </w:tcPr>
          <w:p w:rsidR="006B7402" w:rsidRDefault="006B7402" w:rsidP="0061150B">
            <w:pPr>
              <w:spacing w:line="240" w:lineRule="auto"/>
              <w:ind w:right="240" w:firstLine="0"/>
              <w:rPr>
                <w:sz w:val="21"/>
                <w:szCs w:val="21"/>
              </w:rPr>
            </w:pPr>
            <w:r>
              <w:rPr>
                <w:rFonts w:hint="eastAsia"/>
                <w:sz w:val="21"/>
                <w:szCs w:val="21"/>
              </w:rPr>
              <w:t>投诉主题</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6.</w:t>
            </w:r>
          </w:p>
        </w:tc>
        <w:tc>
          <w:tcPr>
            <w:tcW w:w="1985" w:type="dxa"/>
          </w:tcPr>
          <w:p w:rsidR="006B7402" w:rsidRDefault="006B7402" w:rsidP="0061150B">
            <w:pPr>
              <w:spacing w:line="240" w:lineRule="auto"/>
              <w:ind w:right="240" w:firstLine="0"/>
              <w:rPr>
                <w:sz w:val="21"/>
                <w:szCs w:val="21"/>
              </w:rPr>
            </w:pPr>
            <w:r>
              <w:rPr>
                <w:rFonts w:hint="eastAsia"/>
                <w:sz w:val="21"/>
                <w:szCs w:val="21"/>
              </w:rPr>
              <w:t>申诉内容</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7.</w:t>
            </w:r>
          </w:p>
        </w:tc>
        <w:tc>
          <w:tcPr>
            <w:tcW w:w="1985" w:type="dxa"/>
          </w:tcPr>
          <w:p w:rsidR="006B7402" w:rsidRDefault="006B7402" w:rsidP="0061150B">
            <w:pPr>
              <w:spacing w:line="240" w:lineRule="auto"/>
              <w:ind w:right="240" w:firstLine="0"/>
              <w:rPr>
                <w:sz w:val="21"/>
                <w:szCs w:val="21"/>
              </w:rPr>
            </w:pPr>
            <w:r>
              <w:rPr>
                <w:rFonts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处理</w:t>
            </w:r>
          </w:p>
        </w:tc>
      </w:tr>
    </w:tbl>
    <w:p w:rsidR="006B7402" w:rsidRDefault="006B7402" w:rsidP="006B7402">
      <w:pPr>
        <w:ind w:right="240"/>
      </w:pPr>
    </w:p>
    <w:p w:rsidR="006B7402" w:rsidRPr="00F76E80" w:rsidRDefault="006B7402" w:rsidP="008B4BF2">
      <w:pPr>
        <w:pStyle w:val="af8"/>
        <w:numPr>
          <w:ilvl w:val="0"/>
          <w:numId w:val="285"/>
        </w:numPr>
        <w:ind w:leftChars="0" w:right="240" w:firstLineChars="0"/>
      </w:pPr>
      <w:r>
        <w:rPr>
          <w:rFonts w:hint="eastAsia"/>
        </w:rPr>
        <w:t>处理仲裁页面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投诉人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投诉内容</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投诉图片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4.</w:t>
            </w:r>
          </w:p>
        </w:tc>
        <w:tc>
          <w:tcPr>
            <w:tcW w:w="1985" w:type="dxa"/>
          </w:tcPr>
          <w:p w:rsidR="006B7402" w:rsidRDefault="006B7402" w:rsidP="0061150B">
            <w:pPr>
              <w:spacing w:line="240" w:lineRule="auto"/>
              <w:ind w:right="240" w:firstLine="0"/>
              <w:rPr>
                <w:sz w:val="21"/>
                <w:szCs w:val="21"/>
              </w:rPr>
            </w:pPr>
            <w:r>
              <w:rPr>
                <w:rFonts w:hint="eastAsia"/>
                <w:sz w:val="21"/>
                <w:szCs w:val="21"/>
              </w:rPr>
              <w:t>投诉时间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5.</w:t>
            </w:r>
          </w:p>
        </w:tc>
        <w:tc>
          <w:tcPr>
            <w:tcW w:w="1985" w:type="dxa"/>
          </w:tcPr>
          <w:p w:rsidR="006B7402" w:rsidRDefault="006B7402" w:rsidP="0061150B">
            <w:pPr>
              <w:spacing w:line="240" w:lineRule="auto"/>
              <w:ind w:right="240" w:firstLine="0"/>
              <w:rPr>
                <w:sz w:val="21"/>
                <w:szCs w:val="21"/>
              </w:rPr>
            </w:pPr>
            <w:r>
              <w:rPr>
                <w:rFonts w:hint="eastAsia"/>
                <w:sz w:val="21"/>
                <w:szCs w:val="21"/>
              </w:rPr>
              <w:t>投诉主题</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6.</w:t>
            </w:r>
          </w:p>
        </w:tc>
        <w:tc>
          <w:tcPr>
            <w:tcW w:w="1985" w:type="dxa"/>
          </w:tcPr>
          <w:p w:rsidR="006B7402" w:rsidRDefault="006B7402" w:rsidP="0061150B">
            <w:pPr>
              <w:spacing w:line="240" w:lineRule="auto"/>
              <w:ind w:right="240" w:firstLine="0"/>
              <w:rPr>
                <w:sz w:val="21"/>
                <w:szCs w:val="21"/>
              </w:rPr>
            </w:pPr>
            <w:r>
              <w:rPr>
                <w:rFonts w:hint="eastAsia"/>
                <w:sz w:val="21"/>
                <w:szCs w:val="21"/>
              </w:rPr>
              <w:t>申诉内容</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回显</w:t>
            </w: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7.</w:t>
            </w:r>
          </w:p>
        </w:tc>
        <w:tc>
          <w:tcPr>
            <w:tcW w:w="1985" w:type="dxa"/>
          </w:tcPr>
          <w:p w:rsidR="006B7402" w:rsidRDefault="006B7402" w:rsidP="0061150B">
            <w:pPr>
              <w:spacing w:line="240" w:lineRule="auto"/>
              <w:ind w:right="240" w:firstLine="0"/>
              <w:rPr>
                <w:sz w:val="21"/>
                <w:szCs w:val="21"/>
              </w:rPr>
            </w:pPr>
            <w:r>
              <w:rPr>
                <w:rFonts w:hint="eastAsia"/>
                <w:sz w:val="21"/>
                <w:szCs w:val="21"/>
              </w:rPr>
              <w:t>仲裁备注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8.</w:t>
            </w:r>
          </w:p>
        </w:tc>
        <w:tc>
          <w:tcPr>
            <w:tcW w:w="1985" w:type="dxa"/>
          </w:tcPr>
          <w:p w:rsidR="006B7402" w:rsidRDefault="006B7402" w:rsidP="0061150B">
            <w:pPr>
              <w:spacing w:line="240" w:lineRule="auto"/>
              <w:ind w:right="240" w:firstLine="0"/>
              <w:rPr>
                <w:sz w:val="21"/>
                <w:szCs w:val="21"/>
              </w:rPr>
            </w:pPr>
            <w:r>
              <w:rPr>
                <w:rFonts w:hint="eastAsia"/>
                <w:sz w:val="21"/>
                <w:szCs w:val="21"/>
              </w:rPr>
              <w:t>确认提交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bl>
    <w:p w:rsidR="006B7402" w:rsidRDefault="006B7402" w:rsidP="006B7402">
      <w:pPr>
        <w:ind w:right="240"/>
      </w:pPr>
    </w:p>
    <w:p w:rsidR="006B7402" w:rsidRPr="00F76E80" w:rsidRDefault="006B7402" w:rsidP="008B4BF2">
      <w:pPr>
        <w:pStyle w:val="af8"/>
        <w:numPr>
          <w:ilvl w:val="0"/>
          <w:numId w:val="285"/>
        </w:numPr>
        <w:ind w:leftChars="0" w:right="240" w:firstLineChars="0"/>
      </w:pPr>
      <w:r>
        <w:rPr>
          <w:rFonts w:hint="eastAsia"/>
        </w:rPr>
        <w:t>已关闭列表页面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投诉人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投诉内容</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投诉图片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4.</w:t>
            </w:r>
          </w:p>
        </w:tc>
        <w:tc>
          <w:tcPr>
            <w:tcW w:w="1985" w:type="dxa"/>
          </w:tcPr>
          <w:p w:rsidR="006B7402" w:rsidRDefault="006B7402" w:rsidP="0061150B">
            <w:pPr>
              <w:spacing w:line="240" w:lineRule="auto"/>
              <w:ind w:right="240" w:firstLine="0"/>
              <w:rPr>
                <w:sz w:val="21"/>
                <w:szCs w:val="21"/>
              </w:rPr>
            </w:pPr>
            <w:r>
              <w:rPr>
                <w:rFonts w:hint="eastAsia"/>
                <w:sz w:val="21"/>
                <w:szCs w:val="21"/>
              </w:rPr>
              <w:t>投诉时间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5.</w:t>
            </w:r>
          </w:p>
        </w:tc>
        <w:tc>
          <w:tcPr>
            <w:tcW w:w="1985" w:type="dxa"/>
          </w:tcPr>
          <w:p w:rsidR="006B7402" w:rsidRDefault="006B7402" w:rsidP="0061150B">
            <w:pPr>
              <w:spacing w:line="240" w:lineRule="auto"/>
              <w:ind w:right="240" w:firstLine="0"/>
              <w:rPr>
                <w:sz w:val="21"/>
                <w:szCs w:val="21"/>
              </w:rPr>
            </w:pPr>
            <w:r>
              <w:rPr>
                <w:rFonts w:hint="eastAsia"/>
                <w:sz w:val="21"/>
                <w:szCs w:val="21"/>
              </w:rPr>
              <w:t>投诉主题</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6.</w:t>
            </w:r>
          </w:p>
        </w:tc>
        <w:tc>
          <w:tcPr>
            <w:tcW w:w="1985" w:type="dxa"/>
          </w:tcPr>
          <w:p w:rsidR="006B7402" w:rsidRDefault="006B7402" w:rsidP="0061150B">
            <w:pPr>
              <w:spacing w:line="240" w:lineRule="auto"/>
              <w:ind w:right="240" w:firstLine="0"/>
              <w:rPr>
                <w:sz w:val="21"/>
                <w:szCs w:val="21"/>
              </w:rPr>
            </w:pPr>
            <w:r>
              <w:rPr>
                <w:rFonts w:hint="eastAsia"/>
                <w:sz w:val="21"/>
                <w:szCs w:val="21"/>
              </w:rPr>
              <w:t>处理时间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7.</w:t>
            </w:r>
          </w:p>
        </w:tc>
        <w:tc>
          <w:tcPr>
            <w:tcW w:w="1985" w:type="dxa"/>
          </w:tcPr>
          <w:p w:rsidR="006B7402" w:rsidRDefault="006B7402" w:rsidP="0061150B">
            <w:pPr>
              <w:spacing w:line="240" w:lineRule="auto"/>
              <w:ind w:right="240" w:firstLine="0"/>
              <w:rPr>
                <w:sz w:val="21"/>
                <w:szCs w:val="21"/>
              </w:rPr>
            </w:pPr>
            <w:r>
              <w:rPr>
                <w:rFonts w:hint="eastAsia"/>
                <w:sz w:val="21"/>
                <w:szCs w:val="21"/>
              </w:rPr>
              <w:t>最终处理</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8.</w:t>
            </w:r>
          </w:p>
        </w:tc>
        <w:tc>
          <w:tcPr>
            <w:tcW w:w="1985" w:type="dxa"/>
          </w:tcPr>
          <w:p w:rsidR="006B7402" w:rsidRDefault="006B7402" w:rsidP="0061150B">
            <w:pPr>
              <w:spacing w:line="240" w:lineRule="auto"/>
              <w:ind w:right="240" w:firstLine="0"/>
              <w:rPr>
                <w:sz w:val="21"/>
                <w:szCs w:val="21"/>
              </w:rPr>
            </w:pPr>
            <w:r>
              <w:rPr>
                <w:rFonts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r>
    </w:tbl>
    <w:p w:rsidR="006B7402" w:rsidRDefault="006B7402" w:rsidP="006B7402">
      <w:pPr>
        <w:ind w:right="240"/>
      </w:pPr>
    </w:p>
    <w:p w:rsidR="006B7402" w:rsidRPr="00F76E80" w:rsidRDefault="006B7402" w:rsidP="008B4BF2">
      <w:pPr>
        <w:pStyle w:val="af8"/>
        <w:numPr>
          <w:ilvl w:val="0"/>
          <w:numId w:val="285"/>
        </w:numPr>
        <w:ind w:leftChars="0" w:right="240" w:firstLineChars="0"/>
      </w:pPr>
      <w:r>
        <w:rPr>
          <w:rFonts w:hint="eastAsia"/>
        </w:rPr>
        <w:t>投诉主题列表页面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投诉主题</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投诉主题描述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w:t>
            </w: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4.</w:t>
            </w:r>
          </w:p>
        </w:tc>
        <w:tc>
          <w:tcPr>
            <w:tcW w:w="1985" w:type="dxa"/>
          </w:tcPr>
          <w:p w:rsidR="006B7402" w:rsidRDefault="006B7402" w:rsidP="0061150B">
            <w:pPr>
              <w:spacing w:line="240" w:lineRule="auto"/>
              <w:ind w:right="240" w:firstLine="0"/>
              <w:rPr>
                <w:sz w:val="21"/>
                <w:szCs w:val="21"/>
              </w:rPr>
            </w:pPr>
            <w:r>
              <w:rPr>
                <w:rFonts w:hint="eastAsia"/>
                <w:sz w:val="21"/>
                <w:szCs w:val="21"/>
              </w:rPr>
              <w:t>新增</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bl>
    <w:p w:rsidR="006B7402" w:rsidRDefault="006B7402" w:rsidP="006B7402">
      <w:pPr>
        <w:ind w:right="240"/>
      </w:pPr>
    </w:p>
    <w:p w:rsidR="006B7402" w:rsidRPr="00F76E80" w:rsidRDefault="006B7402" w:rsidP="008B4BF2">
      <w:pPr>
        <w:pStyle w:val="af8"/>
        <w:numPr>
          <w:ilvl w:val="0"/>
          <w:numId w:val="285"/>
        </w:numPr>
        <w:ind w:leftChars="0" w:right="240" w:firstLineChars="0"/>
      </w:pPr>
      <w:r>
        <w:rPr>
          <w:rFonts w:hint="eastAsia"/>
        </w:rPr>
        <w:t>投诉主题新增页面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投诉主题</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投诉主题描述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确认提交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bl>
    <w:p w:rsidR="006B7402" w:rsidRPr="00F76E80" w:rsidRDefault="006B7402" w:rsidP="008B4BF2">
      <w:pPr>
        <w:pStyle w:val="af8"/>
        <w:numPr>
          <w:ilvl w:val="0"/>
          <w:numId w:val="285"/>
        </w:numPr>
        <w:ind w:leftChars="0" w:right="240" w:firstLineChars="0"/>
      </w:pPr>
      <w:r>
        <w:rPr>
          <w:rFonts w:hint="eastAsia"/>
        </w:rPr>
        <w:t>投诉主题编辑页面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投诉主题</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投诉主题描述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确认提交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bl>
    <w:p w:rsidR="006B7402" w:rsidRPr="00F76E80" w:rsidRDefault="006B7402" w:rsidP="008B4BF2">
      <w:pPr>
        <w:pStyle w:val="af8"/>
        <w:numPr>
          <w:ilvl w:val="0"/>
          <w:numId w:val="285"/>
        </w:numPr>
        <w:ind w:leftChars="0" w:right="240" w:firstLineChars="0"/>
      </w:pPr>
      <w:r>
        <w:rPr>
          <w:rFonts w:hint="eastAsia"/>
        </w:rPr>
        <w:t>投诉主题修改页面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lastRenderedPageBreak/>
              <w:t>1.</w:t>
            </w:r>
          </w:p>
        </w:tc>
        <w:tc>
          <w:tcPr>
            <w:tcW w:w="1985" w:type="dxa"/>
          </w:tcPr>
          <w:p w:rsidR="006B7402" w:rsidRDefault="006B7402" w:rsidP="0061150B">
            <w:pPr>
              <w:spacing w:line="240" w:lineRule="auto"/>
              <w:ind w:right="240" w:firstLine="0"/>
              <w:rPr>
                <w:sz w:val="21"/>
                <w:szCs w:val="21"/>
              </w:rPr>
            </w:pPr>
            <w:r>
              <w:rPr>
                <w:rFonts w:hint="eastAsia"/>
                <w:sz w:val="21"/>
                <w:szCs w:val="21"/>
              </w:rPr>
              <w:t>投诉主题</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投诉主题描述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3.</w:t>
            </w:r>
          </w:p>
        </w:tc>
        <w:tc>
          <w:tcPr>
            <w:tcW w:w="1985" w:type="dxa"/>
          </w:tcPr>
          <w:p w:rsidR="006B7402" w:rsidRDefault="006B7402" w:rsidP="0061150B">
            <w:pPr>
              <w:spacing w:line="240" w:lineRule="auto"/>
              <w:ind w:right="240" w:firstLine="0"/>
              <w:rPr>
                <w:sz w:val="21"/>
                <w:szCs w:val="21"/>
              </w:rPr>
            </w:pPr>
            <w:r>
              <w:rPr>
                <w:rFonts w:hint="eastAsia"/>
                <w:sz w:val="21"/>
                <w:szCs w:val="21"/>
              </w:rPr>
              <w:t>确认提交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bl>
    <w:p w:rsidR="006B7402" w:rsidRPr="00F76E80" w:rsidRDefault="006B7402" w:rsidP="008B4BF2">
      <w:pPr>
        <w:pStyle w:val="af8"/>
        <w:numPr>
          <w:ilvl w:val="0"/>
          <w:numId w:val="285"/>
        </w:numPr>
        <w:ind w:leftChars="0" w:right="240" w:firstLineChars="0"/>
      </w:pPr>
      <w:r>
        <w:rPr>
          <w:rFonts w:hint="eastAsia"/>
        </w:rPr>
        <w:t>时效设置页面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985"/>
        <w:gridCol w:w="1417"/>
        <w:gridCol w:w="1134"/>
        <w:gridCol w:w="1418"/>
        <w:gridCol w:w="1417"/>
        <w:gridCol w:w="1418"/>
      </w:tblGrid>
      <w:tr w:rsidR="006B7402" w:rsidTr="0061150B">
        <w:tc>
          <w:tcPr>
            <w:tcW w:w="1242"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985"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13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4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1242" w:type="dxa"/>
          </w:tcPr>
          <w:p w:rsidR="006B7402" w:rsidRPr="00B63364" w:rsidRDefault="006B7402" w:rsidP="0061150B">
            <w:pPr>
              <w:spacing w:line="240" w:lineRule="auto"/>
              <w:ind w:left="454" w:right="240" w:firstLine="0"/>
              <w:rPr>
                <w:sz w:val="21"/>
                <w:szCs w:val="21"/>
              </w:rPr>
            </w:pPr>
            <w:r>
              <w:rPr>
                <w:rFonts w:hint="eastAsia"/>
                <w:sz w:val="21"/>
                <w:szCs w:val="21"/>
              </w:rPr>
              <w:t>1.</w:t>
            </w:r>
          </w:p>
        </w:tc>
        <w:tc>
          <w:tcPr>
            <w:tcW w:w="1985" w:type="dxa"/>
          </w:tcPr>
          <w:p w:rsidR="006B7402" w:rsidRDefault="006B7402" w:rsidP="0061150B">
            <w:pPr>
              <w:spacing w:line="240" w:lineRule="auto"/>
              <w:ind w:right="240" w:firstLine="0"/>
              <w:rPr>
                <w:sz w:val="21"/>
                <w:szCs w:val="21"/>
              </w:rPr>
            </w:pPr>
            <w:r>
              <w:rPr>
                <w:rFonts w:hint="eastAsia"/>
                <w:sz w:val="21"/>
                <w:szCs w:val="21"/>
              </w:rPr>
              <w:t>投诉时效</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r w:rsidR="006B7402" w:rsidTr="0061150B">
        <w:tc>
          <w:tcPr>
            <w:tcW w:w="1242" w:type="dxa"/>
          </w:tcPr>
          <w:p w:rsidR="006B7402" w:rsidRDefault="006B7402" w:rsidP="0061150B">
            <w:pPr>
              <w:spacing w:line="240" w:lineRule="auto"/>
              <w:ind w:left="454" w:right="240" w:firstLine="0"/>
              <w:rPr>
                <w:sz w:val="21"/>
                <w:szCs w:val="21"/>
              </w:rPr>
            </w:pPr>
            <w:r>
              <w:rPr>
                <w:rFonts w:hint="eastAsia"/>
                <w:sz w:val="21"/>
                <w:szCs w:val="21"/>
              </w:rPr>
              <w:t>2.</w:t>
            </w:r>
          </w:p>
        </w:tc>
        <w:tc>
          <w:tcPr>
            <w:tcW w:w="1985" w:type="dxa"/>
          </w:tcPr>
          <w:p w:rsidR="006B7402" w:rsidRDefault="006B7402" w:rsidP="0061150B">
            <w:pPr>
              <w:spacing w:line="240" w:lineRule="auto"/>
              <w:ind w:right="240" w:firstLine="0"/>
              <w:rPr>
                <w:sz w:val="21"/>
                <w:szCs w:val="21"/>
              </w:rPr>
            </w:pPr>
            <w:r>
              <w:rPr>
                <w:rFonts w:hint="eastAsia"/>
                <w:sz w:val="21"/>
                <w:szCs w:val="21"/>
              </w:rPr>
              <w:t>确认提交</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134"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c>
          <w:tcPr>
            <w:tcW w:w="1417" w:type="dxa"/>
          </w:tcPr>
          <w:p w:rsidR="006B7402" w:rsidRDefault="006B7402" w:rsidP="0061150B">
            <w:pPr>
              <w:pStyle w:val="a7"/>
              <w:ind w:right="240"/>
              <w:rPr>
                <w:rFonts w:ascii="Times New Roman" w:hAnsi="Times New Roman"/>
                <w:sz w:val="21"/>
                <w:szCs w:val="21"/>
              </w:rPr>
            </w:pPr>
          </w:p>
        </w:tc>
        <w:tc>
          <w:tcPr>
            <w:tcW w:w="1418" w:type="dxa"/>
          </w:tcPr>
          <w:p w:rsidR="006B7402" w:rsidRDefault="006B7402" w:rsidP="0061150B">
            <w:pPr>
              <w:pStyle w:val="a7"/>
              <w:ind w:right="240"/>
              <w:rPr>
                <w:rFonts w:ascii="Times New Roman" w:hAnsi="Times New Roman"/>
                <w:sz w:val="21"/>
                <w:szCs w:val="21"/>
              </w:rPr>
            </w:pPr>
          </w:p>
        </w:tc>
      </w:tr>
    </w:tbl>
    <w:p w:rsidR="006B7402" w:rsidRPr="00F76E80" w:rsidRDefault="006B7402" w:rsidP="006B7402">
      <w:pPr>
        <w:ind w:right="240"/>
      </w:pPr>
    </w:p>
    <w:p w:rsidR="006B7402" w:rsidRPr="00A97493" w:rsidRDefault="006B7402" w:rsidP="006B7402">
      <w:pPr>
        <w:ind w:right="240"/>
      </w:pPr>
    </w:p>
    <w:p w:rsidR="006B7402" w:rsidRDefault="006B7402" w:rsidP="006B7402">
      <w:pPr>
        <w:pStyle w:val="3"/>
        <w:ind w:right="240"/>
      </w:pPr>
      <w:bookmarkStart w:id="115" w:name="_Toc446774434"/>
      <w:r>
        <w:rPr>
          <w:rFonts w:hint="eastAsia"/>
        </w:rPr>
        <w:t>营销</w:t>
      </w:r>
      <w:bookmarkEnd w:id="115"/>
    </w:p>
    <w:p w:rsidR="006B7402" w:rsidRPr="00424E55" w:rsidRDefault="006B7402" w:rsidP="006B7402">
      <w:pPr>
        <w:rPr>
          <w:color w:val="0D2FD9"/>
        </w:rPr>
      </w:pPr>
      <w:r w:rsidRPr="00424E55">
        <w:rPr>
          <w:rFonts w:hint="eastAsia"/>
          <w:color w:val="0D2FD9"/>
        </w:rPr>
        <w:t>后台营运人员定义具体营销活动方案，每个营销活动</w:t>
      </w:r>
      <w:r w:rsidRPr="00424E55">
        <w:rPr>
          <w:color w:val="0D2FD9"/>
        </w:rPr>
        <w:t>可定义</w:t>
      </w:r>
      <w:r w:rsidRPr="00424E55">
        <w:rPr>
          <w:rFonts w:hint="eastAsia"/>
          <w:color w:val="0D2FD9"/>
        </w:rPr>
        <w:t>开放范围（指定商户、按商户分类等）</w:t>
      </w:r>
      <w:r w:rsidRPr="00424E55">
        <w:rPr>
          <w:color w:val="0D2FD9"/>
        </w:rPr>
        <w:t>，商户发起营销活动，运营人员</w:t>
      </w:r>
      <w:r w:rsidRPr="00424E55">
        <w:rPr>
          <w:rFonts w:hint="eastAsia"/>
          <w:color w:val="0D2FD9"/>
        </w:rPr>
        <w:t>进行</w:t>
      </w:r>
      <w:r w:rsidRPr="00424E55">
        <w:rPr>
          <w:color w:val="0D2FD9"/>
        </w:rPr>
        <w:t>审核；</w:t>
      </w:r>
    </w:p>
    <w:p w:rsidR="006B7402" w:rsidRDefault="006B7402" w:rsidP="006B7402">
      <w:pPr>
        <w:pStyle w:val="4"/>
        <w:ind w:right="240"/>
      </w:pPr>
      <w:r>
        <w:rPr>
          <w:rFonts w:hint="eastAsia"/>
        </w:rPr>
        <w:t>团购管理</w:t>
      </w:r>
    </w:p>
    <w:p w:rsidR="006B7402" w:rsidRDefault="006B7402" w:rsidP="006B7402">
      <w:pPr>
        <w:pStyle w:val="5"/>
        <w:ind w:left="142" w:right="240"/>
      </w:pPr>
      <w:r>
        <w:rPr>
          <w:rFonts w:hint="eastAsia"/>
        </w:rPr>
        <w:t>团购分类</w:t>
      </w:r>
    </w:p>
    <w:p w:rsidR="006B7402" w:rsidRDefault="006B7402" w:rsidP="006B7402">
      <w:pPr>
        <w:pStyle w:val="6"/>
        <w:ind w:right="240"/>
      </w:pPr>
      <w:r>
        <w:t>功能描述</w:t>
      </w:r>
    </w:p>
    <w:p w:rsidR="006B7402" w:rsidRPr="006F634C" w:rsidRDefault="006B7402" w:rsidP="006B7402">
      <w:pPr>
        <w:ind w:right="240"/>
      </w:pPr>
      <w:r>
        <w:rPr>
          <w:rFonts w:hint="eastAsia"/>
        </w:rPr>
        <w:t>后台运营人员可以添加、查看、删除团购分类目录，提供商户发布团购商品选择。</w:t>
      </w:r>
    </w:p>
    <w:p w:rsidR="006B7402" w:rsidRDefault="006B7402" w:rsidP="006B7402">
      <w:pPr>
        <w:pStyle w:val="6"/>
        <w:ind w:right="240"/>
      </w:pPr>
      <w:r>
        <w:rPr>
          <w:rFonts w:hint="eastAsia"/>
        </w:rPr>
        <w:t>业务流程</w:t>
      </w:r>
    </w:p>
    <w:p w:rsidR="006B7402" w:rsidRPr="00B1023E" w:rsidRDefault="006B7402" w:rsidP="006B7402">
      <w:pPr>
        <w:ind w:right="240"/>
      </w:pPr>
      <w:r>
        <w:rPr>
          <w:rFonts w:hint="eastAsia"/>
        </w:rPr>
        <w:t>运营管理人员登录系统，进入后台管理平台</w:t>
      </w:r>
      <w:r>
        <w:rPr>
          <w:rFonts w:hint="eastAsia"/>
        </w:rPr>
        <w:t>-</w:t>
      </w:r>
      <w:r>
        <w:rPr>
          <w:rFonts w:hint="eastAsia"/>
        </w:rPr>
        <w:t>营销</w:t>
      </w:r>
      <w:r>
        <w:rPr>
          <w:rFonts w:hint="eastAsia"/>
        </w:rPr>
        <w:t>-</w:t>
      </w:r>
      <w:r>
        <w:rPr>
          <w:rFonts w:hint="eastAsia"/>
        </w:rPr>
        <w:t>团购管理</w:t>
      </w:r>
      <w:r>
        <w:rPr>
          <w:rFonts w:hint="eastAsia"/>
        </w:rPr>
        <w:t>-</w:t>
      </w:r>
      <w:r>
        <w:rPr>
          <w:rFonts w:hint="eastAsia"/>
        </w:rPr>
        <w:t>团购分类。</w:t>
      </w:r>
    </w:p>
    <w:p w:rsidR="006B7402" w:rsidRDefault="006B7402" w:rsidP="006B7402">
      <w:pPr>
        <w:pStyle w:val="6"/>
        <w:ind w:right="240"/>
      </w:pPr>
      <w:r>
        <w:rPr>
          <w:rFonts w:hint="eastAsia"/>
        </w:rPr>
        <w:t>业务规则</w:t>
      </w:r>
    </w:p>
    <w:p w:rsidR="006B7402" w:rsidRDefault="006B7402" w:rsidP="008B4BF2">
      <w:pPr>
        <w:pStyle w:val="af8"/>
        <w:numPr>
          <w:ilvl w:val="0"/>
          <w:numId w:val="286"/>
        </w:numPr>
        <w:spacing w:before="120" w:after="120"/>
        <w:ind w:leftChars="0" w:right="240" w:firstLineChars="0"/>
        <w:rPr>
          <w:szCs w:val="20"/>
        </w:rPr>
      </w:pPr>
      <w:r>
        <w:rPr>
          <w:rFonts w:hint="eastAsia"/>
          <w:szCs w:val="20"/>
        </w:rPr>
        <w:t>支持</w:t>
      </w:r>
      <w:r w:rsidRPr="009F7320">
        <w:rPr>
          <w:rFonts w:hint="eastAsia"/>
          <w:szCs w:val="20"/>
        </w:rPr>
        <w:t>建立</w:t>
      </w:r>
      <w:r w:rsidRPr="009F7320">
        <w:rPr>
          <w:rFonts w:hint="eastAsia"/>
          <w:szCs w:val="20"/>
        </w:rPr>
        <w:t>3</w:t>
      </w:r>
      <w:r>
        <w:rPr>
          <w:rFonts w:hint="eastAsia"/>
          <w:szCs w:val="20"/>
        </w:rPr>
        <w:t>级</w:t>
      </w:r>
      <w:r w:rsidRPr="009F7320">
        <w:rPr>
          <w:rFonts w:hint="eastAsia"/>
          <w:szCs w:val="20"/>
        </w:rPr>
        <w:t>分类</w:t>
      </w:r>
      <w:r>
        <w:rPr>
          <w:rFonts w:hint="eastAsia"/>
          <w:szCs w:val="20"/>
        </w:rPr>
        <w:t>，</w:t>
      </w:r>
      <w:r w:rsidRPr="009F7320">
        <w:rPr>
          <w:rFonts w:hint="eastAsia"/>
          <w:szCs w:val="20"/>
        </w:rPr>
        <w:t>每级分类支持</w:t>
      </w:r>
      <w:r>
        <w:rPr>
          <w:rFonts w:hint="eastAsia"/>
          <w:szCs w:val="20"/>
        </w:rPr>
        <w:t>无限极分类；</w:t>
      </w:r>
    </w:p>
    <w:p w:rsidR="006B7402" w:rsidRDefault="006B7402" w:rsidP="008B4BF2">
      <w:pPr>
        <w:pStyle w:val="af8"/>
        <w:numPr>
          <w:ilvl w:val="0"/>
          <w:numId w:val="286"/>
        </w:numPr>
        <w:spacing w:before="120" w:after="120"/>
        <w:ind w:leftChars="0" w:right="240" w:firstLineChars="0"/>
        <w:rPr>
          <w:szCs w:val="20"/>
        </w:rPr>
      </w:pPr>
      <w:r>
        <w:rPr>
          <w:rFonts w:hint="eastAsia"/>
          <w:szCs w:val="20"/>
        </w:rPr>
        <w:t>支持添加、删除分类；上一级分类删除必须先删除其子分类，否则提示错误。</w:t>
      </w:r>
    </w:p>
    <w:p w:rsidR="006B7402" w:rsidRPr="009F7320" w:rsidRDefault="006B7402" w:rsidP="008B4BF2">
      <w:pPr>
        <w:pStyle w:val="af8"/>
        <w:numPr>
          <w:ilvl w:val="0"/>
          <w:numId w:val="286"/>
        </w:numPr>
        <w:spacing w:before="120" w:after="120"/>
        <w:ind w:leftChars="0" w:right="240" w:firstLineChars="0"/>
        <w:rPr>
          <w:szCs w:val="20"/>
        </w:rPr>
      </w:pPr>
      <w:r>
        <w:rPr>
          <w:rFonts w:hint="eastAsia"/>
          <w:szCs w:val="20"/>
        </w:rPr>
        <w:t>各级分类支持排序，添加分类是可以填写排序，数字越小越靠前。</w:t>
      </w:r>
    </w:p>
    <w:p w:rsidR="006B7402" w:rsidRDefault="006B7402" w:rsidP="006B7402">
      <w:pPr>
        <w:pStyle w:val="6"/>
        <w:ind w:right="240"/>
      </w:pPr>
      <w:r>
        <w:rPr>
          <w:rFonts w:hint="eastAsia"/>
        </w:rPr>
        <w:t>页面要素</w:t>
      </w:r>
    </w:p>
    <w:p w:rsidR="006B7402" w:rsidRPr="00C55008" w:rsidRDefault="006B7402" w:rsidP="008B4BF2">
      <w:pPr>
        <w:numPr>
          <w:ilvl w:val="0"/>
          <w:numId w:val="287"/>
        </w:numPr>
        <w:ind w:right="240"/>
      </w:pPr>
      <w:r>
        <w:rPr>
          <w:rFonts w:hint="eastAsia"/>
        </w:rPr>
        <w:t>分类列表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w:t>
            </w:r>
            <w:r>
              <w:rPr>
                <w:b/>
                <w:color w:val="000000"/>
                <w:sz w:val="21"/>
                <w:szCs w:val="21"/>
              </w:rPr>
              <w:lastRenderedPageBreak/>
              <w:t>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lastRenderedPageBreak/>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w:t>
            </w:r>
            <w:r>
              <w:rPr>
                <w:b/>
                <w:color w:val="000000"/>
                <w:sz w:val="21"/>
                <w:szCs w:val="21"/>
              </w:rPr>
              <w:lastRenderedPageBreak/>
              <w:t>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是否必</w:t>
            </w:r>
            <w:r>
              <w:rPr>
                <w:b/>
                <w:color w:val="000000"/>
                <w:sz w:val="21"/>
                <w:szCs w:val="21"/>
              </w:rPr>
              <w:lastRenderedPageBreak/>
              <w:t>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lastRenderedPageBreak/>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树形结构显示目录；每级目录用“</w:t>
            </w:r>
            <w:r>
              <w:rPr>
                <w:rFonts w:ascii="Times New Roman" w:hAnsi="Times New Roman" w:hint="eastAsia"/>
                <w:sz w:val="21"/>
                <w:szCs w:val="21"/>
              </w:rPr>
              <w:t>+</w:t>
            </w:r>
            <w:r>
              <w:rPr>
                <w:rFonts w:ascii="Times New Roman" w:hAnsi="Times New Roman" w:hint="eastAsia"/>
                <w:sz w:val="21"/>
                <w:szCs w:val="21"/>
              </w:rPr>
              <w:t>”标识收拢，“</w:t>
            </w:r>
            <w:r>
              <w:rPr>
                <w:rFonts w:ascii="Times New Roman" w:hAnsi="Times New Roman" w:hint="eastAsia"/>
                <w:sz w:val="21"/>
                <w:szCs w:val="21"/>
              </w:rPr>
              <w:t>-</w:t>
            </w:r>
            <w:r>
              <w:rPr>
                <w:rFonts w:ascii="Times New Roman" w:hAnsi="Times New Roman" w:hint="eastAsia"/>
                <w:sz w:val="21"/>
                <w:szCs w:val="21"/>
              </w:rPr>
              <w:t>”标识展开。</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首页显示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编辑和删除按钮；“编辑”页面同“添加分类”页面。</w:t>
            </w:r>
          </w:p>
        </w:tc>
      </w:tr>
    </w:tbl>
    <w:p w:rsidR="006B7402" w:rsidRDefault="006B7402" w:rsidP="008B4BF2">
      <w:pPr>
        <w:numPr>
          <w:ilvl w:val="0"/>
          <w:numId w:val="287"/>
        </w:numPr>
        <w:ind w:right="240"/>
      </w:pPr>
      <w:r>
        <w:rPr>
          <w:rFonts w:hint="eastAsia"/>
        </w:rPr>
        <w:t>添加分类</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分类名称不能为空。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分类图片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选择本地图片和上传按钮。</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上级分类</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显示上一级分类，否则显示顶级分类。</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输入</w:t>
            </w:r>
            <w:r>
              <w:rPr>
                <w:rFonts w:ascii="Times New Roman" w:hAnsi="Times New Roman" w:hint="eastAsia"/>
                <w:sz w:val="21"/>
                <w:szCs w:val="21"/>
              </w:rPr>
              <w:t>0-999</w:t>
            </w:r>
            <w:r>
              <w:rPr>
                <w:rFonts w:ascii="Times New Roman" w:hAnsi="Times New Roman" w:hint="eastAsia"/>
                <w:sz w:val="21"/>
                <w:szCs w:val="21"/>
              </w:rPr>
              <w:t>数字。</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SEO</w:t>
            </w:r>
            <w:r>
              <w:rPr>
                <w:rFonts w:ascii="Times New Roman" w:hAnsi="Times New Roman" w:hint="eastAsia"/>
                <w:sz w:val="21"/>
                <w:szCs w:val="21"/>
              </w:rPr>
              <w:t>关键词</w:t>
            </w:r>
          </w:p>
        </w:tc>
        <w:tc>
          <w:tcPr>
            <w:tcW w:w="1417" w:type="dxa"/>
          </w:tcPr>
          <w:p w:rsidR="006B7402" w:rsidRDefault="006B7402" w:rsidP="0061150B">
            <w:pPr>
              <w:pStyle w:val="a7"/>
              <w:ind w:right="240"/>
              <w:rPr>
                <w:rFonts w:ascii="Times New Roman" w:hAnsi="Times New Roman"/>
                <w:sz w:val="21"/>
                <w:szCs w:val="21"/>
              </w:rPr>
            </w:pP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SEO</w:t>
            </w:r>
            <w:r>
              <w:rPr>
                <w:rFonts w:ascii="Times New Roman" w:hAnsi="Times New Roman" w:hint="eastAsia"/>
                <w:sz w:val="21"/>
                <w:szCs w:val="21"/>
              </w:rPr>
              <w:t>描述</w:t>
            </w:r>
          </w:p>
        </w:tc>
        <w:tc>
          <w:tcPr>
            <w:tcW w:w="1417" w:type="dxa"/>
          </w:tcPr>
          <w:p w:rsidR="006B7402" w:rsidRDefault="006B7402" w:rsidP="0061150B">
            <w:pPr>
              <w:pStyle w:val="a7"/>
              <w:ind w:right="240"/>
              <w:rPr>
                <w:rFonts w:ascii="Times New Roman" w:hAnsi="Times New Roman"/>
                <w:sz w:val="21"/>
                <w:szCs w:val="21"/>
              </w:rPr>
            </w:pP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确定按钮</w:t>
            </w:r>
          </w:p>
        </w:tc>
      </w:tr>
    </w:tbl>
    <w:p w:rsidR="006B7402" w:rsidRPr="00391FB7" w:rsidRDefault="006B7402" w:rsidP="006B7402">
      <w:pPr>
        <w:pStyle w:val="5"/>
        <w:ind w:left="142" w:right="240"/>
      </w:pPr>
      <w:r>
        <w:rPr>
          <w:rFonts w:hint="eastAsia"/>
        </w:rPr>
        <w:t>团购活动</w:t>
      </w:r>
    </w:p>
    <w:p w:rsidR="006B7402" w:rsidRDefault="006B7402" w:rsidP="006B7402">
      <w:pPr>
        <w:pStyle w:val="6"/>
        <w:ind w:right="240"/>
      </w:pPr>
      <w:r>
        <w:t>功能描述</w:t>
      </w:r>
    </w:p>
    <w:p w:rsidR="006B7402" w:rsidRPr="00357115" w:rsidRDefault="006B7402" w:rsidP="006B7402">
      <w:pPr>
        <w:ind w:right="240"/>
      </w:pPr>
      <w:r>
        <w:rPr>
          <w:rFonts w:hint="eastAsia"/>
        </w:rPr>
        <w:t>后台运营管理人员</w:t>
      </w:r>
      <w:r w:rsidRPr="00357115">
        <w:t>可以审核新的团购活动申请、取消进行中的团购活动或者删除团购活动</w:t>
      </w:r>
      <w:r>
        <w:rPr>
          <w:rFonts w:hint="eastAsia"/>
        </w:rPr>
        <w:t>。</w:t>
      </w:r>
    </w:p>
    <w:p w:rsidR="006B7402" w:rsidRDefault="006B7402" w:rsidP="006B7402">
      <w:pPr>
        <w:pStyle w:val="6"/>
        <w:ind w:right="240"/>
      </w:pPr>
      <w:r>
        <w:rPr>
          <w:rFonts w:hint="eastAsia"/>
        </w:rPr>
        <w:t>业务流程</w:t>
      </w:r>
    </w:p>
    <w:p w:rsidR="006B7402" w:rsidRPr="00B1023E" w:rsidRDefault="006B7402" w:rsidP="006B7402">
      <w:pPr>
        <w:ind w:right="240"/>
      </w:pPr>
      <w:r>
        <w:rPr>
          <w:rFonts w:hint="eastAsia"/>
        </w:rPr>
        <w:t>运营管理人员登录系统，进入后台管理平台</w:t>
      </w:r>
      <w:r>
        <w:rPr>
          <w:rFonts w:hint="eastAsia"/>
        </w:rPr>
        <w:t>-</w:t>
      </w:r>
      <w:r>
        <w:rPr>
          <w:rFonts w:hint="eastAsia"/>
        </w:rPr>
        <w:t>营销</w:t>
      </w:r>
      <w:r>
        <w:rPr>
          <w:rFonts w:hint="eastAsia"/>
        </w:rPr>
        <w:t>-</w:t>
      </w:r>
      <w:r>
        <w:rPr>
          <w:rFonts w:hint="eastAsia"/>
        </w:rPr>
        <w:t>团购管理</w:t>
      </w:r>
      <w:r>
        <w:rPr>
          <w:rFonts w:hint="eastAsia"/>
        </w:rPr>
        <w:t>-</w:t>
      </w:r>
      <w:r>
        <w:rPr>
          <w:rFonts w:hint="eastAsia"/>
        </w:rPr>
        <w:t>团购活动。</w:t>
      </w:r>
    </w:p>
    <w:p w:rsidR="006B7402" w:rsidRDefault="006B7402" w:rsidP="006B7402">
      <w:pPr>
        <w:pStyle w:val="6"/>
        <w:ind w:right="240"/>
      </w:pPr>
      <w:r>
        <w:rPr>
          <w:rFonts w:hint="eastAsia"/>
        </w:rPr>
        <w:t>业务规则</w:t>
      </w:r>
    </w:p>
    <w:p w:rsidR="006B7402" w:rsidRDefault="006B7402" w:rsidP="008B4BF2">
      <w:pPr>
        <w:numPr>
          <w:ilvl w:val="0"/>
          <w:numId w:val="288"/>
        </w:numPr>
        <w:ind w:right="240"/>
      </w:pPr>
      <w:r>
        <w:rPr>
          <w:rFonts w:hint="eastAsia"/>
        </w:rPr>
        <w:t>支持通过团购名称、商户名称搜索团购活动；</w:t>
      </w:r>
    </w:p>
    <w:p w:rsidR="006B7402" w:rsidRPr="00781CAD" w:rsidRDefault="006B7402" w:rsidP="008B4BF2">
      <w:pPr>
        <w:numPr>
          <w:ilvl w:val="0"/>
          <w:numId w:val="288"/>
        </w:numPr>
        <w:ind w:right="240"/>
      </w:pPr>
      <w:r>
        <w:rPr>
          <w:rFonts w:hint="eastAsia"/>
        </w:rPr>
        <w:t>支持审核不通过过原因消息推送。</w:t>
      </w:r>
    </w:p>
    <w:p w:rsidR="006B7402" w:rsidRDefault="006B7402" w:rsidP="006B7402">
      <w:pPr>
        <w:pStyle w:val="6"/>
        <w:ind w:right="240"/>
      </w:pPr>
      <w:r>
        <w:rPr>
          <w:rFonts w:hint="eastAsia"/>
        </w:rPr>
        <w:t>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w:t>
            </w:r>
            <w:r>
              <w:rPr>
                <w:b/>
                <w:color w:val="000000"/>
                <w:sz w:val="21"/>
                <w:szCs w:val="21"/>
              </w:rPr>
              <w:lastRenderedPageBreak/>
              <w:t>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lastRenderedPageBreak/>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w:t>
            </w:r>
            <w:r>
              <w:rPr>
                <w:b/>
                <w:color w:val="000000"/>
                <w:sz w:val="21"/>
                <w:szCs w:val="21"/>
              </w:rPr>
              <w:lastRenderedPageBreak/>
              <w:t>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是否必</w:t>
            </w:r>
            <w:r>
              <w:rPr>
                <w:b/>
                <w:color w:val="000000"/>
                <w:sz w:val="21"/>
                <w:szCs w:val="21"/>
              </w:rPr>
              <w:lastRenderedPageBreak/>
              <w:t>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lastRenderedPageBreak/>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团购名称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商户名称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团购图片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缩略图，鼠标悬浮显示原图。</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开始时间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结束时间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浏览数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已购买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推荐</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团购状态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状态包括审核中、进行中、已结束、已关闭、审核不通过。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包括审核通过</w:t>
            </w:r>
            <w:r>
              <w:rPr>
                <w:rFonts w:ascii="Times New Roman" w:hAnsi="Times New Roman" w:hint="eastAsia"/>
                <w:sz w:val="21"/>
                <w:szCs w:val="21"/>
              </w:rPr>
              <w:t>/</w:t>
            </w:r>
            <w:r>
              <w:rPr>
                <w:rFonts w:ascii="Times New Roman" w:hAnsi="Times New Roman" w:hint="eastAsia"/>
                <w:sz w:val="21"/>
                <w:szCs w:val="21"/>
              </w:rPr>
              <w:t>不通过、查看、推荐</w:t>
            </w:r>
            <w:r>
              <w:rPr>
                <w:rFonts w:ascii="Times New Roman" w:hAnsi="Times New Roman" w:hint="eastAsia"/>
                <w:sz w:val="21"/>
                <w:szCs w:val="21"/>
              </w:rPr>
              <w:t>/</w:t>
            </w:r>
            <w:r>
              <w:rPr>
                <w:rFonts w:ascii="Times New Roman" w:hAnsi="Times New Roman" w:hint="eastAsia"/>
                <w:sz w:val="21"/>
                <w:szCs w:val="21"/>
              </w:rPr>
              <w:t>取消推荐、取消活动、删除</w:t>
            </w:r>
          </w:p>
        </w:tc>
      </w:tr>
    </w:tbl>
    <w:p w:rsidR="006B7402" w:rsidRDefault="006B7402" w:rsidP="006B7402">
      <w:pPr>
        <w:pStyle w:val="4"/>
        <w:ind w:right="240"/>
      </w:pPr>
      <w:r>
        <w:rPr>
          <w:rFonts w:hint="eastAsia"/>
        </w:rPr>
        <w:t>限时抢购</w:t>
      </w:r>
    </w:p>
    <w:p w:rsidR="006B7402" w:rsidRDefault="006B7402" w:rsidP="006B7402">
      <w:pPr>
        <w:pStyle w:val="6"/>
        <w:ind w:right="240"/>
      </w:pPr>
      <w:r>
        <w:rPr>
          <w:rFonts w:hint="eastAsia"/>
        </w:rPr>
        <w:t>功能描述</w:t>
      </w:r>
    </w:p>
    <w:p w:rsidR="006B7402" w:rsidRPr="00E97080" w:rsidRDefault="006B7402" w:rsidP="006B7402">
      <w:pPr>
        <w:ind w:right="240"/>
      </w:pPr>
      <w:r>
        <w:rPr>
          <w:rFonts w:hint="eastAsia"/>
        </w:rPr>
        <w:t>后台运营管理人员</w:t>
      </w:r>
      <w:r w:rsidRPr="00357115">
        <w:t>可以审核新的</w:t>
      </w:r>
      <w:r>
        <w:rPr>
          <w:rFonts w:hint="eastAsia"/>
        </w:rPr>
        <w:t>限时抢购</w:t>
      </w:r>
      <w:r w:rsidRPr="00357115">
        <w:t>活动申请、取消进行中的</w:t>
      </w:r>
      <w:r>
        <w:rPr>
          <w:rFonts w:hint="eastAsia"/>
        </w:rPr>
        <w:t>限时抢购</w:t>
      </w:r>
      <w:r w:rsidRPr="00357115">
        <w:t>活动</w:t>
      </w:r>
      <w:r>
        <w:rPr>
          <w:rFonts w:hint="eastAsia"/>
        </w:rPr>
        <w:t>。</w:t>
      </w:r>
    </w:p>
    <w:p w:rsidR="006B7402" w:rsidRDefault="006B7402" w:rsidP="006B7402">
      <w:pPr>
        <w:pStyle w:val="6"/>
        <w:ind w:right="240"/>
      </w:pPr>
      <w:r>
        <w:rPr>
          <w:rFonts w:hint="eastAsia"/>
        </w:rPr>
        <w:t>业务流程</w:t>
      </w:r>
    </w:p>
    <w:p w:rsidR="006B7402" w:rsidRPr="00B1023E" w:rsidRDefault="006B7402" w:rsidP="006B7402">
      <w:pPr>
        <w:ind w:right="240"/>
      </w:pPr>
      <w:r>
        <w:rPr>
          <w:rFonts w:hint="eastAsia"/>
        </w:rPr>
        <w:t>运营管理人员登录系统，进入后台管理平台</w:t>
      </w:r>
      <w:r>
        <w:rPr>
          <w:rFonts w:hint="eastAsia"/>
        </w:rPr>
        <w:t>-</w:t>
      </w:r>
      <w:r>
        <w:rPr>
          <w:rFonts w:hint="eastAsia"/>
        </w:rPr>
        <w:t>营销</w:t>
      </w:r>
      <w:r>
        <w:rPr>
          <w:rFonts w:hint="eastAsia"/>
        </w:rPr>
        <w:t>-</w:t>
      </w:r>
      <w:r>
        <w:rPr>
          <w:rFonts w:hint="eastAsia"/>
        </w:rPr>
        <w:t>限时抢购。</w:t>
      </w:r>
    </w:p>
    <w:p w:rsidR="006B7402" w:rsidRDefault="006B7402" w:rsidP="006B7402">
      <w:pPr>
        <w:pStyle w:val="6"/>
        <w:ind w:right="240"/>
      </w:pPr>
      <w:r>
        <w:rPr>
          <w:rFonts w:hint="eastAsia"/>
        </w:rPr>
        <w:t>业务规则</w:t>
      </w:r>
    </w:p>
    <w:p w:rsidR="006B7402" w:rsidRDefault="006B7402" w:rsidP="008B4BF2">
      <w:pPr>
        <w:numPr>
          <w:ilvl w:val="0"/>
          <w:numId w:val="289"/>
        </w:numPr>
        <w:ind w:right="240"/>
      </w:pPr>
      <w:r>
        <w:rPr>
          <w:rFonts w:hint="eastAsia"/>
        </w:rPr>
        <w:t>支持审核状态（待审核、进行中、未通过、已结束、已取消）、店铺名称、活动名称搜索活动；</w:t>
      </w:r>
    </w:p>
    <w:p w:rsidR="006B7402" w:rsidRDefault="006B7402" w:rsidP="008B4BF2">
      <w:pPr>
        <w:numPr>
          <w:ilvl w:val="0"/>
          <w:numId w:val="289"/>
        </w:numPr>
        <w:ind w:right="240"/>
      </w:pPr>
      <w:r>
        <w:rPr>
          <w:rFonts w:hint="eastAsia"/>
        </w:rPr>
        <w:t>点击“查看”按钮，可以查看活动详情；</w:t>
      </w:r>
    </w:p>
    <w:p w:rsidR="006B7402" w:rsidRPr="00774D37" w:rsidRDefault="006B7402" w:rsidP="008B4BF2">
      <w:pPr>
        <w:numPr>
          <w:ilvl w:val="0"/>
          <w:numId w:val="289"/>
        </w:numPr>
        <w:ind w:right="240"/>
      </w:pPr>
      <w:r>
        <w:rPr>
          <w:rFonts w:hint="eastAsia"/>
        </w:rPr>
        <w:t>可以审核活动，只有审核通过的活动才能在前台购买。</w:t>
      </w:r>
    </w:p>
    <w:p w:rsidR="006B7402" w:rsidRDefault="006B7402" w:rsidP="006B7402">
      <w:pPr>
        <w:pStyle w:val="6"/>
        <w:ind w:right="240"/>
      </w:pPr>
      <w:r>
        <w:rPr>
          <w:rFonts w:hint="eastAsia"/>
        </w:rPr>
        <w:t>页面要素</w:t>
      </w:r>
    </w:p>
    <w:p w:rsidR="006B7402" w:rsidRPr="00875D28" w:rsidRDefault="006B7402" w:rsidP="008B4BF2">
      <w:pPr>
        <w:numPr>
          <w:ilvl w:val="0"/>
          <w:numId w:val="290"/>
        </w:numPr>
        <w:ind w:right="240"/>
      </w:pPr>
      <w:r>
        <w:rPr>
          <w:rFonts w:hint="eastAsia"/>
        </w:rPr>
        <w:t>活动列表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商户名称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审核状态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状态包括：待审核、进行中、未通过、已结束、已取消。</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开始时间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结束时间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浏览数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已购买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包括查看、取消，点击“查看”后可以审核活动。审核页面要素建下表。</w:t>
            </w:r>
          </w:p>
        </w:tc>
      </w:tr>
    </w:tbl>
    <w:p w:rsidR="006B7402" w:rsidRDefault="006B7402" w:rsidP="008B4BF2">
      <w:pPr>
        <w:numPr>
          <w:ilvl w:val="0"/>
          <w:numId w:val="290"/>
        </w:numPr>
        <w:ind w:right="240"/>
      </w:pPr>
      <w:r>
        <w:rPr>
          <w:rFonts w:hint="eastAsia"/>
        </w:rPr>
        <w:t>审核页面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限时抢购</w:t>
            </w: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商品详情</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图片和文本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活动分类</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取商户申请商品的顶级分类。</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开始时间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结束时间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购买限制</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限制同一账户购买数量。</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审核</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审核通过</w:t>
            </w:r>
            <w:r>
              <w:rPr>
                <w:rFonts w:ascii="Times New Roman" w:hAnsi="Times New Roman" w:hint="eastAsia"/>
                <w:sz w:val="21"/>
                <w:szCs w:val="21"/>
              </w:rPr>
              <w:t>/</w:t>
            </w:r>
            <w:r>
              <w:rPr>
                <w:rFonts w:ascii="Times New Roman" w:hAnsi="Times New Roman" w:hint="eastAsia"/>
                <w:sz w:val="21"/>
                <w:szCs w:val="21"/>
              </w:rPr>
              <w:t>审核不通过</w:t>
            </w:r>
          </w:p>
        </w:tc>
      </w:tr>
    </w:tbl>
    <w:p w:rsidR="006B7402" w:rsidRPr="00875D28" w:rsidRDefault="006B7402" w:rsidP="006B7402">
      <w:pPr>
        <w:ind w:right="240"/>
      </w:pPr>
    </w:p>
    <w:p w:rsidR="006B7402" w:rsidRDefault="006B7402" w:rsidP="006B7402">
      <w:pPr>
        <w:pStyle w:val="4"/>
        <w:ind w:right="240"/>
      </w:pPr>
      <w:r>
        <w:rPr>
          <w:rFonts w:hint="eastAsia"/>
        </w:rPr>
        <w:t>秒杀</w:t>
      </w:r>
    </w:p>
    <w:p w:rsidR="006B7402" w:rsidRDefault="006B7402" w:rsidP="006B7402">
      <w:pPr>
        <w:pStyle w:val="6"/>
        <w:ind w:right="240"/>
      </w:pPr>
      <w:r>
        <w:rPr>
          <w:rFonts w:hint="eastAsia"/>
        </w:rPr>
        <w:t>功能描述</w:t>
      </w:r>
    </w:p>
    <w:p w:rsidR="006B7402" w:rsidRPr="00AF3D51" w:rsidRDefault="006B7402" w:rsidP="006B7402">
      <w:pPr>
        <w:ind w:right="240"/>
      </w:pPr>
      <w:bookmarkStart w:id="116" w:name="OLE_LINK4"/>
      <w:bookmarkStart w:id="117" w:name="OLE_LINK5"/>
      <w:r>
        <w:rPr>
          <w:rFonts w:hint="eastAsia"/>
        </w:rPr>
        <w:lastRenderedPageBreak/>
        <w:t>后台运营管理人员</w:t>
      </w:r>
      <w:r w:rsidRPr="00357115">
        <w:t>可以审核新的</w:t>
      </w:r>
      <w:r>
        <w:rPr>
          <w:rFonts w:hint="eastAsia"/>
        </w:rPr>
        <w:t>秒杀</w:t>
      </w:r>
      <w:r w:rsidRPr="00357115">
        <w:t>活动申请、取消进行中的</w:t>
      </w:r>
      <w:r>
        <w:rPr>
          <w:rFonts w:hint="eastAsia"/>
        </w:rPr>
        <w:t>秒杀</w:t>
      </w:r>
      <w:r w:rsidRPr="00357115">
        <w:t>活动</w:t>
      </w:r>
      <w:r>
        <w:rPr>
          <w:rFonts w:hint="eastAsia"/>
        </w:rPr>
        <w:t>。</w:t>
      </w:r>
    </w:p>
    <w:bookmarkEnd w:id="116"/>
    <w:bookmarkEnd w:id="117"/>
    <w:p w:rsidR="006B7402" w:rsidRDefault="006B7402" w:rsidP="006B7402">
      <w:pPr>
        <w:pStyle w:val="6"/>
        <w:ind w:right="240"/>
      </w:pPr>
      <w:r>
        <w:rPr>
          <w:rFonts w:hint="eastAsia"/>
        </w:rPr>
        <w:t>业务流程</w:t>
      </w:r>
    </w:p>
    <w:p w:rsidR="006B7402" w:rsidRPr="004C5434" w:rsidRDefault="006B7402" w:rsidP="006B7402">
      <w:pPr>
        <w:ind w:right="240"/>
      </w:pPr>
      <w:r>
        <w:rPr>
          <w:rFonts w:hint="eastAsia"/>
        </w:rPr>
        <w:t>运营管理人员登录系统，进入后台管理平台</w:t>
      </w:r>
      <w:r>
        <w:rPr>
          <w:rFonts w:hint="eastAsia"/>
        </w:rPr>
        <w:t>-</w:t>
      </w:r>
      <w:r>
        <w:rPr>
          <w:rFonts w:hint="eastAsia"/>
        </w:rPr>
        <w:t>营销</w:t>
      </w:r>
      <w:r>
        <w:rPr>
          <w:rFonts w:hint="eastAsia"/>
        </w:rPr>
        <w:t>-</w:t>
      </w:r>
      <w:r>
        <w:rPr>
          <w:rFonts w:hint="eastAsia"/>
        </w:rPr>
        <w:t>秒杀。</w:t>
      </w:r>
    </w:p>
    <w:p w:rsidR="006B7402" w:rsidRDefault="006B7402" w:rsidP="006B7402">
      <w:pPr>
        <w:pStyle w:val="6"/>
        <w:ind w:right="240"/>
      </w:pPr>
      <w:r>
        <w:rPr>
          <w:rFonts w:hint="eastAsia"/>
        </w:rPr>
        <w:t>业务规则</w:t>
      </w:r>
    </w:p>
    <w:p w:rsidR="006B7402" w:rsidRDefault="006B7402" w:rsidP="008B4BF2">
      <w:pPr>
        <w:numPr>
          <w:ilvl w:val="0"/>
          <w:numId w:val="291"/>
        </w:numPr>
        <w:ind w:right="240"/>
      </w:pPr>
      <w:r>
        <w:rPr>
          <w:rFonts w:hint="eastAsia"/>
        </w:rPr>
        <w:t>支持审核状态（待审核、进行中、未通过、已结束、已取消）、店铺名称、活动名称搜索活动；</w:t>
      </w:r>
    </w:p>
    <w:p w:rsidR="006B7402" w:rsidRDefault="006B7402" w:rsidP="008B4BF2">
      <w:pPr>
        <w:numPr>
          <w:ilvl w:val="0"/>
          <w:numId w:val="291"/>
        </w:numPr>
        <w:ind w:right="240"/>
      </w:pPr>
      <w:r>
        <w:rPr>
          <w:rFonts w:hint="eastAsia"/>
        </w:rPr>
        <w:t>点击“查看”按钮，可以查看活动详情；</w:t>
      </w:r>
    </w:p>
    <w:p w:rsidR="006B7402" w:rsidRPr="00AE6F4D" w:rsidRDefault="006B7402" w:rsidP="008B4BF2">
      <w:pPr>
        <w:numPr>
          <w:ilvl w:val="0"/>
          <w:numId w:val="291"/>
        </w:numPr>
        <w:ind w:right="240"/>
      </w:pPr>
      <w:r>
        <w:rPr>
          <w:rFonts w:hint="eastAsia"/>
        </w:rPr>
        <w:t>可以审核活动，只有审核通过的活动才能在前台购买。</w:t>
      </w:r>
    </w:p>
    <w:p w:rsidR="006B7402" w:rsidRDefault="006B7402" w:rsidP="006B7402">
      <w:pPr>
        <w:pStyle w:val="6"/>
        <w:ind w:right="240"/>
      </w:pPr>
      <w:r>
        <w:rPr>
          <w:rFonts w:hint="eastAsia"/>
        </w:rPr>
        <w:t>页面要素</w:t>
      </w:r>
    </w:p>
    <w:p w:rsidR="006B7402" w:rsidRPr="00875D28" w:rsidRDefault="006B7402" w:rsidP="008B4BF2">
      <w:pPr>
        <w:numPr>
          <w:ilvl w:val="0"/>
          <w:numId w:val="292"/>
        </w:numPr>
        <w:ind w:right="240"/>
      </w:pPr>
      <w:r>
        <w:rPr>
          <w:rFonts w:hint="eastAsia"/>
        </w:rPr>
        <w:t>活动列表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商户名称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库存</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审核状态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状态包括：待审核、进行中、未通过、已结束、已取消。</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开始时间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结束时间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浏览数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已购买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包括查看、取消，点击“查看”后可以审核活动。审核页面要素建下表。</w:t>
            </w:r>
          </w:p>
        </w:tc>
      </w:tr>
    </w:tbl>
    <w:p w:rsidR="006B7402" w:rsidRDefault="006B7402" w:rsidP="008B4BF2">
      <w:pPr>
        <w:numPr>
          <w:ilvl w:val="0"/>
          <w:numId w:val="292"/>
        </w:numPr>
        <w:ind w:right="240"/>
      </w:pPr>
      <w:r>
        <w:rPr>
          <w:rFonts w:hint="eastAsia"/>
        </w:rPr>
        <w:t>审核页面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限时抢购</w:t>
            </w: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商品详情</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图片和文本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显示商品看库存</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活动分类</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取商户申请商品的顶级分类。</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开始时间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结束时间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购买限制</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限制同一账户购买数量。</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审核</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审核通过</w:t>
            </w:r>
            <w:r>
              <w:rPr>
                <w:rFonts w:ascii="Times New Roman" w:hAnsi="Times New Roman" w:hint="eastAsia"/>
                <w:sz w:val="21"/>
                <w:szCs w:val="21"/>
              </w:rPr>
              <w:t>/</w:t>
            </w:r>
            <w:r>
              <w:rPr>
                <w:rFonts w:ascii="Times New Roman" w:hAnsi="Times New Roman" w:hint="eastAsia"/>
                <w:sz w:val="21"/>
                <w:szCs w:val="21"/>
              </w:rPr>
              <w:t>审核不通过</w:t>
            </w:r>
          </w:p>
        </w:tc>
      </w:tr>
    </w:tbl>
    <w:p w:rsidR="006B7402" w:rsidRPr="001C3787" w:rsidRDefault="006B7402" w:rsidP="006B7402">
      <w:pPr>
        <w:ind w:right="240"/>
      </w:pPr>
    </w:p>
    <w:p w:rsidR="006B7402" w:rsidRDefault="006B7402" w:rsidP="006B7402">
      <w:pPr>
        <w:pStyle w:val="4"/>
        <w:ind w:right="240"/>
      </w:pPr>
      <w:r>
        <w:rPr>
          <w:rFonts w:hint="eastAsia"/>
        </w:rPr>
        <w:t>满即送</w:t>
      </w:r>
    </w:p>
    <w:p w:rsidR="006B7402" w:rsidRDefault="006B7402" w:rsidP="006B7402">
      <w:pPr>
        <w:pStyle w:val="6"/>
        <w:ind w:right="240"/>
      </w:pPr>
      <w:r>
        <w:rPr>
          <w:rFonts w:hint="eastAsia"/>
        </w:rPr>
        <w:t>功能描述</w:t>
      </w:r>
    </w:p>
    <w:p w:rsidR="006B7402" w:rsidRPr="00323FAB" w:rsidRDefault="006B7402" w:rsidP="006B7402">
      <w:pPr>
        <w:ind w:right="240"/>
      </w:pPr>
      <w:r>
        <w:rPr>
          <w:rFonts w:hint="eastAsia"/>
        </w:rPr>
        <w:t>后台运营管理人员</w:t>
      </w:r>
      <w:r w:rsidRPr="00357115">
        <w:t>可以</w:t>
      </w:r>
      <w:r>
        <w:rPr>
          <w:rFonts w:hint="eastAsia"/>
        </w:rPr>
        <w:t>查看、搜索商户开展的满即送</w:t>
      </w:r>
      <w:r w:rsidRPr="00357115">
        <w:t>活动</w:t>
      </w:r>
      <w:r>
        <w:rPr>
          <w:rFonts w:hint="eastAsia"/>
        </w:rPr>
        <w:t>。</w:t>
      </w:r>
    </w:p>
    <w:p w:rsidR="006B7402" w:rsidRDefault="006B7402" w:rsidP="006B7402">
      <w:pPr>
        <w:pStyle w:val="6"/>
        <w:ind w:right="240"/>
      </w:pPr>
      <w:r>
        <w:rPr>
          <w:rFonts w:hint="eastAsia"/>
        </w:rPr>
        <w:t>业务流程</w:t>
      </w:r>
    </w:p>
    <w:p w:rsidR="006B7402" w:rsidRPr="004C5434" w:rsidRDefault="006B7402" w:rsidP="006B7402">
      <w:pPr>
        <w:ind w:right="240"/>
      </w:pPr>
      <w:r>
        <w:rPr>
          <w:rFonts w:hint="eastAsia"/>
        </w:rPr>
        <w:t>运营管理人员登录系统，进入后台管理平台</w:t>
      </w:r>
      <w:r>
        <w:rPr>
          <w:rFonts w:hint="eastAsia"/>
        </w:rPr>
        <w:t>-</w:t>
      </w:r>
      <w:r>
        <w:rPr>
          <w:rFonts w:hint="eastAsia"/>
        </w:rPr>
        <w:t>营销</w:t>
      </w:r>
      <w:r>
        <w:rPr>
          <w:rFonts w:hint="eastAsia"/>
        </w:rPr>
        <w:t>-</w:t>
      </w:r>
      <w:r>
        <w:rPr>
          <w:rFonts w:hint="eastAsia"/>
        </w:rPr>
        <w:t>满即送。</w:t>
      </w:r>
    </w:p>
    <w:p w:rsidR="006B7402" w:rsidRDefault="006B7402" w:rsidP="006B7402">
      <w:pPr>
        <w:pStyle w:val="6"/>
        <w:ind w:right="240"/>
      </w:pPr>
      <w:r>
        <w:rPr>
          <w:rFonts w:hint="eastAsia"/>
        </w:rPr>
        <w:t>业务规则</w:t>
      </w:r>
    </w:p>
    <w:p w:rsidR="006B7402" w:rsidRDefault="006B7402" w:rsidP="008B4BF2">
      <w:pPr>
        <w:numPr>
          <w:ilvl w:val="0"/>
          <w:numId w:val="293"/>
        </w:numPr>
        <w:ind w:right="240"/>
      </w:pPr>
      <w:r>
        <w:rPr>
          <w:rFonts w:hint="eastAsia"/>
        </w:rPr>
        <w:t>支持根据状态（进行中、已结束、已取消）、商户名称、活动名称搜索活动；</w:t>
      </w:r>
    </w:p>
    <w:p w:rsidR="006B7402" w:rsidRPr="00717C9A" w:rsidRDefault="006B7402" w:rsidP="008B4BF2">
      <w:pPr>
        <w:numPr>
          <w:ilvl w:val="0"/>
          <w:numId w:val="293"/>
        </w:numPr>
        <w:ind w:right="240"/>
      </w:pPr>
      <w:r>
        <w:rPr>
          <w:rFonts w:hint="eastAsia"/>
        </w:rPr>
        <w:t>点击“查看”按钮，可以查看活动详情。</w:t>
      </w:r>
    </w:p>
    <w:p w:rsidR="006B7402" w:rsidRDefault="006B7402" w:rsidP="006B7402">
      <w:pPr>
        <w:pStyle w:val="6"/>
        <w:ind w:right="240"/>
      </w:pPr>
      <w:r>
        <w:rPr>
          <w:rFonts w:hint="eastAsia"/>
        </w:rPr>
        <w:t>页面要素</w:t>
      </w:r>
    </w:p>
    <w:p w:rsidR="006B7402" w:rsidRPr="00B262DD" w:rsidRDefault="006B7402" w:rsidP="008B4BF2">
      <w:pPr>
        <w:numPr>
          <w:ilvl w:val="0"/>
          <w:numId w:val="294"/>
        </w:numPr>
        <w:ind w:right="240"/>
      </w:pPr>
      <w:r>
        <w:rPr>
          <w:rFonts w:hint="eastAsia"/>
        </w:rPr>
        <w:t>活动列表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商户名称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开始时间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结束时间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状态：进行中、已结束、已取消。</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取消、查看。</w:t>
            </w:r>
          </w:p>
        </w:tc>
      </w:tr>
    </w:tbl>
    <w:p w:rsidR="006B7402" w:rsidRDefault="006B7402" w:rsidP="008B4BF2">
      <w:pPr>
        <w:numPr>
          <w:ilvl w:val="0"/>
          <w:numId w:val="294"/>
        </w:numPr>
        <w:ind w:right="240"/>
      </w:pPr>
      <w:r>
        <w:rPr>
          <w:rFonts w:hint="eastAsia"/>
        </w:rPr>
        <w:t>查看</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活动名称</w:t>
            </w:r>
          </w:p>
        </w:tc>
        <w:tc>
          <w:tcPr>
            <w:tcW w:w="1417" w:type="dxa"/>
          </w:tcPr>
          <w:p w:rsidR="006B7402" w:rsidRDefault="006B7402" w:rsidP="0061150B">
            <w:pPr>
              <w:pStyle w:val="a7"/>
              <w:ind w:right="240"/>
              <w:rPr>
                <w:rFonts w:ascii="Times New Roman" w:hAnsi="Times New Roman"/>
                <w:sz w:val="21"/>
                <w:szCs w:val="21"/>
              </w:rPr>
            </w:pPr>
            <w:bookmarkStart w:id="118" w:name="OLE_LINK6"/>
            <w:bookmarkStart w:id="119" w:name="OLE_LINK7"/>
            <w:r>
              <w:rPr>
                <w:rFonts w:ascii="Times New Roman" w:hAnsi="Times New Roman" w:hint="eastAsia"/>
                <w:sz w:val="21"/>
                <w:szCs w:val="21"/>
              </w:rPr>
              <w:t>文本</w:t>
            </w:r>
            <w:bookmarkEnd w:id="118"/>
            <w:bookmarkEnd w:id="119"/>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商户名称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活动时间段</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时间段</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活动规则</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取消</w:t>
            </w:r>
          </w:p>
        </w:tc>
      </w:tr>
    </w:tbl>
    <w:p w:rsidR="006B7402" w:rsidRDefault="006B7402" w:rsidP="006B7402">
      <w:pPr>
        <w:pStyle w:val="4"/>
        <w:ind w:right="240"/>
      </w:pPr>
      <w:r>
        <w:rPr>
          <w:rFonts w:hint="eastAsia"/>
        </w:rPr>
        <w:t>优惠券列表</w:t>
      </w:r>
    </w:p>
    <w:p w:rsidR="006B7402" w:rsidRDefault="006B7402" w:rsidP="006B7402">
      <w:pPr>
        <w:pStyle w:val="6"/>
        <w:ind w:right="240"/>
      </w:pPr>
      <w:r>
        <w:rPr>
          <w:rFonts w:hint="eastAsia"/>
        </w:rPr>
        <w:t>功能描述</w:t>
      </w:r>
    </w:p>
    <w:p w:rsidR="006B7402" w:rsidRPr="00BF6C85" w:rsidRDefault="006B7402" w:rsidP="006B7402">
      <w:pPr>
        <w:ind w:right="240"/>
      </w:pPr>
      <w:r>
        <w:rPr>
          <w:rFonts w:hint="eastAsia"/>
        </w:rPr>
        <w:t>后台运营管理人员</w:t>
      </w:r>
      <w:r w:rsidRPr="00357115">
        <w:t>可以</w:t>
      </w:r>
      <w:r>
        <w:rPr>
          <w:rFonts w:hint="eastAsia"/>
        </w:rPr>
        <w:t>查看、搜索商户发布的优惠券。</w:t>
      </w:r>
    </w:p>
    <w:p w:rsidR="006B7402" w:rsidRDefault="006B7402" w:rsidP="006B7402">
      <w:pPr>
        <w:pStyle w:val="6"/>
        <w:ind w:right="240"/>
      </w:pPr>
      <w:r>
        <w:rPr>
          <w:rFonts w:hint="eastAsia"/>
        </w:rPr>
        <w:t>业务流程</w:t>
      </w:r>
    </w:p>
    <w:p w:rsidR="006B7402" w:rsidRPr="002C4DE3" w:rsidRDefault="006B7402" w:rsidP="006B7402">
      <w:pPr>
        <w:ind w:right="240"/>
      </w:pPr>
      <w:r>
        <w:rPr>
          <w:rFonts w:hint="eastAsia"/>
        </w:rPr>
        <w:t>运营管理人员登录系统，进入后台管理平台</w:t>
      </w:r>
      <w:r>
        <w:rPr>
          <w:rFonts w:hint="eastAsia"/>
        </w:rPr>
        <w:t>-</w:t>
      </w:r>
      <w:r>
        <w:rPr>
          <w:rFonts w:hint="eastAsia"/>
        </w:rPr>
        <w:t>营销</w:t>
      </w:r>
      <w:r>
        <w:rPr>
          <w:rFonts w:hint="eastAsia"/>
        </w:rPr>
        <w:t>-</w:t>
      </w:r>
      <w:r>
        <w:rPr>
          <w:rFonts w:hint="eastAsia"/>
        </w:rPr>
        <w:t>优惠券。</w:t>
      </w:r>
    </w:p>
    <w:p w:rsidR="006B7402" w:rsidRDefault="006B7402" w:rsidP="006B7402">
      <w:pPr>
        <w:pStyle w:val="6"/>
        <w:ind w:right="240"/>
      </w:pPr>
      <w:r>
        <w:rPr>
          <w:rFonts w:hint="eastAsia"/>
        </w:rPr>
        <w:t>业务规则</w:t>
      </w:r>
    </w:p>
    <w:p w:rsidR="006B7402" w:rsidRDefault="006B7402" w:rsidP="008B4BF2">
      <w:pPr>
        <w:numPr>
          <w:ilvl w:val="0"/>
          <w:numId w:val="295"/>
        </w:numPr>
        <w:ind w:right="240"/>
      </w:pPr>
      <w:r>
        <w:rPr>
          <w:rFonts w:hint="eastAsia"/>
        </w:rPr>
        <w:t>支持根据时间段、状态（有效、失效）、领取方式（免费领取、卡密兑换、积分兑换）、优惠券名称搜索商家发布的优惠券；</w:t>
      </w:r>
    </w:p>
    <w:p w:rsidR="006B7402" w:rsidRPr="00CA6597" w:rsidRDefault="006B7402" w:rsidP="008B4BF2">
      <w:pPr>
        <w:numPr>
          <w:ilvl w:val="0"/>
          <w:numId w:val="295"/>
        </w:numPr>
        <w:ind w:right="240"/>
      </w:pPr>
      <w:r>
        <w:rPr>
          <w:rFonts w:hint="eastAsia"/>
        </w:rPr>
        <w:t>点击查看</w:t>
      </w:r>
      <w:r>
        <w:rPr>
          <w:rFonts w:hint="eastAsia"/>
        </w:rPr>
        <w:t>/</w:t>
      </w:r>
      <w:r>
        <w:rPr>
          <w:rFonts w:hint="eastAsia"/>
        </w:rPr>
        <w:t>编辑可以查看或者编辑商户发布的优惠券。</w:t>
      </w:r>
    </w:p>
    <w:p w:rsidR="006B7402" w:rsidRDefault="006B7402" w:rsidP="006B7402">
      <w:pPr>
        <w:pStyle w:val="6"/>
        <w:ind w:right="240"/>
      </w:pPr>
      <w:r>
        <w:rPr>
          <w:rFonts w:hint="eastAsia"/>
        </w:rPr>
        <w:t>页面要素</w:t>
      </w:r>
    </w:p>
    <w:p w:rsidR="006B7402" w:rsidRPr="004B347D" w:rsidRDefault="006B7402" w:rsidP="008B4BF2">
      <w:pPr>
        <w:numPr>
          <w:ilvl w:val="0"/>
          <w:numId w:val="296"/>
        </w:numPr>
        <w:ind w:right="240"/>
      </w:pPr>
      <w:r>
        <w:rPr>
          <w:rFonts w:hint="eastAsia"/>
        </w:rPr>
        <w:t>优惠券列表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商户名称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点击可以直接进入商户店铺。</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优惠券分类</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商户分类</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面额</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由平台参数配置，推荐优惠券的下拉选择。</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消费金额</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会员级别</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由平台参数配置，推荐优惠券的下拉选择。</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最后修改时间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开始时间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结束时间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领取方式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领取方式包括：免费领取、卡密领取、积分兑换。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状态包括：有效、失效。</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w:t>
            </w:r>
            <w:r>
              <w:rPr>
                <w:rFonts w:ascii="Times New Roman" w:hAnsi="Times New Roman" w:hint="eastAsia"/>
                <w:sz w:val="21"/>
                <w:szCs w:val="21"/>
              </w:rPr>
              <w:t>/</w:t>
            </w:r>
            <w:r>
              <w:rPr>
                <w:rFonts w:ascii="Times New Roman" w:hAnsi="Times New Roman" w:hint="eastAsia"/>
                <w:sz w:val="21"/>
                <w:szCs w:val="21"/>
              </w:rPr>
              <w:t>编辑商家发布的优惠券。</w:t>
            </w:r>
          </w:p>
        </w:tc>
      </w:tr>
    </w:tbl>
    <w:p w:rsidR="006B7402" w:rsidRDefault="006B7402" w:rsidP="008B4BF2">
      <w:pPr>
        <w:numPr>
          <w:ilvl w:val="0"/>
          <w:numId w:val="296"/>
        </w:numPr>
        <w:ind w:right="240"/>
      </w:pPr>
      <w:r>
        <w:rPr>
          <w:rFonts w:hint="eastAsia"/>
        </w:rPr>
        <w:t>查看</w:t>
      </w:r>
      <w:r>
        <w:rPr>
          <w:rFonts w:hint="eastAsia"/>
        </w:rPr>
        <w:t>/</w:t>
      </w:r>
      <w:r>
        <w:rPr>
          <w:rFonts w:hint="eastAsia"/>
        </w:rPr>
        <w:t>编辑优惠券</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商户名称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不可编辑。</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商户所属分类</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不可编辑。</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不可编辑。</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领取方式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不可编辑。</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有效期</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不可编辑。</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面额</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不可编辑。</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可发放总数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不可编辑。</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每人限领</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不可编辑。</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消费金额</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不可编辑。</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会员等级</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不可编辑。</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优惠券描述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不可编辑，可左右伸缩。</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优惠券图片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不可编辑。</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最后修改时间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不可编辑，某年某月某日几时几分几秒。</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14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已领取</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不可编辑。</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已使用</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不可编辑。</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兑换所需积分数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不可编辑。</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17</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有效</w:t>
            </w:r>
            <w:r>
              <w:rPr>
                <w:rFonts w:ascii="Times New Roman" w:hAnsi="Times New Roman" w:hint="eastAsia"/>
                <w:sz w:val="21"/>
                <w:szCs w:val="21"/>
              </w:rPr>
              <w:t>/</w:t>
            </w:r>
            <w:r>
              <w:rPr>
                <w:rFonts w:ascii="Times New Roman" w:hAnsi="Times New Roman" w:hint="eastAsia"/>
                <w:sz w:val="21"/>
                <w:szCs w:val="21"/>
              </w:rPr>
              <w:t>失效，此项可编辑。</w:t>
            </w:r>
          </w:p>
        </w:tc>
      </w:tr>
      <w:tr w:rsidR="006B7402" w:rsidTr="0061150B">
        <w:tc>
          <w:tcPr>
            <w:tcW w:w="675" w:type="dxa"/>
          </w:tcPr>
          <w:p w:rsidR="006B7402" w:rsidRPr="00597B17" w:rsidRDefault="006B7402" w:rsidP="0061150B">
            <w:pPr>
              <w:spacing w:line="240" w:lineRule="auto"/>
              <w:ind w:right="240" w:firstLine="0"/>
              <w:rPr>
                <w:sz w:val="21"/>
                <w:szCs w:val="21"/>
              </w:rPr>
            </w:pPr>
            <w:r>
              <w:rPr>
                <w:rFonts w:hint="eastAsia"/>
                <w:sz w:val="21"/>
                <w:szCs w:val="21"/>
              </w:rPr>
              <w:t>18</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是否推荐</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r>
              <w:rPr>
                <w:rFonts w:ascii="Times New Roman" w:hAnsi="Times New Roman" w:hint="eastAsia"/>
                <w:sz w:val="21"/>
                <w:szCs w:val="21"/>
              </w:rPr>
              <w:t>/</w:t>
            </w:r>
            <w:r>
              <w:rPr>
                <w:rFonts w:ascii="Times New Roman" w:hAnsi="Times New Roman" w:hint="eastAsia"/>
                <w:sz w:val="21"/>
                <w:szCs w:val="21"/>
              </w:rPr>
              <w:t>否，</w:t>
            </w:r>
            <w:r w:rsidRPr="008700C5">
              <w:rPr>
                <w:noProof/>
              </w:rPr>
              <w:pict>
                <v:shape id="图片 11" o:spid="_x0000_i1038" type="#_x0000_t75" style="width:55.8pt;height:24pt;visibility:visible;mso-wrap-style:square">
                  <v:imagedata r:id="rId84" o:title=""/>
                </v:shape>
              </w:pict>
            </w:r>
            <w:r>
              <w:rPr>
                <w:rFonts w:ascii="Times New Roman" w:hAnsi="Times New Roman" w:hint="eastAsia"/>
                <w:sz w:val="21"/>
                <w:szCs w:val="21"/>
              </w:rPr>
              <w:t>图片展示，此项看编辑</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19</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确认提交。</w:t>
            </w:r>
          </w:p>
        </w:tc>
      </w:tr>
    </w:tbl>
    <w:p w:rsidR="006B7402" w:rsidRDefault="006B7402" w:rsidP="006B7402">
      <w:pPr>
        <w:pStyle w:val="4"/>
      </w:pPr>
      <w:r>
        <w:rPr>
          <w:rFonts w:hint="eastAsia"/>
        </w:rPr>
        <w:t>积分兑换</w:t>
      </w:r>
    </w:p>
    <w:p w:rsidR="006B7402" w:rsidRDefault="006B7402" w:rsidP="006B7402">
      <w:pPr>
        <w:pStyle w:val="5"/>
        <w:ind w:left="142"/>
      </w:pPr>
      <w:r>
        <w:rPr>
          <w:rFonts w:hint="eastAsia"/>
        </w:rPr>
        <w:t>礼品列表</w:t>
      </w:r>
    </w:p>
    <w:p w:rsidR="006B7402" w:rsidRDefault="006B7402" w:rsidP="006B7402">
      <w:pPr>
        <w:pStyle w:val="6"/>
      </w:pPr>
      <w:r>
        <w:rPr>
          <w:rFonts w:hint="eastAsia"/>
        </w:rPr>
        <w:t>功能描述</w:t>
      </w:r>
    </w:p>
    <w:p w:rsidR="006B7402" w:rsidRPr="00B633DE" w:rsidRDefault="006B7402" w:rsidP="006B7402">
      <w:r>
        <w:rPr>
          <w:rFonts w:hint="eastAsia"/>
        </w:rPr>
        <w:t>商城积分礼品的发布和展示。</w:t>
      </w:r>
    </w:p>
    <w:p w:rsidR="006B7402" w:rsidRDefault="006B7402" w:rsidP="006B7402">
      <w:pPr>
        <w:pStyle w:val="6"/>
      </w:pPr>
      <w:r>
        <w:rPr>
          <w:rFonts w:hint="eastAsia"/>
        </w:rPr>
        <w:t>业务流程</w:t>
      </w:r>
    </w:p>
    <w:p w:rsidR="006B7402" w:rsidRPr="00425005" w:rsidRDefault="006B7402" w:rsidP="006B7402">
      <w:r>
        <w:rPr>
          <w:rFonts w:hint="eastAsia"/>
        </w:rPr>
        <w:t>无。</w:t>
      </w:r>
    </w:p>
    <w:p w:rsidR="006B7402" w:rsidRDefault="006B7402" w:rsidP="006B7402">
      <w:pPr>
        <w:pStyle w:val="6"/>
      </w:pPr>
      <w:r>
        <w:rPr>
          <w:rFonts w:hint="eastAsia"/>
        </w:rPr>
        <w:t>业务规则</w:t>
      </w:r>
    </w:p>
    <w:p w:rsidR="006B7402" w:rsidRPr="00425005" w:rsidRDefault="006B7402" w:rsidP="006B7402">
      <w:r>
        <w:rPr>
          <w:rFonts w:hint="eastAsia"/>
        </w:rPr>
        <w:t>支持根据礼品名称搜索礼品。</w:t>
      </w:r>
    </w:p>
    <w:p w:rsidR="006B7402" w:rsidRDefault="006B7402" w:rsidP="006B7402">
      <w:pPr>
        <w:pStyle w:val="6"/>
      </w:pPr>
      <w:r>
        <w:rPr>
          <w:rFonts w:hint="eastAsia"/>
        </w:rPr>
        <w:t>页面要素</w:t>
      </w:r>
    </w:p>
    <w:p w:rsidR="006B7402" w:rsidRDefault="006B7402" w:rsidP="008B4BF2">
      <w:pPr>
        <w:pStyle w:val="af8"/>
        <w:numPr>
          <w:ilvl w:val="0"/>
          <w:numId w:val="297"/>
        </w:numPr>
        <w:ind w:leftChars="0" w:right="240" w:firstLineChars="0"/>
      </w:pPr>
      <w:r>
        <w:rPr>
          <w:rFonts w:hint="eastAsia"/>
        </w:rPr>
        <w:t>礼品列表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礼品名称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点击名称看前台礼品详情。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礼品图片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图片缩略图，鼠标悬停放大图片。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兑换积分</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礼品原价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库存</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浏览售出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上架</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8</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推荐</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编辑、下架、取消推荐、删除。</w:t>
            </w:r>
          </w:p>
        </w:tc>
      </w:tr>
    </w:tbl>
    <w:p w:rsidR="006B7402" w:rsidRDefault="006B7402" w:rsidP="008B4BF2">
      <w:pPr>
        <w:pStyle w:val="af8"/>
        <w:numPr>
          <w:ilvl w:val="0"/>
          <w:numId w:val="297"/>
        </w:numPr>
        <w:ind w:leftChars="0" w:right="240" w:firstLineChars="0"/>
      </w:pPr>
      <w:r>
        <w:rPr>
          <w:rFonts w:hint="eastAsia"/>
        </w:rPr>
        <w:t>新增</w:t>
      </w:r>
      <w:r>
        <w:rPr>
          <w:rFonts w:hint="eastAsia"/>
        </w:rPr>
        <w:t>/</w:t>
      </w:r>
      <w:r>
        <w:rPr>
          <w:rFonts w:hint="eastAsia"/>
        </w:rPr>
        <w:t>编辑礼品</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Pr="004C2017" w:rsidRDefault="006B7402" w:rsidP="0061150B">
            <w:pPr>
              <w:pStyle w:val="a7"/>
              <w:ind w:right="240"/>
              <w:rPr>
                <w:rFonts w:ascii="Times New Roman" w:hAnsi="Times New Roman"/>
                <w:b/>
                <w:sz w:val="21"/>
                <w:szCs w:val="21"/>
              </w:rPr>
            </w:pPr>
            <w:r w:rsidRPr="004C2017">
              <w:rPr>
                <w:rFonts w:ascii="Times New Roman" w:hAnsi="Times New Roman" w:hint="eastAsia"/>
                <w:b/>
                <w:sz w:val="21"/>
                <w:szCs w:val="21"/>
              </w:rPr>
              <w:t>礼品基本信息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礼品名称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礼品原价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兑换积分</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礼品编号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礼品图片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图片上传</w:t>
            </w: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点击“图片上传”选择本地图片。图片尺寸：</w:t>
            </w:r>
            <w:r>
              <w:rPr>
                <w:rFonts w:ascii="Times New Roman" w:hAnsi="Times New Roman" w:hint="eastAsia"/>
                <w:sz w:val="21"/>
                <w:szCs w:val="21"/>
              </w:rPr>
              <w:t>320*320</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礼品标签</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库存</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rPr>
                <w:rFonts w:ascii="Times New Roman" w:hAnsi="Times New Roman"/>
                <w:sz w:val="21"/>
                <w:szCs w:val="21"/>
              </w:rPr>
            </w:pPr>
          </w:p>
        </w:tc>
      </w:tr>
      <w:tr w:rsidR="006B7402" w:rsidTr="006B7402">
        <w:tc>
          <w:tcPr>
            <w:tcW w:w="9747" w:type="dxa"/>
            <w:gridSpan w:val="7"/>
            <w:shd w:val="clear" w:color="auto" w:fill="D9D9D9"/>
          </w:tcPr>
          <w:p w:rsidR="006B7402" w:rsidRPr="00F33C12" w:rsidRDefault="006B7402" w:rsidP="0061150B">
            <w:pPr>
              <w:pStyle w:val="a7"/>
              <w:ind w:right="240"/>
              <w:rPr>
                <w:rFonts w:ascii="Times New Roman" w:hAnsi="Times New Roman"/>
                <w:b/>
                <w:sz w:val="21"/>
                <w:szCs w:val="21"/>
              </w:rPr>
            </w:pPr>
            <w:r w:rsidRPr="00F33C12">
              <w:rPr>
                <w:rFonts w:ascii="Times New Roman" w:hAnsi="Times New Roman" w:hint="eastAsia"/>
                <w:b/>
                <w:sz w:val="21"/>
                <w:szCs w:val="21"/>
              </w:rPr>
              <w:t>兑换要求</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限制每会员兑换数量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3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不限制</w:t>
            </w: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选项：限制、不限制；选择限制可通过时间控件设置开始时间和结束时间。</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限制兑换时间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35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不限制</w:t>
            </w: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选项：限制、不限制；选择限制可设置每会员限兑数量。</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限制兑换会员级别</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r w:rsidRPr="00F33C12">
              <w:rPr>
                <w:rFonts w:ascii="Times New Roman" w:hAnsi="Times New Roman"/>
                <w:sz w:val="21"/>
                <w:szCs w:val="21"/>
              </w:rPr>
              <w:t>当会员兑换积分商品时，需要达到该级别或者以上级别后才能参与兑换</w:t>
            </w:r>
            <w:r>
              <w:rPr>
                <w:rFonts w:ascii="Times New Roman" w:hAnsi="Times New Roman" w:hint="eastAsia"/>
                <w:sz w:val="21"/>
                <w:szCs w:val="21"/>
              </w:rPr>
              <w:t>。</w:t>
            </w:r>
          </w:p>
        </w:tc>
      </w:tr>
      <w:tr w:rsidR="006B7402" w:rsidTr="006B7402">
        <w:tc>
          <w:tcPr>
            <w:tcW w:w="9747" w:type="dxa"/>
            <w:gridSpan w:val="7"/>
            <w:shd w:val="clear" w:color="auto" w:fill="D9D9D9"/>
          </w:tcPr>
          <w:p w:rsidR="006B7402" w:rsidRPr="00A469FD" w:rsidRDefault="006B7402" w:rsidP="0061150B">
            <w:pPr>
              <w:pStyle w:val="a7"/>
              <w:ind w:right="240"/>
              <w:rPr>
                <w:rFonts w:ascii="Times New Roman" w:hAnsi="Times New Roman"/>
                <w:b/>
                <w:sz w:val="21"/>
                <w:szCs w:val="21"/>
              </w:rPr>
            </w:pPr>
            <w:r w:rsidRPr="00A469FD">
              <w:rPr>
                <w:rFonts w:ascii="Times New Roman" w:hAnsi="Times New Roman" w:hint="eastAsia"/>
                <w:b/>
                <w:sz w:val="21"/>
                <w:szCs w:val="21"/>
              </w:rPr>
              <w:t>状态设置</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是否上架</w:t>
            </w:r>
            <w:r>
              <w:rPr>
                <w:rFonts w:ascii="Times New Roman" w:hAnsi="Times New Roman" w:hint="eastAsia"/>
                <w:sz w:val="21"/>
                <w:szCs w:val="21"/>
              </w:rPr>
              <w:t xml:space="preserve"> </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选项：是、否。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是否推荐</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选项：是、否。</w:t>
            </w:r>
          </w:p>
        </w:tc>
      </w:tr>
      <w:tr w:rsidR="006B7402" w:rsidTr="006B7402">
        <w:tc>
          <w:tcPr>
            <w:tcW w:w="9747" w:type="dxa"/>
            <w:gridSpan w:val="7"/>
            <w:shd w:val="clear" w:color="auto" w:fill="D9D9D9"/>
          </w:tcPr>
          <w:p w:rsidR="006B7402" w:rsidRPr="00A469FD" w:rsidRDefault="006B7402" w:rsidP="0061150B">
            <w:pPr>
              <w:pStyle w:val="a7"/>
              <w:ind w:right="240"/>
              <w:rPr>
                <w:rFonts w:ascii="Times New Roman" w:hAnsi="Times New Roman"/>
                <w:b/>
                <w:sz w:val="21"/>
                <w:szCs w:val="21"/>
              </w:rPr>
            </w:pPr>
            <w:r w:rsidRPr="00A469FD">
              <w:rPr>
                <w:rFonts w:ascii="Times New Roman" w:hAnsi="Times New Roman" w:hint="eastAsia"/>
                <w:b/>
                <w:sz w:val="21"/>
                <w:szCs w:val="21"/>
              </w:rPr>
              <w:t>SEO</w:t>
            </w:r>
            <w:r w:rsidRPr="00A469FD">
              <w:rPr>
                <w:rFonts w:ascii="Times New Roman" w:hAnsi="Times New Roman" w:hint="eastAsia"/>
                <w:b/>
                <w:sz w:val="21"/>
                <w:szCs w:val="21"/>
              </w:rPr>
              <w:t>设置</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关键字</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SEO</w:t>
            </w:r>
            <w:r>
              <w:rPr>
                <w:rFonts w:ascii="Times New Roman" w:hAnsi="Times New Roman" w:hint="eastAsia"/>
                <w:sz w:val="21"/>
                <w:szCs w:val="21"/>
              </w:rPr>
              <w:t>设置</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支持左右伸缩。</w:t>
            </w:r>
          </w:p>
        </w:tc>
      </w:tr>
      <w:tr w:rsidR="006B7402" w:rsidTr="006B7402">
        <w:tc>
          <w:tcPr>
            <w:tcW w:w="9747" w:type="dxa"/>
            <w:gridSpan w:val="7"/>
            <w:shd w:val="clear" w:color="auto" w:fill="D9D9D9"/>
          </w:tcPr>
          <w:p w:rsidR="006B7402" w:rsidRPr="00A469FD" w:rsidRDefault="006B7402" w:rsidP="0061150B">
            <w:pPr>
              <w:pStyle w:val="a7"/>
              <w:ind w:right="240"/>
              <w:rPr>
                <w:rFonts w:ascii="Times New Roman" w:hAnsi="Times New Roman"/>
                <w:b/>
                <w:sz w:val="21"/>
                <w:szCs w:val="21"/>
              </w:rPr>
            </w:pPr>
            <w:r w:rsidRPr="00A469FD">
              <w:rPr>
                <w:rFonts w:ascii="Times New Roman" w:hAnsi="Times New Roman" w:hint="eastAsia"/>
                <w:b/>
                <w:sz w:val="21"/>
                <w:szCs w:val="21"/>
              </w:rPr>
              <w:t>其他设置</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礼品排序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sidRPr="00A469FD">
              <w:rPr>
                <w:rFonts w:ascii="Times New Roman" w:hAnsi="Times New Roman"/>
                <w:sz w:val="21"/>
                <w:szCs w:val="21"/>
              </w:rPr>
              <w:t>注：数值越小排序越靠前</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礼品描述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支持</w:t>
            </w:r>
            <w:r>
              <w:rPr>
                <w:rFonts w:ascii="Times New Roman" w:hAnsi="Times New Roman" w:hint="eastAsia"/>
                <w:sz w:val="21"/>
                <w:szCs w:val="21"/>
              </w:rPr>
              <w:t>WORD</w:t>
            </w:r>
            <w:r>
              <w:rPr>
                <w:rFonts w:ascii="Times New Roman" w:hAnsi="Times New Roman" w:hint="eastAsia"/>
                <w:sz w:val="21"/>
                <w:szCs w:val="21"/>
              </w:rPr>
              <w:t>编辑器。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按钮：确认提交，点击“确认提交”弹窗显示礼品发布成功，返回列表。</w:t>
            </w:r>
          </w:p>
        </w:tc>
      </w:tr>
    </w:tbl>
    <w:p w:rsidR="006B7402" w:rsidRPr="00062657" w:rsidRDefault="006B7402" w:rsidP="006B7402">
      <w:pPr>
        <w:ind w:left="454" w:right="240" w:firstLine="0"/>
      </w:pPr>
      <w:r>
        <w:rPr>
          <w:rFonts w:hint="eastAsia"/>
        </w:rPr>
        <w:tab/>
      </w:r>
    </w:p>
    <w:p w:rsidR="006B7402" w:rsidRPr="00EB2D1F" w:rsidRDefault="006B7402" w:rsidP="006B7402">
      <w:pPr>
        <w:ind w:left="454" w:right="240" w:firstLine="0"/>
      </w:pPr>
    </w:p>
    <w:p w:rsidR="006B7402" w:rsidRDefault="006B7402" w:rsidP="006B7402">
      <w:pPr>
        <w:pStyle w:val="5"/>
        <w:ind w:left="142"/>
      </w:pPr>
      <w:r>
        <w:rPr>
          <w:rFonts w:hint="eastAsia"/>
        </w:rPr>
        <w:t>兑换列表</w:t>
      </w:r>
    </w:p>
    <w:p w:rsidR="006B7402" w:rsidRDefault="006B7402" w:rsidP="006B7402">
      <w:pPr>
        <w:pStyle w:val="6"/>
      </w:pPr>
      <w:r>
        <w:rPr>
          <w:rFonts w:hint="eastAsia"/>
        </w:rPr>
        <w:t>功能描述</w:t>
      </w:r>
    </w:p>
    <w:p w:rsidR="006B7402" w:rsidRPr="00BB7E6F" w:rsidRDefault="006B7402" w:rsidP="006B7402">
      <w:r>
        <w:rPr>
          <w:rFonts w:hint="eastAsia"/>
        </w:rPr>
        <w:t>查看会员兑换礼品订单，</w:t>
      </w:r>
    </w:p>
    <w:p w:rsidR="006B7402" w:rsidRDefault="006B7402" w:rsidP="006B7402">
      <w:pPr>
        <w:pStyle w:val="6"/>
      </w:pPr>
      <w:r>
        <w:rPr>
          <w:rFonts w:hint="eastAsia"/>
        </w:rPr>
        <w:t>业务流程</w:t>
      </w:r>
    </w:p>
    <w:p w:rsidR="006B7402" w:rsidRDefault="006B7402" w:rsidP="008B4BF2">
      <w:pPr>
        <w:pStyle w:val="af8"/>
        <w:numPr>
          <w:ilvl w:val="0"/>
          <w:numId w:val="298"/>
        </w:numPr>
        <w:ind w:leftChars="0" w:right="240" w:firstLineChars="0"/>
      </w:pPr>
      <w:r>
        <w:rPr>
          <w:rFonts w:hint="eastAsia"/>
        </w:rPr>
        <w:t>会员提交兑换；</w:t>
      </w:r>
    </w:p>
    <w:p w:rsidR="006B7402" w:rsidRDefault="006B7402" w:rsidP="008B4BF2">
      <w:pPr>
        <w:pStyle w:val="af8"/>
        <w:numPr>
          <w:ilvl w:val="0"/>
          <w:numId w:val="298"/>
        </w:numPr>
        <w:ind w:leftChars="0" w:right="240" w:firstLineChars="0"/>
      </w:pPr>
      <w:r>
        <w:rPr>
          <w:rFonts w:hint="eastAsia"/>
        </w:rPr>
        <w:t>平台礼品发货；</w:t>
      </w:r>
    </w:p>
    <w:p w:rsidR="006B7402" w:rsidRDefault="006B7402" w:rsidP="008B4BF2">
      <w:pPr>
        <w:pStyle w:val="af8"/>
        <w:numPr>
          <w:ilvl w:val="0"/>
          <w:numId w:val="298"/>
        </w:numPr>
        <w:ind w:leftChars="0" w:right="240" w:firstLineChars="0"/>
      </w:pPr>
      <w:r>
        <w:rPr>
          <w:rFonts w:hint="eastAsia"/>
        </w:rPr>
        <w:t>会员确认收货</w:t>
      </w:r>
    </w:p>
    <w:p w:rsidR="006B7402" w:rsidRPr="00E8257B" w:rsidRDefault="006B7402" w:rsidP="008B4BF2">
      <w:pPr>
        <w:pStyle w:val="af8"/>
        <w:numPr>
          <w:ilvl w:val="0"/>
          <w:numId w:val="298"/>
        </w:numPr>
        <w:ind w:leftChars="0" w:right="240" w:firstLineChars="0"/>
      </w:pPr>
      <w:r>
        <w:rPr>
          <w:rFonts w:hint="eastAsia"/>
        </w:rPr>
        <w:t>礼品兑换完成。</w:t>
      </w:r>
    </w:p>
    <w:p w:rsidR="006B7402" w:rsidRDefault="006B7402" w:rsidP="006B7402">
      <w:pPr>
        <w:pStyle w:val="6"/>
      </w:pPr>
      <w:r>
        <w:rPr>
          <w:rFonts w:hint="eastAsia"/>
        </w:rPr>
        <w:t>业务规则</w:t>
      </w:r>
    </w:p>
    <w:p w:rsidR="006B7402" w:rsidRDefault="006B7402" w:rsidP="008B4BF2">
      <w:pPr>
        <w:pStyle w:val="af8"/>
        <w:numPr>
          <w:ilvl w:val="0"/>
          <w:numId w:val="299"/>
        </w:numPr>
        <w:ind w:leftChars="0" w:right="240" w:firstLineChars="0"/>
      </w:pPr>
      <w:r>
        <w:rPr>
          <w:rFonts w:hint="eastAsia"/>
        </w:rPr>
        <w:t>支持根据状态（全部、待发货、发货中、已完成、已取消）、兑换单号、会员名称搜索。</w:t>
      </w:r>
    </w:p>
    <w:p w:rsidR="006B7402" w:rsidRPr="00062657" w:rsidRDefault="006B7402" w:rsidP="008B4BF2">
      <w:pPr>
        <w:pStyle w:val="af8"/>
        <w:numPr>
          <w:ilvl w:val="0"/>
          <w:numId w:val="299"/>
        </w:numPr>
        <w:ind w:leftChars="0" w:right="240" w:firstLineChars="0"/>
      </w:pPr>
      <w:r>
        <w:rPr>
          <w:rFonts w:hint="eastAsia"/>
        </w:rPr>
        <w:t>支持发货设置；</w:t>
      </w:r>
    </w:p>
    <w:p w:rsidR="006B7402" w:rsidRDefault="006B7402" w:rsidP="006B7402">
      <w:pPr>
        <w:pStyle w:val="6"/>
      </w:pPr>
      <w:r>
        <w:rPr>
          <w:rFonts w:hint="eastAsia"/>
        </w:rPr>
        <w:t>页面要素</w:t>
      </w:r>
    </w:p>
    <w:p w:rsidR="006B7402" w:rsidRPr="00D110BB" w:rsidRDefault="006B7402" w:rsidP="008B4BF2">
      <w:pPr>
        <w:pStyle w:val="af8"/>
        <w:numPr>
          <w:ilvl w:val="0"/>
          <w:numId w:val="300"/>
        </w:numPr>
        <w:ind w:leftChars="0" w:right="240" w:firstLineChars="0"/>
      </w:pPr>
      <w:r>
        <w:rPr>
          <w:rFonts w:hint="eastAsia"/>
        </w:rPr>
        <w:t>积分兑换列表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兑换单号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会员名称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兑换积分</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兑换时间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状态</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待发货、发货中、已完成、已取消。</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查看、发货、取消</w:t>
            </w:r>
          </w:p>
        </w:tc>
      </w:tr>
    </w:tbl>
    <w:p w:rsidR="006B7402" w:rsidRDefault="006B7402" w:rsidP="008B4BF2">
      <w:pPr>
        <w:pStyle w:val="af8"/>
        <w:numPr>
          <w:ilvl w:val="0"/>
          <w:numId w:val="300"/>
        </w:numPr>
        <w:ind w:leftChars="0" w:right="240" w:firstLineChars="0"/>
      </w:pPr>
      <w:r>
        <w:rPr>
          <w:rFonts w:hint="eastAsia"/>
        </w:rPr>
        <w:t>点击“查看”兑换详情页面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B7402">
        <w:tc>
          <w:tcPr>
            <w:tcW w:w="9747" w:type="dxa"/>
            <w:gridSpan w:val="7"/>
            <w:shd w:val="clear" w:color="auto" w:fill="D9D9D9"/>
          </w:tcPr>
          <w:p w:rsidR="006B7402" w:rsidRPr="00E8257B" w:rsidRDefault="006B7402" w:rsidP="0061150B">
            <w:pPr>
              <w:pStyle w:val="a7"/>
              <w:ind w:right="240"/>
              <w:jc w:val="left"/>
              <w:rPr>
                <w:rFonts w:ascii="Times New Roman" w:hAnsi="Times New Roman"/>
                <w:b/>
                <w:sz w:val="21"/>
                <w:szCs w:val="21"/>
              </w:rPr>
            </w:pPr>
            <w:r w:rsidRPr="00E8257B">
              <w:rPr>
                <w:rFonts w:ascii="Times New Roman" w:hAnsi="Times New Roman" w:hint="eastAsia"/>
                <w:b/>
                <w:sz w:val="21"/>
                <w:szCs w:val="21"/>
              </w:rPr>
              <w:t>兑换信息</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兑换单号</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2</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状态</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3</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兑换时间</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B7402">
        <w:tc>
          <w:tcPr>
            <w:tcW w:w="9747" w:type="dxa"/>
            <w:gridSpan w:val="7"/>
            <w:shd w:val="clear" w:color="auto" w:fill="D9D9D9"/>
          </w:tcPr>
          <w:p w:rsidR="006B7402" w:rsidRPr="00E8257B" w:rsidRDefault="006B7402" w:rsidP="0061150B">
            <w:pPr>
              <w:pStyle w:val="a7"/>
              <w:ind w:right="240"/>
              <w:jc w:val="left"/>
              <w:rPr>
                <w:rFonts w:ascii="Times New Roman" w:hAnsi="Times New Roman"/>
                <w:b/>
                <w:sz w:val="21"/>
                <w:szCs w:val="21"/>
              </w:rPr>
            </w:pPr>
            <w:r w:rsidRPr="00E8257B">
              <w:rPr>
                <w:rFonts w:ascii="Times New Roman" w:hAnsi="Times New Roman" w:hint="eastAsia"/>
                <w:b/>
                <w:sz w:val="21"/>
                <w:szCs w:val="21"/>
              </w:rPr>
              <w:t>收货方信息</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会员名称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2</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会员</w:t>
            </w:r>
            <w:r>
              <w:rPr>
                <w:rFonts w:ascii="Times New Roman" w:hAnsi="Times New Roman" w:hint="eastAsia"/>
                <w:sz w:val="21"/>
                <w:szCs w:val="21"/>
              </w:rPr>
              <w:t>EMAIL</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3</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收货地址</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4</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留言</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B7402">
        <w:tc>
          <w:tcPr>
            <w:tcW w:w="9747" w:type="dxa"/>
            <w:gridSpan w:val="7"/>
            <w:shd w:val="clear" w:color="auto" w:fill="D9D9D9"/>
          </w:tcPr>
          <w:p w:rsidR="006B7402" w:rsidRPr="00E8257B" w:rsidRDefault="006B7402" w:rsidP="0061150B">
            <w:pPr>
              <w:pStyle w:val="a7"/>
              <w:ind w:right="240"/>
              <w:jc w:val="left"/>
              <w:rPr>
                <w:rFonts w:ascii="Times New Roman" w:hAnsi="Times New Roman"/>
                <w:b/>
                <w:sz w:val="21"/>
                <w:szCs w:val="21"/>
              </w:rPr>
            </w:pPr>
            <w:r w:rsidRPr="00E8257B">
              <w:rPr>
                <w:rFonts w:ascii="Times New Roman" w:hAnsi="Times New Roman" w:hint="eastAsia"/>
                <w:b/>
                <w:sz w:val="21"/>
                <w:szCs w:val="21"/>
              </w:rPr>
              <w:t>发货信息</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物流公司</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2</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物流单号</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3</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发货时间</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B7402">
        <w:tc>
          <w:tcPr>
            <w:tcW w:w="9747" w:type="dxa"/>
            <w:gridSpan w:val="7"/>
            <w:shd w:val="clear" w:color="auto" w:fill="D9D9D9"/>
          </w:tcPr>
          <w:p w:rsidR="006B7402" w:rsidRPr="00E8257B" w:rsidRDefault="006B7402" w:rsidP="0061150B">
            <w:pPr>
              <w:pStyle w:val="a7"/>
              <w:ind w:right="240"/>
              <w:jc w:val="left"/>
              <w:rPr>
                <w:rFonts w:ascii="Times New Roman" w:hAnsi="Times New Roman"/>
                <w:b/>
                <w:sz w:val="21"/>
                <w:szCs w:val="21"/>
              </w:rPr>
            </w:pPr>
            <w:r w:rsidRPr="00E8257B">
              <w:rPr>
                <w:rFonts w:ascii="Times New Roman" w:hAnsi="Times New Roman" w:hint="eastAsia"/>
                <w:b/>
                <w:sz w:val="21"/>
                <w:szCs w:val="21"/>
              </w:rPr>
              <w:t>礼品信息</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兑换礼品</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礼品图片、礼品名称。</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2</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兑换积分</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3</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兑换数量</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4</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积分</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计算积分总数。</w:t>
            </w:r>
          </w:p>
        </w:tc>
      </w:tr>
    </w:tbl>
    <w:p w:rsidR="006B7402" w:rsidRDefault="006B7402" w:rsidP="008B4BF2">
      <w:pPr>
        <w:pStyle w:val="af8"/>
        <w:numPr>
          <w:ilvl w:val="0"/>
          <w:numId w:val="300"/>
        </w:numPr>
        <w:ind w:leftChars="0" w:right="240" w:firstLineChars="0"/>
      </w:pPr>
      <w:r>
        <w:rPr>
          <w:rFonts w:hint="eastAsia"/>
        </w:rPr>
        <w:t>点击“发货”详情页面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会员名称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2</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兑换单号</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3</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物流单号</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填写物流单号</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lastRenderedPageBreak/>
              <w:t>4</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配送公司</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下拉框</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选择平台默认物流公司。</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5</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tabs>
                <w:tab w:val="left" w:pos="855"/>
              </w:tabs>
              <w:ind w:right="240"/>
              <w:jc w:val="left"/>
              <w:rPr>
                <w:rFonts w:ascii="Times New Roman" w:hAnsi="Times New Roman"/>
                <w:sz w:val="21"/>
                <w:szCs w:val="21"/>
              </w:rPr>
            </w:pPr>
            <w:r>
              <w:rPr>
                <w:rFonts w:ascii="Times New Roman" w:hAnsi="Times New Roman"/>
                <w:sz w:val="21"/>
                <w:szCs w:val="21"/>
              </w:rPr>
              <w:tab/>
            </w: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点击“确认提交”弹窗提示发货设置成功。订单状态：已发货。</w:t>
            </w:r>
          </w:p>
        </w:tc>
      </w:tr>
    </w:tbl>
    <w:p w:rsidR="006B7402" w:rsidRDefault="006B7402" w:rsidP="006B7402">
      <w:pPr>
        <w:pStyle w:val="4"/>
      </w:pPr>
      <w:r>
        <w:rPr>
          <w:rFonts w:hint="eastAsia"/>
        </w:rPr>
        <w:tab/>
      </w:r>
      <w:r>
        <w:rPr>
          <w:rFonts w:hint="eastAsia"/>
        </w:rPr>
        <w:t>活动</w:t>
      </w:r>
    </w:p>
    <w:p w:rsidR="006B7402" w:rsidRDefault="006B7402" w:rsidP="006B7402">
      <w:pPr>
        <w:pStyle w:val="5"/>
        <w:ind w:left="142"/>
      </w:pPr>
      <w:r>
        <w:rPr>
          <w:rFonts w:hint="eastAsia"/>
        </w:rPr>
        <w:t>添加优惠券</w:t>
      </w:r>
    </w:p>
    <w:p w:rsidR="006B7402" w:rsidRDefault="006B7402" w:rsidP="006B7402">
      <w:pPr>
        <w:pStyle w:val="6"/>
      </w:pPr>
      <w:r>
        <w:rPr>
          <w:rFonts w:hint="eastAsia"/>
        </w:rPr>
        <w:t>功能描述</w:t>
      </w:r>
    </w:p>
    <w:p w:rsidR="006B7402" w:rsidRPr="006166B4" w:rsidRDefault="006B7402" w:rsidP="006B7402">
      <w:r w:rsidRPr="000F4A64">
        <w:rPr>
          <w:rFonts w:hint="eastAsia"/>
        </w:rPr>
        <w:t>在后台定义活动（抽奖、大转</w:t>
      </w:r>
      <w:r>
        <w:rPr>
          <w:rFonts w:hint="eastAsia"/>
        </w:rPr>
        <w:t>盘），设定可抽取的红包或优惠券的面额、数量及总额，活动有效时间。</w:t>
      </w:r>
    </w:p>
    <w:p w:rsidR="006B7402" w:rsidRDefault="006B7402" w:rsidP="006B7402">
      <w:pPr>
        <w:pStyle w:val="6"/>
      </w:pPr>
      <w:r>
        <w:rPr>
          <w:rFonts w:hint="eastAsia"/>
        </w:rPr>
        <w:t>业务流程</w:t>
      </w:r>
    </w:p>
    <w:p w:rsidR="006B7402" w:rsidRDefault="006B7402" w:rsidP="006B7402">
      <w:pPr>
        <w:pStyle w:val="6"/>
      </w:pPr>
      <w:r>
        <w:rPr>
          <w:rFonts w:hint="eastAsia"/>
        </w:rPr>
        <w:t>业务规则</w:t>
      </w:r>
    </w:p>
    <w:p w:rsidR="006B7402" w:rsidRPr="0048641A" w:rsidRDefault="006B7402" w:rsidP="006B7402"/>
    <w:p w:rsidR="006B7402" w:rsidRPr="0048641A" w:rsidRDefault="006B7402" w:rsidP="006B7402">
      <w:pPr>
        <w:ind w:firstLine="0"/>
      </w:pPr>
    </w:p>
    <w:p w:rsidR="006B7402" w:rsidRDefault="006B7402" w:rsidP="006B7402">
      <w:pPr>
        <w:pStyle w:val="6"/>
      </w:pPr>
      <w:r>
        <w:rPr>
          <w:rFonts w:hint="eastAsia"/>
        </w:rPr>
        <w:t>页面要素</w:t>
      </w:r>
    </w:p>
    <w:p w:rsidR="006B7402" w:rsidRDefault="006B7402" w:rsidP="006B7402"/>
    <w:p w:rsidR="006B7402" w:rsidRDefault="006B7402" w:rsidP="006B7402">
      <w:pPr>
        <w:pStyle w:val="4"/>
      </w:pPr>
      <w:r>
        <w:rPr>
          <w:rFonts w:hint="eastAsia"/>
        </w:rPr>
        <w:t>平台优惠券</w:t>
      </w:r>
    </w:p>
    <w:p w:rsidR="006B7402" w:rsidRDefault="006B7402" w:rsidP="006B7402">
      <w:pPr>
        <w:pStyle w:val="5"/>
        <w:ind w:left="142"/>
      </w:pPr>
      <w:r>
        <w:rPr>
          <w:rFonts w:hint="eastAsia"/>
        </w:rPr>
        <w:t>添加优惠券</w:t>
      </w:r>
    </w:p>
    <w:p w:rsidR="006B7402" w:rsidRDefault="006B7402" w:rsidP="006B7402">
      <w:pPr>
        <w:pStyle w:val="6"/>
      </w:pPr>
      <w:r>
        <w:rPr>
          <w:rFonts w:hint="eastAsia"/>
        </w:rPr>
        <w:t>功能描述</w:t>
      </w:r>
    </w:p>
    <w:p w:rsidR="006B7402" w:rsidRPr="006166B4" w:rsidRDefault="006B7402" w:rsidP="006B7402">
      <w:r>
        <w:rPr>
          <w:rFonts w:hint="eastAsia"/>
        </w:rPr>
        <w:t>运营管理人员可以添加优惠券，设置优惠券信息。</w:t>
      </w:r>
    </w:p>
    <w:p w:rsidR="006B7402" w:rsidRDefault="006B7402" w:rsidP="006B7402">
      <w:pPr>
        <w:pStyle w:val="6"/>
      </w:pPr>
      <w:r>
        <w:rPr>
          <w:rFonts w:hint="eastAsia"/>
        </w:rPr>
        <w:t>业务流程</w:t>
      </w:r>
    </w:p>
    <w:p w:rsidR="006B7402" w:rsidRDefault="006B7402" w:rsidP="008B4BF2">
      <w:pPr>
        <w:pStyle w:val="af8"/>
        <w:numPr>
          <w:ilvl w:val="0"/>
          <w:numId w:val="301"/>
        </w:numPr>
        <w:ind w:leftChars="0" w:right="240" w:firstLineChars="0"/>
      </w:pPr>
      <w:r>
        <w:rPr>
          <w:rFonts w:hint="eastAsia"/>
        </w:rPr>
        <w:t>登录运营管理系统；</w:t>
      </w:r>
    </w:p>
    <w:p w:rsidR="006B7402" w:rsidRDefault="006B7402" w:rsidP="008B4BF2">
      <w:pPr>
        <w:pStyle w:val="af8"/>
        <w:numPr>
          <w:ilvl w:val="0"/>
          <w:numId w:val="301"/>
        </w:numPr>
        <w:ind w:leftChars="0" w:right="240" w:firstLineChars="0"/>
      </w:pPr>
      <w:r>
        <w:rPr>
          <w:rFonts w:hint="eastAsia"/>
        </w:rPr>
        <w:t>进入促销模块；</w:t>
      </w:r>
    </w:p>
    <w:p w:rsidR="006B7402" w:rsidRPr="00BE07C8" w:rsidRDefault="006B7402" w:rsidP="008B4BF2">
      <w:pPr>
        <w:pStyle w:val="af8"/>
        <w:numPr>
          <w:ilvl w:val="0"/>
          <w:numId w:val="301"/>
        </w:numPr>
        <w:ind w:leftChars="0" w:right="240" w:firstLineChars="0"/>
      </w:pPr>
      <w:r>
        <w:rPr>
          <w:rFonts w:hint="eastAsia"/>
        </w:rPr>
        <w:t>添加优惠券</w:t>
      </w:r>
    </w:p>
    <w:p w:rsidR="006B7402" w:rsidRDefault="006B7402" w:rsidP="006B7402">
      <w:pPr>
        <w:pStyle w:val="6"/>
      </w:pPr>
      <w:r>
        <w:rPr>
          <w:rFonts w:hint="eastAsia"/>
        </w:rPr>
        <w:t>业务规则</w:t>
      </w:r>
    </w:p>
    <w:p w:rsidR="006B7402" w:rsidRDefault="006B7402" w:rsidP="006B7402">
      <w:r>
        <w:rPr>
          <w:rFonts w:hint="eastAsia"/>
        </w:rPr>
        <w:lastRenderedPageBreak/>
        <w:t>支持添加优惠券；</w:t>
      </w:r>
    </w:p>
    <w:p w:rsidR="006B7402" w:rsidRDefault="006B7402" w:rsidP="006B7402">
      <w:r>
        <w:rPr>
          <w:rFonts w:hint="eastAsia"/>
        </w:rPr>
        <w:t>支持</w:t>
      </w:r>
      <w:r>
        <w:rPr>
          <w:rFonts w:hint="eastAsia"/>
        </w:rPr>
        <w:t>3</w:t>
      </w:r>
      <w:r>
        <w:rPr>
          <w:rFonts w:hint="eastAsia"/>
        </w:rPr>
        <w:t>种优惠券领取方式，分别为：卡密领取、积分领取、免费领取；</w:t>
      </w:r>
    </w:p>
    <w:p w:rsidR="006B7402" w:rsidRDefault="006B7402" w:rsidP="006B7402">
      <w:r>
        <w:rPr>
          <w:rFonts w:hint="eastAsia"/>
        </w:rPr>
        <w:t>支持优惠券面额自定义、每会员领取数量设置、优惠券使用列别；</w:t>
      </w:r>
    </w:p>
    <w:p w:rsidR="006B7402" w:rsidRPr="0048641A" w:rsidRDefault="006B7402" w:rsidP="006B7402"/>
    <w:p w:rsidR="006B7402" w:rsidRPr="0048641A" w:rsidRDefault="006B7402" w:rsidP="006B7402">
      <w:pPr>
        <w:ind w:firstLine="0"/>
      </w:pPr>
    </w:p>
    <w:p w:rsidR="006B7402" w:rsidRDefault="006B7402" w:rsidP="006B7402">
      <w:pPr>
        <w:pStyle w:val="6"/>
      </w:pPr>
      <w:r>
        <w:rPr>
          <w:rFonts w:hint="eastAsia"/>
        </w:rPr>
        <w:t>页面要素</w:t>
      </w:r>
    </w:p>
    <w:p w:rsidR="006B7402" w:rsidRDefault="006B7402" w:rsidP="008B4BF2">
      <w:pPr>
        <w:pStyle w:val="af8"/>
        <w:numPr>
          <w:ilvl w:val="0"/>
          <w:numId w:val="302"/>
        </w:numPr>
        <w:ind w:leftChars="0" w:right="240" w:firstLineChars="0"/>
      </w:pPr>
      <w:r>
        <w:rPr>
          <w:rFonts w:hint="eastAsia"/>
        </w:rPr>
        <w:t>添加“积分兑换”优惠券</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优惠券名称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sidRPr="00424647">
              <w:rPr>
                <w:rFonts w:ascii="Times New Roman" w:hAnsi="Times New Roman"/>
                <w:sz w:val="21"/>
                <w:szCs w:val="21"/>
              </w:rPr>
              <w:t>名称不能为空且不能大于</w:t>
            </w:r>
            <w:r w:rsidRPr="00424647">
              <w:rPr>
                <w:rFonts w:ascii="Times New Roman" w:hAnsi="Times New Roman"/>
                <w:sz w:val="21"/>
                <w:szCs w:val="21"/>
              </w:rPr>
              <w:t>50</w:t>
            </w:r>
            <w:r w:rsidRPr="00424647">
              <w:rPr>
                <w:rFonts w:ascii="Times New Roman" w:hAnsi="Times New Roman"/>
                <w:sz w:val="21"/>
                <w:szCs w:val="21"/>
              </w:rPr>
              <w:t>个字符</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2</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领取方式</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下拉框</w:t>
            </w:r>
          </w:p>
        </w:tc>
        <w:tc>
          <w:tcPr>
            <w:tcW w:w="135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积分兑换</w:t>
            </w: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下拉选项：积分兑换、卡密兑换、免费领取。</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3</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有效期</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时间控件</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年月日，</w:t>
            </w:r>
            <w:r w:rsidRPr="00424647">
              <w:rPr>
                <w:rFonts w:ascii="Times New Roman" w:hAnsi="Times New Roman"/>
                <w:sz w:val="21"/>
                <w:szCs w:val="21"/>
              </w:rPr>
              <w:t>会员领取红包后，将在该有效期内使用红包</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4</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面额</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sidRPr="00424647">
              <w:rPr>
                <w:rFonts w:ascii="Times New Roman" w:hAnsi="Times New Roman"/>
                <w:sz w:val="21"/>
                <w:szCs w:val="21"/>
              </w:rPr>
              <w:t>面额应为大于</w:t>
            </w:r>
            <w:r w:rsidRPr="00424647">
              <w:rPr>
                <w:rFonts w:ascii="Times New Roman" w:hAnsi="Times New Roman"/>
                <w:sz w:val="21"/>
                <w:szCs w:val="21"/>
              </w:rPr>
              <w:t>1</w:t>
            </w:r>
            <w:r w:rsidRPr="00424647">
              <w:rPr>
                <w:rFonts w:ascii="Times New Roman" w:hAnsi="Times New Roman"/>
                <w:sz w:val="21"/>
                <w:szCs w:val="21"/>
              </w:rPr>
              <w:t>的整数</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5</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兑换所需积分</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Pr="00424647" w:rsidRDefault="006B7402" w:rsidP="0061150B">
            <w:pPr>
              <w:pStyle w:val="a7"/>
              <w:ind w:right="240"/>
              <w:jc w:val="left"/>
              <w:rPr>
                <w:rFonts w:ascii="Times New Roman" w:hAnsi="Times New Roman"/>
                <w:sz w:val="21"/>
                <w:szCs w:val="21"/>
              </w:rPr>
            </w:pPr>
            <w:r w:rsidRPr="00424647">
              <w:rPr>
                <w:rFonts w:ascii="Times New Roman" w:hAnsi="Times New Roman"/>
                <w:sz w:val="21"/>
                <w:szCs w:val="21"/>
              </w:rPr>
              <w:t>兑换所需积分应为大于</w:t>
            </w:r>
            <w:r w:rsidRPr="00424647">
              <w:rPr>
                <w:rFonts w:ascii="Times New Roman" w:hAnsi="Times New Roman"/>
                <w:sz w:val="21"/>
                <w:szCs w:val="21"/>
              </w:rPr>
              <w:t>1</w:t>
            </w:r>
            <w:r w:rsidRPr="00424647">
              <w:rPr>
                <w:rFonts w:ascii="Times New Roman" w:hAnsi="Times New Roman"/>
                <w:sz w:val="21"/>
                <w:szCs w:val="21"/>
              </w:rPr>
              <w:t>的整数</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6</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可发放总数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tabs>
                <w:tab w:val="left" w:pos="855"/>
              </w:tabs>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sidRPr="00424647">
              <w:rPr>
                <w:rFonts w:ascii="Times New Roman" w:hAnsi="Times New Roman"/>
                <w:sz w:val="21"/>
                <w:szCs w:val="21"/>
              </w:rPr>
              <w:t>应为</w:t>
            </w:r>
            <w:r w:rsidRPr="00424647">
              <w:rPr>
                <w:rFonts w:ascii="Times New Roman" w:hAnsi="Times New Roman"/>
                <w:sz w:val="21"/>
                <w:szCs w:val="21"/>
              </w:rPr>
              <w:t>1~10000</w:t>
            </w:r>
            <w:r w:rsidRPr="00424647">
              <w:rPr>
                <w:rFonts w:ascii="Times New Roman" w:hAnsi="Times New Roman"/>
                <w:sz w:val="21"/>
                <w:szCs w:val="21"/>
              </w:rPr>
              <w:t>之间的整数</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8</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消费限额</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tabs>
                <w:tab w:val="left" w:pos="855"/>
              </w:tabs>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sidRPr="00424647">
              <w:rPr>
                <w:rFonts w:ascii="Times New Roman" w:hAnsi="Times New Roman"/>
                <w:sz w:val="21"/>
                <w:szCs w:val="21"/>
              </w:rPr>
              <w:t>红包使用限额必须大于红包面额</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9</w:t>
            </w:r>
          </w:p>
        </w:tc>
        <w:tc>
          <w:tcPr>
            <w:tcW w:w="1418" w:type="dxa"/>
          </w:tcPr>
          <w:p w:rsidR="006B7402" w:rsidRPr="00424647"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会员级别</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下拉框</w:t>
            </w:r>
          </w:p>
        </w:tc>
        <w:tc>
          <w:tcPr>
            <w:tcW w:w="1358" w:type="dxa"/>
          </w:tcPr>
          <w:p w:rsidR="006B7402" w:rsidRDefault="006B7402" w:rsidP="0061150B">
            <w:pPr>
              <w:pStyle w:val="a7"/>
              <w:tabs>
                <w:tab w:val="left" w:pos="855"/>
              </w:tabs>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调用会员等级设置。</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10</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可使用类目</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下拉框</w:t>
            </w:r>
          </w:p>
        </w:tc>
        <w:tc>
          <w:tcPr>
            <w:tcW w:w="1358" w:type="dxa"/>
          </w:tcPr>
          <w:p w:rsidR="006B7402" w:rsidRDefault="006B7402" w:rsidP="0061150B">
            <w:pPr>
              <w:pStyle w:val="a7"/>
              <w:tabs>
                <w:tab w:val="left" w:pos="855"/>
              </w:tabs>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调用平台类目结构；不选择为全平台。</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11</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优惠券描述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tabs>
                <w:tab w:val="left" w:pos="855"/>
              </w:tabs>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sidRPr="00EC7577">
              <w:rPr>
                <w:rFonts w:ascii="Times New Roman" w:hAnsi="Times New Roman"/>
                <w:sz w:val="21"/>
                <w:szCs w:val="21"/>
              </w:rPr>
              <w:t>模版描述不能为空且小于</w:t>
            </w:r>
            <w:r w:rsidRPr="00EC7577">
              <w:rPr>
                <w:rFonts w:ascii="Times New Roman" w:hAnsi="Times New Roman"/>
                <w:sz w:val="21"/>
                <w:szCs w:val="21"/>
              </w:rPr>
              <w:t>200</w:t>
            </w:r>
            <w:r w:rsidRPr="00EC7577">
              <w:rPr>
                <w:rFonts w:ascii="Times New Roman" w:hAnsi="Times New Roman"/>
                <w:sz w:val="21"/>
                <w:szCs w:val="21"/>
              </w:rPr>
              <w:t>个字符</w:t>
            </w:r>
            <w:r w:rsidRPr="00EC7577">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12</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优惠券图片</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tabs>
                <w:tab w:val="left" w:pos="855"/>
              </w:tabs>
              <w:ind w:right="240"/>
              <w:jc w:val="left"/>
              <w:rPr>
                <w:rFonts w:ascii="Times New Roman" w:hAnsi="Times New Roman"/>
                <w:sz w:val="21"/>
                <w:szCs w:val="21"/>
              </w:rPr>
            </w:pPr>
            <w:r>
              <w:rPr>
                <w:rFonts w:ascii="Times New Roman" w:hAnsi="Times New Roman" w:hint="eastAsia"/>
                <w:sz w:val="21"/>
                <w:szCs w:val="21"/>
              </w:rPr>
              <w:t>图片上传</w:t>
            </w: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点击“图片上传”弹窗显示本地资源。</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13</w:t>
            </w:r>
          </w:p>
        </w:tc>
        <w:tc>
          <w:tcPr>
            <w:tcW w:w="1418" w:type="dxa"/>
          </w:tcPr>
          <w:p w:rsidR="006B7402" w:rsidRPr="00EC7577"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tabs>
                <w:tab w:val="left" w:pos="855"/>
              </w:tabs>
              <w:ind w:right="240"/>
              <w:jc w:val="left"/>
              <w:rPr>
                <w:rFonts w:ascii="Times New Roman" w:hAnsi="Times New Roman"/>
                <w:sz w:val="21"/>
                <w:szCs w:val="21"/>
              </w:rPr>
            </w:pPr>
            <w:r>
              <w:rPr>
                <w:rFonts w:ascii="Times New Roman" w:hAnsi="Times New Roman" w:hint="eastAsia"/>
                <w:sz w:val="21"/>
                <w:szCs w:val="21"/>
              </w:rPr>
              <w:t>确认提交</w:t>
            </w: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点击“确认提交”弹窗提示提交成功，可以返回优惠券列表。</w:t>
            </w:r>
          </w:p>
        </w:tc>
      </w:tr>
    </w:tbl>
    <w:p w:rsidR="006B7402" w:rsidRDefault="006B7402" w:rsidP="008B4BF2">
      <w:pPr>
        <w:pStyle w:val="af8"/>
        <w:numPr>
          <w:ilvl w:val="0"/>
          <w:numId w:val="302"/>
        </w:numPr>
        <w:ind w:leftChars="0" w:right="240" w:firstLineChars="0"/>
      </w:pPr>
      <w:r>
        <w:rPr>
          <w:rFonts w:hint="eastAsia"/>
        </w:rPr>
        <w:t>添加“卡密兑换”优惠券</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优惠券名称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sidRPr="00424647">
              <w:rPr>
                <w:rFonts w:ascii="Times New Roman" w:hAnsi="Times New Roman"/>
                <w:sz w:val="21"/>
                <w:szCs w:val="21"/>
              </w:rPr>
              <w:t>名称不能为空且不能大于</w:t>
            </w:r>
            <w:r w:rsidRPr="00424647">
              <w:rPr>
                <w:rFonts w:ascii="Times New Roman" w:hAnsi="Times New Roman"/>
                <w:sz w:val="21"/>
                <w:szCs w:val="21"/>
              </w:rPr>
              <w:t>50</w:t>
            </w:r>
            <w:r w:rsidRPr="00424647">
              <w:rPr>
                <w:rFonts w:ascii="Times New Roman" w:hAnsi="Times New Roman"/>
                <w:sz w:val="21"/>
                <w:szCs w:val="21"/>
              </w:rPr>
              <w:t>个字符</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2</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领取方式</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下拉框</w:t>
            </w:r>
          </w:p>
        </w:tc>
        <w:tc>
          <w:tcPr>
            <w:tcW w:w="135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积分兑换</w:t>
            </w: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下拉选项：积分兑换、卡密兑换、免费领取。</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3</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有效期</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时间控件</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年月日，</w:t>
            </w:r>
            <w:r w:rsidRPr="00424647">
              <w:rPr>
                <w:rFonts w:ascii="Times New Roman" w:hAnsi="Times New Roman"/>
                <w:sz w:val="21"/>
                <w:szCs w:val="21"/>
              </w:rPr>
              <w:t>会员领取红包后，将在该有效期内使用红包</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4</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面额</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sidRPr="00424647">
              <w:rPr>
                <w:rFonts w:ascii="Times New Roman" w:hAnsi="Times New Roman"/>
                <w:sz w:val="21"/>
                <w:szCs w:val="21"/>
              </w:rPr>
              <w:t>面额应为大于</w:t>
            </w:r>
            <w:r w:rsidRPr="00424647">
              <w:rPr>
                <w:rFonts w:ascii="Times New Roman" w:hAnsi="Times New Roman"/>
                <w:sz w:val="21"/>
                <w:szCs w:val="21"/>
              </w:rPr>
              <w:t>1</w:t>
            </w:r>
            <w:r w:rsidRPr="00424647">
              <w:rPr>
                <w:rFonts w:ascii="Times New Roman" w:hAnsi="Times New Roman"/>
                <w:sz w:val="21"/>
                <w:szCs w:val="21"/>
              </w:rPr>
              <w:t>的整数</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5</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可发放总数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tabs>
                <w:tab w:val="left" w:pos="855"/>
              </w:tabs>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sidRPr="00424647">
              <w:rPr>
                <w:rFonts w:ascii="Times New Roman" w:hAnsi="Times New Roman"/>
                <w:sz w:val="21"/>
                <w:szCs w:val="21"/>
              </w:rPr>
              <w:t>应为</w:t>
            </w:r>
            <w:r w:rsidRPr="00424647">
              <w:rPr>
                <w:rFonts w:ascii="Times New Roman" w:hAnsi="Times New Roman"/>
                <w:sz w:val="21"/>
                <w:szCs w:val="21"/>
              </w:rPr>
              <w:t>1~10000</w:t>
            </w:r>
            <w:r w:rsidRPr="00424647">
              <w:rPr>
                <w:rFonts w:ascii="Times New Roman" w:hAnsi="Times New Roman"/>
                <w:sz w:val="21"/>
                <w:szCs w:val="21"/>
              </w:rPr>
              <w:t>之间的整数</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6</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每人限领</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下拉框</w:t>
            </w:r>
          </w:p>
        </w:tc>
        <w:tc>
          <w:tcPr>
            <w:tcW w:w="1358" w:type="dxa"/>
          </w:tcPr>
          <w:p w:rsidR="006B7402" w:rsidRDefault="006B7402" w:rsidP="0061150B">
            <w:pPr>
              <w:pStyle w:val="a7"/>
              <w:tabs>
                <w:tab w:val="left" w:pos="855"/>
              </w:tabs>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下拉选项：不限、</w:t>
            </w:r>
            <w:r>
              <w:rPr>
                <w:rFonts w:ascii="Times New Roman" w:hAnsi="Times New Roman" w:hint="eastAsia"/>
                <w:sz w:val="21"/>
                <w:szCs w:val="21"/>
              </w:rPr>
              <w:t>0</w:t>
            </w:r>
            <w:r>
              <w:rPr>
                <w:rFonts w:ascii="Times New Roman" w:hAnsi="Times New Roman" w:hint="eastAsia"/>
                <w:sz w:val="21"/>
                <w:szCs w:val="21"/>
              </w:rPr>
              <w:t>、</w:t>
            </w:r>
            <w:r>
              <w:rPr>
                <w:rFonts w:ascii="Times New Roman" w:hAnsi="Times New Roman" w:hint="eastAsia"/>
                <w:sz w:val="21"/>
                <w:szCs w:val="21"/>
              </w:rPr>
              <w:t>1</w:t>
            </w:r>
            <w:r>
              <w:rPr>
                <w:rFonts w:ascii="Times New Roman" w:hAnsi="Times New Roman" w:hint="eastAsia"/>
                <w:sz w:val="21"/>
                <w:szCs w:val="21"/>
              </w:rPr>
              <w:t>、</w:t>
            </w:r>
            <w:r>
              <w:rPr>
                <w:rFonts w:ascii="Times New Roman" w:hAnsi="Times New Roman" w:hint="eastAsia"/>
                <w:sz w:val="21"/>
                <w:szCs w:val="21"/>
              </w:rPr>
              <w:t>2</w:t>
            </w:r>
            <w:r>
              <w:rPr>
                <w:rFonts w:ascii="Times New Roman" w:hAnsi="Times New Roman" w:hint="eastAsia"/>
                <w:sz w:val="21"/>
                <w:szCs w:val="21"/>
              </w:rPr>
              <w:t>、</w:t>
            </w:r>
            <w:r>
              <w:rPr>
                <w:rFonts w:ascii="Times New Roman" w:hAnsi="Times New Roman" w:hint="eastAsia"/>
                <w:sz w:val="21"/>
                <w:szCs w:val="21"/>
              </w:rPr>
              <w:t>3</w:t>
            </w:r>
            <w:r>
              <w:rPr>
                <w:rFonts w:ascii="Times New Roman" w:hAnsi="Times New Roman" w:hint="eastAsia"/>
                <w:sz w:val="21"/>
                <w:szCs w:val="21"/>
              </w:rPr>
              <w:t>、</w:t>
            </w:r>
            <w:r>
              <w:rPr>
                <w:rFonts w:ascii="Times New Roman" w:hAnsi="Times New Roman" w:hint="eastAsia"/>
                <w:sz w:val="21"/>
                <w:szCs w:val="21"/>
              </w:rPr>
              <w:t>4</w:t>
            </w:r>
            <w:r>
              <w:rPr>
                <w:rFonts w:ascii="Times New Roman" w:hAnsi="Times New Roman" w:hint="eastAsia"/>
                <w:sz w:val="21"/>
                <w:szCs w:val="21"/>
              </w:rPr>
              <w:t>、</w:t>
            </w:r>
            <w:r>
              <w:rPr>
                <w:rFonts w:ascii="Times New Roman" w:hAnsi="Times New Roman" w:hint="eastAsia"/>
                <w:sz w:val="21"/>
                <w:szCs w:val="21"/>
              </w:rPr>
              <w:t>5</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7</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消费限额</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tabs>
                <w:tab w:val="left" w:pos="855"/>
              </w:tabs>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sidRPr="00424647">
              <w:rPr>
                <w:rFonts w:ascii="Times New Roman" w:hAnsi="Times New Roman"/>
                <w:sz w:val="21"/>
                <w:szCs w:val="21"/>
              </w:rPr>
              <w:t>红包使用限额必须大于红包面额</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8</w:t>
            </w:r>
          </w:p>
        </w:tc>
        <w:tc>
          <w:tcPr>
            <w:tcW w:w="1418" w:type="dxa"/>
          </w:tcPr>
          <w:p w:rsidR="006B7402" w:rsidRPr="00424647"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会员级别</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下拉框</w:t>
            </w:r>
          </w:p>
        </w:tc>
        <w:tc>
          <w:tcPr>
            <w:tcW w:w="1358" w:type="dxa"/>
          </w:tcPr>
          <w:p w:rsidR="006B7402" w:rsidRDefault="006B7402" w:rsidP="0061150B">
            <w:pPr>
              <w:pStyle w:val="a7"/>
              <w:tabs>
                <w:tab w:val="left" w:pos="855"/>
              </w:tabs>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调用会员等级设置。</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9</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可使用类目</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下拉框</w:t>
            </w:r>
          </w:p>
        </w:tc>
        <w:tc>
          <w:tcPr>
            <w:tcW w:w="1358" w:type="dxa"/>
          </w:tcPr>
          <w:p w:rsidR="006B7402" w:rsidRDefault="006B7402" w:rsidP="0061150B">
            <w:pPr>
              <w:pStyle w:val="a7"/>
              <w:tabs>
                <w:tab w:val="left" w:pos="855"/>
              </w:tabs>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调用平台类目结构；不选择为全平台。</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10</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优惠券描述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tabs>
                <w:tab w:val="left" w:pos="855"/>
              </w:tabs>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sidRPr="00EC7577">
              <w:rPr>
                <w:rFonts w:ascii="Times New Roman" w:hAnsi="Times New Roman"/>
                <w:sz w:val="21"/>
                <w:szCs w:val="21"/>
              </w:rPr>
              <w:t>模版描述不能为空且小于</w:t>
            </w:r>
            <w:r w:rsidRPr="00EC7577">
              <w:rPr>
                <w:rFonts w:ascii="Times New Roman" w:hAnsi="Times New Roman"/>
                <w:sz w:val="21"/>
                <w:szCs w:val="21"/>
              </w:rPr>
              <w:t>200</w:t>
            </w:r>
            <w:r w:rsidRPr="00EC7577">
              <w:rPr>
                <w:rFonts w:ascii="Times New Roman" w:hAnsi="Times New Roman"/>
                <w:sz w:val="21"/>
                <w:szCs w:val="21"/>
              </w:rPr>
              <w:t>个字符</w:t>
            </w:r>
            <w:r w:rsidRPr="00EC7577">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11</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优惠券图片</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tabs>
                <w:tab w:val="left" w:pos="855"/>
              </w:tabs>
              <w:ind w:right="240"/>
              <w:jc w:val="left"/>
              <w:rPr>
                <w:rFonts w:ascii="Times New Roman" w:hAnsi="Times New Roman"/>
                <w:sz w:val="21"/>
                <w:szCs w:val="21"/>
              </w:rPr>
            </w:pPr>
            <w:r>
              <w:rPr>
                <w:rFonts w:ascii="Times New Roman" w:hAnsi="Times New Roman" w:hint="eastAsia"/>
                <w:sz w:val="21"/>
                <w:szCs w:val="21"/>
              </w:rPr>
              <w:t>图片上传</w:t>
            </w: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点击“图片上传”弹窗显示本地资源。</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12</w:t>
            </w:r>
          </w:p>
        </w:tc>
        <w:tc>
          <w:tcPr>
            <w:tcW w:w="1418" w:type="dxa"/>
          </w:tcPr>
          <w:p w:rsidR="006B7402" w:rsidRPr="00EC7577"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tabs>
                <w:tab w:val="left" w:pos="855"/>
              </w:tabs>
              <w:ind w:right="240"/>
              <w:jc w:val="left"/>
              <w:rPr>
                <w:rFonts w:ascii="Times New Roman" w:hAnsi="Times New Roman"/>
                <w:sz w:val="21"/>
                <w:szCs w:val="21"/>
              </w:rPr>
            </w:pPr>
            <w:r>
              <w:rPr>
                <w:rFonts w:ascii="Times New Roman" w:hAnsi="Times New Roman" w:hint="eastAsia"/>
                <w:sz w:val="21"/>
                <w:szCs w:val="21"/>
              </w:rPr>
              <w:t>确认提交</w:t>
            </w: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点击“确认提交”弹窗提示提交成功，可以返回优惠券列表。</w:t>
            </w:r>
          </w:p>
        </w:tc>
      </w:tr>
    </w:tbl>
    <w:p w:rsidR="006B7402" w:rsidRDefault="006B7402" w:rsidP="008B4BF2">
      <w:pPr>
        <w:pStyle w:val="af8"/>
        <w:numPr>
          <w:ilvl w:val="0"/>
          <w:numId w:val="302"/>
        </w:numPr>
        <w:ind w:leftChars="0" w:right="240" w:firstLineChars="0"/>
      </w:pPr>
      <w:r>
        <w:rPr>
          <w:rFonts w:hint="eastAsia"/>
        </w:rPr>
        <w:t>添加“免费领取”优惠券</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优惠券名称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sidRPr="00424647">
              <w:rPr>
                <w:rFonts w:ascii="Times New Roman" w:hAnsi="Times New Roman"/>
                <w:sz w:val="21"/>
                <w:szCs w:val="21"/>
              </w:rPr>
              <w:t>名称不能为空且不能大于</w:t>
            </w:r>
            <w:r w:rsidRPr="00424647">
              <w:rPr>
                <w:rFonts w:ascii="Times New Roman" w:hAnsi="Times New Roman"/>
                <w:sz w:val="21"/>
                <w:szCs w:val="21"/>
              </w:rPr>
              <w:t>50</w:t>
            </w:r>
            <w:r w:rsidRPr="00424647">
              <w:rPr>
                <w:rFonts w:ascii="Times New Roman" w:hAnsi="Times New Roman"/>
                <w:sz w:val="21"/>
                <w:szCs w:val="21"/>
              </w:rPr>
              <w:t>个字符</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2</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领取方式</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下拉框</w:t>
            </w:r>
          </w:p>
        </w:tc>
        <w:tc>
          <w:tcPr>
            <w:tcW w:w="135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积分兑换</w:t>
            </w: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下拉选项：积分兑换、卡密兑换、免费领取。</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3</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有效期</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时间控件</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年月日，</w:t>
            </w:r>
            <w:r w:rsidRPr="00424647">
              <w:rPr>
                <w:rFonts w:ascii="Times New Roman" w:hAnsi="Times New Roman"/>
                <w:sz w:val="21"/>
                <w:szCs w:val="21"/>
              </w:rPr>
              <w:t>会员领取红包后，将在该有效期内使用红包</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4</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面额</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sidRPr="00424647">
              <w:rPr>
                <w:rFonts w:ascii="Times New Roman" w:hAnsi="Times New Roman"/>
                <w:sz w:val="21"/>
                <w:szCs w:val="21"/>
              </w:rPr>
              <w:t>面额应为大于</w:t>
            </w:r>
            <w:r w:rsidRPr="00424647">
              <w:rPr>
                <w:rFonts w:ascii="Times New Roman" w:hAnsi="Times New Roman"/>
                <w:sz w:val="21"/>
                <w:szCs w:val="21"/>
              </w:rPr>
              <w:t>1</w:t>
            </w:r>
            <w:r w:rsidRPr="00424647">
              <w:rPr>
                <w:rFonts w:ascii="Times New Roman" w:hAnsi="Times New Roman"/>
                <w:sz w:val="21"/>
                <w:szCs w:val="21"/>
              </w:rPr>
              <w:t>的整数</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lastRenderedPageBreak/>
              <w:t>5</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可发放总数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tabs>
                <w:tab w:val="left" w:pos="855"/>
              </w:tabs>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sidRPr="00424647">
              <w:rPr>
                <w:rFonts w:ascii="Times New Roman" w:hAnsi="Times New Roman"/>
                <w:sz w:val="21"/>
                <w:szCs w:val="21"/>
              </w:rPr>
              <w:t>应为</w:t>
            </w:r>
            <w:r w:rsidRPr="00424647">
              <w:rPr>
                <w:rFonts w:ascii="Times New Roman" w:hAnsi="Times New Roman"/>
                <w:sz w:val="21"/>
                <w:szCs w:val="21"/>
              </w:rPr>
              <w:t>1~10000</w:t>
            </w:r>
            <w:r w:rsidRPr="00424647">
              <w:rPr>
                <w:rFonts w:ascii="Times New Roman" w:hAnsi="Times New Roman"/>
                <w:sz w:val="21"/>
                <w:szCs w:val="21"/>
              </w:rPr>
              <w:t>之间的整数</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6</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每人限领</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下拉框</w:t>
            </w:r>
          </w:p>
        </w:tc>
        <w:tc>
          <w:tcPr>
            <w:tcW w:w="1358" w:type="dxa"/>
          </w:tcPr>
          <w:p w:rsidR="006B7402" w:rsidRDefault="006B7402" w:rsidP="0061150B">
            <w:pPr>
              <w:pStyle w:val="a7"/>
              <w:tabs>
                <w:tab w:val="left" w:pos="855"/>
              </w:tabs>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下拉选项：不限、</w:t>
            </w:r>
            <w:r>
              <w:rPr>
                <w:rFonts w:ascii="Times New Roman" w:hAnsi="Times New Roman" w:hint="eastAsia"/>
                <w:sz w:val="21"/>
                <w:szCs w:val="21"/>
              </w:rPr>
              <w:t>0</w:t>
            </w:r>
            <w:r>
              <w:rPr>
                <w:rFonts w:ascii="Times New Roman" w:hAnsi="Times New Roman" w:hint="eastAsia"/>
                <w:sz w:val="21"/>
                <w:szCs w:val="21"/>
              </w:rPr>
              <w:t>、</w:t>
            </w:r>
            <w:r>
              <w:rPr>
                <w:rFonts w:ascii="Times New Roman" w:hAnsi="Times New Roman" w:hint="eastAsia"/>
                <w:sz w:val="21"/>
                <w:szCs w:val="21"/>
              </w:rPr>
              <w:t>1</w:t>
            </w:r>
            <w:r>
              <w:rPr>
                <w:rFonts w:ascii="Times New Roman" w:hAnsi="Times New Roman" w:hint="eastAsia"/>
                <w:sz w:val="21"/>
                <w:szCs w:val="21"/>
              </w:rPr>
              <w:t>、</w:t>
            </w:r>
            <w:r>
              <w:rPr>
                <w:rFonts w:ascii="Times New Roman" w:hAnsi="Times New Roman" w:hint="eastAsia"/>
                <w:sz w:val="21"/>
                <w:szCs w:val="21"/>
              </w:rPr>
              <w:t>2</w:t>
            </w:r>
            <w:r>
              <w:rPr>
                <w:rFonts w:ascii="Times New Roman" w:hAnsi="Times New Roman" w:hint="eastAsia"/>
                <w:sz w:val="21"/>
                <w:szCs w:val="21"/>
              </w:rPr>
              <w:t>、</w:t>
            </w:r>
            <w:r>
              <w:rPr>
                <w:rFonts w:ascii="Times New Roman" w:hAnsi="Times New Roman" w:hint="eastAsia"/>
                <w:sz w:val="21"/>
                <w:szCs w:val="21"/>
              </w:rPr>
              <w:t>3</w:t>
            </w:r>
            <w:r>
              <w:rPr>
                <w:rFonts w:ascii="Times New Roman" w:hAnsi="Times New Roman" w:hint="eastAsia"/>
                <w:sz w:val="21"/>
                <w:szCs w:val="21"/>
              </w:rPr>
              <w:t>、</w:t>
            </w:r>
            <w:r>
              <w:rPr>
                <w:rFonts w:ascii="Times New Roman" w:hAnsi="Times New Roman" w:hint="eastAsia"/>
                <w:sz w:val="21"/>
                <w:szCs w:val="21"/>
              </w:rPr>
              <w:t>4</w:t>
            </w:r>
            <w:r>
              <w:rPr>
                <w:rFonts w:ascii="Times New Roman" w:hAnsi="Times New Roman" w:hint="eastAsia"/>
                <w:sz w:val="21"/>
                <w:szCs w:val="21"/>
              </w:rPr>
              <w:t>、</w:t>
            </w:r>
            <w:r>
              <w:rPr>
                <w:rFonts w:ascii="Times New Roman" w:hAnsi="Times New Roman" w:hint="eastAsia"/>
                <w:sz w:val="21"/>
                <w:szCs w:val="21"/>
              </w:rPr>
              <w:t>5</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7</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消费限额</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tabs>
                <w:tab w:val="left" w:pos="855"/>
              </w:tabs>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sidRPr="00424647">
              <w:rPr>
                <w:rFonts w:ascii="Times New Roman" w:hAnsi="Times New Roman"/>
                <w:sz w:val="21"/>
                <w:szCs w:val="21"/>
              </w:rPr>
              <w:t>红包使用限额必须大于红包面额</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8</w:t>
            </w:r>
          </w:p>
        </w:tc>
        <w:tc>
          <w:tcPr>
            <w:tcW w:w="1418" w:type="dxa"/>
          </w:tcPr>
          <w:p w:rsidR="006B7402" w:rsidRPr="00424647"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会员级别</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下拉框</w:t>
            </w:r>
          </w:p>
        </w:tc>
        <w:tc>
          <w:tcPr>
            <w:tcW w:w="1358" w:type="dxa"/>
          </w:tcPr>
          <w:p w:rsidR="006B7402" w:rsidRDefault="006B7402" w:rsidP="0061150B">
            <w:pPr>
              <w:pStyle w:val="a7"/>
              <w:tabs>
                <w:tab w:val="left" w:pos="855"/>
              </w:tabs>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调用会员等级设置。</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9</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可使用类目</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下拉框</w:t>
            </w:r>
          </w:p>
        </w:tc>
        <w:tc>
          <w:tcPr>
            <w:tcW w:w="1358" w:type="dxa"/>
          </w:tcPr>
          <w:p w:rsidR="006B7402" w:rsidRDefault="006B7402" w:rsidP="0061150B">
            <w:pPr>
              <w:pStyle w:val="a7"/>
              <w:tabs>
                <w:tab w:val="left" w:pos="855"/>
              </w:tabs>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调用平台类目结构；不选择为全平台。</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10</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优惠券描述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tabs>
                <w:tab w:val="left" w:pos="855"/>
              </w:tabs>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sidRPr="00EC7577">
              <w:rPr>
                <w:rFonts w:ascii="Times New Roman" w:hAnsi="Times New Roman"/>
                <w:sz w:val="21"/>
                <w:szCs w:val="21"/>
              </w:rPr>
              <w:t>模版描述不能为空且小于</w:t>
            </w:r>
            <w:r w:rsidRPr="00EC7577">
              <w:rPr>
                <w:rFonts w:ascii="Times New Roman" w:hAnsi="Times New Roman"/>
                <w:sz w:val="21"/>
                <w:szCs w:val="21"/>
              </w:rPr>
              <w:t>200</w:t>
            </w:r>
            <w:r w:rsidRPr="00EC7577">
              <w:rPr>
                <w:rFonts w:ascii="Times New Roman" w:hAnsi="Times New Roman"/>
                <w:sz w:val="21"/>
                <w:szCs w:val="21"/>
              </w:rPr>
              <w:t>个字符</w:t>
            </w:r>
            <w:r w:rsidRPr="00EC7577">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11</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优惠券图片</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tabs>
                <w:tab w:val="left" w:pos="855"/>
              </w:tabs>
              <w:ind w:right="240"/>
              <w:jc w:val="left"/>
              <w:rPr>
                <w:rFonts w:ascii="Times New Roman" w:hAnsi="Times New Roman"/>
                <w:sz w:val="21"/>
                <w:szCs w:val="21"/>
              </w:rPr>
            </w:pPr>
            <w:r>
              <w:rPr>
                <w:rFonts w:ascii="Times New Roman" w:hAnsi="Times New Roman" w:hint="eastAsia"/>
                <w:sz w:val="21"/>
                <w:szCs w:val="21"/>
              </w:rPr>
              <w:t>图片上传</w:t>
            </w: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点击“图片上传”弹窗显示本地资源。</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12</w:t>
            </w:r>
          </w:p>
        </w:tc>
        <w:tc>
          <w:tcPr>
            <w:tcW w:w="1418" w:type="dxa"/>
          </w:tcPr>
          <w:p w:rsidR="006B7402" w:rsidRPr="00EC7577"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tabs>
                <w:tab w:val="left" w:pos="855"/>
              </w:tabs>
              <w:ind w:right="240"/>
              <w:jc w:val="left"/>
              <w:rPr>
                <w:rFonts w:ascii="Times New Roman" w:hAnsi="Times New Roman"/>
                <w:sz w:val="21"/>
                <w:szCs w:val="21"/>
              </w:rPr>
            </w:pPr>
            <w:r>
              <w:rPr>
                <w:rFonts w:ascii="Times New Roman" w:hAnsi="Times New Roman" w:hint="eastAsia"/>
                <w:sz w:val="21"/>
                <w:szCs w:val="21"/>
              </w:rPr>
              <w:t>确认提交</w:t>
            </w: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是</w:t>
            </w: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点击“确认提交”弹窗提示提交成功，可以返回优惠券列表。</w:t>
            </w:r>
          </w:p>
        </w:tc>
      </w:tr>
    </w:tbl>
    <w:p w:rsidR="006B7402" w:rsidRPr="00BE07C8" w:rsidRDefault="006B7402" w:rsidP="006B7402">
      <w:pPr>
        <w:ind w:left="454" w:right="240" w:firstLine="0"/>
      </w:pPr>
    </w:p>
    <w:p w:rsidR="006B7402" w:rsidRDefault="006B7402" w:rsidP="006B7402">
      <w:pPr>
        <w:pStyle w:val="5"/>
        <w:ind w:left="142"/>
      </w:pPr>
      <w:r>
        <w:rPr>
          <w:rFonts w:hint="eastAsia"/>
        </w:rPr>
        <w:t>优惠券列表</w:t>
      </w:r>
    </w:p>
    <w:p w:rsidR="006B7402" w:rsidRDefault="006B7402" w:rsidP="006B7402">
      <w:pPr>
        <w:pStyle w:val="6"/>
      </w:pPr>
      <w:r>
        <w:rPr>
          <w:rFonts w:hint="eastAsia"/>
        </w:rPr>
        <w:t>功能描述</w:t>
      </w:r>
    </w:p>
    <w:p w:rsidR="006B7402" w:rsidRPr="00EC21EF" w:rsidRDefault="006B7402" w:rsidP="006B7402">
      <w:r>
        <w:rPr>
          <w:rFonts w:hint="eastAsia"/>
        </w:rPr>
        <w:t>展示平台发布优惠券列表。</w:t>
      </w:r>
    </w:p>
    <w:p w:rsidR="006B7402" w:rsidRDefault="006B7402" w:rsidP="006B7402">
      <w:pPr>
        <w:pStyle w:val="6"/>
      </w:pPr>
      <w:r>
        <w:rPr>
          <w:rFonts w:hint="eastAsia"/>
        </w:rPr>
        <w:t>业务流程</w:t>
      </w:r>
    </w:p>
    <w:p w:rsidR="006B7402" w:rsidRPr="00EC21EF" w:rsidRDefault="006B7402" w:rsidP="006B7402">
      <w:r>
        <w:rPr>
          <w:rFonts w:hint="eastAsia"/>
        </w:rPr>
        <w:t>无。</w:t>
      </w:r>
    </w:p>
    <w:p w:rsidR="006B7402" w:rsidRDefault="006B7402" w:rsidP="006B7402">
      <w:pPr>
        <w:pStyle w:val="6"/>
      </w:pPr>
      <w:r>
        <w:rPr>
          <w:rFonts w:hint="eastAsia"/>
        </w:rPr>
        <w:t>业务规则</w:t>
      </w:r>
    </w:p>
    <w:p w:rsidR="006B7402" w:rsidRDefault="006B7402" w:rsidP="008B4BF2">
      <w:pPr>
        <w:pStyle w:val="af8"/>
        <w:numPr>
          <w:ilvl w:val="0"/>
          <w:numId w:val="303"/>
        </w:numPr>
        <w:ind w:leftChars="0" w:right="240" w:firstLineChars="0"/>
      </w:pPr>
      <w:r>
        <w:rPr>
          <w:rFonts w:hint="eastAsia"/>
        </w:rPr>
        <w:t>支持根据时间段、状态（有效、失效）、领取方式、优惠券名称搜索优惠券；</w:t>
      </w:r>
    </w:p>
    <w:p w:rsidR="006B7402" w:rsidRDefault="006B7402" w:rsidP="008B4BF2">
      <w:pPr>
        <w:pStyle w:val="af8"/>
        <w:numPr>
          <w:ilvl w:val="0"/>
          <w:numId w:val="303"/>
        </w:numPr>
        <w:ind w:leftChars="0" w:right="240" w:firstLineChars="0"/>
      </w:pPr>
      <w:r>
        <w:rPr>
          <w:rFonts w:hint="eastAsia"/>
        </w:rPr>
        <w:t>支持编辑、查看详情、删除优惠券；</w:t>
      </w:r>
    </w:p>
    <w:p w:rsidR="006B7402" w:rsidRDefault="006B7402" w:rsidP="008B4BF2">
      <w:pPr>
        <w:pStyle w:val="af8"/>
        <w:numPr>
          <w:ilvl w:val="0"/>
          <w:numId w:val="303"/>
        </w:numPr>
        <w:ind w:leftChars="0" w:right="240" w:firstLineChars="0"/>
      </w:pPr>
      <w:r>
        <w:rPr>
          <w:rFonts w:hint="eastAsia"/>
        </w:rPr>
        <w:t>当优惠券被领取后，不能编辑和删除该优惠券，只能查看详情；</w:t>
      </w:r>
    </w:p>
    <w:p w:rsidR="006B7402" w:rsidRDefault="006B7402" w:rsidP="008B4BF2">
      <w:pPr>
        <w:pStyle w:val="af8"/>
        <w:numPr>
          <w:ilvl w:val="0"/>
          <w:numId w:val="303"/>
        </w:numPr>
        <w:ind w:leftChars="0" w:right="240" w:firstLineChars="0"/>
      </w:pPr>
      <w:r>
        <w:rPr>
          <w:rFonts w:hint="eastAsia"/>
        </w:rPr>
        <w:t>支持优惠券导出</w:t>
      </w:r>
      <w:r>
        <w:rPr>
          <w:rFonts w:hint="eastAsia"/>
        </w:rPr>
        <w:t>Excel</w:t>
      </w:r>
      <w:r>
        <w:rPr>
          <w:rFonts w:hint="eastAsia"/>
        </w:rPr>
        <w:t>功能；</w:t>
      </w:r>
    </w:p>
    <w:p w:rsidR="006B7402" w:rsidRDefault="006B7402" w:rsidP="008B4BF2">
      <w:pPr>
        <w:pStyle w:val="af8"/>
        <w:numPr>
          <w:ilvl w:val="0"/>
          <w:numId w:val="303"/>
        </w:numPr>
        <w:ind w:leftChars="0" w:right="240" w:firstLineChars="0"/>
      </w:pPr>
      <w:r>
        <w:rPr>
          <w:rFonts w:hint="eastAsia"/>
        </w:rPr>
        <w:t>支持根据规则（会员注册时间、性别、年龄、最近交易时间等）批量发送优惠券给特定会员；</w:t>
      </w:r>
    </w:p>
    <w:p w:rsidR="006B7402" w:rsidRPr="00424411" w:rsidRDefault="006B7402" w:rsidP="008B4BF2">
      <w:pPr>
        <w:pStyle w:val="af8"/>
        <w:numPr>
          <w:ilvl w:val="0"/>
          <w:numId w:val="303"/>
        </w:numPr>
        <w:ind w:leftChars="0" w:right="240" w:firstLineChars="0"/>
      </w:pPr>
      <w:r>
        <w:rPr>
          <w:rFonts w:hint="eastAsia"/>
        </w:rPr>
        <w:t>支持“免费领取”优惠券自动生成推广链接，会员可以通过推广链接领取“免费领取”优惠券。</w:t>
      </w:r>
    </w:p>
    <w:p w:rsidR="006B7402" w:rsidRDefault="006B7402" w:rsidP="006B7402">
      <w:pPr>
        <w:pStyle w:val="6"/>
      </w:pPr>
      <w:r>
        <w:rPr>
          <w:rFonts w:hint="eastAsia"/>
        </w:rPr>
        <w:lastRenderedPageBreak/>
        <w:t>页面要素</w:t>
      </w:r>
    </w:p>
    <w:p w:rsidR="006B7402" w:rsidRPr="007C1614" w:rsidRDefault="006B7402" w:rsidP="008B4BF2">
      <w:pPr>
        <w:pStyle w:val="af8"/>
        <w:numPr>
          <w:ilvl w:val="0"/>
          <w:numId w:val="304"/>
        </w:numPr>
        <w:ind w:leftChars="0" w:right="240" w:firstLineChars="0"/>
      </w:pPr>
      <w:r>
        <w:rPr>
          <w:rFonts w:hint="eastAsia"/>
        </w:rPr>
        <w:t>“积分兑换”优惠券列表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优惠券名称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图片</w:t>
            </w:r>
            <w:r>
              <w:rPr>
                <w:rFonts w:ascii="Times New Roman" w:hAnsi="Times New Roman" w:hint="eastAsia"/>
                <w:sz w:val="21"/>
                <w:szCs w:val="21"/>
              </w:rPr>
              <w:t>+</w:t>
            </w: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优惠券图片</w:t>
            </w:r>
            <w:r>
              <w:rPr>
                <w:rFonts w:ascii="Times New Roman" w:hAnsi="Times New Roman" w:hint="eastAsia"/>
                <w:sz w:val="21"/>
                <w:szCs w:val="21"/>
              </w:rPr>
              <w:t>+</w:t>
            </w:r>
            <w:r>
              <w:rPr>
                <w:rFonts w:ascii="Times New Roman" w:hAnsi="Times New Roman" w:hint="eastAsia"/>
                <w:sz w:val="21"/>
                <w:szCs w:val="21"/>
              </w:rPr>
              <w:t>名称显示。</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2</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消费金额</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3</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会员级别</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4</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可使用类目</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5</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面额</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6</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有效期</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7</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领取方式</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8</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状态</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9</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编辑、详细和删除。</w:t>
            </w:r>
          </w:p>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点击“编辑”页面要素同“添加积分兑换优惠券”；点击“删除”弹窗提示删除成功，</w:t>
            </w:r>
            <w:r>
              <w:rPr>
                <w:rFonts w:ascii="Times New Roman" w:hAnsi="Times New Roman" w:hint="eastAsia"/>
                <w:sz w:val="21"/>
                <w:szCs w:val="21"/>
              </w:rPr>
              <w:t>2</w:t>
            </w:r>
            <w:r>
              <w:rPr>
                <w:rFonts w:ascii="Times New Roman" w:hAnsi="Times New Roman" w:hint="eastAsia"/>
                <w:sz w:val="21"/>
                <w:szCs w:val="21"/>
              </w:rPr>
              <w:t>秒后返回列表。</w:t>
            </w:r>
          </w:p>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点击“详情”页面要素见下表。</w:t>
            </w:r>
          </w:p>
        </w:tc>
      </w:tr>
    </w:tbl>
    <w:p w:rsidR="006B7402" w:rsidRDefault="006B7402" w:rsidP="006B7402">
      <w:pPr>
        <w:pStyle w:val="af8"/>
        <w:ind w:leftChars="0" w:left="874" w:right="240" w:firstLineChars="0" w:firstLine="0"/>
      </w:pPr>
      <w:r>
        <w:rPr>
          <w:rFonts w:hint="eastAsia"/>
        </w:rPr>
        <w:t>点击“详细”页面要素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优惠券名称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2</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领取方式</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3</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有效期</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4</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面额</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兑换所需积分</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可发放总数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每人限领</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消费金额</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会员级别</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可使用类目</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优惠券描述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优惠券图片</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图片</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最后修改时间</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状态</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已领取</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已使用</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B7402">
        <w:tc>
          <w:tcPr>
            <w:tcW w:w="9747" w:type="dxa"/>
            <w:gridSpan w:val="7"/>
            <w:shd w:val="clear" w:color="auto" w:fill="D9D9D9"/>
          </w:tcPr>
          <w:p w:rsidR="006B7402" w:rsidRPr="00353D9E" w:rsidRDefault="006B7402" w:rsidP="0061150B">
            <w:pPr>
              <w:pStyle w:val="a7"/>
              <w:ind w:right="240"/>
              <w:jc w:val="left"/>
              <w:rPr>
                <w:rFonts w:ascii="Times New Roman" w:hAnsi="Times New Roman"/>
                <w:b/>
                <w:sz w:val="21"/>
                <w:szCs w:val="21"/>
              </w:rPr>
            </w:pPr>
            <w:r w:rsidRPr="00353D9E">
              <w:rPr>
                <w:rFonts w:ascii="Times New Roman" w:hAnsi="Times New Roman" w:hint="eastAsia"/>
                <w:b/>
                <w:sz w:val="21"/>
                <w:szCs w:val="21"/>
              </w:rPr>
              <w:t>已生成优惠券</w:t>
            </w: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优惠券编码</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使用状态</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所属会员</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领取时间</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返回列表</w:t>
            </w: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点击“返回列表”返回列表页。</w:t>
            </w:r>
          </w:p>
        </w:tc>
      </w:tr>
    </w:tbl>
    <w:p w:rsidR="006B7402" w:rsidRDefault="006B7402" w:rsidP="008B4BF2">
      <w:pPr>
        <w:pStyle w:val="af8"/>
        <w:numPr>
          <w:ilvl w:val="0"/>
          <w:numId w:val="304"/>
        </w:numPr>
        <w:ind w:leftChars="0" w:right="240" w:firstLineChars="0"/>
      </w:pPr>
      <w:r>
        <w:rPr>
          <w:rFonts w:hint="eastAsia"/>
        </w:rPr>
        <w:t>“卡密兑换”优惠券列表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优惠券名称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图片</w:t>
            </w:r>
            <w:r>
              <w:rPr>
                <w:rFonts w:ascii="Times New Roman" w:hAnsi="Times New Roman" w:hint="eastAsia"/>
                <w:sz w:val="21"/>
                <w:szCs w:val="21"/>
              </w:rPr>
              <w:t>+</w:t>
            </w: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优惠券图片</w:t>
            </w:r>
            <w:r>
              <w:rPr>
                <w:rFonts w:ascii="Times New Roman" w:hAnsi="Times New Roman" w:hint="eastAsia"/>
                <w:sz w:val="21"/>
                <w:szCs w:val="21"/>
              </w:rPr>
              <w:t>+</w:t>
            </w:r>
            <w:r>
              <w:rPr>
                <w:rFonts w:ascii="Times New Roman" w:hAnsi="Times New Roman" w:hint="eastAsia"/>
                <w:sz w:val="21"/>
                <w:szCs w:val="21"/>
              </w:rPr>
              <w:t>名称显示。</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2</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消费金额</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3</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会员级别</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4</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可使用类目</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5</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面额</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6</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有效期</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7</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领取方式</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8</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状态</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lastRenderedPageBreak/>
              <w:t>9</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详细。点击“详情”页面要素见下表。</w:t>
            </w:r>
          </w:p>
        </w:tc>
      </w:tr>
    </w:tbl>
    <w:p w:rsidR="006B7402" w:rsidRDefault="006B7402" w:rsidP="006B7402">
      <w:pPr>
        <w:pStyle w:val="af8"/>
        <w:ind w:leftChars="0" w:left="874" w:right="240" w:firstLineChars="0" w:firstLine="0"/>
      </w:pPr>
      <w:r>
        <w:rPr>
          <w:rFonts w:hint="eastAsia"/>
        </w:rPr>
        <w:t>点击“详情”页面要素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优惠券名称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2</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领取方式</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3</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有效期</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4</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面额</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可发放总数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每人限领</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消费金额</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会员级别</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可使用类目</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优惠券描述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优惠券图片</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图片</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最后修改时间</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状态</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已领取</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已使用</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B7402">
        <w:tc>
          <w:tcPr>
            <w:tcW w:w="9747" w:type="dxa"/>
            <w:gridSpan w:val="7"/>
            <w:shd w:val="clear" w:color="auto" w:fill="D9D9D9"/>
          </w:tcPr>
          <w:p w:rsidR="006B7402" w:rsidRPr="00353D9E" w:rsidRDefault="006B7402" w:rsidP="0061150B">
            <w:pPr>
              <w:pStyle w:val="a7"/>
              <w:ind w:right="240"/>
              <w:jc w:val="left"/>
              <w:rPr>
                <w:rFonts w:ascii="Times New Roman" w:hAnsi="Times New Roman"/>
                <w:b/>
                <w:sz w:val="21"/>
                <w:szCs w:val="21"/>
              </w:rPr>
            </w:pPr>
            <w:r w:rsidRPr="00353D9E">
              <w:rPr>
                <w:rFonts w:ascii="Times New Roman" w:hAnsi="Times New Roman" w:hint="eastAsia"/>
                <w:b/>
                <w:sz w:val="21"/>
                <w:szCs w:val="21"/>
              </w:rPr>
              <w:t>已生成优惠券</w:t>
            </w: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优惠券编码</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卡密</w:t>
            </w:r>
          </w:p>
        </w:tc>
        <w:tc>
          <w:tcPr>
            <w:tcW w:w="1417" w:type="dxa"/>
          </w:tcPr>
          <w:p w:rsidR="006B7402" w:rsidRDefault="006B7402" w:rsidP="0061150B">
            <w:pPr>
              <w:pStyle w:val="a7"/>
              <w:ind w:right="240"/>
              <w:jc w:val="left"/>
              <w:rPr>
                <w:rFonts w:ascii="Times New Roman" w:hAnsi="Times New Roman"/>
                <w:sz w:val="21"/>
                <w:szCs w:val="21"/>
              </w:rPr>
            </w:pP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使用状态</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所属会员</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领取时间</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返回列表</w:t>
            </w: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点击“返回列表”返回列表页。</w:t>
            </w:r>
          </w:p>
        </w:tc>
      </w:tr>
    </w:tbl>
    <w:p w:rsidR="006B7402" w:rsidRPr="00E31707" w:rsidRDefault="006B7402" w:rsidP="006B7402">
      <w:pPr>
        <w:pStyle w:val="af8"/>
        <w:ind w:leftChars="0" w:left="874" w:right="240" w:firstLineChars="0" w:firstLine="0"/>
      </w:pPr>
    </w:p>
    <w:p w:rsidR="006B7402" w:rsidRDefault="006B7402" w:rsidP="008B4BF2">
      <w:pPr>
        <w:pStyle w:val="af8"/>
        <w:numPr>
          <w:ilvl w:val="0"/>
          <w:numId w:val="304"/>
        </w:numPr>
        <w:ind w:leftChars="0" w:right="240" w:firstLineChars="0"/>
      </w:pPr>
      <w:r>
        <w:rPr>
          <w:rFonts w:hint="eastAsia"/>
        </w:rPr>
        <w:t>免费领取</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优惠券名称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图片</w:t>
            </w:r>
            <w:r>
              <w:rPr>
                <w:rFonts w:ascii="Times New Roman" w:hAnsi="Times New Roman" w:hint="eastAsia"/>
                <w:sz w:val="21"/>
                <w:szCs w:val="21"/>
              </w:rPr>
              <w:t>+</w:t>
            </w: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优惠券图片</w:t>
            </w:r>
            <w:r>
              <w:rPr>
                <w:rFonts w:ascii="Times New Roman" w:hAnsi="Times New Roman" w:hint="eastAsia"/>
                <w:sz w:val="21"/>
                <w:szCs w:val="21"/>
              </w:rPr>
              <w:t>+</w:t>
            </w:r>
            <w:r>
              <w:rPr>
                <w:rFonts w:ascii="Times New Roman" w:hAnsi="Times New Roman" w:hint="eastAsia"/>
                <w:sz w:val="21"/>
                <w:szCs w:val="21"/>
              </w:rPr>
              <w:t>名称显示。</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2</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消费金额</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3</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会员级别</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4</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可使用类目</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5</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面额</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6</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有效期</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7</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领取方式</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8</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状态</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9</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编辑、详细和删除。</w:t>
            </w:r>
          </w:p>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点击“编辑”页面要素同“添加积分兑换优惠券”；点击“删除”弹窗提示删除成功，</w:t>
            </w:r>
            <w:r>
              <w:rPr>
                <w:rFonts w:ascii="Times New Roman" w:hAnsi="Times New Roman" w:hint="eastAsia"/>
                <w:sz w:val="21"/>
                <w:szCs w:val="21"/>
              </w:rPr>
              <w:t>2</w:t>
            </w:r>
            <w:r>
              <w:rPr>
                <w:rFonts w:ascii="Times New Roman" w:hAnsi="Times New Roman" w:hint="eastAsia"/>
                <w:sz w:val="21"/>
                <w:szCs w:val="21"/>
              </w:rPr>
              <w:t>秒后返回列表。点击“详情”页面要素见下表。</w:t>
            </w:r>
          </w:p>
        </w:tc>
      </w:tr>
    </w:tbl>
    <w:p w:rsidR="006B7402" w:rsidRDefault="006B7402" w:rsidP="006B7402">
      <w:r>
        <w:rPr>
          <w:rFonts w:hint="eastAsia"/>
        </w:rPr>
        <w:t>点击“详情”页面要素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1</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优惠券名称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2</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领取方式</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3</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有效期</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r>
              <w:rPr>
                <w:rFonts w:hint="eastAsia"/>
                <w:sz w:val="21"/>
                <w:szCs w:val="21"/>
              </w:rPr>
              <w:t>4</w:t>
            </w: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面额</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可发放总数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每人限领</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消费金额</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会员级别</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可使用类目</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优惠券描述</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优惠券图片</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图片</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最后修改时间</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状态</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已领取</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已使用</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推广链接</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文本框</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sz w:val="21"/>
                <w:szCs w:val="21"/>
              </w:rPr>
              <w:t>可以复制该链接对免费领取</w:t>
            </w:r>
            <w:r>
              <w:rPr>
                <w:rFonts w:ascii="Times New Roman" w:hAnsi="Times New Roman" w:hint="eastAsia"/>
                <w:sz w:val="21"/>
                <w:szCs w:val="21"/>
              </w:rPr>
              <w:t>优惠</w:t>
            </w:r>
            <w:r w:rsidRPr="00381357">
              <w:rPr>
                <w:rFonts w:ascii="Times New Roman" w:hAnsi="Times New Roman"/>
                <w:sz w:val="21"/>
                <w:szCs w:val="21"/>
              </w:rPr>
              <w:t>券进行推广</w:t>
            </w:r>
            <w:r>
              <w:rPr>
                <w:rFonts w:ascii="Times New Roman" w:hAnsi="Times New Roman" w:hint="eastAsia"/>
                <w:sz w:val="21"/>
                <w:szCs w:val="21"/>
              </w:rPr>
              <w:t>。</w:t>
            </w:r>
          </w:p>
        </w:tc>
      </w:tr>
      <w:tr w:rsidR="006B7402" w:rsidTr="006B7402">
        <w:tc>
          <w:tcPr>
            <w:tcW w:w="9747" w:type="dxa"/>
            <w:gridSpan w:val="7"/>
            <w:shd w:val="clear" w:color="auto" w:fill="D9D9D9"/>
          </w:tcPr>
          <w:p w:rsidR="006B7402" w:rsidRPr="00353D9E" w:rsidRDefault="006B7402" w:rsidP="0061150B">
            <w:pPr>
              <w:pStyle w:val="a7"/>
              <w:ind w:right="240"/>
              <w:jc w:val="left"/>
              <w:rPr>
                <w:rFonts w:ascii="Times New Roman" w:hAnsi="Times New Roman"/>
                <w:b/>
                <w:sz w:val="21"/>
                <w:szCs w:val="21"/>
              </w:rPr>
            </w:pPr>
            <w:r w:rsidRPr="00353D9E">
              <w:rPr>
                <w:rFonts w:ascii="Times New Roman" w:hAnsi="Times New Roman" w:hint="eastAsia"/>
                <w:b/>
                <w:sz w:val="21"/>
                <w:szCs w:val="21"/>
              </w:rPr>
              <w:t>已生成优惠券</w:t>
            </w: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优惠券编码</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使用状态</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所属会员</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领取时间</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jc w:val="left"/>
              <w:rPr>
                <w:rFonts w:ascii="Times New Roman" w:hAnsi="Times New Roman"/>
                <w:sz w:val="21"/>
                <w:szCs w:val="21"/>
              </w:rPr>
            </w:pP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某年某月某日几时几分几秒。</w:t>
            </w:r>
          </w:p>
        </w:tc>
      </w:tr>
      <w:tr w:rsidR="006B7402" w:rsidTr="0061150B">
        <w:tc>
          <w:tcPr>
            <w:tcW w:w="675" w:type="dxa"/>
          </w:tcPr>
          <w:p w:rsidR="006B7402" w:rsidRDefault="006B7402" w:rsidP="0061150B">
            <w:pPr>
              <w:spacing w:line="240" w:lineRule="auto"/>
              <w:ind w:right="240" w:firstLine="0"/>
              <w:jc w:val="left"/>
              <w:rPr>
                <w:sz w:val="21"/>
                <w:szCs w:val="21"/>
              </w:rPr>
            </w:pPr>
          </w:p>
        </w:tc>
        <w:tc>
          <w:tcPr>
            <w:tcW w:w="141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返回列表</w:t>
            </w:r>
          </w:p>
        </w:tc>
        <w:tc>
          <w:tcPr>
            <w:tcW w:w="1194" w:type="dxa"/>
          </w:tcPr>
          <w:p w:rsidR="006B7402" w:rsidRDefault="006B7402" w:rsidP="0061150B">
            <w:pPr>
              <w:pStyle w:val="a7"/>
              <w:ind w:right="240"/>
              <w:jc w:val="left"/>
              <w:rPr>
                <w:rFonts w:ascii="Times New Roman" w:hAnsi="Times New Roman"/>
                <w:sz w:val="21"/>
                <w:szCs w:val="21"/>
              </w:rPr>
            </w:pPr>
          </w:p>
        </w:tc>
        <w:tc>
          <w:tcPr>
            <w:tcW w:w="1276" w:type="dxa"/>
          </w:tcPr>
          <w:p w:rsidR="006B7402" w:rsidRDefault="006B7402" w:rsidP="0061150B">
            <w:pPr>
              <w:pStyle w:val="a7"/>
              <w:ind w:right="240"/>
              <w:jc w:val="left"/>
              <w:rPr>
                <w:rFonts w:ascii="Times New Roman" w:hAnsi="Times New Roman"/>
                <w:sz w:val="21"/>
                <w:szCs w:val="21"/>
              </w:rPr>
            </w:pPr>
          </w:p>
        </w:tc>
        <w:tc>
          <w:tcPr>
            <w:tcW w:w="2409" w:type="dxa"/>
          </w:tcPr>
          <w:p w:rsidR="006B7402" w:rsidRDefault="006B7402" w:rsidP="0061150B">
            <w:pPr>
              <w:pStyle w:val="a7"/>
              <w:ind w:right="240"/>
              <w:jc w:val="left"/>
              <w:rPr>
                <w:rFonts w:ascii="Times New Roman" w:hAnsi="Times New Roman"/>
                <w:sz w:val="21"/>
                <w:szCs w:val="21"/>
              </w:rPr>
            </w:pPr>
            <w:r>
              <w:rPr>
                <w:rFonts w:ascii="Times New Roman" w:hAnsi="Times New Roman" w:hint="eastAsia"/>
                <w:sz w:val="21"/>
                <w:szCs w:val="21"/>
              </w:rPr>
              <w:t>点击“返回列表”返回列表页。</w:t>
            </w:r>
          </w:p>
        </w:tc>
      </w:tr>
    </w:tbl>
    <w:p w:rsidR="006B7402" w:rsidRPr="00F31796" w:rsidRDefault="006B7402" w:rsidP="006B7402"/>
    <w:p w:rsidR="006B7402" w:rsidRDefault="006B7402" w:rsidP="006B7402">
      <w:pPr>
        <w:pStyle w:val="4"/>
      </w:pPr>
      <w:r>
        <w:rPr>
          <w:rFonts w:hint="eastAsia"/>
        </w:rPr>
        <w:t>一元夺宝</w:t>
      </w:r>
    </w:p>
    <w:p w:rsidR="006B7402" w:rsidRDefault="006B7402" w:rsidP="006B7402">
      <w:pPr>
        <w:pStyle w:val="5"/>
        <w:ind w:left="142"/>
      </w:pPr>
      <w:r>
        <w:rPr>
          <w:rFonts w:hint="eastAsia"/>
        </w:rPr>
        <w:t>一元夺宝列表</w:t>
      </w:r>
    </w:p>
    <w:p w:rsidR="006B7402" w:rsidRDefault="006B7402" w:rsidP="006B7402">
      <w:pPr>
        <w:pStyle w:val="6"/>
      </w:pPr>
      <w:r>
        <w:rPr>
          <w:rFonts w:hint="eastAsia"/>
        </w:rPr>
        <w:t>功能描述</w:t>
      </w:r>
    </w:p>
    <w:p w:rsidR="006B7402" w:rsidRPr="001A47BF" w:rsidRDefault="006B7402" w:rsidP="006B7402">
      <w:r>
        <w:rPr>
          <w:rFonts w:hint="eastAsia"/>
        </w:rPr>
        <w:t>查看商户发布的一元夺宝活动。</w:t>
      </w:r>
    </w:p>
    <w:p w:rsidR="006B7402" w:rsidRDefault="006B7402" w:rsidP="006B7402">
      <w:pPr>
        <w:pStyle w:val="6"/>
      </w:pPr>
      <w:r>
        <w:rPr>
          <w:rFonts w:hint="eastAsia"/>
        </w:rPr>
        <w:t>业务流程</w:t>
      </w:r>
    </w:p>
    <w:p w:rsidR="006B7402" w:rsidRDefault="006B7402" w:rsidP="008B4BF2">
      <w:pPr>
        <w:pStyle w:val="af8"/>
        <w:numPr>
          <w:ilvl w:val="0"/>
          <w:numId w:val="305"/>
        </w:numPr>
        <w:ind w:leftChars="0" w:right="240" w:firstLineChars="0"/>
      </w:pPr>
      <w:r>
        <w:rPr>
          <w:rFonts w:hint="eastAsia"/>
        </w:rPr>
        <w:t>登录后台管理系统；</w:t>
      </w:r>
    </w:p>
    <w:p w:rsidR="006B7402" w:rsidRDefault="006B7402" w:rsidP="008B4BF2">
      <w:pPr>
        <w:pStyle w:val="af8"/>
        <w:numPr>
          <w:ilvl w:val="0"/>
          <w:numId w:val="305"/>
        </w:numPr>
        <w:ind w:leftChars="0" w:right="240" w:firstLineChars="0"/>
      </w:pPr>
      <w:r>
        <w:rPr>
          <w:rFonts w:hint="eastAsia"/>
        </w:rPr>
        <w:t>选择“营销”模块；</w:t>
      </w:r>
    </w:p>
    <w:p w:rsidR="006B7402" w:rsidRPr="00537EC2" w:rsidRDefault="006B7402" w:rsidP="008B4BF2">
      <w:pPr>
        <w:pStyle w:val="af8"/>
        <w:numPr>
          <w:ilvl w:val="0"/>
          <w:numId w:val="305"/>
        </w:numPr>
        <w:ind w:leftChars="0" w:right="240" w:firstLineChars="0"/>
      </w:pPr>
      <w:r>
        <w:rPr>
          <w:rFonts w:hint="eastAsia"/>
        </w:rPr>
        <w:t>点击“一元夺宝”。</w:t>
      </w:r>
    </w:p>
    <w:p w:rsidR="006B7402" w:rsidRDefault="006B7402" w:rsidP="006B7402">
      <w:pPr>
        <w:pStyle w:val="6"/>
      </w:pPr>
      <w:r>
        <w:rPr>
          <w:rFonts w:hint="eastAsia"/>
        </w:rPr>
        <w:t>业务规则</w:t>
      </w:r>
    </w:p>
    <w:p w:rsidR="006B7402" w:rsidRDefault="006B7402" w:rsidP="008B4BF2">
      <w:pPr>
        <w:pStyle w:val="af8"/>
        <w:numPr>
          <w:ilvl w:val="0"/>
          <w:numId w:val="306"/>
        </w:numPr>
        <w:ind w:leftChars="0" w:right="240" w:firstLineChars="0"/>
      </w:pPr>
      <w:r>
        <w:rPr>
          <w:rFonts w:hint="eastAsia"/>
        </w:rPr>
        <w:lastRenderedPageBreak/>
        <w:t>支持根据夺宝状态（全部、未审核、正常、已结束、失败）、活动名称、商品名称、店铺名称搜索夺宝活动；</w:t>
      </w:r>
    </w:p>
    <w:p w:rsidR="006B7402" w:rsidRPr="004D7151" w:rsidRDefault="006B7402" w:rsidP="008B4BF2">
      <w:pPr>
        <w:pStyle w:val="af8"/>
        <w:numPr>
          <w:ilvl w:val="0"/>
          <w:numId w:val="306"/>
        </w:numPr>
        <w:ind w:leftChars="0" w:right="240" w:firstLineChars="0"/>
      </w:pPr>
      <w:r>
        <w:rPr>
          <w:rFonts w:hint="eastAsia"/>
        </w:rPr>
        <w:t>待审核夺宝活动，支持批量审核；</w:t>
      </w:r>
    </w:p>
    <w:p w:rsidR="006B7402" w:rsidRDefault="006B7402" w:rsidP="006B7402">
      <w:pPr>
        <w:pStyle w:val="6"/>
      </w:pPr>
      <w:r>
        <w:rPr>
          <w:rFonts w:hint="eastAsia"/>
        </w:rPr>
        <w:t>页面要素</w:t>
      </w:r>
    </w:p>
    <w:p w:rsidR="006B7402" w:rsidRDefault="006B7402" w:rsidP="008B4BF2">
      <w:pPr>
        <w:pStyle w:val="af8"/>
        <w:numPr>
          <w:ilvl w:val="0"/>
          <w:numId w:val="307"/>
        </w:numPr>
        <w:ind w:leftChars="0" w:right="240" w:firstLineChars="0"/>
      </w:pPr>
      <w:r>
        <w:rPr>
          <w:rFonts w:hint="eastAsia"/>
        </w:rPr>
        <w:t>待审核夺宝活动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Pr="009B5596"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商家名称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创建时间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浏览数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已购买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待审核</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查看，点击“查看”进入详细页面进行审核。</w:t>
            </w:r>
          </w:p>
        </w:tc>
      </w:tr>
    </w:tbl>
    <w:p w:rsidR="006B7402" w:rsidRDefault="006B7402" w:rsidP="008B4BF2">
      <w:pPr>
        <w:pStyle w:val="af8"/>
        <w:numPr>
          <w:ilvl w:val="0"/>
          <w:numId w:val="307"/>
        </w:numPr>
        <w:ind w:leftChars="0" w:right="240" w:firstLineChars="0"/>
      </w:pPr>
      <w:r>
        <w:rPr>
          <w:rFonts w:hint="eastAsia"/>
        </w:rPr>
        <w:t>点击“查看”页面要素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Pr="009B5596"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副标题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点击链接可以查看商品详情。</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商家名称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总需人次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夺宝推荐位图片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jc w:val="left"/>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夺宝类别</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本夺宝介绍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r>
              <w:rPr>
                <w:rFonts w:ascii="Times New Roman" w:hAnsi="Times New Roman" w:hint="eastAsia"/>
                <w:sz w:val="21"/>
                <w:szCs w:val="21"/>
              </w:rPr>
              <w:t>/</w:t>
            </w:r>
            <w:r>
              <w:rPr>
                <w:rFonts w:ascii="Times New Roman" w:hAnsi="Times New Roman" w:hint="eastAsia"/>
                <w:sz w:val="21"/>
                <w:szCs w:val="21"/>
              </w:rPr>
              <w:t>图片</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支持</w:t>
            </w:r>
            <w:r>
              <w:rPr>
                <w:rFonts w:ascii="Times New Roman" w:hAnsi="Times New Roman" w:hint="eastAsia"/>
                <w:sz w:val="21"/>
                <w:szCs w:val="21"/>
              </w:rPr>
              <w:t>WORD</w:t>
            </w:r>
            <w:r>
              <w:rPr>
                <w:rFonts w:ascii="Times New Roman" w:hAnsi="Times New Roman" w:hint="eastAsia"/>
                <w:sz w:val="21"/>
                <w:szCs w:val="21"/>
              </w:rPr>
              <w:t>编辑器。可以插入相册图片。</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审核通过、审核不通过。点击“审核通过”</w:t>
            </w:r>
            <w:r>
              <w:rPr>
                <w:rFonts w:ascii="Times New Roman" w:hAnsi="Times New Roman" w:hint="eastAsia"/>
                <w:sz w:val="21"/>
                <w:szCs w:val="21"/>
              </w:rPr>
              <w:lastRenderedPageBreak/>
              <w:t>返回待审核夺宝活动列表；点击“审核不通过”填写不同过理由，确认后返回待审核夺宝活动列表。</w:t>
            </w:r>
          </w:p>
        </w:tc>
      </w:tr>
    </w:tbl>
    <w:p w:rsidR="006B7402" w:rsidRDefault="006B7402" w:rsidP="008B4BF2">
      <w:pPr>
        <w:pStyle w:val="af8"/>
        <w:numPr>
          <w:ilvl w:val="0"/>
          <w:numId w:val="307"/>
        </w:numPr>
        <w:ind w:leftChars="0" w:right="240" w:firstLineChars="0"/>
      </w:pPr>
      <w:r>
        <w:rPr>
          <w:rFonts w:hint="eastAsia"/>
        </w:rPr>
        <w:lastRenderedPageBreak/>
        <w:t>全部夺宝活动列表页面要素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Pr="009B5596"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夺宝商品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商家名称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创建时间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浏览数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已购买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是否推荐</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默认为否。</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活动状态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未审核、正常、已结束、失败、</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查看、推荐</w:t>
            </w:r>
            <w:r>
              <w:rPr>
                <w:rFonts w:ascii="Times New Roman" w:hAnsi="Times New Roman" w:hint="eastAsia"/>
                <w:sz w:val="21"/>
                <w:szCs w:val="21"/>
              </w:rPr>
              <w:t>/</w:t>
            </w:r>
            <w:r>
              <w:rPr>
                <w:rFonts w:ascii="Times New Roman" w:hAnsi="Times New Roman" w:hint="eastAsia"/>
                <w:sz w:val="21"/>
                <w:szCs w:val="21"/>
              </w:rPr>
              <w:t>取消推荐，点击“推荐”是否推荐显示“是”；点击“取消推荐”是否推荐显示“否”。</w:t>
            </w:r>
          </w:p>
        </w:tc>
      </w:tr>
    </w:tbl>
    <w:p w:rsidR="006B7402" w:rsidRDefault="006B7402" w:rsidP="006B7402">
      <w:pPr>
        <w:pStyle w:val="5"/>
        <w:ind w:left="142"/>
      </w:pPr>
      <w:r>
        <w:rPr>
          <w:rFonts w:hint="eastAsia"/>
        </w:rPr>
        <w:t>分类设置</w:t>
      </w:r>
    </w:p>
    <w:p w:rsidR="006B7402" w:rsidRDefault="006B7402" w:rsidP="006B7402">
      <w:pPr>
        <w:pStyle w:val="6"/>
      </w:pPr>
      <w:r>
        <w:rPr>
          <w:rFonts w:hint="eastAsia"/>
        </w:rPr>
        <w:t>功能描述</w:t>
      </w:r>
    </w:p>
    <w:p w:rsidR="006B7402" w:rsidRPr="00F12655" w:rsidRDefault="006B7402" w:rsidP="006B7402">
      <w:r>
        <w:rPr>
          <w:rFonts w:hint="eastAsia"/>
        </w:rPr>
        <w:t>后台管理人员设置平台一元夺宝活动分类。</w:t>
      </w:r>
    </w:p>
    <w:p w:rsidR="006B7402" w:rsidRDefault="006B7402" w:rsidP="006B7402">
      <w:pPr>
        <w:pStyle w:val="6"/>
      </w:pPr>
      <w:r>
        <w:rPr>
          <w:rFonts w:hint="eastAsia"/>
        </w:rPr>
        <w:t>业务流程</w:t>
      </w:r>
    </w:p>
    <w:p w:rsidR="006B7402" w:rsidRPr="00F12655" w:rsidRDefault="006B7402" w:rsidP="006B7402">
      <w:r>
        <w:rPr>
          <w:rFonts w:hint="eastAsia"/>
        </w:rPr>
        <w:t>略。</w:t>
      </w:r>
    </w:p>
    <w:p w:rsidR="006B7402" w:rsidRDefault="006B7402" w:rsidP="006B7402">
      <w:pPr>
        <w:pStyle w:val="6"/>
      </w:pPr>
      <w:r>
        <w:rPr>
          <w:rFonts w:hint="eastAsia"/>
        </w:rPr>
        <w:t>业务规则</w:t>
      </w:r>
    </w:p>
    <w:p w:rsidR="006B7402" w:rsidRDefault="006B7402" w:rsidP="008B4BF2">
      <w:pPr>
        <w:pStyle w:val="af8"/>
        <w:numPr>
          <w:ilvl w:val="0"/>
          <w:numId w:val="308"/>
        </w:numPr>
        <w:ind w:leftChars="0" w:right="240" w:firstLineChars="0"/>
      </w:pPr>
      <w:r w:rsidRPr="00345C69">
        <w:rPr>
          <w:rFonts w:hint="eastAsia"/>
        </w:rPr>
        <w:t>团购分类最多为</w:t>
      </w:r>
      <w:r>
        <w:rPr>
          <w:rFonts w:hint="eastAsia"/>
        </w:rPr>
        <w:t>1</w:t>
      </w:r>
      <w:r w:rsidRPr="00345C69">
        <w:rPr>
          <w:rFonts w:hint="eastAsia"/>
        </w:rPr>
        <w:t>级分类，商家发布团购活动时选择分类，用于团购聚合页对团购活动进行筛选</w:t>
      </w:r>
      <w:r>
        <w:rPr>
          <w:rFonts w:hint="eastAsia"/>
        </w:rPr>
        <w:t>；</w:t>
      </w:r>
    </w:p>
    <w:p w:rsidR="006B7402" w:rsidRPr="00345C69" w:rsidRDefault="006B7402" w:rsidP="008B4BF2">
      <w:pPr>
        <w:pStyle w:val="af8"/>
        <w:numPr>
          <w:ilvl w:val="0"/>
          <w:numId w:val="308"/>
        </w:numPr>
        <w:ind w:leftChars="0" w:right="240" w:firstLineChars="0"/>
      </w:pPr>
      <w:r>
        <w:rPr>
          <w:rFonts w:hint="eastAsia"/>
        </w:rPr>
        <w:t>支持新增分类、批量删除。</w:t>
      </w:r>
    </w:p>
    <w:p w:rsidR="006B7402" w:rsidRDefault="006B7402" w:rsidP="006B7402">
      <w:pPr>
        <w:pStyle w:val="6"/>
      </w:pPr>
      <w:r>
        <w:rPr>
          <w:rFonts w:hint="eastAsia"/>
        </w:rPr>
        <w:t>页面要素</w:t>
      </w:r>
    </w:p>
    <w:p w:rsidR="006B7402" w:rsidRPr="00023438" w:rsidRDefault="006B7402" w:rsidP="008B4BF2">
      <w:pPr>
        <w:pStyle w:val="af8"/>
        <w:numPr>
          <w:ilvl w:val="0"/>
          <w:numId w:val="309"/>
        </w:numPr>
        <w:ind w:leftChars="0" w:right="240" w:firstLineChars="0"/>
      </w:pPr>
      <w:r>
        <w:rPr>
          <w:rFonts w:hint="eastAsia"/>
        </w:rPr>
        <w:lastRenderedPageBreak/>
        <w:t>一元夺宝分类列表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Pr="009B5596"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RPr="00345C69"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删除，点击“删除”弹窗选择“确认”或者“取消”分类。</w:t>
            </w:r>
          </w:p>
        </w:tc>
      </w:tr>
    </w:tbl>
    <w:p w:rsidR="006B7402" w:rsidRDefault="006B7402" w:rsidP="008B4BF2">
      <w:pPr>
        <w:pStyle w:val="af8"/>
        <w:numPr>
          <w:ilvl w:val="0"/>
          <w:numId w:val="309"/>
        </w:numPr>
        <w:ind w:leftChars="0" w:right="240" w:firstLineChars="0"/>
      </w:pPr>
      <w:r>
        <w:rPr>
          <w:rFonts w:hint="eastAsia"/>
        </w:rPr>
        <w:t>新增分类页面要素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Pr="009B5596"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父级分类</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调用平台一级分类。</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sidRPr="00E43AF6">
              <w:rPr>
                <w:rFonts w:ascii="Times New Roman" w:hAnsi="Times New Roman"/>
                <w:sz w:val="21"/>
                <w:szCs w:val="21"/>
              </w:rPr>
              <w:t>排序数值从</w:t>
            </w:r>
            <w:r w:rsidRPr="00E43AF6">
              <w:rPr>
                <w:rFonts w:ascii="Times New Roman" w:hAnsi="Times New Roman"/>
                <w:sz w:val="21"/>
                <w:szCs w:val="21"/>
              </w:rPr>
              <w:t>0</w:t>
            </w:r>
            <w:r w:rsidRPr="00E43AF6">
              <w:rPr>
                <w:rFonts w:ascii="Times New Roman" w:hAnsi="Times New Roman"/>
                <w:sz w:val="21"/>
                <w:szCs w:val="21"/>
              </w:rPr>
              <w:t>到</w:t>
            </w:r>
            <w:r w:rsidRPr="00E43AF6">
              <w:rPr>
                <w:rFonts w:ascii="Times New Roman" w:hAnsi="Times New Roman"/>
                <w:sz w:val="21"/>
                <w:szCs w:val="21"/>
              </w:rPr>
              <w:t>255</w:t>
            </w:r>
            <w:r w:rsidRPr="00E43AF6">
              <w:rPr>
                <w:rFonts w:ascii="Times New Roman" w:hAnsi="Times New Roman"/>
                <w:sz w:val="21"/>
                <w:szCs w:val="21"/>
              </w:rPr>
              <w:t>，数字</w:t>
            </w:r>
            <w:r w:rsidRPr="00E43AF6">
              <w:rPr>
                <w:rFonts w:ascii="Times New Roman" w:hAnsi="Times New Roman"/>
                <w:sz w:val="21"/>
                <w:szCs w:val="21"/>
              </w:rPr>
              <w:t>0</w:t>
            </w:r>
            <w:r w:rsidRPr="00E43AF6">
              <w:rPr>
                <w:rFonts w:ascii="Times New Roman" w:hAnsi="Times New Roman"/>
                <w:sz w:val="21"/>
                <w:szCs w:val="21"/>
              </w:rPr>
              <w:t>优先级最高</w:t>
            </w:r>
            <w:r>
              <w:rPr>
                <w:rFonts w:ascii="Times New Roman" w:hAnsi="Times New Roman" w:hint="eastAsia"/>
                <w:sz w:val="21"/>
                <w:szCs w:val="21"/>
              </w:rPr>
              <w:t>。</w:t>
            </w:r>
          </w:p>
        </w:tc>
      </w:tr>
      <w:tr w:rsidR="006B7402" w:rsidRPr="00345C69"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确认提交</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点击“确认提交”弹窗显示添加成功返回分类列表页。</w:t>
            </w:r>
          </w:p>
        </w:tc>
      </w:tr>
    </w:tbl>
    <w:p w:rsidR="006B7402" w:rsidRPr="00023438" w:rsidRDefault="006B7402" w:rsidP="006B7402"/>
    <w:p w:rsidR="006B7402" w:rsidRPr="00345C69" w:rsidRDefault="006B7402" w:rsidP="006B7402"/>
    <w:p w:rsidR="006B7402" w:rsidRDefault="006B7402" w:rsidP="006B7402">
      <w:pPr>
        <w:pStyle w:val="5"/>
        <w:ind w:left="142"/>
      </w:pPr>
      <w:r>
        <w:rPr>
          <w:rFonts w:hint="eastAsia"/>
        </w:rPr>
        <w:t>价格区间设置</w:t>
      </w:r>
    </w:p>
    <w:p w:rsidR="006B7402" w:rsidRDefault="006B7402" w:rsidP="006B7402">
      <w:pPr>
        <w:pStyle w:val="6"/>
      </w:pPr>
      <w:r>
        <w:rPr>
          <w:rFonts w:hint="eastAsia"/>
        </w:rPr>
        <w:t>功能描述</w:t>
      </w:r>
    </w:p>
    <w:p w:rsidR="006B7402" w:rsidRPr="00800659" w:rsidRDefault="006B7402" w:rsidP="006B7402">
      <w:r>
        <w:rPr>
          <w:rFonts w:hint="eastAsia"/>
        </w:rPr>
        <w:t>后台运营管理人员设置前台一元夺宝列表</w:t>
      </w:r>
      <w:r w:rsidRPr="00800659">
        <w:rPr>
          <w:rFonts w:hint="eastAsia"/>
        </w:rPr>
        <w:t>按价格筛选的区间</w:t>
      </w:r>
      <w:r>
        <w:rPr>
          <w:rFonts w:hint="eastAsia"/>
        </w:rPr>
        <w:t>。</w:t>
      </w:r>
    </w:p>
    <w:p w:rsidR="006B7402" w:rsidRDefault="006B7402" w:rsidP="006B7402">
      <w:pPr>
        <w:pStyle w:val="6"/>
      </w:pPr>
      <w:r>
        <w:rPr>
          <w:rFonts w:hint="eastAsia"/>
        </w:rPr>
        <w:t>业务流程</w:t>
      </w:r>
    </w:p>
    <w:p w:rsidR="006B7402" w:rsidRPr="00800659" w:rsidRDefault="006B7402" w:rsidP="006B7402">
      <w:r>
        <w:rPr>
          <w:rFonts w:hint="eastAsia"/>
        </w:rPr>
        <w:t>略。</w:t>
      </w:r>
    </w:p>
    <w:p w:rsidR="006B7402" w:rsidRDefault="006B7402" w:rsidP="006B7402">
      <w:pPr>
        <w:pStyle w:val="6"/>
      </w:pPr>
      <w:r>
        <w:rPr>
          <w:rFonts w:hint="eastAsia"/>
        </w:rPr>
        <w:t>业务规则</w:t>
      </w:r>
    </w:p>
    <w:p w:rsidR="006B7402" w:rsidRPr="00345C69" w:rsidRDefault="006B7402" w:rsidP="006B7402">
      <w:pPr>
        <w:ind w:right="240"/>
      </w:pPr>
      <w:r>
        <w:rPr>
          <w:rFonts w:hint="eastAsia"/>
        </w:rPr>
        <w:t>支持新增价格区间、批量删除。</w:t>
      </w:r>
    </w:p>
    <w:p w:rsidR="006B7402" w:rsidRPr="00BC44AB" w:rsidRDefault="006B7402" w:rsidP="006B7402">
      <w:pPr>
        <w:pStyle w:val="6"/>
      </w:pPr>
      <w:r>
        <w:rPr>
          <w:rFonts w:hint="eastAsia"/>
        </w:rPr>
        <w:t>页面要素</w:t>
      </w:r>
    </w:p>
    <w:p w:rsidR="006B7402" w:rsidRPr="00023438" w:rsidRDefault="006B7402" w:rsidP="008B4BF2">
      <w:pPr>
        <w:pStyle w:val="af8"/>
        <w:numPr>
          <w:ilvl w:val="0"/>
          <w:numId w:val="310"/>
        </w:numPr>
        <w:ind w:leftChars="0" w:right="240" w:firstLineChars="0"/>
      </w:pPr>
      <w:r>
        <w:rPr>
          <w:rFonts w:hint="eastAsia"/>
        </w:rPr>
        <w:t>一元夺宝价格区间列表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Pr="009B5596"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价格区间名称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价格区间下限</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价格区间上限</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RPr="00345C69"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w:t>
            </w:r>
            <w:r>
              <w:rPr>
                <w:rFonts w:ascii="Times New Roman" w:hAnsi="Times New Roman" w:hint="eastAsia"/>
                <w:sz w:val="21"/>
                <w:szCs w:val="21"/>
              </w:rPr>
              <w:t>/</w:t>
            </w:r>
            <w:r>
              <w:rPr>
                <w:rFonts w:ascii="Times New Roman" w:hAnsi="Times New Roman" w:hint="eastAsia"/>
                <w:sz w:val="21"/>
                <w:szCs w:val="21"/>
              </w:rPr>
              <w:t>删除。</w:t>
            </w:r>
          </w:p>
        </w:tc>
      </w:tr>
    </w:tbl>
    <w:p w:rsidR="006B7402" w:rsidRDefault="006B7402" w:rsidP="008B4BF2">
      <w:pPr>
        <w:pStyle w:val="af8"/>
        <w:numPr>
          <w:ilvl w:val="0"/>
          <w:numId w:val="310"/>
        </w:numPr>
        <w:ind w:leftChars="0" w:right="240" w:firstLineChars="0"/>
      </w:pPr>
      <w:r>
        <w:rPr>
          <w:rFonts w:hint="eastAsia"/>
        </w:rPr>
        <w:t>新增价格区间页面要素</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Pr="009B5596"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价格区间名称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sidRPr="00AC3204">
              <w:rPr>
                <w:rFonts w:ascii="Times New Roman" w:hAnsi="Times New Roman"/>
                <w:sz w:val="21"/>
                <w:szCs w:val="21"/>
              </w:rPr>
              <w:t>区间名称应该明确，比如</w:t>
            </w:r>
            <w:r w:rsidRPr="00AC3204">
              <w:rPr>
                <w:rFonts w:ascii="Times New Roman" w:hAnsi="Times New Roman"/>
                <w:sz w:val="21"/>
                <w:szCs w:val="21"/>
              </w:rPr>
              <w:t>'1000</w:t>
            </w:r>
            <w:r w:rsidRPr="00AC3204">
              <w:rPr>
                <w:rFonts w:ascii="Times New Roman" w:hAnsi="Times New Roman"/>
                <w:sz w:val="21"/>
                <w:szCs w:val="21"/>
              </w:rPr>
              <w:t>元以下</w:t>
            </w:r>
            <w:r w:rsidRPr="00AC3204">
              <w:rPr>
                <w:rFonts w:ascii="Times New Roman" w:hAnsi="Times New Roman"/>
                <w:sz w:val="21"/>
                <w:szCs w:val="21"/>
              </w:rPr>
              <w:t>'</w:t>
            </w:r>
            <w:r w:rsidRPr="00AC3204">
              <w:rPr>
                <w:rFonts w:ascii="Times New Roman" w:hAnsi="Times New Roman"/>
                <w:sz w:val="21"/>
                <w:szCs w:val="21"/>
              </w:rPr>
              <w:t>和</w:t>
            </w:r>
            <w:r w:rsidRPr="00AC3204">
              <w:rPr>
                <w:rFonts w:ascii="Times New Roman" w:hAnsi="Times New Roman"/>
                <w:sz w:val="21"/>
                <w:szCs w:val="21"/>
              </w:rPr>
              <w:t>'2000</w:t>
            </w:r>
            <w:r w:rsidRPr="00AC3204">
              <w:rPr>
                <w:rFonts w:ascii="Times New Roman" w:hAnsi="Times New Roman"/>
                <w:sz w:val="21"/>
                <w:szCs w:val="21"/>
              </w:rPr>
              <w:t>元</w:t>
            </w:r>
            <w:r w:rsidRPr="00AC3204">
              <w:rPr>
                <w:rFonts w:ascii="Times New Roman" w:hAnsi="Times New Roman"/>
                <w:sz w:val="21"/>
                <w:szCs w:val="21"/>
              </w:rPr>
              <w:t>-3000</w:t>
            </w:r>
            <w:r w:rsidRPr="00AC3204">
              <w:rPr>
                <w:rFonts w:ascii="Times New Roman" w:hAnsi="Times New Roman"/>
                <w:sz w:val="21"/>
                <w:szCs w:val="21"/>
              </w:rPr>
              <w:t>元</w:t>
            </w:r>
            <w:r w:rsidRPr="00AC3204">
              <w:rPr>
                <w:rFonts w:ascii="Times New Roman" w:hAnsi="Times New Roman"/>
                <w:sz w:val="21"/>
                <w:szCs w:val="21"/>
              </w:rPr>
              <w:t>'</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价格区间下限</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sidRPr="00AC3204">
              <w:rPr>
                <w:rFonts w:ascii="Times New Roman" w:hAnsi="Times New Roman"/>
                <w:sz w:val="21"/>
                <w:szCs w:val="21"/>
              </w:rPr>
              <w:t>价格必须为正整数</w:t>
            </w:r>
            <w:r>
              <w:rPr>
                <w:rFonts w:ascii="Times New Roman" w:hAnsi="Times New Roman" w:hint="eastAsia"/>
                <w:sz w:val="21"/>
                <w:szCs w:val="21"/>
              </w:rPr>
              <w:t>。</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价格区间上限</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sidRPr="00AC3204">
              <w:rPr>
                <w:rFonts w:ascii="Times New Roman" w:hAnsi="Times New Roman"/>
                <w:sz w:val="21"/>
                <w:szCs w:val="21"/>
              </w:rPr>
              <w:t>价格必须为正整数</w:t>
            </w:r>
            <w:r>
              <w:rPr>
                <w:rFonts w:ascii="Times New Roman" w:hAnsi="Times New Roman" w:hint="eastAsia"/>
                <w:sz w:val="21"/>
                <w:szCs w:val="21"/>
              </w:rPr>
              <w:t>。</w:t>
            </w:r>
          </w:p>
        </w:tc>
      </w:tr>
      <w:tr w:rsidR="006B7402" w:rsidRPr="00345C69"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确认提交</w:t>
            </w: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点击“确认提交”弹窗显示添加成功返回价格区间列表页。</w:t>
            </w:r>
          </w:p>
        </w:tc>
      </w:tr>
    </w:tbl>
    <w:p w:rsidR="006B7402" w:rsidRPr="00AC3204" w:rsidRDefault="006B7402" w:rsidP="006B7402"/>
    <w:p w:rsidR="006B7402" w:rsidRDefault="006B7402" w:rsidP="006B7402">
      <w:pPr>
        <w:pStyle w:val="3"/>
        <w:ind w:right="240"/>
      </w:pPr>
      <w:bookmarkStart w:id="120" w:name="_Toc446774435"/>
      <w:r>
        <w:rPr>
          <w:rFonts w:hint="eastAsia"/>
        </w:rPr>
        <w:t>页面</w:t>
      </w:r>
      <w:bookmarkEnd w:id="120"/>
    </w:p>
    <w:p w:rsidR="006B7402" w:rsidRDefault="006B7402" w:rsidP="006B7402">
      <w:pPr>
        <w:pStyle w:val="4"/>
        <w:ind w:right="240"/>
      </w:pPr>
      <w:r>
        <w:rPr>
          <w:rFonts w:hint="eastAsia"/>
        </w:rPr>
        <w:t>后台菜单管理</w:t>
      </w:r>
    </w:p>
    <w:p w:rsidR="006B7402" w:rsidRDefault="006B7402" w:rsidP="006B7402">
      <w:pPr>
        <w:pStyle w:val="5"/>
        <w:ind w:left="142" w:right="240"/>
      </w:pPr>
      <w:r>
        <w:rPr>
          <w:rFonts w:hint="eastAsia"/>
        </w:rPr>
        <w:t>菜单列表</w:t>
      </w:r>
    </w:p>
    <w:p w:rsidR="006B7402" w:rsidRDefault="006B7402" w:rsidP="006B7402">
      <w:pPr>
        <w:pStyle w:val="6"/>
        <w:ind w:right="240"/>
      </w:pPr>
      <w:r>
        <w:t>功能描述</w:t>
      </w:r>
    </w:p>
    <w:p w:rsidR="006B7402" w:rsidRPr="00205AB6" w:rsidRDefault="006B7402" w:rsidP="006B7402">
      <w:pPr>
        <w:ind w:right="240"/>
      </w:pPr>
      <w:r>
        <w:rPr>
          <w:rFonts w:ascii="微软雅黑" w:eastAsia="微软雅黑" w:cs="微软雅黑" w:hint="eastAsia"/>
          <w:szCs w:val="24"/>
          <w:lang w:val="zh-CN"/>
        </w:rPr>
        <w:t>运营管理人员可以通过该功能进行添加、删除、修改、查看后台菜单。</w:t>
      </w:r>
    </w:p>
    <w:p w:rsidR="006B7402" w:rsidRDefault="006B7402" w:rsidP="006B7402">
      <w:pPr>
        <w:pStyle w:val="6"/>
        <w:ind w:right="240"/>
      </w:pPr>
      <w:r>
        <w:rPr>
          <w:rFonts w:hint="eastAsia"/>
        </w:rPr>
        <w:t>业务流程</w:t>
      </w:r>
    </w:p>
    <w:p w:rsidR="006B7402" w:rsidRPr="00350E3B" w:rsidRDefault="006B7402" w:rsidP="006B7402">
      <w:pPr>
        <w:ind w:right="240"/>
      </w:pPr>
      <w:r w:rsidRPr="00D86FC1">
        <w:rPr>
          <w:rFonts w:ascii="微软雅黑" w:eastAsia="微软雅黑" w:hAnsi="微软雅黑" w:cs="宋体"/>
          <w:kern w:val="0"/>
          <w:szCs w:val="24"/>
        </w:rPr>
        <w:t>运营管理人员登录系统，进入：</w:t>
      </w:r>
      <w:r>
        <w:rPr>
          <w:rFonts w:ascii="微软雅黑" w:eastAsia="微软雅黑" w:hAnsi="微软雅黑" w:cs="宋体" w:hint="eastAsia"/>
          <w:kern w:val="0"/>
          <w:szCs w:val="24"/>
        </w:rPr>
        <w:t>页面</w:t>
      </w:r>
      <w:r w:rsidRPr="00D86FC1">
        <w:rPr>
          <w:rFonts w:ascii="微软雅黑" w:eastAsia="微软雅黑" w:hAnsi="微软雅黑" w:cs="宋体" w:hint="eastAsia"/>
          <w:kern w:val="0"/>
          <w:szCs w:val="24"/>
        </w:rPr>
        <w:tab/>
      </w:r>
      <w:r w:rsidRPr="003F2A93">
        <w:rPr>
          <w:rFonts w:ascii="微软雅黑" w:eastAsia="微软雅黑" w:hAnsi="微软雅黑" w:cs="宋体"/>
          <w:kern w:val="0"/>
          <w:szCs w:val="24"/>
        </w:rPr>
        <w:t>--&gt;</w:t>
      </w:r>
      <w:r>
        <w:rPr>
          <w:rFonts w:ascii="微软雅黑" w:eastAsia="微软雅黑" w:hAnsi="微软雅黑" w:cs="宋体" w:hint="eastAsia"/>
          <w:kern w:val="0"/>
          <w:szCs w:val="24"/>
        </w:rPr>
        <w:t>后台菜单管理</w:t>
      </w:r>
      <w:r w:rsidRPr="003F2A93">
        <w:rPr>
          <w:rFonts w:ascii="微软雅黑" w:eastAsia="微软雅黑" w:hAnsi="微软雅黑" w:cs="宋体"/>
          <w:kern w:val="0"/>
          <w:szCs w:val="24"/>
        </w:rPr>
        <w:t>--&gt;</w:t>
      </w:r>
      <w:r>
        <w:rPr>
          <w:rFonts w:ascii="微软雅黑" w:eastAsia="微软雅黑" w:hAnsi="微软雅黑" w:cs="宋体" w:hint="eastAsia"/>
          <w:kern w:val="0"/>
          <w:szCs w:val="24"/>
        </w:rPr>
        <w:t>菜单列表。</w:t>
      </w:r>
    </w:p>
    <w:p w:rsidR="006B7402" w:rsidRDefault="006B7402" w:rsidP="006B7402">
      <w:pPr>
        <w:pStyle w:val="6"/>
        <w:ind w:right="240"/>
      </w:pPr>
      <w:r>
        <w:rPr>
          <w:rFonts w:hint="eastAsia"/>
        </w:rPr>
        <w:t>业务规则</w:t>
      </w:r>
    </w:p>
    <w:p w:rsidR="006B7402" w:rsidRPr="00350E3B" w:rsidRDefault="006B7402" w:rsidP="006B7402">
      <w:pPr>
        <w:ind w:right="240"/>
      </w:pPr>
      <w:r>
        <w:rPr>
          <w:rFonts w:hint="eastAsia"/>
        </w:rPr>
        <w:lastRenderedPageBreak/>
        <w:t>无。</w:t>
      </w:r>
    </w:p>
    <w:p w:rsidR="006B7402" w:rsidRDefault="006B7402" w:rsidP="006B7402">
      <w:pPr>
        <w:pStyle w:val="6"/>
        <w:ind w:right="240"/>
      </w:pPr>
      <w:r>
        <w:rPr>
          <w:rFonts w:hint="eastAsia"/>
        </w:rPr>
        <w:t>页面要素</w:t>
      </w:r>
    </w:p>
    <w:p w:rsidR="006B7402" w:rsidRPr="00A02EE6" w:rsidRDefault="006B7402" w:rsidP="008B4BF2">
      <w:pPr>
        <w:numPr>
          <w:ilvl w:val="0"/>
          <w:numId w:val="311"/>
        </w:numPr>
        <w:ind w:right="240"/>
      </w:pPr>
      <w:r>
        <w:rPr>
          <w:rFonts w:hint="eastAsia"/>
        </w:rPr>
        <w:t>菜单列表页面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right="24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备注</w:t>
            </w:r>
          </w:p>
        </w:tc>
      </w:tr>
      <w:tr w:rsidR="006B7402" w:rsidTr="0061150B">
        <w:tc>
          <w:tcPr>
            <w:tcW w:w="675" w:type="dxa"/>
            <w:vAlign w:val="center"/>
          </w:tcPr>
          <w:p w:rsidR="006B7402" w:rsidRDefault="006B7402" w:rsidP="008B4BF2">
            <w:pPr>
              <w:numPr>
                <w:ilvl w:val="0"/>
                <w:numId w:val="43"/>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添加菜单</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跳转至添加后台菜单功能页面</w:t>
            </w:r>
          </w:p>
        </w:tc>
      </w:tr>
      <w:tr w:rsidR="006B7402" w:rsidTr="0061150B">
        <w:tc>
          <w:tcPr>
            <w:tcW w:w="675" w:type="dxa"/>
            <w:vAlign w:val="center"/>
          </w:tcPr>
          <w:p w:rsidR="006B7402" w:rsidRDefault="006B7402" w:rsidP="008B4BF2">
            <w:pPr>
              <w:numPr>
                <w:ilvl w:val="0"/>
                <w:numId w:val="43"/>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43"/>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菜单名称</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w:t>
            </w:r>
            <w:r>
              <w:rPr>
                <w:rFonts w:ascii="Times New Roman" w:hAnsi="Times New Roman" w:hint="eastAsia"/>
                <w:sz w:val="21"/>
                <w:szCs w:val="21"/>
              </w:rPr>
              <w:t>+</w:t>
            </w:r>
            <w:r>
              <w:rPr>
                <w:rFonts w:ascii="Times New Roman" w:hAnsi="Times New Roman" w:hint="eastAsia"/>
                <w:sz w:val="21"/>
                <w:szCs w:val="21"/>
              </w:rPr>
              <w:t>”号可展开子菜单</w:t>
            </w:r>
          </w:p>
        </w:tc>
      </w:tr>
      <w:tr w:rsidR="006B7402" w:rsidTr="0061150B">
        <w:tc>
          <w:tcPr>
            <w:tcW w:w="675" w:type="dxa"/>
            <w:vAlign w:val="center"/>
          </w:tcPr>
          <w:p w:rsidR="006B7402" w:rsidRDefault="006B7402" w:rsidP="008B4BF2">
            <w:pPr>
              <w:numPr>
                <w:ilvl w:val="0"/>
                <w:numId w:val="43"/>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菜单代码</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43"/>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43"/>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“编辑”、“删除”按钮</w:t>
            </w:r>
          </w:p>
        </w:tc>
      </w:tr>
    </w:tbl>
    <w:p w:rsidR="006B7402" w:rsidRDefault="006B7402" w:rsidP="008B4BF2">
      <w:pPr>
        <w:numPr>
          <w:ilvl w:val="0"/>
          <w:numId w:val="312"/>
        </w:numPr>
        <w:ind w:right="240"/>
      </w:pPr>
      <w:r>
        <w:rPr>
          <w:rFonts w:hint="eastAsia"/>
        </w:rPr>
        <w:t>后台菜单编辑页面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right="24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后台菜单编辑（点击可展开或收起下列元素）</w:t>
            </w:r>
          </w:p>
        </w:tc>
      </w:tr>
      <w:tr w:rsidR="006B7402" w:rsidTr="0061150B">
        <w:tc>
          <w:tcPr>
            <w:tcW w:w="675" w:type="dxa"/>
            <w:vAlign w:val="center"/>
          </w:tcPr>
          <w:p w:rsidR="006B7402" w:rsidRDefault="006B7402" w:rsidP="008B4BF2">
            <w:pPr>
              <w:numPr>
                <w:ilvl w:val="0"/>
                <w:numId w:val="313"/>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菜单名称</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w:t>
            </w:r>
            <w:r>
              <w:rPr>
                <w:rFonts w:ascii="Times New Roman" w:hAnsi="Times New Roman" w:hint="eastAsia"/>
                <w:sz w:val="21"/>
                <w:szCs w:val="21"/>
              </w:rPr>
              <w:t>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13"/>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菜单代码</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13"/>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选择父级菜单</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选择属于自己类别的父菜单</w:t>
            </w:r>
          </w:p>
        </w:tc>
      </w:tr>
      <w:tr w:rsidR="006B7402" w:rsidTr="0061150B">
        <w:tc>
          <w:tcPr>
            <w:tcW w:w="675" w:type="dxa"/>
            <w:vAlign w:val="center"/>
          </w:tcPr>
          <w:p w:rsidR="006B7402" w:rsidRDefault="006B7402" w:rsidP="008B4BF2">
            <w:pPr>
              <w:numPr>
                <w:ilvl w:val="0"/>
                <w:numId w:val="313"/>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启用</w:t>
            </w:r>
            <w:r>
              <w:rPr>
                <w:rFonts w:ascii="Times New Roman" w:hAnsi="Times New Roman" w:hint="eastAsia"/>
                <w:sz w:val="21"/>
                <w:szCs w:val="21"/>
              </w:rPr>
              <w:t>/</w:t>
            </w:r>
            <w:r>
              <w:rPr>
                <w:rFonts w:ascii="Times New Roman" w:hAnsi="Times New Roman" w:hint="eastAsia"/>
                <w:sz w:val="21"/>
                <w:szCs w:val="21"/>
              </w:rPr>
              <w:t>禁用</w:t>
            </w:r>
          </w:p>
        </w:tc>
      </w:tr>
      <w:tr w:rsidR="006B7402" w:rsidTr="0061150B">
        <w:tc>
          <w:tcPr>
            <w:tcW w:w="675" w:type="dxa"/>
            <w:vAlign w:val="center"/>
          </w:tcPr>
          <w:p w:rsidR="006B7402" w:rsidRDefault="006B7402" w:rsidP="008B4BF2">
            <w:pPr>
              <w:numPr>
                <w:ilvl w:val="0"/>
                <w:numId w:val="313"/>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是否显示按钮</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w:t>
            </w:r>
            <w:r>
              <w:rPr>
                <w:rFonts w:ascii="Times New Roman" w:hAnsi="Times New Roman" w:hint="eastAsia"/>
                <w:sz w:val="21"/>
                <w:szCs w:val="21"/>
              </w:rPr>
              <w:t>/</w:t>
            </w:r>
            <w:r>
              <w:rPr>
                <w:rFonts w:ascii="Times New Roman" w:hAnsi="Times New Roman" w:hint="eastAsia"/>
                <w:sz w:val="21"/>
                <w:szCs w:val="21"/>
              </w:rPr>
              <w:t>不显示</w:t>
            </w:r>
          </w:p>
        </w:tc>
      </w:tr>
      <w:tr w:rsidR="006B7402" w:rsidTr="0061150B">
        <w:tc>
          <w:tcPr>
            <w:tcW w:w="675" w:type="dxa"/>
            <w:vAlign w:val="center"/>
          </w:tcPr>
          <w:p w:rsidR="006B7402" w:rsidRDefault="006B7402" w:rsidP="008B4BF2">
            <w:pPr>
              <w:numPr>
                <w:ilvl w:val="0"/>
                <w:numId w:val="313"/>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为整数</w:t>
            </w:r>
          </w:p>
        </w:tc>
      </w:tr>
      <w:tr w:rsidR="006B7402" w:rsidTr="0061150B">
        <w:tc>
          <w:tcPr>
            <w:tcW w:w="675" w:type="dxa"/>
            <w:vAlign w:val="center"/>
          </w:tcPr>
          <w:p w:rsidR="006B7402" w:rsidRDefault="006B7402" w:rsidP="008B4BF2">
            <w:pPr>
              <w:numPr>
                <w:ilvl w:val="0"/>
                <w:numId w:val="313"/>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菜单说明</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描述该菜单的信息</w:t>
            </w:r>
          </w:p>
        </w:tc>
      </w:tr>
      <w:tr w:rsidR="006B7402" w:rsidTr="0061150B">
        <w:tc>
          <w:tcPr>
            <w:tcW w:w="675" w:type="dxa"/>
            <w:vAlign w:val="center"/>
          </w:tcPr>
          <w:p w:rsidR="006B7402" w:rsidRDefault="006B7402" w:rsidP="008B4BF2">
            <w:pPr>
              <w:numPr>
                <w:ilvl w:val="0"/>
                <w:numId w:val="313"/>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bl>
    <w:p w:rsidR="006B7402" w:rsidRPr="009725BC" w:rsidRDefault="006B7402" w:rsidP="006B7402">
      <w:pPr>
        <w:ind w:left="814" w:right="240" w:firstLine="0"/>
      </w:pPr>
    </w:p>
    <w:p w:rsidR="006B7402" w:rsidRDefault="006B7402" w:rsidP="006B7402">
      <w:pPr>
        <w:pStyle w:val="5"/>
        <w:ind w:left="142" w:right="240"/>
      </w:pPr>
      <w:r>
        <w:rPr>
          <w:rFonts w:hint="eastAsia"/>
        </w:rPr>
        <w:t>添加菜单</w:t>
      </w:r>
    </w:p>
    <w:p w:rsidR="006B7402" w:rsidRDefault="006B7402" w:rsidP="006B7402">
      <w:pPr>
        <w:pStyle w:val="6"/>
        <w:ind w:right="240"/>
      </w:pPr>
      <w:r>
        <w:t>功能描述</w:t>
      </w:r>
    </w:p>
    <w:p w:rsidR="006B7402" w:rsidRPr="00EE0628" w:rsidRDefault="006B7402" w:rsidP="006B7402">
      <w:pPr>
        <w:ind w:right="240"/>
      </w:pPr>
      <w:r>
        <w:rPr>
          <w:rFonts w:ascii="微软雅黑" w:eastAsia="微软雅黑" w:cs="微软雅黑" w:hint="eastAsia"/>
          <w:szCs w:val="24"/>
          <w:lang w:val="zh-CN"/>
        </w:rPr>
        <w:t>运营管理人员可以通过该功能进行添加后台菜单。</w:t>
      </w:r>
    </w:p>
    <w:p w:rsidR="006B7402" w:rsidRDefault="006B7402" w:rsidP="006B7402">
      <w:pPr>
        <w:pStyle w:val="6"/>
        <w:ind w:right="240"/>
      </w:pPr>
      <w:r>
        <w:rPr>
          <w:rFonts w:hint="eastAsia"/>
        </w:rPr>
        <w:t>业务流程</w:t>
      </w:r>
    </w:p>
    <w:p w:rsidR="006B7402" w:rsidRPr="000A6559" w:rsidRDefault="006B7402" w:rsidP="006B7402">
      <w:pPr>
        <w:ind w:right="240"/>
      </w:pPr>
      <w:r w:rsidRPr="00D86FC1">
        <w:rPr>
          <w:rFonts w:ascii="微软雅黑" w:eastAsia="微软雅黑" w:hAnsi="微软雅黑" w:cs="宋体"/>
          <w:kern w:val="0"/>
          <w:szCs w:val="24"/>
        </w:rPr>
        <w:lastRenderedPageBreak/>
        <w:t>运营管理人员登录系统，进入：</w:t>
      </w:r>
      <w:r>
        <w:rPr>
          <w:rFonts w:ascii="微软雅黑" w:eastAsia="微软雅黑" w:hAnsi="微软雅黑" w:cs="宋体" w:hint="eastAsia"/>
          <w:kern w:val="0"/>
          <w:szCs w:val="24"/>
        </w:rPr>
        <w:t>页面</w:t>
      </w:r>
      <w:r w:rsidRPr="00D86FC1">
        <w:rPr>
          <w:rFonts w:ascii="微软雅黑" w:eastAsia="微软雅黑" w:hAnsi="微软雅黑" w:cs="宋体" w:hint="eastAsia"/>
          <w:kern w:val="0"/>
          <w:szCs w:val="24"/>
        </w:rPr>
        <w:tab/>
      </w:r>
      <w:r w:rsidRPr="003F2A93">
        <w:rPr>
          <w:rFonts w:ascii="微软雅黑" w:eastAsia="微软雅黑" w:hAnsi="微软雅黑" w:cs="宋体"/>
          <w:kern w:val="0"/>
          <w:szCs w:val="24"/>
        </w:rPr>
        <w:t>--&gt;</w:t>
      </w:r>
      <w:r>
        <w:rPr>
          <w:rFonts w:ascii="微软雅黑" w:eastAsia="微软雅黑" w:hAnsi="微软雅黑" w:cs="宋体" w:hint="eastAsia"/>
          <w:kern w:val="0"/>
          <w:szCs w:val="24"/>
        </w:rPr>
        <w:t>后台菜单管理</w:t>
      </w:r>
      <w:r w:rsidRPr="003F2A93">
        <w:rPr>
          <w:rFonts w:ascii="微软雅黑" w:eastAsia="微软雅黑" w:hAnsi="微软雅黑" w:cs="宋体"/>
          <w:kern w:val="0"/>
          <w:szCs w:val="24"/>
        </w:rPr>
        <w:t>--&gt;</w:t>
      </w:r>
      <w:r>
        <w:rPr>
          <w:rFonts w:ascii="微软雅黑" w:eastAsia="微软雅黑" w:hAnsi="微软雅黑" w:cs="宋体" w:hint="eastAsia"/>
          <w:kern w:val="0"/>
          <w:szCs w:val="24"/>
        </w:rPr>
        <w:t>添加菜单</w:t>
      </w:r>
      <w:r w:rsidRPr="00D86FC1">
        <w:rPr>
          <w:rFonts w:ascii="微软雅黑" w:eastAsia="微软雅黑" w:hAnsi="微软雅黑" w:cs="宋体" w:hint="eastAsia"/>
          <w:kern w:val="0"/>
          <w:szCs w:val="24"/>
        </w:rPr>
        <w:t>；</w:t>
      </w:r>
    </w:p>
    <w:p w:rsidR="006B7402" w:rsidRDefault="006B7402" w:rsidP="006B7402">
      <w:pPr>
        <w:pStyle w:val="6"/>
        <w:ind w:right="240"/>
      </w:pPr>
      <w:r>
        <w:rPr>
          <w:rFonts w:hint="eastAsia"/>
        </w:rPr>
        <w:t>业务规则</w:t>
      </w:r>
    </w:p>
    <w:p w:rsidR="006B7402" w:rsidRPr="00EB77A9"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6B7402">
      <w:pPr>
        <w:ind w:right="240"/>
      </w:pPr>
      <w:r>
        <w:rPr>
          <w:rFonts w:hint="eastAsia"/>
        </w:rPr>
        <w:t>添加菜单页面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right="24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后台菜单编辑（点击可展开或收起下列元素）</w:t>
            </w:r>
          </w:p>
        </w:tc>
      </w:tr>
      <w:tr w:rsidR="006B7402" w:rsidTr="0061150B">
        <w:tc>
          <w:tcPr>
            <w:tcW w:w="675" w:type="dxa"/>
            <w:vAlign w:val="center"/>
          </w:tcPr>
          <w:p w:rsidR="006B7402" w:rsidRDefault="006B7402" w:rsidP="008B4BF2">
            <w:pPr>
              <w:numPr>
                <w:ilvl w:val="0"/>
                <w:numId w:val="314"/>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菜单名称</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w:t>
            </w:r>
            <w:r>
              <w:rPr>
                <w:rFonts w:ascii="Times New Roman" w:hAnsi="Times New Roman" w:hint="eastAsia"/>
                <w:sz w:val="21"/>
                <w:szCs w:val="21"/>
              </w:rPr>
              <w:t>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14"/>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菜单代码</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14"/>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选择父级菜单</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选择属于自己类别的父菜单。</w:t>
            </w:r>
          </w:p>
        </w:tc>
      </w:tr>
      <w:tr w:rsidR="006B7402" w:rsidTr="0061150B">
        <w:tc>
          <w:tcPr>
            <w:tcW w:w="675" w:type="dxa"/>
            <w:vAlign w:val="center"/>
          </w:tcPr>
          <w:p w:rsidR="006B7402" w:rsidRDefault="006B7402" w:rsidP="008B4BF2">
            <w:pPr>
              <w:numPr>
                <w:ilvl w:val="0"/>
                <w:numId w:val="314"/>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启用</w:t>
            </w:r>
            <w:r>
              <w:rPr>
                <w:rFonts w:ascii="Times New Roman" w:hAnsi="Times New Roman" w:hint="eastAsia"/>
                <w:sz w:val="21"/>
                <w:szCs w:val="21"/>
              </w:rPr>
              <w:t>/</w:t>
            </w:r>
            <w:r>
              <w:rPr>
                <w:rFonts w:ascii="Times New Roman" w:hAnsi="Times New Roman" w:hint="eastAsia"/>
                <w:sz w:val="21"/>
                <w:szCs w:val="21"/>
              </w:rPr>
              <w:t>禁用</w:t>
            </w:r>
          </w:p>
        </w:tc>
      </w:tr>
      <w:tr w:rsidR="006B7402" w:rsidTr="0061150B">
        <w:tc>
          <w:tcPr>
            <w:tcW w:w="675" w:type="dxa"/>
            <w:vAlign w:val="center"/>
          </w:tcPr>
          <w:p w:rsidR="006B7402" w:rsidRDefault="006B7402" w:rsidP="008B4BF2">
            <w:pPr>
              <w:numPr>
                <w:ilvl w:val="0"/>
                <w:numId w:val="314"/>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是否显示按钮</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显示</w:t>
            </w:r>
            <w:r>
              <w:rPr>
                <w:rFonts w:ascii="Times New Roman" w:hAnsi="Times New Roman" w:hint="eastAsia"/>
                <w:sz w:val="21"/>
                <w:szCs w:val="21"/>
              </w:rPr>
              <w:t>/</w:t>
            </w:r>
            <w:r>
              <w:rPr>
                <w:rFonts w:ascii="Times New Roman" w:hAnsi="Times New Roman" w:hint="eastAsia"/>
                <w:sz w:val="21"/>
                <w:szCs w:val="21"/>
              </w:rPr>
              <w:t>不显示</w:t>
            </w:r>
          </w:p>
        </w:tc>
      </w:tr>
      <w:tr w:rsidR="006B7402" w:rsidTr="0061150B">
        <w:tc>
          <w:tcPr>
            <w:tcW w:w="675" w:type="dxa"/>
            <w:vAlign w:val="center"/>
          </w:tcPr>
          <w:p w:rsidR="006B7402" w:rsidRDefault="006B7402" w:rsidP="008B4BF2">
            <w:pPr>
              <w:numPr>
                <w:ilvl w:val="0"/>
                <w:numId w:val="314"/>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为整数</w:t>
            </w:r>
          </w:p>
        </w:tc>
      </w:tr>
      <w:tr w:rsidR="006B7402" w:rsidTr="0061150B">
        <w:tc>
          <w:tcPr>
            <w:tcW w:w="675" w:type="dxa"/>
            <w:vAlign w:val="center"/>
          </w:tcPr>
          <w:p w:rsidR="006B7402" w:rsidRDefault="006B7402" w:rsidP="008B4BF2">
            <w:pPr>
              <w:numPr>
                <w:ilvl w:val="0"/>
                <w:numId w:val="314"/>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菜单说明</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描述该菜单的信息</w:t>
            </w:r>
          </w:p>
        </w:tc>
      </w:tr>
      <w:tr w:rsidR="006B7402" w:rsidTr="0061150B">
        <w:tc>
          <w:tcPr>
            <w:tcW w:w="675" w:type="dxa"/>
            <w:vAlign w:val="center"/>
          </w:tcPr>
          <w:p w:rsidR="006B7402" w:rsidRDefault="006B7402" w:rsidP="008B4BF2">
            <w:pPr>
              <w:numPr>
                <w:ilvl w:val="0"/>
                <w:numId w:val="314"/>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bl>
    <w:p w:rsidR="006B7402" w:rsidRPr="009A7B41" w:rsidRDefault="006B7402" w:rsidP="006B7402">
      <w:pPr>
        <w:ind w:right="240"/>
      </w:pPr>
    </w:p>
    <w:p w:rsidR="006B7402" w:rsidRDefault="006B7402" w:rsidP="006B7402">
      <w:pPr>
        <w:pStyle w:val="4"/>
        <w:ind w:right="240"/>
      </w:pPr>
      <w:r>
        <w:rPr>
          <w:rFonts w:hint="eastAsia"/>
        </w:rPr>
        <w:t>前台菜单管理</w:t>
      </w:r>
    </w:p>
    <w:p w:rsidR="006B7402" w:rsidRDefault="006B7402" w:rsidP="006B7402">
      <w:pPr>
        <w:pStyle w:val="5"/>
        <w:ind w:left="142" w:right="240"/>
      </w:pPr>
      <w:r>
        <w:rPr>
          <w:rFonts w:hint="eastAsia"/>
        </w:rPr>
        <w:t>头部导航菜单列表</w:t>
      </w:r>
    </w:p>
    <w:p w:rsidR="006B7402" w:rsidRDefault="006B7402" w:rsidP="006B7402">
      <w:pPr>
        <w:pStyle w:val="6"/>
        <w:ind w:right="240"/>
      </w:pPr>
      <w:r>
        <w:t>功能描述</w:t>
      </w:r>
    </w:p>
    <w:p w:rsidR="006B7402" w:rsidRPr="00C7334B" w:rsidRDefault="006B7402" w:rsidP="006B7402">
      <w:pPr>
        <w:ind w:right="240"/>
      </w:pPr>
      <w:r>
        <w:rPr>
          <w:rFonts w:ascii="微软雅黑" w:eastAsia="微软雅黑" w:cs="微软雅黑" w:hint="eastAsia"/>
          <w:szCs w:val="24"/>
          <w:lang w:val="zh-CN"/>
        </w:rPr>
        <w:t>运营管理人员可以通过该功能进行添加、删除、修改、查看前台头部菜单。</w:t>
      </w:r>
    </w:p>
    <w:p w:rsidR="006B7402" w:rsidRDefault="006B7402" w:rsidP="006B7402">
      <w:pPr>
        <w:pStyle w:val="6"/>
        <w:ind w:right="240"/>
      </w:pPr>
      <w:r>
        <w:rPr>
          <w:rFonts w:hint="eastAsia"/>
        </w:rPr>
        <w:t>业务流程</w:t>
      </w:r>
    </w:p>
    <w:p w:rsidR="006B7402" w:rsidRPr="00BF418D" w:rsidRDefault="006B7402" w:rsidP="006B7402">
      <w:pPr>
        <w:ind w:right="240"/>
      </w:pPr>
      <w:r w:rsidRPr="00D86FC1">
        <w:rPr>
          <w:rFonts w:ascii="微软雅黑" w:eastAsia="微软雅黑" w:hAnsi="微软雅黑" w:cs="宋体"/>
          <w:kern w:val="0"/>
          <w:szCs w:val="24"/>
        </w:rPr>
        <w:t>运营管理人员登录系统，进入：</w:t>
      </w:r>
      <w:r>
        <w:rPr>
          <w:rFonts w:ascii="微软雅黑" w:eastAsia="微软雅黑" w:hAnsi="微软雅黑" w:cs="宋体" w:hint="eastAsia"/>
          <w:kern w:val="0"/>
          <w:szCs w:val="24"/>
        </w:rPr>
        <w:t>页面</w:t>
      </w:r>
      <w:r w:rsidRPr="00D86FC1">
        <w:rPr>
          <w:rFonts w:ascii="微软雅黑" w:eastAsia="微软雅黑" w:hAnsi="微软雅黑" w:cs="宋体" w:hint="eastAsia"/>
          <w:kern w:val="0"/>
          <w:szCs w:val="24"/>
        </w:rPr>
        <w:tab/>
      </w:r>
      <w:r w:rsidRPr="003F2A93">
        <w:rPr>
          <w:rFonts w:ascii="微软雅黑" w:eastAsia="微软雅黑" w:hAnsi="微软雅黑" w:cs="宋体"/>
          <w:kern w:val="0"/>
          <w:szCs w:val="24"/>
        </w:rPr>
        <w:t xml:space="preserve">--&gt; </w:t>
      </w:r>
      <w:r>
        <w:rPr>
          <w:rFonts w:ascii="微软雅黑" w:eastAsia="微软雅黑" w:hAnsi="微软雅黑" w:cs="宋体" w:hint="eastAsia"/>
          <w:kern w:val="0"/>
          <w:szCs w:val="24"/>
        </w:rPr>
        <w:t>前台菜单管理</w:t>
      </w:r>
      <w:r w:rsidRPr="003F2A93">
        <w:rPr>
          <w:rFonts w:ascii="微软雅黑" w:eastAsia="微软雅黑" w:hAnsi="微软雅黑" w:cs="宋体"/>
          <w:kern w:val="0"/>
          <w:szCs w:val="24"/>
        </w:rPr>
        <w:t>--&gt;</w:t>
      </w:r>
      <w:r>
        <w:rPr>
          <w:rFonts w:ascii="微软雅黑" w:eastAsia="微软雅黑" w:hAnsi="微软雅黑" w:cs="宋体" w:hint="eastAsia"/>
          <w:kern w:val="0"/>
          <w:szCs w:val="24"/>
        </w:rPr>
        <w:t>头部导航菜单列表。</w:t>
      </w:r>
    </w:p>
    <w:p w:rsidR="006B7402" w:rsidRDefault="006B7402" w:rsidP="006B7402">
      <w:pPr>
        <w:pStyle w:val="6"/>
        <w:ind w:right="240"/>
      </w:pPr>
      <w:r>
        <w:rPr>
          <w:rFonts w:hint="eastAsia"/>
        </w:rPr>
        <w:t>业务规则</w:t>
      </w:r>
    </w:p>
    <w:p w:rsidR="006B7402" w:rsidRPr="00BF418D" w:rsidRDefault="006B7402" w:rsidP="006B7402">
      <w:pPr>
        <w:ind w:right="240"/>
      </w:pPr>
      <w:r>
        <w:rPr>
          <w:rFonts w:hint="eastAsia"/>
        </w:rPr>
        <w:t>无。</w:t>
      </w:r>
    </w:p>
    <w:p w:rsidR="006B7402" w:rsidRDefault="006B7402" w:rsidP="006B7402">
      <w:pPr>
        <w:pStyle w:val="6"/>
        <w:ind w:right="240"/>
      </w:pPr>
      <w:r>
        <w:rPr>
          <w:rFonts w:hint="eastAsia"/>
        </w:rPr>
        <w:lastRenderedPageBreak/>
        <w:t>页面要素</w:t>
      </w:r>
    </w:p>
    <w:p w:rsidR="006B7402" w:rsidRDefault="006B7402" w:rsidP="008B4BF2">
      <w:pPr>
        <w:numPr>
          <w:ilvl w:val="0"/>
          <w:numId w:val="315"/>
        </w:numPr>
        <w:ind w:right="240"/>
      </w:pPr>
      <w:r>
        <w:rPr>
          <w:rFonts w:hint="eastAsia"/>
        </w:rPr>
        <w:t>头部导航菜单列表页面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right="24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备注</w:t>
            </w:r>
          </w:p>
        </w:tc>
      </w:tr>
      <w:tr w:rsidR="006B7402" w:rsidTr="0061150B">
        <w:tc>
          <w:tcPr>
            <w:tcW w:w="675" w:type="dxa"/>
            <w:vAlign w:val="center"/>
          </w:tcPr>
          <w:p w:rsidR="006B7402" w:rsidRDefault="006B7402" w:rsidP="008B4BF2">
            <w:pPr>
              <w:numPr>
                <w:ilvl w:val="0"/>
                <w:numId w:val="316"/>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添加菜单</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跳转至添加前台头部菜单功能页面</w:t>
            </w:r>
          </w:p>
        </w:tc>
      </w:tr>
      <w:tr w:rsidR="006B7402" w:rsidTr="0061150B">
        <w:tc>
          <w:tcPr>
            <w:tcW w:w="675" w:type="dxa"/>
            <w:vAlign w:val="center"/>
          </w:tcPr>
          <w:p w:rsidR="006B7402" w:rsidRDefault="006B7402" w:rsidP="008B4BF2">
            <w:pPr>
              <w:numPr>
                <w:ilvl w:val="0"/>
                <w:numId w:val="316"/>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16"/>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菜单名称</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w:t>
            </w:r>
            <w:r>
              <w:rPr>
                <w:rFonts w:ascii="Times New Roman" w:hAnsi="Times New Roman" w:hint="eastAsia"/>
                <w:sz w:val="21"/>
                <w:szCs w:val="21"/>
              </w:rPr>
              <w:t>+</w:t>
            </w:r>
            <w:r>
              <w:rPr>
                <w:rFonts w:ascii="Times New Roman" w:hAnsi="Times New Roman" w:hint="eastAsia"/>
                <w:sz w:val="21"/>
                <w:szCs w:val="21"/>
              </w:rPr>
              <w:t>”号可展开子菜单</w:t>
            </w:r>
          </w:p>
        </w:tc>
      </w:tr>
      <w:tr w:rsidR="006B7402" w:rsidTr="0061150B">
        <w:tc>
          <w:tcPr>
            <w:tcW w:w="675" w:type="dxa"/>
            <w:vAlign w:val="center"/>
          </w:tcPr>
          <w:p w:rsidR="006B7402" w:rsidRDefault="006B7402" w:rsidP="008B4BF2">
            <w:pPr>
              <w:numPr>
                <w:ilvl w:val="0"/>
                <w:numId w:val="316"/>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菜单链接</w:t>
            </w:r>
            <w:r>
              <w:rPr>
                <w:rFonts w:ascii="Times New Roman" w:hAnsi="Times New Roman" w:hint="eastAsia"/>
                <w:sz w:val="21"/>
                <w:szCs w:val="21"/>
              </w:rPr>
              <w:t>URL</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16"/>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16"/>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“编辑”、“删除”按钮</w:t>
            </w:r>
          </w:p>
        </w:tc>
      </w:tr>
    </w:tbl>
    <w:p w:rsidR="006B7402" w:rsidRPr="00195C52" w:rsidRDefault="006B7402" w:rsidP="006B7402">
      <w:pPr>
        <w:ind w:left="814" w:right="240" w:firstLine="0"/>
      </w:pPr>
    </w:p>
    <w:p w:rsidR="006B7402" w:rsidRDefault="006B7402" w:rsidP="008B4BF2">
      <w:pPr>
        <w:numPr>
          <w:ilvl w:val="0"/>
          <w:numId w:val="315"/>
        </w:numPr>
        <w:ind w:right="240"/>
      </w:pPr>
      <w:r>
        <w:rPr>
          <w:rFonts w:hint="eastAsia"/>
        </w:rPr>
        <w:t>前台菜单编辑页面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right="24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前台菜单编辑（点击可展开或收起下列元素）</w:t>
            </w:r>
          </w:p>
        </w:tc>
      </w:tr>
      <w:tr w:rsidR="006B7402" w:rsidTr="0061150B">
        <w:tc>
          <w:tcPr>
            <w:tcW w:w="675" w:type="dxa"/>
            <w:vAlign w:val="center"/>
          </w:tcPr>
          <w:p w:rsidR="006B7402" w:rsidRDefault="006B7402" w:rsidP="008B4BF2">
            <w:pPr>
              <w:numPr>
                <w:ilvl w:val="0"/>
                <w:numId w:val="317"/>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菜单名称</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w:t>
            </w:r>
            <w:r>
              <w:rPr>
                <w:rFonts w:ascii="Times New Roman" w:hAnsi="Times New Roman" w:hint="eastAsia"/>
                <w:sz w:val="21"/>
                <w:szCs w:val="21"/>
              </w:rPr>
              <w:t>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17"/>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选择父级菜单</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选择属于自己类别的父菜单</w:t>
            </w:r>
          </w:p>
        </w:tc>
      </w:tr>
      <w:tr w:rsidR="006B7402" w:rsidTr="0061150B">
        <w:tc>
          <w:tcPr>
            <w:tcW w:w="675" w:type="dxa"/>
            <w:vAlign w:val="center"/>
          </w:tcPr>
          <w:p w:rsidR="006B7402" w:rsidRDefault="006B7402" w:rsidP="008B4BF2">
            <w:pPr>
              <w:numPr>
                <w:ilvl w:val="0"/>
                <w:numId w:val="317"/>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链接地址</w:t>
            </w:r>
            <w:r>
              <w:rPr>
                <w:rFonts w:ascii="Times New Roman" w:hAnsi="Times New Roman" w:hint="eastAsia"/>
                <w:sz w:val="21"/>
                <w:szCs w:val="21"/>
              </w:rPr>
              <w:t>URL</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如：</w:t>
            </w:r>
            <w:r w:rsidRPr="00941857">
              <w:rPr>
                <w:rFonts w:ascii="Times New Roman" w:hAnsi="Times New Roman"/>
                <w:sz w:val="21"/>
                <w:szCs w:val="21"/>
              </w:rPr>
              <w:t>http://localhost:8080/yizhmall/index.html</w:t>
            </w:r>
          </w:p>
        </w:tc>
      </w:tr>
      <w:tr w:rsidR="006B7402" w:rsidTr="0061150B">
        <w:tc>
          <w:tcPr>
            <w:tcW w:w="675" w:type="dxa"/>
            <w:vAlign w:val="center"/>
          </w:tcPr>
          <w:p w:rsidR="006B7402" w:rsidRDefault="006B7402" w:rsidP="008B4BF2">
            <w:pPr>
              <w:numPr>
                <w:ilvl w:val="0"/>
                <w:numId w:val="317"/>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启用</w:t>
            </w:r>
            <w:r>
              <w:rPr>
                <w:rFonts w:ascii="Times New Roman" w:hAnsi="Times New Roman" w:hint="eastAsia"/>
                <w:sz w:val="21"/>
                <w:szCs w:val="21"/>
              </w:rPr>
              <w:t>/</w:t>
            </w:r>
            <w:r>
              <w:rPr>
                <w:rFonts w:ascii="Times New Roman" w:hAnsi="Times New Roman" w:hint="eastAsia"/>
                <w:sz w:val="21"/>
                <w:szCs w:val="21"/>
              </w:rPr>
              <w:t>禁用</w:t>
            </w:r>
          </w:p>
        </w:tc>
      </w:tr>
      <w:tr w:rsidR="006B7402" w:rsidTr="0061150B">
        <w:tc>
          <w:tcPr>
            <w:tcW w:w="675" w:type="dxa"/>
            <w:vAlign w:val="center"/>
          </w:tcPr>
          <w:p w:rsidR="006B7402" w:rsidRDefault="006B7402" w:rsidP="008B4BF2">
            <w:pPr>
              <w:numPr>
                <w:ilvl w:val="0"/>
                <w:numId w:val="317"/>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为整数</w:t>
            </w:r>
          </w:p>
        </w:tc>
      </w:tr>
      <w:tr w:rsidR="006B7402" w:rsidTr="0061150B">
        <w:tc>
          <w:tcPr>
            <w:tcW w:w="675" w:type="dxa"/>
            <w:vAlign w:val="center"/>
          </w:tcPr>
          <w:p w:rsidR="006B7402" w:rsidRDefault="006B7402" w:rsidP="008B4BF2">
            <w:pPr>
              <w:numPr>
                <w:ilvl w:val="0"/>
                <w:numId w:val="317"/>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菜单说明</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描述该菜单的信息</w:t>
            </w:r>
          </w:p>
        </w:tc>
      </w:tr>
      <w:tr w:rsidR="006B7402" w:rsidTr="0061150B">
        <w:tc>
          <w:tcPr>
            <w:tcW w:w="675" w:type="dxa"/>
            <w:vAlign w:val="center"/>
          </w:tcPr>
          <w:p w:rsidR="006B7402" w:rsidRDefault="006B7402" w:rsidP="008B4BF2">
            <w:pPr>
              <w:numPr>
                <w:ilvl w:val="0"/>
                <w:numId w:val="317"/>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bl>
    <w:p w:rsidR="006B7402" w:rsidRPr="00195C52" w:rsidRDefault="006B7402" w:rsidP="006B7402">
      <w:pPr>
        <w:ind w:left="814" w:right="240" w:firstLine="0"/>
      </w:pPr>
    </w:p>
    <w:p w:rsidR="006B7402" w:rsidRDefault="006B7402" w:rsidP="006B7402">
      <w:pPr>
        <w:pStyle w:val="5"/>
        <w:ind w:left="142" w:right="240"/>
      </w:pPr>
      <w:r>
        <w:rPr>
          <w:rFonts w:hint="eastAsia"/>
        </w:rPr>
        <w:t>添加头部导航菜单</w:t>
      </w:r>
    </w:p>
    <w:p w:rsidR="006B7402" w:rsidRDefault="006B7402" w:rsidP="006B7402">
      <w:pPr>
        <w:pStyle w:val="6"/>
        <w:ind w:right="240"/>
      </w:pPr>
      <w:r>
        <w:t>功能描述</w:t>
      </w:r>
    </w:p>
    <w:p w:rsidR="006B7402" w:rsidRPr="00195C52" w:rsidRDefault="006B7402" w:rsidP="006B7402">
      <w:pPr>
        <w:ind w:right="240"/>
      </w:pPr>
      <w:r>
        <w:rPr>
          <w:rFonts w:ascii="微软雅黑" w:eastAsia="微软雅黑" w:cs="微软雅黑" w:hint="eastAsia"/>
          <w:szCs w:val="24"/>
          <w:lang w:val="zh-CN"/>
        </w:rPr>
        <w:t>运营管理人员可以通过该功能进行添加前台头部菜单。</w:t>
      </w:r>
    </w:p>
    <w:p w:rsidR="006B7402" w:rsidRDefault="006B7402" w:rsidP="006B7402">
      <w:pPr>
        <w:pStyle w:val="6"/>
        <w:ind w:right="240"/>
      </w:pPr>
      <w:r>
        <w:rPr>
          <w:rFonts w:hint="eastAsia"/>
        </w:rPr>
        <w:t>业务流程</w:t>
      </w:r>
    </w:p>
    <w:p w:rsidR="006B7402" w:rsidRPr="00587924" w:rsidRDefault="006B7402" w:rsidP="006B7402">
      <w:pPr>
        <w:ind w:right="240"/>
      </w:pPr>
      <w:r w:rsidRPr="00D86FC1">
        <w:rPr>
          <w:rFonts w:ascii="微软雅黑" w:eastAsia="微软雅黑" w:hAnsi="微软雅黑" w:cs="宋体"/>
          <w:kern w:val="0"/>
          <w:szCs w:val="24"/>
        </w:rPr>
        <w:lastRenderedPageBreak/>
        <w:t>运营管理人员登录系统，进入：</w:t>
      </w:r>
      <w:r>
        <w:rPr>
          <w:rFonts w:ascii="微软雅黑" w:eastAsia="微软雅黑" w:hAnsi="微软雅黑" w:cs="宋体" w:hint="eastAsia"/>
          <w:kern w:val="0"/>
          <w:szCs w:val="24"/>
        </w:rPr>
        <w:t>页面</w:t>
      </w:r>
      <w:r w:rsidRPr="00D86FC1">
        <w:rPr>
          <w:rFonts w:ascii="微软雅黑" w:eastAsia="微软雅黑" w:hAnsi="微软雅黑" w:cs="宋体" w:hint="eastAsia"/>
          <w:kern w:val="0"/>
          <w:szCs w:val="24"/>
        </w:rPr>
        <w:tab/>
      </w:r>
      <w:r w:rsidRPr="003F2A93">
        <w:rPr>
          <w:rFonts w:ascii="微软雅黑" w:eastAsia="微软雅黑" w:hAnsi="微软雅黑" w:cs="宋体"/>
          <w:kern w:val="0"/>
          <w:szCs w:val="24"/>
        </w:rPr>
        <w:t xml:space="preserve">--&gt; </w:t>
      </w:r>
      <w:r>
        <w:rPr>
          <w:rFonts w:ascii="微软雅黑" w:eastAsia="微软雅黑" w:hAnsi="微软雅黑" w:cs="宋体" w:hint="eastAsia"/>
          <w:kern w:val="0"/>
          <w:szCs w:val="24"/>
        </w:rPr>
        <w:t>前台菜单管理</w:t>
      </w:r>
      <w:r w:rsidRPr="003F2A93">
        <w:rPr>
          <w:rFonts w:ascii="微软雅黑" w:eastAsia="微软雅黑" w:hAnsi="微软雅黑" w:cs="宋体"/>
          <w:kern w:val="0"/>
          <w:szCs w:val="24"/>
        </w:rPr>
        <w:t>--&gt;</w:t>
      </w:r>
      <w:r>
        <w:rPr>
          <w:rFonts w:ascii="微软雅黑" w:eastAsia="微软雅黑" w:hAnsi="微软雅黑" w:cs="宋体" w:hint="eastAsia"/>
          <w:kern w:val="0"/>
          <w:szCs w:val="24"/>
        </w:rPr>
        <w:t>添加头部导航菜单。</w:t>
      </w:r>
    </w:p>
    <w:p w:rsidR="006B7402" w:rsidRDefault="006B7402" w:rsidP="006B7402">
      <w:pPr>
        <w:pStyle w:val="6"/>
        <w:ind w:right="240"/>
      </w:pPr>
      <w:r>
        <w:rPr>
          <w:rFonts w:hint="eastAsia"/>
        </w:rPr>
        <w:t>业务规则</w:t>
      </w:r>
    </w:p>
    <w:p w:rsidR="006B7402" w:rsidRPr="00587924"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6B7402">
      <w:pPr>
        <w:ind w:right="240"/>
      </w:pPr>
      <w:r>
        <w:rPr>
          <w:rFonts w:hint="eastAsia"/>
        </w:rPr>
        <w:t>添加头部导航菜单页面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right="24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前台菜单编辑（点击可展开或收起下列元素）</w:t>
            </w:r>
          </w:p>
        </w:tc>
      </w:tr>
      <w:tr w:rsidR="006B7402" w:rsidTr="0061150B">
        <w:tc>
          <w:tcPr>
            <w:tcW w:w="675" w:type="dxa"/>
            <w:vAlign w:val="center"/>
          </w:tcPr>
          <w:p w:rsidR="006B7402" w:rsidRDefault="006B7402" w:rsidP="008B4BF2">
            <w:pPr>
              <w:numPr>
                <w:ilvl w:val="0"/>
                <w:numId w:val="318"/>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菜单名称</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w:t>
            </w:r>
            <w:r>
              <w:rPr>
                <w:rFonts w:ascii="Times New Roman" w:hAnsi="Times New Roman" w:hint="eastAsia"/>
                <w:sz w:val="21"/>
                <w:szCs w:val="21"/>
              </w:rPr>
              <w:t>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18"/>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选择父级菜单</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选择属于自己类别的父菜单</w:t>
            </w:r>
          </w:p>
        </w:tc>
      </w:tr>
      <w:tr w:rsidR="006B7402" w:rsidTr="0061150B">
        <w:tc>
          <w:tcPr>
            <w:tcW w:w="675" w:type="dxa"/>
            <w:vAlign w:val="center"/>
          </w:tcPr>
          <w:p w:rsidR="006B7402" w:rsidRDefault="006B7402" w:rsidP="008B4BF2">
            <w:pPr>
              <w:numPr>
                <w:ilvl w:val="0"/>
                <w:numId w:val="318"/>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链接地址</w:t>
            </w:r>
            <w:r>
              <w:rPr>
                <w:rFonts w:ascii="Times New Roman" w:hAnsi="Times New Roman" w:hint="eastAsia"/>
                <w:sz w:val="21"/>
                <w:szCs w:val="21"/>
              </w:rPr>
              <w:t>URL</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如：</w:t>
            </w:r>
            <w:r w:rsidRPr="00941857">
              <w:rPr>
                <w:rFonts w:ascii="Times New Roman" w:hAnsi="Times New Roman"/>
                <w:sz w:val="21"/>
                <w:szCs w:val="21"/>
              </w:rPr>
              <w:t>http://localhost:8080/yizhmall/index.html</w:t>
            </w:r>
          </w:p>
        </w:tc>
      </w:tr>
      <w:tr w:rsidR="006B7402" w:rsidTr="0061150B">
        <w:tc>
          <w:tcPr>
            <w:tcW w:w="675" w:type="dxa"/>
            <w:vAlign w:val="center"/>
          </w:tcPr>
          <w:p w:rsidR="006B7402" w:rsidRDefault="006B7402" w:rsidP="008B4BF2">
            <w:pPr>
              <w:numPr>
                <w:ilvl w:val="0"/>
                <w:numId w:val="318"/>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启用</w:t>
            </w:r>
            <w:r>
              <w:rPr>
                <w:rFonts w:ascii="Times New Roman" w:hAnsi="Times New Roman" w:hint="eastAsia"/>
                <w:sz w:val="21"/>
                <w:szCs w:val="21"/>
              </w:rPr>
              <w:t>/</w:t>
            </w:r>
            <w:r>
              <w:rPr>
                <w:rFonts w:ascii="Times New Roman" w:hAnsi="Times New Roman" w:hint="eastAsia"/>
                <w:sz w:val="21"/>
                <w:szCs w:val="21"/>
              </w:rPr>
              <w:t>禁用</w:t>
            </w:r>
          </w:p>
        </w:tc>
      </w:tr>
      <w:tr w:rsidR="006B7402" w:rsidTr="0061150B">
        <w:tc>
          <w:tcPr>
            <w:tcW w:w="675" w:type="dxa"/>
            <w:vAlign w:val="center"/>
          </w:tcPr>
          <w:p w:rsidR="006B7402" w:rsidRDefault="006B7402" w:rsidP="008B4BF2">
            <w:pPr>
              <w:numPr>
                <w:ilvl w:val="0"/>
                <w:numId w:val="318"/>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为整数</w:t>
            </w:r>
          </w:p>
        </w:tc>
      </w:tr>
      <w:tr w:rsidR="006B7402" w:rsidTr="0061150B">
        <w:tc>
          <w:tcPr>
            <w:tcW w:w="675" w:type="dxa"/>
            <w:vAlign w:val="center"/>
          </w:tcPr>
          <w:p w:rsidR="006B7402" w:rsidRDefault="006B7402" w:rsidP="008B4BF2">
            <w:pPr>
              <w:numPr>
                <w:ilvl w:val="0"/>
                <w:numId w:val="318"/>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菜单说明</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描述该菜单的信息</w:t>
            </w:r>
          </w:p>
        </w:tc>
      </w:tr>
      <w:tr w:rsidR="006B7402" w:rsidTr="0061150B">
        <w:tc>
          <w:tcPr>
            <w:tcW w:w="675" w:type="dxa"/>
            <w:vAlign w:val="center"/>
          </w:tcPr>
          <w:p w:rsidR="006B7402" w:rsidRDefault="006B7402" w:rsidP="008B4BF2">
            <w:pPr>
              <w:numPr>
                <w:ilvl w:val="0"/>
                <w:numId w:val="318"/>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bl>
    <w:p w:rsidR="006B7402" w:rsidRPr="00941857" w:rsidRDefault="006B7402" w:rsidP="006B7402">
      <w:pPr>
        <w:ind w:right="240"/>
      </w:pPr>
    </w:p>
    <w:p w:rsidR="006B7402" w:rsidRDefault="006B7402" w:rsidP="006B7402">
      <w:pPr>
        <w:pStyle w:val="5"/>
        <w:ind w:left="142" w:right="240"/>
      </w:pPr>
      <w:r>
        <w:rPr>
          <w:rFonts w:hint="eastAsia"/>
        </w:rPr>
        <w:t>底部导航菜单列表</w:t>
      </w:r>
    </w:p>
    <w:p w:rsidR="006B7402" w:rsidRDefault="006B7402" w:rsidP="006B7402">
      <w:pPr>
        <w:pStyle w:val="6"/>
        <w:ind w:right="240"/>
      </w:pPr>
      <w:r>
        <w:t>功能描述</w:t>
      </w:r>
    </w:p>
    <w:p w:rsidR="006B7402" w:rsidRPr="00984233" w:rsidRDefault="006B7402" w:rsidP="006B7402">
      <w:pPr>
        <w:ind w:right="240"/>
      </w:pPr>
      <w:r>
        <w:rPr>
          <w:rFonts w:ascii="微软雅黑" w:eastAsia="微软雅黑" w:cs="微软雅黑" w:hint="eastAsia"/>
          <w:szCs w:val="24"/>
          <w:lang w:val="zh-CN"/>
        </w:rPr>
        <w:t>运营管理人员可以通过该功能进行添加、删除、修改、查看前台底部菜单。</w:t>
      </w:r>
    </w:p>
    <w:p w:rsidR="006B7402" w:rsidRDefault="006B7402" w:rsidP="006B7402">
      <w:pPr>
        <w:pStyle w:val="6"/>
        <w:ind w:right="240"/>
      </w:pPr>
      <w:r>
        <w:rPr>
          <w:rFonts w:hint="eastAsia"/>
        </w:rPr>
        <w:t>业务流程</w:t>
      </w:r>
    </w:p>
    <w:p w:rsidR="006B7402" w:rsidRPr="00B82DB4" w:rsidRDefault="006B7402" w:rsidP="006B7402">
      <w:pPr>
        <w:ind w:right="240"/>
      </w:pPr>
      <w:r w:rsidRPr="00D86FC1">
        <w:rPr>
          <w:rFonts w:ascii="微软雅黑" w:eastAsia="微软雅黑" w:hAnsi="微软雅黑" w:cs="宋体"/>
          <w:kern w:val="0"/>
          <w:szCs w:val="24"/>
        </w:rPr>
        <w:t>运营管理人员登录系统，进入：</w:t>
      </w:r>
      <w:r>
        <w:rPr>
          <w:rFonts w:ascii="微软雅黑" w:eastAsia="微软雅黑" w:hAnsi="微软雅黑" w:cs="宋体" w:hint="eastAsia"/>
          <w:kern w:val="0"/>
          <w:szCs w:val="24"/>
        </w:rPr>
        <w:t>页面</w:t>
      </w:r>
      <w:r w:rsidRPr="00D86FC1">
        <w:rPr>
          <w:rFonts w:ascii="微软雅黑" w:eastAsia="微软雅黑" w:hAnsi="微软雅黑" w:cs="宋体" w:hint="eastAsia"/>
          <w:kern w:val="0"/>
          <w:szCs w:val="24"/>
        </w:rPr>
        <w:tab/>
      </w:r>
      <w:r w:rsidRPr="003F2A93">
        <w:rPr>
          <w:rFonts w:ascii="微软雅黑" w:eastAsia="微软雅黑" w:hAnsi="微软雅黑" w:cs="宋体"/>
          <w:kern w:val="0"/>
          <w:szCs w:val="24"/>
        </w:rPr>
        <w:t xml:space="preserve">--&gt; </w:t>
      </w:r>
      <w:r>
        <w:rPr>
          <w:rFonts w:ascii="微软雅黑" w:eastAsia="微软雅黑" w:hAnsi="微软雅黑" w:cs="宋体" w:hint="eastAsia"/>
          <w:kern w:val="0"/>
          <w:szCs w:val="24"/>
        </w:rPr>
        <w:t>前台菜单管理</w:t>
      </w:r>
      <w:r w:rsidRPr="003F2A93">
        <w:rPr>
          <w:rFonts w:ascii="微软雅黑" w:eastAsia="微软雅黑" w:hAnsi="微软雅黑" w:cs="宋体"/>
          <w:kern w:val="0"/>
          <w:szCs w:val="24"/>
        </w:rPr>
        <w:t>--&gt;</w:t>
      </w:r>
      <w:r>
        <w:rPr>
          <w:rFonts w:ascii="微软雅黑" w:eastAsia="微软雅黑" w:hAnsi="微软雅黑" w:cs="宋体" w:hint="eastAsia"/>
          <w:kern w:val="0"/>
          <w:szCs w:val="24"/>
        </w:rPr>
        <w:t>底部导航菜单列表。</w:t>
      </w:r>
    </w:p>
    <w:p w:rsidR="006B7402" w:rsidRDefault="006B7402" w:rsidP="006B7402">
      <w:pPr>
        <w:pStyle w:val="6"/>
        <w:ind w:right="240"/>
      </w:pPr>
      <w:r>
        <w:rPr>
          <w:rFonts w:hint="eastAsia"/>
        </w:rPr>
        <w:t>业务规则</w:t>
      </w:r>
    </w:p>
    <w:p w:rsidR="006B7402" w:rsidRPr="006F7FF4"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8B4BF2">
      <w:pPr>
        <w:numPr>
          <w:ilvl w:val="0"/>
          <w:numId w:val="319"/>
        </w:numPr>
        <w:ind w:right="240"/>
      </w:pPr>
      <w:r>
        <w:rPr>
          <w:rFonts w:hint="eastAsia"/>
        </w:rPr>
        <w:lastRenderedPageBreak/>
        <w:t>底部导航菜单列表页面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right="24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备注</w:t>
            </w:r>
          </w:p>
        </w:tc>
      </w:tr>
      <w:tr w:rsidR="006B7402" w:rsidTr="0061150B">
        <w:tc>
          <w:tcPr>
            <w:tcW w:w="675" w:type="dxa"/>
            <w:vAlign w:val="center"/>
          </w:tcPr>
          <w:p w:rsidR="006B7402" w:rsidRDefault="006B7402" w:rsidP="008B4BF2">
            <w:pPr>
              <w:numPr>
                <w:ilvl w:val="0"/>
                <w:numId w:val="320"/>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添加菜单</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跳转至添加前台底部菜单功能页面</w:t>
            </w:r>
          </w:p>
        </w:tc>
      </w:tr>
      <w:tr w:rsidR="006B7402" w:rsidTr="0061150B">
        <w:tc>
          <w:tcPr>
            <w:tcW w:w="675" w:type="dxa"/>
            <w:vAlign w:val="center"/>
          </w:tcPr>
          <w:p w:rsidR="006B7402" w:rsidRDefault="006B7402" w:rsidP="008B4BF2">
            <w:pPr>
              <w:numPr>
                <w:ilvl w:val="0"/>
                <w:numId w:val="320"/>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20"/>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菜单名称</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w:t>
            </w:r>
            <w:r>
              <w:rPr>
                <w:rFonts w:ascii="Times New Roman" w:hAnsi="Times New Roman" w:hint="eastAsia"/>
                <w:sz w:val="21"/>
                <w:szCs w:val="21"/>
              </w:rPr>
              <w:t>+</w:t>
            </w:r>
            <w:r>
              <w:rPr>
                <w:rFonts w:ascii="Times New Roman" w:hAnsi="Times New Roman" w:hint="eastAsia"/>
                <w:sz w:val="21"/>
                <w:szCs w:val="21"/>
              </w:rPr>
              <w:t>”号可展开子菜单</w:t>
            </w:r>
          </w:p>
        </w:tc>
      </w:tr>
      <w:tr w:rsidR="006B7402" w:rsidTr="0061150B">
        <w:tc>
          <w:tcPr>
            <w:tcW w:w="675" w:type="dxa"/>
            <w:vAlign w:val="center"/>
          </w:tcPr>
          <w:p w:rsidR="006B7402" w:rsidRDefault="006B7402" w:rsidP="008B4BF2">
            <w:pPr>
              <w:numPr>
                <w:ilvl w:val="0"/>
                <w:numId w:val="320"/>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菜单链接</w:t>
            </w:r>
            <w:r>
              <w:rPr>
                <w:rFonts w:ascii="Times New Roman" w:hAnsi="Times New Roman" w:hint="eastAsia"/>
                <w:sz w:val="21"/>
                <w:szCs w:val="21"/>
              </w:rPr>
              <w:t>URL</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20"/>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20"/>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“编辑”、“删除”按钮</w:t>
            </w:r>
          </w:p>
        </w:tc>
      </w:tr>
    </w:tbl>
    <w:p w:rsidR="006B7402" w:rsidRPr="006F7FF4" w:rsidRDefault="006B7402" w:rsidP="006B7402">
      <w:pPr>
        <w:ind w:left="814" w:right="240" w:firstLine="0"/>
      </w:pPr>
    </w:p>
    <w:p w:rsidR="006B7402" w:rsidRDefault="006B7402" w:rsidP="008B4BF2">
      <w:pPr>
        <w:numPr>
          <w:ilvl w:val="0"/>
          <w:numId w:val="319"/>
        </w:numPr>
        <w:ind w:right="240"/>
      </w:pPr>
      <w:r>
        <w:rPr>
          <w:rFonts w:hint="eastAsia"/>
        </w:rPr>
        <w:t>前台底部菜单编辑页面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right="24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前台菜单编辑（点击可展开或收起下列元素）</w:t>
            </w:r>
          </w:p>
        </w:tc>
      </w:tr>
      <w:tr w:rsidR="006B7402" w:rsidTr="0061150B">
        <w:tc>
          <w:tcPr>
            <w:tcW w:w="675" w:type="dxa"/>
            <w:vAlign w:val="center"/>
          </w:tcPr>
          <w:p w:rsidR="006B7402" w:rsidRDefault="006B7402" w:rsidP="008B4BF2">
            <w:pPr>
              <w:numPr>
                <w:ilvl w:val="0"/>
                <w:numId w:val="321"/>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菜单名称</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w:t>
            </w:r>
            <w:r>
              <w:rPr>
                <w:rFonts w:ascii="Times New Roman" w:hAnsi="Times New Roman" w:hint="eastAsia"/>
                <w:sz w:val="21"/>
                <w:szCs w:val="21"/>
              </w:rPr>
              <w:t>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21"/>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选择父级菜单</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选择属于自己类别的父菜单</w:t>
            </w:r>
          </w:p>
        </w:tc>
      </w:tr>
      <w:tr w:rsidR="006B7402" w:rsidTr="0061150B">
        <w:tc>
          <w:tcPr>
            <w:tcW w:w="675" w:type="dxa"/>
            <w:vAlign w:val="center"/>
          </w:tcPr>
          <w:p w:rsidR="006B7402" w:rsidRDefault="006B7402" w:rsidP="008B4BF2">
            <w:pPr>
              <w:numPr>
                <w:ilvl w:val="0"/>
                <w:numId w:val="321"/>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链接地址</w:t>
            </w:r>
            <w:r>
              <w:rPr>
                <w:rFonts w:ascii="Times New Roman" w:hAnsi="Times New Roman" w:hint="eastAsia"/>
                <w:sz w:val="21"/>
                <w:szCs w:val="21"/>
              </w:rPr>
              <w:t>URL</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如：</w:t>
            </w:r>
            <w:r w:rsidRPr="00941857">
              <w:rPr>
                <w:rFonts w:ascii="Times New Roman" w:hAnsi="Times New Roman"/>
                <w:sz w:val="21"/>
                <w:szCs w:val="21"/>
              </w:rPr>
              <w:t>http://localhost:8080/yizhmall/index.html</w:t>
            </w:r>
          </w:p>
        </w:tc>
      </w:tr>
      <w:tr w:rsidR="006B7402" w:rsidTr="0061150B">
        <w:tc>
          <w:tcPr>
            <w:tcW w:w="675" w:type="dxa"/>
            <w:vAlign w:val="center"/>
          </w:tcPr>
          <w:p w:rsidR="006B7402" w:rsidRDefault="006B7402" w:rsidP="008B4BF2">
            <w:pPr>
              <w:numPr>
                <w:ilvl w:val="0"/>
                <w:numId w:val="321"/>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启用</w:t>
            </w:r>
            <w:r>
              <w:rPr>
                <w:rFonts w:ascii="Times New Roman" w:hAnsi="Times New Roman" w:hint="eastAsia"/>
                <w:sz w:val="21"/>
                <w:szCs w:val="21"/>
              </w:rPr>
              <w:t>/</w:t>
            </w:r>
            <w:r>
              <w:rPr>
                <w:rFonts w:ascii="Times New Roman" w:hAnsi="Times New Roman" w:hint="eastAsia"/>
                <w:sz w:val="21"/>
                <w:szCs w:val="21"/>
              </w:rPr>
              <w:t>禁用</w:t>
            </w:r>
          </w:p>
        </w:tc>
      </w:tr>
      <w:tr w:rsidR="006B7402" w:rsidTr="0061150B">
        <w:tc>
          <w:tcPr>
            <w:tcW w:w="675" w:type="dxa"/>
            <w:vAlign w:val="center"/>
          </w:tcPr>
          <w:p w:rsidR="006B7402" w:rsidRDefault="006B7402" w:rsidP="008B4BF2">
            <w:pPr>
              <w:numPr>
                <w:ilvl w:val="0"/>
                <w:numId w:val="321"/>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ClassName</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21"/>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为整数</w:t>
            </w:r>
          </w:p>
        </w:tc>
      </w:tr>
      <w:tr w:rsidR="006B7402" w:rsidTr="0061150B">
        <w:tc>
          <w:tcPr>
            <w:tcW w:w="675" w:type="dxa"/>
            <w:vAlign w:val="center"/>
          </w:tcPr>
          <w:p w:rsidR="006B7402" w:rsidRDefault="006B7402" w:rsidP="008B4BF2">
            <w:pPr>
              <w:numPr>
                <w:ilvl w:val="0"/>
                <w:numId w:val="321"/>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菜单说明</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描述该菜单的信息</w:t>
            </w:r>
          </w:p>
        </w:tc>
      </w:tr>
      <w:tr w:rsidR="006B7402" w:rsidTr="0061150B">
        <w:tc>
          <w:tcPr>
            <w:tcW w:w="675" w:type="dxa"/>
            <w:vAlign w:val="center"/>
          </w:tcPr>
          <w:p w:rsidR="006B7402" w:rsidRDefault="006B7402" w:rsidP="008B4BF2">
            <w:pPr>
              <w:numPr>
                <w:ilvl w:val="0"/>
                <w:numId w:val="321"/>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bl>
    <w:p w:rsidR="006B7402" w:rsidRPr="006F7FF4" w:rsidRDefault="006B7402" w:rsidP="006B7402">
      <w:pPr>
        <w:ind w:left="814" w:right="240" w:firstLine="0"/>
      </w:pPr>
    </w:p>
    <w:p w:rsidR="006B7402" w:rsidRDefault="006B7402" w:rsidP="006B7402">
      <w:pPr>
        <w:pStyle w:val="5"/>
        <w:ind w:left="142" w:right="240"/>
      </w:pPr>
      <w:r>
        <w:rPr>
          <w:rFonts w:hint="eastAsia"/>
        </w:rPr>
        <w:t>添加底部导航菜单</w:t>
      </w:r>
    </w:p>
    <w:p w:rsidR="006B7402" w:rsidRDefault="006B7402" w:rsidP="006B7402">
      <w:pPr>
        <w:pStyle w:val="6"/>
        <w:ind w:right="240"/>
      </w:pPr>
      <w:r>
        <w:t>功能描述</w:t>
      </w:r>
    </w:p>
    <w:p w:rsidR="006B7402" w:rsidRPr="008F58A8" w:rsidRDefault="006B7402" w:rsidP="006B7402">
      <w:pPr>
        <w:ind w:right="240"/>
      </w:pPr>
      <w:r>
        <w:rPr>
          <w:rFonts w:ascii="微软雅黑" w:eastAsia="微软雅黑" w:cs="微软雅黑" w:hint="eastAsia"/>
          <w:szCs w:val="24"/>
          <w:lang w:val="zh-CN"/>
        </w:rPr>
        <w:t>运营管理人员可以通过该功能进行添加前台底部菜单。</w:t>
      </w:r>
    </w:p>
    <w:p w:rsidR="006B7402" w:rsidRDefault="006B7402" w:rsidP="006B7402">
      <w:pPr>
        <w:pStyle w:val="6"/>
        <w:ind w:right="240"/>
      </w:pPr>
      <w:r>
        <w:rPr>
          <w:rFonts w:hint="eastAsia"/>
        </w:rPr>
        <w:t>业务流程</w:t>
      </w:r>
    </w:p>
    <w:p w:rsidR="006B7402" w:rsidRPr="008F58A8" w:rsidRDefault="006B7402" w:rsidP="006B7402">
      <w:pPr>
        <w:ind w:right="240"/>
      </w:pPr>
      <w:r w:rsidRPr="00D86FC1">
        <w:rPr>
          <w:rFonts w:ascii="微软雅黑" w:eastAsia="微软雅黑" w:hAnsi="微软雅黑" w:cs="宋体"/>
          <w:kern w:val="0"/>
          <w:szCs w:val="24"/>
        </w:rPr>
        <w:lastRenderedPageBreak/>
        <w:t>运营管理人员登录系统，进入：</w:t>
      </w:r>
      <w:r>
        <w:rPr>
          <w:rFonts w:ascii="微软雅黑" w:eastAsia="微软雅黑" w:hAnsi="微软雅黑" w:cs="宋体" w:hint="eastAsia"/>
          <w:kern w:val="0"/>
          <w:szCs w:val="24"/>
        </w:rPr>
        <w:t>页面</w:t>
      </w:r>
      <w:r w:rsidRPr="00D86FC1">
        <w:rPr>
          <w:rFonts w:ascii="微软雅黑" w:eastAsia="微软雅黑" w:hAnsi="微软雅黑" w:cs="宋体" w:hint="eastAsia"/>
          <w:kern w:val="0"/>
          <w:szCs w:val="24"/>
        </w:rPr>
        <w:tab/>
      </w:r>
      <w:r w:rsidRPr="003F2A93">
        <w:rPr>
          <w:rFonts w:ascii="微软雅黑" w:eastAsia="微软雅黑" w:hAnsi="微软雅黑" w:cs="宋体"/>
          <w:kern w:val="0"/>
          <w:szCs w:val="24"/>
        </w:rPr>
        <w:t xml:space="preserve">--&gt; </w:t>
      </w:r>
      <w:r>
        <w:rPr>
          <w:rFonts w:ascii="微软雅黑" w:eastAsia="微软雅黑" w:hAnsi="微软雅黑" w:cs="宋体" w:hint="eastAsia"/>
          <w:kern w:val="0"/>
          <w:szCs w:val="24"/>
        </w:rPr>
        <w:t>前台菜单管理</w:t>
      </w:r>
      <w:r w:rsidRPr="003F2A93">
        <w:rPr>
          <w:rFonts w:ascii="微软雅黑" w:eastAsia="微软雅黑" w:hAnsi="微软雅黑" w:cs="宋体"/>
          <w:kern w:val="0"/>
          <w:szCs w:val="24"/>
        </w:rPr>
        <w:t>--&gt;</w:t>
      </w:r>
      <w:r>
        <w:rPr>
          <w:rFonts w:ascii="微软雅黑" w:eastAsia="微软雅黑" w:hAnsi="微软雅黑" w:cs="宋体" w:hint="eastAsia"/>
          <w:kern w:val="0"/>
          <w:szCs w:val="24"/>
        </w:rPr>
        <w:t>添加底部导航菜单。</w:t>
      </w:r>
    </w:p>
    <w:p w:rsidR="006B7402" w:rsidRDefault="006B7402" w:rsidP="006B7402">
      <w:pPr>
        <w:pStyle w:val="6"/>
        <w:ind w:right="240"/>
      </w:pPr>
      <w:r>
        <w:rPr>
          <w:rFonts w:hint="eastAsia"/>
        </w:rPr>
        <w:t>业务规则</w:t>
      </w:r>
    </w:p>
    <w:p w:rsidR="006B7402" w:rsidRPr="008F58A8"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6B7402">
      <w:pPr>
        <w:ind w:right="240"/>
      </w:pPr>
      <w:r>
        <w:rPr>
          <w:rFonts w:hint="eastAsia"/>
        </w:rPr>
        <w:t>添加底部导航菜单页面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right="24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前台菜单编辑（点击可展开或收起下列元素）</w:t>
            </w:r>
          </w:p>
        </w:tc>
      </w:tr>
      <w:tr w:rsidR="006B7402" w:rsidTr="0061150B">
        <w:tc>
          <w:tcPr>
            <w:tcW w:w="675" w:type="dxa"/>
            <w:vAlign w:val="center"/>
          </w:tcPr>
          <w:p w:rsidR="006B7402" w:rsidRDefault="006B7402" w:rsidP="008B4BF2">
            <w:pPr>
              <w:numPr>
                <w:ilvl w:val="0"/>
                <w:numId w:val="322"/>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菜单名称</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w:t>
            </w:r>
            <w:r>
              <w:rPr>
                <w:rFonts w:ascii="Times New Roman" w:hAnsi="Times New Roman" w:hint="eastAsia"/>
                <w:sz w:val="21"/>
                <w:szCs w:val="21"/>
              </w:rPr>
              <w:t>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22"/>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选择父级菜单</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选择属于自己类别的父菜单</w:t>
            </w:r>
          </w:p>
        </w:tc>
      </w:tr>
      <w:tr w:rsidR="006B7402" w:rsidTr="0061150B">
        <w:tc>
          <w:tcPr>
            <w:tcW w:w="675" w:type="dxa"/>
            <w:vAlign w:val="center"/>
          </w:tcPr>
          <w:p w:rsidR="006B7402" w:rsidRDefault="006B7402" w:rsidP="008B4BF2">
            <w:pPr>
              <w:numPr>
                <w:ilvl w:val="0"/>
                <w:numId w:val="322"/>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链接地址</w:t>
            </w:r>
            <w:r>
              <w:rPr>
                <w:rFonts w:ascii="Times New Roman" w:hAnsi="Times New Roman" w:hint="eastAsia"/>
                <w:sz w:val="21"/>
                <w:szCs w:val="21"/>
              </w:rPr>
              <w:t>URL</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如：</w:t>
            </w:r>
            <w:r w:rsidRPr="00941857">
              <w:rPr>
                <w:rFonts w:ascii="Times New Roman" w:hAnsi="Times New Roman"/>
                <w:sz w:val="21"/>
                <w:szCs w:val="21"/>
              </w:rPr>
              <w:t>http://localhost:8080/yizhmall/index.html</w:t>
            </w:r>
          </w:p>
        </w:tc>
      </w:tr>
      <w:tr w:rsidR="006B7402" w:rsidTr="0061150B">
        <w:tc>
          <w:tcPr>
            <w:tcW w:w="675" w:type="dxa"/>
            <w:vAlign w:val="center"/>
          </w:tcPr>
          <w:p w:rsidR="006B7402" w:rsidRDefault="006B7402" w:rsidP="008B4BF2">
            <w:pPr>
              <w:numPr>
                <w:ilvl w:val="0"/>
                <w:numId w:val="322"/>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启用</w:t>
            </w:r>
            <w:r>
              <w:rPr>
                <w:rFonts w:ascii="Times New Roman" w:hAnsi="Times New Roman" w:hint="eastAsia"/>
                <w:sz w:val="21"/>
                <w:szCs w:val="21"/>
              </w:rPr>
              <w:t>/</w:t>
            </w:r>
            <w:r>
              <w:rPr>
                <w:rFonts w:ascii="Times New Roman" w:hAnsi="Times New Roman" w:hint="eastAsia"/>
                <w:sz w:val="21"/>
                <w:szCs w:val="21"/>
              </w:rPr>
              <w:t>禁用</w:t>
            </w:r>
          </w:p>
        </w:tc>
      </w:tr>
      <w:tr w:rsidR="006B7402" w:rsidTr="0061150B">
        <w:tc>
          <w:tcPr>
            <w:tcW w:w="675" w:type="dxa"/>
            <w:vAlign w:val="center"/>
          </w:tcPr>
          <w:p w:rsidR="006B7402" w:rsidRDefault="006B7402" w:rsidP="008B4BF2">
            <w:pPr>
              <w:numPr>
                <w:ilvl w:val="0"/>
                <w:numId w:val="322"/>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ClassName</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22"/>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为整数</w:t>
            </w:r>
          </w:p>
        </w:tc>
      </w:tr>
      <w:tr w:rsidR="006B7402" w:rsidTr="0061150B">
        <w:tc>
          <w:tcPr>
            <w:tcW w:w="675" w:type="dxa"/>
            <w:vAlign w:val="center"/>
          </w:tcPr>
          <w:p w:rsidR="006B7402" w:rsidRDefault="006B7402" w:rsidP="008B4BF2">
            <w:pPr>
              <w:numPr>
                <w:ilvl w:val="0"/>
                <w:numId w:val="322"/>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菜单说明</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描述该菜单的信息</w:t>
            </w:r>
          </w:p>
        </w:tc>
      </w:tr>
      <w:tr w:rsidR="006B7402" w:rsidTr="0061150B">
        <w:tc>
          <w:tcPr>
            <w:tcW w:w="675" w:type="dxa"/>
            <w:vAlign w:val="center"/>
          </w:tcPr>
          <w:p w:rsidR="006B7402" w:rsidRDefault="006B7402" w:rsidP="008B4BF2">
            <w:pPr>
              <w:numPr>
                <w:ilvl w:val="0"/>
                <w:numId w:val="322"/>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bl>
    <w:p w:rsidR="006B7402" w:rsidRPr="000560F2" w:rsidRDefault="006B7402" w:rsidP="006B7402">
      <w:pPr>
        <w:ind w:right="240"/>
      </w:pPr>
    </w:p>
    <w:p w:rsidR="006B7402" w:rsidRDefault="006B7402" w:rsidP="006B7402">
      <w:pPr>
        <w:pStyle w:val="4"/>
        <w:ind w:right="240"/>
      </w:pPr>
      <w:r>
        <w:rPr>
          <w:rFonts w:hint="eastAsia"/>
        </w:rPr>
        <w:t>网站更新管理</w:t>
      </w:r>
    </w:p>
    <w:p w:rsidR="006B7402" w:rsidRDefault="006B7402" w:rsidP="006B7402">
      <w:pPr>
        <w:pStyle w:val="5"/>
        <w:ind w:left="142" w:right="240"/>
      </w:pPr>
      <w:r>
        <w:rPr>
          <w:rFonts w:hint="eastAsia"/>
        </w:rPr>
        <w:t>首页更新</w:t>
      </w:r>
    </w:p>
    <w:p w:rsidR="006B7402" w:rsidRDefault="006B7402" w:rsidP="006B7402">
      <w:pPr>
        <w:pStyle w:val="6"/>
        <w:ind w:right="240"/>
      </w:pPr>
      <w:r>
        <w:t>功能描述</w:t>
      </w:r>
    </w:p>
    <w:p w:rsidR="006B7402" w:rsidRPr="00E82ED1" w:rsidRDefault="006B7402" w:rsidP="006B7402">
      <w:pPr>
        <w:ind w:right="240"/>
        <w:rPr>
          <w:rFonts w:ascii="微软雅黑" w:eastAsia="微软雅黑" w:cs="微软雅黑"/>
          <w:szCs w:val="24"/>
          <w:lang w:val="zh-CN"/>
        </w:rPr>
      </w:pPr>
      <w:r>
        <w:rPr>
          <w:rFonts w:ascii="微软雅黑" w:eastAsia="微软雅黑" w:cs="微软雅黑" w:hint="eastAsia"/>
          <w:szCs w:val="24"/>
          <w:lang w:val="zh-CN"/>
        </w:rPr>
        <w:t>运营管理人员可以通过该功能进行分类、底部菜单、广告位更新。</w:t>
      </w:r>
    </w:p>
    <w:p w:rsidR="006B7402" w:rsidRDefault="006B7402" w:rsidP="006B7402">
      <w:pPr>
        <w:pStyle w:val="6"/>
        <w:ind w:right="240"/>
      </w:pPr>
      <w:r>
        <w:rPr>
          <w:rFonts w:hint="eastAsia"/>
        </w:rPr>
        <w:t>业务流程</w:t>
      </w:r>
    </w:p>
    <w:p w:rsidR="006B7402" w:rsidRPr="00B24703" w:rsidRDefault="006B7402" w:rsidP="006B7402">
      <w:pPr>
        <w:ind w:right="240"/>
      </w:pPr>
      <w:r w:rsidRPr="00D86FC1">
        <w:rPr>
          <w:rFonts w:ascii="微软雅黑" w:eastAsia="微软雅黑" w:hAnsi="微软雅黑" w:cs="宋体"/>
          <w:kern w:val="0"/>
          <w:szCs w:val="24"/>
        </w:rPr>
        <w:t>运营管理人员登录系统，进入：</w:t>
      </w:r>
      <w:r>
        <w:rPr>
          <w:rFonts w:ascii="微软雅黑" w:eastAsia="微软雅黑" w:hAnsi="微软雅黑" w:cs="宋体" w:hint="eastAsia"/>
          <w:kern w:val="0"/>
          <w:szCs w:val="24"/>
        </w:rPr>
        <w:t>页面</w:t>
      </w:r>
      <w:r w:rsidRPr="00D86FC1">
        <w:rPr>
          <w:rFonts w:ascii="微软雅黑" w:eastAsia="微软雅黑" w:hAnsi="微软雅黑" w:cs="宋体" w:hint="eastAsia"/>
          <w:kern w:val="0"/>
          <w:szCs w:val="24"/>
        </w:rPr>
        <w:tab/>
      </w:r>
      <w:r w:rsidRPr="003F2A93">
        <w:rPr>
          <w:rFonts w:ascii="微软雅黑" w:eastAsia="微软雅黑" w:hAnsi="微软雅黑" w:cs="宋体"/>
          <w:kern w:val="0"/>
          <w:szCs w:val="24"/>
        </w:rPr>
        <w:t xml:space="preserve">--&gt; </w:t>
      </w:r>
      <w:r>
        <w:rPr>
          <w:rFonts w:ascii="微软雅黑" w:eastAsia="微软雅黑" w:hAnsi="微软雅黑" w:cs="宋体" w:hint="eastAsia"/>
          <w:kern w:val="0"/>
          <w:szCs w:val="24"/>
        </w:rPr>
        <w:t>网站更新管理</w:t>
      </w:r>
      <w:r w:rsidRPr="003F2A93">
        <w:rPr>
          <w:rFonts w:ascii="微软雅黑" w:eastAsia="微软雅黑" w:hAnsi="微软雅黑" w:cs="宋体"/>
          <w:kern w:val="0"/>
          <w:szCs w:val="24"/>
        </w:rPr>
        <w:t>--&gt;</w:t>
      </w:r>
      <w:r>
        <w:rPr>
          <w:rFonts w:ascii="微软雅黑" w:eastAsia="微软雅黑" w:hAnsi="微软雅黑" w:cs="宋体" w:hint="eastAsia"/>
          <w:kern w:val="0"/>
          <w:szCs w:val="24"/>
        </w:rPr>
        <w:t>首页更新，分别点击“分类更新”、“底部更新”、“广告位更新”按钮更新菜单内容。</w:t>
      </w:r>
    </w:p>
    <w:p w:rsidR="006B7402" w:rsidRDefault="006B7402" w:rsidP="006B7402">
      <w:pPr>
        <w:pStyle w:val="6"/>
        <w:ind w:right="240"/>
      </w:pPr>
      <w:r>
        <w:rPr>
          <w:rFonts w:hint="eastAsia"/>
        </w:rPr>
        <w:lastRenderedPageBreak/>
        <w:t>业务规则</w:t>
      </w:r>
    </w:p>
    <w:p w:rsidR="006B7402" w:rsidRPr="001B24A7" w:rsidRDefault="006B7402" w:rsidP="006B7402">
      <w:pPr>
        <w:ind w:right="240"/>
      </w:pPr>
      <w:r>
        <w:rPr>
          <w:rFonts w:hint="eastAsia"/>
        </w:rPr>
        <w:t>无。</w:t>
      </w:r>
    </w:p>
    <w:p w:rsidR="006B7402" w:rsidRPr="00751F04" w:rsidRDefault="006B7402" w:rsidP="006B7402">
      <w:pPr>
        <w:pStyle w:val="6"/>
        <w:ind w:right="240"/>
      </w:pPr>
      <w:r>
        <w:rPr>
          <w:rFonts w:hint="eastAsia"/>
        </w:rPr>
        <w:t>页面要素</w:t>
      </w:r>
    </w:p>
    <w:p w:rsidR="006B7402" w:rsidRDefault="006B7402" w:rsidP="006B7402">
      <w:pPr>
        <w:ind w:right="240"/>
      </w:pPr>
      <w:r>
        <w:rPr>
          <w:rFonts w:hint="eastAsia"/>
        </w:rPr>
        <w:t>首页更新页面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right="24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首页更新（点击可展开或收起下列元素）</w:t>
            </w:r>
          </w:p>
        </w:tc>
      </w:tr>
      <w:tr w:rsidR="006B7402" w:rsidTr="0061150B">
        <w:tc>
          <w:tcPr>
            <w:tcW w:w="675" w:type="dxa"/>
            <w:vAlign w:val="center"/>
          </w:tcPr>
          <w:p w:rsidR="006B7402" w:rsidRDefault="006B7402" w:rsidP="008B4BF2">
            <w:pPr>
              <w:numPr>
                <w:ilvl w:val="0"/>
                <w:numId w:val="323"/>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分类更新</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若更新成功，提示：</w:t>
            </w:r>
            <w:r>
              <w:rPr>
                <w:rFonts w:ascii="Times New Roman" w:hAnsi="Times New Roman" w:hint="eastAsia"/>
                <w:sz w:val="21"/>
                <w:szCs w:val="21"/>
              </w:rPr>
              <w:t>OK,</w:t>
            </w:r>
            <w:r>
              <w:rPr>
                <w:rFonts w:ascii="Times New Roman" w:hAnsi="Times New Roman" w:hint="eastAsia"/>
                <w:sz w:val="21"/>
                <w:szCs w:val="21"/>
              </w:rPr>
              <w:t>更新成功！</w:t>
            </w:r>
          </w:p>
        </w:tc>
      </w:tr>
      <w:tr w:rsidR="006B7402" w:rsidTr="0061150B">
        <w:tc>
          <w:tcPr>
            <w:tcW w:w="675" w:type="dxa"/>
            <w:vAlign w:val="center"/>
          </w:tcPr>
          <w:p w:rsidR="006B7402" w:rsidRDefault="006B7402" w:rsidP="008B4BF2">
            <w:pPr>
              <w:numPr>
                <w:ilvl w:val="0"/>
                <w:numId w:val="323"/>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底部更新</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若更新成功，提示：</w:t>
            </w:r>
            <w:r>
              <w:rPr>
                <w:rFonts w:ascii="Times New Roman" w:hAnsi="Times New Roman" w:hint="eastAsia"/>
                <w:sz w:val="21"/>
                <w:szCs w:val="21"/>
              </w:rPr>
              <w:t>OK,</w:t>
            </w:r>
            <w:r>
              <w:rPr>
                <w:rFonts w:ascii="Times New Roman" w:hAnsi="Times New Roman" w:hint="eastAsia"/>
                <w:sz w:val="21"/>
                <w:szCs w:val="21"/>
              </w:rPr>
              <w:t>更新成功！</w:t>
            </w:r>
          </w:p>
        </w:tc>
      </w:tr>
      <w:tr w:rsidR="006B7402" w:rsidTr="0061150B">
        <w:tc>
          <w:tcPr>
            <w:tcW w:w="675" w:type="dxa"/>
            <w:vAlign w:val="center"/>
          </w:tcPr>
          <w:p w:rsidR="006B7402" w:rsidRDefault="006B7402" w:rsidP="008B4BF2">
            <w:pPr>
              <w:numPr>
                <w:ilvl w:val="0"/>
                <w:numId w:val="323"/>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广告位更新</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若更新成功，提示：</w:t>
            </w:r>
            <w:r>
              <w:rPr>
                <w:rFonts w:ascii="Times New Roman" w:hAnsi="Times New Roman" w:hint="eastAsia"/>
                <w:sz w:val="21"/>
                <w:szCs w:val="21"/>
              </w:rPr>
              <w:t>OK,</w:t>
            </w:r>
            <w:r>
              <w:rPr>
                <w:rFonts w:ascii="Times New Roman" w:hAnsi="Times New Roman" w:hint="eastAsia"/>
                <w:sz w:val="21"/>
                <w:szCs w:val="21"/>
              </w:rPr>
              <w:t>更新成功！</w:t>
            </w:r>
          </w:p>
        </w:tc>
      </w:tr>
    </w:tbl>
    <w:p w:rsidR="006B7402" w:rsidRPr="00741F2B" w:rsidRDefault="006B7402" w:rsidP="006B7402">
      <w:pPr>
        <w:ind w:right="240"/>
      </w:pPr>
    </w:p>
    <w:p w:rsidR="006B7402" w:rsidRDefault="006B7402" w:rsidP="006B7402">
      <w:pPr>
        <w:pStyle w:val="3"/>
        <w:ind w:right="240"/>
      </w:pPr>
      <w:bookmarkStart w:id="121" w:name="_Toc446774436"/>
      <w:r>
        <w:rPr>
          <w:rFonts w:hint="eastAsia"/>
        </w:rPr>
        <w:t>内容</w:t>
      </w:r>
      <w:bookmarkEnd w:id="121"/>
    </w:p>
    <w:p w:rsidR="006B7402" w:rsidRDefault="006B7402" w:rsidP="006B7402">
      <w:pPr>
        <w:pStyle w:val="4"/>
        <w:ind w:right="240"/>
      </w:pPr>
      <w:r>
        <w:rPr>
          <w:rFonts w:hint="eastAsia"/>
        </w:rPr>
        <w:t>文章管理</w:t>
      </w:r>
    </w:p>
    <w:p w:rsidR="006B7402" w:rsidRPr="00391FB7" w:rsidRDefault="006B7402" w:rsidP="006B7402">
      <w:pPr>
        <w:pStyle w:val="5"/>
        <w:ind w:left="142" w:right="240"/>
      </w:pPr>
      <w:r>
        <w:rPr>
          <w:rFonts w:hint="eastAsia"/>
        </w:rPr>
        <w:t>文章列表</w:t>
      </w:r>
    </w:p>
    <w:p w:rsidR="006B7402" w:rsidRDefault="006B7402" w:rsidP="006B7402">
      <w:pPr>
        <w:pStyle w:val="6"/>
        <w:ind w:right="240"/>
      </w:pPr>
      <w:r>
        <w:t>功能描述</w:t>
      </w:r>
    </w:p>
    <w:p w:rsidR="006B7402" w:rsidRPr="0046185F" w:rsidRDefault="006B7402" w:rsidP="006B7402">
      <w:pPr>
        <w:ind w:right="240"/>
      </w:pPr>
      <w:r>
        <w:rPr>
          <w:rFonts w:ascii="微软雅黑" w:eastAsia="微软雅黑" w:cs="微软雅黑" w:hint="eastAsia"/>
          <w:szCs w:val="24"/>
          <w:lang w:val="zh-CN"/>
        </w:rPr>
        <w:t>运营管理人员可以通过该功能进行添加、批量或单独删除、编辑、查看文章。</w:t>
      </w:r>
    </w:p>
    <w:p w:rsidR="006B7402" w:rsidRDefault="006B7402" w:rsidP="006B7402">
      <w:pPr>
        <w:pStyle w:val="6"/>
        <w:ind w:right="240"/>
      </w:pPr>
      <w:r>
        <w:rPr>
          <w:rFonts w:hint="eastAsia"/>
        </w:rPr>
        <w:t>业务流程</w:t>
      </w:r>
    </w:p>
    <w:p w:rsidR="006B7402" w:rsidRPr="0046185F" w:rsidRDefault="006B7402" w:rsidP="006B7402">
      <w:pPr>
        <w:ind w:right="240"/>
      </w:pPr>
      <w:r w:rsidRPr="00D86FC1">
        <w:rPr>
          <w:rFonts w:ascii="微软雅黑" w:eastAsia="微软雅黑" w:hAnsi="微软雅黑" w:cs="宋体"/>
          <w:kern w:val="0"/>
          <w:szCs w:val="24"/>
        </w:rPr>
        <w:t>运营管理人员登录系统，进入：</w:t>
      </w:r>
      <w:r>
        <w:rPr>
          <w:rFonts w:ascii="微软雅黑" w:eastAsia="微软雅黑" w:hAnsi="微软雅黑" w:cs="宋体" w:hint="eastAsia"/>
          <w:kern w:val="0"/>
          <w:szCs w:val="24"/>
        </w:rPr>
        <w:t>内容</w:t>
      </w:r>
      <w:r w:rsidRPr="00D86FC1">
        <w:rPr>
          <w:rFonts w:ascii="微软雅黑" w:eastAsia="微软雅黑" w:hAnsi="微软雅黑" w:cs="宋体" w:hint="eastAsia"/>
          <w:kern w:val="0"/>
          <w:szCs w:val="24"/>
        </w:rPr>
        <w:tab/>
      </w:r>
      <w:r w:rsidRPr="003F2A93">
        <w:rPr>
          <w:rFonts w:ascii="微软雅黑" w:eastAsia="微软雅黑" w:hAnsi="微软雅黑" w:cs="宋体"/>
          <w:kern w:val="0"/>
          <w:szCs w:val="24"/>
        </w:rPr>
        <w:t xml:space="preserve">--&gt; </w:t>
      </w:r>
      <w:r>
        <w:rPr>
          <w:rFonts w:ascii="微软雅黑" w:eastAsia="微软雅黑" w:hAnsi="微软雅黑" w:cs="宋体" w:hint="eastAsia"/>
          <w:kern w:val="0"/>
          <w:szCs w:val="24"/>
        </w:rPr>
        <w:t>文章管理</w:t>
      </w:r>
      <w:r w:rsidRPr="003F2A93">
        <w:rPr>
          <w:rFonts w:ascii="微软雅黑" w:eastAsia="微软雅黑" w:hAnsi="微软雅黑" w:cs="宋体"/>
          <w:kern w:val="0"/>
          <w:szCs w:val="24"/>
        </w:rPr>
        <w:t>--&gt;</w:t>
      </w:r>
      <w:r>
        <w:rPr>
          <w:rFonts w:ascii="微软雅黑" w:eastAsia="微软雅黑" w:hAnsi="微软雅黑" w:cs="宋体" w:hint="eastAsia"/>
          <w:kern w:val="0"/>
          <w:szCs w:val="24"/>
        </w:rPr>
        <w:t>文章列表。</w:t>
      </w:r>
    </w:p>
    <w:p w:rsidR="006B7402" w:rsidRDefault="006B7402" w:rsidP="006B7402">
      <w:pPr>
        <w:pStyle w:val="6"/>
        <w:ind w:right="240"/>
      </w:pPr>
      <w:r>
        <w:rPr>
          <w:rFonts w:hint="eastAsia"/>
        </w:rPr>
        <w:t>业务规则</w:t>
      </w:r>
    </w:p>
    <w:p w:rsidR="006B7402" w:rsidRPr="0046185F"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8B4BF2">
      <w:pPr>
        <w:numPr>
          <w:ilvl w:val="0"/>
          <w:numId w:val="324"/>
        </w:numPr>
        <w:ind w:right="240"/>
      </w:pPr>
      <w:r>
        <w:rPr>
          <w:rFonts w:hint="eastAsia"/>
        </w:rPr>
        <w:t>文章列表页面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right="24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备注</w:t>
            </w:r>
          </w:p>
        </w:tc>
      </w:tr>
      <w:tr w:rsidR="006B7402" w:rsidTr="0061150B">
        <w:tc>
          <w:tcPr>
            <w:tcW w:w="675" w:type="dxa"/>
            <w:vAlign w:val="center"/>
          </w:tcPr>
          <w:p w:rsidR="006B7402" w:rsidRDefault="006B7402" w:rsidP="008B4BF2">
            <w:pPr>
              <w:numPr>
                <w:ilvl w:val="0"/>
                <w:numId w:val="325"/>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添加文章</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跳转至添加文章功能页面</w:t>
            </w:r>
          </w:p>
        </w:tc>
      </w:tr>
      <w:tr w:rsidR="006B7402" w:rsidTr="0061150B">
        <w:tc>
          <w:tcPr>
            <w:tcW w:w="675" w:type="dxa"/>
            <w:vAlign w:val="center"/>
          </w:tcPr>
          <w:p w:rsidR="006B7402" w:rsidRDefault="006B7402" w:rsidP="008B4BF2">
            <w:pPr>
              <w:numPr>
                <w:ilvl w:val="0"/>
                <w:numId w:val="325"/>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批量删除</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选定多个文章，可批量删除。</w:t>
            </w:r>
          </w:p>
        </w:tc>
      </w:tr>
      <w:tr w:rsidR="006B7402" w:rsidTr="0061150B">
        <w:tc>
          <w:tcPr>
            <w:tcW w:w="675" w:type="dxa"/>
            <w:vAlign w:val="center"/>
          </w:tcPr>
          <w:p w:rsidR="006B7402" w:rsidRDefault="006B7402" w:rsidP="008B4BF2">
            <w:pPr>
              <w:numPr>
                <w:ilvl w:val="0"/>
                <w:numId w:val="325"/>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可选择多个</w:t>
            </w:r>
          </w:p>
        </w:tc>
      </w:tr>
      <w:tr w:rsidR="006B7402" w:rsidTr="0061150B">
        <w:tc>
          <w:tcPr>
            <w:tcW w:w="675" w:type="dxa"/>
            <w:vAlign w:val="center"/>
          </w:tcPr>
          <w:p w:rsidR="006B7402" w:rsidRDefault="006B7402" w:rsidP="008B4BF2">
            <w:pPr>
              <w:numPr>
                <w:ilvl w:val="0"/>
                <w:numId w:val="325"/>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标题</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rPr>
          <w:trHeight w:val="338"/>
        </w:trPr>
        <w:tc>
          <w:tcPr>
            <w:tcW w:w="675" w:type="dxa"/>
            <w:vAlign w:val="center"/>
          </w:tcPr>
          <w:p w:rsidR="006B7402" w:rsidRDefault="006B7402" w:rsidP="008B4BF2">
            <w:pPr>
              <w:numPr>
                <w:ilvl w:val="0"/>
                <w:numId w:val="325"/>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文章分类</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25"/>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添加时间</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25"/>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发布</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25"/>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首页推荐</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25"/>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25"/>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“编辑”、“删除”按钮</w:t>
            </w:r>
          </w:p>
        </w:tc>
      </w:tr>
    </w:tbl>
    <w:p w:rsidR="006B7402" w:rsidRPr="0046185F" w:rsidRDefault="006B7402" w:rsidP="006B7402">
      <w:pPr>
        <w:ind w:left="814" w:right="240" w:firstLine="0"/>
      </w:pPr>
    </w:p>
    <w:p w:rsidR="006B7402" w:rsidRDefault="006B7402" w:rsidP="008B4BF2">
      <w:pPr>
        <w:numPr>
          <w:ilvl w:val="0"/>
          <w:numId w:val="324"/>
        </w:numPr>
        <w:ind w:right="240"/>
      </w:pPr>
      <w:r>
        <w:rPr>
          <w:rFonts w:hint="eastAsia"/>
        </w:rPr>
        <w:t>编辑文章页面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right="24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添加文章（点击可展开或收起下列元素）</w:t>
            </w:r>
          </w:p>
        </w:tc>
      </w:tr>
      <w:tr w:rsidR="006B7402" w:rsidTr="0061150B">
        <w:tc>
          <w:tcPr>
            <w:tcW w:w="675" w:type="dxa"/>
            <w:vAlign w:val="center"/>
          </w:tcPr>
          <w:p w:rsidR="006B7402" w:rsidRDefault="006B7402" w:rsidP="008B4BF2">
            <w:pPr>
              <w:numPr>
                <w:ilvl w:val="0"/>
                <w:numId w:val="326"/>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标题</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w:t>
            </w:r>
            <w:r>
              <w:rPr>
                <w:rFonts w:ascii="Times New Roman" w:hAnsi="Times New Roman" w:hint="eastAsia"/>
                <w:sz w:val="21"/>
                <w:szCs w:val="21"/>
              </w:rPr>
              <w:t>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26"/>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选择文章归属类别</w:t>
            </w:r>
          </w:p>
        </w:tc>
      </w:tr>
      <w:tr w:rsidR="006B7402" w:rsidTr="0061150B">
        <w:tc>
          <w:tcPr>
            <w:tcW w:w="675" w:type="dxa"/>
            <w:vAlign w:val="center"/>
          </w:tcPr>
          <w:p w:rsidR="006B7402" w:rsidRDefault="006B7402" w:rsidP="008B4BF2">
            <w:pPr>
              <w:numPr>
                <w:ilvl w:val="0"/>
                <w:numId w:val="326"/>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是否发布</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r>
              <w:rPr>
                <w:rFonts w:ascii="Times New Roman" w:hAnsi="Times New Roman" w:hint="eastAsia"/>
                <w:sz w:val="21"/>
                <w:szCs w:val="21"/>
              </w:rPr>
              <w:t>/</w:t>
            </w:r>
            <w:r>
              <w:rPr>
                <w:rFonts w:ascii="Times New Roman" w:hAnsi="Times New Roman" w:hint="eastAsia"/>
                <w:sz w:val="21"/>
                <w:szCs w:val="21"/>
              </w:rPr>
              <w:t>否</w:t>
            </w:r>
          </w:p>
        </w:tc>
      </w:tr>
      <w:tr w:rsidR="006B7402" w:rsidTr="0061150B">
        <w:tc>
          <w:tcPr>
            <w:tcW w:w="675" w:type="dxa"/>
            <w:vAlign w:val="center"/>
          </w:tcPr>
          <w:p w:rsidR="006B7402" w:rsidRDefault="006B7402" w:rsidP="008B4BF2">
            <w:pPr>
              <w:numPr>
                <w:ilvl w:val="0"/>
                <w:numId w:val="326"/>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首页推荐</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r>
              <w:rPr>
                <w:rFonts w:ascii="Times New Roman" w:hAnsi="Times New Roman" w:hint="eastAsia"/>
                <w:sz w:val="21"/>
                <w:szCs w:val="21"/>
              </w:rPr>
              <w:t>/</w:t>
            </w:r>
            <w:r>
              <w:rPr>
                <w:rFonts w:ascii="Times New Roman" w:hAnsi="Times New Roman" w:hint="eastAsia"/>
                <w:sz w:val="21"/>
                <w:szCs w:val="21"/>
              </w:rPr>
              <w:t>否</w:t>
            </w:r>
          </w:p>
        </w:tc>
      </w:tr>
      <w:tr w:rsidR="006B7402" w:rsidTr="0061150B">
        <w:tc>
          <w:tcPr>
            <w:tcW w:w="675" w:type="dxa"/>
            <w:vAlign w:val="center"/>
          </w:tcPr>
          <w:p w:rsidR="006B7402" w:rsidRDefault="006B7402" w:rsidP="008B4BF2">
            <w:pPr>
              <w:numPr>
                <w:ilvl w:val="0"/>
                <w:numId w:val="326"/>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为整数</w:t>
            </w:r>
          </w:p>
        </w:tc>
      </w:tr>
      <w:tr w:rsidR="006B7402" w:rsidTr="0061150B">
        <w:tc>
          <w:tcPr>
            <w:tcW w:w="675" w:type="dxa"/>
            <w:vAlign w:val="center"/>
          </w:tcPr>
          <w:p w:rsidR="006B7402" w:rsidRDefault="006B7402" w:rsidP="008B4BF2">
            <w:pPr>
              <w:numPr>
                <w:ilvl w:val="0"/>
                <w:numId w:val="326"/>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简介</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简单描述该文章的精要</w:t>
            </w:r>
          </w:p>
        </w:tc>
      </w:tr>
      <w:tr w:rsidR="006B7402" w:rsidTr="0061150B">
        <w:tc>
          <w:tcPr>
            <w:tcW w:w="675" w:type="dxa"/>
            <w:vAlign w:val="center"/>
          </w:tcPr>
          <w:p w:rsidR="006B7402" w:rsidRDefault="006B7402" w:rsidP="008B4BF2">
            <w:pPr>
              <w:numPr>
                <w:ilvl w:val="0"/>
                <w:numId w:val="326"/>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内容详情</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文本编辑域</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文章内容</w:t>
            </w:r>
          </w:p>
        </w:tc>
      </w:tr>
      <w:tr w:rsidR="006B7402" w:rsidTr="0061150B">
        <w:tc>
          <w:tcPr>
            <w:tcW w:w="675" w:type="dxa"/>
            <w:vAlign w:val="center"/>
          </w:tcPr>
          <w:p w:rsidR="006B7402" w:rsidRDefault="006B7402" w:rsidP="008B4BF2">
            <w:pPr>
              <w:numPr>
                <w:ilvl w:val="0"/>
                <w:numId w:val="326"/>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SEO</w:t>
            </w:r>
            <w:r>
              <w:rPr>
                <w:rFonts w:ascii="Times New Roman" w:hAnsi="Times New Roman" w:hint="eastAsia"/>
                <w:sz w:val="21"/>
                <w:szCs w:val="21"/>
              </w:rPr>
              <w:t>关键字</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搜索关键词</w:t>
            </w:r>
          </w:p>
        </w:tc>
      </w:tr>
      <w:tr w:rsidR="006B7402" w:rsidTr="0061150B">
        <w:tc>
          <w:tcPr>
            <w:tcW w:w="675" w:type="dxa"/>
            <w:vAlign w:val="center"/>
          </w:tcPr>
          <w:p w:rsidR="006B7402" w:rsidRDefault="006B7402" w:rsidP="008B4BF2">
            <w:pPr>
              <w:numPr>
                <w:ilvl w:val="0"/>
                <w:numId w:val="326"/>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SEO</w:t>
            </w:r>
            <w:r>
              <w:rPr>
                <w:rFonts w:ascii="Times New Roman" w:hAnsi="Times New Roman" w:hint="eastAsia"/>
                <w:sz w:val="21"/>
                <w:szCs w:val="21"/>
              </w:rPr>
              <w:t>描述</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加强搜索引擎的关联性</w:t>
            </w:r>
          </w:p>
        </w:tc>
      </w:tr>
      <w:tr w:rsidR="006B7402" w:rsidTr="0061150B">
        <w:tc>
          <w:tcPr>
            <w:tcW w:w="675" w:type="dxa"/>
            <w:vAlign w:val="center"/>
          </w:tcPr>
          <w:p w:rsidR="006B7402" w:rsidRDefault="006B7402" w:rsidP="008B4BF2">
            <w:pPr>
              <w:numPr>
                <w:ilvl w:val="0"/>
                <w:numId w:val="326"/>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bl>
    <w:p w:rsidR="006B7402" w:rsidRPr="0046185F" w:rsidRDefault="006B7402" w:rsidP="006B7402">
      <w:pPr>
        <w:ind w:left="425" w:right="240" w:firstLine="0"/>
      </w:pPr>
    </w:p>
    <w:p w:rsidR="006B7402" w:rsidRDefault="006B7402" w:rsidP="006B7402">
      <w:pPr>
        <w:pStyle w:val="5"/>
        <w:ind w:left="142" w:right="240"/>
      </w:pPr>
      <w:r>
        <w:rPr>
          <w:rFonts w:hint="eastAsia"/>
        </w:rPr>
        <w:t>添加文章</w:t>
      </w:r>
    </w:p>
    <w:p w:rsidR="006B7402" w:rsidRDefault="006B7402" w:rsidP="006B7402">
      <w:pPr>
        <w:pStyle w:val="6"/>
        <w:ind w:right="240"/>
      </w:pPr>
      <w:r>
        <w:t>功能描述</w:t>
      </w:r>
    </w:p>
    <w:p w:rsidR="006B7402" w:rsidRPr="002B7D4F" w:rsidRDefault="006B7402" w:rsidP="006B7402">
      <w:pPr>
        <w:ind w:right="240"/>
      </w:pPr>
      <w:r>
        <w:rPr>
          <w:rFonts w:ascii="微软雅黑" w:eastAsia="微软雅黑" w:cs="微软雅黑" w:hint="eastAsia"/>
          <w:szCs w:val="24"/>
          <w:lang w:val="zh-CN"/>
        </w:rPr>
        <w:t>运营管理人员可以通过该功能进行添加文章。</w:t>
      </w:r>
    </w:p>
    <w:p w:rsidR="006B7402" w:rsidRDefault="006B7402" w:rsidP="006B7402">
      <w:pPr>
        <w:pStyle w:val="6"/>
        <w:ind w:right="240"/>
      </w:pPr>
      <w:r>
        <w:rPr>
          <w:rFonts w:hint="eastAsia"/>
        </w:rPr>
        <w:lastRenderedPageBreak/>
        <w:t>业务流程</w:t>
      </w:r>
    </w:p>
    <w:p w:rsidR="006B7402" w:rsidRPr="0046185F" w:rsidRDefault="006B7402" w:rsidP="006B7402">
      <w:pPr>
        <w:ind w:right="240"/>
      </w:pPr>
      <w:r w:rsidRPr="00D86FC1">
        <w:rPr>
          <w:rFonts w:ascii="微软雅黑" w:eastAsia="微软雅黑" w:hAnsi="微软雅黑" w:cs="宋体"/>
          <w:kern w:val="0"/>
          <w:szCs w:val="24"/>
        </w:rPr>
        <w:t>运营管理人员登录系统，进入：</w:t>
      </w:r>
      <w:r>
        <w:rPr>
          <w:rFonts w:ascii="微软雅黑" w:eastAsia="微软雅黑" w:hAnsi="微软雅黑" w:cs="宋体" w:hint="eastAsia"/>
          <w:kern w:val="0"/>
          <w:szCs w:val="24"/>
        </w:rPr>
        <w:t>内容</w:t>
      </w:r>
      <w:r w:rsidRPr="00D86FC1">
        <w:rPr>
          <w:rFonts w:ascii="微软雅黑" w:eastAsia="微软雅黑" w:hAnsi="微软雅黑" w:cs="宋体" w:hint="eastAsia"/>
          <w:kern w:val="0"/>
          <w:szCs w:val="24"/>
        </w:rPr>
        <w:tab/>
      </w:r>
      <w:r w:rsidRPr="003F2A93">
        <w:rPr>
          <w:rFonts w:ascii="微软雅黑" w:eastAsia="微软雅黑" w:hAnsi="微软雅黑" w:cs="宋体"/>
          <w:kern w:val="0"/>
          <w:szCs w:val="24"/>
        </w:rPr>
        <w:t xml:space="preserve">--&gt; </w:t>
      </w:r>
      <w:r>
        <w:rPr>
          <w:rFonts w:ascii="微软雅黑" w:eastAsia="微软雅黑" w:hAnsi="微软雅黑" w:cs="宋体" w:hint="eastAsia"/>
          <w:kern w:val="0"/>
          <w:szCs w:val="24"/>
        </w:rPr>
        <w:t>文章管理</w:t>
      </w:r>
      <w:r w:rsidRPr="003F2A93">
        <w:rPr>
          <w:rFonts w:ascii="微软雅黑" w:eastAsia="微软雅黑" w:hAnsi="微软雅黑" w:cs="宋体"/>
          <w:kern w:val="0"/>
          <w:szCs w:val="24"/>
        </w:rPr>
        <w:t>--&gt;</w:t>
      </w:r>
      <w:r>
        <w:rPr>
          <w:rFonts w:ascii="微软雅黑" w:eastAsia="微软雅黑" w:hAnsi="微软雅黑" w:cs="宋体" w:hint="eastAsia"/>
          <w:kern w:val="0"/>
          <w:szCs w:val="24"/>
        </w:rPr>
        <w:t>添加文章。</w:t>
      </w:r>
    </w:p>
    <w:p w:rsidR="006B7402" w:rsidRDefault="006B7402" w:rsidP="006B7402">
      <w:pPr>
        <w:pStyle w:val="6"/>
        <w:ind w:right="240"/>
      </w:pPr>
      <w:r>
        <w:rPr>
          <w:rFonts w:hint="eastAsia"/>
        </w:rPr>
        <w:t>业务规则</w:t>
      </w:r>
    </w:p>
    <w:p w:rsidR="006B7402" w:rsidRPr="0046185F"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6B7402">
      <w:pPr>
        <w:ind w:right="240"/>
      </w:pPr>
      <w:r>
        <w:rPr>
          <w:rFonts w:hint="eastAsia"/>
        </w:rPr>
        <w:t>添加文章页面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right="24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添加文章（点击可展开或收起下列元素）</w:t>
            </w:r>
          </w:p>
        </w:tc>
      </w:tr>
      <w:tr w:rsidR="006B7402" w:rsidTr="0061150B">
        <w:tc>
          <w:tcPr>
            <w:tcW w:w="675" w:type="dxa"/>
            <w:vAlign w:val="center"/>
          </w:tcPr>
          <w:p w:rsidR="006B7402" w:rsidRDefault="006B7402" w:rsidP="008B4BF2">
            <w:pPr>
              <w:numPr>
                <w:ilvl w:val="0"/>
                <w:numId w:val="327"/>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标题</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w:t>
            </w:r>
            <w:r>
              <w:rPr>
                <w:rFonts w:ascii="Times New Roman" w:hAnsi="Times New Roman" w:hint="eastAsia"/>
                <w:sz w:val="21"/>
                <w:szCs w:val="21"/>
              </w:rPr>
              <w:t>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27"/>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选择文章归属类别</w:t>
            </w:r>
          </w:p>
        </w:tc>
      </w:tr>
      <w:tr w:rsidR="006B7402" w:rsidTr="0061150B">
        <w:tc>
          <w:tcPr>
            <w:tcW w:w="675" w:type="dxa"/>
            <w:vAlign w:val="center"/>
          </w:tcPr>
          <w:p w:rsidR="006B7402" w:rsidRDefault="006B7402" w:rsidP="008B4BF2">
            <w:pPr>
              <w:numPr>
                <w:ilvl w:val="0"/>
                <w:numId w:val="327"/>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是否发布</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r>
              <w:rPr>
                <w:rFonts w:ascii="Times New Roman" w:hAnsi="Times New Roman" w:hint="eastAsia"/>
                <w:sz w:val="21"/>
                <w:szCs w:val="21"/>
              </w:rPr>
              <w:t>/</w:t>
            </w:r>
            <w:r>
              <w:rPr>
                <w:rFonts w:ascii="Times New Roman" w:hAnsi="Times New Roman" w:hint="eastAsia"/>
                <w:sz w:val="21"/>
                <w:szCs w:val="21"/>
              </w:rPr>
              <w:t>否</w:t>
            </w:r>
          </w:p>
        </w:tc>
      </w:tr>
      <w:tr w:rsidR="006B7402" w:rsidTr="0061150B">
        <w:tc>
          <w:tcPr>
            <w:tcW w:w="675" w:type="dxa"/>
            <w:vAlign w:val="center"/>
          </w:tcPr>
          <w:p w:rsidR="006B7402" w:rsidRDefault="006B7402" w:rsidP="008B4BF2">
            <w:pPr>
              <w:numPr>
                <w:ilvl w:val="0"/>
                <w:numId w:val="327"/>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首页推荐</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r>
              <w:rPr>
                <w:rFonts w:ascii="Times New Roman" w:hAnsi="Times New Roman" w:hint="eastAsia"/>
                <w:sz w:val="21"/>
                <w:szCs w:val="21"/>
              </w:rPr>
              <w:t>/</w:t>
            </w:r>
            <w:r>
              <w:rPr>
                <w:rFonts w:ascii="Times New Roman" w:hAnsi="Times New Roman" w:hint="eastAsia"/>
                <w:sz w:val="21"/>
                <w:szCs w:val="21"/>
              </w:rPr>
              <w:t>否</w:t>
            </w:r>
          </w:p>
        </w:tc>
      </w:tr>
      <w:tr w:rsidR="006B7402" w:rsidTr="0061150B">
        <w:tc>
          <w:tcPr>
            <w:tcW w:w="675" w:type="dxa"/>
            <w:vAlign w:val="center"/>
          </w:tcPr>
          <w:p w:rsidR="006B7402" w:rsidRDefault="006B7402" w:rsidP="008B4BF2">
            <w:pPr>
              <w:numPr>
                <w:ilvl w:val="0"/>
                <w:numId w:val="327"/>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为整数</w:t>
            </w:r>
          </w:p>
        </w:tc>
      </w:tr>
      <w:tr w:rsidR="006B7402" w:rsidTr="0061150B">
        <w:tc>
          <w:tcPr>
            <w:tcW w:w="675" w:type="dxa"/>
            <w:vAlign w:val="center"/>
          </w:tcPr>
          <w:p w:rsidR="006B7402" w:rsidRDefault="006B7402" w:rsidP="008B4BF2">
            <w:pPr>
              <w:numPr>
                <w:ilvl w:val="0"/>
                <w:numId w:val="327"/>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简介</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简单描述该文章的精要</w:t>
            </w:r>
          </w:p>
        </w:tc>
      </w:tr>
      <w:tr w:rsidR="006B7402" w:rsidTr="0061150B">
        <w:tc>
          <w:tcPr>
            <w:tcW w:w="675" w:type="dxa"/>
            <w:vAlign w:val="center"/>
          </w:tcPr>
          <w:p w:rsidR="006B7402" w:rsidRDefault="006B7402" w:rsidP="008B4BF2">
            <w:pPr>
              <w:numPr>
                <w:ilvl w:val="0"/>
                <w:numId w:val="327"/>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内容详情</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文本编辑域</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文章内容</w:t>
            </w:r>
          </w:p>
        </w:tc>
      </w:tr>
      <w:tr w:rsidR="006B7402" w:rsidTr="0061150B">
        <w:tc>
          <w:tcPr>
            <w:tcW w:w="675" w:type="dxa"/>
            <w:vAlign w:val="center"/>
          </w:tcPr>
          <w:p w:rsidR="006B7402" w:rsidRDefault="006B7402" w:rsidP="008B4BF2">
            <w:pPr>
              <w:numPr>
                <w:ilvl w:val="0"/>
                <w:numId w:val="327"/>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SEO</w:t>
            </w:r>
            <w:r>
              <w:rPr>
                <w:rFonts w:ascii="Times New Roman" w:hAnsi="Times New Roman" w:hint="eastAsia"/>
                <w:sz w:val="21"/>
                <w:szCs w:val="21"/>
              </w:rPr>
              <w:t>关键字</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搜索关键词</w:t>
            </w:r>
          </w:p>
        </w:tc>
      </w:tr>
      <w:tr w:rsidR="006B7402" w:rsidTr="0061150B">
        <w:tc>
          <w:tcPr>
            <w:tcW w:w="675" w:type="dxa"/>
            <w:vAlign w:val="center"/>
          </w:tcPr>
          <w:p w:rsidR="006B7402" w:rsidRDefault="006B7402" w:rsidP="008B4BF2">
            <w:pPr>
              <w:numPr>
                <w:ilvl w:val="0"/>
                <w:numId w:val="327"/>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SEO</w:t>
            </w:r>
            <w:r>
              <w:rPr>
                <w:rFonts w:ascii="Times New Roman" w:hAnsi="Times New Roman" w:hint="eastAsia"/>
                <w:sz w:val="21"/>
                <w:szCs w:val="21"/>
              </w:rPr>
              <w:t>描述</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加强搜索引擎的关联性</w:t>
            </w:r>
          </w:p>
        </w:tc>
      </w:tr>
      <w:tr w:rsidR="006B7402" w:rsidTr="0061150B">
        <w:tc>
          <w:tcPr>
            <w:tcW w:w="675" w:type="dxa"/>
            <w:vAlign w:val="center"/>
          </w:tcPr>
          <w:p w:rsidR="006B7402" w:rsidRDefault="006B7402" w:rsidP="008B4BF2">
            <w:pPr>
              <w:numPr>
                <w:ilvl w:val="0"/>
                <w:numId w:val="327"/>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bl>
    <w:p w:rsidR="006B7402" w:rsidRPr="0046185F" w:rsidRDefault="006B7402" w:rsidP="006B7402">
      <w:pPr>
        <w:ind w:right="240"/>
      </w:pPr>
    </w:p>
    <w:p w:rsidR="006B7402" w:rsidRPr="00150317" w:rsidRDefault="006B7402" w:rsidP="006B7402">
      <w:pPr>
        <w:pStyle w:val="4"/>
        <w:ind w:right="240"/>
      </w:pPr>
      <w:r>
        <w:rPr>
          <w:rFonts w:hint="eastAsia"/>
        </w:rPr>
        <w:t>文章分类管理</w:t>
      </w:r>
    </w:p>
    <w:p w:rsidR="006B7402" w:rsidRPr="00391FB7" w:rsidRDefault="006B7402" w:rsidP="006B7402">
      <w:pPr>
        <w:pStyle w:val="5"/>
        <w:ind w:left="142" w:right="240"/>
      </w:pPr>
      <w:r>
        <w:rPr>
          <w:rFonts w:hint="eastAsia"/>
        </w:rPr>
        <w:t>文章分类列表</w:t>
      </w:r>
    </w:p>
    <w:p w:rsidR="006B7402" w:rsidRDefault="006B7402" w:rsidP="006B7402">
      <w:pPr>
        <w:pStyle w:val="6"/>
        <w:ind w:right="240"/>
      </w:pPr>
      <w:r>
        <w:t>功能描述</w:t>
      </w:r>
    </w:p>
    <w:p w:rsidR="006B7402" w:rsidRPr="00D51A78" w:rsidRDefault="006B7402" w:rsidP="006B7402">
      <w:pPr>
        <w:ind w:right="240"/>
      </w:pPr>
      <w:r>
        <w:rPr>
          <w:rFonts w:ascii="微软雅黑" w:eastAsia="微软雅黑" w:cs="微软雅黑" w:hint="eastAsia"/>
          <w:szCs w:val="24"/>
          <w:lang w:val="zh-CN"/>
        </w:rPr>
        <w:t>运营管理人员可以通过该功能进行添加、删除、修改、查看文章分类。</w:t>
      </w:r>
    </w:p>
    <w:p w:rsidR="006B7402" w:rsidRDefault="006B7402" w:rsidP="006B7402">
      <w:pPr>
        <w:pStyle w:val="6"/>
        <w:ind w:right="240"/>
      </w:pPr>
      <w:r>
        <w:rPr>
          <w:rFonts w:hint="eastAsia"/>
        </w:rPr>
        <w:t>业务流程</w:t>
      </w:r>
    </w:p>
    <w:p w:rsidR="006B7402" w:rsidRPr="0046185F" w:rsidRDefault="006B7402" w:rsidP="006B7402">
      <w:pPr>
        <w:ind w:right="240"/>
      </w:pPr>
      <w:r w:rsidRPr="00D86FC1">
        <w:rPr>
          <w:rFonts w:ascii="微软雅黑" w:eastAsia="微软雅黑" w:hAnsi="微软雅黑" w:cs="宋体"/>
          <w:kern w:val="0"/>
          <w:szCs w:val="24"/>
        </w:rPr>
        <w:t>运营管理人员登录系统，进入：</w:t>
      </w:r>
      <w:r>
        <w:rPr>
          <w:rFonts w:ascii="微软雅黑" w:eastAsia="微软雅黑" w:hAnsi="微软雅黑" w:cs="宋体" w:hint="eastAsia"/>
          <w:kern w:val="0"/>
          <w:szCs w:val="24"/>
        </w:rPr>
        <w:t>内容</w:t>
      </w:r>
      <w:r w:rsidRPr="00D86FC1">
        <w:rPr>
          <w:rFonts w:ascii="微软雅黑" w:eastAsia="微软雅黑" w:hAnsi="微软雅黑" w:cs="宋体" w:hint="eastAsia"/>
          <w:kern w:val="0"/>
          <w:szCs w:val="24"/>
        </w:rPr>
        <w:tab/>
      </w:r>
      <w:r w:rsidRPr="003F2A93">
        <w:rPr>
          <w:rFonts w:ascii="微软雅黑" w:eastAsia="微软雅黑" w:hAnsi="微软雅黑" w:cs="宋体"/>
          <w:kern w:val="0"/>
          <w:szCs w:val="24"/>
        </w:rPr>
        <w:t xml:space="preserve">--&gt; </w:t>
      </w:r>
      <w:r>
        <w:rPr>
          <w:rFonts w:ascii="微软雅黑" w:eastAsia="微软雅黑" w:hAnsi="微软雅黑" w:cs="宋体" w:hint="eastAsia"/>
          <w:kern w:val="0"/>
          <w:szCs w:val="24"/>
        </w:rPr>
        <w:t>文章分类管理</w:t>
      </w:r>
      <w:r w:rsidRPr="003F2A93">
        <w:rPr>
          <w:rFonts w:ascii="微软雅黑" w:eastAsia="微软雅黑" w:hAnsi="微软雅黑" w:cs="宋体"/>
          <w:kern w:val="0"/>
          <w:szCs w:val="24"/>
        </w:rPr>
        <w:t>--&gt;</w:t>
      </w:r>
      <w:r>
        <w:rPr>
          <w:rFonts w:ascii="微软雅黑" w:eastAsia="微软雅黑" w:hAnsi="微软雅黑" w:cs="宋体" w:hint="eastAsia"/>
          <w:kern w:val="0"/>
          <w:szCs w:val="24"/>
        </w:rPr>
        <w:t>文章分类</w:t>
      </w:r>
      <w:r>
        <w:rPr>
          <w:rFonts w:ascii="微软雅黑" w:eastAsia="微软雅黑" w:hAnsi="微软雅黑" w:cs="宋体" w:hint="eastAsia"/>
          <w:kern w:val="0"/>
          <w:szCs w:val="24"/>
        </w:rPr>
        <w:lastRenderedPageBreak/>
        <w:t>列表。</w:t>
      </w:r>
    </w:p>
    <w:p w:rsidR="006B7402" w:rsidRDefault="006B7402" w:rsidP="006B7402">
      <w:pPr>
        <w:pStyle w:val="6"/>
        <w:ind w:right="240"/>
      </w:pPr>
      <w:r>
        <w:rPr>
          <w:rFonts w:hint="eastAsia"/>
        </w:rPr>
        <w:t>业务规则</w:t>
      </w:r>
    </w:p>
    <w:p w:rsidR="006B7402" w:rsidRPr="0046185F"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8B4BF2">
      <w:pPr>
        <w:numPr>
          <w:ilvl w:val="0"/>
          <w:numId w:val="328"/>
        </w:numPr>
        <w:ind w:right="240"/>
      </w:pPr>
      <w:r>
        <w:rPr>
          <w:rFonts w:hint="eastAsia"/>
        </w:rPr>
        <w:t>文章分类列表页面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right="24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备注</w:t>
            </w:r>
          </w:p>
        </w:tc>
      </w:tr>
      <w:tr w:rsidR="006B7402" w:rsidTr="0061150B">
        <w:tc>
          <w:tcPr>
            <w:tcW w:w="675" w:type="dxa"/>
            <w:vAlign w:val="center"/>
          </w:tcPr>
          <w:p w:rsidR="006B7402" w:rsidRDefault="006B7402" w:rsidP="008B4BF2">
            <w:pPr>
              <w:numPr>
                <w:ilvl w:val="0"/>
                <w:numId w:val="329"/>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添加分类</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跳转至添加文章分类功能页面</w:t>
            </w:r>
          </w:p>
        </w:tc>
      </w:tr>
      <w:tr w:rsidR="006B7402" w:rsidTr="0061150B">
        <w:tc>
          <w:tcPr>
            <w:tcW w:w="675" w:type="dxa"/>
            <w:vAlign w:val="center"/>
          </w:tcPr>
          <w:p w:rsidR="006B7402" w:rsidRDefault="006B7402" w:rsidP="008B4BF2">
            <w:pPr>
              <w:numPr>
                <w:ilvl w:val="0"/>
                <w:numId w:val="329"/>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rPr>
          <w:trHeight w:val="338"/>
        </w:trPr>
        <w:tc>
          <w:tcPr>
            <w:tcW w:w="675" w:type="dxa"/>
            <w:vAlign w:val="center"/>
          </w:tcPr>
          <w:p w:rsidR="006B7402" w:rsidRDefault="006B7402" w:rsidP="008B4BF2">
            <w:pPr>
              <w:numPr>
                <w:ilvl w:val="0"/>
                <w:numId w:val="329"/>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分类名称</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w:t>
            </w:r>
            <w:r>
              <w:rPr>
                <w:rFonts w:ascii="Times New Roman" w:hAnsi="Times New Roman" w:hint="eastAsia"/>
                <w:sz w:val="21"/>
                <w:szCs w:val="21"/>
              </w:rPr>
              <w:t>+</w:t>
            </w:r>
            <w:r>
              <w:rPr>
                <w:rFonts w:ascii="Times New Roman" w:hAnsi="Times New Roman" w:hint="eastAsia"/>
                <w:sz w:val="21"/>
                <w:szCs w:val="21"/>
              </w:rPr>
              <w:t>”号可展开分类名称</w:t>
            </w:r>
          </w:p>
        </w:tc>
      </w:tr>
      <w:tr w:rsidR="006B7402" w:rsidTr="0061150B">
        <w:tc>
          <w:tcPr>
            <w:tcW w:w="675" w:type="dxa"/>
            <w:vAlign w:val="center"/>
          </w:tcPr>
          <w:p w:rsidR="006B7402" w:rsidRDefault="006B7402" w:rsidP="008B4BF2">
            <w:pPr>
              <w:numPr>
                <w:ilvl w:val="0"/>
                <w:numId w:val="329"/>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“编辑”、“删除”按钮</w:t>
            </w:r>
          </w:p>
        </w:tc>
      </w:tr>
    </w:tbl>
    <w:p w:rsidR="006B7402" w:rsidRPr="00EB0ADE" w:rsidRDefault="006B7402" w:rsidP="006B7402">
      <w:pPr>
        <w:ind w:left="814" w:right="240" w:firstLine="0"/>
      </w:pPr>
    </w:p>
    <w:p w:rsidR="006B7402" w:rsidRDefault="006B7402" w:rsidP="008B4BF2">
      <w:pPr>
        <w:numPr>
          <w:ilvl w:val="0"/>
          <w:numId w:val="328"/>
        </w:numPr>
        <w:ind w:right="240"/>
      </w:pPr>
      <w:r>
        <w:rPr>
          <w:rFonts w:hint="eastAsia"/>
        </w:rPr>
        <w:t>编辑文章分类页面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right="24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添加文章分类（点击可展开或收起下列元素）</w:t>
            </w:r>
          </w:p>
        </w:tc>
      </w:tr>
      <w:tr w:rsidR="006B7402" w:rsidTr="0061150B">
        <w:tc>
          <w:tcPr>
            <w:tcW w:w="675" w:type="dxa"/>
            <w:vAlign w:val="center"/>
          </w:tcPr>
          <w:p w:rsidR="006B7402" w:rsidRDefault="006B7402" w:rsidP="008B4BF2">
            <w:pPr>
              <w:numPr>
                <w:ilvl w:val="0"/>
                <w:numId w:val="330"/>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分类名称</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w:t>
            </w:r>
            <w:r>
              <w:rPr>
                <w:rFonts w:ascii="Times New Roman" w:hAnsi="Times New Roman" w:hint="eastAsia"/>
                <w:sz w:val="21"/>
                <w:szCs w:val="21"/>
              </w:rPr>
              <w:t>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30"/>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上级分类</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选择文章所属类别</w:t>
            </w:r>
          </w:p>
        </w:tc>
      </w:tr>
      <w:tr w:rsidR="006B7402" w:rsidTr="0061150B">
        <w:tc>
          <w:tcPr>
            <w:tcW w:w="675" w:type="dxa"/>
            <w:vAlign w:val="center"/>
          </w:tcPr>
          <w:p w:rsidR="006B7402" w:rsidRDefault="006B7402" w:rsidP="008B4BF2">
            <w:pPr>
              <w:numPr>
                <w:ilvl w:val="0"/>
                <w:numId w:val="330"/>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为整数</w:t>
            </w:r>
          </w:p>
        </w:tc>
      </w:tr>
      <w:tr w:rsidR="006B7402" w:rsidTr="0061150B">
        <w:tc>
          <w:tcPr>
            <w:tcW w:w="675" w:type="dxa"/>
            <w:vAlign w:val="center"/>
          </w:tcPr>
          <w:p w:rsidR="006B7402" w:rsidRDefault="006B7402" w:rsidP="008B4BF2">
            <w:pPr>
              <w:numPr>
                <w:ilvl w:val="0"/>
                <w:numId w:val="330"/>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简介</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简单描述该文章分类的意义</w:t>
            </w:r>
          </w:p>
        </w:tc>
      </w:tr>
      <w:tr w:rsidR="006B7402" w:rsidTr="0061150B">
        <w:tc>
          <w:tcPr>
            <w:tcW w:w="675" w:type="dxa"/>
            <w:vAlign w:val="center"/>
          </w:tcPr>
          <w:p w:rsidR="006B7402" w:rsidRDefault="006B7402" w:rsidP="008B4BF2">
            <w:pPr>
              <w:numPr>
                <w:ilvl w:val="0"/>
                <w:numId w:val="330"/>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SEO</w:t>
            </w:r>
            <w:r>
              <w:rPr>
                <w:rFonts w:ascii="Times New Roman" w:hAnsi="Times New Roman" w:hint="eastAsia"/>
                <w:sz w:val="21"/>
                <w:szCs w:val="21"/>
              </w:rPr>
              <w:t>关键字</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搜索关键词</w:t>
            </w:r>
          </w:p>
        </w:tc>
      </w:tr>
      <w:tr w:rsidR="006B7402" w:rsidTr="0061150B">
        <w:tc>
          <w:tcPr>
            <w:tcW w:w="675" w:type="dxa"/>
            <w:vAlign w:val="center"/>
          </w:tcPr>
          <w:p w:rsidR="006B7402" w:rsidRDefault="006B7402" w:rsidP="008B4BF2">
            <w:pPr>
              <w:numPr>
                <w:ilvl w:val="0"/>
                <w:numId w:val="330"/>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SEO</w:t>
            </w:r>
            <w:r>
              <w:rPr>
                <w:rFonts w:ascii="Times New Roman" w:hAnsi="Times New Roman" w:hint="eastAsia"/>
                <w:sz w:val="21"/>
                <w:szCs w:val="21"/>
              </w:rPr>
              <w:t>描述</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加强搜索引擎的关联性</w:t>
            </w:r>
          </w:p>
        </w:tc>
      </w:tr>
      <w:tr w:rsidR="006B7402" w:rsidTr="0061150B">
        <w:tc>
          <w:tcPr>
            <w:tcW w:w="675" w:type="dxa"/>
            <w:vAlign w:val="center"/>
          </w:tcPr>
          <w:p w:rsidR="006B7402" w:rsidRDefault="006B7402" w:rsidP="008B4BF2">
            <w:pPr>
              <w:numPr>
                <w:ilvl w:val="0"/>
                <w:numId w:val="330"/>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bl>
    <w:p w:rsidR="006B7402" w:rsidRPr="0046185F" w:rsidRDefault="006B7402" w:rsidP="006B7402">
      <w:pPr>
        <w:ind w:right="240" w:firstLine="0"/>
      </w:pPr>
    </w:p>
    <w:p w:rsidR="006B7402" w:rsidRDefault="006B7402" w:rsidP="006B7402">
      <w:pPr>
        <w:pStyle w:val="5"/>
        <w:ind w:left="142" w:right="240"/>
      </w:pPr>
      <w:r>
        <w:rPr>
          <w:rFonts w:hint="eastAsia"/>
        </w:rPr>
        <w:t>添加文章分类</w:t>
      </w:r>
    </w:p>
    <w:p w:rsidR="006B7402" w:rsidRDefault="006B7402" w:rsidP="006B7402">
      <w:pPr>
        <w:pStyle w:val="6"/>
        <w:ind w:right="240"/>
      </w:pPr>
      <w:r>
        <w:t>功能描述</w:t>
      </w:r>
    </w:p>
    <w:p w:rsidR="006B7402" w:rsidRPr="0046185F" w:rsidRDefault="006B7402" w:rsidP="006B7402">
      <w:pPr>
        <w:ind w:right="240"/>
      </w:pPr>
      <w:r>
        <w:rPr>
          <w:rFonts w:ascii="微软雅黑" w:eastAsia="微软雅黑" w:cs="微软雅黑" w:hint="eastAsia"/>
          <w:szCs w:val="24"/>
          <w:lang w:val="zh-CN"/>
        </w:rPr>
        <w:t>运营管理人员可以通过该功能进行添加文章分类。</w:t>
      </w:r>
    </w:p>
    <w:p w:rsidR="006B7402" w:rsidRDefault="006B7402" w:rsidP="006B7402">
      <w:pPr>
        <w:pStyle w:val="6"/>
        <w:ind w:right="240"/>
      </w:pPr>
      <w:r>
        <w:rPr>
          <w:rFonts w:hint="eastAsia"/>
        </w:rPr>
        <w:lastRenderedPageBreak/>
        <w:t>业务流程</w:t>
      </w:r>
    </w:p>
    <w:p w:rsidR="006B7402" w:rsidRPr="0046185F" w:rsidRDefault="006B7402" w:rsidP="006B7402">
      <w:pPr>
        <w:ind w:right="240"/>
      </w:pPr>
      <w:r w:rsidRPr="00D86FC1">
        <w:rPr>
          <w:rFonts w:ascii="微软雅黑" w:eastAsia="微软雅黑" w:hAnsi="微软雅黑" w:cs="宋体"/>
          <w:kern w:val="0"/>
          <w:szCs w:val="24"/>
        </w:rPr>
        <w:t>运营管理人员登录系统，进入：</w:t>
      </w:r>
      <w:r>
        <w:rPr>
          <w:rFonts w:ascii="微软雅黑" w:eastAsia="微软雅黑" w:hAnsi="微软雅黑" w:cs="宋体" w:hint="eastAsia"/>
          <w:kern w:val="0"/>
          <w:szCs w:val="24"/>
        </w:rPr>
        <w:t>内容</w:t>
      </w:r>
      <w:r w:rsidRPr="00D86FC1">
        <w:rPr>
          <w:rFonts w:ascii="微软雅黑" w:eastAsia="微软雅黑" w:hAnsi="微软雅黑" w:cs="宋体" w:hint="eastAsia"/>
          <w:kern w:val="0"/>
          <w:szCs w:val="24"/>
        </w:rPr>
        <w:tab/>
      </w:r>
      <w:r w:rsidRPr="003F2A93">
        <w:rPr>
          <w:rFonts w:ascii="微软雅黑" w:eastAsia="微软雅黑" w:hAnsi="微软雅黑" w:cs="宋体"/>
          <w:kern w:val="0"/>
          <w:szCs w:val="24"/>
        </w:rPr>
        <w:t xml:space="preserve">--&gt; </w:t>
      </w:r>
      <w:r>
        <w:rPr>
          <w:rFonts w:ascii="微软雅黑" w:eastAsia="微软雅黑" w:hAnsi="微软雅黑" w:cs="宋体" w:hint="eastAsia"/>
          <w:kern w:val="0"/>
          <w:szCs w:val="24"/>
        </w:rPr>
        <w:t>文章分类管理</w:t>
      </w:r>
      <w:r w:rsidRPr="003F2A93">
        <w:rPr>
          <w:rFonts w:ascii="微软雅黑" w:eastAsia="微软雅黑" w:hAnsi="微软雅黑" w:cs="宋体"/>
          <w:kern w:val="0"/>
          <w:szCs w:val="24"/>
        </w:rPr>
        <w:t>--&gt;</w:t>
      </w:r>
      <w:r>
        <w:rPr>
          <w:rFonts w:ascii="微软雅黑" w:eastAsia="微软雅黑" w:hAnsi="微软雅黑" w:cs="宋体" w:hint="eastAsia"/>
          <w:kern w:val="0"/>
          <w:szCs w:val="24"/>
        </w:rPr>
        <w:t>添加文章分类。</w:t>
      </w:r>
    </w:p>
    <w:p w:rsidR="006B7402" w:rsidRDefault="006B7402" w:rsidP="006B7402">
      <w:pPr>
        <w:pStyle w:val="6"/>
        <w:ind w:right="240"/>
      </w:pPr>
      <w:r>
        <w:rPr>
          <w:rFonts w:hint="eastAsia"/>
        </w:rPr>
        <w:t>业务规则</w:t>
      </w:r>
    </w:p>
    <w:p w:rsidR="006B7402" w:rsidRPr="0046185F" w:rsidRDefault="006B7402" w:rsidP="006B7402">
      <w:pPr>
        <w:ind w:right="240"/>
      </w:pPr>
      <w:r w:rsidRPr="00D86FC1">
        <w:rPr>
          <w:rFonts w:ascii="微软雅黑" w:eastAsia="微软雅黑" w:hAnsi="微软雅黑" w:cs="宋体"/>
          <w:kern w:val="0"/>
          <w:szCs w:val="24"/>
        </w:rPr>
        <w:t>运营管理人员登录系统，进入：</w:t>
      </w:r>
      <w:r>
        <w:rPr>
          <w:rFonts w:ascii="微软雅黑" w:eastAsia="微软雅黑" w:hAnsi="微软雅黑" w:cs="宋体" w:hint="eastAsia"/>
          <w:kern w:val="0"/>
          <w:szCs w:val="24"/>
        </w:rPr>
        <w:t>内容</w:t>
      </w:r>
      <w:r w:rsidRPr="00D86FC1">
        <w:rPr>
          <w:rFonts w:ascii="微软雅黑" w:eastAsia="微软雅黑" w:hAnsi="微软雅黑" w:cs="宋体" w:hint="eastAsia"/>
          <w:kern w:val="0"/>
          <w:szCs w:val="24"/>
        </w:rPr>
        <w:tab/>
      </w:r>
      <w:r w:rsidRPr="003F2A93">
        <w:rPr>
          <w:rFonts w:ascii="微软雅黑" w:eastAsia="微软雅黑" w:hAnsi="微软雅黑" w:cs="宋体"/>
          <w:kern w:val="0"/>
          <w:szCs w:val="24"/>
        </w:rPr>
        <w:t xml:space="preserve">--&gt; </w:t>
      </w:r>
      <w:r>
        <w:rPr>
          <w:rFonts w:ascii="微软雅黑" w:eastAsia="微软雅黑" w:hAnsi="微软雅黑" w:cs="宋体" w:hint="eastAsia"/>
          <w:kern w:val="0"/>
          <w:szCs w:val="24"/>
        </w:rPr>
        <w:t>文章分类管理</w:t>
      </w:r>
      <w:r w:rsidRPr="003F2A93">
        <w:rPr>
          <w:rFonts w:ascii="微软雅黑" w:eastAsia="微软雅黑" w:hAnsi="微软雅黑" w:cs="宋体"/>
          <w:kern w:val="0"/>
          <w:szCs w:val="24"/>
        </w:rPr>
        <w:t>--&gt;</w:t>
      </w:r>
      <w:r>
        <w:rPr>
          <w:rFonts w:ascii="微软雅黑" w:eastAsia="微软雅黑" w:hAnsi="微软雅黑" w:cs="宋体" w:hint="eastAsia"/>
          <w:kern w:val="0"/>
          <w:szCs w:val="24"/>
        </w:rPr>
        <w:t>添加文章分类。</w:t>
      </w:r>
    </w:p>
    <w:p w:rsidR="006B7402" w:rsidRDefault="006B7402" w:rsidP="006B7402">
      <w:pPr>
        <w:pStyle w:val="6"/>
        <w:ind w:right="240"/>
      </w:pPr>
      <w:r>
        <w:rPr>
          <w:rFonts w:hint="eastAsia"/>
        </w:rPr>
        <w:t>页面要素</w:t>
      </w:r>
    </w:p>
    <w:p w:rsidR="006B7402" w:rsidRDefault="006B7402" w:rsidP="006B7402">
      <w:pPr>
        <w:ind w:right="240"/>
      </w:pPr>
      <w:r>
        <w:rPr>
          <w:rFonts w:hint="eastAsia"/>
        </w:rPr>
        <w:t>添加文章分类页面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558"/>
        <w:gridCol w:w="1217"/>
        <w:gridCol w:w="1218"/>
        <w:gridCol w:w="1218"/>
        <w:gridCol w:w="2443"/>
      </w:tblGrid>
      <w:tr w:rsidR="006B7402" w:rsidTr="0061150B">
        <w:tc>
          <w:tcPr>
            <w:tcW w:w="675"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spacing w:line="240" w:lineRule="auto"/>
              <w:ind w:left="420" w:right="240" w:hanging="420"/>
              <w:rPr>
                <w:sz w:val="21"/>
                <w:szCs w:val="21"/>
              </w:rPr>
            </w:pPr>
            <w:r w:rsidRPr="00C002A0">
              <w:rPr>
                <w:sz w:val="21"/>
                <w:szCs w:val="21"/>
              </w:rPr>
              <w:t>序号</w:t>
            </w:r>
          </w:p>
        </w:tc>
        <w:tc>
          <w:tcPr>
            <w:tcW w:w="14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名称</w:t>
            </w:r>
          </w:p>
        </w:tc>
        <w:tc>
          <w:tcPr>
            <w:tcW w:w="155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输入</w:t>
            </w:r>
            <w:r w:rsidRPr="00C002A0">
              <w:rPr>
                <w:rFonts w:ascii="Times New Roman" w:hAnsi="Times New Roman"/>
                <w:sz w:val="21"/>
                <w:szCs w:val="21"/>
              </w:rPr>
              <w:t>/</w:t>
            </w:r>
            <w:r w:rsidRPr="00C002A0">
              <w:rPr>
                <w:rFonts w:ascii="Times New Roman" w:hAnsi="Times New Roman"/>
                <w:sz w:val="21"/>
                <w:szCs w:val="21"/>
              </w:rPr>
              <w:t>输出</w:t>
            </w:r>
          </w:p>
        </w:tc>
        <w:tc>
          <w:tcPr>
            <w:tcW w:w="1217"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缺省值</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类型</w:t>
            </w:r>
            <w:r w:rsidRPr="00C002A0">
              <w:rPr>
                <w:rFonts w:ascii="Times New Roman" w:hAnsi="Times New Roman"/>
                <w:sz w:val="21"/>
                <w:szCs w:val="21"/>
              </w:rPr>
              <w:t>/</w:t>
            </w:r>
            <w:r w:rsidRPr="00C002A0">
              <w:rPr>
                <w:rFonts w:ascii="Times New Roman" w:hAnsi="Times New Roman"/>
                <w:sz w:val="21"/>
                <w:szCs w:val="21"/>
              </w:rPr>
              <w:t>长度</w:t>
            </w:r>
          </w:p>
        </w:tc>
        <w:tc>
          <w:tcPr>
            <w:tcW w:w="1218"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是否必输</w:t>
            </w:r>
          </w:p>
        </w:tc>
        <w:tc>
          <w:tcPr>
            <w:tcW w:w="2443" w:type="dxa"/>
            <w:tcBorders>
              <w:top w:val="single" w:sz="4" w:space="0" w:color="auto"/>
              <w:left w:val="single" w:sz="4" w:space="0" w:color="auto"/>
              <w:bottom w:val="single" w:sz="4" w:space="0" w:color="auto"/>
              <w:right w:val="single" w:sz="4" w:space="0" w:color="auto"/>
            </w:tcBorders>
            <w:shd w:val="clear" w:color="auto" w:fill="FFCC99"/>
            <w:vAlign w:val="center"/>
          </w:tcPr>
          <w:p w:rsidR="006B7402" w:rsidRPr="00C002A0" w:rsidRDefault="006B7402" w:rsidP="0061150B">
            <w:pPr>
              <w:pStyle w:val="a7"/>
              <w:ind w:right="240"/>
              <w:rPr>
                <w:rFonts w:ascii="Times New Roman" w:hAnsi="Times New Roman"/>
                <w:sz w:val="21"/>
                <w:szCs w:val="21"/>
              </w:rPr>
            </w:pPr>
            <w:r w:rsidRPr="00C002A0">
              <w:rPr>
                <w:rFonts w:ascii="Times New Roman" w:hAnsi="Times New Roman"/>
                <w:sz w:val="21"/>
                <w:szCs w:val="21"/>
              </w:rPr>
              <w:t>备注</w:t>
            </w:r>
          </w:p>
        </w:tc>
      </w:tr>
      <w:tr w:rsidR="006B7402" w:rsidTr="0061150B">
        <w:tc>
          <w:tcPr>
            <w:tcW w:w="9747" w:type="dxa"/>
            <w:gridSpan w:val="7"/>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添加文章分类（点击可展开或收起下列元素）</w:t>
            </w:r>
          </w:p>
        </w:tc>
      </w:tr>
      <w:tr w:rsidR="006B7402" w:rsidTr="0061150B">
        <w:tc>
          <w:tcPr>
            <w:tcW w:w="675" w:type="dxa"/>
            <w:vAlign w:val="center"/>
          </w:tcPr>
          <w:p w:rsidR="006B7402" w:rsidRDefault="006B7402" w:rsidP="008B4BF2">
            <w:pPr>
              <w:numPr>
                <w:ilvl w:val="0"/>
                <w:numId w:val="331"/>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分类名称</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w:t>
            </w:r>
            <w:r>
              <w:rPr>
                <w:rFonts w:ascii="Times New Roman" w:hAnsi="Times New Roman" w:hint="eastAsia"/>
                <w:sz w:val="21"/>
                <w:szCs w:val="21"/>
              </w:rPr>
              <w:t>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p>
        </w:tc>
      </w:tr>
      <w:tr w:rsidR="006B7402" w:rsidTr="0061150B">
        <w:tc>
          <w:tcPr>
            <w:tcW w:w="675" w:type="dxa"/>
            <w:vAlign w:val="center"/>
          </w:tcPr>
          <w:p w:rsidR="006B7402" w:rsidRDefault="006B7402" w:rsidP="008B4BF2">
            <w:pPr>
              <w:numPr>
                <w:ilvl w:val="0"/>
                <w:numId w:val="331"/>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上级分类</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选择文章所属类别</w:t>
            </w:r>
          </w:p>
        </w:tc>
      </w:tr>
      <w:tr w:rsidR="006B7402" w:rsidTr="0061150B">
        <w:tc>
          <w:tcPr>
            <w:tcW w:w="675" w:type="dxa"/>
            <w:vAlign w:val="center"/>
          </w:tcPr>
          <w:p w:rsidR="006B7402" w:rsidRDefault="006B7402" w:rsidP="008B4BF2">
            <w:pPr>
              <w:numPr>
                <w:ilvl w:val="0"/>
                <w:numId w:val="331"/>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为整数</w:t>
            </w:r>
          </w:p>
        </w:tc>
      </w:tr>
      <w:tr w:rsidR="006B7402" w:rsidTr="0061150B">
        <w:tc>
          <w:tcPr>
            <w:tcW w:w="675" w:type="dxa"/>
            <w:vAlign w:val="center"/>
          </w:tcPr>
          <w:p w:rsidR="006B7402" w:rsidRDefault="006B7402" w:rsidP="008B4BF2">
            <w:pPr>
              <w:numPr>
                <w:ilvl w:val="0"/>
                <w:numId w:val="331"/>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简介</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简单描述该文章分类的意义</w:t>
            </w:r>
          </w:p>
        </w:tc>
      </w:tr>
      <w:tr w:rsidR="006B7402" w:rsidTr="0061150B">
        <w:tc>
          <w:tcPr>
            <w:tcW w:w="675" w:type="dxa"/>
            <w:vAlign w:val="center"/>
          </w:tcPr>
          <w:p w:rsidR="006B7402" w:rsidRDefault="006B7402" w:rsidP="008B4BF2">
            <w:pPr>
              <w:numPr>
                <w:ilvl w:val="0"/>
                <w:numId w:val="331"/>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SEO</w:t>
            </w:r>
            <w:r>
              <w:rPr>
                <w:rFonts w:ascii="Times New Roman" w:hAnsi="Times New Roman" w:hint="eastAsia"/>
                <w:sz w:val="21"/>
                <w:szCs w:val="21"/>
              </w:rPr>
              <w:t>关键字</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搜索关键词</w:t>
            </w:r>
          </w:p>
        </w:tc>
      </w:tr>
      <w:tr w:rsidR="006B7402" w:rsidTr="0061150B">
        <w:tc>
          <w:tcPr>
            <w:tcW w:w="675" w:type="dxa"/>
            <w:vAlign w:val="center"/>
          </w:tcPr>
          <w:p w:rsidR="006B7402" w:rsidRDefault="006B7402" w:rsidP="008B4BF2">
            <w:pPr>
              <w:numPr>
                <w:ilvl w:val="0"/>
                <w:numId w:val="331"/>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SEO</w:t>
            </w:r>
            <w:r>
              <w:rPr>
                <w:rFonts w:ascii="Times New Roman" w:hAnsi="Times New Roman" w:hint="eastAsia"/>
                <w:sz w:val="21"/>
                <w:szCs w:val="21"/>
              </w:rPr>
              <w:t>描述</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加强搜索引擎的关联性</w:t>
            </w:r>
          </w:p>
        </w:tc>
      </w:tr>
      <w:tr w:rsidR="006B7402" w:rsidTr="0061150B">
        <w:tc>
          <w:tcPr>
            <w:tcW w:w="675" w:type="dxa"/>
            <w:vAlign w:val="center"/>
          </w:tcPr>
          <w:p w:rsidR="006B7402" w:rsidRDefault="006B7402" w:rsidP="008B4BF2">
            <w:pPr>
              <w:numPr>
                <w:ilvl w:val="0"/>
                <w:numId w:val="331"/>
              </w:numPr>
              <w:spacing w:line="240" w:lineRule="auto"/>
              <w:ind w:right="240"/>
              <w:rPr>
                <w:sz w:val="21"/>
                <w:szCs w:val="21"/>
              </w:rPr>
            </w:pPr>
          </w:p>
        </w:tc>
        <w:tc>
          <w:tcPr>
            <w:tcW w:w="141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558" w:type="dxa"/>
            <w:vAlign w:val="center"/>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1218" w:type="dxa"/>
            <w:vAlign w:val="center"/>
          </w:tcPr>
          <w:p w:rsidR="006B7402" w:rsidRDefault="006B7402" w:rsidP="0061150B">
            <w:pPr>
              <w:pStyle w:val="a7"/>
              <w:ind w:right="240"/>
              <w:rPr>
                <w:rFonts w:ascii="Times New Roman" w:hAnsi="Times New Roman"/>
                <w:sz w:val="21"/>
                <w:szCs w:val="21"/>
              </w:rPr>
            </w:pPr>
          </w:p>
        </w:tc>
        <w:tc>
          <w:tcPr>
            <w:tcW w:w="2443" w:type="dxa"/>
            <w:vAlign w:val="center"/>
          </w:tcPr>
          <w:p w:rsidR="006B7402" w:rsidRDefault="006B7402" w:rsidP="0061150B">
            <w:pPr>
              <w:pStyle w:val="a7"/>
              <w:ind w:right="240"/>
              <w:rPr>
                <w:rFonts w:ascii="Times New Roman" w:hAnsi="Times New Roman"/>
                <w:sz w:val="21"/>
                <w:szCs w:val="21"/>
              </w:rPr>
            </w:pPr>
          </w:p>
        </w:tc>
      </w:tr>
    </w:tbl>
    <w:p w:rsidR="006B7402" w:rsidRPr="00150317" w:rsidRDefault="006B7402" w:rsidP="006B7402">
      <w:pPr>
        <w:ind w:right="240"/>
      </w:pPr>
    </w:p>
    <w:p w:rsidR="006B7402" w:rsidRDefault="006B7402" w:rsidP="006B7402">
      <w:pPr>
        <w:pStyle w:val="3"/>
        <w:ind w:right="240"/>
      </w:pPr>
      <w:bookmarkStart w:id="122" w:name="_Toc446774437"/>
      <w:r>
        <w:rPr>
          <w:rFonts w:hint="eastAsia"/>
        </w:rPr>
        <w:t>扩展</w:t>
      </w:r>
      <w:bookmarkEnd w:id="122"/>
    </w:p>
    <w:p w:rsidR="006B7402" w:rsidRDefault="006B7402" w:rsidP="006B7402">
      <w:pPr>
        <w:pStyle w:val="4"/>
        <w:ind w:right="240"/>
      </w:pPr>
      <w:r>
        <w:rPr>
          <w:rFonts w:hint="eastAsia"/>
        </w:rPr>
        <w:t>友情链接管理</w:t>
      </w:r>
    </w:p>
    <w:p w:rsidR="006B7402" w:rsidRDefault="006B7402" w:rsidP="006B7402">
      <w:pPr>
        <w:pStyle w:val="5"/>
        <w:ind w:left="142" w:right="240"/>
      </w:pPr>
      <w:r>
        <w:rPr>
          <w:rFonts w:hint="eastAsia"/>
        </w:rPr>
        <w:t>友情链接列表</w:t>
      </w:r>
    </w:p>
    <w:p w:rsidR="006B7402" w:rsidRDefault="006B7402" w:rsidP="006B7402">
      <w:pPr>
        <w:pStyle w:val="6"/>
        <w:ind w:right="240"/>
      </w:pPr>
      <w:r>
        <w:t>功能描述</w:t>
      </w:r>
    </w:p>
    <w:p w:rsidR="006B7402" w:rsidRPr="00EE38A2" w:rsidRDefault="006B7402" w:rsidP="006B7402">
      <w:pPr>
        <w:ind w:right="240"/>
      </w:pPr>
      <w:r>
        <w:rPr>
          <w:rFonts w:hint="eastAsia"/>
        </w:rPr>
        <w:t>运营管理人员通过该功能，维护友情链接，包括：友情链接查询、修改、删除。</w:t>
      </w:r>
    </w:p>
    <w:p w:rsidR="006B7402" w:rsidRDefault="006B7402" w:rsidP="006B7402">
      <w:pPr>
        <w:pStyle w:val="6"/>
        <w:ind w:right="240"/>
      </w:pPr>
      <w:r>
        <w:rPr>
          <w:rFonts w:hint="eastAsia"/>
        </w:rPr>
        <w:t>业务流程</w:t>
      </w:r>
    </w:p>
    <w:p w:rsidR="006B7402" w:rsidRDefault="006B7402" w:rsidP="008B4BF2">
      <w:pPr>
        <w:numPr>
          <w:ilvl w:val="0"/>
          <w:numId w:val="332"/>
        </w:numPr>
        <w:ind w:right="240"/>
      </w:pPr>
      <w:r>
        <w:rPr>
          <w:rFonts w:hint="eastAsia"/>
        </w:rPr>
        <w:lastRenderedPageBreak/>
        <w:t>运营管理人员登录系统，进入：扩展</w:t>
      </w:r>
      <w:r>
        <w:t>--&gt;</w:t>
      </w:r>
      <w:r>
        <w:rPr>
          <w:rFonts w:hint="eastAsia"/>
        </w:rPr>
        <w:t>友情链接管理</w:t>
      </w:r>
      <w:r>
        <w:t>--&gt;</w:t>
      </w:r>
      <w:r>
        <w:rPr>
          <w:rFonts w:hint="eastAsia"/>
        </w:rPr>
        <w:t>友情链接列表</w:t>
      </w:r>
    </w:p>
    <w:p w:rsidR="006B7402" w:rsidRDefault="006B7402" w:rsidP="008B4BF2">
      <w:pPr>
        <w:numPr>
          <w:ilvl w:val="0"/>
          <w:numId w:val="332"/>
        </w:numPr>
        <w:ind w:right="240"/>
      </w:pPr>
      <w:r>
        <w:rPr>
          <w:rFonts w:hint="eastAsia"/>
        </w:rPr>
        <w:t>默认显示所有友情链接的列表信息</w:t>
      </w:r>
    </w:p>
    <w:p w:rsidR="006B7402" w:rsidRPr="00C75AF7" w:rsidRDefault="006B7402" w:rsidP="008B4BF2">
      <w:pPr>
        <w:numPr>
          <w:ilvl w:val="0"/>
          <w:numId w:val="332"/>
        </w:numPr>
        <w:ind w:right="240"/>
      </w:pPr>
      <w:r>
        <w:rPr>
          <w:rFonts w:hint="eastAsia"/>
        </w:rPr>
        <w:t>运营管理人员可以对友情链接进行编辑、删除操作</w:t>
      </w:r>
    </w:p>
    <w:p w:rsidR="006B7402" w:rsidRDefault="006B7402" w:rsidP="006B7402">
      <w:pPr>
        <w:pStyle w:val="6"/>
        <w:ind w:right="240"/>
      </w:pPr>
      <w:r>
        <w:rPr>
          <w:rFonts w:hint="eastAsia"/>
        </w:rPr>
        <w:t>业务规则</w:t>
      </w:r>
    </w:p>
    <w:p w:rsidR="006B7402" w:rsidRPr="00EB46F3"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8B4BF2">
      <w:pPr>
        <w:numPr>
          <w:ilvl w:val="0"/>
          <w:numId w:val="333"/>
        </w:numPr>
        <w:ind w:right="240"/>
      </w:pPr>
      <w:r>
        <w:rPr>
          <w:rFonts w:hint="eastAsia"/>
        </w:rPr>
        <w:t>友情链接的信息列表页面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33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3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L</w:t>
            </w:r>
            <w:r>
              <w:rPr>
                <w:rFonts w:ascii="Times New Roman" w:hAnsi="Times New Roman" w:hint="eastAsia"/>
                <w:sz w:val="21"/>
                <w:szCs w:val="21"/>
              </w:rPr>
              <w:t>ogo</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3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公司名称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3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网址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3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已启用，点击后变为已禁用；反之亦然。</w:t>
            </w:r>
          </w:p>
        </w:tc>
      </w:tr>
      <w:tr w:rsidR="006B7402" w:rsidTr="0061150B">
        <w:tc>
          <w:tcPr>
            <w:tcW w:w="675" w:type="dxa"/>
          </w:tcPr>
          <w:p w:rsidR="006B7402" w:rsidRDefault="006B7402" w:rsidP="008B4BF2">
            <w:pPr>
              <w:numPr>
                <w:ilvl w:val="0"/>
                <w:numId w:val="33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编辑、删除按钮</w:t>
            </w:r>
          </w:p>
        </w:tc>
      </w:tr>
    </w:tbl>
    <w:p w:rsidR="006B7402" w:rsidRDefault="006B7402" w:rsidP="008B4BF2">
      <w:pPr>
        <w:numPr>
          <w:ilvl w:val="0"/>
          <w:numId w:val="333"/>
        </w:numPr>
        <w:ind w:right="240"/>
      </w:pPr>
      <w:r>
        <w:rPr>
          <w:rFonts w:hint="eastAsia"/>
        </w:rPr>
        <w:t>友情链接信息修改页面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33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3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3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3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3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3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简介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w:t>
            </w:r>
            <w:r>
              <w:rPr>
                <w:rFonts w:ascii="Times New Roman" w:hAnsi="Times New Roman" w:hint="eastAsia"/>
                <w:sz w:val="21"/>
                <w:szCs w:val="21"/>
              </w:rPr>
              <w:t>域</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3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Pr="00391FB7" w:rsidRDefault="006B7402" w:rsidP="006B7402">
      <w:pPr>
        <w:pStyle w:val="5"/>
        <w:ind w:left="142" w:right="240"/>
      </w:pPr>
      <w:r>
        <w:rPr>
          <w:rFonts w:hint="eastAsia"/>
        </w:rPr>
        <w:t>添加友情链接</w:t>
      </w:r>
    </w:p>
    <w:p w:rsidR="006B7402" w:rsidRDefault="006B7402" w:rsidP="006B7402">
      <w:pPr>
        <w:pStyle w:val="6"/>
        <w:ind w:right="240"/>
      </w:pPr>
      <w:r>
        <w:t>功能描述</w:t>
      </w:r>
    </w:p>
    <w:p w:rsidR="006B7402" w:rsidRPr="00FD6390" w:rsidRDefault="006B7402" w:rsidP="006B7402">
      <w:pPr>
        <w:ind w:right="240"/>
      </w:pPr>
      <w:r>
        <w:rPr>
          <w:rFonts w:hint="eastAsia"/>
        </w:rPr>
        <w:t>运营管理人员通过该功能，添加新的友情链接。</w:t>
      </w:r>
    </w:p>
    <w:p w:rsidR="006B7402" w:rsidRDefault="006B7402" w:rsidP="006B7402">
      <w:pPr>
        <w:pStyle w:val="6"/>
        <w:ind w:right="240"/>
      </w:pPr>
      <w:r>
        <w:rPr>
          <w:rFonts w:hint="eastAsia"/>
        </w:rPr>
        <w:t>业务流程</w:t>
      </w:r>
    </w:p>
    <w:p w:rsidR="006B7402" w:rsidRDefault="006B7402" w:rsidP="008B4BF2">
      <w:pPr>
        <w:numPr>
          <w:ilvl w:val="0"/>
          <w:numId w:val="336"/>
        </w:numPr>
        <w:ind w:right="240"/>
      </w:pPr>
      <w:r>
        <w:rPr>
          <w:rFonts w:hint="eastAsia"/>
        </w:rPr>
        <w:lastRenderedPageBreak/>
        <w:t>运营管理人员登录系统，进入：扩展</w:t>
      </w:r>
      <w:r>
        <w:t>--&gt;</w:t>
      </w:r>
      <w:r>
        <w:rPr>
          <w:rFonts w:hint="eastAsia"/>
        </w:rPr>
        <w:t>友情链接管理</w:t>
      </w:r>
      <w:r>
        <w:t>--&gt;</w:t>
      </w:r>
      <w:r>
        <w:rPr>
          <w:rFonts w:hint="eastAsia"/>
        </w:rPr>
        <w:t>添加友情链接</w:t>
      </w:r>
    </w:p>
    <w:p w:rsidR="006B7402" w:rsidRDefault="006B7402" w:rsidP="008B4BF2">
      <w:pPr>
        <w:numPr>
          <w:ilvl w:val="0"/>
          <w:numId w:val="336"/>
        </w:numPr>
        <w:ind w:right="240"/>
      </w:pPr>
      <w:r>
        <w:rPr>
          <w:rFonts w:hint="eastAsia"/>
        </w:rPr>
        <w:t>在添加友情链接的页面，运营管理人员填写友情链接信息，确定后，系统保存友情链接信息。</w:t>
      </w:r>
    </w:p>
    <w:p w:rsidR="006B7402" w:rsidRDefault="006B7402" w:rsidP="006B7402">
      <w:pPr>
        <w:pStyle w:val="6"/>
        <w:ind w:right="240"/>
      </w:pPr>
      <w:r>
        <w:rPr>
          <w:rFonts w:hint="eastAsia"/>
        </w:rPr>
        <w:t>业务规则</w:t>
      </w:r>
    </w:p>
    <w:p w:rsidR="006B7402" w:rsidRPr="00D72143"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6B7402">
      <w:pPr>
        <w:ind w:right="240"/>
      </w:pPr>
      <w:r>
        <w:rPr>
          <w:rFonts w:hint="eastAsia"/>
        </w:rPr>
        <w:t>参考友情链接列表：友情链接信息修改页面。</w:t>
      </w:r>
    </w:p>
    <w:p w:rsidR="006B7402" w:rsidRPr="001D7089" w:rsidRDefault="006B7402" w:rsidP="006B7402">
      <w:pPr>
        <w:ind w:right="240"/>
      </w:pPr>
    </w:p>
    <w:p w:rsidR="006B7402" w:rsidRDefault="006B7402" w:rsidP="006B7402">
      <w:pPr>
        <w:pStyle w:val="4"/>
        <w:ind w:right="240"/>
      </w:pPr>
      <w:r>
        <w:rPr>
          <w:rFonts w:hint="eastAsia"/>
        </w:rPr>
        <w:t>广告管理</w:t>
      </w:r>
    </w:p>
    <w:p w:rsidR="006B7402" w:rsidRDefault="006B7402" w:rsidP="006B7402">
      <w:pPr>
        <w:pStyle w:val="5"/>
        <w:ind w:left="142" w:right="240"/>
      </w:pPr>
      <w:r>
        <w:rPr>
          <w:rFonts w:hint="eastAsia"/>
        </w:rPr>
        <w:t>广告列表</w:t>
      </w:r>
    </w:p>
    <w:p w:rsidR="006B7402" w:rsidRDefault="006B7402" w:rsidP="006B7402">
      <w:pPr>
        <w:pStyle w:val="6"/>
        <w:ind w:right="240"/>
      </w:pPr>
      <w:r>
        <w:t>功能描述</w:t>
      </w:r>
    </w:p>
    <w:p w:rsidR="006B7402" w:rsidRPr="00EE38A2" w:rsidRDefault="006B7402" w:rsidP="006B7402">
      <w:pPr>
        <w:ind w:right="240"/>
      </w:pPr>
      <w:r>
        <w:rPr>
          <w:rFonts w:hint="eastAsia"/>
        </w:rPr>
        <w:t>运营管理人员通过该功能，维护广告信息，包括：广告查询、修改、删除。</w:t>
      </w:r>
    </w:p>
    <w:p w:rsidR="006B7402" w:rsidRDefault="006B7402" w:rsidP="006B7402">
      <w:pPr>
        <w:pStyle w:val="6"/>
        <w:ind w:right="240"/>
      </w:pPr>
      <w:r>
        <w:rPr>
          <w:rFonts w:hint="eastAsia"/>
        </w:rPr>
        <w:t>业务流程</w:t>
      </w:r>
    </w:p>
    <w:p w:rsidR="006B7402" w:rsidRDefault="006B7402" w:rsidP="008B4BF2">
      <w:pPr>
        <w:numPr>
          <w:ilvl w:val="0"/>
          <w:numId w:val="337"/>
        </w:numPr>
        <w:ind w:right="240"/>
      </w:pPr>
      <w:r>
        <w:rPr>
          <w:rFonts w:hint="eastAsia"/>
        </w:rPr>
        <w:t>运营管理人员登录系统，进入：扩展</w:t>
      </w:r>
      <w:r>
        <w:t>--&gt;</w:t>
      </w:r>
      <w:r>
        <w:rPr>
          <w:rFonts w:hint="eastAsia"/>
        </w:rPr>
        <w:t>广告管理</w:t>
      </w:r>
      <w:r>
        <w:t>--&gt;</w:t>
      </w:r>
      <w:r>
        <w:rPr>
          <w:rFonts w:hint="eastAsia"/>
        </w:rPr>
        <w:t>广告列表</w:t>
      </w:r>
    </w:p>
    <w:p w:rsidR="006B7402" w:rsidRDefault="006B7402" w:rsidP="008B4BF2">
      <w:pPr>
        <w:numPr>
          <w:ilvl w:val="0"/>
          <w:numId w:val="337"/>
        </w:numPr>
        <w:ind w:right="240"/>
      </w:pPr>
      <w:r>
        <w:rPr>
          <w:rFonts w:hint="eastAsia"/>
        </w:rPr>
        <w:t>默认显示所有广告的列表信息</w:t>
      </w:r>
    </w:p>
    <w:p w:rsidR="006B7402" w:rsidRPr="00C75AF7" w:rsidRDefault="006B7402" w:rsidP="008B4BF2">
      <w:pPr>
        <w:numPr>
          <w:ilvl w:val="0"/>
          <w:numId w:val="337"/>
        </w:numPr>
        <w:ind w:right="240"/>
      </w:pPr>
      <w:r>
        <w:rPr>
          <w:rFonts w:hint="eastAsia"/>
        </w:rPr>
        <w:t>运营管理人员可以对广告进行添加、编辑、删除操作</w:t>
      </w:r>
    </w:p>
    <w:p w:rsidR="006B7402" w:rsidRDefault="006B7402" w:rsidP="006B7402">
      <w:pPr>
        <w:pStyle w:val="6"/>
        <w:ind w:right="240"/>
      </w:pPr>
      <w:r>
        <w:rPr>
          <w:rFonts w:hint="eastAsia"/>
        </w:rPr>
        <w:t>业务规则</w:t>
      </w:r>
    </w:p>
    <w:p w:rsidR="006B7402" w:rsidRPr="00EB46F3"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8B4BF2">
      <w:pPr>
        <w:numPr>
          <w:ilvl w:val="0"/>
          <w:numId w:val="338"/>
        </w:numPr>
        <w:ind w:right="240"/>
      </w:pPr>
      <w:r>
        <w:rPr>
          <w:rFonts w:hint="eastAsia"/>
        </w:rPr>
        <w:t>广告的信息列表页面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相关按钮</w:t>
            </w:r>
          </w:p>
        </w:tc>
      </w:tr>
      <w:tr w:rsidR="006B7402" w:rsidTr="0061150B">
        <w:tc>
          <w:tcPr>
            <w:tcW w:w="675" w:type="dxa"/>
          </w:tcPr>
          <w:p w:rsidR="006B7402" w:rsidRDefault="006B7402" w:rsidP="008B4BF2">
            <w:pPr>
              <w:numPr>
                <w:ilvl w:val="0"/>
                <w:numId w:val="33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3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全选</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3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批量删除</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列表信息</w:t>
            </w:r>
          </w:p>
        </w:tc>
      </w:tr>
      <w:tr w:rsidR="006B7402" w:rsidTr="0061150B">
        <w:tc>
          <w:tcPr>
            <w:tcW w:w="675" w:type="dxa"/>
          </w:tcPr>
          <w:p w:rsidR="006B7402" w:rsidRDefault="006B7402" w:rsidP="008B4BF2">
            <w:pPr>
              <w:numPr>
                <w:ilvl w:val="0"/>
                <w:numId w:val="34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广告标题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广告位置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广告类型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打开方式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编辑、删除按钮</w:t>
            </w:r>
          </w:p>
        </w:tc>
      </w:tr>
    </w:tbl>
    <w:p w:rsidR="006B7402" w:rsidRDefault="006B7402" w:rsidP="008B4BF2">
      <w:pPr>
        <w:numPr>
          <w:ilvl w:val="0"/>
          <w:numId w:val="338"/>
        </w:numPr>
        <w:ind w:right="240"/>
      </w:pPr>
      <w:r>
        <w:rPr>
          <w:rFonts w:hint="eastAsia"/>
        </w:rPr>
        <w:t>广告信息添加页面</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727"/>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727"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34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广告名称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727"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广告位置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727"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图片大小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72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与广告位置进行联动</w:t>
            </w:r>
          </w:p>
        </w:tc>
      </w:tr>
      <w:tr w:rsidR="006B7402" w:rsidTr="0061150B">
        <w:tc>
          <w:tcPr>
            <w:tcW w:w="675" w:type="dxa"/>
          </w:tcPr>
          <w:p w:rsidR="006B7402" w:rsidRDefault="006B7402" w:rsidP="008B4BF2">
            <w:pPr>
              <w:numPr>
                <w:ilvl w:val="0"/>
                <w:numId w:val="34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727"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是否轮番</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727"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打开方式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727"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链接地址</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727"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时间限制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时间戳</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72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包括：开始时间、结束时间</w:t>
            </w:r>
          </w:p>
        </w:tc>
      </w:tr>
      <w:tr w:rsidR="006B7402" w:rsidTr="0061150B">
        <w:tc>
          <w:tcPr>
            <w:tcW w:w="675" w:type="dxa"/>
          </w:tcPr>
          <w:p w:rsidR="006B7402" w:rsidRDefault="006B7402" w:rsidP="008B4BF2">
            <w:pPr>
              <w:numPr>
                <w:ilvl w:val="0"/>
                <w:numId w:val="34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广告类型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727"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广告内容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727"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联系信息</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72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联系信息包括：联系人、电话、邮箱</w:t>
            </w:r>
          </w:p>
        </w:tc>
      </w:tr>
      <w:tr w:rsidR="006B7402" w:rsidTr="0061150B">
        <w:tc>
          <w:tcPr>
            <w:tcW w:w="675" w:type="dxa"/>
          </w:tcPr>
          <w:p w:rsidR="006B7402" w:rsidRDefault="006B7402" w:rsidP="008B4BF2">
            <w:pPr>
              <w:numPr>
                <w:ilvl w:val="0"/>
                <w:numId w:val="34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备注</w:t>
            </w:r>
          </w:p>
        </w:tc>
        <w:tc>
          <w:tcPr>
            <w:tcW w:w="1275" w:type="dxa"/>
          </w:tcPr>
          <w:p w:rsidR="006B7402" w:rsidRDefault="006B7402" w:rsidP="0061150B">
            <w:pPr>
              <w:pStyle w:val="a7"/>
              <w:ind w:right="240"/>
              <w:rPr>
                <w:rFonts w:ascii="Times New Roman" w:hAnsi="Times New Roman"/>
                <w:sz w:val="21"/>
                <w:szCs w:val="21"/>
              </w:rPr>
            </w:pP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727"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727" w:type="dxa"/>
          </w:tcPr>
          <w:p w:rsidR="006B7402" w:rsidRDefault="006B7402" w:rsidP="0061150B">
            <w:pPr>
              <w:pStyle w:val="a7"/>
              <w:ind w:right="240"/>
              <w:rPr>
                <w:rFonts w:ascii="Times New Roman" w:hAnsi="Times New Roman"/>
                <w:sz w:val="21"/>
                <w:szCs w:val="21"/>
              </w:rPr>
            </w:pPr>
          </w:p>
        </w:tc>
      </w:tr>
    </w:tbl>
    <w:p w:rsidR="006B7402" w:rsidRDefault="006B7402" w:rsidP="008B4BF2">
      <w:pPr>
        <w:numPr>
          <w:ilvl w:val="0"/>
          <w:numId w:val="338"/>
        </w:numPr>
        <w:ind w:right="240"/>
      </w:pPr>
      <w:r>
        <w:rPr>
          <w:rFonts w:hint="eastAsia"/>
        </w:rPr>
        <w:t>广告信息修改页面</w:t>
      </w:r>
    </w:p>
    <w:p w:rsidR="006B7402" w:rsidRPr="00D546CC" w:rsidRDefault="006B7402" w:rsidP="006B7402">
      <w:pPr>
        <w:ind w:left="874" w:right="240" w:firstLine="0"/>
      </w:pPr>
      <w:r w:rsidRPr="00D546CC">
        <w:rPr>
          <w:rFonts w:hint="eastAsia"/>
        </w:rPr>
        <w:t>参考：广告信息添加页面</w:t>
      </w:r>
    </w:p>
    <w:p w:rsidR="006B7402" w:rsidRPr="00F74529" w:rsidRDefault="006B7402" w:rsidP="006B7402">
      <w:pPr>
        <w:ind w:right="240"/>
      </w:pPr>
    </w:p>
    <w:p w:rsidR="006B7402" w:rsidRDefault="006B7402" w:rsidP="006B7402">
      <w:pPr>
        <w:pStyle w:val="5"/>
        <w:ind w:left="142" w:right="240"/>
      </w:pPr>
      <w:r>
        <w:rPr>
          <w:rFonts w:hint="eastAsia"/>
        </w:rPr>
        <w:t>广告位置列表</w:t>
      </w:r>
    </w:p>
    <w:p w:rsidR="006B7402" w:rsidRDefault="006B7402" w:rsidP="006B7402">
      <w:pPr>
        <w:pStyle w:val="6"/>
        <w:ind w:right="240"/>
      </w:pPr>
      <w:r>
        <w:t>功能描述</w:t>
      </w:r>
    </w:p>
    <w:p w:rsidR="006B7402" w:rsidRPr="00EE38A2" w:rsidRDefault="006B7402" w:rsidP="006B7402">
      <w:pPr>
        <w:ind w:right="240"/>
      </w:pPr>
      <w:r>
        <w:rPr>
          <w:rFonts w:hint="eastAsia"/>
        </w:rPr>
        <w:t>运营管理人员通过该功能，维护广告位置，包括：广告位置查询、修改、</w:t>
      </w:r>
      <w:r>
        <w:rPr>
          <w:rFonts w:hint="eastAsia"/>
        </w:rPr>
        <w:lastRenderedPageBreak/>
        <w:t>删除。</w:t>
      </w:r>
    </w:p>
    <w:p w:rsidR="006B7402" w:rsidRDefault="006B7402" w:rsidP="006B7402">
      <w:pPr>
        <w:pStyle w:val="6"/>
        <w:ind w:right="240"/>
      </w:pPr>
      <w:r>
        <w:rPr>
          <w:rFonts w:hint="eastAsia"/>
        </w:rPr>
        <w:t>业务流程</w:t>
      </w:r>
    </w:p>
    <w:p w:rsidR="006B7402" w:rsidRDefault="006B7402" w:rsidP="008B4BF2">
      <w:pPr>
        <w:numPr>
          <w:ilvl w:val="0"/>
          <w:numId w:val="342"/>
        </w:numPr>
        <w:ind w:right="240"/>
      </w:pPr>
      <w:r>
        <w:rPr>
          <w:rFonts w:hint="eastAsia"/>
        </w:rPr>
        <w:t>运营管理人员登录系统，进入：扩展</w:t>
      </w:r>
      <w:r>
        <w:t>--&gt;</w:t>
      </w:r>
      <w:r>
        <w:rPr>
          <w:rFonts w:hint="eastAsia"/>
        </w:rPr>
        <w:t>广告管理</w:t>
      </w:r>
      <w:r>
        <w:t>--&gt;</w:t>
      </w:r>
      <w:r>
        <w:rPr>
          <w:rFonts w:hint="eastAsia"/>
        </w:rPr>
        <w:t>广告位置列表</w:t>
      </w:r>
    </w:p>
    <w:p w:rsidR="006B7402" w:rsidRDefault="006B7402" w:rsidP="008B4BF2">
      <w:pPr>
        <w:numPr>
          <w:ilvl w:val="0"/>
          <w:numId w:val="342"/>
        </w:numPr>
        <w:ind w:right="240"/>
      </w:pPr>
      <w:r>
        <w:rPr>
          <w:rFonts w:hint="eastAsia"/>
        </w:rPr>
        <w:t>默认显示所有广告位置的列表信息</w:t>
      </w:r>
    </w:p>
    <w:p w:rsidR="006B7402" w:rsidRPr="00C75AF7" w:rsidRDefault="006B7402" w:rsidP="008B4BF2">
      <w:pPr>
        <w:numPr>
          <w:ilvl w:val="0"/>
          <w:numId w:val="342"/>
        </w:numPr>
        <w:ind w:right="240"/>
      </w:pPr>
      <w:r>
        <w:rPr>
          <w:rFonts w:hint="eastAsia"/>
        </w:rPr>
        <w:t>运营管理人员可以对广告位置进行添加、编辑、删除操作</w:t>
      </w:r>
    </w:p>
    <w:p w:rsidR="006B7402" w:rsidRDefault="006B7402" w:rsidP="006B7402">
      <w:pPr>
        <w:pStyle w:val="6"/>
        <w:ind w:right="240"/>
      </w:pPr>
      <w:r>
        <w:rPr>
          <w:rFonts w:hint="eastAsia"/>
        </w:rPr>
        <w:t>业务规则</w:t>
      </w:r>
    </w:p>
    <w:p w:rsidR="006B7402" w:rsidRPr="00EB46F3"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8B4BF2">
      <w:pPr>
        <w:numPr>
          <w:ilvl w:val="0"/>
          <w:numId w:val="343"/>
        </w:numPr>
        <w:ind w:right="240"/>
      </w:pPr>
      <w:r>
        <w:rPr>
          <w:rFonts w:hint="eastAsia"/>
        </w:rPr>
        <w:t>广告位置的信息列表页面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相关按钮</w:t>
            </w:r>
          </w:p>
        </w:tc>
      </w:tr>
      <w:tr w:rsidR="006B7402" w:rsidTr="0061150B">
        <w:tc>
          <w:tcPr>
            <w:tcW w:w="675" w:type="dxa"/>
          </w:tcPr>
          <w:p w:rsidR="006B7402" w:rsidRDefault="006B7402" w:rsidP="008B4BF2">
            <w:pPr>
              <w:numPr>
                <w:ilvl w:val="0"/>
                <w:numId w:val="34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全选</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批量删除</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查询条件</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条件：楼层</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列表信息</w:t>
            </w:r>
          </w:p>
        </w:tc>
      </w:tr>
      <w:tr w:rsidR="006B7402" w:rsidTr="0061150B">
        <w:tc>
          <w:tcPr>
            <w:tcW w:w="675" w:type="dxa"/>
          </w:tcPr>
          <w:p w:rsidR="006B7402" w:rsidRDefault="006B7402" w:rsidP="008B4BF2">
            <w:pPr>
              <w:numPr>
                <w:ilvl w:val="0"/>
                <w:numId w:val="34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位置标题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代码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宽度</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高度</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编辑、删除、查看该广告位置的广告按钮</w:t>
            </w:r>
          </w:p>
        </w:tc>
      </w:tr>
    </w:tbl>
    <w:p w:rsidR="006B7402" w:rsidRDefault="006B7402" w:rsidP="008B4BF2">
      <w:pPr>
        <w:numPr>
          <w:ilvl w:val="0"/>
          <w:numId w:val="343"/>
        </w:numPr>
        <w:ind w:right="240"/>
      </w:pPr>
      <w:r>
        <w:rPr>
          <w:rFonts w:hint="eastAsia"/>
        </w:rPr>
        <w:t>广告位置信息添加页面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34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位置标题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楼层位置</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位置代码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宽度</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高度</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简介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模板</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文本域</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8B4BF2">
      <w:pPr>
        <w:numPr>
          <w:ilvl w:val="0"/>
          <w:numId w:val="343"/>
        </w:numPr>
        <w:ind w:right="240"/>
      </w:pPr>
      <w:r>
        <w:rPr>
          <w:rFonts w:hint="eastAsia"/>
        </w:rPr>
        <w:t>广告位置信息修改页面</w:t>
      </w:r>
    </w:p>
    <w:p w:rsidR="006B7402" w:rsidRPr="00855BAC" w:rsidRDefault="006B7402" w:rsidP="006B7402">
      <w:pPr>
        <w:ind w:left="874" w:right="240" w:firstLine="0"/>
      </w:pPr>
      <w:r w:rsidRPr="00855BAC">
        <w:rPr>
          <w:rFonts w:hint="eastAsia"/>
        </w:rPr>
        <w:t>参考：广告位置信息添加页面</w:t>
      </w:r>
    </w:p>
    <w:p w:rsidR="006B7402" w:rsidRPr="00F74529" w:rsidRDefault="006B7402" w:rsidP="006B7402">
      <w:pPr>
        <w:ind w:right="240"/>
      </w:pPr>
    </w:p>
    <w:p w:rsidR="006B7402" w:rsidRPr="007B2A27" w:rsidRDefault="006B7402" w:rsidP="006B7402">
      <w:pPr>
        <w:ind w:right="240"/>
      </w:pPr>
    </w:p>
    <w:p w:rsidR="006B7402" w:rsidRDefault="006B7402" w:rsidP="006B7402">
      <w:pPr>
        <w:pStyle w:val="4"/>
        <w:ind w:right="240"/>
      </w:pPr>
      <w:r>
        <w:rPr>
          <w:rFonts w:hint="eastAsia"/>
        </w:rPr>
        <w:t>邮件广告管理</w:t>
      </w:r>
    </w:p>
    <w:p w:rsidR="006B7402" w:rsidRDefault="006B7402" w:rsidP="006B7402">
      <w:pPr>
        <w:pStyle w:val="5"/>
        <w:ind w:left="142" w:right="240"/>
      </w:pPr>
      <w:r>
        <w:rPr>
          <w:rFonts w:hint="eastAsia"/>
        </w:rPr>
        <w:t>邮件模板管理</w:t>
      </w:r>
    </w:p>
    <w:p w:rsidR="006B7402" w:rsidRDefault="006B7402" w:rsidP="006B7402">
      <w:pPr>
        <w:pStyle w:val="6"/>
        <w:ind w:right="240"/>
      </w:pPr>
      <w:r>
        <w:t>功能描述</w:t>
      </w:r>
    </w:p>
    <w:p w:rsidR="006B7402" w:rsidRPr="00EE38A2" w:rsidRDefault="006B7402" w:rsidP="006B7402">
      <w:pPr>
        <w:ind w:right="240"/>
      </w:pPr>
      <w:r>
        <w:rPr>
          <w:rFonts w:hint="eastAsia"/>
        </w:rPr>
        <w:t>运营管理人员通过该功能，维护邮件模板，包括：邮件模板查询、修改、删除。</w:t>
      </w:r>
    </w:p>
    <w:p w:rsidR="006B7402" w:rsidRDefault="006B7402" w:rsidP="006B7402">
      <w:pPr>
        <w:pStyle w:val="6"/>
        <w:ind w:right="240"/>
      </w:pPr>
      <w:r>
        <w:rPr>
          <w:rFonts w:hint="eastAsia"/>
        </w:rPr>
        <w:t>业务流程</w:t>
      </w:r>
    </w:p>
    <w:p w:rsidR="006B7402" w:rsidRDefault="006B7402" w:rsidP="008B4BF2">
      <w:pPr>
        <w:numPr>
          <w:ilvl w:val="0"/>
          <w:numId w:val="347"/>
        </w:numPr>
        <w:ind w:right="240"/>
      </w:pPr>
      <w:r>
        <w:rPr>
          <w:rFonts w:hint="eastAsia"/>
        </w:rPr>
        <w:t>运营管理人员登录系统，进入：扩展</w:t>
      </w:r>
      <w:r>
        <w:t>--&gt;</w:t>
      </w:r>
      <w:r>
        <w:rPr>
          <w:rFonts w:hint="eastAsia"/>
        </w:rPr>
        <w:t>邮件广告管理</w:t>
      </w:r>
      <w:r>
        <w:t>--&gt;</w:t>
      </w:r>
      <w:r>
        <w:rPr>
          <w:rFonts w:hint="eastAsia"/>
        </w:rPr>
        <w:t>邮件模板管理</w:t>
      </w:r>
    </w:p>
    <w:p w:rsidR="006B7402" w:rsidRDefault="006B7402" w:rsidP="008B4BF2">
      <w:pPr>
        <w:numPr>
          <w:ilvl w:val="0"/>
          <w:numId w:val="347"/>
        </w:numPr>
        <w:ind w:right="240"/>
      </w:pPr>
      <w:r>
        <w:rPr>
          <w:rFonts w:hint="eastAsia"/>
        </w:rPr>
        <w:t>默认显示所有邮件模板的列表信息</w:t>
      </w:r>
    </w:p>
    <w:p w:rsidR="006B7402" w:rsidRPr="00C75AF7" w:rsidRDefault="006B7402" w:rsidP="008B4BF2">
      <w:pPr>
        <w:numPr>
          <w:ilvl w:val="0"/>
          <w:numId w:val="347"/>
        </w:numPr>
        <w:ind w:right="240"/>
      </w:pPr>
      <w:r>
        <w:rPr>
          <w:rFonts w:hint="eastAsia"/>
        </w:rPr>
        <w:t>运营管理人员可以对邮件模板进行添加、编辑、删除操作</w:t>
      </w:r>
    </w:p>
    <w:p w:rsidR="006B7402" w:rsidRDefault="006B7402" w:rsidP="006B7402">
      <w:pPr>
        <w:pStyle w:val="6"/>
        <w:ind w:right="240"/>
      </w:pPr>
      <w:r>
        <w:rPr>
          <w:rFonts w:hint="eastAsia"/>
        </w:rPr>
        <w:t>业务规则</w:t>
      </w:r>
    </w:p>
    <w:p w:rsidR="006B7402" w:rsidRPr="00EB46F3"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8B4BF2">
      <w:pPr>
        <w:numPr>
          <w:ilvl w:val="0"/>
          <w:numId w:val="348"/>
        </w:numPr>
        <w:ind w:right="240"/>
      </w:pPr>
      <w:r>
        <w:rPr>
          <w:rFonts w:hint="eastAsia"/>
        </w:rPr>
        <w:t>邮件模板的信息列表页面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相关按钮</w:t>
            </w:r>
          </w:p>
        </w:tc>
      </w:tr>
      <w:tr w:rsidR="006B7402" w:rsidTr="0061150B">
        <w:tc>
          <w:tcPr>
            <w:tcW w:w="675" w:type="dxa"/>
          </w:tcPr>
          <w:p w:rsidR="006B7402" w:rsidRDefault="006B7402" w:rsidP="008B4BF2">
            <w:pPr>
              <w:numPr>
                <w:ilvl w:val="0"/>
                <w:numId w:val="34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全选</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4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批量删除</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lastRenderedPageBreak/>
              <w:t>列表信息</w:t>
            </w:r>
          </w:p>
        </w:tc>
      </w:tr>
      <w:tr w:rsidR="006B7402" w:rsidTr="0061150B">
        <w:tc>
          <w:tcPr>
            <w:tcW w:w="675" w:type="dxa"/>
          </w:tcPr>
          <w:p w:rsidR="006B7402" w:rsidRDefault="006B7402" w:rsidP="008B4BF2">
            <w:pPr>
              <w:numPr>
                <w:ilvl w:val="0"/>
                <w:numId w:val="35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模板序号</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5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模板名称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5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邮件标题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5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5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编辑、删除按钮</w:t>
            </w:r>
          </w:p>
        </w:tc>
      </w:tr>
    </w:tbl>
    <w:p w:rsidR="006B7402" w:rsidRDefault="006B7402" w:rsidP="008B4BF2">
      <w:pPr>
        <w:numPr>
          <w:ilvl w:val="0"/>
          <w:numId w:val="348"/>
        </w:numPr>
        <w:ind w:right="240"/>
      </w:pPr>
      <w:r>
        <w:rPr>
          <w:rFonts w:hint="eastAsia"/>
        </w:rPr>
        <w:t>邮件模板信息添加页面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35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模板名称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5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邮件标题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5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5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预设内容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多媒体框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支持</w:t>
            </w:r>
            <w:r>
              <w:rPr>
                <w:rFonts w:ascii="Times New Roman" w:hAnsi="Times New Roman" w:hint="eastAsia"/>
                <w:sz w:val="21"/>
                <w:szCs w:val="21"/>
              </w:rPr>
              <w:t>word</w:t>
            </w:r>
          </w:p>
        </w:tc>
      </w:tr>
      <w:tr w:rsidR="006B7402" w:rsidTr="0061150B">
        <w:tc>
          <w:tcPr>
            <w:tcW w:w="675" w:type="dxa"/>
          </w:tcPr>
          <w:p w:rsidR="006B7402" w:rsidRDefault="006B7402" w:rsidP="008B4BF2">
            <w:pPr>
              <w:numPr>
                <w:ilvl w:val="0"/>
                <w:numId w:val="35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8B4BF2">
      <w:pPr>
        <w:numPr>
          <w:ilvl w:val="0"/>
          <w:numId w:val="348"/>
        </w:numPr>
        <w:ind w:right="240"/>
      </w:pPr>
      <w:r>
        <w:rPr>
          <w:rFonts w:hint="eastAsia"/>
        </w:rPr>
        <w:t>邮件模板信息修改页面</w:t>
      </w:r>
    </w:p>
    <w:p w:rsidR="006B7402" w:rsidRPr="00DD68C3" w:rsidRDefault="006B7402" w:rsidP="006B7402">
      <w:pPr>
        <w:ind w:left="874" w:right="240" w:firstLine="0"/>
      </w:pPr>
      <w:r w:rsidRPr="00DD68C3">
        <w:rPr>
          <w:rFonts w:hint="eastAsia"/>
        </w:rPr>
        <w:t>参考：邮件模板信息添加页面</w:t>
      </w:r>
    </w:p>
    <w:p w:rsidR="006B7402" w:rsidRPr="009C3F8A" w:rsidRDefault="006B7402" w:rsidP="006B7402">
      <w:pPr>
        <w:ind w:right="240"/>
      </w:pPr>
    </w:p>
    <w:p w:rsidR="006B7402" w:rsidRDefault="006B7402" w:rsidP="006B7402">
      <w:pPr>
        <w:pStyle w:val="5"/>
        <w:ind w:left="142" w:right="240"/>
      </w:pPr>
      <w:r>
        <w:rPr>
          <w:rFonts w:hint="eastAsia"/>
        </w:rPr>
        <w:t>邮件广告列表</w:t>
      </w:r>
    </w:p>
    <w:p w:rsidR="006B7402" w:rsidRDefault="006B7402" w:rsidP="006B7402">
      <w:pPr>
        <w:pStyle w:val="6"/>
        <w:ind w:right="240"/>
      </w:pPr>
      <w:r>
        <w:t>功能描述</w:t>
      </w:r>
    </w:p>
    <w:p w:rsidR="006B7402" w:rsidRPr="00EE38A2" w:rsidRDefault="006B7402" w:rsidP="006B7402">
      <w:pPr>
        <w:ind w:right="240"/>
      </w:pPr>
      <w:r>
        <w:rPr>
          <w:rFonts w:hint="eastAsia"/>
        </w:rPr>
        <w:t>运营管理人员通过该功能，维护发送的邮件信息，包括：邮件列表查询、查看详情、删除。</w:t>
      </w:r>
    </w:p>
    <w:p w:rsidR="006B7402" w:rsidRDefault="006B7402" w:rsidP="006B7402">
      <w:pPr>
        <w:pStyle w:val="6"/>
        <w:ind w:right="240"/>
      </w:pPr>
      <w:r>
        <w:rPr>
          <w:rFonts w:hint="eastAsia"/>
        </w:rPr>
        <w:t>业务流程</w:t>
      </w:r>
    </w:p>
    <w:p w:rsidR="006B7402" w:rsidRDefault="006B7402" w:rsidP="008B4BF2">
      <w:pPr>
        <w:numPr>
          <w:ilvl w:val="0"/>
          <w:numId w:val="352"/>
        </w:numPr>
        <w:ind w:right="240"/>
      </w:pPr>
      <w:r>
        <w:rPr>
          <w:rFonts w:hint="eastAsia"/>
        </w:rPr>
        <w:t>运营管理人员登录系统，进入：扩展</w:t>
      </w:r>
      <w:r>
        <w:t>--&gt;</w:t>
      </w:r>
      <w:r>
        <w:rPr>
          <w:rFonts w:hint="eastAsia"/>
        </w:rPr>
        <w:t>邮件广告管理</w:t>
      </w:r>
      <w:r>
        <w:t>--&gt;</w:t>
      </w:r>
      <w:r>
        <w:rPr>
          <w:rFonts w:hint="eastAsia"/>
        </w:rPr>
        <w:t>邮件广告列表</w:t>
      </w:r>
    </w:p>
    <w:p w:rsidR="006B7402" w:rsidRDefault="006B7402" w:rsidP="008B4BF2">
      <w:pPr>
        <w:numPr>
          <w:ilvl w:val="0"/>
          <w:numId w:val="352"/>
        </w:numPr>
        <w:ind w:right="240"/>
      </w:pPr>
      <w:r>
        <w:rPr>
          <w:rFonts w:hint="eastAsia"/>
        </w:rPr>
        <w:t>默认显示所有邮件的列表信息</w:t>
      </w:r>
    </w:p>
    <w:p w:rsidR="006B7402" w:rsidRPr="00C75AF7" w:rsidRDefault="006B7402" w:rsidP="008B4BF2">
      <w:pPr>
        <w:numPr>
          <w:ilvl w:val="0"/>
          <w:numId w:val="352"/>
        </w:numPr>
        <w:ind w:right="240"/>
      </w:pPr>
      <w:r>
        <w:rPr>
          <w:rFonts w:hint="eastAsia"/>
        </w:rPr>
        <w:t>运营管理人员可以对邮件进行查看、删除操作</w:t>
      </w:r>
    </w:p>
    <w:p w:rsidR="006B7402" w:rsidRDefault="006B7402" w:rsidP="006B7402">
      <w:pPr>
        <w:pStyle w:val="6"/>
        <w:ind w:right="240"/>
      </w:pPr>
      <w:r>
        <w:rPr>
          <w:rFonts w:hint="eastAsia"/>
        </w:rPr>
        <w:t>业务规则</w:t>
      </w:r>
    </w:p>
    <w:p w:rsidR="006B7402" w:rsidRPr="00EB46F3"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8B4BF2">
      <w:pPr>
        <w:numPr>
          <w:ilvl w:val="0"/>
          <w:numId w:val="353"/>
        </w:numPr>
        <w:ind w:right="240"/>
      </w:pPr>
      <w:r>
        <w:rPr>
          <w:rFonts w:hint="eastAsia"/>
        </w:rPr>
        <w:t>发送的邮件信息列表页面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lastRenderedPageBreak/>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相关按钮</w:t>
            </w:r>
          </w:p>
        </w:tc>
      </w:tr>
      <w:tr w:rsidR="006B7402" w:rsidTr="0061150B">
        <w:tc>
          <w:tcPr>
            <w:tcW w:w="675" w:type="dxa"/>
          </w:tcPr>
          <w:p w:rsidR="006B7402" w:rsidRDefault="006B7402" w:rsidP="008B4BF2">
            <w:pPr>
              <w:numPr>
                <w:ilvl w:val="0"/>
                <w:numId w:val="35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设置时间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时间戳</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54"/>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创建邮件任务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列表信息</w:t>
            </w:r>
          </w:p>
        </w:tc>
      </w:tr>
      <w:tr w:rsidR="006B7402" w:rsidTr="0061150B">
        <w:tc>
          <w:tcPr>
            <w:tcW w:w="675" w:type="dxa"/>
          </w:tcPr>
          <w:p w:rsidR="006B7402" w:rsidRDefault="006B7402" w:rsidP="008B4BF2">
            <w:pPr>
              <w:numPr>
                <w:ilvl w:val="0"/>
                <w:numId w:val="35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5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创建时间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5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发送时间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5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发送对象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5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邮件状态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55"/>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查看、删除按钮</w:t>
            </w:r>
          </w:p>
        </w:tc>
      </w:tr>
    </w:tbl>
    <w:p w:rsidR="006B7402" w:rsidRDefault="006B7402" w:rsidP="008B4BF2">
      <w:pPr>
        <w:numPr>
          <w:ilvl w:val="0"/>
          <w:numId w:val="353"/>
        </w:numPr>
        <w:ind w:right="240"/>
      </w:pPr>
      <w:r>
        <w:rPr>
          <w:rFonts w:hint="eastAsia"/>
        </w:rPr>
        <w:t>邮件详情信息页面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rPr>
          <w:trHeight w:val="211"/>
        </w:trPr>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35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Helvetica" w:hAnsi="Helvetica" w:cs="Helvetica"/>
                <w:color w:val="333333"/>
                <w:sz w:val="21"/>
                <w:szCs w:val="21"/>
                <w:shd w:val="clear" w:color="auto" w:fill="FFFFFF"/>
              </w:rPr>
              <w:t>邮件标题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5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sidRPr="00906EF5">
              <w:rPr>
                <w:rFonts w:ascii="Times New Roman" w:hAnsi="Times New Roman"/>
                <w:sz w:val="21"/>
                <w:szCs w:val="21"/>
              </w:rPr>
              <w:t>发送对象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5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sidRPr="00906EF5">
              <w:rPr>
                <w:rFonts w:ascii="Times New Roman" w:hAnsi="Times New Roman"/>
                <w:sz w:val="21"/>
                <w:szCs w:val="21"/>
              </w:rPr>
              <w:t>创建时间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5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sidRPr="00906EF5">
              <w:rPr>
                <w:rFonts w:ascii="Times New Roman" w:hAnsi="Times New Roman"/>
                <w:sz w:val="21"/>
                <w:szCs w:val="21"/>
              </w:rPr>
              <w:t>发送时间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rPr>
          <w:trHeight w:val="70"/>
        </w:trPr>
        <w:tc>
          <w:tcPr>
            <w:tcW w:w="675" w:type="dxa"/>
          </w:tcPr>
          <w:p w:rsidR="006B7402" w:rsidRDefault="006B7402" w:rsidP="008B4BF2">
            <w:pPr>
              <w:numPr>
                <w:ilvl w:val="0"/>
                <w:numId w:val="356"/>
              </w:numPr>
              <w:spacing w:line="240" w:lineRule="auto"/>
              <w:ind w:right="240"/>
              <w:rPr>
                <w:sz w:val="21"/>
                <w:szCs w:val="21"/>
              </w:rPr>
            </w:pPr>
          </w:p>
        </w:tc>
        <w:tc>
          <w:tcPr>
            <w:tcW w:w="1701" w:type="dxa"/>
          </w:tcPr>
          <w:p w:rsidR="006B7402" w:rsidRPr="00906EF5" w:rsidRDefault="006B7402" w:rsidP="0061150B">
            <w:pPr>
              <w:pStyle w:val="a7"/>
              <w:ind w:right="240"/>
              <w:rPr>
                <w:rFonts w:ascii="Times New Roman" w:hAnsi="Times New Roman"/>
                <w:sz w:val="21"/>
                <w:szCs w:val="21"/>
              </w:rPr>
            </w:pPr>
            <w:r w:rsidRPr="00906EF5">
              <w:rPr>
                <w:rFonts w:ascii="Times New Roman" w:hAnsi="Times New Roman"/>
                <w:sz w:val="21"/>
                <w:szCs w:val="21"/>
              </w:rPr>
              <w:t>邮件状态</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56"/>
              </w:numPr>
              <w:spacing w:line="240" w:lineRule="auto"/>
              <w:ind w:right="240"/>
              <w:rPr>
                <w:sz w:val="21"/>
                <w:szCs w:val="21"/>
              </w:rPr>
            </w:pPr>
          </w:p>
        </w:tc>
        <w:tc>
          <w:tcPr>
            <w:tcW w:w="1701" w:type="dxa"/>
          </w:tcPr>
          <w:p w:rsidR="006B7402" w:rsidRPr="00906EF5" w:rsidRDefault="006B7402" w:rsidP="0061150B">
            <w:pPr>
              <w:pStyle w:val="a7"/>
              <w:ind w:right="240"/>
              <w:rPr>
                <w:rFonts w:ascii="Times New Roman" w:hAnsi="Times New Roman"/>
                <w:sz w:val="21"/>
                <w:szCs w:val="21"/>
              </w:rPr>
            </w:pPr>
            <w:r w:rsidRPr="00906EF5">
              <w:rPr>
                <w:rFonts w:ascii="Times New Roman" w:hAnsi="Times New Roman"/>
                <w:sz w:val="21"/>
                <w:szCs w:val="21"/>
              </w:rPr>
              <w:t>邮件内容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56"/>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返回</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Default="006B7402" w:rsidP="008B4BF2">
      <w:pPr>
        <w:numPr>
          <w:ilvl w:val="0"/>
          <w:numId w:val="353"/>
        </w:numPr>
        <w:ind w:right="240"/>
      </w:pPr>
      <w:r>
        <w:rPr>
          <w:rFonts w:hint="eastAsia"/>
        </w:rPr>
        <w:t>邮件任务信息创建页面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rPr>
          <w:trHeight w:val="211"/>
        </w:trPr>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357"/>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sidRPr="00906EF5">
              <w:rPr>
                <w:rFonts w:ascii="Times New Roman" w:hAnsi="Times New Roman"/>
                <w:sz w:val="21"/>
                <w:szCs w:val="21"/>
              </w:rPr>
              <w:t>发送对象</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所有会员、注册会员、金牌会员等</w:t>
            </w:r>
          </w:p>
        </w:tc>
      </w:tr>
      <w:tr w:rsidR="006B7402" w:rsidTr="0061150B">
        <w:tc>
          <w:tcPr>
            <w:tcW w:w="675" w:type="dxa"/>
          </w:tcPr>
          <w:p w:rsidR="006B7402" w:rsidRDefault="006B7402" w:rsidP="008B4BF2">
            <w:pPr>
              <w:numPr>
                <w:ilvl w:val="0"/>
                <w:numId w:val="357"/>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邮件标题</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w:t>
            </w:r>
            <w:r>
              <w:rPr>
                <w:rFonts w:ascii="Times New Roman" w:hAnsi="Times New Roman" w:hint="eastAsia"/>
                <w:sz w:val="21"/>
                <w:szCs w:val="21"/>
              </w:rPr>
              <w:t>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57"/>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邮件内容</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多媒体域</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57"/>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Pr="00D828C3" w:rsidRDefault="006B7402" w:rsidP="006B7402">
      <w:pPr>
        <w:ind w:right="240"/>
      </w:pPr>
    </w:p>
    <w:p w:rsidR="006B7402" w:rsidRPr="00F74529" w:rsidRDefault="006B7402" w:rsidP="006B7402">
      <w:pPr>
        <w:ind w:right="240"/>
      </w:pPr>
    </w:p>
    <w:p w:rsidR="006B7402" w:rsidRDefault="006B7402" w:rsidP="006B7402">
      <w:pPr>
        <w:pStyle w:val="4"/>
        <w:ind w:right="240"/>
      </w:pPr>
      <w:r>
        <w:rPr>
          <w:rFonts w:hint="eastAsia"/>
        </w:rPr>
        <w:lastRenderedPageBreak/>
        <w:t>标签管理</w:t>
      </w:r>
    </w:p>
    <w:p w:rsidR="006B7402" w:rsidRDefault="006B7402" w:rsidP="006B7402">
      <w:pPr>
        <w:pStyle w:val="5"/>
        <w:ind w:left="142" w:right="240"/>
      </w:pPr>
      <w:r>
        <w:rPr>
          <w:rFonts w:hint="eastAsia"/>
        </w:rPr>
        <w:t>标签列表</w:t>
      </w:r>
    </w:p>
    <w:p w:rsidR="006B7402" w:rsidRDefault="006B7402" w:rsidP="006B7402">
      <w:pPr>
        <w:pStyle w:val="6"/>
        <w:ind w:right="240"/>
      </w:pPr>
      <w:r>
        <w:t>功能描述</w:t>
      </w:r>
    </w:p>
    <w:p w:rsidR="006B7402" w:rsidRPr="00EE38A2" w:rsidRDefault="006B7402" w:rsidP="006B7402">
      <w:pPr>
        <w:ind w:right="240"/>
      </w:pPr>
      <w:r>
        <w:rPr>
          <w:rFonts w:hint="eastAsia"/>
        </w:rPr>
        <w:t>运营管理人员通过该功能，维护标签信息，包括：标签查询、修改、删除。</w:t>
      </w:r>
    </w:p>
    <w:p w:rsidR="006B7402" w:rsidRDefault="006B7402" w:rsidP="006B7402">
      <w:pPr>
        <w:pStyle w:val="6"/>
        <w:ind w:right="240"/>
      </w:pPr>
      <w:r>
        <w:rPr>
          <w:rFonts w:hint="eastAsia"/>
        </w:rPr>
        <w:t>业务流程</w:t>
      </w:r>
    </w:p>
    <w:p w:rsidR="006B7402" w:rsidRDefault="006B7402" w:rsidP="008B4BF2">
      <w:pPr>
        <w:numPr>
          <w:ilvl w:val="0"/>
          <w:numId w:val="358"/>
        </w:numPr>
        <w:ind w:right="240"/>
      </w:pPr>
      <w:r>
        <w:rPr>
          <w:rFonts w:hint="eastAsia"/>
        </w:rPr>
        <w:t>运营管理人员登录系统，进入：扩展</w:t>
      </w:r>
      <w:r>
        <w:t>--&gt;</w:t>
      </w:r>
      <w:r>
        <w:rPr>
          <w:rFonts w:hint="eastAsia"/>
        </w:rPr>
        <w:t>标签管理</w:t>
      </w:r>
      <w:r>
        <w:t>--&gt;</w:t>
      </w:r>
      <w:r>
        <w:rPr>
          <w:rFonts w:hint="eastAsia"/>
        </w:rPr>
        <w:t>标签列表</w:t>
      </w:r>
    </w:p>
    <w:p w:rsidR="006B7402" w:rsidRDefault="006B7402" w:rsidP="008B4BF2">
      <w:pPr>
        <w:numPr>
          <w:ilvl w:val="0"/>
          <w:numId w:val="358"/>
        </w:numPr>
        <w:ind w:right="240"/>
      </w:pPr>
      <w:r>
        <w:rPr>
          <w:rFonts w:hint="eastAsia"/>
        </w:rPr>
        <w:t>默认显示所有标签的列表信息</w:t>
      </w:r>
    </w:p>
    <w:p w:rsidR="006B7402" w:rsidRPr="00C75AF7" w:rsidRDefault="006B7402" w:rsidP="008B4BF2">
      <w:pPr>
        <w:numPr>
          <w:ilvl w:val="0"/>
          <w:numId w:val="358"/>
        </w:numPr>
        <w:ind w:right="240"/>
      </w:pPr>
      <w:r>
        <w:rPr>
          <w:rFonts w:hint="eastAsia"/>
        </w:rPr>
        <w:t>运营管理人员可以对标签进行查询、编辑、删除操作</w:t>
      </w:r>
    </w:p>
    <w:p w:rsidR="006B7402" w:rsidRDefault="006B7402" w:rsidP="006B7402">
      <w:pPr>
        <w:pStyle w:val="6"/>
        <w:ind w:right="240"/>
      </w:pPr>
      <w:r>
        <w:rPr>
          <w:rFonts w:hint="eastAsia"/>
        </w:rPr>
        <w:t>业务规则</w:t>
      </w:r>
    </w:p>
    <w:p w:rsidR="006B7402" w:rsidRPr="00EB46F3"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8B4BF2">
      <w:pPr>
        <w:numPr>
          <w:ilvl w:val="0"/>
          <w:numId w:val="359"/>
        </w:numPr>
        <w:ind w:right="240"/>
      </w:pPr>
      <w:r>
        <w:rPr>
          <w:rFonts w:hint="eastAsia"/>
        </w:rPr>
        <w:t>标签的信息列表页面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相关按钮</w:t>
            </w:r>
          </w:p>
        </w:tc>
      </w:tr>
      <w:tr w:rsidR="006B7402" w:rsidTr="0061150B">
        <w:tc>
          <w:tcPr>
            <w:tcW w:w="675" w:type="dxa"/>
          </w:tcPr>
          <w:p w:rsidR="006B7402" w:rsidRDefault="006B7402" w:rsidP="008B4BF2">
            <w:pPr>
              <w:numPr>
                <w:ilvl w:val="0"/>
                <w:numId w:val="36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全选</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60"/>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批量删除</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列表信息</w:t>
            </w:r>
          </w:p>
        </w:tc>
      </w:tr>
      <w:tr w:rsidR="006B7402" w:rsidTr="0061150B">
        <w:tc>
          <w:tcPr>
            <w:tcW w:w="675" w:type="dxa"/>
          </w:tcPr>
          <w:p w:rsidR="006B7402" w:rsidRDefault="006B7402" w:rsidP="008B4BF2">
            <w:pPr>
              <w:numPr>
                <w:ilvl w:val="0"/>
                <w:numId w:val="36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6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标签</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6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是否可用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6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61"/>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编辑、删除按钮</w:t>
            </w:r>
          </w:p>
        </w:tc>
      </w:tr>
    </w:tbl>
    <w:p w:rsidR="006B7402" w:rsidRDefault="006B7402" w:rsidP="008B4BF2">
      <w:pPr>
        <w:numPr>
          <w:ilvl w:val="0"/>
          <w:numId w:val="359"/>
        </w:numPr>
        <w:ind w:right="240"/>
      </w:pPr>
      <w:r>
        <w:rPr>
          <w:rFonts w:hint="eastAsia"/>
        </w:rPr>
        <w:t>标签信息修改页面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362"/>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标签名称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62"/>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是否可用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62"/>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Pr="00391FB7" w:rsidRDefault="006B7402" w:rsidP="006B7402">
      <w:pPr>
        <w:pStyle w:val="5"/>
        <w:ind w:left="142" w:right="240"/>
      </w:pPr>
      <w:r>
        <w:rPr>
          <w:rFonts w:hint="eastAsia"/>
        </w:rPr>
        <w:lastRenderedPageBreak/>
        <w:t>添加标签</w:t>
      </w:r>
    </w:p>
    <w:p w:rsidR="006B7402" w:rsidRDefault="006B7402" w:rsidP="006B7402">
      <w:pPr>
        <w:pStyle w:val="6"/>
        <w:ind w:right="240"/>
      </w:pPr>
      <w:r>
        <w:t>功能描述</w:t>
      </w:r>
    </w:p>
    <w:p w:rsidR="006B7402" w:rsidRPr="00EE38A2" w:rsidRDefault="006B7402" w:rsidP="006B7402">
      <w:pPr>
        <w:ind w:right="240"/>
      </w:pPr>
      <w:r>
        <w:rPr>
          <w:rFonts w:hint="eastAsia"/>
        </w:rPr>
        <w:t>运营管理人员通过该功能，添加标签。</w:t>
      </w:r>
    </w:p>
    <w:p w:rsidR="006B7402" w:rsidRDefault="006B7402" w:rsidP="006B7402">
      <w:pPr>
        <w:pStyle w:val="6"/>
        <w:ind w:right="240"/>
      </w:pPr>
      <w:r>
        <w:rPr>
          <w:rFonts w:hint="eastAsia"/>
        </w:rPr>
        <w:t>业务流程</w:t>
      </w:r>
    </w:p>
    <w:p w:rsidR="006B7402" w:rsidRDefault="006B7402" w:rsidP="008B4BF2">
      <w:pPr>
        <w:numPr>
          <w:ilvl w:val="0"/>
          <w:numId w:val="363"/>
        </w:numPr>
        <w:ind w:right="240"/>
      </w:pPr>
      <w:r>
        <w:rPr>
          <w:rFonts w:hint="eastAsia"/>
        </w:rPr>
        <w:t>运营管理人员登录系统，进入：扩展</w:t>
      </w:r>
      <w:r>
        <w:t>--&gt;</w:t>
      </w:r>
      <w:r>
        <w:rPr>
          <w:rFonts w:hint="eastAsia"/>
        </w:rPr>
        <w:t>标签管理</w:t>
      </w:r>
      <w:r>
        <w:t>--&gt;</w:t>
      </w:r>
      <w:r>
        <w:rPr>
          <w:rFonts w:hint="eastAsia"/>
        </w:rPr>
        <w:t>添加标签</w:t>
      </w:r>
    </w:p>
    <w:p w:rsidR="006B7402" w:rsidRDefault="006B7402" w:rsidP="008B4BF2">
      <w:pPr>
        <w:numPr>
          <w:ilvl w:val="0"/>
          <w:numId w:val="363"/>
        </w:numPr>
        <w:ind w:right="240"/>
      </w:pPr>
      <w:r>
        <w:rPr>
          <w:rFonts w:hint="eastAsia"/>
        </w:rPr>
        <w:t>在添加标签的页面，运营管理人员填写标签信息，确定后，系统保存标签信息</w:t>
      </w:r>
    </w:p>
    <w:p w:rsidR="006B7402" w:rsidRDefault="006B7402" w:rsidP="006B7402">
      <w:pPr>
        <w:pStyle w:val="6"/>
        <w:ind w:right="240"/>
      </w:pPr>
      <w:r>
        <w:rPr>
          <w:rFonts w:hint="eastAsia"/>
        </w:rPr>
        <w:t>业务规则</w:t>
      </w:r>
    </w:p>
    <w:p w:rsidR="006B7402" w:rsidRPr="00EB46F3"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8B4BF2">
      <w:pPr>
        <w:numPr>
          <w:ilvl w:val="0"/>
          <w:numId w:val="364"/>
        </w:numPr>
        <w:ind w:right="240"/>
      </w:pPr>
      <w:r>
        <w:rPr>
          <w:rFonts w:hint="eastAsia"/>
        </w:rPr>
        <w:t>标签信息添加页面</w:t>
      </w:r>
    </w:p>
    <w:p w:rsidR="006B7402" w:rsidRDefault="006B7402" w:rsidP="006B7402">
      <w:pPr>
        <w:ind w:left="874" w:right="240" w:firstLine="0"/>
      </w:pPr>
      <w:r>
        <w:rPr>
          <w:rFonts w:hint="eastAsia"/>
        </w:rPr>
        <w:t>参考标签列表中：标签信息修改页面</w:t>
      </w:r>
    </w:p>
    <w:p w:rsidR="006B7402" w:rsidRDefault="006B7402" w:rsidP="006B7402">
      <w:pPr>
        <w:ind w:left="874" w:right="240" w:firstLine="0"/>
      </w:pPr>
    </w:p>
    <w:p w:rsidR="006B7402" w:rsidRDefault="006B7402" w:rsidP="006B7402">
      <w:pPr>
        <w:pStyle w:val="4"/>
        <w:ind w:right="240"/>
      </w:pPr>
      <w:r>
        <w:rPr>
          <w:rFonts w:hint="eastAsia"/>
        </w:rPr>
        <w:t>客服管理</w:t>
      </w:r>
    </w:p>
    <w:p w:rsidR="006B7402" w:rsidRDefault="006B7402" w:rsidP="006B7402">
      <w:pPr>
        <w:pStyle w:val="5"/>
        <w:ind w:left="142" w:right="240"/>
      </w:pPr>
      <w:r>
        <w:rPr>
          <w:rFonts w:hint="eastAsia"/>
        </w:rPr>
        <w:t>客服列表</w:t>
      </w:r>
    </w:p>
    <w:p w:rsidR="006B7402" w:rsidRDefault="006B7402" w:rsidP="006B7402">
      <w:pPr>
        <w:pStyle w:val="6"/>
        <w:ind w:right="240"/>
      </w:pPr>
      <w:r>
        <w:t>功能描述</w:t>
      </w:r>
    </w:p>
    <w:p w:rsidR="006B7402" w:rsidRPr="00EE38A2" w:rsidRDefault="006B7402" w:rsidP="006B7402">
      <w:pPr>
        <w:ind w:right="240"/>
      </w:pPr>
      <w:r>
        <w:rPr>
          <w:rFonts w:hint="eastAsia"/>
        </w:rPr>
        <w:t>运营管理人员通过该功能，维护客服信息，包括：客服查询、修改、删除。</w:t>
      </w:r>
    </w:p>
    <w:p w:rsidR="006B7402" w:rsidRDefault="006B7402" w:rsidP="006B7402">
      <w:pPr>
        <w:pStyle w:val="6"/>
        <w:ind w:right="240"/>
      </w:pPr>
      <w:r>
        <w:rPr>
          <w:rFonts w:hint="eastAsia"/>
        </w:rPr>
        <w:t>业务流程</w:t>
      </w:r>
    </w:p>
    <w:p w:rsidR="006B7402" w:rsidRDefault="006B7402" w:rsidP="008B4BF2">
      <w:pPr>
        <w:numPr>
          <w:ilvl w:val="0"/>
          <w:numId w:val="365"/>
        </w:numPr>
        <w:ind w:right="240"/>
      </w:pPr>
      <w:r>
        <w:rPr>
          <w:rFonts w:hint="eastAsia"/>
        </w:rPr>
        <w:t>运营管理人员登录系统，进入：扩展</w:t>
      </w:r>
      <w:r>
        <w:t>--&gt;</w:t>
      </w:r>
      <w:r>
        <w:rPr>
          <w:rFonts w:hint="eastAsia"/>
        </w:rPr>
        <w:t>客服管理</w:t>
      </w:r>
      <w:r>
        <w:t>--&gt;</w:t>
      </w:r>
      <w:r>
        <w:rPr>
          <w:rFonts w:hint="eastAsia"/>
        </w:rPr>
        <w:t>客服列表</w:t>
      </w:r>
    </w:p>
    <w:p w:rsidR="006B7402" w:rsidRDefault="006B7402" w:rsidP="008B4BF2">
      <w:pPr>
        <w:numPr>
          <w:ilvl w:val="0"/>
          <w:numId w:val="365"/>
        </w:numPr>
        <w:ind w:right="240"/>
      </w:pPr>
      <w:r>
        <w:rPr>
          <w:rFonts w:hint="eastAsia"/>
        </w:rPr>
        <w:t>默认显示所有客服的列表信息</w:t>
      </w:r>
    </w:p>
    <w:p w:rsidR="006B7402" w:rsidRPr="00C75AF7" w:rsidRDefault="006B7402" w:rsidP="008B4BF2">
      <w:pPr>
        <w:numPr>
          <w:ilvl w:val="0"/>
          <w:numId w:val="365"/>
        </w:numPr>
        <w:ind w:right="240"/>
      </w:pPr>
      <w:r>
        <w:rPr>
          <w:rFonts w:hint="eastAsia"/>
        </w:rPr>
        <w:t>运营管理人员可以对客服进行查询、编辑、删除操作</w:t>
      </w:r>
    </w:p>
    <w:p w:rsidR="006B7402" w:rsidRDefault="006B7402" w:rsidP="006B7402">
      <w:pPr>
        <w:pStyle w:val="6"/>
        <w:ind w:right="240"/>
      </w:pPr>
      <w:r>
        <w:rPr>
          <w:rFonts w:hint="eastAsia"/>
        </w:rPr>
        <w:t>业务规则</w:t>
      </w:r>
    </w:p>
    <w:p w:rsidR="006B7402" w:rsidRPr="00EB46F3"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8B4BF2">
      <w:pPr>
        <w:numPr>
          <w:ilvl w:val="0"/>
          <w:numId w:val="366"/>
        </w:numPr>
        <w:ind w:right="240"/>
      </w:pPr>
      <w:r>
        <w:rPr>
          <w:rFonts w:hint="eastAsia"/>
        </w:rPr>
        <w:t>客服的信息列表页面</w:t>
      </w:r>
    </w:p>
    <w:p w:rsidR="006B7402" w:rsidRDefault="006B7402" w:rsidP="006B7402">
      <w:pPr>
        <w:ind w:right="240"/>
      </w:pPr>
    </w:p>
    <w:p w:rsidR="006B7402" w:rsidRDefault="006B7402" w:rsidP="006B7402">
      <w:pPr>
        <w:ind w:right="240"/>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相关按钮</w:t>
            </w:r>
          </w:p>
        </w:tc>
      </w:tr>
      <w:tr w:rsidR="006B7402" w:rsidTr="0061150B">
        <w:tc>
          <w:tcPr>
            <w:tcW w:w="675" w:type="dxa"/>
          </w:tcPr>
          <w:p w:rsidR="006B7402" w:rsidRDefault="006B7402" w:rsidP="008B4BF2">
            <w:pPr>
              <w:numPr>
                <w:ilvl w:val="0"/>
                <w:numId w:val="367"/>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全选</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67"/>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批量删除</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9747" w:type="dxa"/>
            <w:gridSpan w:val="7"/>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列表信息</w:t>
            </w:r>
          </w:p>
        </w:tc>
      </w:tr>
      <w:tr w:rsidR="006B7402" w:rsidTr="0061150B">
        <w:tc>
          <w:tcPr>
            <w:tcW w:w="675" w:type="dxa"/>
          </w:tcPr>
          <w:p w:rsidR="006B7402" w:rsidRDefault="006B7402" w:rsidP="008B4BF2">
            <w:pPr>
              <w:numPr>
                <w:ilvl w:val="0"/>
                <w:numId w:val="368"/>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复选框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68"/>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客服名称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68"/>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客服类型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68"/>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客服联系方式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68"/>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68"/>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编辑、删除按钮</w:t>
            </w:r>
          </w:p>
        </w:tc>
      </w:tr>
    </w:tbl>
    <w:p w:rsidR="006B7402" w:rsidRDefault="006B7402" w:rsidP="008B4BF2">
      <w:pPr>
        <w:numPr>
          <w:ilvl w:val="0"/>
          <w:numId w:val="366"/>
        </w:numPr>
        <w:ind w:right="240"/>
      </w:pPr>
      <w:r>
        <w:rPr>
          <w:rFonts w:hint="eastAsia"/>
        </w:rPr>
        <w:t>客服信息修改页面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8B4BF2">
            <w:pPr>
              <w:numPr>
                <w:ilvl w:val="0"/>
                <w:numId w:val="36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客服名称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6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客服类型</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6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客服联系方式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6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备注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w:t>
            </w:r>
            <w:r>
              <w:rPr>
                <w:rFonts w:ascii="Times New Roman" w:hAnsi="Times New Roman" w:hint="eastAsia"/>
                <w:sz w:val="21"/>
                <w:szCs w:val="21"/>
              </w:rPr>
              <w:t>域</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6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6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8B4BF2">
            <w:pPr>
              <w:numPr>
                <w:ilvl w:val="0"/>
                <w:numId w:val="369"/>
              </w:numPr>
              <w:spacing w:line="240" w:lineRule="auto"/>
              <w:ind w:right="240"/>
              <w:rPr>
                <w:sz w:val="21"/>
                <w:szCs w:val="21"/>
              </w:rPr>
            </w:pP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2443" w:type="dxa"/>
          </w:tcPr>
          <w:p w:rsidR="006B7402" w:rsidRDefault="006B7402" w:rsidP="0061150B">
            <w:pPr>
              <w:pStyle w:val="a7"/>
              <w:ind w:right="240"/>
              <w:rPr>
                <w:rFonts w:ascii="Times New Roman" w:hAnsi="Times New Roman"/>
                <w:sz w:val="21"/>
                <w:szCs w:val="21"/>
              </w:rPr>
            </w:pPr>
          </w:p>
        </w:tc>
      </w:tr>
    </w:tbl>
    <w:p w:rsidR="006B7402" w:rsidRPr="00391FB7" w:rsidRDefault="006B7402" w:rsidP="006B7402">
      <w:pPr>
        <w:pStyle w:val="5"/>
        <w:ind w:left="142" w:right="240"/>
      </w:pPr>
      <w:r>
        <w:rPr>
          <w:rFonts w:hint="eastAsia"/>
        </w:rPr>
        <w:t>添加客服</w:t>
      </w:r>
    </w:p>
    <w:p w:rsidR="006B7402" w:rsidRDefault="006B7402" w:rsidP="006B7402">
      <w:pPr>
        <w:pStyle w:val="6"/>
        <w:ind w:right="240"/>
      </w:pPr>
      <w:r>
        <w:t>功能描述</w:t>
      </w:r>
    </w:p>
    <w:p w:rsidR="006B7402" w:rsidRPr="00EE38A2" w:rsidRDefault="006B7402" w:rsidP="006B7402">
      <w:pPr>
        <w:ind w:right="240"/>
      </w:pPr>
      <w:r>
        <w:rPr>
          <w:rFonts w:hint="eastAsia"/>
        </w:rPr>
        <w:t>运营管理人员通过该功能，添加新的客服。</w:t>
      </w:r>
    </w:p>
    <w:p w:rsidR="006B7402" w:rsidRDefault="006B7402" w:rsidP="006B7402">
      <w:pPr>
        <w:pStyle w:val="6"/>
        <w:ind w:right="240"/>
      </w:pPr>
      <w:r>
        <w:rPr>
          <w:rFonts w:hint="eastAsia"/>
        </w:rPr>
        <w:t>业务流程</w:t>
      </w:r>
    </w:p>
    <w:p w:rsidR="006B7402" w:rsidRDefault="006B7402" w:rsidP="008B4BF2">
      <w:pPr>
        <w:numPr>
          <w:ilvl w:val="0"/>
          <w:numId w:val="370"/>
        </w:numPr>
        <w:ind w:right="240"/>
      </w:pPr>
      <w:r>
        <w:rPr>
          <w:rFonts w:hint="eastAsia"/>
        </w:rPr>
        <w:t>运营管理人员登录系统，进入：扩展</w:t>
      </w:r>
      <w:r>
        <w:t>--&gt;</w:t>
      </w:r>
      <w:r>
        <w:rPr>
          <w:rFonts w:hint="eastAsia"/>
        </w:rPr>
        <w:t>客服管理</w:t>
      </w:r>
      <w:r>
        <w:t>--&gt;</w:t>
      </w:r>
      <w:r>
        <w:rPr>
          <w:rFonts w:hint="eastAsia"/>
        </w:rPr>
        <w:t>添加客服</w:t>
      </w:r>
    </w:p>
    <w:p w:rsidR="006B7402" w:rsidRDefault="006B7402" w:rsidP="008B4BF2">
      <w:pPr>
        <w:numPr>
          <w:ilvl w:val="0"/>
          <w:numId w:val="370"/>
        </w:numPr>
        <w:ind w:right="240"/>
      </w:pPr>
      <w:r>
        <w:rPr>
          <w:rFonts w:hint="eastAsia"/>
        </w:rPr>
        <w:t>在添加客服的页面，运营管理人员填写客服信息，确定后，系统保存客服信息</w:t>
      </w:r>
    </w:p>
    <w:p w:rsidR="006B7402" w:rsidRDefault="006B7402" w:rsidP="006B7402">
      <w:pPr>
        <w:pStyle w:val="6"/>
        <w:ind w:right="240"/>
      </w:pPr>
      <w:r>
        <w:rPr>
          <w:rFonts w:hint="eastAsia"/>
        </w:rPr>
        <w:lastRenderedPageBreak/>
        <w:t>业务规则</w:t>
      </w:r>
    </w:p>
    <w:p w:rsidR="006B7402" w:rsidRPr="00EB46F3"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8B4BF2">
      <w:pPr>
        <w:numPr>
          <w:ilvl w:val="0"/>
          <w:numId w:val="371"/>
        </w:numPr>
        <w:ind w:right="240"/>
      </w:pPr>
      <w:r>
        <w:rPr>
          <w:rFonts w:hint="eastAsia"/>
        </w:rPr>
        <w:t>客服信息添加页面</w:t>
      </w:r>
    </w:p>
    <w:p w:rsidR="006B7402" w:rsidRDefault="006B7402" w:rsidP="006B7402">
      <w:pPr>
        <w:ind w:left="874" w:right="240" w:firstLine="0"/>
      </w:pPr>
      <w:r>
        <w:rPr>
          <w:rFonts w:hint="eastAsia"/>
        </w:rPr>
        <w:t>参考客服列表中：客服信息修改页面</w:t>
      </w:r>
    </w:p>
    <w:p w:rsidR="006B7402" w:rsidRDefault="006B7402" w:rsidP="006B7402">
      <w:pPr>
        <w:ind w:left="874" w:right="240" w:firstLine="0"/>
      </w:pPr>
    </w:p>
    <w:p w:rsidR="006B7402" w:rsidRDefault="006B7402" w:rsidP="006B7402">
      <w:pPr>
        <w:ind w:left="874" w:right="240" w:firstLine="0"/>
      </w:pPr>
    </w:p>
    <w:p w:rsidR="006B7402" w:rsidRDefault="006B7402" w:rsidP="006B7402">
      <w:pPr>
        <w:pStyle w:val="3"/>
        <w:ind w:right="240"/>
      </w:pPr>
      <w:bookmarkStart w:id="123" w:name="_Toc446774438"/>
      <w:r>
        <w:rPr>
          <w:rFonts w:hint="eastAsia"/>
        </w:rPr>
        <w:t>统计</w:t>
      </w:r>
      <w:bookmarkEnd w:id="123"/>
      <w:r>
        <w:rPr>
          <w:rFonts w:hint="eastAsia"/>
        </w:rPr>
        <w:t>（互联网金融部补充）</w:t>
      </w:r>
    </w:p>
    <w:p w:rsidR="006B7402" w:rsidRDefault="006B7402" w:rsidP="006B7402">
      <w:pPr>
        <w:pStyle w:val="4"/>
        <w:ind w:right="240"/>
      </w:pPr>
      <w:r>
        <w:rPr>
          <w:rFonts w:hint="eastAsia"/>
        </w:rPr>
        <w:t>商家销售额统计</w:t>
      </w:r>
    </w:p>
    <w:p w:rsidR="006B7402" w:rsidRDefault="006B7402" w:rsidP="006B7402">
      <w:pPr>
        <w:pStyle w:val="5"/>
        <w:ind w:left="142" w:right="240"/>
      </w:pPr>
      <w:r>
        <w:t>功能描述</w:t>
      </w:r>
    </w:p>
    <w:p w:rsidR="006B7402" w:rsidRDefault="006B7402" w:rsidP="006B7402">
      <w:pPr>
        <w:ind w:right="240"/>
      </w:pPr>
      <w:r>
        <w:rPr>
          <w:rFonts w:hint="eastAsia"/>
        </w:rPr>
        <w:t>运营管理人员通过该功能可以对商家的销售额详情进行查询统计。</w:t>
      </w:r>
    </w:p>
    <w:p w:rsidR="006B7402" w:rsidRPr="00564682" w:rsidRDefault="006B7402" w:rsidP="006B7402">
      <w:pPr>
        <w:ind w:right="240"/>
      </w:pPr>
      <w:r w:rsidRPr="00000739">
        <w:rPr>
          <w:rFonts w:hint="eastAsia"/>
          <w:highlight w:val="yellow"/>
        </w:rPr>
        <w:t>需要对</w:t>
      </w:r>
      <w:r w:rsidRPr="00000739">
        <w:rPr>
          <w:highlight w:val="yellow"/>
        </w:rPr>
        <w:t>修改金额的订单</w:t>
      </w:r>
      <w:r w:rsidRPr="00000739">
        <w:rPr>
          <w:rFonts w:hint="eastAsia"/>
          <w:highlight w:val="yellow"/>
        </w:rPr>
        <w:t>有监控统计，设置监控、关注参数和标准，以防虚假流水或订单。系统中如何实现</w:t>
      </w:r>
    </w:p>
    <w:p w:rsidR="006B7402" w:rsidRDefault="006B7402" w:rsidP="006B7402">
      <w:pPr>
        <w:pStyle w:val="5"/>
        <w:ind w:left="142" w:right="240"/>
      </w:pPr>
      <w:r>
        <w:rPr>
          <w:rFonts w:hint="eastAsia"/>
        </w:rPr>
        <w:t>业务流程</w:t>
      </w:r>
    </w:p>
    <w:p w:rsidR="006B7402" w:rsidRPr="00564682" w:rsidRDefault="006B7402" w:rsidP="006B7402">
      <w:pPr>
        <w:ind w:right="240"/>
      </w:pPr>
      <w:r>
        <w:rPr>
          <w:rFonts w:hint="eastAsia"/>
        </w:rPr>
        <w:t>运营管理人员登录系统，进入：统计</w:t>
      </w:r>
      <w:r w:rsidRPr="00EB4BFA">
        <w:rPr>
          <w:rFonts w:hint="eastAsia"/>
        </w:rPr>
        <w:t>--&gt;</w:t>
      </w:r>
      <w:r>
        <w:rPr>
          <w:rFonts w:hint="eastAsia"/>
        </w:rPr>
        <w:t>商城数据统计</w:t>
      </w:r>
      <w:r w:rsidRPr="00EB4BFA">
        <w:rPr>
          <w:rFonts w:hint="eastAsia"/>
        </w:rPr>
        <w:t>--&gt;</w:t>
      </w:r>
      <w:r>
        <w:rPr>
          <w:rFonts w:hint="eastAsia"/>
        </w:rPr>
        <w:t>商家销售额统计。</w:t>
      </w:r>
    </w:p>
    <w:p w:rsidR="006B7402" w:rsidRDefault="006B7402" w:rsidP="006B7402">
      <w:pPr>
        <w:pStyle w:val="5"/>
        <w:ind w:left="142" w:right="240"/>
      </w:pPr>
      <w:r>
        <w:rPr>
          <w:rFonts w:hint="eastAsia"/>
        </w:rPr>
        <w:t>业务规则</w:t>
      </w:r>
    </w:p>
    <w:p w:rsidR="006B7402" w:rsidRPr="00E854CC" w:rsidRDefault="006B7402" w:rsidP="006B7402">
      <w:pPr>
        <w:ind w:left="814" w:right="240" w:firstLine="0"/>
      </w:pPr>
      <w:r>
        <w:rPr>
          <w:rFonts w:hint="eastAsia"/>
        </w:rPr>
        <w:t>通过全部、销售额排行、已付款排行或直接搜索用户名来定向查看商家销售额详情。</w:t>
      </w:r>
    </w:p>
    <w:p w:rsidR="006B7402" w:rsidRDefault="006B7402" w:rsidP="006B7402">
      <w:pPr>
        <w:pStyle w:val="5"/>
        <w:ind w:left="142" w:right="240"/>
      </w:pPr>
      <w:r>
        <w:rPr>
          <w:rFonts w:hint="eastAsia"/>
        </w:rPr>
        <w:t>页面要素</w:t>
      </w:r>
    </w:p>
    <w:p w:rsidR="006B7402" w:rsidRDefault="006B7402" w:rsidP="008B4BF2">
      <w:pPr>
        <w:numPr>
          <w:ilvl w:val="0"/>
          <w:numId w:val="372"/>
        </w:numPr>
        <w:ind w:right="240"/>
      </w:pPr>
      <w:r>
        <w:rPr>
          <w:rFonts w:hint="eastAsia"/>
        </w:rPr>
        <w:t>商家销售额统计列表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商家店铺</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确定列表先后顺序</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联系方式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当天销售额</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当月销售额</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销售总额</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已付款</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上次付款时间</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触发结款功能按钮</w:t>
            </w:r>
          </w:p>
        </w:tc>
      </w:tr>
    </w:tbl>
    <w:p w:rsidR="006B7402" w:rsidRPr="00F74529" w:rsidRDefault="006B7402" w:rsidP="006B7402">
      <w:pPr>
        <w:ind w:right="240"/>
      </w:pPr>
    </w:p>
    <w:p w:rsidR="006B7402" w:rsidRDefault="006B7402" w:rsidP="006B7402">
      <w:pPr>
        <w:pStyle w:val="4"/>
        <w:ind w:right="240"/>
      </w:pPr>
      <w:r>
        <w:rPr>
          <w:rFonts w:hint="eastAsia"/>
        </w:rPr>
        <w:t>资金进出日志</w:t>
      </w:r>
    </w:p>
    <w:p w:rsidR="006B7402" w:rsidRDefault="006B7402" w:rsidP="006B7402">
      <w:pPr>
        <w:pStyle w:val="5"/>
        <w:ind w:left="142" w:right="240"/>
      </w:pPr>
      <w:r>
        <w:t>功能描述</w:t>
      </w:r>
    </w:p>
    <w:p w:rsidR="006B7402" w:rsidRPr="00884BD1" w:rsidRDefault="006B7402" w:rsidP="006B7402">
      <w:pPr>
        <w:ind w:right="240"/>
      </w:pPr>
      <w:r>
        <w:rPr>
          <w:rFonts w:hint="eastAsia"/>
        </w:rPr>
        <w:t>运营管理人员通过该功能可以对商家的资金进出日志进行查询。</w:t>
      </w:r>
    </w:p>
    <w:p w:rsidR="006B7402" w:rsidRDefault="006B7402" w:rsidP="006B7402">
      <w:pPr>
        <w:pStyle w:val="5"/>
        <w:ind w:left="142" w:right="240"/>
      </w:pPr>
      <w:r>
        <w:rPr>
          <w:rFonts w:hint="eastAsia"/>
        </w:rPr>
        <w:t>业务流程</w:t>
      </w:r>
    </w:p>
    <w:p w:rsidR="006B7402" w:rsidRPr="00655579" w:rsidRDefault="006B7402" w:rsidP="006B7402">
      <w:pPr>
        <w:ind w:right="240"/>
      </w:pPr>
      <w:r>
        <w:rPr>
          <w:rFonts w:hint="eastAsia"/>
        </w:rPr>
        <w:t>运营管理人员登录系统，进入：统计</w:t>
      </w:r>
      <w:r w:rsidRPr="00EB4BFA">
        <w:rPr>
          <w:rFonts w:hint="eastAsia"/>
        </w:rPr>
        <w:t>--&gt;</w:t>
      </w:r>
      <w:r>
        <w:rPr>
          <w:rFonts w:hint="eastAsia"/>
        </w:rPr>
        <w:t>商城数据统计</w:t>
      </w:r>
      <w:r w:rsidRPr="00EB4BFA">
        <w:rPr>
          <w:rFonts w:hint="eastAsia"/>
        </w:rPr>
        <w:t>--&gt;</w:t>
      </w:r>
      <w:r>
        <w:rPr>
          <w:rFonts w:hint="eastAsia"/>
        </w:rPr>
        <w:t>资金进出日志。</w:t>
      </w:r>
    </w:p>
    <w:p w:rsidR="006B7402" w:rsidRDefault="006B7402" w:rsidP="006B7402">
      <w:pPr>
        <w:pStyle w:val="5"/>
        <w:ind w:left="142" w:right="240"/>
      </w:pPr>
      <w:r>
        <w:rPr>
          <w:rFonts w:hint="eastAsia"/>
        </w:rPr>
        <w:t>业务规则</w:t>
      </w:r>
    </w:p>
    <w:p w:rsidR="006B7402" w:rsidRPr="008C36F5" w:rsidRDefault="006B7402" w:rsidP="006B7402">
      <w:pPr>
        <w:ind w:left="814" w:right="240" w:firstLine="0"/>
      </w:pPr>
      <w:r>
        <w:rPr>
          <w:rFonts w:hint="eastAsia"/>
        </w:rPr>
        <w:t>通过对开始时间与结束时间的确定可以方便查看固定时间段的商户的资金进出日志，并且可以导出。</w:t>
      </w:r>
    </w:p>
    <w:p w:rsidR="006B7402" w:rsidRDefault="006B7402" w:rsidP="006B7402">
      <w:pPr>
        <w:pStyle w:val="5"/>
        <w:ind w:left="142" w:right="240"/>
      </w:pPr>
      <w:r>
        <w:rPr>
          <w:rFonts w:hint="eastAsia"/>
        </w:rPr>
        <w:t>页面要素</w:t>
      </w:r>
    </w:p>
    <w:p w:rsidR="006B7402" w:rsidRDefault="006B7402" w:rsidP="006B7402">
      <w:pPr>
        <w:ind w:left="454" w:right="240" w:firstLine="0"/>
      </w:pPr>
      <w:r>
        <w:rPr>
          <w:rFonts w:hint="eastAsia"/>
        </w:rPr>
        <w:t xml:space="preserve">1. </w:t>
      </w:r>
      <w:r>
        <w:rPr>
          <w:rFonts w:hint="eastAsia"/>
        </w:rPr>
        <w:t>资金进出日志统计列表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w:t>
            </w:r>
          </w:p>
        </w:tc>
        <w:tc>
          <w:tcPr>
            <w:tcW w:w="1417" w:type="dxa"/>
          </w:tcPr>
          <w:p w:rsidR="006B7402" w:rsidRDefault="006B7402" w:rsidP="0061150B">
            <w:pPr>
              <w:pStyle w:val="a7"/>
              <w:ind w:right="240"/>
              <w:rPr>
                <w:rFonts w:ascii="Times New Roman" w:hAnsi="Times New Roman"/>
                <w:sz w:val="21"/>
                <w:szCs w:val="21"/>
              </w:rPr>
            </w:pP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商家</w:t>
            </w:r>
          </w:p>
        </w:tc>
        <w:tc>
          <w:tcPr>
            <w:tcW w:w="1417" w:type="dxa"/>
          </w:tcPr>
          <w:p w:rsidR="006B7402" w:rsidRDefault="006B7402" w:rsidP="0061150B">
            <w:pPr>
              <w:pStyle w:val="a7"/>
              <w:ind w:right="240"/>
              <w:rPr>
                <w:rFonts w:ascii="Times New Roman" w:hAnsi="Times New Roman"/>
                <w:sz w:val="21"/>
                <w:szCs w:val="21"/>
              </w:rPr>
            </w:pP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订单号</w:t>
            </w:r>
          </w:p>
        </w:tc>
        <w:tc>
          <w:tcPr>
            <w:tcW w:w="1417" w:type="dxa"/>
          </w:tcPr>
          <w:p w:rsidR="006B7402" w:rsidRDefault="006B7402" w:rsidP="0061150B">
            <w:pPr>
              <w:pStyle w:val="a7"/>
              <w:ind w:right="240"/>
              <w:rPr>
                <w:rFonts w:ascii="Times New Roman" w:hAnsi="Times New Roman"/>
                <w:sz w:val="21"/>
                <w:szCs w:val="21"/>
              </w:rPr>
            </w:pP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订单收款</w:t>
            </w:r>
          </w:p>
        </w:tc>
        <w:tc>
          <w:tcPr>
            <w:tcW w:w="1417" w:type="dxa"/>
          </w:tcPr>
          <w:p w:rsidR="006B7402" w:rsidRDefault="006B7402" w:rsidP="0061150B">
            <w:pPr>
              <w:pStyle w:val="a7"/>
              <w:ind w:right="240"/>
              <w:rPr>
                <w:rFonts w:ascii="Times New Roman" w:hAnsi="Times New Roman"/>
                <w:sz w:val="21"/>
                <w:szCs w:val="21"/>
              </w:rPr>
            </w:pP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已支付卖家</w:t>
            </w:r>
          </w:p>
        </w:tc>
        <w:tc>
          <w:tcPr>
            <w:tcW w:w="1417" w:type="dxa"/>
          </w:tcPr>
          <w:p w:rsidR="006B7402" w:rsidRDefault="006B7402" w:rsidP="0061150B">
            <w:pPr>
              <w:pStyle w:val="a7"/>
              <w:ind w:right="240"/>
              <w:rPr>
                <w:rFonts w:ascii="Times New Roman" w:hAnsi="Times New Roman"/>
                <w:sz w:val="21"/>
                <w:szCs w:val="21"/>
              </w:rPr>
            </w:pP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订单退款</w:t>
            </w:r>
          </w:p>
        </w:tc>
        <w:tc>
          <w:tcPr>
            <w:tcW w:w="1417" w:type="dxa"/>
          </w:tcPr>
          <w:p w:rsidR="006B7402" w:rsidRDefault="006B7402" w:rsidP="0061150B">
            <w:pPr>
              <w:pStyle w:val="a7"/>
              <w:ind w:right="240"/>
              <w:rPr>
                <w:rFonts w:ascii="Times New Roman" w:hAnsi="Times New Roman"/>
                <w:sz w:val="21"/>
                <w:szCs w:val="21"/>
              </w:rPr>
            </w:pP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余额</w:t>
            </w:r>
          </w:p>
        </w:tc>
        <w:tc>
          <w:tcPr>
            <w:tcW w:w="1417" w:type="dxa"/>
          </w:tcPr>
          <w:p w:rsidR="006B7402" w:rsidRDefault="006B7402" w:rsidP="0061150B">
            <w:pPr>
              <w:pStyle w:val="a7"/>
              <w:ind w:right="240"/>
              <w:rPr>
                <w:rFonts w:ascii="Times New Roman" w:hAnsi="Times New Roman"/>
                <w:sz w:val="21"/>
                <w:szCs w:val="21"/>
              </w:rPr>
            </w:pP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bl>
    <w:p w:rsidR="006B7402" w:rsidRPr="00F74529" w:rsidRDefault="006B7402" w:rsidP="006B7402">
      <w:pPr>
        <w:ind w:right="240" w:firstLine="0"/>
      </w:pPr>
    </w:p>
    <w:p w:rsidR="006B7402" w:rsidRDefault="006B7402" w:rsidP="006B7402">
      <w:pPr>
        <w:pStyle w:val="4"/>
        <w:ind w:right="240"/>
      </w:pPr>
      <w:r>
        <w:rPr>
          <w:rFonts w:hint="eastAsia"/>
        </w:rPr>
        <w:t>商品销售额统计</w:t>
      </w:r>
    </w:p>
    <w:p w:rsidR="006B7402" w:rsidRDefault="006B7402" w:rsidP="006B7402">
      <w:pPr>
        <w:pStyle w:val="5"/>
        <w:ind w:left="142" w:right="240"/>
      </w:pPr>
      <w:r>
        <w:t>功能描述</w:t>
      </w:r>
    </w:p>
    <w:p w:rsidR="006B7402" w:rsidRPr="00E854CC" w:rsidRDefault="006B7402" w:rsidP="006B7402">
      <w:pPr>
        <w:ind w:right="240"/>
      </w:pPr>
      <w:r>
        <w:rPr>
          <w:rFonts w:hint="eastAsia"/>
        </w:rPr>
        <w:t>运营管理人员通过该功能可以对不同商品的销售额进行统计。</w:t>
      </w:r>
    </w:p>
    <w:p w:rsidR="006B7402" w:rsidRDefault="006B7402" w:rsidP="006B7402">
      <w:pPr>
        <w:pStyle w:val="5"/>
        <w:ind w:left="142" w:right="240"/>
      </w:pPr>
      <w:r>
        <w:rPr>
          <w:rFonts w:hint="eastAsia"/>
        </w:rPr>
        <w:lastRenderedPageBreak/>
        <w:t>业务流程</w:t>
      </w:r>
    </w:p>
    <w:p w:rsidR="006B7402" w:rsidRPr="00E854CC" w:rsidRDefault="006B7402" w:rsidP="006B7402">
      <w:pPr>
        <w:ind w:right="240"/>
      </w:pPr>
      <w:r>
        <w:rPr>
          <w:rFonts w:hint="eastAsia"/>
        </w:rPr>
        <w:t>运营管理人员登录系统，进入：统计</w:t>
      </w:r>
      <w:r w:rsidRPr="00EB4BFA">
        <w:rPr>
          <w:rFonts w:hint="eastAsia"/>
        </w:rPr>
        <w:t>--&gt;</w:t>
      </w:r>
      <w:r>
        <w:rPr>
          <w:rFonts w:hint="eastAsia"/>
        </w:rPr>
        <w:t>商城数据统计</w:t>
      </w:r>
      <w:r w:rsidRPr="00EB4BFA">
        <w:rPr>
          <w:rFonts w:hint="eastAsia"/>
        </w:rPr>
        <w:t>--&gt;</w:t>
      </w:r>
      <w:r>
        <w:rPr>
          <w:rFonts w:hint="eastAsia"/>
        </w:rPr>
        <w:t>商品销售额统计。</w:t>
      </w:r>
    </w:p>
    <w:p w:rsidR="006B7402" w:rsidRDefault="006B7402" w:rsidP="006B7402">
      <w:pPr>
        <w:pStyle w:val="5"/>
        <w:ind w:left="142" w:right="240"/>
      </w:pPr>
      <w:r>
        <w:rPr>
          <w:rFonts w:hint="eastAsia"/>
        </w:rPr>
        <w:t>业务规则</w:t>
      </w:r>
    </w:p>
    <w:p w:rsidR="006B7402" w:rsidRPr="00E854CC" w:rsidRDefault="006B7402" w:rsidP="006B7402">
      <w:pPr>
        <w:ind w:right="240"/>
      </w:pPr>
      <w:r>
        <w:rPr>
          <w:rFonts w:hint="eastAsia"/>
        </w:rPr>
        <w:t>可以设置开始时间至结束时间的准确区间，以及输入商品名称和选择地区来精确查询商品的在不同时间段在不同地区的销售情况。</w:t>
      </w:r>
    </w:p>
    <w:p w:rsidR="006B7402" w:rsidRDefault="006B7402" w:rsidP="006B7402">
      <w:pPr>
        <w:pStyle w:val="5"/>
        <w:ind w:left="142" w:right="240"/>
      </w:pPr>
      <w:r>
        <w:rPr>
          <w:rFonts w:hint="eastAsia"/>
        </w:rPr>
        <w:t>页面要素</w:t>
      </w:r>
    </w:p>
    <w:p w:rsidR="006B7402" w:rsidRDefault="006B7402" w:rsidP="008B4BF2">
      <w:pPr>
        <w:numPr>
          <w:ilvl w:val="0"/>
          <w:numId w:val="373"/>
        </w:numPr>
        <w:ind w:right="240"/>
      </w:pPr>
      <w:r>
        <w:rPr>
          <w:rFonts w:hint="eastAsia"/>
        </w:rPr>
        <w:t>商品销售额统计</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商品编号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销售量</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 xml:space="preserve">4. </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销售额</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bl>
    <w:p w:rsidR="006B7402" w:rsidRPr="00F74529" w:rsidRDefault="006B7402" w:rsidP="006B7402">
      <w:pPr>
        <w:ind w:right="240" w:firstLine="0"/>
      </w:pPr>
    </w:p>
    <w:p w:rsidR="006B7402" w:rsidRDefault="006B7402" w:rsidP="006B7402">
      <w:pPr>
        <w:pStyle w:val="4"/>
        <w:ind w:right="240"/>
      </w:pPr>
      <w:r>
        <w:rPr>
          <w:rFonts w:hint="eastAsia"/>
        </w:rPr>
        <w:t>商品访问统计</w:t>
      </w:r>
    </w:p>
    <w:p w:rsidR="006B7402" w:rsidRDefault="006B7402" w:rsidP="006B7402">
      <w:pPr>
        <w:pStyle w:val="5"/>
        <w:ind w:left="142" w:right="240"/>
      </w:pPr>
      <w:r>
        <w:t>功能描述</w:t>
      </w:r>
    </w:p>
    <w:p w:rsidR="006B7402" w:rsidRPr="00E854CC" w:rsidRDefault="006B7402" w:rsidP="006B7402">
      <w:pPr>
        <w:ind w:right="240"/>
      </w:pPr>
      <w:r>
        <w:rPr>
          <w:rFonts w:hint="eastAsia"/>
        </w:rPr>
        <w:t>运营管理人员通过该功能可以对商品被访问的情况进行统计。</w:t>
      </w:r>
    </w:p>
    <w:p w:rsidR="006B7402" w:rsidRDefault="006B7402" w:rsidP="006B7402">
      <w:pPr>
        <w:pStyle w:val="5"/>
        <w:ind w:left="142" w:right="240"/>
      </w:pPr>
      <w:r>
        <w:rPr>
          <w:rFonts w:hint="eastAsia"/>
        </w:rPr>
        <w:t>业务流程</w:t>
      </w:r>
    </w:p>
    <w:p w:rsidR="006B7402" w:rsidRPr="00C84440" w:rsidRDefault="006B7402" w:rsidP="006B7402">
      <w:pPr>
        <w:ind w:right="240"/>
      </w:pPr>
      <w:r>
        <w:rPr>
          <w:rFonts w:hint="eastAsia"/>
        </w:rPr>
        <w:t>运营管理人员登录系统，进入：统计</w:t>
      </w:r>
      <w:r w:rsidRPr="00EB4BFA">
        <w:rPr>
          <w:rFonts w:hint="eastAsia"/>
        </w:rPr>
        <w:t>--&gt;</w:t>
      </w:r>
      <w:r>
        <w:rPr>
          <w:rFonts w:hint="eastAsia"/>
        </w:rPr>
        <w:t>商城数据统计</w:t>
      </w:r>
      <w:r w:rsidRPr="00EB4BFA">
        <w:rPr>
          <w:rFonts w:hint="eastAsia"/>
        </w:rPr>
        <w:t>--&gt;</w:t>
      </w:r>
      <w:r>
        <w:rPr>
          <w:rFonts w:hint="eastAsia"/>
        </w:rPr>
        <w:t>商品访问统计。</w:t>
      </w:r>
    </w:p>
    <w:p w:rsidR="006B7402" w:rsidRDefault="006B7402" w:rsidP="006B7402">
      <w:pPr>
        <w:pStyle w:val="5"/>
        <w:ind w:left="142" w:right="240"/>
      </w:pPr>
      <w:r>
        <w:rPr>
          <w:rFonts w:hint="eastAsia"/>
        </w:rPr>
        <w:t>业务规则</w:t>
      </w:r>
    </w:p>
    <w:p w:rsidR="006B7402" w:rsidRPr="00C84440" w:rsidRDefault="006B7402" w:rsidP="006B7402">
      <w:pPr>
        <w:ind w:right="240"/>
      </w:pPr>
      <w:r>
        <w:rPr>
          <w:rFonts w:hint="eastAsia"/>
        </w:rPr>
        <w:t>可以通过输入商品的名称精确查看该商品的被访问情况。</w:t>
      </w:r>
    </w:p>
    <w:p w:rsidR="006B7402" w:rsidRDefault="006B7402" w:rsidP="006B7402">
      <w:pPr>
        <w:pStyle w:val="5"/>
        <w:ind w:left="142" w:right="240"/>
      </w:pPr>
      <w:r>
        <w:rPr>
          <w:rFonts w:hint="eastAsia"/>
        </w:rPr>
        <w:t>页面要素</w:t>
      </w:r>
    </w:p>
    <w:p w:rsidR="006B7402" w:rsidRDefault="006B7402" w:rsidP="008B4BF2">
      <w:pPr>
        <w:numPr>
          <w:ilvl w:val="0"/>
          <w:numId w:val="374"/>
        </w:numPr>
        <w:ind w:right="240"/>
      </w:pPr>
      <w:r>
        <w:rPr>
          <w:rFonts w:hint="eastAsia"/>
        </w:rPr>
        <w:t>商品访问统计</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商品编号</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商品名称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访问次数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4.</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购买次数</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访问购买率</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w:t>
            </w:r>
          </w:p>
        </w:tc>
      </w:tr>
    </w:tbl>
    <w:p w:rsidR="006B7402" w:rsidRPr="00F74529" w:rsidRDefault="006B7402" w:rsidP="006B7402">
      <w:pPr>
        <w:ind w:right="240" w:firstLine="0"/>
      </w:pPr>
    </w:p>
    <w:p w:rsidR="006B7402" w:rsidRDefault="006B7402" w:rsidP="006B7402">
      <w:pPr>
        <w:pStyle w:val="4"/>
        <w:ind w:right="240"/>
      </w:pPr>
      <w:r>
        <w:rPr>
          <w:rFonts w:hint="eastAsia"/>
        </w:rPr>
        <w:t>会员消费额统计</w:t>
      </w:r>
    </w:p>
    <w:p w:rsidR="006B7402" w:rsidRPr="00F76E80" w:rsidRDefault="006B7402" w:rsidP="006B7402">
      <w:pPr>
        <w:pStyle w:val="5"/>
        <w:ind w:left="142" w:right="240"/>
      </w:pPr>
      <w:r w:rsidRPr="00F76E80">
        <w:t>功能描述</w:t>
      </w:r>
    </w:p>
    <w:p w:rsidR="006B7402" w:rsidRPr="00C84440" w:rsidRDefault="006B7402" w:rsidP="006B7402">
      <w:pPr>
        <w:ind w:right="240"/>
      </w:pPr>
      <w:r>
        <w:rPr>
          <w:rFonts w:hint="eastAsia"/>
        </w:rPr>
        <w:t>运营管理人员通过该功能可以对会员的消费额进行统计。</w:t>
      </w:r>
    </w:p>
    <w:p w:rsidR="006B7402" w:rsidRDefault="006B7402" w:rsidP="006B7402">
      <w:pPr>
        <w:pStyle w:val="5"/>
        <w:ind w:left="142" w:right="240"/>
      </w:pPr>
      <w:r>
        <w:rPr>
          <w:rFonts w:hint="eastAsia"/>
        </w:rPr>
        <w:t>业务流程</w:t>
      </w:r>
    </w:p>
    <w:p w:rsidR="006B7402" w:rsidRPr="00C84440" w:rsidRDefault="006B7402" w:rsidP="006B7402">
      <w:pPr>
        <w:ind w:right="240"/>
      </w:pPr>
      <w:r>
        <w:rPr>
          <w:rFonts w:hint="eastAsia"/>
        </w:rPr>
        <w:t>运营管理人员登录系统，进入：统计</w:t>
      </w:r>
      <w:r w:rsidRPr="00EB4BFA">
        <w:rPr>
          <w:rFonts w:hint="eastAsia"/>
        </w:rPr>
        <w:t>--&gt;</w:t>
      </w:r>
      <w:r>
        <w:rPr>
          <w:rFonts w:hint="eastAsia"/>
        </w:rPr>
        <w:t>商城数据统计</w:t>
      </w:r>
      <w:r w:rsidRPr="00EB4BFA">
        <w:rPr>
          <w:rFonts w:hint="eastAsia"/>
        </w:rPr>
        <w:t>--&gt;</w:t>
      </w:r>
      <w:r>
        <w:rPr>
          <w:rFonts w:hint="eastAsia"/>
        </w:rPr>
        <w:t>会员消费额统计。</w:t>
      </w:r>
    </w:p>
    <w:p w:rsidR="006B7402" w:rsidRDefault="006B7402" w:rsidP="006B7402">
      <w:pPr>
        <w:pStyle w:val="5"/>
        <w:ind w:left="142" w:right="240"/>
      </w:pPr>
      <w:r>
        <w:rPr>
          <w:rFonts w:hint="eastAsia"/>
        </w:rPr>
        <w:t>业务规则</w:t>
      </w:r>
    </w:p>
    <w:p w:rsidR="006B7402" w:rsidRPr="00C84440" w:rsidRDefault="006B7402" w:rsidP="006B7402">
      <w:pPr>
        <w:ind w:right="240"/>
      </w:pPr>
      <w:r>
        <w:rPr>
          <w:rFonts w:hint="eastAsia"/>
        </w:rPr>
        <w:t>可以通过选择开始时间及结束时间和会员名的精确查询搜索到该会员在某一时间段内的消费额情况。</w:t>
      </w:r>
    </w:p>
    <w:p w:rsidR="006B7402" w:rsidRDefault="006B7402" w:rsidP="006B7402">
      <w:pPr>
        <w:pStyle w:val="5"/>
        <w:ind w:left="142" w:right="240"/>
      </w:pPr>
      <w:r>
        <w:rPr>
          <w:rFonts w:hint="eastAsia"/>
        </w:rPr>
        <w:t>页面要素</w:t>
      </w:r>
    </w:p>
    <w:p w:rsidR="006B7402" w:rsidRDefault="006B7402" w:rsidP="008B4BF2">
      <w:pPr>
        <w:numPr>
          <w:ilvl w:val="0"/>
          <w:numId w:val="375"/>
        </w:numPr>
        <w:ind w:right="240"/>
      </w:pPr>
      <w:r>
        <w:rPr>
          <w:rFonts w:hint="eastAsia"/>
        </w:rPr>
        <w:t>会员消费额统计</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用户名</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日期</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如：</w:t>
            </w:r>
            <w:r>
              <w:rPr>
                <w:rFonts w:ascii="Times New Roman" w:hAnsi="Times New Roman" w:hint="eastAsia"/>
                <w:sz w:val="21"/>
                <w:szCs w:val="21"/>
              </w:rPr>
              <w:t>2016-01-01</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消费额</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如：</w:t>
            </w:r>
            <w:r>
              <w:rPr>
                <w:rFonts w:ascii="Times New Roman" w:hAnsi="Times New Roman" w:hint="eastAsia"/>
                <w:sz w:val="21"/>
                <w:szCs w:val="21"/>
              </w:rPr>
              <w:t>512.00</w:t>
            </w:r>
          </w:p>
        </w:tc>
      </w:tr>
    </w:tbl>
    <w:p w:rsidR="006B7402" w:rsidRPr="00F74529" w:rsidRDefault="006B7402" w:rsidP="006B7402">
      <w:pPr>
        <w:ind w:left="814" w:right="240" w:firstLine="0"/>
      </w:pPr>
    </w:p>
    <w:p w:rsidR="006B7402" w:rsidRDefault="006B7402" w:rsidP="006B7402">
      <w:pPr>
        <w:pStyle w:val="4"/>
        <w:ind w:right="240"/>
      </w:pPr>
      <w:r>
        <w:rPr>
          <w:rFonts w:hint="eastAsia"/>
        </w:rPr>
        <w:t>资金统计</w:t>
      </w:r>
    </w:p>
    <w:p w:rsidR="006B7402" w:rsidRDefault="006B7402" w:rsidP="006B7402">
      <w:pPr>
        <w:pStyle w:val="5"/>
        <w:ind w:left="142" w:right="240"/>
      </w:pPr>
      <w:r>
        <w:t>功能描述</w:t>
      </w:r>
    </w:p>
    <w:p w:rsidR="006B7402" w:rsidRPr="0068465F" w:rsidRDefault="006B7402" w:rsidP="006B7402">
      <w:pPr>
        <w:ind w:right="240"/>
      </w:pPr>
      <w:r>
        <w:rPr>
          <w:rFonts w:hint="eastAsia"/>
        </w:rPr>
        <w:t>运营管理人员通过该功能可以对资金进行统计。</w:t>
      </w:r>
    </w:p>
    <w:p w:rsidR="006B7402" w:rsidRDefault="006B7402" w:rsidP="006B7402">
      <w:pPr>
        <w:pStyle w:val="5"/>
        <w:ind w:left="142" w:right="240"/>
      </w:pPr>
      <w:r>
        <w:rPr>
          <w:rFonts w:hint="eastAsia"/>
        </w:rPr>
        <w:t>业务流程</w:t>
      </w:r>
    </w:p>
    <w:p w:rsidR="006B7402" w:rsidRPr="00C84440" w:rsidRDefault="006B7402" w:rsidP="006B7402">
      <w:pPr>
        <w:ind w:right="240"/>
      </w:pPr>
      <w:r>
        <w:rPr>
          <w:rFonts w:hint="eastAsia"/>
        </w:rPr>
        <w:t>运营管理人员登录系统，进入：统计</w:t>
      </w:r>
      <w:r w:rsidRPr="00EB4BFA">
        <w:rPr>
          <w:rFonts w:hint="eastAsia"/>
        </w:rPr>
        <w:t>--&gt;</w:t>
      </w:r>
      <w:r>
        <w:rPr>
          <w:rFonts w:hint="eastAsia"/>
        </w:rPr>
        <w:t>商城数据统计</w:t>
      </w:r>
      <w:r w:rsidRPr="00EB4BFA">
        <w:rPr>
          <w:rFonts w:hint="eastAsia"/>
        </w:rPr>
        <w:t>--&gt;</w:t>
      </w:r>
      <w:r>
        <w:rPr>
          <w:rFonts w:hint="eastAsia"/>
        </w:rPr>
        <w:t>资金统计。</w:t>
      </w:r>
    </w:p>
    <w:p w:rsidR="006B7402" w:rsidRDefault="006B7402" w:rsidP="006B7402">
      <w:pPr>
        <w:pStyle w:val="5"/>
        <w:ind w:left="142" w:right="240"/>
      </w:pPr>
      <w:r>
        <w:rPr>
          <w:rFonts w:hint="eastAsia"/>
        </w:rPr>
        <w:t>业务规则</w:t>
      </w:r>
    </w:p>
    <w:p w:rsidR="006B7402" w:rsidRPr="00C84440" w:rsidRDefault="006B7402" w:rsidP="006B7402">
      <w:pPr>
        <w:ind w:right="240"/>
      </w:pPr>
      <w:r>
        <w:rPr>
          <w:rFonts w:hint="eastAsia"/>
        </w:rPr>
        <w:t>通过对开始时间以及结束时间的规定统计指定时间段内的资金情况。</w:t>
      </w:r>
    </w:p>
    <w:p w:rsidR="006B7402" w:rsidRDefault="006B7402" w:rsidP="006B7402">
      <w:pPr>
        <w:pStyle w:val="5"/>
        <w:ind w:left="142" w:right="240"/>
      </w:pPr>
      <w:r>
        <w:rPr>
          <w:rFonts w:hint="eastAsia"/>
        </w:rPr>
        <w:t>页面要素</w:t>
      </w:r>
    </w:p>
    <w:p w:rsidR="006B7402" w:rsidRDefault="006B7402" w:rsidP="008B4BF2">
      <w:pPr>
        <w:numPr>
          <w:ilvl w:val="0"/>
          <w:numId w:val="376"/>
        </w:numPr>
        <w:ind w:right="240"/>
      </w:pPr>
      <w:r>
        <w:rPr>
          <w:rFonts w:hint="eastAsia"/>
        </w:rPr>
        <w:lastRenderedPageBreak/>
        <w:t>资金统计列表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418"/>
        <w:gridCol w:w="1417"/>
        <w:gridCol w:w="1358"/>
        <w:gridCol w:w="1194"/>
        <w:gridCol w:w="1276"/>
        <w:gridCol w:w="2409"/>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418" w:type="dxa"/>
            <w:shd w:val="clear" w:color="auto" w:fill="FFCC99"/>
            <w:vAlign w:val="center"/>
          </w:tcPr>
          <w:p w:rsidR="006B7402" w:rsidRDefault="006B7402" w:rsidP="0061150B">
            <w:pPr>
              <w:ind w:right="240"/>
              <w:rPr>
                <w:b/>
                <w:color w:val="000000"/>
                <w:sz w:val="21"/>
                <w:szCs w:val="21"/>
              </w:rPr>
            </w:pPr>
            <w:r>
              <w:rPr>
                <w:b/>
                <w:color w:val="000000"/>
                <w:sz w:val="21"/>
                <w:szCs w:val="21"/>
              </w:rPr>
              <w:t>名称</w:t>
            </w:r>
          </w:p>
        </w:tc>
        <w:tc>
          <w:tcPr>
            <w:tcW w:w="14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35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194"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76"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09"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时间段</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如：</w:t>
            </w:r>
            <w:r>
              <w:rPr>
                <w:rFonts w:ascii="Times New Roman" w:hAnsi="Times New Roman" w:hint="eastAsia"/>
                <w:sz w:val="21"/>
                <w:szCs w:val="21"/>
              </w:rPr>
              <w:t>2016-01-01</w:t>
            </w:r>
            <w:r>
              <w:rPr>
                <w:rFonts w:ascii="Times New Roman" w:hAnsi="Times New Roman" w:hint="eastAsia"/>
                <w:sz w:val="21"/>
                <w:szCs w:val="21"/>
              </w:rPr>
              <w:t>至</w:t>
            </w:r>
            <w:r>
              <w:rPr>
                <w:rFonts w:ascii="Times New Roman" w:hAnsi="Times New Roman" w:hint="eastAsia"/>
                <w:sz w:val="21"/>
                <w:szCs w:val="21"/>
              </w:rPr>
              <w:t>2016-03-01</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4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金额</w:t>
            </w:r>
          </w:p>
        </w:tc>
        <w:tc>
          <w:tcPr>
            <w:tcW w:w="1417"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358" w:type="dxa"/>
          </w:tcPr>
          <w:p w:rsidR="006B7402" w:rsidRDefault="006B7402" w:rsidP="0061150B">
            <w:pPr>
              <w:pStyle w:val="a7"/>
              <w:ind w:right="240"/>
              <w:rPr>
                <w:rFonts w:ascii="Times New Roman" w:hAnsi="Times New Roman"/>
                <w:sz w:val="21"/>
                <w:szCs w:val="21"/>
              </w:rPr>
            </w:pPr>
          </w:p>
        </w:tc>
        <w:tc>
          <w:tcPr>
            <w:tcW w:w="1194" w:type="dxa"/>
          </w:tcPr>
          <w:p w:rsidR="006B7402" w:rsidRDefault="006B7402" w:rsidP="0061150B">
            <w:pPr>
              <w:pStyle w:val="a7"/>
              <w:ind w:right="240"/>
              <w:rPr>
                <w:rFonts w:ascii="Times New Roman" w:hAnsi="Times New Roman"/>
                <w:sz w:val="21"/>
                <w:szCs w:val="21"/>
              </w:rPr>
            </w:pPr>
          </w:p>
        </w:tc>
        <w:tc>
          <w:tcPr>
            <w:tcW w:w="1276" w:type="dxa"/>
          </w:tcPr>
          <w:p w:rsidR="006B7402" w:rsidRDefault="006B7402" w:rsidP="0061150B">
            <w:pPr>
              <w:pStyle w:val="a7"/>
              <w:ind w:right="240"/>
              <w:rPr>
                <w:rFonts w:ascii="Times New Roman" w:hAnsi="Times New Roman"/>
                <w:sz w:val="21"/>
                <w:szCs w:val="21"/>
              </w:rPr>
            </w:pPr>
          </w:p>
        </w:tc>
        <w:tc>
          <w:tcPr>
            <w:tcW w:w="2409" w:type="dxa"/>
          </w:tcPr>
          <w:p w:rsidR="006B7402" w:rsidRDefault="006B7402" w:rsidP="0061150B">
            <w:pPr>
              <w:pStyle w:val="a7"/>
              <w:ind w:right="240"/>
              <w:rPr>
                <w:rFonts w:ascii="Times New Roman" w:hAnsi="Times New Roman"/>
                <w:sz w:val="21"/>
                <w:szCs w:val="21"/>
              </w:rPr>
            </w:pPr>
          </w:p>
        </w:tc>
      </w:tr>
    </w:tbl>
    <w:p w:rsidR="006B7402" w:rsidRDefault="006B7402" w:rsidP="006B7402">
      <w:pPr>
        <w:pStyle w:val="3"/>
        <w:ind w:right="240"/>
      </w:pPr>
      <w:bookmarkStart w:id="124" w:name="_Toc446774439"/>
      <w:r>
        <w:rPr>
          <w:rFonts w:hint="eastAsia"/>
        </w:rPr>
        <w:t>频道</w:t>
      </w:r>
      <w:bookmarkEnd w:id="124"/>
    </w:p>
    <w:p w:rsidR="006B7402" w:rsidRDefault="006B7402" w:rsidP="006B7402">
      <w:pPr>
        <w:pStyle w:val="4"/>
        <w:ind w:right="240"/>
      </w:pPr>
      <w:r>
        <w:rPr>
          <w:rFonts w:hint="eastAsia"/>
        </w:rPr>
        <w:t>频道管理</w:t>
      </w:r>
    </w:p>
    <w:p w:rsidR="006B7402" w:rsidRDefault="006B7402" w:rsidP="006B7402">
      <w:pPr>
        <w:pStyle w:val="5"/>
        <w:ind w:left="142" w:right="240"/>
      </w:pPr>
      <w:r>
        <w:rPr>
          <w:rFonts w:hint="eastAsia"/>
        </w:rPr>
        <w:t>频道列表</w:t>
      </w:r>
    </w:p>
    <w:p w:rsidR="006B7402" w:rsidRDefault="006B7402" w:rsidP="006B7402">
      <w:pPr>
        <w:pStyle w:val="6"/>
        <w:ind w:right="240"/>
      </w:pPr>
      <w:r>
        <w:t>功能描述</w:t>
      </w:r>
    </w:p>
    <w:p w:rsidR="006B7402" w:rsidRDefault="006B7402" w:rsidP="006B7402">
      <w:pPr>
        <w:ind w:right="240"/>
      </w:pPr>
      <w:r>
        <w:rPr>
          <w:rFonts w:hint="eastAsia"/>
        </w:rPr>
        <w:t>展示现有的频道及频道信息，并对现有频道进行设置及删除操作。</w:t>
      </w:r>
    </w:p>
    <w:p w:rsidR="006B7402" w:rsidRDefault="006B7402" w:rsidP="006B7402">
      <w:pPr>
        <w:pStyle w:val="6"/>
        <w:ind w:right="240"/>
      </w:pPr>
      <w:r>
        <w:rPr>
          <w:rFonts w:hint="eastAsia"/>
        </w:rPr>
        <w:t>业务流程</w:t>
      </w:r>
    </w:p>
    <w:p w:rsidR="006B7402" w:rsidRDefault="006B7402" w:rsidP="008B4BF2">
      <w:pPr>
        <w:numPr>
          <w:ilvl w:val="0"/>
          <w:numId w:val="377"/>
        </w:numPr>
        <w:ind w:right="240"/>
      </w:pPr>
      <w:r>
        <w:rPr>
          <w:rFonts w:hint="eastAsia"/>
        </w:rPr>
        <w:t>运营管理人员登录系统，进入：频道</w:t>
      </w:r>
      <w:r>
        <w:t>--&gt;</w:t>
      </w:r>
      <w:r>
        <w:rPr>
          <w:rFonts w:hint="eastAsia"/>
        </w:rPr>
        <w:t>频道管理</w:t>
      </w:r>
      <w:r>
        <w:t>--&gt;</w:t>
      </w:r>
      <w:r>
        <w:rPr>
          <w:rFonts w:hint="eastAsia"/>
        </w:rPr>
        <w:t>频道列表</w:t>
      </w:r>
    </w:p>
    <w:p w:rsidR="006B7402" w:rsidRDefault="006B7402" w:rsidP="008B4BF2">
      <w:pPr>
        <w:numPr>
          <w:ilvl w:val="0"/>
          <w:numId w:val="377"/>
        </w:numPr>
        <w:ind w:right="240"/>
      </w:pPr>
      <w:r>
        <w:rPr>
          <w:rFonts w:hint="eastAsia"/>
        </w:rPr>
        <w:t>默认显示所有频道分类的列表信息</w:t>
      </w:r>
    </w:p>
    <w:p w:rsidR="006B7402" w:rsidRDefault="006B7402" w:rsidP="008B4BF2">
      <w:pPr>
        <w:numPr>
          <w:ilvl w:val="0"/>
          <w:numId w:val="377"/>
        </w:numPr>
        <w:ind w:right="240"/>
      </w:pPr>
      <w:r>
        <w:rPr>
          <w:rFonts w:hint="eastAsia"/>
        </w:rPr>
        <w:t>运营管理人员可以对频道进行设置、删除操作</w:t>
      </w:r>
    </w:p>
    <w:p w:rsidR="006B7402" w:rsidRDefault="006B7402" w:rsidP="006B7402">
      <w:pPr>
        <w:pStyle w:val="6"/>
        <w:ind w:right="240"/>
      </w:pPr>
      <w:r>
        <w:rPr>
          <w:rFonts w:hint="eastAsia"/>
        </w:rPr>
        <w:t>业务规则</w:t>
      </w:r>
    </w:p>
    <w:p w:rsidR="006B7402"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8B4BF2">
      <w:pPr>
        <w:numPr>
          <w:ilvl w:val="0"/>
          <w:numId w:val="378"/>
        </w:numPr>
        <w:ind w:right="240"/>
      </w:pPr>
      <w:r>
        <w:rPr>
          <w:rFonts w:hint="eastAsia"/>
        </w:rPr>
        <w:t>频道列表展示页面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点击按钮后，跳转到频道添加菜单</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频道名称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创建时间</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设置，删除操作</w:t>
            </w:r>
          </w:p>
        </w:tc>
      </w:tr>
    </w:tbl>
    <w:p w:rsidR="006B7402" w:rsidRDefault="006B7402" w:rsidP="008B4BF2">
      <w:pPr>
        <w:numPr>
          <w:ilvl w:val="0"/>
          <w:numId w:val="378"/>
        </w:numPr>
        <w:ind w:right="240"/>
      </w:pPr>
      <w:r>
        <w:rPr>
          <w:rFonts w:hint="eastAsia"/>
        </w:rPr>
        <w:t>频道设置页面，所设置频道信息回显</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lastRenderedPageBreak/>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频道名称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选择频道分类</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默认勾选是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频道编辑框</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文本编辑框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完成操作频道列表展示页面</w:t>
            </w:r>
          </w:p>
        </w:tc>
      </w:tr>
    </w:tbl>
    <w:p w:rsidR="006B7402" w:rsidRDefault="006B7402" w:rsidP="006B7402">
      <w:pPr>
        <w:ind w:right="240" w:firstLine="0"/>
      </w:pPr>
    </w:p>
    <w:p w:rsidR="006B7402" w:rsidRDefault="006B7402" w:rsidP="006B7402">
      <w:pPr>
        <w:pStyle w:val="5"/>
        <w:ind w:left="142" w:right="240"/>
      </w:pPr>
      <w:r>
        <w:rPr>
          <w:rFonts w:hint="eastAsia"/>
        </w:rPr>
        <w:t>频道添加</w:t>
      </w:r>
    </w:p>
    <w:p w:rsidR="006B7402" w:rsidRDefault="006B7402" w:rsidP="006B7402">
      <w:pPr>
        <w:pStyle w:val="6"/>
        <w:ind w:right="240"/>
      </w:pPr>
      <w:r>
        <w:t>功能描述</w:t>
      </w:r>
    </w:p>
    <w:p w:rsidR="006B7402" w:rsidRDefault="006B7402" w:rsidP="006B7402">
      <w:pPr>
        <w:ind w:left="400" w:right="240" w:firstLine="0"/>
      </w:pPr>
      <w:r>
        <w:rPr>
          <w:rFonts w:hint="eastAsia"/>
        </w:rPr>
        <w:t>添加所需的频道信息。</w:t>
      </w:r>
    </w:p>
    <w:p w:rsidR="006B7402" w:rsidRDefault="006B7402" w:rsidP="006B7402">
      <w:pPr>
        <w:pStyle w:val="6"/>
        <w:ind w:right="240"/>
      </w:pPr>
      <w:r>
        <w:rPr>
          <w:rFonts w:hint="eastAsia"/>
        </w:rPr>
        <w:t>业务流程</w:t>
      </w:r>
    </w:p>
    <w:p w:rsidR="006B7402" w:rsidRDefault="006B7402" w:rsidP="008B4BF2">
      <w:pPr>
        <w:numPr>
          <w:ilvl w:val="0"/>
          <w:numId w:val="379"/>
        </w:numPr>
        <w:ind w:right="240"/>
      </w:pPr>
      <w:r>
        <w:rPr>
          <w:rFonts w:hint="eastAsia"/>
        </w:rPr>
        <w:t>运营管理人员登录系统，进入：频道</w:t>
      </w:r>
      <w:r>
        <w:t>--&gt;</w:t>
      </w:r>
      <w:r>
        <w:rPr>
          <w:rFonts w:hint="eastAsia"/>
        </w:rPr>
        <w:t>频道管理</w:t>
      </w:r>
      <w:r>
        <w:t>--&gt;</w:t>
      </w:r>
      <w:r>
        <w:rPr>
          <w:rFonts w:hint="eastAsia"/>
        </w:rPr>
        <w:t>频道添加</w:t>
      </w:r>
    </w:p>
    <w:p w:rsidR="006B7402" w:rsidRDefault="006B7402" w:rsidP="008B4BF2">
      <w:pPr>
        <w:numPr>
          <w:ilvl w:val="0"/>
          <w:numId w:val="379"/>
        </w:numPr>
        <w:ind w:right="240"/>
      </w:pPr>
      <w:r>
        <w:rPr>
          <w:rFonts w:hint="eastAsia"/>
        </w:rPr>
        <w:t>填写频道信息添加频道</w:t>
      </w:r>
    </w:p>
    <w:p w:rsidR="006B7402" w:rsidRDefault="006B7402" w:rsidP="006B7402">
      <w:pPr>
        <w:pStyle w:val="6"/>
        <w:ind w:right="240"/>
      </w:pPr>
      <w:r>
        <w:rPr>
          <w:rFonts w:hint="eastAsia"/>
        </w:rPr>
        <w:t>业务规则</w:t>
      </w:r>
    </w:p>
    <w:p w:rsidR="006B7402"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6B7402">
      <w:pPr>
        <w:ind w:left="400" w:right="240" w:firstLine="0"/>
      </w:pPr>
      <w:r>
        <w:rPr>
          <w:rFonts w:hint="eastAsia"/>
        </w:rPr>
        <w:t>同上边</w:t>
      </w:r>
      <w:r>
        <w:rPr>
          <w:rFonts w:hint="eastAsia"/>
        </w:rPr>
        <w:t>6.4.10.1.1.4</w:t>
      </w:r>
      <w:r>
        <w:rPr>
          <w:rFonts w:hint="eastAsia"/>
        </w:rPr>
        <w:t>频道设置页面</w:t>
      </w:r>
    </w:p>
    <w:p w:rsidR="006B7402" w:rsidRDefault="006B7402" w:rsidP="006B7402">
      <w:pPr>
        <w:ind w:left="400" w:right="240" w:firstLine="0"/>
      </w:pPr>
    </w:p>
    <w:p w:rsidR="006B7402" w:rsidRDefault="006B7402" w:rsidP="006B7402">
      <w:pPr>
        <w:pStyle w:val="4"/>
        <w:ind w:right="240"/>
      </w:pPr>
      <w:r>
        <w:rPr>
          <w:rFonts w:hint="eastAsia"/>
        </w:rPr>
        <w:t>频道分类管理</w:t>
      </w:r>
    </w:p>
    <w:p w:rsidR="006B7402" w:rsidRDefault="006B7402" w:rsidP="006B7402">
      <w:pPr>
        <w:pStyle w:val="5"/>
        <w:ind w:left="142" w:right="240"/>
      </w:pPr>
      <w:r>
        <w:rPr>
          <w:rFonts w:hint="eastAsia"/>
        </w:rPr>
        <w:t>频道分类列表</w:t>
      </w:r>
    </w:p>
    <w:p w:rsidR="006B7402" w:rsidRDefault="006B7402" w:rsidP="006B7402">
      <w:pPr>
        <w:pStyle w:val="6"/>
        <w:ind w:right="240"/>
      </w:pPr>
      <w:r>
        <w:rPr>
          <w:rFonts w:hint="eastAsia"/>
        </w:rPr>
        <w:t>功能描述</w:t>
      </w:r>
    </w:p>
    <w:p w:rsidR="006B7402" w:rsidRDefault="006B7402" w:rsidP="006B7402">
      <w:pPr>
        <w:ind w:right="240"/>
      </w:pPr>
      <w:r>
        <w:rPr>
          <w:rFonts w:hint="eastAsia"/>
        </w:rPr>
        <w:t>用来展示频道的类别信息。</w:t>
      </w:r>
    </w:p>
    <w:p w:rsidR="006B7402" w:rsidRDefault="006B7402" w:rsidP="006B7402">
      <w:pPr>
        <w:pStyle w:val="6"/>
        <w:ind w:right="240"/>
      </w:pPr>
      <w:r>
        <w:rPr>
          <w:rFonts w:hint="eastAsia"/>
        </w:rPr>
        <w:t>业务流程</w:t>
      </w:r>
    </w:p>
    <w:p w:rsidR="006B7402" w:rsidRDefault="006B7402" w:rsidP="008B4BF2">
      <w:pPr>
        <w:numPr>
          <w:ilvl w:val="0"/>
          <w:numId w:val="380"/>
        </w:numPr>
        <w:ind w:right="240"/>
      </w:pPr>
      <w:r>
        <w:rPr>
          <w:rFonts w:hint="eastAsia"/>
        </w:rPr>
        <w:t>运营管理人员登录系统，进入：频道</w:t>
      </w:r>
      <w:r>
        <w:rPr>
          <w:rFonts w:hint="eastAsia"/>
        </w:rPr>
        <w:t>--&gt;</w:t>
      </w:r>
      <w:r>
        <w:rPr>
          <w:rFonts w:hint="eastAsia"/>
        </w:rPr>
        <w:t>频道分类管理</w:t>
      </w:r>
      <w:r>
        <w:rPr>
          <w:rFonts w:hint="eastAsia"/>
        </w:rPr>
        <w:t>--&gt;</w:t>
      </w:r>
      <w:r>
        <w:rPr>
          <w:rFonts w:hint="eastAsia"/>
        </w:rPr>
        <w:t>频道分类列表</w:t>
      </w:r>
    </w:p>
    <w:p w:rsidR="006B7402" w:rsidRDefault="006B7402" w:rsidP="008B4BF2">
      <w:pPr>
        <w:numPr>
          <w:ilvl w:val="0"/>
          <w:numId w:val="380"/>
        </w:numPr>
        <w:ind w:right="240"/>
      </w:pPr>
      <w:r>
        <w:rPr>
          <w:rFonts w:hint="eastAsia"/>
        </w:rPr>
        <w:t>默认显示所有频道类别信息列表</w:t>
      </w:r>
    </w:p>
    <w:p w:rsidR="006B7402" w:rsidRDefault="006B7402" w:rsidP="008B4BF2">
      <w:pPr>
        <w:numPr>
          <w:ilvl w:val="0"/>
          <w:numId w:val="380"/>
        </w:numPr>
        <w:ind w:right="240"/>
      </w:pPr>
      <w:r>
        <w:rPr>
          <w:rFonts w:hint="eastAsia"/>
        </w:rPr>
        <w:t>运营管理人员可以对频道类别信息进行编辑，删除操作</w:t>
      </w:r>
    </w:p>
    <w:p w:rsidR="006B7402" w:rsidRDefault="006B7402" w:rsidP="006B7402">
      <w:pPr>
        <w:pStyle w:val="6"/>
        <w:ind w:right="240"/>
      </w:pPr>
      <w:r>
        <w:rPr>
          <w:rFonts w:hint="eastAsia"/>
        </w:rPr>
        <w:lastRenderedPageBreak/>
        <w:t>业务规则</w:t>
      </w:r>
    </w:p>
    <w:p w:rsidR="006B7402"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8B4BF2">
      <w:pPr>
        <w:numPr>
          <w:ilvl w:val="0"/>
          <w:numId w:val="381"/>
        </w:numPr>
        <w:ind w:right="240"/>
      </w:pPr>
      <w:r>
        <w:rPr>
          <w:rFonts w:hint="eastAsia"/>
        </w:rPr>
        <w:t>频道分类列表展示页面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添加</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点击按钮后，跳转到频道分类添加页面</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连接显示子类频道类别信息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首页显示</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操作</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编辑，删除操作</w:t>
            </w:r>
          </w:p>
        </w:tc>
      </w:tr>
    </w:tbl>
    <w:p w:rsidR="006B7402" w:rsidRDefault="006B7402" w:rsidP="006B7402">
      <w:pPr>
        <w:ind w:right="240" w:firstLine="0"/>
      </w:pPr>
    </w:p>
    <w:p w:rsidR="006B7402" w:rsidRDefault="006B7402" w:rsidP="008B4BF2">
      <w:pPr>
        <w:numPr>
          <w:ilvl w:val="0"/>
          <w:numId w:val="381"/>
        </w:numPr>
        <w:ind w:right="240"/>
      </w:pPr>
      <w:r>
        <w:rPr>
          <w:rFonts w:hint="eastAsia"/>
        </w:rPr>
        <w:t>添加频道分类页面</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701"/>
        <w:gridCol w:w="1275"/>
        <w:gridCol w:w="1217"/>
        <w:gridCol w:w="1218"/>
        <w:gridCol w:w="1218"/>
        <w:gridCol w:w="2443"/>
      </w:tblGrid>
      <w:tr w:rsidR="006B7402" w:rsidTr="0061150B">
        <w:tc>
          <w:tcPr>
            <w:tcW w:w="6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序号</w:t>
            </w:r>
          </w:p>
        </w:tc>
        <w:tc>
          <w:tcPr>
            <w:tcW w:w="1701" w:type="dxa"/>
            <w:shd w:val="clear" w:color="auto" w:fill="FFCC99"/>
            <w:vAlign w:val="center"/>
          </w:tcPr>
          <w:p w:rsidR="006B7402" w:rsidRDefault="006B7402" w:rsidP="0061150B">
            <w:pPr>
              <w:ind w:right="240" w:firstLineChars="100" w:firstLine="211"/>
              <w:rPr>
                <w:b/>
                <w:color w:val="000000"/>
                <w:sz w:val="21"/>
                <w:szCs w:val="21"/>
              </w:rPr>
            </w:pPr>
            <w:r>
              <w:rPr>
                <w:b/>
                <w:color w:val="000000"/>
                <w:sz w:val="21"/>
                <w:szCs w:val="21"/>
              </w:rPr>
              <w:t>名称</w:t>
            </w:r>
          </w:p>
        </w:tc>
        <w:tc>
          <w:tcPr>
            <w:tcW w:w="1275"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输入</w:t>
            </w:r>
            <w:r>
              <w:rPr>
                <w:b/>
                <w:color w:val="000000"/>
                <w:sz w:val="21"/>
                <w:szCs w:val="21"/>
              </w:rPr>
              <w:t>/</w:t>
            </w:r>
            <w:r>
              <w:rPr>
                <w:b/>
                <w:color w:val="000000"/>
                <w:sz w:val="21"/>
                <w:szCs w:val="21"/>
              </w:rPr>
              <w:t>输出</w:t>
            </w:r>
          </w:p>
        </w:tc>
        <w:tc>
          <w:tcPr>
            <w:tcW w:w="1217"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缺省值</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类型</w:t>
            </w:r>
            <w:r>
              <w:rPr>
                <w:b/>
                <w:color w:val="000000"/>
                <w:sz w:val="21"/>
                <w:szCs w:val="21"/>
              </w:rPr>
              <w:t>/</w:t>
            </w:r>
            <w:r>
              <w:rPr>
                <w:b/>
                <w:color w:val="000000"/>
                <w:sz w:val="21"/>
                <w:szCs w:val="21"/>
              </w:rPr>
              <w:t>长度</w:t>
            </w:r>
          </w:p>
        </w:tc>
        <w:tc>
          <w:tcPr>
            <w:tcW w:w="1218" w:type="dxa"/>
            <w:shd w:val="clear" w:color="auto" w:fill="FFCC99"/>
            <w:vAlign w:val="center"/>
          </w:tcPr>
          <w:p w:rsidR="006B7402" w:rsidRDefault="006B7402" w:rsidP="0061150B">
            <w:pPr>
              <w:ind w:right="240" w:firstLine="0"/>
              <w:rPr>
                <w:b/>
                <w:color w:val="000000"/>
                <w:sz w:val="21"/>
                <w:szCs w:val="21"/>
              </w:rPr>
            </w:pPr>
            <w:r>
              <w:rPr>
                <w:b/>
                <w:color w:val="000000"/>
                <w:sz w:val="21"/>
                <w:szCs w:val="21"/>
              </w:rPr>
              <w:t>是否必输</w:t>
            </w:r>
          </w:p>
        </w:tc>
        <w:tc>
          <w:tcPr>
            <w:tcW w:w="2443" w:type="dxa"/>
            <w:shd w:val="clear" w:color="auto" w:fill="FFCC99"/>
            <w:vAlign w:val="center"/>
          </w:tcPr>
          <w:p w:rsidR="006B7402" w:rsidRDefault="006B7402" w:rsidP="0061150B">
            <w:pPr>
              <w:ind w:right="240"/>
              <w:rPr>
                <w:b/>
                <w:color w:val="000000"/>
                <w:sz w:val="21"/>
                <w:szCs w:val="21"/>
              </w:rPr>
            </w:pPr>
            <w:r>
              <w:rPr>
                <w:b/>
                <w:color w:val="000000"/>
                <w:sz w:val="21"/>
                <w:szCs w:val="21"/>
              </w:rPr>
              <w:t>备注</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分类名称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2.</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分类图片</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上传文件</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3.</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关联分类</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4.</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关联连接</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5.</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上级分类</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下拉框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6.</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是否启用</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单选框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默认勾选是</w:t>
            </w: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7.</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排序</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8.</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SEO</w:t>
            </w:r>
            <w:r>
              <w:rPr>
                <w:rFonts w:ascii="Times New Roman" w:hAnsi="Times New Roman" w:hint="eastAsia"/>
                <w:sz w:val="21"/>
                <w:szCs w:val="21"/>
              </w:rPr>
              <w:t>关键词</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9.</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SEO</w:t>
            </w:r>
            <w:r>
              <w:rPr>
                <w:rFonts w:ascii="Times New Roman" w:hAnsi="Times New Roman" w:hint="eastAsia"/>
                <w:sz w:val="21"/>
                <w:szCs w:val="21"/>
              </w:rPr>
              <w:t>描述</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文本框</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p>
        </w:tc>
      </w:tr>
      <w:tr w:rsidR="006B7402" w:rsidTr="0061150B">
        <w:tc>
          <w:tcPr>
            <w:tcW w:w="675" w:type="dxa"/>
          </w:tcPr>
          <w:p w:rsidR="006B7402" w:rsidRDefault="006B7402" w:rsidP="0061150B">
            <w:pPr>
              <w:spacing w:line="240" w:lineRule="auto"/>
              <w:ind w:right="240" w:firstLine="0"/>
              <w:rPr>
                <w:sz w:val="21"/>
                <w:szCs w:val="21"/>
              </w:rPr>
            </w:pPr>
            <w:r>
              <w:rPr>
                <w:rFonts w:hint="eastAsia"/>
                <w:sz w:val="21"/>
                <w:szCs w:val="21"/>
              </w:rPr>
              <w:t>10.</w:t>
            </w:r>
          </w:p>
        </w:tc>
        <w:tc>
          <w:tcPr>
            <w:tcW w:w="1701"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确定</w:t>
            </w:r>
          </w:p>
        </w:tc>
        <w:tc>
          <w:tcPr>
            <w:tcW w:w="1275"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按钮</w:t>
            </w:r>
          </w:p>
        </w:tc>
        <w:tc>
          <w:tcPr>
            <w:tcW w:w="1217"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p>
        </w:tc>
        <w:tc>
          <w:tcPr>
            <w:tcW w:w="1218"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否</w:t>
            </w:r>
          </w:p>
        </w:tc>
        <w:tc>
          <w:tcPr>
            <w:tcW w:w="2443" w:type="dxa"/>
          </w:tcPr>
          <w:p w:rsidR="006B7402" w:rsidRDefault="006B7402" w:rsidP="0061150B">
            <w:pPr>
              <w:pStyle w:val="a7"/>
              <w:ind w:right="240"/>
              <w:rPr>
                <w:rFonts w:ascii="Times New Roman" w:hAnsi="Times New Roman"/>
                <w:sz w:val="21"/>
                <w:szCs w:val="21"/>
              </w:rPr>
            </w:pPr>
            <w:r>
              <w:rPr>
                <w:rFonts w:ascii="Times New Roman" w:hAnsi="Times New Roman" w:hint="eastAsia"/>
                <w:sz w:val="21"/>
                <w:szCs w:val="21"/>
              </w:rPr>
              <w:t>完成操作返回频道分类列表页面</w:t>
            </w:r>
          </w:p>
        </w:tc>
      </w:tr>
    </w:tbl>
    <w:p w:rsidR="006B7402" w:rsidRDefault="006B7402" w:rsidP="006B7402">
      <w:pPr>
        <w:ind w:right="240" w:firstLine="0"/>
      </w:pPr>
    </w:p>
    <w:p w:rsidR="006B7402" w:rsidRDefault="006B7402" w:rsidP="008B4BF2">
      <w:pPr>
        <w:numPr>
          <w:ilvl w:val="0"/>
          <w:numId w:val="381"/>
        </w:numPr>
        <w:ind w:right="240"/>
      </w:pPr>
      <w:r>
        <w:rPr>
          <w:rFonts w:hint="eastAsia"/>
        </w:rPr>
        <w:t>频道分类编辑页面</w:t>
      </w:r>
    </w:p>
    <w:p w:rsidR="006B7402" w:rsidRDefault="006B7402" w:rsidP="006B7402">
      <w:pPr>
        <w:ind w:left="400" w:right="240" w:firstLine="0"/>
      </w:pPr>
      <w:r>
        <w:rPr>
          <w:rFonts w:hint="eastAsia"/>
        </w:rPr>
        <w:t>同上边添加频道分类页面，编辑频道分类的信息回显</w:t>
      </w:r>
    </w:p>
    <w:p w:rsidR="006B7402" w:rsidRDefault="006B7402" w:rsidP="006B7402">
      <w:pPr>
        <w:ind w:left="400" w:right="240" w:firstLine="0"/>
      </w:pPr>
    </w:p>
    <w:p w:rsidR="006B7402" w:rsidRDefault="006B7402" w:rsidP="006B7402">
      <w:pPr>
        <w:pStyle w:val="5"/>
        <w:ind w:left="142" w:right="240"/>
      </w:pPr>
      <w:r>
        <w:rPr>
          <w:rFonts w:hint="eastAsia"/>
        </w:rPr>
        <w:lastRenderedPageBreak/>
        <w:t>频道分类添加</w:t>
      </w:r>
    </w:p>
    <w:p w:rsidR="006B7402" w:rsidRDefault="006B7402" w:rsidP="006B7402">
      <w:pPr>
        <w:pStyle w:val="6"/>
        <w:ind w:right="240"/>
      </w:pPr>
      <w:r>
        <w:rPr>
          <w:rFonts w:hint="eastAsia"/>
        </w:rPr>
        <w:t>功能描述</w:t>
      </w:r>
    </w:p>
    <w:p w:rsidR="006B7402" w:rsidRDefault="006B7402" w:rsidP="006B7402">
      <w:pPr>
        <w:ind w:right="240"/>
      </w:pPr>
      <w:r>
        <w:rPr>
          <w:rFonts w:hint="eastAsia"/>
        </w:rPr>
        <w:t>添加频道分类信息到频道分类列表中</w:t>
      </w:r>
    </w:p>
    <w:p w:rsidR="006B7402" w:rsidRDefault="006B7402" w:rsidP="006B7402">
      <w:pPr>
        <w:pStyle w:val="6"/>
        <w:ind w:right="240"/>
      </w:pPr>
      <w:r>
        <w:rPr>
          <w:rFonts w:hint="eastAsia"/>
        </w:rPr>
        <w:t>业务流程</w:t>
      </w:r>
    </w:p>
    <w:p w:rsidR="006B7402" w:rsidRDefault="006B7402" w:rsidP="008B4BF2">
      <w:pPr>
        <w:numPr>
          <w:ilvl w:val="0"/>
          <w:numId w:val="382"/>
        </w:numPr>
        <w:ind w:right="240"/>
      </w:pPr>
      <w:r>
        <w:rPr>
          <w:rFonts w:hint="eastAsia"/>
        </w:rPr>
        <w:t>运营管理人员登录系统，进入：频道</w:t>
      </w:r>
      <w:r>
        <w:t>--&gt;</w:t>
      </w:r>
      <w:r>
        <w:rPr>
          <w:rFonts w:hint="eastAsia"/>
        </w:rPr>
        <w:t>频道管理</w:t>
      </w:r>
      <w:r>
        <w:t>--&gt;</w:t>
      </w:r>
      <w:r>
        <w:rPr>
          <w:rFonts w:hint="eastAsia"/>
        </w:rPr>
        <w:t>频道分类添加</w:t>
      </w:r>
    </w:p>
    <w:p w:rsidR="006B7402" w:rsidRDefault="006B7402" w:rsidP="008B4BF2">
      <w:pPr>
        <w:numPr>
          <w:ilvl w:val="0"/>
          <w:numId w:val="382"/>
        </w:numPr>
        <w:ind w:right="240"/>
      </w:pPr>
      <w:r>
        <w:rPr>
          <w:rFonts w:hint="eastAsia"/>
        </w:rPr>
        <w:t>运营管理人员填写频道类别信息添加频道类别</w:t>
      </w:r>
    </w:p>
    <w:p w:rsidR="006B7402" w:rsidRDefault="006B7402" w:rsidP="006B7402">
      <w:pPr>
        <w:pStyle w:val="6"/>
        <w:ind w:right="240"/>
      </w:pPr>
      <w:r>
        <w:rPr>
          <w:rFonts w:hint="eastAsia"/>
        </w:rPr>
        <w:t>业务规则</w:t>
      </w:r>
    </w:p>
    <w:p w:rsidR="006B7402" w:rsidRDefault="006B7402" w:rsidP="006B7402">
      <w:pPr>
        <w:ind w:right="240"/>
      </w:pPr>
      <w:r>
        <w:rPr>
          <w:rFonts w:hint="eastAsia"/>
        </w:rPr>
        <w:t>无</w:t>
      </w:r>
    </w:p>
    <w:p w:rsidR="006B7402" w:rsidRDefault="006B7402" w:rsidP="006B7402">
      <w:pPr>
        <w:pStyle w:val="6"/>
        <w:ind w:right="240"/>
      </w:pPr>
      <w:r>
        <w:rPr>
          <w:rFonts w:hint="eastAsia"/>
        </w:rPr>
        <w:t>页面要素</w:t>
      </w:r>
    </w:p>
    <w:p w:rsidR="006B7402" w:rsidRDefault="006B7402" w:rsidP="006B7402">
      <w:pPr>
        <w:ind w:right="240"/>
      </w:pPr>
      <w:r>
        <w:rPr>
          <w:rFonts w:hint="eastAsia"/>
        </w:rPr>
        <w:t>同上边添加频道分类页面。</w:t>
      </w:r>
    </w:p>
    <w:p w:rsidR="006B7402" w:rsidRDefault="006B7402" w:rsidP="006B7402">
      <w:pPr>
        <w:pStyle w:val="3"/>
        <w:ind w:right="240"/>
      </w:pPr>
      <w:r>
        <w:rPr>
          <w:rFonts w:hint="eastAsia"/>
        </w:rPr>
        <w:t>楼层（待设计）</w:t>
      </w:r>
    </w:p>
    <w:p w:rsidR="006B7402" w:rsidRDefault="006B7402" w:rsidP="006B7402">
      <w:r w:rsidRPr="003E5ADB">
        <w:rPr>
          <w:rFonts w:hint="eastAsia"/>
        </w:rPr>
        <w:t>定义楼层显示的信息</w:t>
      </w:r>
      <w:r>
        <w:rPr>
          <w:rFonts w:hint="eastAsia"/>
        </w:rPr>
        <w:t>。</w:t>
      </w:r>
    </w:p>
    <w:p w:rsidR="006B7402" w:rsidRDefault="006B7402" w:rsidP="006B7402">
      <w:pPr>
        <w:pStyle w:val="3"/>
        <w:ind w:right="240"/>
      </w:pPr>
      <w:r>
        <w:rPr>
          <w:rFonts w:hint="eastAsia"/>
        </w:rPr>
        <w:t>猜您</w:t>
      </w:r>
      <w:r>
        <w:t>喜欢</w:t>
      </w:r>
      <w:r>
        <w:rPr>
          <w:rFonts w:hint="eastAsia"/>
        </w:rPr>
        <w:t>（待设计）</w:t>
      </w:r>
    </w:p>
    <w:p w:rsidR="006B7402" w:rsidRPr="00F503EF" w:rsidRDefault="006B7402" w:rsidP="006B7402">
      <w:r>
        <w:rPr>
          <w:rFonts w:hint="eastAsia"/>
        </w:rPr>
        <w:t>定义具体规则。</w:t>
      </w:r>
    </w:p>
    <w:p w:rsidR="006B7402" w:rsidRDefault="006B7402" w:rsidP="006B7402">
      <w:pPr>
        <w:pStyle w:val="3"/>
        <w:ind w:right="240"/>
      </w:pPr>
      <w:r>
        <w:rPr>
          <w:rFonts w:hint="eastAsia"/>
        </w:rPr>
        <w:t>快捷工具（待设计）</w:t>
      </w:r>
    </w:p>
    <w:p w:rsidR="006B7402" w:rsidRPr="003E5ADB" w:rsidRDefault="006B7402" w:rsidP="006B7402">
      <w:r w:rsidRPr="003E5ADB">
        <w:rPr>
          <w:rFonts w:hint="eastAsia"/>
        </w:rPr>
        <w:t>购物车、优惠券、我的关注、我的足迹、我的消息</w:t>
      </w:r>
      <w:r>
        <w:rPr>
          <w:rFonts w:hint="eastAsia"/>
        </w:rPr>
        <w:t>。</w:t>
      </w:r>
    </w:p>
    <w:p w:rsidR="006B7402" w:rsidRDefault="006B7402" w:rsidP="006B7402">
      <w:pPr>
        <w:pStyle w:val="1"/>
        <w:keepNext/>
        <w:keepLines/>
        <w:tabs>
          <w:tab w:val="num" w:pos="432"/>
        </w:tabs>
        <w:adjustRightInd/>
        <w:spacing w:before="340" w:after="330" w:line="360" w:lineRule="auto"/>
        <w:ind w:left="432" w:right="240" w:hanging="432"/>
        <w:jc w:val="both"/>
        <w:textAlignment w:val="auto"/>
      </w:pPr>
      <w:bookmarkStart w:id="125" w:name="_Toc16329608"/>
      <w:bookmarkStart w:id="126" w:name="_Toc286916048"/>
      <w:bookmarkStart w:id="127" w:name="_Toc309312373"/>
      <w:bookmarkStart w:id="128" w:name="_Toc309661698"/>
      <w:bookmarkStart w:id="129" w:name="_Toc446774440"/>
      <w:bookmarkEnd w:id="81"/>
      <w:bookmarkEnd w:id="82"/>
      <w:r w:rsidRPr="00673F3A">
        <w:rPr>
          <w:rFonts w:hint="eastAsia"/>
        </w:rPr>
        <w:t>非功能性需求</w:t>
      </w:r>
      <w:bookmarkEnd w:id="125"/>
      <w:bookmarkEnd w:id="126"/>
      <w:bookmarkEnd w:id="127"/>
      <w:bookmarkEnd w:id="128"/>
      <w:bookmarkEnd w:id="129"/>
    </w:p>
    <w:p w:rsidR="006B7402" w:rsidRPr="003A23F0" w:rsidRDefault="006B7402" w:rsidP="006B7402">
      <w:pPr>
        <w:pStyle w:val="2"/>
        <w:keepNext/>
        <w:keepLines/>
        <w:tabs>
          <w:tab w:val="num" w:pos="576"/>
        </w:tabs>
        <w:adjustRightInd/>
        <w:spacing w:before="260" w:after="260" w:line="360" w:lineRule="auto"/>
        <w:ind w:left="576" w:right="240" w:hanging="576"/>
        <w:jc w:val="both"/>
        <w:textAlignment w:val="auto"/>
      </w:pPr>
      <w:bookmarkStart w:id="130" w:name="_Toc309312374"/>
      <w:bookmarkStart w:id="131" w:name="_Toc309661699"/>
      <w:bookmarkStart w:id="132" w:name="_Toc446774441"/>
      <w:r w:rsidRPr="003A23F0">
        <w:rPr>
          <w:rFonts w:hint="eastAsia"/>
        </w:rPr>
        <w:t>系统满足的一般原则</w:t>
      </w:r>
      <w:bookmarkEnd w:id="130"/>
      <w:bookmarkEnd w:id="131"/>
      <w:bookmarkEnd w:id="132"/>
    </w:p>
    <w:p w:rsidR="006B7402" w:rsidRPr="003A23F0" w:rsidRDefault="006B7402" w:rsidP="008B4BF2">
      <w:pPr>
        <w:numPr>
          <w:ilvl w:val="0"/>
          <w:numId w:val="383"/>
        </w:numPr>
        <w:ind w:right="240" w:firstLine="6"/>
      </w:pPr>
      <w:r w:rsidRPr="003A23F0">
        <w:rPr>
          <w:rFonts w:hint="eastAsia"/>
        </w:rPr>
        <w:t>安全性：保证系统的安全性；提供完善的用户鉴别、访问控制、安全日志管理、操作员权限管理等多种安全手段保证网站内容、业务数据、客户数据等不被非法盗用和修改伪造，保证数据不因意外情况丢失和损坏。同时提供多种安全检查手段。</w:t>
      </w:r>
    </w:p>
    <w:p w:rsidR="006B7402" w:rsidRPr="003A23F0" w:rsidRDefault="006B7402" w:rsidP="008B4BF2">
      <w:pPr>
        <w:numPr>
          <w:ilvl w:val="0"/>
          <w:numId w:val="383"/>
        </w:numPr>
        <w:ind w:right="240" w:firstLine="6"/>
      </w:pPr>
      <w:r w:rsidRPr="003A23F0">
        <w:rPr>
          <w:rFonts w:hint="eastAsia"/>
        </w:rPr>
        <w:t>准确性：保证系统数据处理的准确性和一致性，并提供多种核查手段。</w:t>
      </w:r>
    </w:p>
    <w:p w:rsidR="006B7402" w:rsidRPr="003A23F0" w:rsidRDefault="006B7402" w:rsidP="008B4BF2">
      <w:pPr>
        <w:numPr>
          <w:ilvl w:val="0"/>
          <w:numId w:val="383"/>
        </w:numPr>
        <w:ind w:right="240" w:firstLine="6"/>
      </w:pPr>
      <w:r w:rsidRPr="003A23F0">
        <w:rPr>
          <w:rFonts w:hint="eastAsia"/>
        </w:rPr>
        <w:t>可靠性：拥有一定的故障管理、备份管理的机制，保证系统可靠连续</w:t>
      </w:r>
      <w:r w:rsidRPr="003A23F0">
        <w:rPr>
          <w:rFonts w:hint="eastAsia"/>
        </w:rPr>
        <w:lastRenderedPageBreak/>
        <w:t>运行。</w:t>
      </w:r>
    </w:p>
    <w:p w:rsidR="006B7402" w:rsidRPr="003A23F0" w:rsidRDefault="006B7402" w:rsidP="008B4BF2">
      <w:pPr>
        <w:numPr>
          <w:ilvl w:val="0"/>
          <w:numId w:val="383"/>
        </w:numPr>
        <w:ind w:right="240" w:firstLine="6"/>
      </w:pPr>
      <w:r w:rsidRPr="003A23F0">
        <w:rPr>
          <w:rFonts w:hint="eastAsia"/>
        </w:rPr>
        <w:t>可伸缩性：系统硬件平台、数据库以及系统软件框架应具有良好的可扩充扩展性能，能够在保证业务正常运营条件下对系统进行平稳扩容和调整，优化和提升系统的运营能力和性能。</w:t>
      </w:r>
    </w:p>
    <w:p w:rsidR="006B7402" w:rsidRPr="003A23F0" w:rsidRDefault="006B7402" w:rsidP="008B4BF2">
      <w:pPr>
        <w:numPr>
          <w:ilvl w:val="0"/>
          <w:numId w:val="383"/>
        </w:numPr>
        <w:ind w:right="240" w:firstLine="6"/>
      </w:pPr>
      <w:r w:rsidRPr="003A23F0">
        <w:rPr>
          <w:rFonts w:hint="eastAsia"/>
        </w:rPr>
        <w:t>可扩展性：采用灵活的设计原则，以使系统能够适应将来可能出现的新业务和新业务类型的接入需求，在接入新增业务时根据需要改造原软件系统。</w:t>
      </w:r>
    </w:p>
    <w:p w:rsidR="006B7402" w:rsidRPr="003A23F0" w:rsidRDefault="006B7402" w:rsidP="008B4BF2">
      <w:pPr>
        <w:numPr>
          <w:ilvl w:val="0"/>
          <w:numId w:val="383"/>
        </w:numPr>
        <w:ind w:right="240" w:firstLine="6"/>
      </w:pPr>
      <w:r w:rsidRPr="003A23F0">
        <w:rPr>
          <w:rFonts w:hint="eastAsia"/>
        </w:rPr>
        <w:t>可移植性：系统还应具有较强的可移植性、可重用性，保证在将来发展中迅速采用最新出现的技术、长期</w:t>
      </w:r>
      <w:r>
        <w:rPr>
          <w:rFonts w:hint="eastAsia"/>
        </w:rPr>
        <w:t>保存</w:t>
      </w:r>
      <w:r w:rsidRPr="003A23F0">
        <w:rPr>
          <w:rFonts w:hint="eastAsia"/>
        </w:rPr>
        <w:t>系统的先进。</w:t>
      </w:r>
    </w:p>
    <w:p w:rsidR="006B7402" w:rsidRPr="003A23F0" w:rsidRDefault="006B7402" w:rsidP="008B4BF2">
      <w:pPr>
        <w:numPr>
          <w:ilvl w:val="0"/>
          <w:numId w:val="383"/>
        </w:numPr>
        <w:ind w:right="240" w:firstLine="6"/>
      </w:pPr>
      <w:r w:rsidRPr="003A23F0">
        <w:rPr>
          <w:rFonts w:hint="eastAsia"/>
        </w:rPr>
        <w:t>可用性：能够实时完成较大容量数据处理；能够承受较大规模用户的并发访问与会话连接。</w:t>
      </w:r>
    </w:p>
    <w:p w:rsidR="006B7402" w:rsidRPr="003A23F0" w:rsidRDefault="006B7402" w:rsidP="008B4BF2">
      <w:pPr>
        <w:numPr>
          <w:ilvl w:val="0"/>
          <w:numId w:val="383"/>
        </w:numPr>
        <w:ind w:right="240" w:firstLine="6"/>
      </w:pPr>
      <w:r w:rsidRPr="003A23F0">
        <w:rPr>
          <w:rFonts w:hint="eastAsia"/>
        </w:rPr>
        <w:t>易用性：应具有良好的人机操作界面、详细的帮助和提示信息，可以通过操作界面完成系统参数的维护与管理。支持</w:t>
      </w:r>
      <w:r w:rsidRPr="003A23F0">
        <w:t>IE</w:t>
      </w:r>
      <w:r>
        <w:rPr>
          <w:rFonts w:hint="eastAsia"/>
        </w:rPr>
        <w:t>8</w:t>
      </w:r>
      <w:r w:rsidRPr="003A23F0">
        <w:rPr>
          <w:rFonts w:hint="eastAsia"/>
        </w:rPr>
        <w:t>.0</w:t>
      </w:r>
      <w:r w:rsidRPr="003A23F0">
        <w:t xml:space="preserve"> </w:t>
      </w:r>
      <w:r w:rsidRPr="003A23F0">
        <w:rPr>
          <w:rFonts w:hint="eastAsia"/>
        </w:rPr>
        <w:t>及其以上版本、</w:t>
      </w:r>
      <w:r w:rsidRPr="003A23F0">
        <w:t>Firefox</w:t>
      </w:r>
      <w:r w:rsidRPr="003A23F0">
        <w:rPr>
          <w:rFonts w:hint="eastAsia"/>
        </w:rPr>
        <w:t>、</w:t>
      </w:r>
      <w:r w:rsidRPr="003A23F0">
        <w:t>Chrome</w:t>
      </w:r>
      <w:r w:rsidRPr="003A23F0">
        <w:rPr>
          <w:rFonts w:hint="eastAsia"/>
        </w:rPr>
        <w:t>主流的浏览器。</w:t>
      </w:r>
    </w:p>
    <w:p w:rsidR="006B7402" w:rsidRDefault="006B7402" w:rsidP="006B7402">
      <w:pPr>
        <w:pStyle w:val="2"/>
        <w:keepNext/>
        <w:keepLines/>
        <w:tabs>
          <w:tab w:val="num" w:pos="576"/>
        </w:tabs>
        <w:adjustRightInd/>
        <w:spacing w:before="260" w:after="260" w:line="360" w:lineRule="auto"/>
        <w:ind w:left="576" w:right="240" w:hanging="576"/>
        <w:jc w:val="both"/>
        <w:textAlignment w:val="auto"/>
      </w:pPr>
      <w:bookmarkStart w:id="133" w:name="_Toc16329609"/>
      <w:bookmarkStart w:id="134" w:name="_Toc286916049"/>
      <w:bookmarkStart w:id="135" w:name="_Toc309312376"/>
      <w:bookmarkStart w:id="136" w:name="_Toc309661700"/>
      <w:bookmarkStart w:id="137" w:name="_Toc446774442"/>
      <w:r w:rsidRPr="00673F3A">
        <w:rPr>
          <w:rFonts w:hint="eastAsia"/>
        </w:rPr>
        <w:t>用户界面需求</w:t>
      </w:r>
      <w:bookmarkEnd w:id="133"/>
      <w:bookmarkEnd w:id="134"/>
      <w:bookmarkEnd w:id="135"/>
      <w:bookmarkEnd w:id="136"/>
      <w:bookmarkEnd w:id="137"/>
    </w:p>
    <w:p w:rsidR="006B7402" w:rsidRDefault="006B7402" w:rsidP="006B7402">
      <w:pPr>
        <w:pStyle w:val="3"/>
        <w:keepNext/>
        <w:keepLines/>
        <w:tabs>
          <w:tab w:val="num" w:pos="1146"/>
        </w:tabs>
        <w:adjustRightInd/>
        <w:spacing w:before="260" w:after="260" w:line="360" w:lineRule="auto"/>
        <w:ind w:left="1146" w:right="240" w:hanging="720"/>
        <w:jc w:val="both"/>
        <w:textAlignment w:val="auto"/>
      </w:pPr>
      <w:bookmarkStart w:id="138" w:name="_Toc309312377"/>
      <w:bookmarkStart w:id="139" w:name="_Toc309661701"/>
      <w:bookmarkStart w:id="140" w:name="_Toc446774443"/>
      <w:r>
        <w:rPr>
          <w:rFonts w:hint="eastAsia"/>
        </w:rPr>
        <w:t>界面设计规范</w:t>
      </w:r>
      <w:bookmarkEnd w:id="138"/>
      <w:bookmarkEnd w:id="139"/>
      <w:bookmarkEnd w:id="140"/>
    </w:p>
    <w:p w:rsidR="006B7402" w:rsidRDefault="006B7402" w:rsidP="008B4BF2">
      <w:pPr>
        <w:pStyle w:val="af7"/>
        <w:numPr>
          <w:ilvl w:val="0"/>
          <w:numId w:val="384"/>
        </w:numPr>
        <w:spacing w:line="360" w:lineRule="auto"/>
        <w:ind w:right="240" w:firstLine="6"/>
      </w:pPr>
      <w:r>
        <w:rPr>
          <w:rFonts w:hint="eastAsia"/>
        </w:rPr>
        <w:t>用户界面设计遵循的原则：符合软件用户操作使用习惯、符合电子商务常规用户体验、良好的流行性购物体验、良好的导航、面包屑、购物车、支付流程等设计；</w:t>
      </w:r>
      <w:r>
        <w:rPr>
          <w:rFonts w:hint="eastAsia"/>
        </w:rPr>
        <w:t xml:space="preserve"> </w:t>
      </w:r>
    </w:p>
    <w:p w:rsidR="006B7402" w:rsidRPr="002332A9" w:rsidRDefault="006B7402" w:rsidP="008B4BF2">
      <w:pPr>
        <w:pStyle w:val="af7"/>
        <w:numPr>
          <w:ilvl w:val="0"/>
          <w:numId w:val="384"/>
        </w:numPr>
        <w:spacing w:line="360" w:lineRule="auto"/>
        <w:ind w:right="240" w:firstLine="6"/>
      </w:pPr>
      <w:r>
        <w:rPr>
          <w:rFonts w:hint="eastAsia"/>
        </w:rPr>
        <w:t>用户界面设计遵循的建议：</w:t>
      </w:r>
      <w:r>
        <w:rPr>
          <w:rFonts w:hint="eastAsia"/>
        </w:rPr>
        <w:t xml:space="preserve"> </w:t>
      </w:r>
    </w:p>
    <w:p w:rsidR="006B7402" w:rsidRPr="00606217" w:rsidRDefault="006B7402" w:rsidP="006B7402">
      <w:pPr>
        <w:pStyle w:val="af7"/>
        <w:spacing w:line="360" w:lineRule="auto"/>
        <w:ind w:leftChars="200" w:left="480" w:right="240"/>
      </w:pPr>
      <w:r w:rsidRPr="00606217">
        <w:rPr>
          <w:rFonts w:hint="eastAsia"/>
        </w:rPr>
        <w:t>VI</w:t>
      </w:r>
      <w:r w:rsidRPr="00606217">
        <w:rPr>
          <w:rFonts w:hint="eastAsia"/>
        </w:rPr>
        <w:t>视觉元素的体现</w:t>
      </w:r>
      <w:r>
        <w:rPr>
          <w:rFonts w:hint="eastAsia"/>
        </w:rPr>
        <w:t>；</w:t>
      </w:r>
    </w:p>
    <w:p w:rsidR="006B7402" w:rsidRPr="00606217" w:rsidRDefault="006B7402" w:rsidP="006B7402">
      <w:pPr>
        <w:pStyle w:val="af7"/>
        <w:spacing w:line="360" w:lineRule="auto"/>
        <w:ind w:leftChars="200" w:left="480" w:right="240"/>
      </w:pPr>
      <w:r w:rsidRPr="00606217">
        <w:rPr>
          <w:rFonts w:hint="eastAsia"/>
        </w:rPr>
        <w:t>VI</w:t>
      </w:r>
      <w:r w:rsidRPr="00606217">
        <w:rPr>
          <w:rFonts w:hint="eastAsia"/>
        </w:rPr>
        <w:t>色系的体现</w:t>
      </w:r>
      <w:r>
        <w:rPr>
          <w:rFonts w:hint="eastAsia"/>
        </w:rPr>
        <w:t>；</w:t>
      </w:r>
    </w:p>
    <w:p w:rsidR="006B7402" w:rsidRPr="00606217" w:rsidRDefault="006B7402" w:rsidP="006B7402">
      <w:pPr>
        <w:pStyle w:val="af7"/>
        <w:spacing w:line="360" w:lineRule="auto"/>
        <w:ind w:leftChars="200" w:left="480" w:right="240"/>
      </w:pPr>
      <w:r w:rsidRPr="00606217">
        <w:rPr>
          <w:rFonts w:hint="eastAsia"/>
        </w:rPr>
        <w:t>字体：宋体</w:t>
      </w:r>
      <w:r>
        <w:rPr>
          <w:rFonts w:hint="eastAsia"/>
        </w:rPr>
        <w:t>等；</w:t>
      </w:r>
    </w:p>
    <w:p w:rsidR="006B7402" w:rsidRPr="00606217" w:rsidRDefault="006B7402" w:rsidP="006B7402">
      <w:pPr>
        <w:pStyle w:val="af7"/>
        <w:spacing w:line="360" w:lineRule="auto"/>
        <w:ind w:leftChars="200" w:left="480" w:right="240"/>
        <w:rPr>
          <w:szCs w:val="21"/>
        </w:rPr>
      </w:pPr>
      <w:r w:rsidRPr="00606217">
        <w:rPr>
          <w:rFonts w:hint="eastAsia"/>
          <w:szCs w:val="21"/>
        </w:rPr>
        <w:t>分辨率设置：规范前后台分辨率</w:t>
      </w:r>
      <w:r>
        <w:rPr>
          <w:rFonts w:hint="eastAsia"/>
          <w:szCs w:val="21"/>
        </w:rPr>
        <w:t>；</w:t>
      </w:r>
    </w:p>
    <w:p w:rsidR="006B7402" w:rsidRDefault="006B7402" w:rsidP="006B7402">
      <w:pPr>
        <w:pStyle w:val="af7"/>
        <w:spacing w:line="360" w:lineRule="auto"/>
        <w:ind w:leftChars="200" w:left="480" w:right="240"/>
      </w:pPr>
      <w:r w:rsidRPr="00606217">
        <w:rPr>
          <w:rFonts w:hint="eastAsia"/>
        </w:rPr>
        <w:t>布局结构：后台（三行二列）、前台用户浏览界面（三行三列、三行二列）</w:t>
      </w:r>
      <w:r>
        <w:rPr>
          <w:rFonts w:hint="eastAsia"/>
        </w:rPr>
        <w:t>；</w:t>
      </w:r>
    </w:p>
    <w:p w:rsidR="006B7402" w:rsidRPr="00D92044" w:rsidRDefault="006B7402" w:rsidP="006B7402">
      <w:pPr>
        <w:pStyle w:val="af7"/>
        <w:spacing w:line="360" w:lineRule="auto"/>
        <w:ind w:leftChars="200" w:left="480" w:right="240"/>
      </w:pPr>
      <w:r w:rsidRPr="004A2588">
        <w:rPr>
          <w:rFonts w:hint="eastAsia"/>
        </w:rPr>
        <w:t>异常处理原则：</w:t>
      </w:r>
      <w:r>
        <w:rPr>
          <w:rFonts w:hint="eastAsia"/>
        </w:rPr>
        <w:t>系统提示错误页面；</w:t>
      </w:r>
    </w:p>
    <w:p w:rsidR="006B7402" w:rsidRDefault="006B7402" w:rsidP="006B7402">
      <w:pPr>
        <w:pStyle w:val="3"/>
        <w:keepNext/>
        <w:keepLines/>
        <w:tabs>
          <w:tab w:val="num" w:pos="1146"/>
        </w:tabs>
        <w:adjustRightInd/>
        <w:spacing w:before="260" w:after="260" w:line="360" w:lineRule="auto"/>
        <w:ind w:left="1146" w:right="240" w:hanging="720"/>
        <w:jc w:val="both"/>
        <w:textAlignment w:val="auto"/>
      </w:pPr>
      <w:bookmarkStart w:id="141" w:name="_Toc309312378"/>
      <w:bookmarkStart w:id="142" w:name="_Toc309661702"/>
      <w:bookmarkStart w:id="143" w:name="_Toc446774444"/>
      <w:r>
        <w:rPr>
          <w:rFonts w:hint="eastAsia"/>
        </w:rPr>
        <w:lastRenderedPageBreak/>
        <w:t>界面使用角色</w:t>
      </w:r>
      <w:bookmarkEnd w:id="141"/>
      <w:bookmarkEnd w:id="142"/>
      <w:bookmarkEnd w:id="143"/>
    </w:p>
    <w:p w:rsidR="006B7402" w:rsidRDefault="006B7402" w:rsidP="008B4BF2">
      <w:pPr>
        <w:pStyle w:val="af7"/>
        <w:numPr>
          <w:ilvl w:val="0"/>
          <w:numId w:val="385"/>
        </w:numPr>
        <w:spacing w:line="360" w:lineRule="auto"/>
        <w:ind w:right="240" w:firstLine="6"/>
      </w:pPr>
      <w:r>
        <w:rPr>
          <w:rFonts w:hint="eastAsia"/>
        </w:rPr>
        <w:t>电商门户：普通浏览者；</w:t>
      </w:r>
    </w:p>
    <w:p w:rsidR="006B7402" w:rsidRDefault="006B7402" w:rsidP="008B4BF2">
      <w:pPr>
        <w:pStyle w:val="af7"/>
        <w:numPr>
          <w:ilvl w:val="0"/>
          <w:numId w:val="385"/>
        </w:numPr>
        <w:spacing w:line="360" w:lineRule="auto"/>
        <w:ind w:right="240" w:firstLine="6"/>
      </w:pPr>
      <w:r>
        <w:rPr>
          <w:rFonts w:hint="eastAsia"/>
        </w:rPr>
        <w:t>个人中心：个人用户；</w:t>
      </w:r>
    </w:p>
    <w:p w:rsidR="006B7402" w:rsidRDefault="006B7402" w:rsidP="008B4BF2">
      <w:pPr>
        <w:pStyle w:val="af7"/>
        <w:numPr>
          <w:ilvl w:val="0"/>
          <w:numId w:val="385"/>
        </w:numPr>
        <w:spacing w:line="360" w:lineRule="auto"/>
        <w:ind w:right="240" w:firstLine="6"/>
      </w:pPr>
      <w:r>
        <w:rPr>
          <w:rFonts w:hint="eastAsia"/>
        </w:rPr>
        <w:t>商户管理：商户用户</w:t>
      </w:r>
    </w:p>
    <w:p w:rsidR="006B7402" w:rsidRDefault="006B7402" w:rsidP="008B4BF2">
      <w:pPr>
        <w:pStyle w:val="af7"/>
        <w:numPr>
          <w:ilvl w:val="0"/>
          <w:numId w:val="385"/>
        </w:numPr>
        <w:spacing w:line="360" w:lineRule="auto"/>
        <w:ind w:right="240" w:firstLine="6"/>
      </w:pPr>
      <w:r>
        <w:rPr>
          <w:rFonts w:hint="eastAsia"/>
        </w:rPr>
        <w:t>运营管理系统：管理员</w:t>
      </w:r>
    </w:p>
    <w:p w:rsidR="006B7402" w:rsidRDefault="006B7402" w:rsidP="006B7402">
      <w:pPr>
        <w:pStyle w:val="3"/>
        <w:keepNext/>
        <w:keepLines/>
        <w:tabs>
          <w:tab w:val="num" w:pos="1146"/>
        </w:tabs>
        <w:adjustRightInd/>
        <w:spacing w:before="260" w:after="260" w:line="360" w:lineRule="auto"/>
        <w:ind w:left="1146" w:right="240" w:hanging="720"/>
        <w:jc w:val="both"/>
        <w:textAlignment w:val="auto"/>
      </w:pPr>
      <w:bookmarkStart w:id="144" w:name="_Toc309312380"/>
      <w:bookmarkStart w:id="145" w:name="_Toc309661703"/>
      <w:bookmarkStart w:id="146" w:name="_Toc446774445"/>
      <w:r>
        <w:rPr>
          <w:rFonts w:hint="eastAsia"/>
        </w:rPr>
        <w:t>常见系统样式提示</w:t>
      </w:r>
      <w:bookmarkEnd w:id="144"/>
      <w:bookmarkEnd w:id="145"/>
      <w:bookmarkEnd w:id="1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9"/>
        <w:gridCol w:w="6543"/>
      </w:tblGrid>
      <w:tr w:rsidR="006B7402" w:rsidRPr="00C52B0A" w:rsidTr="0061150B">
        <w:tc>
          <w:tcPr>
            <w:tcW w:w="2012" w:type="dxa"/>
            <w:tcBorders>
              <w:bottom w:val="single" w:sz="4" w:space="0" w:color="auto"/>
            </w:tcBorders>
            <w:shd w:val="clear" w:color="auto" w:fill="D9D9D9"/>
          </w:tcPr>
          <w:p w:rsidR="006B7402" w:rsidRPr="00C52B0A" w:rsidRDefault="006B7402" w:rsidP="0061150B">
            <w:pPr>
              <w:ind w:right="240"/>
              <w:jc w:val="center"/>
              <w:rPr>
                <w:b/>
                <w:bCs/>
                <w:color w:val="000000"/>
                <w:szCs w:val="21"/>
              </w:rPr>
            </w:pPr>
            <w:r w:rsidRPr="00C52B0A">
              <w:rPr>
                <w:rFonts w:hint="eastAsia"/>
                <w:b/>
                <w:bCs/>
                <w:color w:val="000000"/>
                <w:szCs w:val="21"/>
              </w:rPr>
              <w:t>名称</w:t>
            </w:r>
          </w:p>
        </w:tc>
        <w:tc>
          <w:tcPr>
            <w:tcW w:w="6708" w:type="dxa"/>
            <w:shd w:val="clear" w:color="auto" w:fill="D9D9D9"/>
          </w:tcPr>
          <w:p w:rsidR="006B7402" w:rsidRPr="00C52B0A" w:rsidRDefault="006B7402" w:rsidP="0061150B">
            <w:pPr>
              <w:ind w:right="240"/>
              <w:jc w:val="center"/>
              <w:rPr>
                <w:b/>
                <w:bCs/>
                <w:color w:val="000000"/>
                <w:szCs w:val="21"/>
              </w:rPr>
            </w:pPr>
            <w:r w:rsidRPr="00C52B0A">
              <w:rPr>
                <w:rFonts w:hint="eastAsia"/>
                <w:b/>
                <w:bCs/>
                <w:color w:val="000000"/>
                <w:szCs w:val="21"/>
              </w:rPr>
              <w:t>详细要求</w:t>
            </w:r>
          </w:p>
        </w:tc>
      </w:tr>
      <w:tr w:rsidR="006B7402" w:rsidRPr="00C52B0A" w:rsidTr="0061150B">
        <w:tc>
          <w:tcPr>
            <w:tcW w:w="2012" w:type="dxa"/>
            <w:shd w:val="clear" w:color="auto" w:fill="D9D9D9"/>
          </w:tcPr>
          <w:p w:rsidR="006B7402" w:rsidRPr="00C52B0A" w:rsidRDefault="006B7402" w:rsidP="0061150B">
            <w:pPr>
              <w:pStyle w:val="ac"/>
              <w:pBdr>
                <w:bottom w:val="none" w:sz="0" w:space="0" w:color="auto"/>
              </w:pBdr>
              <w:tabs>
                <w:tab w:val="clear" w:pos="4153"/>
                <w:tab w:val="clear" w:pos="8306"/>
              </w:tabs>
              <w:snapToGrid/>
              <w:spacing w:line="360" w:lineRule="auto"/>
              <w:ind w:right="240"/>
              <w:rPr>
                <w:color w:val="000000"/>
                <w:sz w:val="21"/>
                <w:szCs w:val="21"/>
              </w:rPr>
            </w:pPr>
            <w:r w:rsidRPr="00C52B0A">
              <w:rPr>
                <w:rFonts w:hint="eastAsia"/>
                <w:color w:val="000000"/>
                <w:sz w:val="21"/>
                <w:szCs w:val="21"/>
              </w:rPr>
              <w:t>用户注册、登录</w:t>
            </w:r>
          </w:p>
        </w:tc>
        <w:tc>
          <w:tcPr>
            <w:tcW w:w="6708" w:type="dxa"/>
          </w:tcPr>
          <w:p w:rsidR="006B7402" w:rsidRPr="00C52B0A" w:rsidRDefault="006B7402" w:rsidP="0061150B">
            <w:pPr>
              <w:ind w:right="240"/>
              <w:rPr>
                <w:color w:val="000000"/>
                <w:szCs w:val="21"/>
              </w:rPr>
            </w:pPr>
            <w:r w:rsidRPr="00C52B0A">
              <w:rPr>
                <w:rFonts w:hint="eastAsia"/>
                <w:color w:val="000000"/>
                <w:szCs w:val="21"/>
              </w:rPr>
              <w:t>后台登录界面、前台注册及登录界面</w:t>
            </w:r>
          </w:p>
        </w:tc>
      </w:tr>
      <w:tr w:rsidR="006B7402" w:rsidRPr="00C52B0A" w:rsidTr="0061150B">
        <w:tc>
          <w:tcPr>
            <w:tcW w:w="2012" w:type="dxa"/>
            <w:shd w:val="clear" w:color="auto" w:fill="D9D9D9"/>
          </w:tcPr>
          <w:p w:rsidR="006B7402" w:rsidRPr="00C52B0A" w:rsidRDefault="006B7402" w:rsidP="0061150B">
            <w:pPr>
              <w:ind w:right="240"/>
              <w:jc w:val="center"/>
              <w:rPr>
                <w:color w:val="000000"/>
                <w:szCs w:val="21"/>
              </w:rPr>
            </w:pPr>
            <w:r w:rsidRPr="00C52B0A">
              <w:rPr>
                <w:rFonts w:hint="eastAsia"/>
                <w:color w:val="000000"/>
                <w:szCs w:val="21"/>
              </w:rPr>
              <w:t>输入错误页面</w:t>
            </w:r>
          </w:p>
        </w:tc>
        <w:tc>
          <w:tcPr>
            <w:tcW w:w="6708" w:type="dxa"/>
          </w:tcPr>
          <w:p w:rsidR="006B7402" w:rsidRPr="00C52B0A" w:rsidRDefault="006B7402" w:rsidP="0061150B">
            <w:pPr>
              <w:ind w:right="240"/>
              <w:rPr>
                <w:color w:val="000000"/>
                <w:szCs w:val="21"/>
              </w:rPr>
            </w:pPr>
            <w:r w:rsidRPr="00C52B0A">
              <w:rPr>
                <w:rFonts w:hint="eastAsia"/>
                <w:color w:val="000000"/>
                <w:szCs w:val="21"/>
              </w:rPr>
              <w:t>商品不存在、页面载入错误等后友好提醒用户的错误页面</w:t>
            </w:r>
          </w:p>
        </w:tc>
      </w:tr>
      <w:tr w:rsidR="006B7402" w:rsidRPr="00C52B0A" w:rsidTr="0061150B">
        <w:tc>
          <w:tcPr>
            <w:tcW w:w="2012" w:type="dxa"/>
            <w:shd w:val="clear" w:color="auto" w:fill="D9D9D9"/>
          </w:tcPr>
          <w:p w:rsidR="006B7402" w:rsidRPr="00C52B0A" w:rsidRDefault="006B7402" w:rsidP="0061150B">
            <w:pPr>
              <w:ind w:right="240"/>
              <w:jc w:val="center"/>
              <w:rPr>
                <w:color w:val="000000"/>
                <w:szCs w:val="21"/>
              </w:rPr>
            </w:pPr>
            <w:r w:rsidRPr="00C52B0A">
              <w:rPr>
                <w:rFonts w:hint="eastAsia"/>
                <w:color w:val="000000"/>
                <w:szCs w:val="21"/>
              </w:rPr>
              <w:t>成功提示页</w:t>
            </w:r>
          </w:p>
        </w:tc>
        <w:tc>
          <w:tcPr>
            <w:tcW w:w="6708" w:type="dxa"/>
          </w:tcPr>
          <w:p w:rsidR="006B7402" w:rsidRPr="00C52B0A" w:rsidRDefault="006B7402" w:rsidP="0061150B">
            <w:pPr>
              <w:ind w:right="240"/>
              <w:rPr>
                <w:color w:val="000000"/>
                <w:szCs w:val="21"/>
              </w:rPr>
            </w:pPr>
            <w:r w:rsidRPr="00C52B0A">
              <w:rPr>
                <w:rFonts w:hint="eastAsia"/>
                <w:color w:val="000000"/>
                <w:szCs w:val="21"/>
              </w:rPr>
              <w:t>操作成功如注册、登录等的信息提示页面</w:t>
            </w:r>
          </w:p>
        </w:tc>
      </w:tr>
      <w:tr w:rsidR="006B7402" w:rsidRPr="00C52B0A" w:rsidTr="0061150B">
        <w:tc>
          <w:tcPr>
            <w:tcW w:w="2012" w:type="dxa"/>
            <w:shd w:val="clear" w:color="auto" w:fill="D9D9D9"/>
          </w:tcPr>
          <w:p w:rsidR="006B7402" w:rsidRPr="00C52B0A" w:rsidRDefault="006B7402" w:rsidP="0061150B">
            <w:pPr>
              <w:ind w:right="240"/>
              <w:jc w:val="center"/>
              <w:rPr>
                <w:color w:val="000000"/>
                <w:szCs w:val="21"/>
              </w:rPr>
            </w:pPr>
            <w:r w:rsidRPr="00C52B0A">
              <w:rPr>
                <w:rFonts w:hint="eastAsia"/>
                <w:color w:val="000000"/>
                <w:szCs w:val="21"/>
              </w:rPr>
              <w:t>支付成功页面</w:t>
            </w:r>
          </w:p>
        </w:tc>
        <w:tc>
          <w:tcPr>
            <w:tcW w:w="6708" w:type="dxa"/>
          </w:tcPr>
          <w:p w:rsidR="006B7402" w:rsidRPr="00C52B0A" w:rsidRDefault="006B7402" w:rsidP="0061150B">
            <w:pPr>
              <w:ind w:right="240"/>
              <w:rPr>
                <w:color w:val="000000"/>
                <w:szCs w:val="21"/>
              </w:rPr>
            </w:pPr>
            <w:r w:rsidRPr="00C52B0A">
              <w:rPr>
                <w:rFonts w:hint="eastAsia"/>
                <w:color w:val="000000"/>
                <w:szCs w:val="21"/>
              </w:rPr>
              <w:t>支付流程进行支付成功后的反馈页面</w:t>
            </w:r>
          </w:p>
        </w:tc>
      </w:tr>
      <w:tr w:rsidR="006B7402" w:rsidRPr="00C52B0A" w:rsidTr="0061150B">
        <w:tc>
          <w:tcPr>
            <w:tcW w:w="2012" w:type="dxa"/>
            <w:shd w:val="clear" w:color="auto" w:fill="D9D9D9"/>
          </w:tcPr>
          <w:p w:rsidR="006B7402" w:rsidRPr="00C52B0A" w:rsidRDefault="006B7402" w:rsidP="0061150B">
            <w:pPr>
              <w:ind w:right="240"/>
              <w:jc w:val="center"/>
              <w:rPr>
                <w:color w:val="000000"/>
                <w:szCs w:val="21"/>
              </w:rPr>
            </w:pPr>
            <w:r w:rsidRPr="00C52B0A">
              <w:rPr>
                <w:rStyle w:val="af1"/>
                <w:rFonts w:ascii="Arial" w:hAnsi="Arial" w:cs="Arial"/>
                <w:szCs w:val="21"/>
              </w:rPr>
              <w:t>404</w:t>
            </w:r>
            <w:r w:rsidRPr="00C52B0A">
              <w:rPr>
                <w:rStyle w:val="af1"/>
                <w:rFonts w:ascii="Arial" w:hAnsi="Arial" w:cs="Arial"/>
                <w:szCs w:val="21"/>
              </w:rPr>
              <w:t>页面</w:t>
            </w:r>
          </w:p>
        </w:tc>
        <w:tc>
          <w:tcPr>
            <w:tcW w:w="6708" w:type="dxa"/>
          </w:tcPr>
          <w:p w:rsidR="006B7402" w:rsidRPr="00C52B0A" w:rsidRDefault="006B7402" w:rsidP="0061150B">
            <w:pPr>
              <w:ind w:right="240"/>
              <w:rPr>
                <w:color w:val="000000"/>
                <w:szCs w:val="21"/>
              </w:rPr>
            </w:pPr>
            <w:r w:rsidRPr="00C52B0A">
              <w:rPr>
                <w:rStyle w:val="af1"/>
                <w:rFonts w:ascii="Arial" w:hAnsi="Arial" w:cs="Arial"/>
                <w:szCs w:val="21"/>
              </w:rPr>
              <w:t>404</w:t>
            </w:r>
            <w:r w:rsidRPr="00C52B0A">
              <w:rPr>
                <w:rStyle w:val="af1"/>
                <w:rFonts w:ascii="Arial" w:hAnsi="Arial" w:cs="Arial"/>
                <w:szCs w:val="21"/>
              </w:rPr>
              <w:t>页面</w:t>
            </w:r>
            <w:r w:rsidRPr="00C52B0A">
              <w:rPr>
                <w:rFonts w:ascii="Arial" w:hAnsi="Arial" w:cs="Arial"/>
                <w:color w:val="000000"/>
                <w:szCs w:val="21"/>
              </w:rPr>
              <w:t>就是当用户输入了错误的链接时，返回的页面。</w:t>
            </w:r>
            <w:r w:rsidRPr="00C52B0A">
              <w:rPr>
                <w:rFonts w:ascii="Arial" w:hAnsi="Arial" w:cs="Arial"/>
                <w:color w:val="000000"/>
                <w:szCs w:val="21"/>
              </w:rPr>
              <w:t xml:space="preserve"> </w:t>
            </w:r>
            <w:r w:rsidRPr="00C52B0A">
              <w:rPr>
                <w:rStyle w:val="af1"/>
                <w:rFonts w:ascii="Arial" w:hAnsi="Arial" w:cs="Arial"/>
                <w:szCs w:val="21"/>
              </w:rPr>
              <w:t>404</w:t>
            </w:r>
            <w:r w:rsidRPr="00C52B0A">
              <w:rPr>
                <w:rStyle w:val="af1"/>
                <w:rFonts w:ascii="Arial" w:hAnsi="Arial" w:cs="Arial"/>
                <w:szCs w:val="21"/>
              </w:rPr>
              <w:t>页面</w:t>
            </w:r>
            <w:r w:rsidRPr="00C52B0A">
              <w:rPr>
                <w:rFonts w:ascii="Arial" w:hAnsi="Arial" w:cs="Arial"/>
                <w:color w:val="000000"/>
                <w:szCs w:val="21"/>
              </w:rPr>
              <w:t>的目的是：告诉浏览者其所请求的页面不存在或链接错误，同时引导用户使用网站其他</w:t>
            </w:r>
          </w:p>
        </w:tc>
      </w:tr>
    </w:tbl>
    <w:p w:rsidR="006B7402" w:rsidRPr="00C52B0A" w:rsidRDefault="006B7402" w:rsidP="006B7402">
      <w:pPr>
        <w:pStyle w:val="a6"/>
        <w:ind w:right="240" w:firstLine="240"/>
        <w:jc w:val="center"/>
        <w:rPr>
          <w:szCs w:val="21"/>
        </w:rPr>
      </w:pPr>
      <w:r>
        <w:rPr>
          <w:rFonts w:hint="eastAsia"/>
          <w:szCs w:val="21"/>
        </w:rPr>
        <w:t>表：常见系统界面</w:t>
      </w:r>
    </w:p>
    <w:p w:rsidR="006B7402" w:rsidRDefault="006B7402" w:rsidP="006B7402">
      <w:pPr>
        <w:pStyle w:val="3"/>
        <w:keepNext/>
        <w:keepLines/>
        <w:tabs>
          <w:tab w:val="num" w:pos="1146"/>
        </w:tabs>
        <w:adjustRightInd/>
        <w:spacing w:before="260" w:after="260" w:line="360" w:lineRule="auto"/>
        <w:ind w:left="1146" w:right="240" w:hanging="720"/>
        <w:jc w:val="both"/>
        <w:textAlignment w:val="auto"/>
      </w:pPr>
      <w:bookmarkStart w:id="147" w:name="_Toc309312381"/>
      <w:bookmarkStart w:id="148" w:name="_Toc309661704"/>
      <w:bookmarkStart w:id="149" w:name="_Toc446774446"/>
      <w:r>
        <w:rPr>
          <w:rFonts w:hint="eastAsia"/>
        </w:rPr>
        <w:t>美学设计</w:t>
      </w:r>
      <w:bookmarkEnd w:id="147"/>
      <w:bookmarkEnd w:id="148"/>
      <w:bookmarkEnd w:id="149"/>
    </w:p>
    <w:p w:rsidR="006B7402" w:rsidRDefault="006B7402" w:rsidP="006B7402">
      <w:pPr>
        <w:pStyle w:val="af7"/>
        <w:spacing w:line="360" w:lineRule="auto"/>
        <w:ind w:right="240" w:firstLineChars="200" w:firstLine="420"/>
        <w:rPr>
          <w:szCs w:val="28"/>
        </w:rPr>
      </w:pPr>
      <w:r>
        <w:rPr>
          <w:rFonts w:hint="eastAsia"/>
          <w:szCs w:val="28"/>
        </w:rPr>
        <w:t>前台用户浏览界面设计</w:t>
      </w:r>
      <w:r w:rsidRPr="00123618">
        <w:rPr>
          <w:rFonts w:hint="eastAsia"/>
          <w:szCs w:val="28"/>
        </w:rPr>
        <w:t>充分体现电子商务网站业务特点，重点展示产品信息进行创意设计，按设计思路，平台定位，</w:t>
      </w:r>
      <w:r w:rsidRPr="00123618">
        <w:rPr>
          <w:rFonts w:hint="eastAsia"/>
          <w:szCs w:val="28"/>
        </w:rPr>
        <w:t>UI</w:t>
      </w:r>
      <w:r w:rsidRPr="00123618">
        <w:rPr>
          <w:rFonts w:hint="eastAsia"/>
          <w:szCs w:val="28"/>
        </w:rPr>
        <w:t>在总体布局、色彩搭配、视觉元素设计上，完美摆脱与超越传统商业网站，以充分体现本平台特色、自由、大胆、大气、专业、热情、新颖、时尚。</w:t>
      </w:r>
    </w:p>
    <w:p w:rsidR="006B7402" w:rsidRPr="00C52B0A" w:rsidRDefault="006B7402" w:rsidP="006B7402">
      <w:pPr>
        <w:pStyle w:val="af7"/>
        <w:spacing w:line="360" w:lineRule="auto"/>
        <w:ind w:right="240" w:firstLineChars="200" w:firstLine="420"/>
        <w:rPr>
          <w:szCs w:val="28"/>
        </w:rPr>
      </w:pPr>
      <w:r>
        <w:rPr>
          <w:rFonts w:hint="eastAsia"/>
          <w:szCs w:val="28"/>
        </w:rPr>
        <w:t>后台操作界面设计充分体现操作简单易用，使用图表、列表直观的体现。</w:t>
      </w:r>
    </w:p>
    <w:p w:rsidR="006B7402" w:rsidRDefault="006B7402" w:rsidP="006B7402">
      <w:pPr>
        <w:pStyle w:val="2"/>
        <w:keepNext/>
        <w:keepLines/>
        <w:tabs>
          <w:tab w:val="num" w:pos="576"/>
        </w:tabs>
        <w:adjustRightInd/>
        <w:spacing w:before="260" w:after="260" w:line="360" w:lineRule="auto"/>
        <w:ind w:left="576" w:right="240" w:hanging="576"/>
        <w:jc w:val="both"/>
        <w:textAlignment w:val="auto"/>
      </w:pPr>
      <w:bookmarkStart w:id="150" w:name="_Toc16329610"/>
      <w:bookmarkStart w:id="151" w:name="_Toc286916050"/>
      <w:bookmarkStart w:id="152" w:name="_Toc309312382"/>
      <w:bookmarkStart w:id="153" w:name="_Toc309661705"/>
      <w:bookmarkStart w:id="154" w:name="_Toc446774447"/>
      <w:r w:rsidRPr="00673F3A">
        <w:rPr>
          <w:rFonts w:hint="eastAsia"/>
        </w:rPr>
        <w:lastRenderedPageBreak/>
        <w:t>软硬件环境需求</w:t>
      </w:r>
      <w:bookmarkEnd w:id="150"/>
      <w:bookmarkEnd w:id="151"/>
      <w:bookmarkEnd w:id="152"/>
      <w:bookmarkEnd w:id="153"/>
      <w:bookmarkEnd w:id="154"/>
    </w:p>
    <w:p w:rsidR="006B7402" w:rsidRDefault="006B7402" w:rsidP="006B7402">
      <w:pPr>
        <w:pStyle w:val="a6"/>
        <w:ind w:right="240" w:firstLineChars="0" w:firstLine="0"/>
      </w:pPr>
      <w:r>
        <w:rPr>
          <w:rFonts w:hint="eastAsia"/>
        </w:rPr>
        <w:t>操作系统：</w:t>
      </w:r>
      <w:r>
        <w:rPr>
          <w:rFonts w:hint="eastAsia"/>
        </w:rPr>
        <w:t>Linux</w:t>
      </w:r>
    </w:p>
    <w:p w:rsidR="006B7402" w:rsidRDefault="006B7402" w:rsidP="006B7402">
      <w:pPr>
        <w:pStyle w:val="a6"/>
        <w:ind w:right="240" w:firstLineChars="0" w:firstLine="0"/>
      </w:pPr>
      <w:r>
        <w:rPr>
          <w:rFonts w:hint="eastAsia"/>
        </w:rPr>
        <w:t>数据库：</w:t>
      </w:r>
      <w:r>
        <w:rPr>
          <w:rFonts w:hint="eastAsia"/>
        </w:rPr>
        <w:t>oracle</w:t>
      </w:r>
    </w:p>
    <w:p w:rsidR="006B7402" w:rsidRDefault="006B7402" w:rsidP="006B7402">
      <w:pPr>
        <w:pStyle w:val="a6"/>
        <w:ind w:right="240" w:firstLineChars="0" w:firstLine="0"/>
      </w:pPr>
      <w:r>
        <w:rPr>
          <w:rFonts w:hint="eastAsia"/>
        </w:rPr>
        <w:t>JDK</w:t>
      </w:r>
      <w:r>
        <w:rPr>
          <w:rFonts w:hint="eastAsia"/>
        </w:rPr>
        <w:t>版本：</w:t>
      </w:r>
      <w:r>
        <w:rPr>
          <w:rFonts w:hint="eastAsia"/>
        </w:rPr>
        <w:t>1.6</w:t>
      </w:r>
    </w:p>
    <w:p w:rsidR="006B7402" w:rsidRPr="00B82304" w:rsidRDefault="006B7402" w:rsidP="006B7402">
      <w:pPr>
        <w:pStyle w:val="a6"/>
        <w:ind w:right="240" w:firstLineChars="0" w:firstLine="0"/>
      </w:pPr>
      <w:r>
        <w:rPr>
          <w:rFonts w:hint="eastAsia"/>
        </w:rPr>
        <w:t>应用服务器：</w:t>
      </w:r>
      <w:r>
        <w:rPr>
          <w:rFonts w:hint="eastAsia"/>
        </w:rPr>
        <w:t>websphere</w:t>
      </w:r>
    </w:p>
    <w:p w:rsidR="006B7402" w:rsidRPr="00880160" w:rsidRDefault="006B7402" w:rsidP="006B7402">
      <w:pPr>
        <w:pStyle w:val="1"/>
        <w:pageBreakBefore/>
        <w:numPr>
          <w:ilvl w:val="0"/>
          <w:numId w:val="0"/>
        </w:numPr>
        <w:spacing w:before="175" w:after="175" w:line="360" w:lineRule="auto"/>
        <w:ind w:left="432" w:right="240" w:hanging="432"/>
        <w:rPr>
          <w:color w:val="000000"/>
        </w:rPr>
      </w:pPr>
      <w:bookmarkStart w:id="155" w:name="_Toc309312383"/>
      <w:bookmarkStart w:id="156" w:name="_Toc309661706"/>
      <w:bookmarkStart w:id="157" w:name="_Toc446774448"/>
      <w:r>
        <w:rPr>
          <w:rFonts w:hint="eastAsia"/>
        </w:rPr>
        <w:lastRenderedPageBreak/>
        <w:t>附录：需求确认</w:t>
      </w:r>
      <w:bookmarkEnd w:id="155"/>
      <w:bookmarkEnd w:id="156"/>
      <w:bookmarkEnd w:id="157"/>
    </w:p>
    <w:p w:rsidR="006B7402" w:rsidRDefault="006B7402" w:rsidP="006B7402">
      <w:pPr>
        <w:ind w:right="240" w:firstLineChars="200" w:firstLine="480"/>
      </w:pPr>
      <w:r w:rsidRPr="00CA2F6C">
        <w:rPr>
          <w:rFonts w:hint="eastAsia"/>
        </w:rPr>
        <w:t>本《需求分析说明书》文档建立在双方对需求的共同理解基础之上，</w:t>
      </w:r>
      <w:r>
        <w:rPr>
          <w:rFonts w:hint="eastAsia"/>
        </w:rPr>
        <w:t>尧都农商银行（简称：甲方），确认该《需求规格</w:t>
      </w:r>
      <w:r w:rsidRPr="00CA2F6C">
        <w:rPr>
          <w:rFonts w:hint="eastAsia"/>
        </w:rPr>
        <w:t>说明书》文档表述了</w:t>
      </w:r>
      <w:r>
        <w:rPr>
          <w:rFonts w:hint="eastAsia"/>
        </w:rPr>
        <w:t>甲方对本项目软件的需求，北京宇信科技集团股份有限公司（简称：乙方）需按该《需求规格</w:t>
      </w:r>
      <w:r w:rsidRPr="00CA2F6C">
        <w:rPr>
          <w:rFonts w:hint="eastAsia"/>
        </w:rPr>
        <w:t>说明书》</w:t>
      </w:r>
      <w:r>
        <w:rPr>
          <w:rFonts w:hint="eastAsia"/>
        </w:rPr>
        <w:t>进行软件软件开发。</w:t>
      </w:r>
    </w:p>
    <w:p w:rsidR="006B7402" w:rsidRPr="00FC4EB8" w:rsidRDefault="006B7402" w:rsidP="006B7402">
      <w:pPr>
        <w:ind w:right="240" w:firstLineChars="200" w:firstLine="480"/>
      </w:pPr>
      <w:r w:rsidRPr="00FC4EB8">
        <w:rPr>
          <w:rFonts w:hint="eastAsia"/>
        </w:rPr>
        <w:t>以维护和兼顾双方利益，甲方有权在软件开发和运营过程中根据实际业务需求提示变更、扩展、替换或修改本需求的某些部分，为此双方同意：</w:t>
      </w:r>
    </w:p>
    <w:p w:rsidR="006B7402" w:rsidRPr="00FC4EB8" w:rsidRDefault="006B7402" w:rsidP="008B4BF2">
      <w:pPr>
        <w:numPr>
          <w:ilvl w:val="0"/>
          <w:numId w:val="386"/>
        </w:numPr>
        <w:tabs>
          <w:tab w:val="num" w:pos="420"/>
        </w:tabs>
        <w:ind w:right="240"/>
      </w:pPr>
      <w:r w:rsidRPr="00FC4EB8">
        <w:rPr>
          <w:rFonts w:hint="eastAsia"/>
        </w:rPr>
        <w:t>若甲方在本需求确认后提出需求部分变更，甲方以书面形式提交给乙方，双方共同商讨确定该变更的可行性。</w:t>
      </w:r>
    </w:p>
    <w:p w:rsidR="006B7402" w:rsidRPr="00FC4EB8" w:rsidRDefault="006B7402" w:rsidP="008B4BF2">
      <w:pPr>
        <w:numPr>
          <w:ilvl w:val="0"/>
          <w:numId w:val="386"/>
        </w:numPr>
        <w:tabs>
          <w:tab w:val="num" w:pos="420"/>
        </w:tabs>
        <w:ind w:right="240"/>
      </w:pPr>
      <w:r w:rsidRPr="00FC4EB8">
        <w:rPr>
          <w:rFonts w:hint="eastAsia"/>
        </w:rPr>
        <w:t>乙方在保证软件系统优化运行的前提下可提出需求部分变更建议，乙方应以书面形式提交给甲方，并与甲方共同商讨确认，乙方应同时详细阐明该变更对系统性能的影响和变化以及对其他需求实现的影响等等。</w:t>
      </w:r>
    </w:p>
    <w:p w:rsidR="006B7402" w:rsidRPr="00FC4EB8" w:rsidRDefault="006B7402" w:rsidP="008B4BF2">
      <w:pPr>
        <w:numPr>
          <w:ilvl w:val="0"/>
          <w:numId w:val="386"/>
        </w:numPr>
        <w:tabs>
          <w:tab w:val="num" w:pos="420"/>
        </w:tabs>
        <w:ind w:right="240"/>
      </w:pPr>
      <w:r w:rsidRPr="00FC4EB8">
        <w:rPr>
          <w:rFonts w:hint="eastAsia"/>
        </w:rPr>
        <w:t>乙方应在甲方确认变更建议后，乙方再对软件根据变更需求进行相应的变更。未经甲方审批，不得单方面对项目经行变更。</w:t>
      </w:r>
    </w:p>
    <w:p w:rsidR="006B7402" w:rsidRPr="00765CC2" w:rsidRDefault="006B7402" w:rsidP="006B7402">
      <w:pPr>
        <w:pStyle w:val="Smt1"/>
        <w:ind w:left="0" w:right="240"/>
        <w:rPr>
          <w:rFonts w:ascii="宋体" w:hAnsi="宋体"/>
          <w:b/>
          <w:szCs w:val="21"/>
        </w:rPr>
      </w:pPr>
    </w:p>
    <w:p w:rsidR="006B7402" w:rsidRDefault="006B7402" w:rsidP="006B7402">
      <w:pPr>
        <w:pStyle w:val="Smt1"/>
        <w:ind w:left="0" w:right="240"/>
        <w:rPr>
          <w:rFonts w:ascii="宋体" w:hAnsi="宋体"/>
          <w:b/>
          <w:szCs w:val="21"/>
        </w:rPr>
      </w:pPr>
      <w:r w:rsidRPr="00765CC2">
        <w:rPr>
          <w:rFonts w:ascii="宋体" w:hAnsi="宋体" w:hint="eastAsia"/>
          <w:b/>
          <w:szCs w:val="21"/>
        </w:rPr>
        <w:t>尧都农商银行项</w:t>
      </w:r>
      <w:r>
        <w:rPr>
          <w:rFonts w:ascii="宋体" w:hAnsi="宋体" w:hint="eastAsia"/>
          <w:b/>
          <w:szCs w:val="21"/>
        </w:rPr>
        <w:t>目经理签（章）</w:t>
      </w:r>
      <w:r w:rsidRPr="00581B98">
        <w:rPr>
          <w:rFonts w:ascii="宋体" w:hAnsi="宋体" w:hint="eastAsia"/>
          <w:b/>
          <w:szCs w:val="21"/>
        </w:rPr>
        <w:t>：____</w:t>
      </w:r>
      <w:r>
        <w:rPr>
          <w:rFonts w:ascii="宋体" w:hAnsi="宋体" w:hint="eastAsia"/>
          <w:b/>
          <w:szCs w:val="21"/>
        </w:rPr>
        <w:t xml:space="preserve">____________    </w:t>
      </w:r>
    </w:p>
    <w:p w:rsidR="006B7402" w:rsidRPr="004C26E0" w:rsidRDefault="006B7402" w:rsidP="006B7402">
      <w:pPr>
        <w:pStyle w:val="Smt1"/>
        <w:ind w:left="0" w:right="240"/>
        <w:rPr>
          <w:rFonts w:ascii="宋体" w:hAnsi="宋体"/>
          <w:b/>
          <w:szCs w:val="21"/>
        </w:rPr>
      </w:pPr>
      <w:r w:rsidRPr="00765CC2">
        <w:rPr>
          <w:rFonts w:ascii="宋体" w:hAnsi="宋体" w:hint="eastAsia"/>
          <w:b/>
          <w:szCs w:val="21"/>
        </w:rPr>
        <w:t>北京宇信科技集团股份有限公司</w:t>
      </w:r>
      <w:r>
        <w:rPr>
          <w:rFonts w:ascii="宋体" w:hAnsi="宋体" w:hint="eastAsia"/>
          <w:b/>
          <w:szCs w:val="21"/>
        </w:rPr>
        <w:t>项目经理签（章）</w:t>
      </w:r>
      <w:r w:rsidRPr="00581B98">
        <w:rPr>
          <w:rFonts w:ascii="宋体" w:hAnsi="宋体" w:hint="eastAsia"/>
          <w:b/>
          <w:szCs w:val="21"/>
        </w:rPr>
        <w:t>：</w:t>
      </w:r>
      <w:r>
        <w:rPr>
          <w:rFonts w:ascii="宋体" w:hAnsi="宋体" w:hint="eastAsia"/>
          <w:b/>
          <w:szCs w:val="21"/>
        </w:rPr>
        <w:t>_______________</w:t>
      </w:r>
    </w:p>
    <w:p w:rsidR="006B7402" w:rsidRDefault="006B7402" w:rsidP="006B7402">
      <w:pPr>
        <w:pStyle w:val="Smt1"/>
        <w:ind w:left="0" w:right="240"/>
        <w:rPr>
          <w:rFonts w:ascii="宋体" w:hAnsi="宋体"/>
          <w:b/>
          <w:szCs w:val="21"/>
        </w:rPr>
      </w:pPr>
    </w:p>
    <w:p w:rsidR="006B7402" w:rsidRPr="00D40C28" w:rsidRDefault="006B7402" w:rsidP="006B7402">
      <w:pPr>
        <w:pStyle w:val="Smt1"/>
        <w:tabs>
          <w:tab w:val="left" w:pos="8879"/>
        </w:tabs>
        <w:ind w:left="0" w:right="240"/>
        <w:jc w:val="right"/>
        <w:rPr>
          <w:b/>
          <w:sz w:val="28"/>
          <w:szCs w:val="28"/>
        </w:rPr>
      </w:pPr>
      <w:r w:rsidRPr="00D40C28">
        <w:rPr>
          <w:rFonts w:hint="eastAsia"/>
          <w:b/>
          <w:sz w:val="28"/>
          <w:szCs w:val="28"/>
        </w:rPr>
        <w:t>时间：</w:t>
      </w:r>
      <w:r>
        <w:rPr>
          <w:rFonts w:hint="eastAsia"/>
          <w:b/>
          <w:sz w:val="28"/>
          <w:szCs w:val="28"/>
        </w:rPr>
        <w:t>2016</w:t>
      </w:r>
      <w:r>
        <w:rPr>
          <w:rFonts w:hint="eastAsia"/>
          <w:b/>
          <w:sz w:val="28"/>
          <w:szCs w:val="28"/>
        </w:rPr>
        <w:t>年</w:t>
      </w:r>
      <w:r>
        <w:rPr>
          <w:rFonts w:hint="eastAsia"/>
          <w:b/>
          <w:sz w:val="28"/>
          <w:szCs w:val="28"/>
        </w:rPr>
        <w:t>03</w:t>
      </w:r>
      <w:r>
        <w:rPr>
          <w:rFonts w:hint="eastAsia"/>
          <w:b/>
          <w:sz w:val="28"/>
          <w:szCs w:val="28"/>
        </w:rPr>
        <w:t>月</w:t>
      </w:r>
      <w:r>
        <w:rPr>
          <w:rFonts w:hint="eastAsia"/>
          <w:b/>
          <w:sz w:val="28"/>
          <w:szCs w:val="28"/>
        </w:rPr>
        <w:t>02</w:t>
      </w:r>
      <w:r>
        <w:rPr>
          <w:rFonts w:hint="eastAsia"/>
          <w:b/>
          <w:sz w:val="28"/>
          <w:szCs w:val="28"/>
        </w:rPr>
        <w:t>日</w:t>
      </w:r>
    </w:p>
    <w:p w:rsidR="006B7402" w:rsidRPr="00EE2BBC" w:rsidRDefault="006B7402" w:rsidP="006B7402">
      <w:pPr>
        <w:ind w:right="240"/>
      </w:pPr>
    </w:p>
    <w:p w:rsidR="006B7402" w:rsidRPr="00EE2BBC" w:rsidRDefault="006B7402" w:rsidP="006B7402">
      <w:pPr>
        <w:ind w:right="240"/>
      </w:pPr>
    </w:p>
    <w:p w:rsidR="006E58B7" w:rsidRPr="006B7402" w:rsidRDefault="006E58B7" w:rsidP="006B7402">
      <w:bookmarkStart w:id="158" w:name="_GoBack"/>
      <w:bookmarkEnd w:id="158"/>
    </w:p>
    <w:sectPr w:rsidR="006E58B7" w:rsidRPr="006B7402">
      <w:headerReference w:type="default" r:id="rId85"/>
      <w:footerReference w:type="default" r:id="rId86"/>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4BF2" w:rsidRDefault="008B4BF2">
      <w:pPr>
        <w:spacing w:line="240" w:lineRule="auto"/>
      </w:pPr>
      <w:r>
        <w:separator/>
      </w:r>
    </w:p>
  </w:endnote>
  <w:endnote w:type="continuationSeparator" w:id="0">
    <w:p w:rsidR="008B4BF2" w:rsidRDefault="008B4B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幼圆">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DejaVu Sans">
    <w:altName w:val="Times New Roman"/>
    <w:charset w:val="00"/>
    <w:family w:val="auto"/>
    <w:pitch w:val="default"/>
    <w:sig w:usb0="00000000" w:usb1="00000000" w:usb2="00000000" w:usb3="00000000" w:csb0="00040001" w:csb1="00000000"/>
  </w:font>
  <w:font w:name="微软雅黑">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7402" w:rsidRDefault="006B7402" w:rsidP="00426586">
    <w:pPr>
      <w:pStyle w:val="ab"/>
      <w:ind w:right="24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7402" w:rsidRDefault="006B7402" w:rsidP="00426586">
    <w:pPr>
      <w:pStyle w:val="ab"/>
      <w:ind w:right="24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7402" w:rsidRDefault="006B7402" w:rsidP="00426586">
    <w:pPr>
      <w:pStyle w:val="ab"/>
      <w:ind w:right="24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8B7" w:rsidRDefault="0046237A">
    <w:pPr>
      <w:ind w:right="240" w:firstLine="0"/>
      <w:rPr>
        <w:sz w:val="18"/>
        <w:szCs w:val="18"/>
      </w:rPr>
    </w:pPr>
    <w:r>
      <w:rPr>
        <w:rFonts w:hint="eastAsia"/>
        <w:sz w:val="18"/>
        <w:szCs w:val="18"/>
      </w:rPr>
      <w:t>北京宇信易诚科技有限公司</w:t>
    </w:r>
    <w:r>
      <w:t>©</w:t>
    </w:r>
    <w:r>
      <w:rPr>
        <w:rFonts w:hint="eastAsia"/>
        <w:sz w:val="18"/>
        <w:szCs w:val="18"/>
      </w:rPr>
      <w:t>版权所有</w:t>
    </w:r>
    <w:r>
      <w:rPr>
        <w:rFonts w:hint="eastAsia"/>
        <w:sz w:val="18"/>
      </w:rPr>
      <w:t>第</w:t>
    </w:r>
    <w:r>
      <w:rPr>
        <w:sz w:val="18"/>
      </w:rPr>
      <w:fldChar w:fldCharType="begin"/>
    </w:r>
    <w:r>
      <w:rPr>
        <w:sz w:val="18"/>
      </w:rPr>
      <w:instrText>page  \* MERGEFORMAT</w:instrText>
    </w:r>
    <w:r>
      <w:rPr>
        <w:sz w:val="18"/>
      </w:rPr>
      <w:fldChar w:fldCharType="separate"/>
    </w:r>
    <w:r w:rsidR="006B7402">
      <w:rPr>
        <w:noProof/>
        <w:sz w:val="18"/>
      </w:rPr>
      <w:t>357</w:t>
    </w:r>
    <w:r>
      <w:rPr>
        <w:sz w:val="18"/>
      </w:rPr>
      <w:fldChar w:fldCharType="end"/>
    </w:r>
    <w:r>
      <w:rPr>
        <w:rFonts w:hint="eastAsia"/>
        <w:sz w:val="18"/>
      </w:rPr>
      <w:t>页，共</w:t>
    </w:r>
    <w:r>
      <w:rPr>
        <w:sz w:val="18"/>
      </w:rPr>
      <w:fldChar w:fldCharType="begin"/>
    </w:r>
    <w:r>
      <w:instrText>numpages  \* MERGEFORMAT</w:instrText>
    </w:r>
    <w:r>
      <w:fldChar w:fldCharType="separate"/>
    </w:r>
    <w:r w:rsidR="006B7402" w:rsidRPr="006B7402">
      <w:rPr>
        <w:noProof/>
        <w:sz w:val="18"/>
      </w:rPr>
      <w:t>358</w:t>
    </w:r>
    <w:r>
      <w:rPr>
        <w:sz w:val="18"/>
      </w:rPr>
      <w:fldChar w:fldCharType="end"/>
    </w:r>
    <w:r>
      <w:rPr>
        <w:rFonts w:hint="eastAsia"/>
        <w:sz w:val="18"/>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4BF2" w:rsidRDefault="008B4BF2">
      <w:pPr>
        <w:spacing w:line="240" w:lineRule="auto"/>
      </w:pPr>
      <w:r>
        <w:separator/>
      </w:r>
    </w:p>
  </w:footnote>
  <w:footnote w:type="continuationSeparator" w:id="0">
    <w:p w:rsidR="008B4BF2" w:rsidRDefault="008B4BF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7402" w:rsidRDefault="006B7402" w:rsidP="00426586">
    <w:pPr>
      <w:pStyle w:val="ac"/>
      <w:ind w:right="2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7402" w:rsidRDefault="006B7402" w:rsidP="00426586">
    <w:pPr>
      <w:pStyle w:val="ac"/>
      <w:ind w:right="2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7402" w:rsidRDefault="006B7402" w:rsidP="00426586">
    <w:pPr>
      <w:pStyle w:val="ac"/>
      <w:ind w:right="24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8B7" w:rsidRDefault="008B4BF2">
    <w:pPr>
      <w:pStyle w:val="ac"/>
      <w:tabs>
        <w:tab w:val="left" w:pos="4245"/>
      </w:tabs>
      <w:ind w:right="240" w:firstLine="0"/>
      <w:jc w:val="right"/>
      <w:rPr>
        <w:i/>
        <w:iC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2049" type="#_x0000_t75" style="position:absolute;left:0;text-align:left;margin-left:-1.2pt;margin-top:-15.9pt;width:87.3pt;height:27.45pt;z-index:1">
          <v:imagedata r:id="rId1" o:title=""/>
        </v:shape>
      </w:pict>
    </w:r>
    <w:r w:rsidR="0046237A">
      <w:rPr>
        <w:rFonts w:hint="eastAsia"/>
      </w:rPr>
      <w:t>尧都农商电子商务平台需求规格说明书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B"/>
    <w:lvl w:ilvl="0">
      <w:start w:val="1"/>
      <w:numFmt w:val="decimal"/>
      <w:pStyle w:val="1"/>
      <w:lvlText w:val="%1."/>
      <w:lvlJc w:val="left"/>
      <w:pPr>
        <w:ind w:left="0" w:firstLine="0"/>
      </w:pPr>
      <w:rPr>
        <w:rFonts w:hint="default"/>
        <w:b/>
      </w:rPr>
    </w:lvl>
    <w:lvl w:ilvl="1">
      <w:start w:val="1"/>
      <w:numFmt w:val="decimal"/>
      <w:pStyle w:val="2"/>
      <w:suff w:val="space"/>
      <w:lvlText w:val="%1.%2"/>
      <w:lvlJc w:val="left"/>
      <w:pPr>
        <w:ind w:left="0" w:firstLine="0"/>
      </w:pPr>
      <w:rPr>
        <w:rFonts w:ascii="Times New Roman" w:hAnsi="Times New Roman" w:cs="Times New Roman"/>
        <w:b/>
        <w:bCs w:val="0"/>
        <w:i w:val="0"/>
        <w:iCs w:val="0"/>
        <w:caps w:val="0"/>
        <w:smallCaps w:val="0"/>
        <w:strike w:val="0"/>
        <w:dstrike w:val="0"/>
        <w:color w:val="000000"/>
        <w:spacing w:val="0"/>
        <w:position w:val="0"/>
        <w:u w:val="none"/>
      </w:rPr>
    </w:lvl>
    <w:lvl w:ilvl="2">
      <w:start w:val="1"/>
      <w:numFmt w:val="decimal"/>
      <w:pStyle w:val="3"/>
      <w:suff w:val="space"/>
      <w:lvlText w:val="%1.%2.%3"/>
      <w:lvlJc w:val="left"/>
      <w:pPr>
        <w:ind w:left="142" w:firstLine="0"/>
      </w:pPr>
      <w:rPr>
        <w:rFonts w:hint="eastAsia"/>
      </w:rPr>
    </w:lvl>
    <w:lvl w:ilvl="3">
      <w:start w:val="1"/>
      <w:numFmt w:val="decimal"/>
      <w:pStyle w:val="4"/>
      <w:suff w:val="space"/>
      <w:lvlText w:val="%1.%2.%3.%4"/>
      <w:lvlJc w:val="left"/>
      <w:pPr>
        <w:ind w:left="284" w:firstLine="0"/>
      </w:pPr>
      <w:rPr>
        <w:rFonts w:hint="eastAsia"/>
      </w:rPr>
    </w:lvl>
    <w:lvl w:ilvl="4">
      <w:start w:val="1"/>
      <w:numFmt w:val="decimal"/>
      <w:pStyle w:val="5"/>
      <w:suff w:val="space"/>
      <w:lvlText w:val="%1.%2.%3.%4.%5"/>
      <w:lvlJc w:val="left"/>
      <w:pPr>
        <w:ind w:left="142"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tentative="1">
      <w:start w:val="1"/>
      <w:numFmt w:val="decimal"/>
      <w:pStyle w:val="9"/>
      <w:suff w:val="space"/>
      <w:lvlText w:val="%1.%2.%3.%4.%5.%6.%7.%8.%9"/>
      <w:lvlJc w:val="left"/>
      <w:pPr>
        <w:ind w:left="0" w:firstLine="0"/>
      </w:pPr>
      <w:rPr>
        <w:rFonts w:hint="eastAsia"/>
      </w:rPr>
    </w:lvl>
  </w:abstractNum>
  <w:abstractNum w:abstractNumId="1">
    <w:nsid w:val="001C6C0E"/>
    <w:multiLevelType w:val="multilevel"/>
    <w:tmpl w:val="001C6C0E"/>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
    <w:nsid w:val="002250BE"/>
    <w:multiLevelType w:val="multilevel"/>
    <w:tmpl w:val="002250B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008A4A77"/>
    <w:multiLevelType w:val="multilevel"/>
    <w:tmpl w:val="008A4A77"/>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
    <w:nsid w:val="01026002"/>
    <w:multiLevelType w:val="multilevel"/>
    <w:tmpl w:val="01026002"/>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5">
    <w:nsid w:val="014275E4"/>
    <w:multiLevelType w:val="multilevel"/>
    <w:tmpl w:val="014275E4"/>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6">
    <w:nsid w:val="01AA0C37"/>
    <w:multiLevelType w:val="multilevel"/>
    <w:tmpl w:val="01AA0C37"/>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7">
    <w:nsid w:val="01B1135F"/>
    <w:multiLevelType w:val="multilevel"/>
    <w:tmpl w:val="01B1135F"/>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8">
    <w:nsid w:val="01EA27A8"/>
    <w:multiLevelType w:val="multilevel"/>
    <w:tmpl w:val="01EA27A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nsid w:val="01FB160D"/>
    <w:multiLevelType w:val="multilevel"/>
    <w:tmpl w:val="01FB160D"/>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0">
    <w:nsid w:val="021B0182"/>
    <w:multiLevelType w:val="multilevel"/>
    <w:tmpl w:val="021B0182"/>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1">
    <w:nsid w:val="0225059D"/>
    <w:multiLevelType w:val="multilevel"/>
    <w:tmpl w:val="0225059D"/>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2">
    <w:nsid w:val="02330E8C"/>
    <w:multiLevelType w:val="multilevel"/>
    <w:tmpl w:val="02330E8C"/>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3">
    <w:nsid w:val="023F48F1"/>
    <w:multiLevelType w:val="multilevel"/>
    <w:tmpl w:val="023F48F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
    <w:nsid w:val="02662859"/>
    <w:multiLevelType w:val="multilevel"/>
    <w:tmpl w:val="02662859"/>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5">
    <w:nsid w:val="02DA276B"/>
    <w:multiLevelType w:val="multilevel"/>
    <w:tmpl w:val="02DA276B"/>
    <w:lvl w:ilvl="0">
      <w:start w:val="2"/>
      <w:numFmt w:val="decimal"/>
      <w:lvlText w:val="%1."/>
      <w:lvlJc w:val="left"/>
      <w:pPr>
        <w:ind w:left="814"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nsid w:val="030C0605"/>
    <w:multiLevelType w:val="multilevel"/>
    <w:tmpl w:val="030C060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nsid w:val="038707E7"/>
    <w:multiLevelType w:val="multilevel"/>
    <w:tmpl w:val="038707E7"/>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8">
    <w:nsid w:val="03A2122E"/>
    <w:multiLevelType w:val="multilevel"/>
    <w:tmpl w:val="03A2122E"/>
    <w:lvl w:ilvl="0">
      <w:start w:val="1"/>
      <w:numFmt w:val="decimal"/>
      <w:lvlText w:val="%1."/>
      <w:lvlJc w:val="left"/>
      <w:pPr>
        <w:ind w:left="874" w:hanging="420"/>
      </w:pPr>
      <w:rPr>
        <w:rFonts w:hint="eastAsia"/>
        <w:spacing w:val="0"/>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9">
    <w:nsid w:val="03F15B9D"/>
    <w:multiLevelType w:val="multilevel"/>
    <w:tmpl w:val="03F15B9D"/>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nsid w:val="04265D6F"/>
    <w:multiLevelType w:val="multilevel"/>
    <w:tmpl w:val="04265D6F"/>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1">
    <w:nsid w:val="04376EF2"/>
    <w:multiLevelType w:val="hybridMultilevel"/>
    <w:tmpl w:val="3C58596A"/>
    <w:lvl w:ilvl="0" w:tplc="CEC6FFAA">
      <w:start w:val="1"/>
      <w:numFmt w:val="decimal"/>
      <w:lvlText w:val="%1、"/>
      <w:lvlJc w:val="left"/>
      <w:pPr>
        <w:ind w:left="842" w:hanging="4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2">
    <w:nsid w:val="043C1499"/>
    <w:multiLevelType w:val="multilevel"/>
    <w:tmpl w:val="043C1499"/>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3">
    <w:nsid w:val="04A737AD"/>
    <w:multiLevelType w:val="multilevel"/>
    <w:tmpl w:val="04A737AD"/>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
    <w:nsid w:val="05275B33"/>
    <w:multiLevelType w:val="multilevel"/>
    <w:tmpl w:val="05275B33"/>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nsid w:val="072F47DE"/>
    <w:multiLevelType w:val="multilevel"/>
    <w:tmpl w:val="072F47DE"/>
    <w:lvl w:ilvl="0">
      <w:start w:val="1"/>
      <w:numFmt w:val="decimal"/>
      <w:lvlText w:val="%1."/>
      <w:lvlJc w:val="left"/>
      <w:pPr>
        <w:ind w:left="874" w:hanging="420"/>
      </w:pPr>
      <w:rPr>
        <w:rFonts w:hint="eastAsia"/>
        <w:spacing w:val="0"/>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6">
    <w:nsid w:val="07587B91"/>
    <w:multiLevelType w:val="hybridMultilevel"/>
    <w:tmpl w:val="9E883250"/>
    <w:lvl w:ilvl="0" w:tplc="A7C023A0">
      <w:start w:val="1"/>
      <w:numFmt w:val="decimal"/>
      <w:lvlText w:val="%1"/>
      <w:lvlJc w:val="left"/>
      <w:pPr>
        <w:ind w:left="874" w:hanging="420"/>
      </w:pPr>
      <w:rPr>
        <w:rFonts w:hint="eastAsia"/>
      </w:rPr>
    </w:lvl>
    <w:lvl w:ilvl="1" w:tplc="A7C023A0">
      <w:start w:val="1"/>
      <w:numFmt w:val="decimal"/>
      <w:lvlText w:val="%2"/>
      <w:lvlJc w:val="left"/>
      <w:pPr>
        <w:ind w:left="562"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076D031A"/>
    <w:multiLevelType w:val="multilevel"/>
    <w:tmpl w:val="076D031A"/>
    <w:lvl w:ilvl="0">
      <w:start w:val="1"/>
      <w:numFmt w:val="decimal"/>
      <w:lvlText w:val="%1."/>
      <w:lvlJc w:val="left"/>
      <w:pPr>
        <w:ind w:left="1210" w:hanging="360"/>
      </w:pPr>
      <w:rPr>
        <w:rFonts w:hint="default"/>
      </w:rPr>
    </w:lvl>
    <w:lvl w:ilvl="1" w:tentative="1">
      <w:start w:val="1"/>
      <w:numFmt w:val="lowerLetter"/>
      <w:lvlText w:val="%2)"/>
      <w:lvlJc w:val="left"/>
      <w:pPr>
        <w:ind w:left="1690" w:hanging="420"/>
      </w:pPr>
    </w:lvl>
    <w:lvl w:ilvl="2" w:tentative="1">
      <w:start w:val="1"/>
      <w:numFmt w:val="lowerRoman"/>
      <w:lvlText w:val="%3."/>
      <w:lvlJc w:val="right"/>
      <w:pPr>
        <w:ind w:left="2110" w:hanging="420"/>
      </w:pPr>
    </w:lvl>
    <w:lvl w:ilvl="3" w:tentative="1">
      <w:start w:val="1"/>
      <w:numFmt w:val="decimal"/>
      <w:lvlText w:val="%4."/>
      <w:lvlJc w:val="left"/>
      <w:pPr>
        <w:ind w:left="2530" w:hanging="420"/>
      </w:pPr>
    </w:lvl>
    <w:lvl w:ilvl="4" w:tentative="1">
      <w:start w:val="1"/>
      <w:numFmt w:val="lowerLetter"/>
      <w:lvlText w:val="%5)"/>
      <w:lvlJc w:val="left"/>
      <w:pPr>
        <w:ind w:left="2950" w:hanging="420"/>
      </w:pPr>
    </w:lvl>
    <w:lvl w:ilvl="5" w:tentative="1">
      <w:start w:val="1"/>
      <w:numFmt w:val="lowerRoman"/>
      <w:lvlText w:val="%6."/>
      <w:lvlJc w:val="right"/>
      <w:pPr>
        <w:ind w:left="3370" w:hanging="420"/>
      </w:pPr>
    </w:lvl>
    <w:lvl w:ilvl="6" w:tentative="1">
      <w:start w:val="1"/>
      <w:numFmt w:val="decimal"/>
      <w:lvlText w:val="%7."/>
      <w:lvlJc w:val="left"/>
      <w:pPr>
        <w:ind w:left="3790" w:hanging="420"/>
      </w:pPr>
    </w:lvl>
    <w:lvl w:ilvl="7" w:tentative="1">
      <w:start w:val="1"/>
      <w:numFmt w:val="lowerLetter"/>
      <w:lvlText w:val="%8)"/>
      <w:lvlJc w:val="left"/>
      <w:pPr>
        <w:ind w:left="4210" w:hanging="420"/>
      </w:pPr>
    </w:lvl>
    <w:lvl w:ilvl="8" w:tentative="1">
      <w:start w:val="1"/>
      <w:numFmt w:val="lowerRoman"/>
      <w:lvlText w:val="%9."/>
      <w:lvlJc w:val="right"/>
      <w:pPr>
        <w:ind w:left="4630" w:hanging="420"/>
      </w:pPr>
    </w:lvl>
  </w:abstractNum>
  <w:abstractNum w:abstractNumId="28">
    <w:nsid w:val="077F4C62"/>
    <w:multiLevelType w:val="multilevel"/>
    <w:tmpl w:val="077F4C62"/>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9">
    <w:nsid w:val="09273D90"/>
    <w:multiLevelType w:val="multilevel"/>
    <w:tmpl w:val="09273D90"/>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0">
    <w:nsid w:val="0A6E57A5"/>
    <w:multiLevelType w:val="multilevel"/>
    <w:tmpl w:val="0A6E57A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nsid w:val="0A7C7596"/>
    <w:multiLevelType w:val="multilevel"/>
    <w:tmpl w:val="0A7C7596"/>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2">
    <w:nsid w:val="0B27157C"/>
    <w:multiLevelType w:val="multilevel"/>
    <w:tmpl w:val="0B27157C"/>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3">
    <w:nsid w:val="0BDD5F6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nsid w:val="0BEF77DB"/>
    <w:multiLevelType w:val="hybridMultilevel"/>
    <w:tmpl w:val="F956FF38"/>
    <w:lvl w:ilvl="0" w:tplc="CEC6FFAA">
      <w:start w:val="1"/>
      <w:numFmt w:val="decimal"/>
      <w:lvlText w:val="%1、"/>
      <w:lvlJc w:val="left"/>
      <w:pPr>
        <w:ind w:left="842" w:hanging="4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35">
    <w:nsid w:val="0C1D5647"/>
    <w:multiLevelType w:val="multilevel"/>
    <w:tmpl w:val="0C1D5647"/>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6">
    <w:nsid w:val="0C717AA6"/>
    <w:multiLevelType w:val="multilevel"/>
    <w:tmpl w:val="0C717AA6"/>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7">
    <w:nsid w:val="0D385C5C"/>
    <w:multiLevelType w:val="multilevel"/>
    <w:tmpl w:val="0D385C5C"/>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8">
    <w:nsid w:val="0D452F45"/>
    <w:multiLevelType w:val="multilevel"/>
    <w:tmpl w:val="0D452F45"/>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9">
    <w:nsid w:val="0D5366DB"/>
    <w:multiLevelType w:val="multilevel"/>
    <w:tmpl w:val="0D5366DB"/>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0">
    <w:nsid w:val="0D634BA6"/>
    <w:multiLevelType w:val="multilevel"/>
    <w:tmpl w:val="0D634BA6"/>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1">
    <w:nsid w:val="0DF226E6"/>
    <w:multiLevelType w:val="multilevel"/>
    <w:tmpl w:val="0DF226E6"/>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2">
    <w:nsid w:val="0E2F4EB7"/>
    <w:multiLevelType w:val="hybridMultilevel"/>
    <w:tmpl w:val="544434BE"/>
    <w:lvl w:ilvl="0" w:tplc="CEC6FFAA">
      <w:start w:val="1"/>
      <w:numFmt w:val="decimal"/>
      <w:lvlText w:val="%1、"/>
      <w:lvlJc w:val="left"/>
      <w:pPr>
        <w:ind w:left="842" w:hanging="4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3">
    <w:nsid w:val="0E312B1E"/>
    <w:multiLevelType w:val="hybridMultilevel"/>
    <w:tmpl w:val="B87269AA"/>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44">
    <w:nsid w:val="0E35449B"/>
    <w:multiLevelType w:val="hybridMultilevel"/>
    <w:tmpl w:val="CECAC9A2"/>
    <w:lvl w:ilvl="0" w:tplc="CEC6FFA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0EA15E47"/>
    <w:multiLevelType w:val="multilevel"/>
    <w:tmpl w:val="0EA15E4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6">
    <w:nsid w:val="0EC84A32"/>
    <w:multiLevelType w:val="multilevel"/>
    <w:tmpl w:val="0EC84A32"/>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7">
    <w:nsid w:val="0EE47B4C"/>
    <w:multiLevelType w:val="multilevel"/>
    <w:tmpl w:val="0EE47B4C"/>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8">
    <w:nsid w:val="0F777B24"/>
    <w:multiLevelType w:val="multilevel"/>
    <w:tmpl w:val="0F777B24"/>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9">
    <w:nsid w:val="0FB41B70"/>
    <w:multiLevelType w:val="multilevel"/>
    <w:tmpl w:val="0FB41B70"/>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50">
    <w:nsid w:val="0FFC7704"/>
    <w:multiLevelType w:val="multilevel"/>
    <w:tmpl w:val="0FFC7704"/>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51">
    <w:nsid w:val="101120E9"/>
    <w:multiLevelType w:val="multilevel"/>
    <w:tmpl w:val="101120E9"/>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52">
    <w:nsid w:val="10357541"/>
    <w:multiLevelType w:val="multilevel"/>
    <w:tmpl w:val="10357541"/>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53">
    <w:nsid w:val="103D3952"/>
    <w:multiLevelType w:val="multilevel"/>
    <w:tmpl w:val="103D395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4">
    <w:nsid w:val="10CB7FF2"/>
    <w:multiLevelType w:val="multilevel"/>
    <w:tmpl w:val="10CB7FF2"/>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55">
    <w:nsid w:val="10E66B10"/>
    <w:multiLevelType w:val="multilevel"/>
    <w:tmpl w:val="10E66B10"/>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56">
    <w:nsid w:val="12254AB3"/>
    <w:multiLevelType w:val="multilevel"/>
    <w:tmpl w:val="12254AB3"/>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57">
    <w:nsid w:val="12267558"/>
    <w:multiLevelType w:val="multilevel"/>
    <w:tmpl w:val="12267558"/>
    <w:lvl w:ilvl="0">
      <w:start w:val="1"/>
      <w:numFmt w:val="decimal"/>
      <w:lvlText w:val="%1."/>
      <w:lvlJc w:val="left"/>
      <w:pPr>
        <w:ind w:left="845" w:hanging="420"/>
      </w:pPr>
    </w:lvl>
    <w:lvl w:ilvl="1" w:tentative="1">
      <w:start w:val="1"/>
      <w:numFmt w:val="lowerLetter"/>
      <w:lvlText w:val="%2)"/>
      <w:lvlJc w:val="left"/>
      <w:pPr>
        <w:ind w:left="1265" w:hanging="420"/>
      </w:pPr>
    </w:lvl>
    <w:lvl w:ilvl="2" w:tentative="1">
      <w:start w:val="1"/>
      <w:numFmt w:val="lowerRoman"/>
      <w:lvlText w:val="%3."/>
      <w:lvlJc w:val="right"/>
      <w:pPr>
        <w:ind w:left="1685" w:hanging="420"/>
      </w:pPr>
    </w:lvl>
    <w:lvl w:ilvl="3" w:tentative="1">
      <w:start w:val="1"/>
      <w:numFmt w:val="decimal"/>
      <w:lvlText w:val="%4."/>
      <w:lvlJc w:val="left"/>
      <w:pPr>
        <w:ind w:left="2105" w:hanging="420"/>
      </w:pPr>
    </w:lvl>
    <w:lvl w:ilvl="4" w:tentative="1">
      <w:start w:val="1"/>
      <w:numFmt w:val="lowerLetter"/>
      <w:lvlText w:val="%5)"/>
      <w:lvlJc w:val="left"/>
      <w:pPr>
        <w:ind w:left="2525" w:hanging="420"/>
      </w:pPr>
    </w:lvl>
    <w:lvl w:ilvl="5" w:tentative="1">
      <w:start w:val="1"/>
      <w:numFmt w:val="lowerRoman"/>
      <w:lvlText w:val="%6."/>
      <w:lvlJc w:val="right"/>
      <w:pPr>
        <w:ind w:left="2945" w:hanging="420"/>
      </w:pPr>
    </w:lvl>
    <w:lvl w:ilvl="6" w:tentative="1">
      <w:start w:val="1"/>
      <w:numFmt w:val="decimal"/>
      <w:lvlText w:val="%7."/>
      <w:lvlJc w:val="left"/>
      <w:pPr>
        <w:ind w:left="3365" w:hanging="420"/>
      </w:pPr>
    </w:lvl>
    <w:lvl w:ilvl="7" w:tentative="1">
      <w:start w:val="1"/>
      <w:numFmt w:val="lowerLetter"/>
      <w:lvlText w:val="%8)"/>
      <w:lvlJc w:val="left"/>
      <w:pPr>
        <w:ind w:left="3785" w:hanging="420"/>
      </w:pPr>
    </w:lvl>
    <w:lvl w:ilvl="8" w:tentative="1">
      <w:start w:val="1"/>
      <w:numFmt w:val="lowerRoman"/>
      <w:lvlText w:val="%9."/>
      <w:lvlJc w:val="right"/>
      <w:pPr>
        <w:ind w:left="4205" w:hanging="420"/>
      </w:pPr>
    </w:lvl>
  </w:abstractNum>
  <w:abstractNum w:abstractNumId="58">
    <w:nsid w:val="127A7398"/>
    <w:multiLevelType w:val="multilevel"/>
    <w:tmpl w:val="127A7398"/>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59">
    <w:nsid w:val="128652A1"/>
    <w:multiLevelType w:val="multilevel"/>
    <w:tmpl w:val="128652A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0">
    <w:nsid w:val="12964929"/>
    <w:multiLevelType w:val="multilevel"/>
    <w:tmpl w:val="12964929"/>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61">
    <w:nsid w:val="12CD7F63"/>
    <w:multiLevelType w:val="multilevel"/>
    <w:tmpl w:val="12CD7F63"/>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62">
    <w:nsid w:val="136237FA"/>
    <w:multiLevelType w:val="multilevel"/>
    <w:tmpl w:val="136237FA"/>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63">
    <w:nsid w:val="13997C5C"/>
    <w:multiLevelType w:val="hybridMultilevel"/>
    <w:tmpl w:val="57060AA8"/>
    <w:lvl w:ilvl="0" w:tplc="CEC6FFAA">
      <w:start w:val="1"/>
      <w:numFmt w:val="decimal"/>
      <w:lvlText w:val="%1、"/>
      <w:lvlJc w:val="left"/>
      <w:pPr>
        <w:ind w:left="846" w:hanging="4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64">
    <w:nsid w:val="141D5F7E"/>
    <w:multiLevelType w:val="multilevel"/>
    <w:tmpl w:val="141D5F7E"/>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65">
    <w:nsid w:val="14250B50"/>
    <w:multiLevelType w:val="hybridMultilevel"/>
    <w:tmpl w:val="46F82012"/>
    <w:lvl w:ilvl="0" w:tplc="0409000B">
      <w:start w:val="1"/>
      <w:numFmt w:val="bullet"/>
      <w:lvlText w:val=""/>
      <w:lvlJc w:val="left"/>
      <w:pPr>
        <w:ind w:left="988" w:hanging="420"/>
      </w:pPr>
      <w:rPr>
        <w:rFonts w:ascii="Wingdings" w:hAnsi="Wingdings" w:hint="default"/>
      </w:rPr>
    </w:lvl>
    <w:lvl w:ilvl="1" w:tplc="04090003" w:tentative="1">
      <w:start w:val="1"/>
      <w:numFmt w:val="bullet"/>
      <w:lvlText w:val=""/>
      <w:lvlJc w:val="left"/>
      <w:pPr>
        <w:ind w:left="1408" w:hanging="420"/>
      </w:pPr>
      <w:rPr>
        <w:rFonts w:ascii="Wingdings" w:hAnsi="Wingdings" w:hint="default"/>
      </w:rPr>
    </w:lvl>
    <w:lvl w:ilvl="2" w:tplc="04090005" w:tentative="1">
      <w:start w:val="1"/>
      <w:numFmt w:val="bullet"/>
      <w:lvlText w:val=""/>
      <w:lvlJc w:val="left"/>
      <w:pPr>
        <w:ind w:left="1828" w:hanging="420"/>
      </w:pPr>
      <w:rPr>
        <w:rFonts w:ascii="Wingdings" w:hAnsi="Wingdings" w:hint="default"/>
      </w:rPr>
    </w:lvl>
    <w:lvl w:ilvl="3" w:tplc="04090001" w:tentative="1">
      <w:start w:val="1"/>
      <w:numFmt w:val="bullet"/>
      <w:lvlText w:val=""/>
      <w:lvlJc w:val="left"/>
      <w:pPr>
        <w:ind w:left="2248" w:hanging="420"/>
      </w:pPr>
      <w:rPr>
        <w:rFonts w:ascii="Wingdings" w:hAnsi="Wingdings" w:hint="default"/>
      </w:rPr>
    </w:lvl>
    <w:lvl w:ilvl="4" w:tplc="04090003" w:tentative="1">
      <w:start w:val="1"/>
      <w:numFmt w:val="bullet"/>
      <w:lvlText w:val=""/>
      <w:lvlJc w:val="left"/>
      <w:pPr>
        <w:ind w:left="2668" w:hanging="420"/>
      </w:pPr>
      <w:rPr>
        <w:rFonts w:ascii="Wingdings" w:hAnsi="Wingdings" w:hint="default"/>
      </w:rPr>
    </w:lvl>
    <w:lvl w:ilvl="5" w:tplc="04090005" w:tentative="1">
      <w:start w:val="1"/>
      <w:numFmt w:val="bullet"/>
      <w:lvlText w:val=""/>
      <w:lvlJc w:val="left"/>
      <w:pPr>
        <w:ind w:left="3088" w:hanging="420"/>
      </w:pPr>
      <w:rPr>
        <w:rFonts w:ascii="Wingdings" w:hAnsi="Wingdings" w:hint="default"/>
      </w:rPr>
    </w:lvl>
    <w:lvl w:ilvl="6" w:tplc="04090001" w:tentative="1">
      <w:start w:val="1"/>
      <w:numFmt w:val="bullet"/>
      <w:lvlText w:val=""/>
      <w:lvlJc w:val="left"/>
      <w:pPr>
        <w:ind w:left="3508" w:hanging="420"/>
      </w:pPr>
      <w:rPr>
        <w:rFonts w:ascii="Wingdings" w:hAnsi="Wingdings" w:hint="default"/>
      </w:rPr>
    </w:lvl>
    <w:lvl w:ilvl="7" w:tplc="04090003" w:tentative="1">
      <w:start w:val="1"/>
      <w:numFmt w:val="bullet"/>
      <w:lvlText w:val=""/>
      <w:lvlJc w:val="left"/>
      <w:pPr>
        <w:ind w:left="3928" w:hanging="420"/>
      </w:pPr>
      <w:rPr>
        <w:rFonts w:ascii="Wingdings" w:hAnsi="Wingdings" w:hint="default"/>
      </w:rPr>
    </w:lvl>
    <w:lvl w:ilvl="8" w:tplc="04090005" w:tentative="1">
      <w:start w:val="1"/>
      <w:numFmt w:val="bullet"/>
      <w:lvlText w:val=""/>
      <w:lvlJc w:val="left"/>
      <w:pPr>
        <w:ind w:left="4348" w:hanging="420"/>
      </w:pPr>
      <w:rPr>
        <w:rFonts w:ascii="Wingdings" w:hAnsi="Wingdings" w:hint="default"/>
      </w:rPr>
    </w:lvl>
  </w:abstractNum>
  <w:abstractNum w:abstractNumId="66">
    <w:nsid w:val="14DD1078"/>
    <w:multiLevelType w:val="hybridMultilevel"/>
    <w:tmpl w:val="F1EEE956"/>
    <w:lvl w:ilvl="0" w:tplc="CEC6FFAA">
      <w:start w:val="1"/>
      <w:numFmt w:val="decimal"/>
      <w:lvlText w:val="%1、"/>
      <w:lvlJc w:val="left"/>
      <w:pPr>
        <w:ind w:left="660" w:hanging="4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67">
    <w:nsid w:val="14EF556A"/>
    <w:multiLevelType w:val="multilevel"/>
    <w:tmpl w:val="14EF556A"/>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8">
    <w:nsid w:val="14F7712B"/>
    <w:multiLevelType w:val="multilevel"/>
    <w:tmpl w:val="14F7712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9">
    <w:nsid w:val="158E165B"/>
    <w:multiLevelType w:val="multilevel"/>
    <w:tmpl w:val="158E165B"/>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70">
    <w:nsid w:val="15A1647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1">
    <w:nsid w:val="16241598"/>
    <w:multiLevelType w:val="multilevel"/>
    <w:tmpl w:val="16241598"/>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72">
    <w:nsid w:val="163F19E8"/>
    <w:multiLevelType w:val="hybridMultilevel"/>
    <w:tmpl w:val="0878423E"/>
    <w:lvl w:ilvl="0" w:tplc="CEC6FFAA">
      <w:start w:val="1"/>
      <w:numFmt w:val="decimal"/>
      <w:lvlText w:val="%1、"/>
      <w:lvlJc w:val="left"/>
      <w:pPr>
        <w:ind w:left="420" w:hanging="420"/>
      </w:pPr>
      <w:rPr>
        <w:rFonts w:hint="default"/>
      </w:rPr>
    </w:lvl>
    <w:lvl w:ilvl="1" w:tplc="CEC6FFAA">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16572D62"/>
    <w:multiLevelType w:val="multilevel"/>
    <w:tmpl w:val="16572D6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4">
    <w:nsid w:val="166307C5"/>
    <w:multiLevelType w:val="multilevel"/>
    <w:tmpl w:val="166307C5"/>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75">
    <w:nsid w:val="17000F2E"/>
    <w:multiLevelType w:val="multilevel"/>
    <w:tmpl w:val="17000F2E"/>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76">
    <w:nsid w:val="17443EC8"/>
    <w:multiLevelType w:val="multilevel"/>
    <w:tmpl w:val="17443EC8"/>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77">
    <w:nsid w:val="178908DE"/>
    <w:multiLevelType w:val="multilevel"/>
    <w:tmpl w:val="178908DE"/>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78">
    <w:nsid w:val="179B46E1"/>
    <w:multiLevelType w:val="multilevel"/>
    <w:tmpl w:val="179B46E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9">
    <w:nsid w:val="17AA11CF"/>
    <w:multiLevelType w:val="multilevel"/>
    <w:tmpl w:val="17AA11CF"/>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0">
    <w:nsid w:val="18B92117"/>
    <w:multiLevelType w:val="multilevel"/>
    <w:tmpl w:val="18B92117"/>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81">
    <w:nsid w:val="18E82793"/>
    <w:multiLevelType w:val="multilevel"/>
    <w:tmpl w:val="18E82793"/>
    <w:lvl w:ilvl="0">
      <w:start w:val="1"/>
      <w:numFmt w:val="bullet"/>
      <w:lvlText w:val=""/>
      <w:lvlJc w:val="left"/>
      <w:pPr>
        <w:ind w:left="1294" w:hanging="420"/>
      </w:pPr>
      <w:rPr>
        <w:rFonts w:ascii="Wingdings" w:hAnsi="Wingdings" w:hint="default"/>
      </w:rPr>
    </w:lvl>
    <w:lvl w:ilvl="1" w:tentative="1">
      <w:start w:val="1"/>
      <w:numFmt w:val="bullet"/>
      <w:lvlText w:val=""/>
      <w:lvlJc w:val="left"/>
      <w:pPr>
        <w:ind w:left="1714" w:hanging="420"/>
      </w:pPr>
      <w:rPr>
        <w:rFonts w:ascii="Wingdings" w:hAnsi="Wingdings" w:hint="default"/>
      </w:rPr>
    </w:lvl>
    <w:lvl w:ilvl="2" w:tentative="1">
      <w:start w:val="1"/>
      <w:numFmt w:val="bullet"/>
      <w:lvlText w:val=""/>
      <w:lvlJc w:val="left"/>
      <w:pPr>
        <w:ind w:left="2134" w:hanging="420"/>
      </w:pPr>
      <w:rPr>
        <w:rFonts w:ascii="Wingdings" w:hAnsi="Wingdings" w:hint="default"/>
      </w:rPr>
    </w:lvl>
    <w:lvl w:ilvl="3" w:tentative="1">
      <w:start w:val="1"/>
      <w:numFmt w:val="bullet"/>
      <w:lvlText w:val=""/>
      <w:lvlJc w:val="left"/>
      <w:pPr>
        <w:ind w:left="2554" w:hanging="420"/>
      </w:pPr>
      <w:rPr>
        <w:rFonts w:ascii="Wingdings" w:hAnsi="Wingdings" w:hint="default"/>
      </w:rPr>
    </w:lvl>
    <w:lvl w:ilvl="4" w:tentative="1">
      <w:start w:val="1"/>
      <w:numFmt w:val="bullet"/>
      <w:lvlText w:val=""/>
      <w:lvlJc w:val="left"/>
      <w:pPr>
        <w:ind w:left="2974" w:hanging="420"/>
      </w:pPr>
      <w:rPr>
        <w:rFonts w:ascii="Wingdings" w:hAnsi="Wingdings" w:hint="default"/>
      </w:rPr>
    </w:lvl>
    <w:lvl w:ilvl="5" w:tentative="1">
      <w:start w:val="1"/>
      <w:numFmt w:val="bullet"/>
      <w:lvlText w:val=""/>
      <w:lvlJc w:val="left"/>
      <w:pPr>
        <w:ind w:left="3394" w:hanging="420"/>
      </w:pPr>
      <w:rPr>
        <w:rFonts w:ascii="Wingdings" w:hAnsi="Wingdings" w:hint="default"/>
      </w:rPr>
    </w:lvl>
    <w:lvl w:ilvl="6" w:tentative="1">
      <w:start w:val="1"/>
      <w:numFmt w:val="bullet"/>
      <w:lvlText w:val=""/>
      <w:lvlJc w:val="left"/>
      <w:pPr>
        <w:ind w:left="3814" w:hanging="420"/>
      </w:pPr>
      <w:rPr>
        <w:rFonts w:ascii="Wingdings" w:hAnsi="Wingdings" w:hint="default"/>
      </w:rPr>
    </w:lvl>
    <w:lvl w:ilvl="7" w:tentative="1">
      <w:start w:val="1"/>
      <w:numFmt w:val="bullet"/>
      <w:lvlText w:val=""/>
      <w:lvlJc w:val="left"/>
      <w:pPr>
        <w:ind w:left="4234" w:hanging="420"/>
      </w:pPr>
      <w:rPr>
        <w:rFonts w:ascii="Wingdings" w:hAnsi="Wingdings" w:hint="default"/>
      </w:rPr>
    </w:lvl>
    <w:lvl w:ilvl="8" w:tentative="1">
      <w:start w:val="1"/>
      <w:numFmt w:val="bullet"/>
      <w:lvlText w:val=""/>
      <w:lvlJc w:val="left"/>
      <w:pPr>
        <w:ind w:left="4654" w:hanging="420"/>
      </w:pPr>
      <w:rPr>
        <w:rFonts w:ascii="Wingdings" w:hAnsi="Wingdings" w:hint="default"/>
      </w:rPr>
    </w:lvl>
  </w:abstractNum>
  <w:abstractNum w:abstractNumId="82">
    <w:nsid w:val="18EC527B"/>
    <w:multiLevelType w:val="multilevel"/>
    <w:tmpl w:val="18EC527B"/>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83">
    <w:nsid w:val="19133471"/>
    <w:multiLevelType w:val="multilevel"/>
    <w:tmpl w:val="19133471"/>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84">
    <w:nsid w:val="192858B0"/>
    <w:multiLevelType w:val="multilevel"/>
    <w:tmpl w:val="192858B0"/>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85">
    <w:nsid w:val="19394F46"/>
    <w:multiLevelType w:val="multilevel"/>
    <w:tmpl w:val="19394F46"/>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86">
    <w:nsid w:val="19633138"/>
    <w:multiLevelType w:val="hybridMultilevel"/>
    <w:tmpl w:val="866ED426"/>
    <w:lvl w:ilvl="0" w:tplc="BEC2C2AA">
      <w:start w:val="1"/>
      <w:numFmt w:val="decimal"/>
      <w:lvlText w:val="%1、"/>
      <w:lvlJc w:val="left"/>
      <w:pPr>
        <w:ind w:left="1130" w:hanging="420"/>
      </w:pPr>
      <w:rPr>
        <w:rFonts w:hint="default"/>
      </w:rPr>
    </w:lvl>
    <w:lvl w:ilvl="1" w:tplc="04090019" w:tentative="1">
      <w:start w:val="1"/>
      <w:numFmt w:val="lowerLetter"/>
      <w:lvlText w:val="%2)"/>
      <w:lvlJc w:val="left"/>
      <w:pPr>
        <w:ind w:left="1552" w:hanging="420"/>
      </w:pPr>
    </w:lvl>
    <w:lvl w:ilvl="2" w:tplc="0409001B" w:tentative="1">
      <w:start w:val="1"/>
      <w:numFmt w:val="lowerRoman"/>
      <w:lvlText w:val="%3."/>
      <w:lvlJc w:val="right"/>
      <w:pPr>
        <w:ind w:left="1972" w:hanging="420"/>
      </w:pPr>
    </w:lvl>
    <w:lvl w:ilvl="3" w:tplc="0409000F" w:tentative="1">
      <w:start w:val="1"/>
      <w:numFmt w:val="decimal"/>
      <w:lvlText w:val="%4."/>
      <w:lvlJc w:val="left"/>
      <w:pPr>
        <w:ind w:left="2392" w:hanging="420"/>
      </w:pPr>
    </w:lvl>
    <w:lvl w:ilvl="4" w:tplc="04090019" w:tentative="1">
      <w:start w:val="1"/>
      <w:numFmt w:val="lowerLetter"/>
      <w:lvlText w:val="%5)"/>
      <w:lvlJc w:val="left"/>
      <w:pPr>
        <w:ind w:left="2812" w:hanging="420"/>
      </w:pPr>
    </w:lvl>
    <w:lvl w:ilvl="5" w:tplc="0409001B" w:tentative="1">
      <w:start w:val="1"/>
      <w:numFmt w:val="lowerRoman"/>
      <w:lvlText w:val="%6."/>
      <w:lvlJc w:val="right"/>
      <w:pPr>
        <w:ind w:left="3232" w:hanging="420"/>
      </w:pPr>
    </w:lvl>
    <w:lvl w:ilvl="6" w:tplc="0409000F" w:tentative="1">
      <w:start w:val="1"/>
      <w:numFmt w:val="decimal"/>
      <w:lvlText w:val="%7."/>
      <w:lvlJc w:val="left"/>
      <w:pPr>
        <w:ind w:left="3652" w:hanging="420"/>
      </w:pPr>
    </w:lvl>
    <w:lvl w:ilvl="7" w:tplc="04090019" w:tentative="1">
      <w:start w:val="1"/>
      <w:numFmt w:val="lowerLetter"/>
      <w:lvlText w:val="%8)"/>
      <w:lvlJc w:val="left"/>
      <w:pPr>
        <w:ind w:left="4072" w:hanging="420"/>
      </w:pPr>
    </w:lvl>
    <w:lvl w:ilvl="8" w:tplc="0409001B" w:tentative="1">
      <w:start w:val="1"/>
      <w:numFmt w:val="lowerRoman"/>
      <w:lvlText w:val="%9."/>
      <w:lvlJc w:val="right"/>
      <w:pPr>
        <w:ind w:left="4492" w:hanging="420"/>
      </w:pPr>
    </w:lvl>
  </w:abstractNum>
  <w:abstractNum w:abstractNumId="87">
    <w:nsid w:val="19BA3139"/>
    <w:multiLevelType w:val="hybridMultilevel"/>
    <w:tmpl w:val="56124F34"/>
    <w:lvl w:ilvl="0" w:tplc="CEC6FFAA">
      <w:start w:val="1"/>
      <w:numFmt w:val="decimal"/>
      <w:lvlText w:val="%1、"/>
      <w:lvlJc w:val="left"/>
      <w:pPr>
        <w:ind w:left="842" w:hanging="4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88">
    <w:nsid w:val="19C139C9"/>
    <w:multiLevelType w:val="multilevel"/>
    <w:tmpl w:val="19C139C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9">
    <w:nsid w:val="1A086990"/>
    <w:multiLevelType w:val="hybridMultilevel"/>
    <w:tmpl w:val="0FCED230"/>
    <w:lvl w:ilvl="0" w:tplc="CEC6FFAA">
      <w:start w:val="1"/>
      <w:numFmt w:val="decimal"/>
      <w:lvlText w:val="%1、"/>
      <w:lvlJc w:val="left"/>
      <w:pPr>
        <w:ind w:left="905" w:hanging="420"/>
      </w:pPr>
      <w:rPr>
        <w:rFonts w:hint="default"/>
      </w:rPr>
    </w:lvl>
    <w:lvl w:ilvl="1" w:tplc="CEC6FFAA">
      <w:start w:val="1"/>
      <w:numFmt w:val="decimal"/>
      <w:lvlText w:val="%2、"/>
      <w:lvlJc w:val="left"/>
      <w:pPr>
        <w:ind w:left="1325" w:hanging="420"/>
      </w:pPr>
      <w:rPr>
        <w:rFonts w:hint="default"/>
      </w:rPr>
    </w:lvl>
    <w:lvl w:ilvl="2" w:tplc="0409001B" w:tentative="1">
      <w:start w:val="1"/>
      <w:numFmt w:val="lowerRoman"/>
      <w:lvlText w:val="%3."/>
      <w:lvlJc w:val="right"/>
      <w:pPr>
        <w:ind w:left="1745" w:hanging="420"/>
      </w:pPr>
    </w:lvl>
    <w:lvl w:ilvl="3" w:tplc="0409000F" w:tentative="1">
      <w:start w:val="1"/>
      <w:numFmt w:val="decimal"/>
      <w:lvlText w:val="%4."/>
      <w:lvlJc w:val="left"/>
      <w:pPr>
        <w:ind w:left="2165" w:hanging="420"/>
      </w:pPr>
    </w:lvl>
    <w:lvl w:ilvl="4" w:tplc="04090019" w:tentative="1">
      <w:start w:val="1"/>
      <w:numFmt w:val="lowerLetter"/>
      <w:lvlText w:val="%5)"/>
      <w:lvlJc w:val="left"/>
      <w:pPr>
        <w:ind w:left="2585" w:hanging="420"/>
      </w:pPr>
    </w:lvl>
    <w:lvl w:ilvl="5" w:tplc="0409001B" w:tentative="1">
      <w:start w:val="1"/>
      <w:numFmt w:val="lowerRoman"/>
      <w:lvlText w:val="%6."/>
      <w:lvlJc w:val="right"/>
      <w:pPr>
        <w:ind w:left="3005" w:hanging="420"/>
      </w:pPr>
    </w:lvl>
    <w:lvl w:ilvl="6" w:tplc="0409000F" w:tentative="1">
      <w:start w:val="1"/>
      <w:numFmt w:val="decimal"/>
      <w:lvlText w:val="%7."/>
      <w:lvlJc w:val="left"/>
      <w:pPr>
        <w:ind w:left="3425" w:hanging="420"/>
      </w:pPr>
    </w:lvl>
    <w:lvl w:ilvl="7" w:tplc="04090019" w:tentative="1">
      <w:start w:val="1"/>
      <w:numFmt w:val="lowerLetter"/>
      <w:lvlText w:val="%8)"/>
      <w:lvlJc w:val="left"/>
      <w:pPr>
        <w:ind w:left="3845" w:hanging="420"/>
      </w:pPr>
    </w:lvl>
    <w:lvl w:ilvl="8" w:tplc="0409001B" w:tentative="1">
      <w:start w:val="1"/>
      <w:numFmt w:val="lowerRoman"/>
      <w:lvlText w:val="%9."/>
      <w:lvlJc w:val="right"/>
      <w:pPr>
        <w:ind w:left="4265" w:hanging="420"/>
      </w:pPr>
    </w:lvl>
  </w:abstractNum>
  <w:abstractNum w:abstractNumId="90">
    <w:nsid w:val="1A0C7448"/>
    <w:multiLevelType w:val="multilevel"/>
    <w:tmpl w:val="1A0C7448"/>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91">
    <w:nsid w:val="1A3B10A2"/>
    <w:multiLevelType w:val="multilevel"/>
    <w:tmpl w:val="1A3B10A2"/>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92">
    <w:nsid w:val="1AB67697"/>
    <w:multiLevelType w:val="multilevel"/>
    <w:tmpl w:val="1AB67697"/>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93">
    <w:nsid w:val="1BD9061D"/>
    <w:multiLevelType w:val="multilevel"/>
    <w:tmpl w:val="1BD9061D"/>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4">
    <w:nsid w:val="1C2C00D5"/>
    <w:multiLevelType w:val="multilevel"/>
    <w:tmpl w:val="1C2C00D5"/>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95">
    <w:nsid w:val="1C3B2984"/>
    <w:multiLevelType w:val="multilevel"/>
    <w:tmpl w:val="1C3B2984"/>
    <w:lvl w:ilvl="0">
      <w:start w:val="1"/>
      <w:numFmt w:val="decimal"/>
      <w:lvlText w:val="%1."/>
      <w:lvlJc w:val="left"/>
      <w:pPr>
        <w:ind w:left="1270" w:hanging="420"/>
      </w:pPr>
      <w:rPr>
        <w:rFonts w:hint="eastAsia"/>
      </w:rPr>
    </w:lvl>
    <w:lvl w:ilvl="1" w:tentative="1">
      <w:start w:val="1"/>
      <w:numFmt w:val="lowerLetter"/>
      <w:lvlText w:val="%2)"/>
      <w:lvlJc w:val="left"/>
      <w:pPr>
        <w:ind w:left="1690" w:hanging="420"/>
      </w:pPr>
    </w:lvl>
    <w:lvl w:ilvl="2" w:tentative="1">
      <w:start w:val="1"/>
      <w:numFmt w:val="lowerRoman"/>
      <w:lvlText w:val="%3."/>
      <w:lvlJc w:val="right"/>
      <w:pPr>
        <w:ind w:left="2110" w:hanging="420"/>
      </w:pPr>
    </w:lvl>
    <w:lvl w:ilvl="3" w:tentative="1">
      <w:start w:val="1"/>
      <w:numFmt w:val="decimal"/>
      <w:lvlText w:val="%4."/>
      <w:lvlJc w:val="left"/>
      <w:pPr>
        <w:ind w:left="2530" w:hanging="420"/>
      </w:pPr>
    </w:lvl>
    <w:lvl w:ilvl="4" w:tentative="1">
      <w:start w:val="1"/>
      <w:numFmt w:val="lowerLetter"/>
      <w:lvlText w:val="%5)"/>
      <w:lvlJc w:val="left"/>
      <w:pPr>
        <w:ind w:left="2950" w:hanging="420"/>
      </w:pPr>
    </w:lvl>
    <w:lvl w:ilvl="5" w:tentative="1">
      <w:start w:val="1"/>
      <w:numFmt w:val="lowerRoman"/>
      <w:lvlText w:val="%6."/>
      <w:lvlJc w:val="right"/>
      <w:pPr>
        <w:ind w:left="3370" w:hanging="420"/>
      </w:pPr>
    </w:lvl>
    <w:lvl w:ilvl="6" w:tentative="1">
      <w:start w:val="1"/>
      <w:numFmt w:val="decimal"/>
      <w:lvlText w:val="%7."/>
      <w:lvlJc w:val="left"/>
      <w:pPr>
        <w:ind w:left="3790" w:hanging="420"/>
      </w:pPr>
    </w:lvl>
    <w:lvl w:ilvl="7" w:tentative="1">
      <w:start w:val="1"/>
      <w:numFmt w:val="lowerLetter"/>
      <w:lvlText w:val="%8)"/>
      <w:lvlJc w:val="left"/>
      <w:pPr>
        <w:ind w:left="4210" w:hanging="420"/>
      </w:pPr>
    </w:lvl>
    <w:lvl w:ilvl="8" w:tentative="1">
      <w:start w:val="1"/>
      <w:numFmt w:val="lowerRoman"/>
      <w:lvlText w:val="%9."/>
      <w:lvlJc w:val="right"/>
      <w:pPr>
        <w:ind w:left="4630" w:hanging="420"/>
      </w:pPr>
    </w:lvl>
  </w:abstractNum>
  <w:abstractNum w:abstractNumId="96">
    <w:nsid w:val="1C8B2AB2"/>
    <w:multiLevelType w:val="multilevel"/>
    <w:tmpl w:val="1C8B2AB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7">
    <w:nsid w:val="1C9117C6"/>
    <w:multiLevelType w:val="multilevel"/>
    <w:tmpl w:val="1C9117C6"/>
    <w:lvl w:ilvl="0">
      <w:start w:val="1"/>
      <w:numFmt w:val="decimal"/>
      <w:lvlText w:val="%1."/>
      <w:lvlJc w:val="left"/>
      <w:pPr>
        <w:ind w:left="846"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98">
    <w:nsid w:val="1D01593E"/>
    <w:multiLevelType w:val="multilevel"/>
    <w:tmpl w:val="1D01593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9">
    <w:nsid w:val="1D101E3F"/>
    <w:multiLevelType w:val="multilevel"/>
    <w:tmpl w:val="1D101E3F"/>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0">
    <w:nsid w:val="1D4D3C0C"/>
    <w:multiLevelType w:val="multilevel"/>
    <w:tmpl w:val="1D4D3C0C"/>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01">
    <w:nsid w:val="1D6D0443"/>
    <w:multiLevelType w:val="multilevel"/>
    <w:tmpl w:val="1D6D0443"/>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02">
    <w:nsid w:val="1E282B0C"/>
    <w:multiLevelType w:val="multilevel"/>
    <w:tmpl w:val="1E282B0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3">
    <w:nsid w:val="1EA44376"/>
    <w:multiLevelType w:val="multilevel"/>
    <w:tmpl w:val="1EA44376"/>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04">
    <w:nsid w:val="1EA97C15"/>
    <w:multiLevelType w:val="multilevel"/>
    <w:tmpl w:val="1EA97C15"/>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05">
    <w:nsid w:val="1EB003DE"/>
    <w:multiLevelType w:val="multilevel"/>
    <w:tmpl w:val="1EB003D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6">
    <w:nsid w:val="1ED33ED0"/>
    <w:multiLevelType w:val="multilevel"/>
    <w:tmpl w:val="1ED33ED0"/>
    <w:lvl w:ilvl="0">
      <w:start w:val="1"/>
      <w:numFmt w:val="decimal"/>
      <w:suff w:val="nothing"/>
      <w:lvlText w:val="（%1）、"/>
      <w:lvlJc w:val="left"/>
      <w:pPr>
        <w:ind w:left="1298" w:hanging="420"/>
      </w:pPr>
      <w:rPr>
        <w:rFonts w:hint="default"/>
      </w:rPr>
    </w:lvl>
    <w:lvl w:ilvl="1" w:tentative="1">
      <w:start w:val="1"/>
      <w:numFmt w:val="lowerLetter"/>
      <w:lvlText w:val="%2)"/>
      <w:lvlJc w:val="left"/>
      <w:pPr>
        <w:ind w:left="1718" w:hanging="420"/>
      </w:pPr>
    </w:lvl>
    <w:lvl w:ilvl="2" w:tentative="1">
      <w:start w:val="1"/>
      <w:numFmt w:val="lowerRoman"/>
      <w:lvlText w:val="%3."/>
      <w:lvlJc w:val="right"/>
      <w:pPr>
        <w:ind w:left="2138" w:hanging="420"/>
      </w:pPr>
    </w:lvl>
    <w:lvl w:ilvl="3" w:tentative="1">
      <w:start w:val="1"/>
      <w:numFmt w:val="decimal"/>
      <w:lvlText w:val="%4."/>
      <w:lvlJc w:val="left"/>
      <w:pPr>
        <w:ind w:left="2558" w:hanging="420"/>
      </w:pPr>
    </w:lvl>
    <w:lvl w:ilvl="4" w:tentative="1">
      <w:start w:val="1"/>
      <w:numFmt w:val="lowerLetter"/>
      <w:lvlText w:val="%5)"/>
      <w:lvlJc w:val="left"/>
      <w:pPr>
        <w:ind w:left="2978" w:hanging="420"/>
      </w:pPr>
    </w:lvl>
    <w:lvl w:ilvl="5" w:tentative="1">
      <w:start w:val="1"/>
      <w:numFmt w:val="lowerRoman"/>
      <w:lvlText w:val="%6."/>
      <w:lvlJc w:val="right"/>
      <w:pPr>
        <w:ind w:left="3398" w:hanging="420"/>
      </w:pPr>
    </w:lvl>
    <w:lvl w:ilvl="6" w:tentative="1">
      <w:start w:val="1"/>
      <w:numFmt w:val="decimal"/>
      <w:lvlText w:val="%7."/>
      <w:lvlJc w:val="left"/>
      <w:pPr>
        <w:ind w:left="3818" w:hanging="420"/>
      </w:pPr>
    </w:lvl>
    <w:lvl w:ilvl="7" w:tentative="1">
      <w:start w:val="1"/>
      <w:numFmt w:val="lowerLetter"/>
      <w:lvlText w:val="%8)"/>
      <w:lvlJc w:val="left"/>
      <w:pPr>
        <w:ind w:left="4238" w:hanging="420"/>
      </w:pPr>
    </w:lvl>
    <w:lvl w:ilvl="8" w:tentative="1">
      <w:start w:val="1"/>
      <w:numFmt w:val="lowerRoman"/>
      <w:lvlText w:val="%9."/>
      <w:lvlJc w:val="right"/>
      <w:pPr>
        <w:ind w:left="4658" w:hanging="420"/>
      </w:pPr>
    </w:lvl>
  </w:abstractNum>
  <w:abstractNum w:abstractNumId="107">
    <w:nsid w:val="1EDF0393"/>
    <w:multiLevelType w:val="multilevel"/>
    <w:tmpl w:val="1EDF0393"/>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8">
    <w:nsid w:val="1EDF0DEA"/>
    <w:multiLevelType w:val="hybridMultilevel"/>
    <w:tmpl w:val="3C58596A"/>
    <w:lvl w:ilvl="0" w:tplc="CEC6FFAA">
      <w:start w:val="1"/>
      <w:numFmt w:val="decimal"/>
      <w:lvlText w:val="%1、"/>
      <w:lvlJc w:val="left"/>
      <w:pPr>
        <w:ind w:left="842" w:hanging="4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09">
    <w:nsid w:val="1EF021D9"/>
    <w:multiLevelType w:val="multilevel"/>
    <w:tmpl w:val="1EF021D9"/>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10">
    <w:nsid w:val="1F4264E4"/>
    <w:multiLevelType w:val="multilevel"/>
    <w:tmpl w:val="1F4264E4"/>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11">
    <w:nsid w:val="1F4E1991"/>
    <w:multiLevelType w:val="multilevel"/>
    <w:tmpl w:val="1F4E199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2">
    <w:nsid w:val="1F541AF0"/>
    <w:multiLevelType w:val="hybridMultilevel"/>
    <w:tmpl w:val="4D9A8E4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nsid w:val="1F803A31"/>
    <w:multiLevelType w:val="multilevel"/>
    <w:tmpl w:val="1F803A3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4">
    <w:nsid w:val="20B87C05"/>
    <w:multiLevelType w:val="multilevel"/>
    <w:tmpl w:val="20B87C05"/>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15">
    <w:nsid w:val="20DC4258"/>
    <w:multiLevelType w:val="multilevel"/>
    <w:tmpl w:val="20DC425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6">
    <w:nsid w:val="20DD08C1"/>
    <w:multiLevelType w:val="multilevel"/>
    <w:tmpl w:val="20DD08C1"/>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17">
    <w:nsid w:val="210201C4"/>
    <w:multiLevelType w:val="multilevel"/>
    <w:tmpl w:val="210201C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8">
    <w:nsid w:val="214B6746"/>
    <w:multiLevelType w:val="multilevel"/>
    <w:tmpl w:val="214B6746"/>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19">
    <w:nsid w:val="21A44DB6"/>
    <w:multiLevelType w:val="multilevel"/>
    <w:tmpl w:val="21A44DB6"/>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0">
    <w:nsid w:val="21E57D10"/>
    <w:multiLevelType w:val="multilevel"/>
    <w:tmpl w:val="21E57D10"/>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21">
    <w:nsid w:val="21FA2F9E"/>
    <w:multiLevelType w:val="multilevel"/>
    <w:tmpl w:val="21FA2F9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2">
    <w:nsid w:val="22472732"/>
    <w:multiLevelType w:val="multilevel"/>
    <w:tmpl w:val="2247273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3">
    <w:nsid w:val="22524D6D"/>
    <w:multiLevelType w:val="multilevel"/>
    <w:tmpl w:val="22524D6D"/>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24">
    <w:nsid w:val="22611419"/>
    <w:multiLevelType w:val="multilevel"/>
    <w:tmpl w:val="22611419"/>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25">
    <w:nsid w:val="232031FD"/>
    <w:multiLevelType w:val="multilevel"/>
    <w:tmpl w:val="232031FD"/>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6">
    <w:nsid w:val="237338E7"/>
    <w:multiLevelType w:val="multilevel"/>
    <w:tmpl w:val="237338E7"/>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27">
    <w:nsid w:val="237C08B6"/>
    <w:multiLevelType w:val="multilevel"/>
    <w:tmpl w:val="237C08B6"/>
    <w:lvl w:ilvl="0">
      <w:start w:val="1"/>
      <w:numFmt w:val="decimal"/>
      <w:lvlText w:val="%1."/>
      <w:lvlJc w:val="left"/>
      <w:pPr>
        <w:ind w:left="874" w:hanging="420"/>
      </w:pPr>
      <w:rPr>
        <w:rFonts w:hint="eastAsia"/>
        <w:spacing w:val="0"/>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28">
    <w:nsid w:val="238D0AB8"/>
    <w:multiLevelType w:val="multilevel"/>
    <w:tmpl w:val="238D0AB8"/>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29">
    <w:nsid w:val="23C20989"/>
    <w:multiLevelType w:val="multilevel"/>
    <w:tmpl w:val="23C20989"/>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30">
    <w:nsid w:val="24297636"/>
    <w:multiLevelType w:val="hybridMultilevel"/>
    <w:tmpl w:val="8DF0C5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nsid w:val="247310B1"/>
    <w:multiLevelType w:val="multilevel"/>
    <w:tmpl w:val="247310B1"/>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32">
    <w:nsid w:val="24FC0907"/>
    <w:multiLevelType w:val="multilevel"/>
    <w:tmpl w:val="24FC090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3">
    <w:nsid w:val="258A638F"/>
    <w:multiLevelType w:val="multilevel"/>
    <w:tmpl w:val="258A638F"/>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34">
    <w:nsid w:val="25932E8E"/>
    <w:multiLevelType w:val="multilevel"/>
    <w:tmpl w:val="25932E8E"/>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35">
    <w:nsid w:val="25933A0B"/>
    <w:multiLevelType w:val="multilevel"/>
    <w:tmpl w:val="25933A0B"/>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36">
    <w:nsid w:val="259E6AFD"/>
    <w:multiLevelType w:val="multilevel"/>
    <w:tmpl w:val="259E6AFD"/>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7">
    <w:nsid w:val="25A15E10"/>
    <w:multiLevelType w:val="multilevel"/>
    <w:tmpl w:val="25A15E10"/>
    <w:lvl w:ilvl="0">
      <w:start w:val="1"/>
      <w:numFmt w:val="decimal"/>
      <w:lvlText w:val="%1."/>
      <w:lvlJc w:val="left"/>
      <w:pPr>
        <w:ind w:left="874" w:hanging="420"/>
      </w:pPr>
      <w:rPr>
        <w:rFonts w:hint="eastAsia"/>
        <w:spacing w:val="0"/>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38">
    <w:nsid w:val="25C94AEA"/>
    <w:multiLevelType w:val="multilevel"/>
    <w:tmpl w:val="25C94AEA"/>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39">
    <w:nsid w:val="25ED37A2"/>
    <w:multiLevelType w:val="multilevel"/>
    <w:tmpl w:val="25ED37A2"/>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40">
    <w:nsid w:val="264A1586"/>
    <w:multiLevelType w:val="multilevel"/>
    <w:tmpl w:val="264A1586"/>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41">
    <w:nsid w:val="267E60F3"/>
    <w:multiLevelType w:val="hybridMultilevel"/>
    <w:tmpl w:val="9BEC311E"/>
    <w:lvl w:ilvl="0" w:tplc="CEC6FFAA">
      <w:start w:val="1"/>
      <w:numFmt w:val="decimal"/>
      <w:lvlText w:val="%1、"/>
      <w:lvlJc w:val="left"/>
      <w:pPr>
        <w:ind w:left="842" w:hanging="4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42">
    <w:nsid w:val="268E592E"/>
    <w:multiLevelType w:val="multilevel"/>
    <w:tmpl w:val="268E592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3">
    <w:nsid w:val="273D7F41"/>
    <w:multiLevelType w:val="multilevel"/>
    <w:tmpl w:val="273D7F41"/>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44">
    <w:nsid w:val="27FA6148"/>
    <w:multiLevelType w:val="multilevel"/>
    <w:tmpl w:val="27FA614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5">
    <w:nsid w:val="2829631E"/>
    <w:multiLevelType w:val="multilevel"/>
    <w:tmpl w:val="2829631E"/>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46">
    <w:nsid w:val="282C50E7"/>
    <w:multiLevelType w:val="multilevel"/>
    <w:tmpl w:val="282C50E7"/>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47">
    <w:nsid w:val="29A02139"/>
    <w:multiLevelType w:val="multilevel"/>
    <w:tmpl w:val="29A02139"/>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48">
    <w:nsid w:val="29D93787"/>
    <w:multiLevelType w:val="multilevel"/>
    <w:tmpl w:val="29D93787"/>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49">
    <w:nsid w:val="2A110CE0"/>
    <w:multiLevelType w:val="hybridMultilevel"/>
    <w:tmpl w:val="B3D69FFA"/>
    <w:lvl w:ilvl="0" w:tplc="CEC6FFAA">
      <w:start w:val="1"/>
      <w:numFmt w:val="decimal"/>
      <w:lvlText w:val="%1、"/>
      <w:lvlJc w:val="left"/>
      <w:pPr>
        <w:ind w:left="842" w:hanging="4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50">
    <w:nsid w:val="2A2F02F6"/>
    <w:multiLevelType w:val="multilevel"/>
    <w:tmpl w:val="2A2F02F6"/>
    <w:lvl w:ilvl="0">
      <w:start w:val="1"/>
      <w:numFmt w:val="decimal"/>
      <w:lvlText w:val="%1."/>
      <w:lvlJc w:val="left"/>
      <w:pPr>
        <w:ind w:left="874" w:hanging="420"/>
      </w:pPr>
      <w:rPr>
        <w:rFonts w:hint="eastAsia"/>
        <w:spacing w:val="0"/>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51">
    <w:nsid w:val="2A7B66FA"/>
    <w:multiLevelType w:val="multilevel"/>
    <w:tmpl w:val="2A7B66FA"/>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52">
    <w:nsid w:val="2B337B69"/>
    <w:multiLevelType w:val="multilevel"/>
    <w:tmpl w:val="2B337B6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3">
    <w:nsid w:val="2B8F3AFA"/>
    <w:multiLevelType w:val="multilevel"/>
    <w:tmpl w:val="2B8F3AFA"/>
    <w:lvl w:ilvl="0">
      <w:start w:val="2"/>
      <w:numFmt w:val="decimal"/>
      <w:lvlText w:val="%1."/>
      <w:lvlJc w:val="left"/>
      <w:pPr>
        <w:ind w:left="121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4">
    <w:nsid w:val="2B9E0BE3"/>
    <w:multiLevelType w:val="multilevel"/>
    <w:tmpl w:val="2B9E0BE3"/>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5">
    <w:nsid w:val="2BA92F32"/>
    <w:multiLevelType w:val="multilevel"/>
    <w:tmpl w:val="2BA92F32"/>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56">
    <w:nsid w:val="2BC9741E"/>
    <w:multiLevelType w:val="multilevel"/>
    <w:tmpl w:val="2BC9741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7">
    <w:nsid w:val="2BDE1D64"/>
    <w:multiLevelType w:val="multilevel"/>
    <w:tmpl w:val="2BDE1D64"/>
    <w:lvl w:ilvl="0">
      <w:start w:val="1"/>
      <w:numFmt w:val="decimal"/>
      <w:lvlText w:val="%1."/>
      <w:lvlJc w:val="left"/>
      <w:pPr>
        <w:ind w:left="846"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58">
    <w:nsid w:val="2C2E1A5C"/>
    <w:multiLevelType w:val="multilevel"/>
    <w:tmpl w:val="2C2E1A5C"/>
    <w:lvl w:ilvl="0">
      <w:start w:val="1"/>
      <w:numFmt w:val="decimal"/>
      <w:lvlText w:val="%1．"/>
      <w:lvlJc w:val="left"/>
      <w:pPr>
        <w:ind w:left="1210" w:hanging="360"/>
      </w:pPr>
      <w:rPr>
        <w:rFonts w:hint="default"/>
      </w:rPr>
    </w:lvl>
    <w:lvl w:ilvl="1" w:tentative="1">
      <w:start w:val="1"/>
      <w:numFmt w:val="lowerLetter"/>
      <w:lvlText w:val="%2)"/>
      <w:lvlJc w:val="left"/>
      <w:pPr>
        <w:ind w:left="1690" w:hanging="420"/>
      </w:pPr>
    </w:lvl>
    <w:lvl w:ilvl="2" w:tentative="1">
      <w:start w:val="1"/>
      <w:numFmt w:val="lowerRoman"/>
      <w:lvlText w:val="%3."/>
      <w:lvlJc w:val="right"/>
      <w:pPr>
        <w:ind w:left="2110" w:hanging="420"/>
      </w:pPr>
    </w:lvl>
    <w:lvl w:ilvl="3" w:tentative="1">
      <w:start w:val="1"/>
      <w:numFmt w:val="decimal"/>
      <w:lvlText w:val="%4."/>
      <w:lvlJc w:val="left"/>
      <w:pPr>
        <w:ind w:left="2530" w:hanging="420"/>
      </w:pPr>
    </w:lvl>
    <w:lvl w:ilvl="4" w:tentative="1">
      <w:start w:val="1"/>
      <w:numFmt w:val="lowerLetter"/>
      <w:lvlText w:val="%5)"/>
      <w:lvlJc w:val="left"/>
      <w:pPr>
        <w:ind w:left="2950" w:hanging="420"/>
      </w:pPr>
    </w:lvl>
    <w:lvl w:ilvl="5" w:tentative="1">
      <w:start w:val="1"/>
      <w:numFmt w:val="lowerRoman"/>
      <w:lvlText w:val="%6."/>
      <w:lvlJc w:val="right"/>
      <w:pPr>
        <w:ind w:left="3370" w:hanging="420"/>
      </w:pPr>
    </w:lvl>
    <w:lvl w:ilvl="6" w:tentative="1">
      <w:start w:val="1"/>
      <w:numFmt w:val="decimal"/>
      <w:lvlText w:val="%7."/>
      <w:lvlJc w:val="left"/>
      <w:pPr>
        <w:ind w:left="3790" w:hanging="420"/>
      </w:pPr>
    </w:lvl>
    <w:lvl w:ilvl="7" w:tentative="1">
      <w:start w:val="1"/>
      <w:numFmt w:val="lowerLetter"/>
      <w:lvlText w:val="%8)"/>
      <w:lvlJc w:val="left"/>
      <w:pPr>
        <w:ind w:left="4210" w:hanging="420"/>
      </w:pPr>
    </w:lvl>
    <w:lvl w:ilvl="8" w:tentative="1">
      <w:start w:val="1"/>
      <w:numFmt w:val="lowerRoman"/>
      <w:lvlText w:val="%9."/>
      <w:lvlJc w:val="right"/>
      <w:pPr>
        <w:ind w:left="4630" w:hanging="420"/>
      </w:pPr>
    </w:lvl>
  </w:abstractNum>
  <w:abstractNum w:abstractNumId="159">
    <w:nsid w:val="2C42183C"/>
    <w:multiLevelType w:val="hybridMultilevel"/>
    <w:tmpl w:val="E6FA812C"/>
    <w:lvl w:ilvl="0" w:tplc="CEC6FFA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nsid w:val="2C4F1303"/>
    <w:multiLevelType w:val="multilevel"/>
    <w:tmpl w:val="2C4F1303"/>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61">
    <w:nsid w:val="2D48633F"/>
    <w:multiLevelType w:val="multilevel"/>
    <w:tmpl w:val="2D48633F"/>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62">
    <w:nsid w:val="2D4D2FD4"/>
    <w:multiLevelType w:val="multilevel"/>
    <w:tmpl w:val="2D4D2FD4"/>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63">
    <w:nsid w:val="2D5A14CA"/>
    <w:multiLevelType w:val="multilevel"/>
    <w:tmpl w:val="2D5A14CA"/>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4">
    <w:nsid w:val="2E0D5E72"/>
    <w:multiLevelType w:val="multilevel"/>
    <w:tmpl w:val="2E0D5E72"/>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65">
    <w:nsid w:val="2E373364"/>
    <w:multiLevelType w:val="multilevel"/>
    <w:tmpl w:val="2E373364"/>
    <w:lvl w:ilvl="0">
      <w:start w:val="1"/>
      <w:numFmt w:val="decimal"/>
      <w:lvlText w:val="%1."/>
      <w:lvlJc w:val="left"/>
      <w:pPr>
        <w:ind w:left="1270" w:hanging="420"/>
      </w:pPr>
      <w:rPr>
        <w:rFonts w:hint="eastAsia"/>
      </w:rPr>
    </w:lvl>
    <w:lvl w:ilvl="1" w:tentative="1">
      <w:start w:val="1"/>
      <w:numFmt w:val="lowerLetter"/>
      <w:lvlText w:val="%2)"/>
      <w:lvlJc w:val="left"/>
      <w:pPr>
        <w:ind w:left="1690" w:hanging="420"/>
      </w:pPr>
    </w:lvl>
    <w:lvl w:ilvl="2" w:tentative="1">
      <w:start w:val="1"/>
      <w:numFmt w:val="lowerRoman"/>
      <w:lvlText w:val="%3."/>
      <w:lvlJc w:val="right"/>
      <w:pPr>
        <w:ind w:left="2110" w:hanging="420"/>
      </w:pPr>
    </w:lvl>
    <w:lvl w:ilvl="3" w:tentative="1">
      <w:start w:val="1"/>
      <w:numFmt w:val="decimal"/>
      <w:lvlText w:val="%4."/>
      <w:lvlJc w:val="left"/>
      <w:pPr>
        <w:ind w:left="2530" w:hanging="420"/>
      </w:pPr>
    </w:lvl>
    <w:lvl w:ilvl="4" w:tentative="1">
      <w:start w:val="1"/>
      <w:numFmt w:val="lowerLetter"/>
      <w:lvlText w:val="%5)"/>
      <w:lvlJc w:val="left"/>
      <w:pPr>
        <w:ind w:left="2950" w:hanging="420"/>
      </w:pPr>
    </w:lvl>
    <w:lvl w:ilvl="5" w:tentative="1">
      <w:start w:val="1"/>
      <w:numFmt w:val="lowerRoman"/>
      <w:lvlText w:val="%6."/>
      <w:lvlJc w:val="right"/>
      <w:pPr>
        <w:ind w:left="3370" w:hanging="420"/>
      </w:pPr>
    </w:lvl>
    <w:lvl w:ilvl="6" w:tentative="1">
      <w:start w:val="1"/>
      <w:numFmt w:val="decimal"/>
      <w:lvlText w:val="%7."/>
      <w:lvlJc w:val="left"/>
      <w:pPr>
        <w:ind w:left="3790" w:hanging="420"/>
      </w:pPr>
    </w:lvl>
    <w:lvl w:ilvl="7" w:tentative="1">
      <w:start w:val="1"/>
      <w:numFmt w:val="lowerLetter"/>
      <w:lvlText w:val="%8)"/>
      <w:lvlJc w:val="left"/>
      <w:pPr>
        <w:ind w:left="4210" w:hanging="420"/>
      </w:pPr>
    </w:lvl>
    <w:lvl w:ilvl="8" w:tentative="1">
      <w:start w:val="1"/>
      <w:numFmt w:val="lowerRoman"/>
      <w:lvlText w:val="%9."/>
      <w:lvlJc w:val="right"/>
      <w:pPr>
        <w:ind w:left="4630" w:hanging="420"/>
      </w:pPr>
    </w:lvl>
  </w:abstractNum>
  <w:abstractNum w:abstractNumId="166">
    <w:nsid w:val="2E581766"/>
    <w:multiLevelType w:val="multilevel"/>
    <w:tmpl w:val="2E581766"/>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7">
    <w:nsid w:val="2EAC25B1"/>
    <w:multiLevelType w:val="multilevel"/>
    <w:tmpl w:val="2EAC25B1"/>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68">
    <w:nsid w:val="2FDC5065"/>
    <w:multiLevelType w:val="multilevel"/>
    <w:tmpl w:val="2FDC5065"/>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69">
    <w:nsid w:val="30461DFF"/>
    <w:multiLevelType w:val="multilevel"/>
    <w:tmpl w:val="30461DFF"/>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0">
    <w:nsid w:val="3095068C"/>
    <w:multiLevelType w:val="hybridMultilevel"/>
    <w:tmpl w:val="30BCEA60"/>
    <w:lvl w:ilvl="0" w:tplc="5B5AE704">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71">
    <w:nsid w:val="312F07FE"/>
    <w:multiLevelType w:val="multilevel"/>
    <w:tmpl w:val="312F07FE"/>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72">
    <w:nsid w:val="32331031"/>
    <w:multiLevelType w:val="multilevel"/>
    <w:tmpl w:val="3233103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3">
    <w:nsid w:val="32812AB0"/>
    <w:multiLevelType w:val="multilevel"/>
    <w:tmpl w:val="32812AB0"/>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74">
    <w:nsid w:val="32B8762D"/>
    <w:multiLevelType w:val="multilevel"/>
    <w:tmpl w:val="32B8762D"/>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5">
    <w:nsid w:val="334938FB"/>
    <w:multiLevelType w:val="multilevel"/>
    <w:tmpl w:val="334938F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6">
    <w:nsid w:val="33614B08"/>
    <w:multiLevelType w:val="multilevel"/>
    <w:tmpl w:val="33614B08"/>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77">
    <w:nsid w:val="336568C2"/>
    <w:multiLevelType w:val="multilevel"/>
    <w:tmpl w:val="336568C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8">
    <w:nsid w:val="34107C7D"/>
    <w:multiLevelType w:val="multilevel"/>
    <w:tmpl w:val="34107C7D"/>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79">
    <w:nsid w:val="34136AE5"/>
    <w:multiLevelType w:val="multilevel"/>
    <w:tmpl w:val="34136AE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0">
    <w:nsid w:val="342063BE"/>
    <w:multiLevelType w:val="multilevel"/>
    <w:tmpl w:val="342063BE"/>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81">
    <w:nsid w:val="34F6099B"/>
    <w:multiLevelType w:val="multilevel"/>
    <w:tmpl w:val="34F6099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2">
    <w:nsid w:val="35C809C3"/>
    <w:multiLevelType w:val="multilevel"/>
    <w:tmpl w:val="35C809C3"/>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83">
    <w:nsid w:val="360D619A"/>
    <w:multiLevelType w:val="multilevel"/>
    <w:tmpl w:val="360D619A"/>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84">
    <w:nsid w:val="369B22BF"/>
    <w:multiLevelType w:val="multilevel"/>
    <w:tmpl w:val="369B22BF"/>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5">
    <w:nsid w:val="36CD034A"/>
    <w:multiLevelType w:val="multilevel"/>
    <w:tmpl w:val="36CD034A"/>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86">
    <w:nsid w:val="371A2E03"/>
    <w:multiLevelType w:val="multilevel"/>
    <w:tmpl w:val="371A2E03"/>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87">
    <w:nsid w:val="37BE3814"/>
    <w:multiLevelType w:val="multilevel"/>
    <w:tmpl w:val="37BE3814"/>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88">
    <w:nsid w:val="3846039B"/>
    <w:multiLevelType w:val="multilevel"/>
    <w:tmpl w:val="3846039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9">
    <w:nsid w:val="38CC191C"/>
    <w:multiLevelType w:val="multilevel"/>
    <w:tmpl w:val="38CC191C"/>
    <w:lvl w:ilvl="0">
      <w:start w:val="1"/>
      <w:numFmt w:val="decimal"/>
      <w:lvlText w:val="%1、"/>
      <w:lvlJc w:val="left"/>
      <w:pPr>
        <w:ind w:left="845" w:hanging="420"/>
      </w:pPr>
      <w:rPr>
        <w:rFonts w:hint="default"/>
      </w:rPr>
    </w:lvl>
    <w:lvl w:ilvl="1">
      <w:start w:val="1"/>
      <w:numFmt w:val="decimal"/>
      <w:lvlText w:val="（%2）、"/>
      <w:lvlJc w:val="left"/>
      <w:pPr>
        <w:ind w:left="1565" w:hanging="720"/>
      </w:pPr>
      <w:rPr>
        <w:rFonts w:hint="default"/>
      </w:rPr>
    </w:lvl>
    <w:lvl w:ilvl="2" w:tentative="1">
      <w:start w:val="1"/>
      <w:numFmt w:val="lowerRoman"/>
      <w:lvlText w:val="%3."/>
      <w:lvlJc w:val="right"/>
      <w:pPr>
        <w:ind w:left="1685" w:hanging="420"/>
      </w:pPr>
    </w:lvl>
    <w:lvl w:ilvl="3" w:tentative="1">
      <w:start w:val="1"/>
      <w:numFmt w:val="decimal"/>
      <w:lvlText w:val="%4."/>
      <w:lvlJc w:val="left"/>
      <w:pPr>
        <w:ind w:left="2105" w:hanging="420"/>
      </w:pPr>
    </w:lvl>
    <w:lvl w:ilvl="4" w:tentative="1">
      <w:start w:val="1"/>
      <w:numFmt w:val="lowerLetter"/>
      <w:lvlText w:val="%5)"/>
      <w:lvlJc w:val="left"/>
      <w:pPr>
        <w:ind w:left="2525" w:hanging="420"/>
      </w:pPr>
    </w:lvl>
    <w:lvl w:ilvl="5" w:tentative="1">
      <w:start w:val="1"/>
      <w:numFmt w:val="lowerRoman"/>
      <w:lvlText w:val="%6."/>
      <w:lvlJc w:val="right"/>
      <w:pPr>
        <w:ind w:left="2945" w:hanging="420"/>
      </w:pPr>
    </w:lvl>
    <w:lvl w:ilvl="6" w:tentative="1">
      <w:start w:val="1"/>
      <w:numFmt w:val="decimal"/>
      <w:lvlText w:val="%7."/>
      <w:lvlJc w:val="left"/>
      <w:pPr>
        <w:ind w:left="3365" w:hanging="420"/>
      </w:pPr>
    </w:lvl>
    <w:lvl w:ilvl="7" w:tentative="1">
      <w:start w:val="1"/>
      <w:numFmt w:val="lowerLetter"/>
      <w:lvlText w:val="%8)"/>
      <w:lvlJc w:val="left"/>
      <w:pPr>
        <w:ind w:left="3785" w:hanging="420"/>
      </w:pPr>
    </w:lvl>
    <w:lvl w:ilvl="8" w:tentative="1">
      <w:start w:val="1"/>
      <w:numFmt w:val="lowerRoman"/>
      <w:lvlText w:val="%9."/>
      <w:lvlJc w:val="right"/>
      <w:pPr>
        <w:ind w:left="4205" w:hanging="420"/>
      </w:pPr>
    </w:lvl>
  </w:abstractNum>
  <w:abstractNum w:abstractNumId="190">
    <w:nsid w:val="393576E3"/>
    <w:multiLevelType w:val="multilevel"/>
    <w:tmpl w:val="393576E3"/>
    <w:lvl w:ilvl="0">
      <w:start w:val="1"/>
      <w:numFmt w:val="decimal"/>
      <w:lvlText w:val="%1."/>
      <w:lvlJc w:val="left"/>
      <w:pPr>
        <w:ind w:left="874" w:hanging="420"/>
      </w:pPr>
      <w:rPr>
        <w:rFonts w:hint="eastAsia"/>
        <w:spacing w:val="0"/>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91">
    <w:nsid w:val="39400B5D"/>
    <w:multiLevelType w:val="multilevel"/>
    <w:tmpl w:val="39400B5D"/>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2">
    <w:nsid w:val="39983AC3"/>
    <w:multiLevelType w:val="multilevel"/>
    <w:tmpl w:val="39983AC3"/>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3">
    <w:nsid w:val="39C16748"/>
    <w:multiLevelType w:val="multilevel"/>
    <w:tmpl w:val="39C16748"/>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94">
    <w:nsid w:val="39CD2B57"/>
    <w:multiLevelType w:val="multilevel"/>
    <w:tmpl w:val="39CD2B5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5">
    <w:nsid w:val="39FE73AA"/>
    <w:multiLevelType w:val="multilevel"/>
    <w:tmpl w:val="39FE73AA"/>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96">
    <w:nsid w:val="3A156D07"/>
    <w:multiLevelType w:val="multilevel"/>
    <w:tmpl w:val="3A156D07"/>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197">
    <w:nsid w:val="3A2A10DA"/>
    <w:multiLevelType w:val="hybridMultilevel"/>
    <w:tmpl w:val="E6FA812C"/>
    <w:lvl w:ilvl="0" w:tplc="CEC6FFA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nsid w:val="3AE2312A"/>
    <w:multiLevelType w:val="multilevel"/>
    <w:tmpl w:val="3AE2312A"/>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9">
    <w:nsid w:val="3B75406B"/>
    <w:multiLevelType w:val="multilevel"/>
    <w:tmpl w:val="3B75406B"/>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00">
    <w:nsid w:val="3BB6639E"/>
    <w:multiLevelType w:val="multilevel"/>
    <w:tmpl w:val="3BB6639E"/>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01">
    <w:nsid w:val="3C0A1612"/>
    <w:multiLevelType w:val="multilevel"/>
    <w:tmpl w:val="3C0A1612"/>
    <w:lvl w:ilvl="0">
      <w:start w:val="1"/>
      <w:numFmt w:val="decimal"/>
      <w:lvlText w:val="（%1）、"/>
      <w:lvlJc w:val="left"/>
      <w:pPr>
        <w:ind w:left="874" w:hanging="42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02">
    <w:nsid w:val="3CFB1893"/>
    <w:multiLevelType w:val="multilevel"/>
    <w:tmpl w:val="3CFB1893"/>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03">
    <w:nsid w:val="3D4D7ED2"/>
    <w:multiLevelType w:val="multilevel"/>
    <w:tmpl w:val="3D4D7ED2"/>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04">
    <w:nsid w:val="3D5D6530"/>
    <w:multiLevelType w:val="multilevel"/>
    <w:tmpl w:val="3D5D6530"/>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05">
    <w:nsid w:val="3DE95BAF"/>
    <w:multiLevelType w:val="multilevel"/>
    <w:tmpl w:val="3DE95BAF"/>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06">
    <w:nsid w:val="40583632"/>
    <w:multiLevelType w:val="multilevel"/>
    <w:tmpl w:val="40583632"/>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07">
    <w:nsid w:val="41081204"/>
    <w:multiLevelType w:val="multilevel"/>
    <w:tmpl w:val="41081204"/>
    <w:lvl w:ilvl="0">
      <w:start w:val="1"/>
      <w:numFmt w:val="decimal"/>
      <w:lvlText w:val="%1."/>
      <w:lvlJc w:val="left"/>
      <w:pPr>
        <w:ind w:left="1174" w:hanging="360"/>
      </w:pPr>
      <w:rPr>
        <w:rFonts w:hint="default"/>
      </w:rPr>
    </w:lvl>
    <w:lvl w:ilvl="1" w:tentative="1">
      <w:start w:val="1"/>
      <w:numFmt w:val="lowerLetter"/>
      <w:lvlText w:val="%2)"/>
      <w:lvlJc w:val="left"/>
      <w:pPr>
        <w:ind w:left="1654" w:hanging="420"/>
      </w:pPr>
    </w:lvl>
    <w:lvl w:ilvl="2" w:tentative="1">
      <w:start w:val="1"/>
      <w:numFmt w:val="lowerRoman"/>
      <w:lvlText w:val="%3."/>
      <w:lvlJc w:val="right"/>
      <w:pPr>
        <w:ind w:left="2074" w:hanging="420"/>
      </w:pPr>
    </w:lvl>
    <w:lvl w:ilvl="3" w:tentative="1">
      <w:start w:val="1"/>
      <w:numFmt w:val="decimal"/>
      <w:lvlText w:val="%4."/>
      <w:lvlJc w:val="left"/>
      <w:pPr>
        <w:ind w:left="2494" w:hanging="420"/>
      </w:pPr>
    </w:lvl>
    <w:lvl w:ilvl="4" w:tentative="1">
      <w:start w:val="1"/>
      <w:numFmt w:val="lowerLetter"/>
      <w:lvlText w:val="%5)"/>
      <w:lvlJc w:val="left"/>
      <w:pPr>
        <w:ind w:left="2914" w:hanging="420"/>
      </w:pPr>
    </w:lvl>
    <w:lvl w:ilvl="5" w:tentative="1">
      <w:start w:val="1"/>
      <w:numFmt w:val="lowerRoman"/>
      <w:lvlText w:val="%6."/>
      <w:lvlJc w:val="right"/>
      <w:pPr>
        <w:ind w:left="3334" w:hanging="420"/>
      </w:pPr>
    </w:lvl>
    <w:lvl w:ilvl="6" w:tentative="1">
      <w:start w:val="1"/>
      <w:numFmt w:val="decimal"/>
      <w:lvlText w:val="%7."/>
      <w:lvlJc w:val="left"/>
      <w:pPr>
        <w:ind w:left="3754" w:hanging="420"/>
      </w:pPr>
    </w:lvl>
    <w:lvl w:ilvl="7" w:tentative="1">
      <w:start w:val="1"/>
      <w:numFmt w:val="lowerLetter"/>
      <w:lvlText w:val="%8)"/>
      <w:lvlJc w:val="left"/>
      <w:pPr>
        <w:ind w:left="4174" w:hanging="420"/>
      </w:pPr>
    </w:lvl>
    <w:lvl w:ilvl="8" w:tentative="1">
      <w:start w:val="1"/>
      <w:numFmt w:val="lowerRoman"/>
      <w:lvlText w:val="%9."/>
      <w:lvlJc w:val="right"/>
      <w:pPr>
        <w:ind w:left="4594" w:hanging="420"/>
      </w:pPr>
    </w:lvl>
  </w:abstractNum>
  <w:abstractNum w:abstractNumId="208">
    <w:nsid w:val="414776A3"/>
    <w:multiLevelType w:val="multilevel"/>
    <w:tmpl w:val="414776A3"/>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9">
    <w:nsid w:val="4193795E"/>
    <w:multiLevelType w:val="multilevel"/>
    <w:tmpl w:val="4193795E"/>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10">
    <w:nsid w:val="41BA3847"/>
    <w:multiLevelType w:val="multilevel"/>
    <w:tmpl w:val="41BA3847"/>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11">
    <w:nsid w:val="42642CCF"/>
    <w:multiLevelType w:val="multilevel"/>
    <w:tmpl w:val="42642CCF"/>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12">
    <w:nsid w:val="42976D06"/>
    <w:multiLevelType w:val="multilevel"/>
    <w:tmpl w:val="42976D06"/>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13">
    <w:nsid w:val="43734647"/>
    <w:multiLevelType w:val="multilevel"/>
    <w:tmpl w:val="4373464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4">
    <w:nsid w:val="4380584F"/>
    <w:multiLevelType w:val="multilevel"/>
    <w:tmpl w:val="4380584F"/>
    <w:lvl w:ilvl="0">
      <w:start w:val="1"/>
      <w:numFmt w:val="decimal"/>
      <w:lvlText w:val="%1."/>
      <w:lvlJc w:val="left"/>
      <w:pPr>
        <w:tabs>
          <w:tab w:val="left" w:pos="420"/>
        </w:tabs>
        <w:ind w:left="420" w:hanging="420"/>
      </w:p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215">
    <w:nsid w:val="43BA01EF"/>
    <w:multiLevelType w:val="multilevel"/>
    <w:tmpl w:val="43BA01EF"/>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16">
    <w:nsid w:val="43E60940"/>
    <w:multiLevelType w:val="multilevel"/>
    <w:tmpl w:val="43E60940"/>
    <w:lvl w:ilvl="0">
      <w:start w:val="1"/>
      <w:numFmt w:val="decimal"/>
      <w:lvlText w:val="%1."/>
      <w:lvlJc w:val="left"/>
      <w:pPr>
        <w:ind w:left="785" w:hanging="360"/>
      </w:pPr>
      <w:rPr>
        <w:rFonts w:hint="default"/>
      </w:rPr>
    </w:lvl>
    <w:lvl w:ilvl="1" w:tentative="1">
      <w:start w:val="1"/>
      <w:numFmt w:val="lowerLetter"/>
      <w:lvlText w:val="%2)"/>
      <w:lvlJc w:val="left"/>
      <w:pPr>
        <w:ind w:left="1265" w:hanging="420"/>
      </w:pPr>
    </w:lvl>
    <w:lvl w:ilvl="2" w:tentative="1">
      <w:start w:val="1"/>
      <w:numFmt w:val="lowerRoman"/>
      <w:lvlText w:val="%3."/>
      <w:lvlJc w:val="right"/>
      <w:pPr>
        <w:ind w:left="1685" w:hanging="420"/>
      </w:pPr>
    </w:lvl>
    <w:lvl w:ilvl="3" w:tentative="1">
      <w:start w:val="1"/>
      <w:numFmt w:val="decimal"/>
      <w:lvlText w:val="%4."/>
      <w:lvlJc w:val="left"/>
      <w:pPr>
        <w:ind w:left="2105" w:hanging="420"/>
      </w:pPr>
    </w:lvl>
    <w:lvl w:ilvl="4" w:tentative="1">
      <w:start w:val="1"/>
      <w:numFmt w:val="lowerLetter"/>
      <w:lvlText w:val="%5)"/>
      <w:lvlJc w:val="left"/>
      <w:pPr>
        <w:ind w:left="2525" w:hanging="420"/>
      </w:pPr>
    </w:lvl>
    <w:lvl w:ilvl="5" w:tentative="1">
      <w:start w:val="1"/>
      <w:numFmt w:val="lowerRoman"/>
      <w:lvlText w:val="%6."/>
      <w:lvlJc w:val="right"/>
      <w:pPr>
        <w:ind w:left="2945" w:hanging="420"/>
      </w:pPr>
    </w:lvl>
    <w:lvl w:ilvl="6" w:tentative="1">
      <w:start w:val="1"/>
      <w:numFmt w:val="decimal"/>
      <w:lvlText w:val="%7."/>
      <w:lvlJc w:val="left"/>
      <w:pPr>
        <w:ind w:left="3365" w:hanging="420"/>
      </w:pPr>
    </w:lvl>
    <w:lvl w:ilvl="7" w:tentative="1">
      <w:start w:val="1"/>
      <w:numFmt w:val="lowerLetter"/>
      <w:lvlText w:val="%8)"/>
      <w:lvlJc w:val="left"/>
      <w:pPr>
        <w:ind w:left="3785" w:hanging="420"/>
      </w:pPr>
    </w:lvl>
    <w:lvl w:ilvl="8" w:tentative="1">
      <w:start w:val="1"/>
      <w:numFmt w:val="lowerRoman"/>
      <w:lvlText w:val="%9."/>
      <w:lvlJc w:val="right"/>
      <w:pPr>
        <w:ind w:left="4205" w:hanging="420"/>
      </w:pPr>
    </w:lvl>
  </w:abstractNum>
  <w:abstractNum w:abstractNumId="217">
    <w:nsid w:val="44011893"/>
    <w:multiLevelType w:val="hybridMultilevel"/>
    <w:tmpl w:val="57060AA8"/>
    <w:lvl w:ilvl="0" w:tplc="CEC6FFAA">
      <w:start w:val="1"/>
      <w:numFmt w:val="decimal"/>
      <w:lvlText w:val="%1、"/>
      <w:lvlJc w:val="left"/>
      <w:pPr>
        <w:ind w:left="846" w:hanging="4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18">
    <w:nsid w:val="44314741"/>
    <w:multiLevelType w:val="multilevel"/>
    <w:tmpl w:val="44314741"/>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19">
    <w:nsid w:val="44412E5A"/>
    <w:multiLevelType w:val="multilevel"/>
    <w:tmpl w:val="44412E5A"/>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20">
    <w:nsid w:val="444433BC"/>
    <w:multiLevelType w:val="multilevel"/>
    <w:tmpl w:val="444433BC"/>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21">
    <w:nsid w:val="449F443E"/>
    <w:multiLevelType w:val="multilevel"/>
    <w:tmpl w:val="449F443E"/>
    <w:lvl w:ilvl="0">
      <w:start w:val="1"/>
      <w:numFmt w:val="decimal"/>
      <w:lvlText w:val="%1."/>
      <w:lvlJc w:val="left"/>
      <w:pPr>
        <w:ind w:left="846"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22">
    <w:nsid w:val="44D9729F"/>
    <w:multiLevelType w:val="multilevel"/>
    <w:tmpl w:val="44D9729F"/>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23">
    <w:nsid w:val="44E95B54"/>
    <w:multiLevelType w:val="multilevel"/>
    <w:tmpl w:val="44E95B54"/>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24">
    <w:nsid w:val="45324203"/>
    <w:multiLevelType w:val="hybridMultilevel"/>
    <w:tmpl w:val="3A36920C"/>
    <w:lvl w:ilvl="0" w:tplc="CEC6FFAA">
      <w:start w:val="1"/>
      <w:numFmt w:val="decimal"/>
      <w:lvlText w:val="%1、"/>
      <w:lvlJc w:val="left"/>
      <w:pPr>
        <w:ind w:left="905" w:hanging="420"/>
      </w:pPr>
      <w:rPr>
        <w:rFonts w:hint="default"/>
      </w:rPr>
    </w:lvl>
    <w:lvl w:ilvl="1" w:tplc="04090019" w:tentative="1">
      <w:start w:val="1"/>
      <w:numFmt w:val="lowerLetter"/>
      <w:lvlText w:val="%2)"/>
      <w:lvlJc w:val="left"/>
      <w:pPr>
        <w:ind w:left="1325" w:hanging="420"/>
      </w:pPr>
    </w:lvl>
    <w:lvl w:ilvl="2" w:tplc="0409001B" w:tentative="1">
      <w:start w:val="1"/>
      <w:numFmt w:val="lowerRoman"/>
      <w:lvlText w:val="%3."/>
      <w:lvlJc w:val="right"/>
      <w:pPr>
        <w:ind w:left="1745" w:hanging="420"/>
      </w:pPr>
    </w:lvl>
    <w:lvl w:ilvl="3" w:tplc="0409000F" w:tentative="1">
      <w:start w:val="1"/>
      <w:numFmt w:val="decimal"/>
      <w:lvlText w:val="%4."/>
      <w:lvlJc w:val="left"/>
      <w:pPr>
        <w:ind w:left="2165" w:hanging="420"/>
      </w:pPr>
    </w:lvl>
    <w:lvl w:ilvl="4" w:tplc="04090019" w:tentative="1">
      <w:start w:val="1"/>
      <w:numFmt w:val="lowerLetter"/>
      <w:lvlText w:val="%5)"/>
      <w:lvlJc w:val="left"/>
      <w:pPr>
        <w:ind w:left="2585" w:hanging="420"/>
      </w:pPr>
    </w:lvl>
    <w:lvl w:ilvl="5" w:tplc="0409001B" w:tentative="1">
      <w:start w:val="1"/>
      <w:numFmt w:val="lowerRoman"/>
      <w:lvlText w:val="%6."/>
      <w:lvlJc w:val="right"/>
      <w:pPr>
        <w:ind w:left="3005" w:hanging="420"/>
      </w:pPr>
    </w:lvl>
    <w:lvl w:ilvl="6" w:tplc="0409000F" w:tentative="1">
      <w:start w:val="1"/>
      <w:numFmt w:val="decimal"/>
      <w:lvlText w:val="%7."/>
      <w:lvlJc w:val="left"/>
      <w:pPr>
        <w:ind w:left="3425" w:hanging="420"/>
      </w:pPr>
    </w:lvl>
    <w:lvl w:ilvl="7" w:tplc="04090019" w:tentative="1">
      <w:start w:val="1"/>
      <w:numFmt w:val="lowerLetter"/>
      <w:lvlText w:val="%8)"/>
      <w:lvlJc w:val="left"/>
      <w:pPr>
        <w:ind w:left="3845" w:hanging="420"/>
      </w:pPr>
    </w:lvl>
    <w:lvl w:ilvl="8" w:tplc="0409001B" w:tentative="1">
      <w:start w:val="1"/>
      <w:numFmt w:val="lowerRoman"/>
      <w:lvlText w:val="%9."/>
      <w:lvlJc w:val="right"/>
      <w:pPr>
        <w:ind w:left="4265" w:hanging="420"/>
      </w:pPr>
    </w:lvl>
  </w:abstractNum>
  <w:abstractNum w:abstractNumId="225">
    <w:nsid w:val="45AF045D"/>
    <w:multiLevelType w:val="multilevel"/>
    <w:tmpl w:val="45AF045D"/>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26">
    <w:nsid w:val="45B27847"/>
    <w:multiLevelType w:val="multilevel"/>
    <w:tmpl w:val="45B2784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7">
    <w:nsid w:val="460D3290"/>
    <w:multiLevelType w:val="multilevel"/>
    <w:tmpl w:val="460D3290"/>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28">
    <w:nsid w:val="460F6122"/>
    <w:multiLevelType w:val="multilevel"/>
    <w:tmpl w:val="460F6122"/>
    <w:lvl w:ilvl="0">
      <w:start w:val="1"/>
      <w:numFmt w:val="decimal"/>
      <w:lvlText w:val="%1."/>
      <w:lvlJc w:val="left"/>
      <w:pPr>
        <w:ind w:left="1270" w:hanging="420"/>
      </w:pPr>
      <w:rPr>
        <w:rFonts w:hint="eastAsia"/>
      </w:rPr>
    </w:lvl>
    <w:lvl w:ilvl="1" w:tentative="1">
      <w:start w:val="1"/>
      <w:numFmt w:val="lowerLetter"/>
      <w:lvlText w:val="%2)"/>
      <w:lvlJc w:val="left"/>
      <w:pPr>
        <w:ind w:left="1690" w:hanging="420"/>
      </w:pPr>
    </w:lvl>
    <w:lvl w:ilvl="2" w:tentative="1">
      <w:start w:val="1"/>
      <w:numFmt w:val="lowerRoman"/>
      <w:lvlText w:val="%3."/>
      <w:lvlJc w:val="right"/>
      <w:pPr>
        <w:ind w:left="2110" w:hanging="420"/>
      </w:pPr>
    </w:lvl>
    <w:lvl w:ilvl="3" w:tentative="1">
      <w:start w:val="1"/>
      <w:numFmt w:val="decimal"/>
      <w:lvlText w:val="%4."/>
      <w:lvlJc w:val="left"/>
      <w:pPr>
        <w:ind w:left="2530" w:hanging="420"/>
      </w:pPr>
    </w:lvl>
    <w:lvl w:ilvl="4" w:tentative="1">
      <w:start w:val="1"/>
      <w:numFmt w:val="lowerLetter"/>
      <w:lvlText w:val="%5)"/>
      <w:lvlJc w:val="left"/>
      <w:pPr>
        <w:ind w:left="2950" w:hanging="420"/>
      </w:pPr>
    </w:lvl>
    <w:lvl w:ilvl="5" w:tentative="1">
      <w:start w:val="1"/>
      <w:numFmt w:val="lowerRoman"/>
      <w:lvlText w:val="%6."/>
      <w:lvlJc w:val="right"/>
      <w:pPr>
        <w:ind w:left="3370" w:hanging="420"/>
      </w:pPr>
    </w:lvl>
    <w:lvl w:ilvl="6" w:tentative="1">
      <w:start w:val="1"/>
      <w:numFmt w:val="decimal"/>
      <w:lvlText w:val="%7."/>
      <w:lvlJc w:val="left"/>
      <w:pPr>
        <w:ind w:left="3790" w:hanging="420"/>
      </w:pPr>
    </w:lvl>
    <w:lvl w:ilvl="7" w:tentative="1">
      <w:start w:val="1"/>
      <w:numFmt w:val="lowerLetter"/>
      <w:lvlText w:val="%8)"/>
      <w:lvlJc w:val="left"/>
      <w:pPr>
        <w:ind w:left="4210" w:hanging="420"/>
      </w:pPr>
    </w:lvl>
    <w:lvl w:ilvl="8" w:tentative="1">
      <w:start w:val="1"/>
      <w:numFmt w:val="lowerRoman"/>
      <w:lvlText w:val="%9."/>
      <w:lvlJc w:val="right"/>
      <w:pPr>
        <w:ind w:left="4630" w:hanging="420"/>
      </w:pPr>
    </w:lvl>
  </w:abstractNum>
  <w:abstractNum w:abstractNumId="229">
    <w:nsid w:val="46266F2F"/>
    <w:multiLevelType w:val="multilevel"/>
    <w:tmpl w:val="46266F2F"/>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30">
    <w:nsid w:val="465C7FE2"/>
    <w:multiLevelType w:val="multilevel"/>
    <w:tmpl w:val="465C7FE2"/>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31">
    <w:nsid w:val="46F32696"/>
    <w:multiLevelType w:val="hybridMultilevel"/>
    <w:tmpl w:val="3578B79C"/>
    <w:lvl w:ilvl="0" w:tplc="CEC6FFAA">
      <w:start w:val="1"/>
      <w:numFmt w:val="decimal"/>
      <w:lvlText w:val="%1、"/>
      <w:lvlJc w:val="left"/>
      <w:pPr>
        <w:ind w:left="842" w:hanging="4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32">
    <w:nsid w:val="47443CB7"/>
    <w:multiLevelType w:val="multilevel"/>
    <w:tmpl w:val="47443CB7"/>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33">
    <w:nsid w:val="47B24A76"/>
    <w:multiLevelType w:val="multilevel"/>
    <w:tmpl w:val="47B24A76"/>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34">
    <w:nsid w:val="47D17162"/>
    <w:multiLevelType w:val="multilevel"/>
    <w:tmpl w:val="47D17162"/>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35">
    <w:nsid w:val="480F2AF7"/>
    <w:multiLevelType w:val="hybridMultilevel"/>
    <w:tmpl w:val="44F62386"/>
    <w:lvl w:ilvl="0" w:tplc="CEC6FFAA">
      <w:start w:val="1"/>
      <w:numFmt w:val="decimal"/>
      <w:lvlText w:val="%1、"/>
      <w:lvlJc w:val="left"/>
      <w:pPr>
        <w:ind w:left="842" w:hanging="4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36">
    <w:nsid w:val="482A3C0D"/>
    <w:multiLevelType w:val="multilevel"/>
    <w:tmpl w:val="482A3C0D"/>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37">
    <w:nsid w:val="489702DA"/>
    <w:multiLevelType w:val="multilevel"/>
    <w:tmpl w:val="489702DA"/>
    <w:lvl w:ilvl="0">
      <w:start w:val="1"/>
      <w:numFmt w:val="bullet"/>
      <w:lvlText w:val=""/>
      <w:lvlJc w:val="left"/>
      <w:pPr>
        <w:ind w:left="1294" w:hanging="420"/>
      </w:pPr>
      <w:rPr>
        <w:rFonts w:ascii="Wingdings" w:hAnsi="Wingdings" w:hint="default"/>
      </w:rPr>
    </w:lvl>
    <w:lvl w:ilvl="1" w:tentative="1">
      <w:start w:val="1"/>
      <w:numFmt w:val="bullet"/>
      <w:lvlText w:val=""/>
      <w:lvlJc w:val="left"/>
      <w:pPr>
        <w:ind w:left="1714" w:hanging="420"/>
      </w:pPr>
      <w:rPr>
        <w:rFonts w:ascii="Wingdings" w:hAnsi="Wingdings" w:hint="default"/>
      </w:rPr>
    </w:lvl>
    <w:lvl w:ilvl="2" w:tentative="1">
      <w:start w:val="1"/>
      <w:numFmt w:val="bullet"/>
      <w:lvlText w:val=""/>
      <w:lvlJc w:val="left"/>
      <w:pPr>
        <w:ind w:left="2134" w:hanging="420"/>
      </w:pPr>
      <w:rPr>
        <w:rFonts w:ascii="Wingdings" w:hAnsi="Wingdings" w:hint="default"/>
      </w:rPr>
    </w:lvl>
    <w:lvl w:ilvl="3" w:tentative="1">
      <w:start w:val="1"/>
      <w:numFmt w:val="bullet"/>
      <w:lvlText w:val=""/>
      <w:lvlJc w:val="left"/>
      <w:pPr>
        <w:ind w:left="2554" w:hanging="420"/>
      </w:pPr>
      <w:rPr>
        <w:rFonts w:ascii="Wingdings" w:hAnsi="Wingdings" w:hint="default"/>
      </w:rPr>
    </w:lvl>
    <w:lvl w:ilvl="4" w:tentative="1">
      <w:start w:val="1"/>
      <w:numFmt w:val="bullet"/>
      <w:lvlText w:val=""/>
      <w:lvlJc w:val="left"/>
      <w:pPr>
        <w:ind w:left="2974" w:hanging="420"/>
      </w:pPr>
      <w:rPr>
        <w:rFonts w:ascii="Wingdings" w:hAnsi="Wingdings" w:hint="default"/>
      </w:rPr>
    </w:lvl>
    <w:lvl w:ilvl="5" w:tentative="1">
      <w:start w:val="1"/>
      <w:numFmt w:val="bullet"/>
      <w:lvlText w:val=""/>
      <w:lvlJc w:val="left"/>
      <w:pPr>
        <w:ind w:left="3394" w:hanging="420"/>
      </w:pPr>
      <w:rPr>
        <w:rFonts w:ascii="Wingdings" w:hAnsi="Wingdings" w:hint="default"/>
      </w:rPr>
    </w:lvl>
    <w:lvl w:ilvl="6" w:tentative="1">
      <w:start w:val="1"/>
      <w:numFmt w:val="bullet"/>
      <w:lvlText w:val=""/>
      <w:lvlJc w:val="left"/>
      <w:pPr>
        <w:ind w:left="3814" w:hanging="420"/>
      </w:pPr>
      <w:rPr>
        <w:rFonts w:ascii="Wingdings" w:hAnsi="Wingdings" w:hint="default"/>
      </w:rPr>
    </w:lvl>
    <w:lvl w:ilvl="7" w:tentative="1">
      <w:start w:val="1"/>
      <w:numFmt w:val="bullet"/>
      <w:lvlText w:val=""/>
      <w:lvlJc w:val="left"/>
      <w:pPr>
        <w:ind w:left="4234" w:hanging="420"/>
      </w:pPr>
      <w:rPr>
        <w:rFonts w:ascii="Wingdings" w:hAnsi="Wingdings" w:hint="default"/>
      </w:rPr>
    </w:lvl>
    <w:lvl w:ilvl="8" w:tentative="1">
      <w:start w:val="1"/>
      <w:numFmt w:val="bullet"/>
      <w:lvlText w:val=""/>
      <w:lvlJc w:val="left"/>
      <w:pPr>
        <w:ind w:left="4654" w:hanging="420"/>
      </w:pPr>
      <w:rPr>
        <w:rFonts w:ascii="Wingdings" w:hAnsi="Wingdings" w:hint="default"/>
      </w:rPr>
    </w:lvl>
  </w:abstractNum>
  <w:abstractNum w:abstractNumId="238">
    <w:nsid w:val="490767A8"/>
    <w:multiLevelType w:val="multilevel"/>
    <w:tmpl w:val="490767A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9">
    <w:nsid w:val="492F485E"/>
    <w:multiLevelType w:val="multilevel"/>
    <w:tmpl w:val="492F485E"/>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40">
    <w:nsid w:val="49993748"/>
    <w:multiLevelType w:val="multilevel"/>
    <w:tmpl w:val="49993748"/>
    <w:lvl w:ilvl="0">
      <w:start w:val="1"/>
      <w:numFmt w:val="decimal"/>
      <w:lvlText w:val="%1."/>
      <w:lvlJc w:val="left"/>
      <w:pPr>
        <w:ind w:left="845" w:hanging="420"/>
      </w:pPr>
    </w:lvl>
    <w:lvl w:ilvl="1" w:tentative="1">
      <w:start w:val="1"/>
      <w:numFmt w:val="lowerLetter"/>
      <w:lvlText w:val="%2)"/>
      <w:lvlJc w:val="left"/>
      <w:pPr>
        <w:ind w:left="1265" w:hanging="420"/>
      </w:pPr>
    </w:lvl>
    <w:lvl w:ilvl="2" w:tentative="1">
      <w:start w:val="1"/>
      <w:numFmt w:val="lowerRoman"/>
      <w:lvlText w:val="%3."/>
      <w:lvlJc w:val="right"/>
      <w:pPr>
        <w:ind w:left="1685" w:hanging="420"/>
      </w:pPr>
    </w:lvl>
    <w:lvl w:ilvl="3" w:tentative="1">
      <w:start w:val="1"/>
      <w:numFmt w:val="decimal"/>
      <w:lvlText w:val="%4."/>
      <w:lvlJc w:val="left"/>
      <w:pPr>
        <w:ind w:left="2105" w:hanging="420"/>
      </w:pPr>
    </w:lvl>
    <w:lvl w:ilvl="4" w:tentative="1">
      <w:start w:val="1"/>
      <w:numFmt w:val="lowerLetter"/>
      <w:lvlText w:val="%5)"/>
      <w:lvlJc w:val="left"/>
      <w:pPr>
        <w:ind w:left="2525" w:hanging="420"/>
      </w:pPr>
    </w:lvl>
    <w:lvl w:ilvl="5" w:tentative="1">
      <w:start w:val="1"/>
      <w:numFmt w:val="lowerRoman"/>
      <w:lvlText w:val="%6."/>
      <w:lvlJc w:val="right"/>
      <w:pPr>
        <w:ind w:left="2945" w:hanging="420"/>
      </w:pPr>
    </w:lvl>
    <w:lvl w:ilvl="6" w:tentative="1">
      <w:start w:val="1"/>
      <w:numFmt w:val="decimal"/>
      <w:lvlText w:val="%7."/>
      <w:lvlJc w:val="left"/>
      <w:pPr>
        <w:ind w:left="3365" w:hanging="420"/>
      </w:pPr>
    </w:lvl>
    <w:lvl w:ilvl="7" w:tentative="1">
      <w:start w:val="1"/>
      <w:numFmt w:val="lowerLetter"/>
      <w:lvlText w:val="%8)"/>
      <w:lvlJc w:val="left"/>
      <w:pPr>
        <w:ind w:left="3785" w:hanging="420"/>
      </w:pPr>
    </w:lvl>
    <w:lvl w:ilvl="8" w:tentative="1">
      <w:start w:val="1"/>
      <w:numFmt w:val="lowerRoman"/>
      <w:lvlText w:val="%9."/>
      <w:lvlJc w:val="right"/>
      <w:pPr>
        <w:ind w:left="4205" w:hanging="420"/>
      </w:pPr>
    </w:lvl>
  </w:abstractNum>
  <w:abstractNum w:abstractNumId="241">
    <w:nsid w:val="49CF5738"/>
    <w:multiLevelType w:val="multilevel"/>
    <w:tmpl w:val="49CF5738"/>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42">
    <w:nsid w:val="49EC1E8F"/>
    <w:multiLevelType w:val="multilevel"/>
    <w:tmpl w:val="49EC1E8F"/>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43">
    <w:nsid w:val="49F466DB"/>
    <w:multiLevelType w:val="multilevel"/>
    <w:tmpl w:val="49F466DB"/>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44">
    <w:nsid w:val="4A3C234D"/>
    <w:multiLevelType w:val="multilevel"/>
    <w:tmpl w:val="4A3C234D"/>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45">
    <w:nsid w:val="4A711381"/>
    <w:multiLevelType w:val="multilevel"/>
    <w:tmpl w:val="4A711381"/>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46">
    <w:nsid w:val="4B344025"/>
    <w:multiLevelType w:val="multilevel"/>
    <w:tmpl w:val="4B344025"/>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47">
    <w:nsid w:val="4BA71000"/>
    <w:multiLevelType w:val="multilevel"/>
    <w:tmpl w:val="4BA71000"/>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48">
    <w:nsid w:val="4BE5529C"/>
    <w:multiLevelType w:val="multilevel"/>
    <w:tmpl w:val="4BE5529C"/>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49">
    <w:nsid w:val="4C5924C2"/>
    <w:multiLevelType w:val="multilevel"/>
    <w:tmpl w:val="4C5924C2"/>
    <w:lvl w:ilvl="0">
      <w:start w:val="1"/>
      <w:numFmt w:val="decimal"/>
      <w:lvlText w:val="%1."/>
      <w:lvlJc w:val="left"/>
      <w:pPr>
        <w:ind w:left="846"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50">
    <w:nsid w:val="4C6515D2"/>
    <w:multiLevelType w:val="multilevel"/>
    <w:tmpl w:val="6C2669FE"/>
    <w:lvl w:ilvl="0">
      <w:start w:val="1"/>
      <w:numFmt w:val="decimal"/>
      <w:lvlText w:val="%1."/>
      <w:lvlJc w:val="left"/>
      <w:pPr>
        <w:tabs>
          <w:tab w:val="num" w:pos="420"/>
        </w:tabs>
        <w:ind w:left="840" w:hanging="420"/>
      </w:pPr>
      <w:rPr>
        <w:rFonts w:eastAsia="宋体" w:hint="eastAsia"/>
        <w:kern w:val="2"/>
        <w:sz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51">
    <w:nsid w:val="4C9357F8"/>
    <w:multiLevelType w:val="multilevel"/>
    <w:tmpl w:val="4C9357F8"/>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52">
    <w:nsid w:val="4D01684C"/>
    <w:multiLevelType w:val="multilevel"/>
    <w:tmpl w:val="4D01684C"/>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53">
    <w:nsid w:val="4D267802"/>
    <w:multiLevelType w:val="multilevel"/>
    <w:tmpl w:val="4D267802"/>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54">
    <w:nsid w:val="4D3B1074"/>
    <w:multiLevelType w:val="multilevel"/>
    <w:tmpl w:val="4D3B1074"/>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55">
    <w:nsid w:val="4D737A8A"/>
    <w:multiLevelType w:val="multilevel"/>
    <w:tmpl w:val="4D737A8A"/>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6">
    <w:nsid w:val="4D9C1003"/>
    <w:multiLevelType w:val="multilevel"/>
    <w:tmpl w:val="4D9C1003"/>
    <w:lvl w:ilvl="0">
      <w:start w:val="1"/>
      <w:numFmt w:val="decimal"/>
      <w:lvlText w:val="%1."/>
      <w:lvlJc w:val="left"/>
      <w:pPr>
        <w:ind w:left="1210" w:hanging="360"/>
      </w:pPr>
      <w:rPr>
        <w:rFonts w:hint="default"/>
      </w:rPr>
    </w:lvl>
    <w:lvl w:ilvl="1" w:tentative="1">
      <w:start w:val="1"/>
      <w:numFmt w:val="lowerLetter"/>
      <w:lvlText w:val="%2)"/>
      <w:lvlJc w:val="left"/>
      <w:pPr>
        <w:ind w:left="1690" w:hanging="420"/>
      </w:pPr>
    </w:lvl>
    <w:lvl w:ilvl="2" w:tentative="1">
      <w:start w:val="1"/>
      <w:numFmt w:val="lowerRoman"/>
      <w:lvlText w:val="%3."/>
      <w:lvlJc w:val="right"/>
      <w:pPr>
        <w:ind w:left="2110" w:hanging="420"/>
      </w:pPr>
    </w:lvl>
    <w:lvl w:ilvl="3" w:tentative="1">
      <w:start w:val="1"/>
      <w:numFmt w:val="decimal"/>
      <w:lvlText w:val="%4."/>
      <w:lvlJc w:val="left"/>
      <w:pPr>
        <w:ind w:left="2530" w:hanging="420"/>
      </w:pPr>
    </w:lvl>
    <w:lvl w:ilvl="4" w:tentative="1">
      <w:start w:val="1"/>
      <w:numFmt w:val="lowerLetter"/>
      <w:lvlText w:val="%5)"/>
      <w:lvlJc w:val="left"/>
      <w:pPr>
        <w:ind w:left="2950" w:hanging="420"/>
      </w:pPr>
    </w:lvl>
    <w:lvl w:ilvl="5" w:tentative="1">
      <w:start w:val="1"/>
      <w:numFmt w:val="lowerRoman"/>
      <w:lvlText w:val="%6."/>
      <w:lvlJc w:val="right"/>
      <w:pPr>
        <w:ind w:left="3370" w:hanging="420"/>
      </w:pPr>
    </w:lvl>
    <w:lvl w:ilvl="6" w:tentative="1">
      <w:start w:val="1"/>
      <w:numFmt w:val="decimal"/>
      <w:lvlText w:val="%7."/>
      <w:lvlJc w:val="left"/>
      <w:pPr>
        <w:ind w:left="3790" w:hanging="420"/>
      </w:pPr>
    </w:lvl>
    <w:lvl w:ilvl="7" w:tentative="1">
      <w:start w:val="1"/>
      <w:numFmt w:val="lowerLetter"/>
      <w:lvlText w:val="%8)"/>
      <w:lvlJc w:val="left"/>
      <w:pPr>
        <w:ind w:left="4210" w:hanging="420"/>
      </w:pPr>
    </w:lvl>
    <w:lvl w:ilvl="8" w:tentative="1">
      <w:start w:val="1"/>
      <w:numFmt w:val="lowerRoman"/>
      <w:lvlText w:val="%9."/>
      <w:lvlJc w:val="right"/>
      <w:pPr>
        <w:ind w:left="4630" w:hanging="420"/>
      </w:pPr>
    </w:lvl>
  </w:abstractNum>
  <w:abstractNum w:abstractNumId="257">
    <w:nsid w:val="4E2C27AA"/>
    <w:multiLevelType w:val="multilevel"/>
    <w:tmpl w:val="4E2C27AA"/>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58">
    <w:nsid w:val="4EBF3905"/>
    <w:multiLevelType w:val="multilevel"/>
    <w:tmpl w:val="4EBF3905"/>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59">
    <w:nsid w:val="4F0F260D"/>
    <w:multiLevelType w:val="multilevel"/>
    <w:tmpl w:val="4F0F260D"/>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60">
    <w:nsid w:val="4F27477B"/>
    <w:multiLevelType w:val="multilevel"/>
    <w:tmpl w:val="4F27477B"/>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61">
    <w:nsid w:val="4F8744FF"/>
    <w:multiLevelType w:val="multilevel"/>
    <w:tmpl w:val="4F8744FF"/>
    <w:lvl w:ilvl="0">
      <w:start w:val="1"/>
      <w:numFmt w:val="decimal"/>
      <w:lvlText w:val="%1."/>
      <w:lvlJc w:val="left"/>
      <w:pPr>
        <w:ind w:left="846"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62">
    <w:nsid w:val="4F93780C"/>
    <w:multiLevelType w:val="multilevel"/>
    <w:tmpl w:val="4F93780C"/>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63">
    <w:nsid w:val="4FF53FBB"/>
    <w:multiLevelType w:val="hybridMultilevel"/>
    <w:tmpl w:val="3CCEF400"/>
    <w:lvl w:ilvl="0" w:tplc="CEC6FFAA">
      <w:start w:val="1"/>
      <w:numFmt w:val="decimal"/>
      <w:lvlText w:val="%1、"/>
      <w:lvlJc w:val="left"/>
      <w:pPr>
        <w:ind w:left="905" w:hanging="420"/>
      </w:pPr>
      <w:rPr>
        <w:rFonts w:hint="default"/>
      </w:rPr>
    </w:lvl>
    <w:lvl w:ilvl="1" w:tplc="CEC6FFAA">
      <w:start w:val="1"/>
      <w:numFmt w:val="decimal"/>
      <w:lvlText w:val="%2、"/>
      <w:lvlJc w:val="left"/>
      <w:pPr>
        <w:ind w:left="1325" w:hanging="420"/>
      </w:pPr>
      <w:rPr>
        <w:rFonts w:hint="default"/>
      </w:rPr>
    </w:lvl>
    <w:lvl w:ilvl="2" w:tplc="0409001B" w:tentative="1">
      <w:start w:val="1"/>
      <w:numFmt w:val="lowerRoman"/>
      <w:lvlText w:val="%3."/>
      <w:lvlJc w:val="right"/>
      <w:pPr>
        <w:ind w:left="1745" w:hanging="420"/>
      </w:pPr>
    </w:lvl>
    <w:lvl w:ilvl="3" w:tplc="0409000F" w:tentative="1">
      <w:start w:val="1"/>
      <w:numFmt w:val="decimal"/>
      <w:lvlText w:val="%4."/>
      <w:lvlJc w:val="left"/>
      <w:pPr>
        <w:ind w:left="2165" w:hanging="420"/>
      </w:pPr>
    </w:lvl>
    <w:lvl w:ilvl="4" w:tplc="04090019" w:tentative="1">
      <w:start w:val="1"/>
      <w:numFmt w:val="lowerLetter"/>
      <w:lvlText w:val="%5)"/>
      <w:lvlJc w:val="left"/>
      <w:pPr>
        <w:ind w:left="2585" w:hanging="420"/>
      </w:pPr>
    </w:lvl>
    <w:lvl w:ilvl="5" w:tplc="0409001B" w:tentative="1">
      <w:start w:val="1"/>
      <w:numFmt w:val="lowerRoman"/>
      <w:lvlText w:val="%6."/>
      <w:lvlJc w:val="right"/>
      <w:pPr>
        <w:ind w:left="3005" w:hanging="420"/>
      </w:pPr>
    </w:lvl>
    <w:lvl w:ilvl="6" w:tplc="0409000F" w:tentative="1">
      <w:start w:val="1"/>
      <w:numFmt w:val="decimal"/>
      <w:lvlText w:val="%7."/>
      <w:lvlJc w:val="left"/>
      <w:pPr>
        <w:ind w:left="3425" w:hanging="420"/>
      </w:pPr>
    </w:lvl>
    <w:lvl w:ilvl="7" w:tplc="04090019" w:tentative="1">
      <w:start w:val="1"/>
      <w:numFmt w:val="lowerLetter"/>
      <w:lvlText w:val="%8)"/>
      <w:lvlJc w:val="left"/>
      <w:pPr>
        <w:ind w:left="3845" w:hanging="420"/>
      </w:pPr>
    </w:lvl>
    <w:lvl w:ilvl="8" w:tplc="0409001B" w:tentative="1">
      <w:start w:val="1"/>
      <w:numFmt w:val="lowerRoman"/>
      <w:lvlText w:val="%9."/>
      <w:lvlJc w:val="right"/>
      <w:pPr>
        <w:ind w:left="4265" w:hanging="420"/>
      </w:pPr>
    </w:lvl>
  </w:abstractNum>
  <w:abstractNum w:abstractNumId="264">
    <w:nsid w:val="5086689F"/>
    <w:multiLevelType w:val="multilevel"/>
    <w:tmpl w:val="5086689F"/>
    <w:lvl w:ilvl="0">
      <w:start w:val="1"/>
      <w:numFmt w:val="decimal"/>
      <w:lvlText w:val="%1."/>
      <w:lvlJc w:val="left"/>
      <w:pPr>
        <w:ind w:left="785" w:hanging="360"/>
      </w:pPr>
      <w:rPr>
        <w:rFonts w:hint="default"/>
      </w:rPr>
    </w:lvl>
    <w:lvl w:ilvl="1" w:tentative="1">
      <w:start w:val="1"/>
      <w:numFmt w:val="lowerLetter"/>
      <w:lvlText w:val="%2)"/>
      <w:lvlJc w:val="left"/>
      <w:pPr>
        <w:ind w:left="1265" w:hanging="420"/>
      </w:pPr>
    </w:lvl>
    <w:lvl w:ilvl="2" w:tentative="1">
      <w:start w:val="1"/>
      <w:numFmt w:val="lowerRoman"/>
      <w:lvlText w:val="%3."/>
      <w:lvlJc w:val="right"/>
      <w:pPr>
        <w:ind w:left="1685" w:hanging="420"/>
      </w:pPr>
    </w:lvl>
    <w:lvl w:ilvl="3" w:tentative="1">
      <w:start w:val="1"/>
      <w:numFmt w:val="decimal"/>
      <w:lvlText w:val="%4."/>
      <w:lvlJc w:val="left"/>
      <w:pPr>
        <w:ind w:left="2105" w:hanging="420"/>
      </w:pPr>
    </w:lvl>
    <w:lvl w:ilvl="4" w:tentative="1">
      <w:start w:val="1"/>
      <w:numFmt w:val="lowerLetter"/>
      <w:lvlText w:val="%5)"/>
      <w:lvlJc w:val="left"/>
      <w:pPr>
        <w:ind w:left="2525" w:hanging="420"/>
      </w:pPr>
    </w:lvl>
    <w:lvl w:ilvl="5" w:tentative="1">
      <w:start w:val="1"/>
      <w:numFmt w:val="lowerRoman"/>
      <w:lvlText w:val="%6."/>
      <w:lvlJc w:val="right"/>
      <w:pPr>
        <w:ind w:left="2945" w:hanging="420"/>
      </w:pPr>
    </w:lvl>
    <w:lvl w:ilvl="6" w:tentative="1">
      <w:start w:val="1"/>
      <w:numFmt w:val="decimal"/>
      <w:lvlText w:val="%7."/>
      <w:lvlJc w:val="left"/>
      <w:pPr>
        <w:ind w:left="3365" w:hanging="420"/>
      </w:pPr>
    </w:lvl>
    <w:lvl w:ilvl="7" w:tentative="1">
      <w:start w:val="1"/>
      <w:numFmt w:val="lowerLetter"/>
      <w:lvlText w:val="%8)"/>
      <w:lvlJc w:val="left"/>
      <w:pPr>
        <w:ind w:left="3785" w:hanging="420"/>
      </w:pPr>
    </w:lvl>
    <w:lvl w:ilvl="8" w:tentative="1">
      <w:start w:val="1"/>
      <w:numFmt w:val="lowerRoman"/>
      <w:lvlText w:val="%9."/>
      <w:lvlJc w:val="right"/>
      <w:pPr>
        <w:ind w:left="4205" w:hanging="420"/>
      </w:pPr>
    </w:lvl>
  </w:abstractNum>
  <w:abstractNum w:abstractNumId="265">
    <w:nsid w:val="50A51547"/>
    <w:multiLevelType w:val="hybridMultilevel"/>
    <w:tmpl w:val="27707884"/>
    <w:lvl w:ilvl="0" w:tplc="CEC6FFAA">
      <w:start w:val="1"/>
      <w:numFmt w:val="decimal"/>
      <w:lvlText w:val="%1、"/>
      <w:lvlJc w:val="left"/>
      <w:pPr>
        <w:ind w:left="842" w:hanging="4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66">
    <w:nsid w:val="51031CF7"/>
    <w:multiLevelType w:val="multilevel"/>
    <w:tmpl w:val="51031CF7"/>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67">
    <w:nsid w:val="51044CFF"/>
    <w:multiLevelType w:val="multilevel"/>
    <w:tmpl w:val="51044CFF"/>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68">
    <w:nsid w:val="5125497B"/>
    <w:multiLevelType w:val="hybridMultilevel"/>
    <w:tmpl w:val="57060AA8"/>
    <w:lvl w:ilvl="0" w:tplc="CEC6FFAA">
      <w:start w:val="1"/>
      <w:numFmt w:val="decimal"/>
      <w:lvlText w:val="%1、"/>
      <w:lvlJc w:val="left"/>
      <w:pPr>
        <w:ind w:left="846" w:hanging="4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69">
    <w:nsid w:val="51533591"/>
    <w:multiLevelType w:val="multilevel"/>
    <w:tmpl w:val="51533591"/>
    <w:lvl w:ilvl="0">
      <w:start w:val="1"/>
      <w:numFmt w:val="decimal"/>
      <w:lvlText w:val="%1、"/>
      <w:lvlJc w:val="left"/>
      <w:pPr>
        <w:ind w:left="845" w:hanging="420"/>
      </w:pPr>
      <w:rPr>
        <w:rFonts w:hint="default"/>
      </w:rPr>
    </w:lvl>
    <w:lvl w:ilvl="1" w:tentative="1">
      <w:start w:val="1"/>
      <w:numFmt w:val="lowerLetter"/>
      <w:lvlText w:val="%2)"/>
      <w:lvlJc w:val="left"/>
      <w:pPr>
        <w:ind w:left="1265" w:hanging="420"/>
      </w:pPr>
    </w:lvl>
    <w:lvl w:ilvl="2" w:tentative="1">
      <w:start w:val="1"/>
      <w:numFmt w:val="lowerRoman"/>
      <w:lvlText w:val="%3."/>
      <w:lvlJc w:val="right"/>
      <w:pPr>
        <w:ind w:left="1685" w:hanging="420"/>
      </w:pPr>
    </w:lvl>
    <w:lvl w:ilvl="3" w:tentative="1">
      <w:start w:val="1"/>
      <w:numFmt w:val="decimal"/>
      <w:lvlText w:val="%4."/>
      <w:lvlJc w:val="left"/>
      <w:pPr>
        <w:ind w:left="2105" w:hanging="420"/>
      </w:pPr>
    </w:lvl>
    <w:lvl w:ilvl="4" w:tentative="1">
      <w:start w:val="1"/>
      <w:numFmt w:val="lowerLetter"/>
      <w:lvlText w:val="%5)"/>
      <w:lvlJc w:val="left"/>
      <w:pPr>
        <w:ind w:left="2525" w:hanging="420"/>
      </w:pPr>
    </w:lvl>
    <w:lvl w:ilvl="5" w:tentative="1">
      <w:start w:val="1"/>
      <w:numFmt w:val="lowerRoman"/>
      <w:lvlText w:val="%6."/>
      <w:lvlJc w:val="right"/>
      <w:pPr>
        <w:ind w:left="2945" w:hanging="420"/>
      </w:pPr>
    </w:lvl>
    <w:lvl w:ilvl="6" w:tentative="1">
      <w:start w:val="1"/>
      <w:numFmt w:val="decimal"/>
      <w:lvlText w:val="%7."/>
      <w:lvlJc w:val="left"/>
      <w:pPr>
        <w:ind w:left="3365" w:hanging="420"/>
      </w:pPr>
    </w:lvl>
    <w:lvl w:ilvl="7" w:tentative="1">
      <w:start w:val="1"/>
      <w:numFmt w:val="lowerLetter"/>
      <w:lvlText w:val="%8)"/>
      <w:lvlJc w:val="left"/>
      <w:pPr>
        <w:ind w:left="3785" w:hanging="420"/>
      </w:pPr>
    </w:lvl>
    <w:lvl w:ilvl="8" w:tentative="1">
      <w:start w:val="1"/>
      <w:numFmt w:val="lowerRoman"/>
      <w:lvlText w:val="%9."/>
      <w:lvlJc w:val="right"/>
      <w:pPr>
        <w:ind w:left="4205" w:hanging="420"/>
      </w:pPr>
    </w:lvl>
  </w:abstractNum>
  <w:abstractNum w:abstractNumId="270">
    <w:nsid w:val="523A4DCF"/>
    <w:multiLevelType w:val="multilevel"/>
    <w:tmpl w:val="523A4DCF"/>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71">
    <w:nsid w:val="527D48E2"/>
    <w:multiLevelType w:val="multilevel"/>
    <w:tmpl w:val="527D48E2"/>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72">
    <w:nsid w:val="53651F93"/>
    <w:multiLevelType w:val="multilevel"/>
    <w:tmpl w:val="53651F93"/>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73">
    <w:nsid w:val="536A5AA0"/>
    <w:multiLevelType w:val="hybridMultilevel"/>
    <w:tmpl w:val="5A4EB680"/>
    <w:lvl w:ilvl="0" w:tplc="CEC6FFAA">
      <w:start w:val="1"/>
      <w:numFmt w:val="decimal"/>
      <w:lvlText w:val="%1、"/>
      <w:lvlJc w:val="left"/>
      <w:pPr>
        <w:ind w:left="842" w:hanging="420"/>
      </w:pPr>
      <w:rPr>
        <w:rFonts w:hint="default"/>
      </w:rPr>
    </w:lvl>
    <w:lvl w:ilvl="1" w:tplc="D1289212">
      <w:start w:val="1"/>
      <w:numFmt w:val="decimal"/>
      <w:lvlText w:val="（%2）"/>
      <w:lvlJc w:val="left"/>
      <w:pPr>
        <w:ind w:left="1924" w:hanging="1080"/>
      </w:pPr>
      <w:rPr>
        <w:rFonts w:hint="default"/>
      </w:r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74">
    <w:nsid w:val="53C0351D"/>
    <w:multiLevelType w:val="multilevel"/>
    <w:tmpl w:val="53C0351D"/>
    <w:lvl w:ilvl="0">
      <w:start w:val="4"/>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75">
    <w:nsid w:val="53D134BD"/>
    <w:multiLevelType w:val="multilevel"/>
    <w:tmpl w:val="6C2669FE"/>
    <w:lvl w:ilvl="0">
      <w:start w:val="1"/>
      <w:numFmt w:val="decimal"/>
      <w:lvlText w:val="%1."/>
      <w:lvlJc w:val="left"/>
      <w:pPr>
        <w:tabs>
          <w:tab w:val="num" w:pos="420"/>
        </w:tabs>
        <w:ind w:left="840" w:hanging="420"/>
      </w:pPr>
      <w:rPr>
        <w:rFonts w:eastAsia="宋体" w:hint="eastAsia"/>
        <w:kern w:val="2"/>
        <w:sz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76">
    <w:nsid w:val="541C702D"/>
    <w:multiLevelType w:val="multilevel"/>
    <w:tmpl w:val="541C702D"/>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77">
    <w:nsid w:val="542427E5"/>
    <w:multiLevelType w:val="multilevel"/>
    <w:tmpl w:val="542427E5"/>
    <w:lvl w:ilvl="0">
      <w:start w:val="1"/>
      <w:numFmt w:val="decimal"/>
      <w:lvlText w:val="%1."/>
      <w:lvlJc w:val="left"/>
      <w:pPr>
        <w:ind w:left="874" w:hanging="420"/>
      </w:pPr>
      <w:rPr>
        <w:rFonts w:hint="eastAsia"/>
        <w:spacing w:val="0"/>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78">
    <w:nsid w:val="543541B3"/>
    <w:multiLevelType w:val="multilevel"/>
    <w:tmpl w:val="543541B3"/>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79">
    <w:nsid w:val="549B7E2C"/>
    <w:multiLevelType w:val="multilevel"/>
    <w:tmpl w:val="549B7E2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0">
    <w:nsid w:val="54A20B2C"/>
    <w:multiLevelType w:val="multilevel"/>
    <w:tmpl w:val="54A20B2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1">
    <w:nsid w:val="54D36E47"/>
    <w:multiLevelType w:val="multilevel"/>
    <w:tmpl w:val="54D36E4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2">
    <w:nsid w:val="54D9618E"/>
    <w:multiLevelType w:val="multilevel"/>
    <w:tmpl w:val="54D9618E"/>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83">
    <w:nsid w:val="54EF2F00"/>
    <w:multiLevelType w:val="multilevel"/>
    <w:tmpl w:val="54EF2F00"/>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84">
    <w:nsid w:val="550F7398"/>
    <w:multiLevelType w:val="multilevel"/>
    <w:tmpl w:val="550F7398"/>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85">
    <w:nsid w:val="557B2131"/>
    <w:multiLevelType w:val="multilevel"/>
    <w:tmpl w:val="557B213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6">
    <w:nsid w:val="55D68ABF"/>
    <w:multiLevelType w:val="multilevel"/>
    <w:tmpl w:val="55D68ABF"/>
    <w:lvl w:ilvl="0">
      <w:start w:val="1"/>
      <w:numFmt w:val="decimal"/>
      <w:lvlText w:val="%1."/>
      <w:lvlJc w:val="left"/>
      <w:pPr>
        <w:ind w:left="846" w:hanging="420"/>
      </w:pPr>
    </w:lvl>
    <w:lvl w:ilvl="1" w:tentative="1">
      <w:start w:val="1"/>
      <w:numFmt w:val="lowerLetter"/>
      <w:lvlText w:val="%2)"/>
      <w:lvlJc w:val="left"/>
      <w:pPr>
        <w:ind w:left="1266" w:hanging="420"/>
      </w:pPr>
    </w:lvl>
    <w:lvl w:ilvl="2" w:tentative="1">
      <w:start w:val="1"/>
      <w:numFmt w:val="lowerRoman"/>
      <w:lvlText w:val="%3."/>
      <w:lvlJc w:val="right"/>
      <w:pPr>
        <w:ind w:left="1686" w:hanging="420"/>
      </w:pPr>
    </w:lvl>
    <w:lvl w:ilvl="3" w:tentative="1">
      <w:start w:val="1"/>
      <w:numFmt w:val="decimal"/>
      <w:lvlText w:val="%4."/>
      <w:lvlJc w:val="left"/>
      <w:pPr>
        <w:ind w:left="2106" w:hanging="420"/>
      </w:pPr>
    </w:lvl>
    <w:lvl w:ilvl="4" w:tentative="1">
      <w:start w:val="1"/>
      <w:numFmt w:val="lowerLetter"/>
      <w:lvlText w:val="%5)"/>
      <w:lvlJc w:val="left"/>
      <w:pPr>
        <w:ind w:left="2526" w:hanging="420"/>
      </w:pPr>
    </w:lvl>
    <w:lvl w:ilvl="5" w:tentative="1">
      <w:start w:val="1"/>
      <w:numFmt w:val="lowerRoman"/>
      <w:lvlText w:val="%6."/>
      <w:lvlJc w:val="right"/>
      <w:pPr>
        <w:ind w:left="2946" w:hanging="420"/>
      </w:pPr>
    </w:lvl>
    <w:lvl w:ilvl="6" w:tentative="1">
      <w:start w:val="1"/>
      <w:numFmt w:val="decimal"/>
      <w:lvlText w:val="%7."/>
      <w:lvlJc w:val="left"/>
      <w:pPr>
        <w:ind w:left="3366" w:hanging="420"/>
      </w:pPr>
    </w:lvl>
    <w:lvl w:ilvl="7" w:tentative="1">
      <w:start w:val="1"/>
      <w:numFmt w:val="lowerLetter"/>
      <w:lvlText w:val="%8)"/>
      <w:lvlJc w:val="left"/>
      <w:pPr>
        <w:ind w:left="3786" w:hanging="420"/>
      </w:pPr>
    </w:lvl>
    <w:lvl w:ilvl="8" w:tentative="1">
      <w:start w:val="1"/>
      <w:numFmt w:val="lowerRoman"/>
      <w:lvlText w:val="%9."/>
      <w:lvlJc w:val="right"/>
      <w:pPr>
        <w:ind w:left="4206" w:hanging="420"/>
      </w:pPr>
    </w:lvl>
  </w:abstractNum>
  <w:abstractNum w:abstractNumId="287">
    <w:nsid w:val="55D68AD4"/>
    <w:multiLevelType w:val="multilevel"/>
    <w:tmpl w:val="55D68AD4"/>
    <w:lvl w:ilvl="0">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88">
    <w:nsid w:val="56293B2C"/>
    <w:multiLevelType w:val="multilevel"/>
    <w:tmpl w:val="56293B2C"/>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89">
    <w:nsid w:val="5650000D"/>
    <w:multiLevelType w:val="multilevel"/>
    <w:tmpl w:val="5650000D"/>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90">
    <w:nsid w:val="56B11F4F"/>
    <w:multiLevelType w:val="multilevel"/>
    <w:tmpl w:val="56B11F4F"/>
    <w:lvl w:ilvl="0">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91">
    <w:nsid w:val="56BD55E7"/>
    <w:multiLevelType w:val="multilevel"/>
    <w:tmpl w:val="56BD55E7"/>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92">
    <w:nsid w:val="56D8606E"/>
    <w:multiLevelType w:val="multilevel"/>
    <w:tmpl w:val="56D8606E"/>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93">
    <w:nsid w:val="56DF0111"/>
    <w:multiLevelType w:val="multilevel"/>
    <w:tmpl w:val="56DF0111"/>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294">
    <w:nsid w:val="56E01492"/>
    <w:multiLevelType w:val="singleLevel"/>
    <w:tmpl w:val="56E01492"/>
    <w:lvl w:ilvl="0">
      <w:start w:val="1"/>
      <w:numFmt w:val="decimal"/>
      <w:suff w:val="nothing"/>
      <w:lvlText w:val="%1．"/>
      <w:lvlJc w:val="left"/>
      <w:pPr>
        <w:ind w:left="0" w:firstLine="400"/>
      </w:pPr>
      <w:rPr>
        <w:rFonts w:hint="default"/>
      </w:rPr>
    </w:lvl>
  </w:abstractNum>
  <w:abstractNum w:abstractNumId="295">
    <w:nsid w:val="56E014D2"/>
    <w:multiLevelType w:val="singleLevel"/>
    <w:tmpl w:val="56E014D2"/>
    <w:lvl w:ilvl="0">
      <w:start w:val="1"/>
      <w:numFmt w:val="decimal"/>
      <w:suff w:val="nothing"/>
      <w:lvlText w:val="%1．"/>
      <w:lvlJc w:val="left"/>
      <w:pPr>
        <w:ind w:left="0" w:firstLine="400"/>
      </w:pPr>
      <w:rPr>
        <w:rFonts w:hint="default"/>
      </w:rPr>
    </w:lvl>
  </w:abstractNum>
  <w:abstractNum w:abstractNumId="296">
    <w:nsid w:val="56E01948"/>
    <w:multiLevelType w:val="singleLevel"/>
    <w:tmpl w:val="56E01948"/>
    <w:lvl w:ilvl="0">
      <w:start w:val="1"/>
      <w:numFmt w:val="decimal"/>
      <w:suff w:val="nothing"/>
      <w:lvlText w:val="%1．"/>
      <w:lvlJc w:val="left"/>
      <w:pPr>
        <w:ind w:left="0" w:firstLine="400"/>
      </w:pPr>
      <w:rPr>
        <w:rFonts w:hint="default"/>
      </w:rPr>
    </w:lvl>
  </w:abstractNum>
  <w:abstractNum w:abstractNumId="297">
    <w:nsid w:val="56E01A9F"/>
    <w:multiLevelType w:val="singleLevel"/>
    <w:tmpl w:val="56E01A9F"/>
    <w:lvl w:ilvl="0">
      <w:start w:val="1"/>
      <w:numFmt w:val="decimal"/>
      <w:suff w:val="nothing"/>
      <w:lvlText w:val="%1．"/>
      <w:lvlJc w:val="left"/>
      <w:pPr>
        <w:ind w:left="0" w:firstLine="400"/>
      </w:pPr>
      <w:rPr>
        <w:rFonts w:hint="default"/>
      </w:rPr>
    </w:lvl>
  </w:abstractNum>
  <w:abstractNum w:abstractNumId="298">
    <w:nsid w:val="56E01B71"/>
    <w:multiLevelType w:val="singleLevel"/>
    <w:tmpl w:val="56E01B71"/>
    <w:lvl w:ilvl="0">
      <w:start w:val="1"/>
      <w:numFmt w:val="decimal"/>
      <w:suff w:val="nothing"/>
      <w:lvlText w:val="%1．"/>
      <w:lvlJc w:val="left"/>
      <w:pPr>
        <w:ind w:left="0" w:firstLine="400"/>
      </w:pPr>
      <w:rPr>
        <w:rFonts w:hint="default"/>
      </w:rPr>
    </w:lvl>
  </w:abstractNum>
  <w:abstractNum w:abstractNumId="299">
    <w:nsid w:val="56E021A3"/>
    <w:multiLevelType w:val="singleLevel"/>
    <w:tmpl w:val="56E021A3"/>
    <w:lvl w:ilvl="0">
      <w:start w:val="1"/>
      <w:numFmt w:val="decimal"/>
      <w:suff w:val="nothing"/>
      <w:lvlText w:val="%1．"/>
      <w:lvlJc w:val="left"/>
      <w:pPr>
        <w:ind w:left="0" w:firstLine="400"/>
      </w:pPr>
      <w:rPr>
        <w:rFonts w:hint="default"/>
      </w:rPr>
    </w:lvl>
  </w:abstractNum>
  <w:abstractNum w:abstractNumId="300">
    <w:nsid w:val="56E0DDF3"/>
    <w:multiLevelType w:val="singleLevel"/>
    <w:tmpl w:val="56E0DDF3"/>
    <w:lvl w:ilvl="0">
      <w:start w:val="1"/>
      <w:numFmt w:val="decimal"/>
      <w:suff w:val="nothing"/>
      <w:lvlText w:val="%1．"/>
      <w:lvlJc w:val="left"/>
      <w:pPr>
        <w:ind w:left="0" w:firstLine="400"/>
      </w:pPr>
      <w:rPr>
        <w:rFonts w:hint="default"/>
      </w:rPr>
    </w:lvl>
  </w:abstractNum>
  <w:abstractNum w:abstractNumId="301">
    <w:nsid w:val="56E0DE41"/>
    <w:multiLevelType w:val="singleLevel"/>
    <w:tmpl w:val="56E0DE41"/>
    <w:lvl w:ilvl="0">
      <w:start w:val="1"/>
      <w:numFmt w:val="decimal"/>
      <w:suff w:val="nothing"/>
      <w:lvlText w:val="%1．"/>
      <w:lvlJc w:val="left"/>
      <w:pPr>
        <w:ind w:left="0" w:firstLine="400"/>
      </w:pPr>
      <w:rPr>
        <w:rFonts w:hint="default"/>
      </w:rPr>
    </w:lvl>
  </w:abstractNum>
  <w:abstractNum w:abstractNumId="302">
    <w:nsid w:val="56E0E3CF"/>
    <w:multiLevelType w:val="singleLevel"/>
    <w:tmpl w:val="56E0E3CF"/>
    <w:lvl w:ilvl="0">
      <w:start w:val="1"/>
      <w:numFmt w:val="decimal"/>
      <w:suff w:val="nothing"/>
      <w:lvlText w:val="%1．"/>
      <w:lvlJc w:val="left"/>
      <w:pPr>
        <w:ind w:left="0" w:firstLine="400"/>
      </w:pPr>
      <w:rPr>
        <w:rFonts w:hint="default"/>
      </w:rPr>
    </w:lvl>
  </w:abstractNum>
  <w:abstractNum w:abstractNumId="303">
    <w:nsid w:val="56E0E41D"/>
    <w:multiLevelType w:val="singleLevel"/>
    <w:tmpl w:val="56E0E41D"/>
    <w:lvl w:ilvl="0">
      <w:start w:val="1"/>
      <w:numFmt w:val="decimal"/>
      <w:suff w:val="nothing"/>
      <w:lvlText w:val="%1．"/>
      <w:lvlJc w:val="left"/>
      <w:pPr>
        <w:ind w:left="0" w:firstLine="400"/>
      </w:pPr>
      <w:rPr>
        <w:rFonts w:hint="default"/>
      </w:rPr>
    </w:lvl>
  </w:abstractNum>
  <w:abstractNum w:abstractNumId="304">
    <w:nsid w:val="56E91065"/>
    <w:multiLevelType w:val="singleLevel"/>
    <w:tmpl w:val="56E91065"/>
    <w:lvl w:ilvl="0">
      <w:start w:val="1"/>
      <w:numFmt w:val="decimal"/>
      <w:suff w:val="nothing"/>
      <w:lvlText w:val="%1."/>
      <w:lvlJc w:val="left"/>
    </w:lvl>
  </w:abstractNum>
  <w:abstractNum w:abstractNumId="305">
    <w:nsid w:val="58F32573"/>
    <w:multiLevelType w:val="multilevel"/>
    <w:tmpl w:val="58F32573"/>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06">
    <w:nsid w:val="59560931"/>
    <w:multiLevelType w:val="multilevel"/>
    <w:tmpl w:val="59560931"/>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07">
    <w:nsid w:val="59B535EE"/>
    <w:multiLevelType w:val="multilevel"/>
    <w:tmpl w:val="59B535EE"/>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08">
    <w:nsid w:val="5A291603"/>
    <w:multiLevelType w:val="multilevel"/>
    <w:tmpl w:val="5A291603"/>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09">
    <w:nsid w:val="5A58264F"/>
    <w:multiLevelType w:val="multilevel"/>
    <w:tmpl w:val="5A58264F"/>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0">
    <w:nsid w:val="5AD85077"/>
    <w:multiLevelType w:val="singleLevel"/>
    <w:tmpl w:val="5AD85077"/>
    <w:lvl w:ilvl="0" w:tentative="1">
      <w:start w:val="1"/>
      <w:numFmt w:val="bullet"/>
      <w:pStyle w:val="a"/>
      <w:lvlText w:val=""/>
      <w:lvlJc w:val="left"/>
      <w:pPr>
        <w:tabs>
          <w:tab w:val="left" w:pos="851"/>
        </w:tabs>
        <w:ind w:left="851" w:hanging="454"/>
      </w:pPr>
      <w:rPr>
        <w:rFonts w:ascii="Symbol" w:hAnsi="Symbol" w:hint="default"/>
      </w:rPr>
    </w:lvl>
  </w:abstractNum>
  <w:abstractNum w:abstractNumId="311">
    <w:nsid w:val="5ADE383E"/>
    <w:multiLevelType w:val="multilevel"/>
    <w:tmpl w:val="5ADE383E"/>
    <w:lvl w:ilvl="0">
      <w:start w:val="1"/>
      <w:numFmt w:val="decimal"/>
      <w:lvlText w:val="%1."/>
      <w:lvlJc w:val="left"/>
      <w:pPr>
        <w:ind w:left="846"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12">
    <w:nsid w:val="5AED7987"/>
    <w:multiLevelType w:val="multilevel"/>
    <w:tmpl w:val="5AED7987"/>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13">
    <w:nsid w:val="5B1B627C"/>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14">
    <w:nsid w:val="5BA04C94"/>
    <w:multiLevelType w:val="multilevel"/>
    <w:tmpl w:val="5BA04C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5">
    <w:nsid w:val="5BA22B00"/>
    <w:multiLevelType w:val="multilevel"/>
    <w:tmpl w:val="5BA22B00"/>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16">
    <w:nsid w:val="5BA76C79"/>
    <w:multiLevelType w:val="multilevel"/>
    <w:tmpl w:val="5BA76C7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7">
    <w:nsid w:val="5BE40934"/>
    <w:multiLevelType w:val="hybridMultilevel"/>
    <w:tmpl w:val="1F02E23A"/>
    <w:lvl w:ilvl="0" w:tplc="CEC6FFAA">
      <w:start w:val="1"/>
      <w:numFmt w:val="decimal"/>
      <w:lvlText w:val="%1、"/>
      <w:lvlJc w:val="left"/>
      <w:pPr>
        <w:ind w:left="1554" w:hanging="420"/>
      </w:pPr>
      <w:rPr>
        <w:rFonts w:hint="default"/>
        <w:lang w:val="en-US"/>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318">
    <w:nsid w:val="5C613A35"/>
    <w:multiLevelType w:val="hybridMultilevel"/>
    <w:tmpl w:val="524ED800"/>
    <w:lvl w:ilvl="0" w:tplc="41664D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9">
    <w:nsid w:val="5C783C55"/>
    <w:multiLevelType w:val="multilevel"/>
    <w:tmpl w:val="5C783C55"/>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20">
    <w:nsid w:val="5C9C09A9"/>
    <w:multiLevelType w:val="multilevel"/>
    <w:tmpl w:val="5C9C09A9"/>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21">
    <w:nsid w:val="5C9C148D"/>
    <w:multiLevelType w:val="multilevel"/>
    <w:tmpl w:val="5C9C148D"/>
    <w:lvl w:ilvl="0">
      <w:start w:val="1"/>
      <w:numFmt w:val="decimal"/>
      <w:lvlText w:val="%1."/>
      <w:lvlJc w:val="left"/>
      <w:pPr>
        <w:ind w:left="846"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22">
    <w:nsid w:val="5CD2211B"/>
    <w:multiLevelType w:val="multilevel"/>
    <w:tmpl w:val="5CD2211B"/>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23">
    <w:nsid w:val="5CF270C8"/>
    <w:multiLevelType w:val="multilevel"/>
    <w:tmpl w:val="5CF270C8"/>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24">
    <w:nsid w:val="5D8500F8"/>
    <w:multiLevelType w:val="multilevel"/>
    <w:tmpl w:val="5D8500F8"/>
    <w:lvl w:ilvl="0">
      <w:start w:val="1"/>
      <w:numFmt w:val="decimal"/>
      <w:lvlText w:val="%1."/>
      <w:lvlJc w:val="left"/>
      <w:pPr>
        <w:ind w:left="845" w:hanging="420"/>
      </w:pPr>
    </w:lvl>
    <w:lvl w:ilvl="1" w:tentative="1">
      <w:start w:val="1"/>
      <w:numFmt w:val="lowerLetter"/>
      <w:lvlText w:val="%2)"/>
      <w:lvlJc w:val="left"/>
      <w:pPr>
        <w:ind w:left="1265" w:hanging="420"/>
      </w:pPr>
    </w:lvl>
    <w:lvl w:ilvl="2" w:tentative="1">
      <w:start w:val="1"/>
      <w:numFmt w:val="lowerRoman"/>
      <w:lvlText w:val="%3."/>
      <w:lvlJc w:val="right"/>
      <w:pPr>
        <w:ind w:left="1685" w:hanging="420"/>
      </w:pPr>
    </w:lvl>
    <w:lvl w:ilvl="3" w:tentative="1">
      <w:start w:val="1"/>
      <w:numFmt w:val="decimal"/>
      <w:lvlText w:val="%4."/>
      <w:lvlJc w:val="left"/>
      <w:pPr>
        <w:ind w:left="2105" w:hanging="420"/>
      </w:pPr>
    </w:lvl>
    <w:lvl w:ilvl="4" w:tentative="1">
      <w:start w:val="1"/>
      <w:numFmt w:val="lowerLetter"/>
      <w:lvlText w:val="%5)"/>
      <w:lvlJc w:val="left"/>
      <w:pPr>
        <w:ind w:left="2525" w:hanging="420"/>
      </w:pPr>
    </w:lvl>
    <w:lvl w:ilvl="5" w:tentative="1">
      <w:start w:val="1"/>
      <w:numFmt w:val="lowerRoman"/>
      <w:lvlText w:val="%6."/>
      <w:lvlJc w:val="right"/>
      <w:pPr>
        <w:ind w:left="2945" w:hanging="420"/>
      </w:pPr>
    </w:lvl>
    <w:lvl w:ilvl="6" w:tentative="1">
      <w:start w:val="1"/>
      <w:numFmt w:val="decimal"/>
      <w:lvlText w:val="%7."/>
      <w:lvlJc w:val="left"/>
      <w:pPr>
        <w:ind w:left="3365" w:hanging="420"/>
      </w:pPr>
    </w:lvl>
    <w:lvl w:ilvl="7" w:tentative="1">
      <w:start w:val="1"/>
      <w:numFmt w:val="lowerLetter"/>
      <w:lvlText w:val="%8)"/>
      <w:lvlJc w:val="left"/>
      <w:pPr>
        <w:ind w:left="3785" w:hanging="420"/>
      </w:pPr>
    </w:lvl>
    <w:lvl w:ilvl="8" w:tentative="1">
      <w:start w:val="1"/>
      <w:numFmt w:val="lowerRoman"/>
      <w:lvlText w:val="%9."/>
      <w:lvlJc w:val="right"/>
      <w:pPr>
        <w:ind w:left="4205" w:hanging="420"/>
      </w:pPr>
    </w:lvl>
  </w:abstractNum>
  <w:abstractNum w:abstractNumId="325">
    <w:nsid w:val="5D886723"/>
    <w:multiLevelType w:val="hybridMultilevel"/>
    <w:tmpl w:val="DC320792"/>
    <w:lvl w:ilvl="0" w:tplc="9608157E">
      <w:start w:val="1"/>
      <w:numFmt w:val="decimal"/>
      <w:lvlText w:val="%1．"/>
      <w:lvlJc w:val="left"/>
      <w:pPr>
        <w:ind w:left="765"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6">
    <w:nsid w:val="5D8E63B1"/>
    <w:multiLevelType w:val="multilevel"/>
    <w:tmpl w:val="5D8E63B1"/>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27">
    <w:nsid w:val="5DB36728"/>
    <w:multiLevelType w:val="multilevel"/>
    <w:tmpl w:val="5DB36728"/>
    <w:lvl w:ilvl="0">
      <w:start w:val="1"/>
      <w:numFmt w:val="decimal"/>
      <w:lvlText w:val="%1、"/>
      <w:lvlJc w:val="left"/>
      <w:pPr>
        <w:ind w:left="845" w:hanging="420"/>
      </w:pPr>
      <w:rPr>
        <w:rFonts w:hint="default"/>
      </w:rPr>
    </w:lvl>
    <w:lvl w:ilvl="1" w:tentative="1">
      <w:start w:val="1"/>
      <w:numFmt w:val="lowerLetter"/>
      <w:lvlText w:val="%2)"/>
      <w:lvlJc w:val="left"/>
      <w:pPr>
        <w:ind w:left="1265" w:hanging="420"/>
      </w:pPr>
    </w:lvl>
    <w:lvl w:ilvl="2" w:tentative="1">
      <w:start w:val="1"/>
      <w:numFmt w:val="lowerRoman"/>
      <w:lvlText w:val="%3."/>
      <w:lvlJc w:val="right"/>
      <w:pPr>
        <w:ind w:left="1685" w:hanging="420"/>
      </w:pPr>
    </w:lvl>
    <w:lvl w:ilvl="3" w:tentative="1">
      <w:start w:val="1"/>
      <w:numFmt w:val="decimal"/>
      <w:lvlText w:val="%4."/>
      <w:lvlJc w:val="left"/>
      <w:pPr>
        <w:ind w:left="2105" w:hanging="420"/>
      </w:pPr>
    </w:lvl>
    <w:lvl w:ilvl="4" w:tentative="1">
      <w:start w:val="1"/>
      <w:numFmt w:val="lowerLetter"/>
      <w:lvlText w:val="%5)"/>
      <w:lvlJc w:val="left"/>
      <w:pPr>
        <w:ind w:left="2525" w:hanging="420"/>
      </w:pPr>
    </w:lvl>
    <w:lvl w:ilvl="5" w:tentative="1">
      <w:start w:val="1"/>
      <w:numFmt w:val="lowerRoman"/>
      <w:lvlText w:val="%6."/>
      <w:lvlJc w:val="right"/>
      <w:pPr>
        <w:ind w:left="2945" w:hanging="420"/>
      </w:pPr>
    </w:lvl>
    <w:lvl w:ilvl="6" w:tentative="1">
      <w:start w:val="1"/>
      <w:numFmt w:val="decimal"/>
      <w:lvlText w:val="%7."/>
      <w:lvlJc w:val="left"/>
      <w:pPr>
        <w:ind w:left="3365" w:hanging="420"/>
      </w:pPr>
    </w:lvl>
    <w:lvl w:ilvl="7" w:tentative="1">
      <w:start w:val="1"/>
      <w:numFmt w:val="lowerLetter"/>
      <w:lvlText w:val="%8)"/>
      <w:lvlJc w:val="left"/>
      <w:pPr>
        <w:ind w:left="3785" w:hanging="420"/>
      </w:pPr>
    </w:lvl>
    <w:lvl w:ilvl="8" w:tentative="1">
      <w:start w:val="1"/>
      <w:numFmt w:val="lowerRoman"/>
      <w:lvlText w:val="%9."/>
      <w:lvlJc w:val="right"/>
      <w:pPr>
        <w:ind w:left="4205" w:hanging="420"/>
      </w:pPr>
    </w:lvl>
  </w:abstractNum>
  <w:abstractNum w:abstractNumId="328">
    <w:nsid w:val="5E117C86"/>
    <w:multiLevelType w:val="multilevel"/>
    <w:tmpl w:val="5E117C86"/>
    <w:lvl w:ilvl="0">
      <w:start w:val="1"/>
      <w:numFmt w:val="decimal"/>
      <w:lvlText w:val="%1."/>
      <w:lvlJc w:val="left"/>
      <w:pPr>
        <w:ind w:left="846"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29">
    <w:nsid w:val="5E1C2707"/>
    <w:multiLevelType w:val="multilevel"/>
    <w:tmpl w:val="5E1C2707"/>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30">
    <w:nsid w:val="5E5C413A"/>
    <w:multiLevelType w:val="multilevel"/>
    <w:tmpl w:val="5E5C413A"/>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31">
    <w:nsid w:val="5E924E6D"/>
    <w:multiLevelType w:val="multilevel"/>
    <w:tmpl w:val="5E924E6D"/>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32">
    <w:nsid w:val="5EBE7823"/>
    <w:multiLevelType w:val="multilevel"/>
    <w:tmpl w:val="5EBE7823"/>
    <w:lvl w:ilvl="0">
      <w:start w:val="2"/>
      <w:numFmt w:val="decimal"/>
      <w:lvlText w:val="%1"/>
      <w:lvlJc w:val="left"/>
      <w:pPr>
        <w:ind w:left="1174" w:hanging="360"/>
      </w:pPr>
      <w:rPr>
        <w:rFonts w:hint="default"/>
      </w:rPr>
    </w:lvl>
    <w:lvl w:ilvl="1" w:tentative="1">
      <w:start w:val="1"/>
      <w:numFmt w:val="lowerLetter"/>
      <w:lvlText w:val="%2)"/>
      <w:lvlJc w:val="left"/>
      <w:pPr>
        <w:ind w:left="1654" w:hanging="420"/>
      </w:pPr>
    </w:lvl>
    <w:lvl w:ilvl="2" w:tentative="1">
      <w:start w:val="1"/>
      <w:numFmt w:val="lowerRoman"/>
      <w:lvlText w:val="%3."/>
      <w:lvlJc w:val="right"/>
      <w:pPr>
        <w:ind w:left="2074" w:hanging="420"/>
      </w:pPr>
    </w:lvl>
    <w:lvl w:ilvl="3" w:tentative="1">
      <w:start w:val="1"/>
      <w:numFmt w:val="decimal"/>
      <w:lvlText w:val="%4."/>
      <w:lvlJc w:val="left"/>
      <w:pPr>
        <w:ind w:left="2494" w:hanging="420"/>
      </w:pPr>
    </w:lvl>
    <w:lvl w:ilvl="4" w:tentative="1">
      <w:start w:val="1"/>
      <w:numFmt w:val="lowerLetter"/>
      <w:lvlText w:val="%5)"/>
      <w:lvlJc w:val="left"/>
      <w:pPr>
        <w:ind w:left="2914" w:hanging="420"/>
      </w:pPr>
    </w:lvl>
    <w:lvl w:ilvl="5" w:tentative="1">
      <w:start w:val="1"/>
      <w:numFmt w:val="lowerRoman"/>
      <w:lvlText w:val="%6."/>
      <w:lvlJc w:val="right"/>
      <w:pPr>
        <w:ind w:left="3334" w:hanging="420"/>
      </w:pPr>
    </w:lvl>
    <w:lvl w:ilvl="6" w:tentative="1">
      <w:start w:val="1"/>
      <w:numFmt w:val="decimal"/>
      <w:lvlText w:val="%7."/>
      <w:lvlJc w:val="left"/>
      <w:pPr>
        <w:ind w:left="3754" w:hanging="420"/>
      </w:pPr>
    </w:lvl>
    <w:lvl w:ilvl="7" w:tentative="1">
      <w:start w:val="1"/>
      <w:numFmt w:val="lowerLetter"/>
      <w:lvlText w:val="%8)"/>
      <w:lvlJc w:val="left"/>
      <w:pPr>
        <w:ind w:left="4174" w:hanging="420"/>
      </w:pPr>
    </w:lvl>
    <w:lvl w:ilvl="8" w:tentative="1">
      <w:start w:val="1"/>
      <w:numFmt w:val="lowerRoman"/>
      <w:lvlText w:val="%9."/>
      <w:lvlJc w:val="right"/>
      <w:pPr>
        <w:ind w:left="4594" w:hanging="420"/>
      </w:pPr>
    </w:lvl>
  </w:abstractNum>
  <w:abstractNum w:abstractNumId="333">
    <w:nsid w:val="5F4C2F0E"/>
    <w:multiLevelType w:val="multilevel"/>
    <w:tmpl w:val="5F4C2F0E"/>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34">
    <w:nsid w:val="5F7D0D40"/>
    <w:multiLevelType w:val="multilevel"/>
    <w:tmpl w:val="5F7D0D4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35">
    <w:nsid w:val="61053F86"/>
    <w:multiLevelType w:val="multilevel"/>
    <w:tmpl w:val="61053F86"/>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36">
    <w:nsid w:val="61177DA1"/>
    <w:multiLevelType w:val="multilevel"/>
    <w:tmpl w:val="61177DA1"/>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37">
    <w:nsid w:val="61682853"/>
    <w:multiLevelType w:val="multilevel"/>
    <w:tmpl w:val="61682853"/>
    <w:lvl w:ilvl="0">
      <w:start w:val="1"/>
      <w:numFmt w:val="decimal"/>
      <w:lvlText w:val="%1、"/>
      <w:lvlJc w:val="left"/>
      <w:pPr>
        <w:ind w:left="785" w:hanging="360"/>
      </w:pPr>
      <w:rPr>
        <w:rFonts w:hint="default"/>
      </w:rPr>
    </w:lvl>
    <w:lvl w:ilvl="1" w:tentative="1">
      <w:start w:val="1"/>
      <w:numFmt w:val="lowerLetter"/>
      <w:lvlText w:val="%2)"/>
      <w:lvlJc w:val="left"/>
      <w:pPr>
        <w:ind w:left="1265" w:hanging="420"/>
      </w:pPr>
    </w:lvl>
    <w:lvl w:ilvl="2" w:tentative="1">
      <w:start w:val="1"/>
      <w:numFmt w:val="lowerRoman"/>
      <w:lvlText w:val="%3."/>
      <w:lvlJc w:val="right"/>
      <w:pPr>
        <w:ind w:left="1685" w:hanging="420"/>
      </w:pPr>
    </w:lvl>
    <w:lvl w:ilvl="3" w:tentative="1">
      <w:start w:val="1"/>
      <w:numFmt w:val="decimal"/>
      <w:lvlText w:val="%4."/>
      <w:lvlJc w:val="left"/>
      <w:pPr>
        <w:ind w:left="2105" w:hanging="420"/>
      </w:pPr>
    </w:lvl>
    <w:lvl w:ilvl="4" w:tentative="1">
      <w:start w:val="1"/>
      <w:numFmt w:val="lowerLetter"/>
      <w:lvlText w:val="%5)"/>
      <w:lvlJc w:val="left"/>
      <w:pPr>
        <w:ind w:left="2525" w:hanging="420"/>
      </w:pPr>
    </w:lvl>
    <w:lvl w:ilvl="5" w:tentative="1">
      <w:start w:val="1"/>
      <w:numFmt w:val="lowerRoman"/>
      <w:lvlText w:val="%6."/>
      <w:lvlJc w:val="right"/>
      <w:pPr>
        <w:ind w:left="2945" w:hanging="420"/>
      </w:pPr>
    </w:lvl>
    <w:lvl w:ilvl="6" w:tentative="1">
      <w:start w:val="1"/>
      <w:numFmt w:val="decimal"/>
      <w:lvlText w:val="%7."/>
      <w:lvlJc w:val="left"/>
      <w:pPr>
        <w:ind w:left="3365" w:hanging="420"/>
      </w:pPr>
    </w:lvl>
    <w:lvl w:ilvl="7" w:tentative="1">
      <w:start w:val="1"/>
      <w:numFmt w:val="lowerLetter"/>
      <w:lvlText w:val="%8)"/>
      <w:lvlJc w:val="left"/>
      <w:pPr>
        <w:ind w:left="3785" w:hanging="420"/>
      </w:pPr>
    </w:lvl>
    <w:lvl w:ilvl="8" w:tentative="1">
      <w:start w:val="1"/>
      <w:numFmt w:val="lowerRoman"/>
      <w:lvlText w:val="%9."/>
      <w:lvlJc w:val="right"/>
      <w:pPr>
        <w:ind w:left="4205" w:hanging="420"/>
      </w:pPr>
    </w:lvl>
  </w:abstractNum>
  <w:abstractNum w:abstractNumId="338">
    <w:nsid w:val="61DD1624"/>
    <w:multiLevelType w:val="multilevel"/>
    <w:tmpl w:val="61DD1624"/>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39">
    <w:nsid w:val="61F677CB"/>
    <w:multiLevelType w:val="multilevel"/>
    <w:tmpl w:val="61F677C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40">
    <w:nsid w:val="625E713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1">
    <w:nsid w:val="62620EE7"/>
    <w:multiLevelType w:val="hybridMultilevel"/>
    <w:tmpl w:val="4F08644C"/>
    <w:lvl w:ilvl="0" w:tplc="CEC6FFAA">
      <w:start w:val="1"/>
      <w:numFmt w:val="decimal"/>
      <w:lvlText w:val="%1、"/>
      <w:lvlJc w:val="left"/>
      <w:pPr>
        <w:ind w:left="842" w:hanging="420"/>
      </w:pPr>
      <w:rPr>
        <w:rFonts w:hint="default"/>
        <w:lang w:val="en-US"/>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342">
    <w:nsid w:val="626F16E1"/>
    <w:multiLevelType w:val="multilevel"/>
    <w:tmpl w:val="626F16E1"/>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43">
    <w:nsid w:val="62AE79BD"/>
    <w:multiLevelType w:val="multilevel"/>
    <w:tmpl w:val="62AE79BD"/>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44">
    <w:nsid w:val="62B50F98"/>
    <w:multiLevelType w:val="multilevel"/>
    <w:tmpl w:val="62B50F98"/>
    <w:lvl w:ilvl="0">
      <w:start w:val="1"/>
      <w:numFmt w:val="decimal"/>
      <w:lvlText w:val="%1."/>
      <w:lvlJc w:val="left"/>
      <w:pPr>
        <w:ind w:left="845" w:hanging="420"/>
      </w:pPr>
      <w:rPr>
        <w:rFonts w:hint="eastAsia"/>
      </w:rPr>
    </w:lvl>
    <w:lvl w:ilvl="1" w:tentative="1">
      <w:start w:val="1"/>
      <w:numFmt w:val="lowerLetter"/>
      <w:lvlText w:val="%2)"/>
      <w:lvlJc w:val="left"/>
      <w:pPr>
        <w:ind w:left="1265" w:hanging="420"/>
      </w:pPr>
    </w:lvl>
    <w:lvl w:ilvl="2" w:tentative="1">
      <w:start w:val="1"/>
      <w:numFmt w:val="lowerRoman"/>
      <w:lvlText w:val="%3."/>
      <w:lvlJc w:val="right"/>
      <w:pPr>
        <w:ind w:left="1685" w:hanging="420"/>
      </w:pPr>
    </w:lvl>
    <w:lvl w:ilvl="3" w:tentative="1">
      <w:start w:val="1"/>
      <w:numFmt w:val="decimal"/>
      <w:lvlText w:val="%4."/>
      <w:lvlJc w:val="left"/>
      <w:pPr>
        <w:ind w:left="2105" w:hanging="420"/>
      </w:pPr>
    </w:lvl>
    <w:lvl w:ilvl="4" w:tentative="1">
      <w:start w:val="1"/>
      <w:numFmt w:val="lowerLetter"/>
      <w:lvlText w:val="%5)"/>
      <w:lvlJc w:val="left"/>
      <w:pPr>
        <w:ind w:left="2525" w:hanging="420"/>
      </w:pPr>
    </w:lvl>
    <w:lvl w:ilvl="5" w:tentative="1">
      <w:start w:val="1"/>
      <w:numFmt w:val="lowerRoman"/>
      <w:lvlText w:val="%6."/>
      <w:lvlJc w:val="right"/>
      <w:pPr>
        <w:ind w:left="2945" w:hanging="420"/>
      </w:pPr>
    </w:lvl>
    <w:lvl w:ilvl="6" w:tentative="1">
      <w:start w:val="1"/>
      <w:numFmt w:val="decimal"/>
      <w:lvlText w:val="%7."/>
      <w:lvlJc w:val="left"/>
      <w:pPr>
        <w:ind w:left="3365" w:hanging="420"/>
      </w:pPr>
    </w:lvl>
    <w:lvl w:ilvl="7" w:tentative="1">
      <w:start w:val="1"/>
      <w:numFmt w:val="lowerLetter"/>
      <w:lvlText w:val="%8)"/>
      <w:lvlJc w:val="left"/>
      <w:pPr>
        <w:ind w:left="3785" w:hanging="420"/>
      </w:pPr>
    </w:lvl>
    <w:lvl w:ilvl="8" w:tentative="1">
      <w:start w:val="1"/>
      <w:numFmt w:val="lowerRoman"/>
      <w:lvlText w:val="%9."/>
      <w:lvlJc w:val="right"/>
      <w:pPr>
        <w:ind w:left="4205" w:hanging="420"/>
      </w:pPr>
    </w:lvl>
  </w:abstractNum>
  <w:abstractNum w:abstractNumId="345">
    <w:nsid w:val="62F348F4"/>
    <w:multiLevelType w:val="multilevel"/>
    <w:tmpl w:val="62F348F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46">
    <w:nsid w:val="62FE7F37"/>
    <w:multiLevelType w:val="multilevel"/>
    <w:tmpl w:val="62FE7F37"/>
    <w:lvl w:ilvl="0">
      <w:start w:val="1"/>
      <w:numFmt w:val="decimal"/>
      <w:lvlText w:val="%1."/>
      <w:lvlJc w:val="left"/>
      <w:pPr>
        <w:ind w:left="846"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47">
    <w:nsid w:val="63062C55"/>
    <w:multiLevelType w:val="multilevel"/>
    <w:tmpl w:val="63062C55"/>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48">
    <w:nsid w:val="63131E3D"/>
    <w:multiLevelType w:val="multilevel"/>
    <w:tmpl w:val="63131E3D"/>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49">
    <w:nsid w:val="634C2648"/>
    <w:multiLevelType w:val="multilevel"/>
    <w:tmpl w:val="634C2648"/>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50">
    <w:nsid w:val="637E1BB4"/>
    <w:multiLevelType w:val="multilevel"/>
    <w:tmpl w:val="637E1BB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51">
    <w:nsid w:val="637E312E"/>
    <w:multiLevelType w:val="multilevel"/>
    <w:tmpl w:val="637E312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52">
    <w:nsid w:val="63B55190"/>
    <w:multiLevelType w:val="hybridMultilevel"/>
    <w:tmpl w:val="98800278"/>
    <w:lvl w:ilvl="0" w:tplc="CEC6FFAA">
      <w:start w:val="1"/>
      <w:numFmt w:val="decimal"/>
      <w:lvlText w:val="%1、"/>
      <w:lvlJc w:val="left"/>
      <w:pPr>
        <w:ind w:left="842" w:hanging="4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353">
    <w:nsid w:val="64A429A3"/>
    <w:multiLevelType w:val="multilevel"/>
    <w:tmpl w:val="64A429A3"/>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54">
    <w:nsid w:val="64AF52F7"/>
    <w:multiLevelType w:val="multilevel"/>
    <w:tmpl w:val="64AF52F7"/>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55">
    <w:nsid w:val="64DC0FA6"/>
    <w:multiLevelType w:val="hybridMultilevel"/>
    <w:tmpl w:val="F684E2A0"/>
    <w:lvl w:ilvl="0" w:tplc="6276D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6">
    <w:nsid w:val="65203F3B"/>
    <w:multiLevelType w:val="multilevel"/>
    <w:tmpl w:val="65203F3B"/>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57">
    <w:nsid w:val="652B7C3A"/>
    <w:multiLevelType w:val="multilevel"/>
    <w:tmpl w:val="652B7C3A"/>
    <w:lvl w:ilvl="0">
      <w:start w:val="1"/>
      <w:numFmt w:val="decimal"/>
      <w:lvlText w:val="%1）"/>
      <w:lvlJc w:val="left"/>
      <w:pPr>
        <w:ind w:left="1219" w:hanging="765"/>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58">
    <w:nsid w:val="65EE3938"/>
    <w:multiLevelType w:val="multilevel"/>
    <w:tmpl w:val="65EE3938"/>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59">
    <w:nsid w:val="666922A4"/>
    <w:multiLevelType w:val="multilevel"/>
    <w:tmpl w:val="666922A4"/>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60">
    <w:nsid w:val="67405806"/>
    <w:multiLevelType w:val="multilevel"/>
    <w:tmpl w:val="67405806"/>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61">
    <w:nsid w:val="674E6E48"/>
    <w:multiLevelType w:val="multilevel"/>
    <w:tmpl w:val="674E6E48"/>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62">
    <w:nsid w:val="678821AC"/>
    <w:multiLevelType w:val="multilevel"/>
    <w:tmpl w:val="678821A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63">
    <w:nsid w:val="682E7D1C"/>
    <w:multiLevelType w:val="multilevel"/>
    <w:tmpl w:val="682E7D1C"/>
    <w:lvl w:ilvl="0">
      <w:start w:val="1"/>
      <w:numFmt w:val="decimal"/>
      <w:lvlText w:val="%1."/>
      <w:lvlJc w:val="left"/>
      <w:pPr>
        <w:ind w:left="1174" w:hanging="360"/>
      </w:pPr>
      <w:rPr>
        <w:rFonts w:hint="default"/>
      </w:rPr>
    </w:lvl>
    <w:lvl w:ilvl="1" w:tentative="1">
      <w:start w:val="1"/>
      <w:numFmt w:val="lowerLetter"/>
      <w:lvlText w:val="%2)"/>
      <w:lvlJc w:val="left"/>
      <w:pPr>
        <w:ind w:left="1654" w:hanging="420"/>
      </w:pPr>
    </w:lvl>
    <w:lvl w:ilvl="2" w:tentative="1">
      <w:start w:val="1"/>
      <w:numFmt w:val="lowerRoman"/>
      <w:lvlText w:val="%3."/>
      <w:lvlJc w:val="right"/>
      <w:pPr>
        <w:ind w:left="2074" w:hanging="420"/>
      </w:pPr>
    </w:lvl>
    <w:lvl w:ilvl="3" w:tentative="1">
      <w:start w:val="1"/>
      <w:numFmt w:val="decimal"/>
      <w:lvlText w:val="%4."/>
      <w:lvlJc w:val="left"/>
      <w:pPr>
        <w:ind w:left="2494" w:hanging="420"/>
      </w:pPr>
    </w:lvl>
    <w:lvl w:ilvl="4" w:tentative="1">
      <w:start w:val="1"/>
      <w:numFmt w:val="lowerLetter"/>
      <w:lvlText w:val="%5)"/>
      <w:lvlJc w:val="left"/>
      <w:pPr>
        <w:ind w:left="2914" w:hanging="420"/>
      </w:pPr>
    </w:lvl>
    <w:lvl w:ilvl="5" w:tentative="1">
      <w:start w:val="1"/>
      <w:numFmt w:val="lowerRoman"/>
      <w:lvlText w:val="%6."/>
      <w:lvlJc w:val="right"/>
      <w:pPr>
        <w:ind w:left="3334" w:hanging="420"/>
      </w:pPr>
    </w:lvl>
    <w:lvl w:ilvl="6" w:tentative="1">
      <w:start w:val="1"/>
      <w:numFmt w:val="decimal"/>
      <w:lvlText w:val="%7."/>
      <w:lvlJc w:val="left"/>
      <w:pPr>
        <w:ind w:left="3754" w:hanging="420"/>
      </w:pPr>
    </w:lvl>
    <w:lvl w:ilvl="7" w:tentative="1">
      <w:start w:val="1"/>
      <w:numFmt w:val="lowerLetter"/>
      <w:lvlText w:val="%8)"/>
      <w:lvlJc w:val="left"/>
      <w:pPr>
        <w:ind w:left="4174" w:hanging="420"/>
      </w:pPr>
    </w:lvl>
    <w:lvl w:ilvl="8" w:tentative="1">
      <w:start w:val="1"/>
      <w:numFmt w:val="lowerRoman"/>
      <w:lvlText w:val="%9."/>
      <w:lvlJc w:val="right"/>
      <w:pPr>
        <w:ind w:left="4594" w:hanging="420"/>
      </w:pPr>
    </w:lvl>
  </w:abstractNum>
  <w:abstractNum w:abstractNumId="364">
    <w:nsid w:val="68486EC5"/>
    <w:multiLevelType w:val="multilevel"/>
    <w:tmpl w:val="68486EC5"/>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65">
    <w:nsid w:val="687E6D38"/>
    <w:multiLevelType w:val="multilevel"/>
    <w:tmpl w:val="687E6D3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66">
    <w:nsid w:val="68845C01"/>
    <w:multiLevelType w:val="multilevel"/>
    <w:tmpl w:val="68845C01"/>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67">
    <w:nsid w:val="68B9413B"/>
    <w:multiLevelType w:val="multilevel"/>
    <w:tmpl w:val="68B9413B"/>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68">
    <w:nsid w:val="69094908"/>
    <w:multiLevelType w:val="multilevel"/>
    <w:tmpl w:val="69094908"/>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69">
    <w:nsid w:val="69390F47"/>
    <w:multiLevelType w:val="multilevel"/>
    <w:tmpl w:val="69390F47"/>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70">
    <w:nsid w:val="699A742F"/>
    <w:multiLevelType w:val="multilevel"/>
    <w:tmpl w:val="699A742F"/>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71">
    <w:nsid w:val="69A35E05"/>
    <w:multiLevelType w:val="multilevel"/>
    <w:tmpl w:val="69A35E05"/>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72">
    <w:nsid w:val="69B47AE3"/>
    <w:multiLevelType w:val="multilevel"/>
    <w:tmpl w:val="69B47AE3"/>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73">
    <w:nsid w:val="69C02ACA"/>
    <w:multiLevelType w:val="hybridMultilevel"/>
    <w:tmpl w:val="7902A4A8"/>
    <w:lvl w:ilvl="0" w:tplc="721C151E">
      <w:start w:val="1"/>
      <w:numFmt w:val="decimal"/>
      <w:suff w:val="nothing"/>
      <w:lvlText w:val="（%1）"/>
      <w:lvlJc w:val="left"/>
      <w:pPr>
        <w:ind w:left="842" w:hanging="4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374">
    <w:nsid w:val="6BDE77B7"/>
    <w:multiLevelType w:val="multilevel"/>
    <w:tmpl w:val="6BDE77B7"/>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75">
    <w:nsid w:val="6BFE4DFE"/>
    <w:multiLevelType w:val="multilevel"/>
    <w:tmpl w:val="6BFE4DFE"/>
    <w:lvl w:ilvl="0">
      <w:start w:val="1"/>
      <w:numFmt w:val="decimal"/>
      <w:suff w:val="nothing"/>
      <w:lvlText w:val="（%1）、"/>
      <w:lvlJc w:val="left"/>
      <w:pPr>
        <w:ind w:left="1272" w:hanging="420"/>
      </w:pPr>
      <w:rPr>
        <w:rFonts w:hint="default"/>
      </w:rPr>
    </w:lvl>
    <w:lvl w:ilvl="1" w:tentative="1">
      <w:start w:val="1"/>
      <w:numFmt w:val="lowerLetter"/>
      <w:lvlText w:val="%2)"/>
      <w:lvlJc w:val="left"/>
      <w:pPr>
        <w:ind w:left="1725" w:hanging="420"/>
      </w:pPr>
    </w:lvl>
    <w:lvl w:ilvl="2" w:tentative="1">
      <w:start w:val="1"/>
      <w:numFmt w:val="lowerRoman"/>
      <w:lvlText w:val="%3."/>
      <w:lvlJc w:val="right"/>
      <w:pPr>
        <w:ind w:left="2145" w:hanging="420"/>
      </w:pPr>
    </w:lvl>
    <w:lvl w:ilvl="3" w:tentative="1">
      <w:start w:val="1"/>
      <w:numFmt w:val="decimal"/>
      <w:lvlText w:val="%4."/>
      <w:lvlJc w:val="left"/>
      <w:pPr>
        <w:ind w:left="2565" w:hanging="420"/>
      </w:pPr>
    </w:lvl>
    <w:lvl w:ilvl="4" w:tentative="1">
      <w:start w:val="1"/>
      <w:numFmt w:val="lowerLetter"/>
      <w:lvlText w:val="%5)"/>
      <w:lvlJc w:val="left"/>
      <w:pPr>
        <w:ind w:left="2985" w:hanging="420"/>
      </w:pPr>
    </w:lvl>
    <w:lvl w:ilvl="5" w:tentative="1">
      <w:start w:val="1"/>
      <w:numFmt w:val="lowerRoman"/>
      <w:lvlText w:val="%6."/>
      <w:lvlJc w:val="right"/>
      <w:pPr>
        <w:ind w:left="3405" w:hanging="420"/>
      </w:pPr>
    </w:lvl>
    <w:lvl w:ilvl="6" w:tentative="1">
      <w:start w:val="1"/>
      <w:numFmt w:val="decimal"/>
      <w:lvlText w:val="%7."/>
      <w:lvlJc w:val="left"/>
      <w:pPr>
        <w:ind w:left="3825" w:hanging="420"/>
      </w:pPr>
    </w:lvl>
    <w:lvl w:ilvl="7" w:tentative="1">
      <w:start w:val="1"/>
      <w:numFmt w:val="lowerLetter"/>
      <w:lvlText w:val="%8)"/>
      <w:lvlJc w:val="left"/>
      <w:pPr>
        <w:ind w:left="4245" w:hanging="420"/>
      </w:pPr>
    </w:lvl>
    <w:lvl w:ilvl="8" w:tentative="1">
      <w:start w:val="1"/>
      <w:numFmt w:val="lowerRoman"/>
      <w:lvlText w:val="%9."/>
      <w:lvlJc w:val="right"/>
      <w:pPr>
        <w:ind w:left="4665" w:hanging="420"/>
      </w:pPr>
    </w:lvl>
  </w:abstractNum>
  <w:abstractNum w:abstractNumId="376">
    <w:nsid w:val="6C6E0508"/>
    <w:multiLevelType w:val="hybridMultilevel"/>
    <w:tmpl w:val="0C520EB0"/>
    <w:lvl w:ilvl="0" w:tplc="CEC6FFAA">
      <w:start w:val="1"/>
      <w:numFmt w:val="decimal"/>
      <w:lvlText w:val="%1、"/>
      <w:lvlJc w:val="left"/>
      <w:pPr>
        <w:ind w:left="842" w:hanging="4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377">
    <w:nsid w:val="6C7F0254"/>
    <w:multiLevelType w:val="multilevel"/>
    <w:tmpl w:val="6C7F0254"/>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78">
    <w:nsid w:val="6D0704DD"/>
    <w:multiLevelType w:val="multilevel"/>
    <w:tmpl w:val="6D0704DD"/>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79">
    <w:nsid w:val="6D26133A"/>
    <w:multiLevelType w:val="multilevel"/>
    <w:tmpl w:val="6D26133A"/>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80">
    <w:nsid w:val="6D2A30EF"/>
    <w:multiLevelType w:val="multilevel"/>
    <w:tmpl w:val="6D2A30EF"/>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81">
    <w:nsid w:val="6E8B1434"/>
    <w:multiLevelType w:val="multilevel"/>
    <w:tmpl w:val="6E8B1434"/>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82">
    <w:nsid w:val="6EA6236C"/>
    <w:multiLevelType w:val="multilevel"/>
    <w:tmpl w:val="6EA623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83">
    <w:nsid w:val="6F2D5C39"/>
    <w:multiLevelType w:val="multilevel"/>
    <w:tmpl w:val="6F2D5C3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84">
    <w:nsid w:val="6F6243E4"/>
    <w:multiLevelType w:val="multilevel"/>
    <w:tmpl w:val="6F6243E4"/>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85">
    <w:nsid w:val="6F9462D1"/>
    <w:multiLevelType w:val="multilevel"/>
    <w:tmpl w:val="6F9462D1"/>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86">
    <w:nsid w:val="6F97402F"/>
    <w:multiLevelType w:val="multilevel"/>
    <w:tmpl w:val="6F97402F"/>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87">
    <w:nsid w:val="702C179B"/>
    <w:multiLevelType w:val="multilevel"/>
    <w:tmpl w:val="702C179B"/>
    <w:lvl w:ilvl="0">
      <w:start w:val="1"/>
      <w:numFmt w:val="decimal"/>
      <w:lvlText w:val="%1."/>
      <w:lvlJc w:val="left"/>
      <w:pPr>
        <w:ind w:left="786" w:hanging="360"/>
      </w:pPr>
      <w:rPr>
        <w:rFonts w:hint="default"/>
      </w:rPr>
    </w:lvl>
    <w:lvl w:ilvl="1" w:tentative="1">
      <w:start w:val="1"/>
      <w:numFmt w:val="lowerLetter"/>
      <w:lvlText w:val="%2)"/>
      <w:lvlJc w:val="left"/>
      <w:pPr>
        <w:ind w:left="1266" w:hanging="420"/>
      </w:pPr>
    </w:lvl>
    <w:lvl w:ilvl="2" w:tentative="1">
      <w:start w:val="1"/>
      <w:numFmt w:val="lowerRoman"/>
      <w:lvlText w:val="%3."/>
      <w:lvlJc w:val="right"/>
      <w:pPr>
        <w:ind w:left="1686" w:hanging="420"/>
      </w:pPr>
    </w:lvl>
    <w:lvl w:ilvl="3" w:tentative="1">
      <w:start w:val="1"/>
      <w:numFmt w:val="decimal"/>
      <w:lvlText w:val="%4."/>
      <w:lvlJc w:val="left"/>
      <w:pPr>
        <w:ind w:left="2106" w:hanging="420"/>
      </w:pPr>
    </w:lvl>
    <w:lvl w:ilvl="4" w:tentative="1">
      <w:start w:val="1"/>
      <w:numFmt w:val="lowerLetter"/>
      <w:lvlText w:val="%5)"/>
      <w:lvlJc w:val="left"/>
      <w:pPr>
        <w:ind w:left="2526" w:hanging="420"/>
      </w:pPr>
    </w:lvl>
    <w:lvl w:ilvl="5" w:tentative="1">
      <w:start w:val="1"/>
      <w:numFmt w:val="lowerRoman"/>
      <w:lvlText w:val="%6."/>
      <w:lvlJc w:val="right"/>
      <w:pPr>
        <w:ind w:left="2946" w:hanging="420"/>
      </w:pPr>
    </w:lvl>
    <w:lvl w:ilvl="6" w:tentative="1">
      <w:start w:val="1"/>
      <w:numFmt w:val="decimal"/>
      <w:lvlText w:val="%7."/>
      <w:lvlJc w:val="left"/>
      <w:pPr>
        <w:ind w:left="3366" w:hanging="420"/>
      </w:pPr>
    </w:lvl>
    <w:lvl w:ilvl="7" w:tentative="1">
      <w:start w:val="1"/>
      <w:numFmt w:val="lowerLetter"/>
      <w:lvlText w:val="%8)"/>
      <w:lvlJc w:val="left"/>
      <w:pPr>
        <w:ind w:left="3786" w:hanging="420"/>
      </w:pPr>
    </w:lvl>
    <w:lvl w:ilvl="8" w:tentative="1">
      <w:start w:val="1"/>
      <w:numFmt w:val="lowerRoman"/>
      <w:lvlText w:val="%9."/>
      <w:lvlJc w:val="right"/>
      <w:pPr>
        <w:ind w:left="4206" w:hanging="420"/>
      </w:pPr>
    </w:lvl>
  </w:abstractNum>
  <w:abstractNum w:abstractNumId="388">
    <w:nsid w:val="70A952D7"/>
    <w:multiLevelType w:val="multilevel"/>
    <w:tmpl w:val="70A952D7"/>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89">
    <w:nsid w:val="70D861A9"/>
    <w:multiLevelType w:val="multilevel"/>
    <w:tmpl w:val="70D861A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90">
    <w:nsid w:val="710C27C2"/>
    <w:multiLevelType w:val="multilevel"/>
    <w:tmpl w:val="710C27C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91">
    <w:nsid w:val="712F6DF2"/>
    <w:multiLevelType w:val="hybridMultilevel"/>
    <w:tmpl w:val="368872D6"/>
    <w:lvl w:ilvl="0" w:tplc="23B42F2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2">
    <w:nsid w:val="72143AF4"/>
    <w:multiLevelType w:val="multilevel"/>
    <w:tmpl w:val="72143AF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93">
    <w:nsid w:val="72393B8D"/>
    <w:multiLevelType w:val="multilevel"/>
    <w:tmpl w:val="72393B8D"/>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94">
    <w:nsid w:val="723D4FBD"/>
    <w:multiLevelType w:val="multilevel"/>
    <w:tmpl w:val="723D4FBD"/>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95">
    <w:nsid w:val="729179B6"/>
    <w:multiLevelType w:val="multilevel"/>
    <w:tmpl w:val="729179B6"/>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96">
    <w:nsid w:val="72B25897"/>
    <w:multiLevelType w:val="multilevel"/>
    <w:tmpl w:val="72B2589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97">
    <w:nsid w:val="73084C25"/>
    <w:multiLevelType w:val="multilevel"/>
    <w:tmpl w:val="73084C2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98">
    <w:nsid w:val="734D28F2"/>
    <w:multiLevelType w:val="multilevel"/>
    <w:tmpl w:val="734D28F2"/>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399">
    <w:nsid w:val="73EF60FB"/>
    <w:multiLevelType w:val="multilevel"/>
    <w:tmpl w:val="73EF60FB"/>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00">
    <w:nsid w:val="742F10FC"/>
    <w:multiLevelType w:val="multilevel"/>
    <w:tmpl w:val="742F10FC"/>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01">
    <w:nsid w:val="74925630"/>
    <w:multiLevelType w:val="multilevel"/>
    <w:tmpl w:val="74925630"/>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02">
    <w:nsid w:val="74CD402E"/>
    <w:multiLevelType w:val="multilevel"/>
    <w:tmpl w:val="74CD402E"/>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03">
    <w:nsid w:val="754B1F9C"/>
    <w:multiLevelType w:val="multilevel"/>
    <w:tmpl w:val="754B1F9C"/>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04">
    <w:nsid w:val="761C64FF"/>
    <w:multiLevelType w:val="multilevel"/>
    <w:tmpl w:val="761C64FF"/>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05">
    <w:nsid w:val="766B332E"/>
    <w:multiLevelType w:val="multilevel"/>
    <w:tmpl w:val="766B332E"/>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06">
    <w:nsid w:val="768A662C"/>
    <w:multiLevelType w:val="multilevel"/>
    <w:tmpl w:val="768A662C"/>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07">
    <w:nsid w:val="76CF4293"/>
    <w:multiLevelType w:val="multilevel"/>
    <w:tmpl w:val="76CF4293"/>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08">
    <w:nsid w:val="76D10330"/>
    <w:multiLevelType w:val="multilevel"/>
    <w:tmpl w:val="76D10330"/>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09">
    <w:nsid w:val="78440BF0"/>
    <w:multiLevelType w:val="multilevel"/>
    <w:tmpl w:val="78440BF0"/>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10">
    <w:nsid w:val="78465BB9"/>
    <w:multiLevelType w:val="multilevel"/>
    <w:tmpl w:val="78465BB9"/>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11">
    <w:nsid w:val="788D7BAB"/>
    <w:multiLevelType w:val="multilevel"/>
    <w:tmpl w:val="788D7BA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12">
    <w:nsid w:val="78EF38AA"/>
    <w:multiLevelType w:val="multilevel"/>
    <w:tmpl w:val="78EF38AA"/>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13">
    <w:nsid w:val="7AE1593B"/>
    <w:multiLevelType w:val="hybridMultilevel"/>
    <w:tmpl w:val="094AAEB2"/>
    <w:lvl w:ilvl="0" w:tplc="CEC6FFAA">
      <w:start w:val="1"/>
      <w:numFmt w:val="decimal"/>
      <w:lvlText w:val="%1、"/>
      <w:lvlJc w:val="left"/>
      <w:pPr>
        <w:ind w:left="905" w:hanging="420"/>
      </w:pPr>
      <w:rPr>
        <w:rFonts w:hint="default"/>
      </w:rPr>
    </w:lvl>
    <w:lvl w:ilvl="1" w:tplc="04090019" w:tentative="1">
      <w:start w:val="1"/>
      <w:numFmt w:val="lowerLetter"/>
      <w:lvlText w:val="%2)"/>
      <w:lvlJc w:val="left"/>
      <w:pPr>
        <w:ind w:left="1325" w:hanging="420"/>
      </w:pPr>
    </w:lvl>
    <w:lvl w:ilvl="2" w:tplc="0409001B" w:tentative="1">
      <w:start w:val="1"/>
      <w:numFmt w:val="lowerRoman"/>
      <w:lvlText w:val="%3."/>
      <w:lvlJc w:val="right"/>
      <w:pPr>
        <w:ind w:left="1745" w:hanging="420"/>
      </w:pPr>
    </w:lvl>
    <w:lvl w:ilvl="3" w:tplc="0409000F" w:tentative="1">
      <w:start w:val="1"/>
      <w:numFmt w:val="decimal"/>
      <w:lvlText w:val="%4."/>
      <w:lvlJc w:val="left"/>
      <w:pPr>
        <w:ind w:left="2165" w:hanging="420"/>
      </w:pPr>
    </w:lvl>
    <w:lvl w:ilvl="4" w:tplc="04090019" w:tentative="1">
      <w:start w:val="1"/>
      <w:numFmt w:val="lowerLetter"/>
      <w:lvlText w:val="%5)"/>
      <w:lvlJc w:val="left"/>
      <w:pPr>
        <w:ind w:left="2585" w:hanging="420"/>
      </w:pPr>
    </w:lvl>
    <w:lvl w:ilvl="5" w:tplc="0409001B" w:tentative="1">
      <w:start w:val="1"/>
      <w:numFmt w:val="lowerRoman"/>
      <w:lvlText w:val="%6."/>
      <w:lvlJc w:val="right"/>
      <w:pPr>
        <w:ind w:left="3005" w:hanging="420"/>
      </w:pPr>
    </w:lvl>
    <w:lvl w:ilvl="6" w:tplc="0409000F" w:tentative="1">
      <w:start w:val="1"/>
      <w:numFmt w:val="decimal"/>
      <w:lvlText w:val="%7."/>
      <w:lvlJc w:val="left"/>
      <w:pPr>
        <w:ind w:left="3425" w:hanging="420"/>
      </w:pPr>
    </w:lvl>
    <w:lvl w:ilvl="7" w:tplc="04090019" w:tentative="1">
      <w:start w:val="1"/>
      <w:numFmt w:val="lowerLetter"/>
      <w:lvlText w:val="%8)"/>
      <w:lvlJc w:val="left"/>
      <w:pPr>
        <w:ind w:left="3845" w:hanging="420"/>
      </w:pPr>
    </w:lvl>
    <w:lvl w:ilvl="8" w:tplc="0409001B" w:tentative="1">
      <w:start w:val="1"/>
      <w:numFmt w:val="lowerRoman"/>
      <w:lvlText w:val="%9."/>
      <w:lvlJc w:val="right"/>
      <w:pPr>
        <w:ind w:left="4265" w:hanging="420"/>
      </w:pPr>
    </w:lvl>
  </w:abstractNum>
  <w:abstractNum w:abstractNumId="414">
    <w:nsid w:val="7B32047B"/>
    <w:multiLevelType w:val="hybridMultilevel"/>
    <w:tmpl w:val="3702B6CE"/>
    <w:lvl w:ilvl="0" w:tplc="CEC6FFAA">
      <w:start w:val="1"/>
      <w:numFmt w:val="decimal"/>
      <w:lvlText w:val="%1、"/>
      <w:lvlJc w:val="left"/>
      <w:pPr>
        <w:ind w:left="905" w:hanging="420"/>
      </w:pPr>
      <w:rPr>
        <w:rFonts w:hint="default"/>
      </w:rPr>
    </w:lvl>
    <w:lvl w:ilvl="1" w:tplc="CEC6FFAA">
      <w:start w:val="1"/>
      <w:numFmt w:val="decimal"/>
      <w:lvlText w:val="%2、"/>
      <w:lvlJc w:val="left"/>
      <w:pPr>
        <w:ind w:left="1325" w:hanging="420"/>
      </w:pPr>
      <w:rPr>
        <w:rFonts w:hint="default"/>
      </w:rPr>
    </w:lvl>
    <w:lvl w:ilvl="2" w:tplc="0409001B" w:tentative="1">
      <w:start w:val="1"/>
      <w:numFmt w:val="lowerRoman"/>
      <w:lvlText w:val="%3."/>
      <w:lvlJc w:val="right"/>
      <w:pPr>
        <w:ind w:left="1745" w:hanging="420"/>
      </w:pPr>
    </w:lvl>
    <w:lvl w:ilvl="3" w:tplc="0409000F" w:tentative="1">
      <w:start w:val="1"/>
      <w:numFmt w:val="decimal"/>
      <w:lvlText w:val="%4."/>
      <w:lvlJc w:val="left"/>
      <w:pPr>
        <w:ind w:left="2165" w:hanging="420"/>
      </w:pPr>
    </w:lvl>
    <w:lvl w:ilvl="4" w:tplc="04090019" w:tentative="1">
      <w:start w:val="1"/>
      <w:numFmt w:val="lowerLetter"/>
      <w:lvlText w:val="%5)"/>
      <w:lvlJc w:val="left"/>
      <w:pPr>
        <w:ind w:left="2585" w:hanging="420"/>
      </w:pPr>
    </w:lvl>
    <w:lvl w:ilvl="5" w:tplc="0409001B" w:tentative="1">
      <w:start w:val="1"/>
      <w:numFmt w:val="lowerRoman"/>
      <w:lvlText w:val="%6."/>
      <w:lvlJc w:val="right"/>
      <w:pPr>
        <w:ind w:left="3005" w:hanging="420"/>
      </w:pPr>
    </w:lvl>
    <w:lvl w:ilvl="6" w:tplc="0409000F" w:tentative="1">
      <w:start w:val="1"/>
      <w:numFmt w:val="decimal"/>
      <w:lvlText w:val="%7."/>
      <w:lvlJc w:val="left"/>
      <w:pPr>
        <w:ind w:left="3425" w:hanging="420"/>
      </w:pPr>
    </w:lvl>
    <w:lvl w:ilvl="7" w:tplc="04090019" w:tentative="1">
      <w:start w:val="1"/>
      <w:numFmt w:val="lowerLetter"/>
      <w:lvlText w:val="%8)"/>
      <w:lvlJc w:val="left"/>
      <w:pPr>
        <w:ind w:left="3845" w:hanging="420"/>
      </w:pPr>
    </w:lvl>
    <w:lvl w:ilvl="8" w:tplc="0409001B" w:tentative="1">
      <w:start w:val="1"/>
      <w:numFmt w:val="lowerRoman"/>
      <w:lvlText w:val="%9."/>
      <w:lvlJc w:val="right"/>
      <w:pPr>
        <w:ind w:left="4265" w:hanging="420"/>
      </w:pPr>
    </w:lvl>
  </w:abstractNum>
  <w:abstractNum w:abstractNumId="415">
    <w:nsid w:val="7B816198"/>
    <w:multiLevelType w:val="multilevel"/>
    <w:tmpl w:val="7B816198"/>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16">
    <w:nsid w:val="7BB351DC"/>
    <w:multiLevelType w:val="multilevel"/>
    <w:tmpl w:val="7BB351D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17">
    <w:nsid w:val="7BBA5DEE"/>
    <w:multiLevelType w:val="multilevel"/>
    <w:tmpl w:val="7BBA5DE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18">
    <w:nsid w:val="7BF832F3"/>
    <w:multiLevelType w:val="hybridMultilevel"/>
    <w:tmpl w:val="87B4A4E4"/>
    <w:lvl w:ilvl="0" w:tplc="CEC6FFAA">
      <w:start w:val="1"/>
      <w:numFmt w:val="decimal"/>
      <w:lvlText w:val="%1、"/>
      <w:lvlJc w:val="left"/>
      <w:pPr>
        <w:ind w:left="842" w:hanging="420"/>
      </w:pPr>
      <w:rPr>
        <w:rFonts w:hint="default"/>
      </w:rPr>
    </w:lvl>
    <w:lvl w:ilvl="1" w:tplc="CEC6FFAA">
      <w:start w:val="1"/>
      <w:numFmt w:val="decimal"/>
      <w:lvlText w:val="%2、"/>
      <w:lvlJc w:val="left"/>
      <w:pPr>
        <w:ind w:left="1924" w:hanging="1080"/>
      </w:pPr>
      <w:rPr>
        <w:rFonts w:hint="default"/>
      </w:r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19">
    <w:nsid w:val="7C2E445C"/>
    <w:multiLevelType w:val="multilevel"/>
    <w:tmpl w:val="7C2E445C"/>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20">
    <w:nsid w:val="7C7575B7"/>
    <w:multiLevelType w:val="multilevel"/>
    <w:tmpl w:val="7C7575B7"/>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21">
    <w:nsid w:val="7C785F99"/>
    <w:multiLevelType w:val="multilevel"/>
    <w:tmpl w:val="7C785F99"/>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22">
    <w:nsid w:val="7CA06474"/>
    <w:multiLevelType w:val="multilevel"/>
    <w:tmpl w:val="7CA06474"/>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23">
    <w:nsid w:val="7CA645CF"/>
    <w:multiLevelType w:val="multilevel"/>
    <w:tmpl w:val="7CA645CF"/>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24">
    <w:nsid w:val="7CBA4E27"/>
    <w:multiLevelType w:val="multilevel"/>
    <w:tmpl w:val="7CBA4E27"/>
    <w:lvl w:ilvl="0">
      <w:start w:val="1"/>
      <w:numFmt w:val="decimal"/>
      <w:lvlText w:val="%1."/>
      <w:lvlJc w:val="left"/>
      <w:pPr>
        <w:ind w:left="874" w:hanging="420"/>
      </w:pPr>
      <w:rPr>
        <w:rFonts w:hint="eastAsia"/>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25">
    <w:nsid w:val="7CD01B8A"/>
    <w:multiLevelType w:val="multilevel"/>
    <w:tmpl w:val="7CD01B8A"/>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26">
    <w:nsid w:val="7D2C43F0"/>
    <w:multiLevelType w:val="multilevel"/>
    <w:tmpl w:val="7D2C43F0"/>
    <w:lvl w:ilvl="0">
      <w:start w:val="1"/>
      <w:numFmt w:val="decimal"/>
      <w:lvlText w:val="%1."/>
      <w:lvlJc w:val="left"/>
      <w:pPr>
        <w:ind w:left="814" w:hanging="360"/>
      </w:pPr>
      <w:rPr>
        <w:rFonts w:hint="default"/>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27">
    <w:nsid w:val="7D8F2941"/>
    <w:multiLevelType w:val="multilevel"/>
    <w:tmpl w:val="7D8F2941"/>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28">
    <w:nsid w:val="7DC25EF0"/>
    <w:multiLevelType w:val="hybridMultilevel"/>
    <w:tmpl w:val="00B21E28"/>
    <w:lvl w:ilvl="0" w:tplc="CEC6FFAA">
      <w:start w:val="1"/>
      <w:numFmt w:val="decimal"/>
      <w:lvlText w:val="%1、"/>
      <w:lvlJc w:val="left"/>
      <w:pPr>
        <w:ind w:left="842" w:hanging="4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29">
    <w:nsid w:val="7DC367B9"/>
    <w:multiLevelType w:val="hybridMultilevel"/>
    <w:tmpl w:val="D18C8FC0"/>
    <w:lvl w:ilvl="0" w:tplc="CEC6FFAA">
      <w:start w:val="1"/>
      <w:numFmt w:val="decimal"/>
      <w:lvlText w:val="%1、"/>
      <w:lvlJc w:val="left"/>
      <w:pPr>
        <w:ind w:left="842" w:hanging="4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30">
    <w:nsid w:val="7E3C1B12"/>
    <w:multiLevelType w:val="multilevel"/>
    <w:tmpl w:val="7E3C1B12"/>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31">
    <w:nsid w:val="7E875D4C"/>
    <w:multiLevelType w:val="multilevel"/>
    <w:tmpl w:val="7E875D4C"/>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32">
    <w:nsid w:val="7F1F262C"/>
    <w:multiLevelType w:val="multilevel"/>
    <w:tmpl w:val="7F1F262C"/>
    <w:lvl w:ilvl="0">
      <w:start w:val="1"/>
      <w:numFmt w:val="decimal"/>
      <w:lvlText w:val="%1."/>
      <w:lvlJc w:val="left"/>
      <w:pPr>
        <w:ind w:left="874" w:hanging="420"/>
      </w:pPr>
      <w:rPr>
        <w:rFonts w:hint="eastAsia"/>
        <w:spacing w:val="0"/>
      </w:r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33">
    <w:nsid w:val="7F5E0FA3"/>
    <w:multiLevelType w:val="multilevel"/>
    <w:tmpl w:val="7F5E0FA3"/>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34">
    <w:nsid w:val="7F606D76"/>
    <w:multiLevelType w:val="multilevel"/>
    <w:tmpl w:val="7F606D76"/>
    <w:lvl w:ilvl="0">
      <w:start w:val="1"/>
      <w:numFmt w:val="decimal"/>
      <w:lvlText w:val="%1."/>
      <w:lvlJc w:val="left"/>
      <w:pPr>
        <w:ind w:left="874" w:hanging="420"/>
      </w:pPr>
    </w:lvl>
    <w:lvl w:ilvl="1" w:tentative="1">
      <w:start w:val="1"/>
      <w:numFmt w:val="lowerLetter"/>
      <w:lvlText w:val="%2)"/>
      <w:lvlJc w:val="left"/>
      <w:pPr>
        <w:ind w:left="1294" w:hanging="420"/>
      </w:pPr>
    </w:lvl>
    <w:lvl w:ilvl="2" w:tentative="1">
      <w:start w:val="1"/>
      <w:numFmt w:val="lowerRoman"/>
      <w:lvlText w:val="%3."/>
      <w:lvlJc w:val="right"/>
      <w:pPr>
        <w:ind w:left="1714" w:hanging="420"/>
      </w:pPr>
    </w:lvl>
    <w:lvl w:ilvl="3" w:tentative="1">
      <w:start w:val="1"/>
      <w:numFmt w:val="decimal"/>
      <w:lvlText w:val="%4."/>
      <w:lvlJc w:val="left"/>
      <w:pPr>
        <w:ind w:left="2134" w:hanging="420"/>
      </w:pPr>
    </w:lvl>
    <w:lvl w:ilvl="4" w:tentative="1">
      <w:start w:val="1"/>
      <w:numFmt w:val="lowerLetter"/>
      <w:lvlText w:val="%5)"/>
      <w:lvlJc w:val="left"/>
      <w:pPr>
        <w:ind w:left="2554" w:hanging="420"/>
      </w:pPr>
    </w:lvl>
    <w:lvl w:ilvl="5" w:tentative="1">
      <w:start w:val="1"/>
      <w:numFmt w:val="lowerRoman"/>
      <w:lvlText w:val="%6."/>
      <w:lvlJc w:val="right"/>
      <w:pPr>
        <w:ind w:left="2974" w:hanging="420"/>
      </w:pPr>
    </w:lvl>
    <w:lvl w:ilvl="6" w:tentative="1">
      <w:start w:val="1"/>
      <w:numFmt w:val="decimal"/>
      <w:lvlText w:val="%7."/>
      <w:lvlJc w:val="left"/>
      <w:pPr>
        <w:ind w:left="3394" w:hanging="420"/>
      </w:pPr>
    </w:lvl>
    <w:lvl w:ilvl="7" w:tentative="1">
      <w:start w:val="1"/>
      <w:numFmt w:val="lowerLetter"/>
      <w:lvlText w:val="%8)"/>
      <w:lvlJc w:val="left"/>
      <w:pPr>
        <w:ind w:left="3814" w:hanging="420"/>
      </w:pPr>
    </w:lvl>
    <w:lvl w:ilvl="8" w:tentative="1">
      <w:start w:val="1"/>
      <w:numFmt w:val="lowerRoman"/>
      <w:lvlText w:val="%9."/>
      <w:lvlJc w:val="right"/>
      <w:pPr>
        <w:ind w:left="4234" w:hanging="420"/>
      </w:pPr>
    </w:lvl>
  </w:abstractNum>
  <w:abstractNum w:abstractNumId="435">
    <w:nsid w:val="7F9E2EB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310"/>
  </w:num>
  <w:num w:numId="3">
    <w:abstractNumId w:val="189"/>
  </w:num>
  <w:num w:numId="4">
    <w:abstractNumId w:val="269"/>
  </w:num>
  <w:num w:numId="5">
    <w:abstractNumId w:val="327"/>
  </w:num>
  <w:num w:numId="6">
    <w:abstractNumId w:val="135"/>
  </w:num>
  <w:num w:numId="7">
    <w:abstractNumId w:val="258"/>
  </w:num>
  <w:num w:numId="8">
    <w:abstractNumId w:val="126"/>
  </w:num>
  <w:num w:numId="9">
    <w:abstractNumId w:val="337"/>
  </w:num>
  <w:num w:numId="10">
    <w:abstractNumId w:val="332"/>
  </w:num>
  <w:num w:numId="11">
    <w:abstractNumId w:val="274"/>
  </w:num>
  <w:num w:numId="12">
    <w:abstractNumId w:val="331"/>
  </w:num>
  <w:num w:numId="13">
    <w:abstractNumId w:val="211"/>
  </w:num>
  <w:num w:numId="14">
    <w:abstractNumId w:val="49"/>
  </w:num>
  <w:num w:numId="15">
    <w:abstractNumId w:val="402"/>
  </w:num>
  <w:num w:numId="16">
    <w:abstractNumId w:val="58"/>
  </w:num>
  <w:num w:numId="17">
    <w:abstractNumId w:val="95"/>
  </w:num>
  <w:num w:numId="18">
    <w:abstractNumId w:val="100"/>
  </w:num>
  <w:num w:numId="19">
    <w:abstractNumId w:val="160"/>
  </w:num>
  <w:num w:numId="20">
    <w:abstractNumId w:val="4"/>
  </w:num>
  <w:num w:numId="21">
    <w:abstractNumId w:val="353"/>
  </w:num>
  <w:num w:numId="22">
    <w:abstractNumId w:val="14"/>
  </w:num>
  <w:num w:numId="23">
    <w:abstractNumId w:val="388"/>
  </w:num>
  <w:num w:numId="24">
    <w:abstractNumId w:val="239"/>
  </w:num>
  <w:num w:numId="25">
    <w:abstractNumId w:val="101"/>
  </w:num>
  <w:num w:numId="26">
    <w:abstractNumId w:val="220"/>
  </w:num>
  <w:num w:numId="27">
    <w:abstractNumId w:val="434"/>
  </w:num>
  <w:num w:numId="28">
    <w:abstractNumId w:val="237"/>
  </w:num>
  <w:num w:numId="29">
    <w:abstractNumId w:val="430"/>
  </w:num>
  <w:num w:numId="30">
    <w:abstractNumId w:val="397"/>
  </w:num>
  <w:num w:numId="31">
    <w:abstractNumId w:val="285"/>
  </w:num>
  <w:num w:numId="32">
    <w:abstractNumId w:val="151"/>
  </w:num>
  <w:num w:numId="33">
    <w:abstractNumId w:val="178"/>
  </w:num>
  <w:num w:numId="34">
    <w:abstractNumId w:val="257"/>
  </w:num>
  <w:num w:numId="35">
    <w:abstractNumId w:val="106"/>
  </w:num>
  <w:num w:numId="36">
    <w:abstractNumId w:val="375"/>
  </w:num>
  <w:num w:numId="37">
    <w:abstractNumId w:val="77"/>
  </w:num>
  <w:num w:numId="38">
    <w:abstractNumId w:val="186"/>
  </w:num>
  <w:num w:numId="39">
    <w:abstractNumId w:val="401"/>
  </w:num>
  <w:num w:numId="40">
    <w:abstractNumId w:val="185"/>
  </w:num>
  <w:num w:numId="41">
    <w:abstractNumId w:val="212"/>
  </w:num>
  <w:num w:numId="42">
    <w:abstractNumId w:val="412"/>
  </w:num>
  <w:num w:numId="43">
    <w:abstractNumId w:val="194"/>
  </w:num>
  <w:num w:numId="44">
    <w:abstractNumId w:val="216"/>
  </w:num>
  <w:num w:numId="45">
    <w:abstractNumId w:val="78"/>
  </w:num>
  <w:num w:numId="46">
    <w:abstractNumId w:val="426"/>
  </w:num>
  <w:num w:numId="47">
    <w:abstractNumId w:val="59"/>
  </w:num>
  <w:num w:numId="48">
    <w:abstractNumId w:val="270"/>
  </w:num>
  <w:num w:numId="49">
    <w:abstractNumId w:val="411"/>
  </w:num>
  <w:num w:numId="50">
    <w:abstractNumId w:val="60"/>
  </w:num>
  <w:num w:numId="51">
    <w:abstractNumId w:val="248"/>
  </w:num>
  <w:num w:numId="52">
    <w:abstractNumId w:val="264"/>
  </w:num>
  <w:num w:numId="53">
    <w:abstractNumId w:val="166"/>
  </w:num>
  <w:num w:numId="54">
    <w:abstractNumId w:val="111"/>
  </w:num>
  <w:num w:numId="55">
    <w:abstractNumId w:val="55"/>
  </w:num>
  <w:num w:numId="56">
    <w:abstractNumId w:val="389"/>
  </w:num>
  <w:num w:numId="57">
    <w:abstractNumId w:val="364"/>
  </w:num>
  <w:num w:numId="58">
    <w:abstractNumId w:val="117"/>
  </w:num>
  <w:num w:numId="59">
    <w:abstractNumId w:val="356"/>
  </w:num>
  <w:num w:numId="60">
    <w:abstractNumId w:val="16"/>
  </w:num>
  <w:num w:numId="61">
    <w:abstractNumId w:val="137"/>
  </w:num>
  <w:num w:numId="62">
    <w:abstractNumId w:val="127"/>
  </w:num>
  <w:num w:numId="63">
    <w:abstractNumId w:val="271"/>
  </w:num>
  <w:num w:numId="64">
    <w:abstractNumId w:val="175"/>
  </w:num>
  <w:num w:numId="65">
    <w:abstractNumId w:val="146"/>
  </w:num>
  <w:num w:numId="66">
    <w:abstractNumId w:val="383"/>
  </w:num>
  <w:num w:numId="67">
    <w:abstractNumId w:val="278"/>
  </w:num>
  <w:num w:numId="68">
    <w:abstractNumId w:val="365"/>
  </w:num>
  <w:num w:numId="69">
    <w:abstractNumId w:val="420"/>
  </w:num>
  <w:num w:numId="70">
    <w:abstractNumId w:val="279"/>
  </w:num>
  <w:num w:numId="71">
    <w:abstractNumId w:val="238"/>
  </w:num>
  <w:num w:numId="72">
    <w:abstractNumId w:val="406"/>
  </w:num>
  <w:num w:numId="73">
    <w:abstractNumId w:val="362"/>
  </w:num>
  <w:num w:numId="74">
    <w:abstractNumId w:val="315"/>
  </w:num>
  <w:num w:numId="75">
    <w:abstractNumId w:val="254"/>
  </w:num>
  <w:num w:numId="76">
    <w:abstractNumId w:val="359"/>
  </w:num>
  <w:num w:numId="77">
    <w:abstractNumId w:val="351"/>
  </w:num>
  <w:num w:numId="78">
    <w:abstractNumId w:val="387"/>
  </w:num>
  <w:num w:numId="79">
    <w:abstractNumId w:val="27"/>
  </w:num>
  <w:num w:numId="80">
    <w:abstractNumId w:val="158"/>
  </w:num>
  <w:num w:numId="81">
    <w:abstractNumId w:val="115"/>
  </w:num>
  <w:num w:numId="82">
    <w:abstractNumId w:val="153"/>
  </w:num>
  <w:num w:numId="83">
    <w:abstractNumId w:val="213"/>
  </w:num>
  <w:num w:numId="84">
    <w:abstractNumId w:val="119"/>
  </w:num>
  <w:num w:numId="85">
    <w:abstractNumId w:val="40"/>
  </w:num>
  <w:num w:numId="86">
    <w:abstractNumId w:val="154"/>
  </w:num>
  <w:num w:numId="87">
    <w:abstractNumId w:val="169"/>
  </w:num>
  <w:num w:numId="88">
    <w:abstractNumId w:val="32"/>
  </w:num>
  <w:num w:numId="89">
    <w:abstractNumId w:val="377"/>
  </w:num>
  <w:num w:numId="90">
    <w:abstractNumId w:val="195"/>
  </w:num>
  <w:num w:numId="91">
    <w:abstractNumId w:val="74"/>
  </w:num>
  <w:num w:numId="92">
    <w:abstractNumId w:val="109"/>
  </w:num>
  <w:num w:numId="93">
    <w:abstractNumId w:val="171"/>
  </w:num>
  <w:num w:numId="94">
    <w:abstractNumId w:val="349"/>
  </w:num>
  <w:num w:numId="95">
    <w:abstractNumId w:val="46"/>
  </w:num>
  <w:num w:numId="96">
    <w:abstractNumId w:val="20"/>
  </w:num>
  <w:num w:numId="97">
    <w:abstractNumId w:val="236"/>
  </w:num>
  <w:num w:numId="98">
    <w:abstractNumId w:val="196"/>
  </w:num>
  <w:num w:numId="99">
    <w:abstractNumId w:val="98"/>
  </w:num>
  <w:num w:numId="100">
    <w:abstractNumId w:val="228"/>
  </w:num>
  <w:num w:numId="101">
    <w:abstractNumId w:val="165"/>
  </w:num>
  <w:num w:numId="102">
    <w:abstractNumId w:val="133"/>
  </w:num>
  <w:num w:numId="103">
    <w:abstractNumId w:val="361"/>
  </w:num>
  <w:num w:numId="104">
    <w:abstractNumId w:val="201"/>
  </w:num>
  <w:num w:numId="105">
    <w:abstractNumId w:val="81"/>
  </w:num>
  <w:num w:numId="106">
    <w:abstractNumId w:val="312"/>
  </w:num>
  <w:num w:numId="107">
    <w:abstractNumId w:val="260"/>
  </w:num>
  <w:num w:numId="108">
    <w:abstractNumId w:val="267"/>
  </w:num>
  <w:num w:numId="109">
    <w:abstractNumId w:val="41"/>
  </w:num>
  <w:num w:numId="110">
    <w:abstractNumId w:val="52"/>
  </w:num>
  <w:num w:numId="111">
    <w:abstractNumId w:val="24"/>
  </w:num>
  <w:num w:numId="112">
    <w:abstractNumId w:val="184"/>
  </w:num>
  <w:num w:numId="113">
    <w:abstractNumId w:val="225"/>
  </w:num>
  <w:num w:numId="114">
    <w:abstractNumId w:val="251"/>
  </w:num>
  <w:num w:numId="115">
    <w:abstractNumId w:val="39"/>
  </w:num>
  <w:num w:numId="116">
    <w:abstractNumId w:val="156"/>
  </w:num>
  <w:num w:numId="117">
    <w:abstractNumId w:val="167"/>
  </w:num>
  <w:num w:numId="118">
    <w:abstractNumId w:val="104"/>
  </w:num>
  <w:num w:numId="119">
    <w:abstractNumId w:val="305"/>
  </w:num>
  <w:num w:numId="120">
    <w:abstractNumId w:val="302"/>
  </w:num>
  <w:num w:numId="121">
    <w:abstractNumId w:val="303"/>
  </w:num>
  <w:num w:numId="122">
    <w:abstractNumId w:val="129"/>
  </w:num>
  <w:num w:numId="123">
    <w:abstractNumId w:val="381"/>
  </w:num>
  <w:num w:numId="124">
    <w:abstractNumId w:val="134"/>
  </w:num>
  <w:num w:numId="125">
    <w:abstractNumId w:val="17"/>
  </w:num>
  <w:num w:numId="126">
    <w:abstractNumId w:val="307"/>
  </w:num>
  <w:num w:numId="127">
    <w:abstractNumId w:val="283"/>
  </w:num>
  <w:num w:numId="128">
    <w:abstractNumId w:val="96"/>
  </w:num>
  <w:num w:numId="129">
    <w:abstractNumId w:val="93"/>
  </w:num>
  <w:num w:numId="130">
    <w:abstractNumId w:val="188"/>
  </w:num>
  <w:num w:numId="131">
    <w:abstractNumId w:val="286"/>
  </w:num>
  <w:num w:numId="132">
    <w:abstractNumId w:val="287"/>
  </w:num>
  <w:num w:numId="133">
    <w:abstractNumId w:val="344"/>
  </w:num>
  <w:num w:numId="134">
    <w:abstractNumId w:val="330"/>
  </w:num>
  <w:num w:numId="135">
    <w:abstractNumId w:val="290"/>
  </w:num>
  <w:num w:numId="136">
    <w:abstractNumId w:val="300"/>
  </w:num>
  <w:num w:numId="137">
    <w:abstractNumId w:val="301"/>
  </w:num>
  <w:num w:numId="138">
    <w:abstractNumId w:val="256"/>
  </w:num>
  <w:num w:numId="139">
    <w:abstractNumId w:val="358"/>
  </w:num>
  <w:num w:numId="140">
    <w:abstractNumId w:val="35"/>
  </w:num>
  <w:num w:numId="141">
    <w:abstractNumId w:val="308"/>
  </w:num>
  <w:num w:numId="142">
    <w:abstractNumId w:val="288"/>
  </w:num>
  <w:num w:numId="143">
    <w:abstractNumId w:val="252"/>
  </w:num>
  <w:num w:numId="144">
    <w:abstractNumId w:val="61"/>
  </w:num>
  <w:num w:numId="145">
    <w:abstractNumId w:val="372"/>
  </w:num>
  <w:num w:numId="146">
    <w:abstractNumId w:val="164"/>
  </w:num>
  <w:num w:numId="147">
    <w:abstractNumId w:val="29"/>
  </w:num>
  <w:num w:numId="148">
    <w:abstractNumId w:val="363"/>
  </w:num>
  <w:num w:numId="149">
    <w:abstractNumId w:val="69"/>
  </w:num>
  <w:num w:numId="150">
    <w:abstractNumId w:val="243"/>
  </w:num>
  <w:num w:numId="151">
    <w:abstractNumId w:val="207"/>
  </w:num>
  <w:num w:numId="152">
    <w:abstractNumId w:val="180"/>
  </w:num>
  <w:num w:numId="153">
    <w:abstractNumId w:val="131"/>
  </w:num>
  <w:num w:numId="154">
    <w:abstractNumId w:val="336"/>
  </w:num>
  <w:num w:numId="155">
    <w:abstractNumId w:val="123"/>
  </w:num>
  <w:num w:numId="156">
    <w:abstractNumId w:val="150"/>
  </w:num>
  <w:num w:numId="157">
    <w:abstractNumId w:val="25"/>
  </w:num>
  <w:num w:numId="158">
    <w:abstractNumId w:val="103"/>
  </w:num>
  <w:num w:numId="159">
    <w:abstractNumId w:val="244"/>
  </w:num>
  <w:num w:numId="160">
    <w:abstractNumId w:val="9"/>
  </w:num>
  <w:num w:numId="161">
    <w:abstractNumId w:val="148"/>
  </w:num>
  <w:num w:numId="162">
    <w:abstractNumId w:val="319"/>
  </w:num>
  <w:num w:numId="163">
    <w:abstractNumId w:val="80"/>
  </w:num>
  <w:num w:numId="164">
    <w:abstractNumId w:val="421"/>
  </w:num>
  <w:num w:numId="165">
    <w:abstractNumId w:val="92"/>
  </w:num>
  <w:num w:numId="166">
    <w:abstractNumId w:val="427"/>
  </w:num>
  <w:num w:numId="167">
    <w:abstractNumId w:val="262"/>
  </w:num>
  <w:num w:numId="168">
    <w:abstractNumId w:val="50"/>
  </w:num>
  <w:num w:numId="169">
    <w:abstractNumId w:val="394"/>
  </w:num>
  <w:num w:numId="170">
    <w:abstractNumId w:val="22"/>
  </w:num>
  <w:num w:numId="171">
    <w:abstractNumId w:val="342"/>
  </w:num>
  <w:num w:numId="172">
    <w:abstractNumId w:val="395"/>
  </w:num>
  <w:num w:numId="173">
    <w:abstractNumId w:val="193"/>
  </w:num>
  <w:num w:numId="174">
    <w:abstractNumId w:val="329"/>
  </w:num>
  <w:num w:numId="175">
    <w:abstractNumId w:val="227"/>
  </w:num>
  <w:num w:numId="176">
    <w:abstractNumId w:val="291"/>
  </w:num>
  <w:num w:numId="177">
    <w:abstractNumId w:val="36"/>
  </w:num>
  <w:num w:numId="178">
    <w:abstractNumId w:val="369"/>
  </w:num>
  <w:num w:numId="179">
    <w:abstractNumId w:val="118"/>
  </w:num>
  <w:num w:numId="180">
    <w:abstractNumId w:val="82"/>
  </w:num>
  <w:num w:numId="181">
    <w:abstractNumId w:val="259"/>
  </w:num>
  <w:num w:numId="182">
    <w:abstractNumId w:val="241"/>
  </w:num>
  <w:num w:numId="183">
    <w:abstractNumId w:val="360"/>
  </w:num>
  <w:num w:numId="184">
    <w:abstractNumId w:val="292"/>
  </w:num>
  <w:num w:numId="185">
    <w:abstractNumId w:val="322"/>
  </w:num>
  <w:num w:numId="186">
    <w:abstractNumId w:val="47"/>
  </w:num>
  <w:num w:numId="187">
    <w:abstractNumId w:val="333"/>
  </w:num>
  <w:num w:numId="188">
    <w:abstractNumId w:val="409"/>
  </w:num>
  <w:num w:numId="189">
    <w:abstractNumId w:val="12"/>
  </w:num>
  <w:num w:numId="190">
    <w:abstractNumId w:val="431"/>
  </w:num>
  <w:num w:numId="191">
    <w:abstractNumId w:val="138"/>
  </w:num>
  <w:num w:numId="192">
    <w:abstractNumId w:val="183"/>
  </w:num>
  <w:num w:numId="193">
    <w:abstractNumId w:val="176"/>
  </w:num>
  <w:num w:numId="194">
    <w:abstractNumId w:val="246"/>
  </w:num>
  <w:num w:numId="195">
    <w:abstractNumId w:val="83"/>
  </w:num>
  <w:num w:numId="196">
    <w:abstractNumId w:val="400"/>
  </w:num>
  <w:num w:numId="197">
    <w:abstractNumId w:val="91"/>
  </w:num>
  <w:num w:numId="198">
    <w:abstractNumId w:val="407"/>
  </w:num>
  <w:num w:numId="199">
    <w:abstractNumId w:val="38"/>
  </w:num>
  <w:num w:numId="200">
    <w:abstractNumId w:val="242"/>
  </w:num>
  <w:num w:numId="201">
    <w:abstractNumId w:val="147"/>
  </w:num>
  <w:num w:numId="202">
    <w:abstractNumId w:val="1"/>
  </w:num>
  <w:num w:numId="203">
    <w:abstractNumId w:val="338"/>
  </w:num>
  <w:num w:numId="204">
    <w:abstractNumId w:val="219"/>
  </w:num>
  <w:num w:numId="205">
    <w:abstractNumId w:val="415"/>
  </w:num>
  <w:num w:numId="206">
    <w:abstractNumId w:val="200"/>
  </w:num>
  <w:num w:numId="207">
    <w:abstractNumId w:val="6"/>
  </w:num>
  <w:num w:numId="208">
    <w:abstractNumId w:val="304"/>
  </w:num>
  <w:num w:numId="209">
    <w:abstractNumId w:val="215"/>
  </w:num>
  <w:num w:numId="210">
    <w:abstractNumId w:val="367"/>
  </w:num>
  <w:num w:numId="211">
    <w:abstractNumId w:val="54"/>
  </w:num>
  <w:num w:numId="212">
    <w:abstractNumId w:val="293"/>
  </w:num>
  <w:num w:numId="213">
    <w:abstractNumId w:val="75"/>
  </w:num>
  <w:num w:numId="214">
    <w:abstractNumId w:val="276"/>
  </w:num>
  <w:num w:numId="215">
    <w:abstractNumId w:val="145"/>
  </w:num>
  <w:num w:numId="216">
    <w:abstractNumId w:val="173"/>
  </w:num>
  <w:num w:numId="217">
    <w:abstractNumId w:val="187"/>
  </w:num>
  <w:num w:numId="218">
    <w:abstractNumId w:val="7"/>
  </w:num>
  <w:num w:numId="219">
    <w:abstractNumId w:val="162"/>
  </w:num>
  <w:num w:numId="220">
    <w:abstractNumId w:val="140"/>
  </w:num>
  <w:num w:numId="221">
    <w:abstractNumId w:val="247"/>
  </w:num>
  <w:num w:numId="222">
    <w:abstractNumId w:val="281"/>
  </w:num>
  <w:num w:numId="223">
    <w:abstractNumId w:val="122"/>
  </w:num>
  <w:num w:numId="224">
    <w:abstractNumId w:val="339"/>
  </w:num>
  <w:num w:numId="225">
    <w:abstractNumId w:val="392"/>
  </w:num>
  <w:num w:numId="226">
    <w:abstractNumId w:val="396"/>
  </w:num>
  <w:num w:numId="227">
    <w:abstractNumId w:val="348"/>
  </w:num>
  <w:num w:numId="228">
    <w:abstractNumId w:val="144"/>
  </w:num>
  <w:num w:numId="229">
    <w:abstractNumId w:val="121"/>
  </w:num>
  <w:num w:numId="230">
    <w:abstractNumId w:val="384"/>
  </w:num>
  <w:num w:numId="231">
    <w:abstractNumId w:val="124"/>
  </w:num>
  <w:num w:numId="232">
    <w:abstractNumId w:val="202"/>
  </w:num>
  <w:num w:numId="233">
    <w:abstractNumId w:val="390"/>
  </w:num>
  <w:num w:numId="234">
    <w:abstractNumId w:val="343"/>
  </w:num>
  <w:num w:numId="235">
    <w:abstractNumId w:val="204"/>
  </w:num>
  <w:num w:numId="236">
    <w:abstractNumId w:val="168"/>
  </w:num>
  <w:num w:numId="237">
    <w:abstractNumId w:val="120"/>
  </w:num>
  <w:num w:numId="238">
    <w:abstractNumId w:val="142"/>
  </w:num>
  <w:num w:numId="239">
    <w:abstractNumId w:val="53"/>
  </w:num>
  <w:num w:numId="240">
    <w:abstractNumId w:val="230"/>
  </w:num>
  <w:num w:numId="241">
    <w:abstractNumId w:val="128"/>
  </w:num>
  <w:num w:numId="242">
    <w:abstractNumId w:val="382"/>
  </w:num>
  <w:num w:numId="243">
    <w:abstractNumId w:val="99"/>
  </w:num>
  <w:num w:numId="244">
    <w:abstractNumId w:val="223"/>
  </w:num>
  <w:num w:numId="245">
    <w:abstractNumId w:val="11"/>
  </w:num>
  <w:num w:numId="246">
    <w:abstractNumId w:val="48"/>
  </w:num>
  <w:num w:numId="247">
    <w:abstractNumId w:val="234"/>
  </w:num>
  <w:num w:numId="248">
    <w:abstractNumId w:val="64"/>
  </w:num>
  <w:num w:numId="249">
    <w:abstractNumId w:val="179"/>
  </w:num>
  <w:num w:numId="250">
    <w:abstractNumId w:val="163"/>
  </w:num>
  <w:num w:numId="251">
    <w:abstractNumId w:val="139"/>
  </w:num>
  <w:num w:numId="252">
    <w:abstractNumId w:val="354"/>
  </w:num>
  <w:num w:numId="253">
    <w:abstractNumId w:val="403"/>
  </w:num>
  <w:num w:numId="254">
    <w:abstractNumId w:val="326"/>
  </w:num>
  <w:num w:numId="255">
    <w:abstractNumId w:val="314"/>
  </w:num>
  <w:num w:numId="256">
    <w:abstractNumId w:val="107"/>
  </w:num>
  <w:num w:numId="257">
    <w:abstractNumId w:val="205"/>
  </w:num>
  <w:num w:numId="258">
    <w:abstractNumId w:val="422"/>
  </w:num>
  <w:num w:numId="259">
    <w:abstractNumId w:val="284"/>
  </w:num>
  <w:num w:numId="260">
    <w:abstractNumId w:val="218"/>
  </w:num>
  <w:num w:numId="261">
    <w:abstractNumId w:val="433"/>
  </w:num>
  <w:num w:numId="262">
    <w:abstractNumId w:val="240"/>
  </w:num>
  <w:num w:numId="263">
    <w:abstractNumId w:val="57"/>
  </w:num>
  <w:num w:numId="264">
    <w:abstractNumId w:val="320"/>
  </w:num>
  <w:num w:numId="265">
    <w:abstractNumId w:val="206"/>
  </w:num>
  <w:num w:numId="266">
    <w:abstractNumId w:val="386"/>
  </w:num>
  <w:num w:numId="267">
    <w:abstractNumId w:val="405"/>
  </w:num>
  <w:num w:numId="268">
    <w:abstractNumId w:val="229"/>
  </w:num>
  <w:num w:numId="269">
    <w:abstractNumId w:val="393"/>
  </w:num>
  <w:num w:numId="270">
    <w:abstractNumId w:val="423"/>
  </w:num>
  <w:num w:numId="271">
    <w:abstractNumId w:val="31"/>
  </w:num>
  <w:num w:numId="272">
    <w:abstractNumId w:val="370"/>
  </w:num>
  <w:num w:numId="273">
    <w:abstractNumId w:val="191"/>
  </w:num>
  <w:num w:numId="274">
    <w:abstractNumId w:val="272"/>
  </w:num>
  <w:num w:numId="275">
    <w:abstractNumId w:val="309"/>
  </w:num>
  <w:num w:numId="276">
    <w:abstractNumId w:val="357"/>
  </w:num>
  <w:num w:numId="277">
    <w:abstractNumId w:val="249"/>
  </w:num>
  <w:num w:numId="278">
    <w:abstractNumId w:val="328"/>
  </w:num>
  <w:num w:numId="279">
    <w:abstractNumId w:val="311"/>
  </w:num>
  <w:num w:numId="280">
    <w:abstractNumId w:val="221"/>
  </w:num>
  <w:num w:numId="281">
    <w:abstractNumId w:val="346"/>
  </w:num>
  <w:num w:numId="282">
    <w:abstractNumId w:val="261"/>
  </w:num>
  <w:num w:numId="283">
    <w:abstractNumId w:val="321"/>
  </w:num>
  <w:num w:numId="284">
    <w:abstractNumId w:val="97"/>
  </w:num>
  <w:num w:numId="285">
    <w:abstractNumId w:val="157"/>
  </w:num>
  <w:num w:numId="286">
    <w:abstractNumId w:val="324"/>
  </w:num>
  <w:num w:numId="287">
    <w:abstractNumId w:val="56"/>
  </w:num>
  <w:num w:numId="288">
    <w:abstractNumId w:val="347"/>
  </w:num>
  <w:num w:numId="289">
    <w:abstractNumId w:val="306"/>
  </w:num>
  <w:num w:numId="290">
    <w:abstractNumId w:val="378"/>
  </w:num>
  <w:num w:numId="291">
    <w:abstractNumId w:val="199"/>
  </w:num>
  <w:num w:numId="292">
    <w:abstractNumId w:val="62"/>
  </w:num>
  <w:num w:numId="293">
    <w:abstractNumId w:val="71"/>
  </w:num>
  <w:num w:numId="294">
    <w:abstractNumId w:val="182"/>
  </w:num>
  <w:num w:numId="295">
    <w:abstractNumId w:val="245"/>
  </w:num>
  <w:num w:numId="296">
    <w:abstractNumId w:val="5"/>
  </w:num>
  <w:num w:numId="297">
    <w:abstractNumId w:val="116"/>
  </w:num>
  <w:num w:numId="298">
    <w:abstractNumId w:val="233"/>
  </w:num>
  <w:num w:numId="299">
    <w:abstractNumId w:val="379"/>
  </w:num>
  <w:num w:numId="300">
    <w:abstractNumId w:val="84"/>
  </w:num>
  <w:num w:numId="301">
    <w:abstractNumId w:val="143"/>
  </w:num>
  <w:num w:numId="302">
    <w:abstractNumId w:val="209"/>
  </w:num>
  <w:num w:numId="303">
    <w:abstractNumId w:val="155"/>
  </w:num>
  <w:num w:numId="304">
    <w:abstractNumId w:val="232"/>
  </w:num>
  <w:num w:numId="305">
    <w:abstractNumId w:val="410"/>
  </w:num>
  <w:num w:numId="306">
    <w:abstractNumId w:val="432"/>
  </w:num>
  <w:num w:numId="307">
    <w:abstractNumId w:val="161"/>
  </w:num>
  <w:num w:numId="308">
    <w:abstractNumId w:val="190"/>
  </w:num>
  <w:num w:numId="309">
    <w:abstractNumId w:val="277"/>
  </w:num>
  <w:num w:numId="310">
    <w:abstractNumId w:val="18"/>
  </w:num>
  <w:num w:numId="311">
    <w:abstractNumId w:val="110"/>
  </w:num>
  <w:num w:numId="312">
    <w:abstractNumId w:val="15"/>
  </w:num>
  <w:num w:numId="313">
    <w:abstractNumId w:val="113"/>
  </w:num>
  <w:num w:numId="314">
    <w:abstractNumId w:val="350"/>
  </w:num>
  <w:num w:numId="315">
    <w:abstractNumId w:val="114"/>
  </w:num>
  <w:num w:numId="316">
    <w:abstractNumId w:val="226"/>
  </w:num>
  <w:num w:numId="317">
    <w:abstractNumId w:val="172"/>
  </w:num>
  <w:num w:numId="318">
    <w:abstractNumId w:val="404"/>
  </w:num>
  <w:num w:numId="319">
    <w:abstractNumId w:val="399"/>
  </w:num>
  <w:num w:numId="320">
    <w:abstractNumId w:val="198"/>
  </w:num>
  <w:num w:numId="321">
    <w:abstractNumId w:val="416"/>
  </w:num>
  <w:num w:numId="322">
    <w:abstractNumId w:val="88"/>
  </w:num>
  <w:num w:numId="323">
    <w:abstractNumId w:val="335"/>
  </w:num>
  <w:num w:numId="324">
    <w:abstractNumId w:val="94"/>
  </w:num>
  <w:num w:numId="325">
    <w:abstractNumId w:val="255"/>
  </w:num>
  <w:num w:numId="326">
    <w:abstractNumId w:val="152"/>
  </w:num>
  <w:num w:numId="327">
    <w:abstractNumId w:val="425"/>
  </w:num>
  <w:num w:numId="328">
    <w:abstractNumId w:val="28"/>
  </w:num>
  <w:num w:numId="329">
    <w:abstractNumId w:val="30"/>
  </w:num>
  <w:num w:numId="330">
    <w:abstractNumId w:val="345"/>
  </w:num>
  <w:num w:numId="331">
    <w:abstractNumId w:val="136"/>
  </w:num>
  <w:num w:numId="332">
    <w:abstractNumId w:val="371"/>
  </w:num>
  <w:num w:numId="333">
    <w:abstractNumId w:val="374"/>
  </w:num>
  <w:num w:numId="334">
    <w:abstractNumId w:val="23"/>
  </w:num>
  <w:num w:numId="335">
    <w:abstractNumId w:val="280"/>
  </w:num>
  <w:num w:numId="336">
    <w:abstractNumId w:val="51"/>
  </w:num>
  <w:num w:numId="337">
    <w:abstractNumId w:val="385"/>
  </w:num>
  <w:num w:numId="338">
    <w:abstractNumId w:val="368"/>
  </w:num>
  <w:num w:numId="339">
    <w:abstractNumId w:val="45"/>
  </w:num>
  <w:num w:numId="340">
    <w:abstractNumId w:val="192"/>
  </w:num>
  <w:num w:numId="341">
    <w:abstractNumId w:val="208"/>
  </w:num>
  <w:num w:numId="342">
    <w:abstractNumId w:val="323"/>
  </w:num>
  <w:num w:numId="343">
    <w:abstractNumId w:val="10"/>
  </w:num>
  <w:num w:numId="344">
    <w:abstractNumId w:val="417"/>
  </w:num>
  <w:num w:numId="345">
    <w:abstractNumId w:val="67"/>
  </w:num>
  <w:num w:numId="346">
    <w:abstractNumId w:val="174"/>
  </w:num>
  <w:num w:numId="347">
    <w:abstractNumId w:val="210"/>
  </w:num>
  <w:num w:numId="348">
    <w:abstractNumId w:val="3"/>
  </w:num>
  <w:num w:numId="349">
    <w:abstractNumId w:val="13"/>
  </w:num>
  <w:num w:numId="350">
    <w:abstractNumId w:val="73"/>
  </w:num>
  <w:num w:numId="351">
    <w:abstractNumId w:val="19"/>
  </w:num>
  <w:num w:numId="352">
    <w:abstractNumId w:val="408"/>
  </w:num>
  <w:num w:numId="353">
    <w:abstractNumId w:val="419"/>
  </w:num>
  <w:num w:numId="354">
    <w:abstractNumId w:val="68"/>
  </w:num>
  <w:num w:numId="355">
    <w:abstractNumId w:val="2"/>
  </w:num>
  <w:num w:numId="356">
    <w:abstractNumId w:val="334"/>
  </w:num>
  <w:num w:numId="357">
    <w:abstractNumId w:val="380"/>
  </w:num>
  <w:num w:numId="358">
    <w:abstractNumId w:val="266"/>
  </w:num>
  <w:num w:numId="359">
    <w:abstractNumId w:val="282"/>
  </w:num>
  <w:num w:numId="360">
    <w:abstractNumId w:val="181"/>
  </w:num>
  <w:num w:numId="361">
    <w:abstractNumId w:val="125"/>
  </w:num>
  <w:num w:numId="362">
    <w:abstractNumId w:val="105"/>
  </w:num>
  <w:num w:numId="363">
    <w:abstractNumId w:val="289"/>
  </w:num>
  <w:num w:numId="364">
    <w:abstractNumId w:val="222"/>
  </w:num>
  <w:num w:numId="365">
    <w:abstractNumId w:val="90"/>
  </w:num>
  <w:num w:numId="366">
    <w:abstractNumId w:val="203"/>
  </w:num>
  <w:num w:numId="367">
    <w:abstractNumId w:val="102"/>
  </w:num>
  <w:num w:numId="368">
    <w:abstractNumId w:val="177"/>
  </w:num>
  <w:num w:numId="369">
    <w:abstractNumId w:val="316"/>
  </w:num>
  <w:num w:numId="370">
    <w:abstractNumId w:val="424"/>
  </w:num>
  <w:num w:numId="371">
    <w:abstractNumId w:val="366"/>
  </w:num>
  <w:num w:numId="372">
    <w:abstractNumId w:val="85"/>
  </w:num>
  <w:num w:numId="373">
    <w:abstractNumId w:val="253"/>
  </w:num>
  <w:num w:numId="374">
    <w:abstractNumId w:val="76"/>
  </w:num>
  <w:num w:numId="375">
    <w:abstractNumId w:val="398"/>
  </w:num>
  <w:num w:numId="376">
    <w:abstractNumId w:val="37"/>
  </w:num>
  <w:num w:numId="377">
    <w:abstractNumId w:val="294"/>
  </w:num>
  <w:num w:numId="378">
    <w:abstractNumId w:val="295"/>
  </w:num>
  <w:num w:numId="379">
    <w:abstractNumId w:val="296"/>
  </w:num>
  <w:num w:numId="380">
    <w:abstractNumId w:val="297"/>
  </w:num>
  <w:num w:numId="381">
    <w:abstractNumId w:val="298"/>
  </w:num>
  <w:num w:numId="382">
    <w:abstractNumId w:val="299"/>
  </w:num>
  <w:num w:numId="383">
    <w:abstractNumId w:val="132"/>
  </w:num>
  <w:num w:numId="384">
    <w:abstractNumId w:val="8"/>
  </w:num>
  <w:num w:numId="385">
    <w:abstractNumId w:val="79"/>
  </w:num>
  <w:num w:numId="386">
    <w:abstractNumId w:val="214"/>
  </w:num>
  <w:num w:numId="387">
    <w:abstractNumId w:val="313"/>
  </w:num>
  <w:num w:numId="388">
    <w:abstractNumId w:val="170"/>
  </w:num>
  <w:num w:numId="389">
    <w:abstractNumId w:val="86"/>
  </w:num>
  <w:num w:numId="390">
    <w:abstractNumId w:val="376"/>
  </w:num>
  <w:num w:numId="391">
    <w:abstractNumId w:val="429"/>
  </w:num>
  <w:num w:numId="392">
    <w:abstractNumId w:val="428"/>
  </w:num>
  <w:num w:numId="393">
    <w:abstractNumId w:val="265"/>
  </w:num>
  <w:num w:numId="394">
    <w:abstractNumId w:val="341"/>
  </w:num>
  <w:num w:numId="395">
    <w:abstractNumId w:val="317"/>
  </w:num>
  <w:num w:numId="396">
    <w:abstractNumId w:val="87"/>
  </w:num>
  <w:num w:numId="397">
    <w:abstractNumId w:val="21"/>
  </w:num>
  <w:num w:numId="398">
    <w:abstractNumId w:val="231"/>
  </w:num>
  <w:num w:numId="399">
    <w:abstractNumId w:val="149"/>
  </w:num>
  <w:num w:numId="400">
    <w:abstractNumId w:val="141"/>
  </w:num>
  <w:num w:numId="401">
    <w:abstractNumId w:val="34"/>
  </w:num>
  <w:num w:numId="402">
    <w:abstractNumId w:val="273"/>
  </w:num>
  <w:num w:numId="403">
    <w:abstractNumId w:val="352"/>
  </w:num>
  <w:num w:numId="404">
    <w:abstractNumId w:val="235"/>
  </w:num>
  <w:num w:numId="405">
    <w:abstractNumId w:val="42"/>
  </w:num>
  <w:num w:numId="406">
    <w:abstractNumId w:val="250"/>
  </w:num>
  <w:num w:numId="407">
    <w:abstractNumId w:val="275"/>
  </w:num>
  <w:num w:numId="408">
    <w:abstractNumId w:val="373"/>
  </w:num>
  <w:num w:numId="409">
    <w:abstractNumId w:val="325"/>
  </w:num>
  <w:num w:numId="410">
    <w:abstractNumId w:val="355"/>
  </w:num>
  <w:num w:numId="411">
    <w:abstractNumId w:val="318"/>
  </w:num>
  <w:num w:numId="412">
    <w:abstractNumId w:val="112"/>
  </w:num>
  <w:num w:numId="413">
    <w:abstractNumId w:val="26"/>
  </w:num>
  <w:num w:numId="414">
    <w:abstractNumId w:val="391"/>
  </w:num>
  <w:num w:numId="415">
    <w:abstractNumId w:val="435"/>
  </w:num>
  <w:num w:numId="416">
    <w:abstractNumId w:val="65"/>
  </w:num>
  <w:num w:numId="417">
    <w:abstractNumId w:val="70"/>
  </w:num>
  <w:num w:numId="418">
    <w:abstractNumId w:val="340"/>
  </w:num>
  <w:num w:numId="419">
    <w:abstractNumId w:val="197"/>
  </w:num>
  <w:num w:numId="420">
    <w:abstractNumId w:val="159"/>
  </w:num>
  <w:num w:numId="421">
    <w:abstractNumId w:val="44"/>
  </w:num>
  <w:num w:numId="422">
    <w:abstractNumId w:val="130"/>
  </w:num>
  <w:num w:numId="423">
    <w:abstractNumId w:val="33"/>
  </w:num>
  <w:num w:numId="424">
    <w:abstractNumId w:val="43"/>
  </w:num>
  <w:num w:numId="425">
    <w:abstractNumId w:val="268"/>
  </w:num>
  <w:num w:numId="426">
    <w:abstractNumId w:val="63"/>
  </w:num>
  <w:num w:numId="427">
    <w:abstractNumId w:val="217"/>
  </w:num>
  <w:num w:numId="428">
    <w:abstractNumId w:val="108"/>
  </w:num>
  <w:num w:numId="429">
    <w:abstractNumId w:val="66"/>
  </w:num>
  <w:num w:numId="430">
    <w:abstractNumId w:val="224"/>
  </w:num>
  <w:num w:numId="431">
    <w:abstractNumId w:val="413"/>
  </w:num>
  <w:num w:numId="432">
    <w:abstractNumId w:val="418"/>
  </w:num>
  <w:num w:numId="433">
    <w:abstractNumId w:val="263"/>
  </w:num>
  <w:num w:numId="434">
    <w:abstractNumId w:val="89"/>
  </w:num>
  <w:num w:numId="435">
    <w:abstractNumId w:val="72"/>
  </w:num>
  <w:num w:numId="436">
    <w:abstractNumId w:val="414"/>
  </w:num>
  <w:numIdMacAtCleanup w:val="4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hideSpellingErrors/>
  <w:attachedTemplate r:id="rId1"/>
  <w:doNotTrackMoves/>
  <w:defaultTabStop w:val="425"/>
  <w:drawingGridHorizontalSpacing w:val="0"/>
  <w:drawingGridVerticalSpacing w:val="156"/>
  <w:noPunctuationKerning/>
  <w:characterSpacingControl w:val="compressPunctuation"/>
  <w:hdrShapeDefaults>
    <o:shapedefaults v:ext="edit" spidmax="2050" fillcolor="#9cbee0" strokecolor="#739cc3">
      <v:fill color="#9cbee0" color2="#bbd5f0" type="gradient">
        <o:fill v:ext="view" type="gradientUnscaled"/>
      </v:fill>
      <v:stroke color="#739cc3" weight="1.25pt" miterlimit="2"/>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1B8A"/>
    <w:rsid w:val="00000739"/>
    <w:rsid w:val="000010FD"/>
    <w:rsid w:val="000013EA"/>
    <w:rsid w:val="000018FE"/>
    <w:rsid w:val="00001AC8"/>
    <w:rsid w:val="00005D8D"/>
    <w:rsid w:val="00005F96"/>
    <w:rsid w:val="00006135"/>
    <w:rsid w:val="0000728F"/>
    <w:rsid w:val="00007BCE"/>
    <w:rsid w:val="0001058C"/>
    <w:rsid w:val="0001160D"/>
    <w:rsid w:val="000117C4"/>
    <w:rsid w:val="00011859"/>
    <w:rsid w:val="00012EF0"/>
    <w:rsid w:val="0001377E"/>
    <w:rsid w:val="000138D2"/>
    <w:rsid w:val="00015C9C"/>
    <w:rsid w:val="00017100"/>
    <w:rsid w:val="0001724D"/>
    <w:rsid w:val="00017518"/>
    <w:rsid w:val="00017EA6"/>
    <w:rsid w:val="000227A4"/>
    <w:rsid w:val="00023438"/>
    <w:rsid w:val="00023D82"/>
    <w:rsid w:val="00025925"/>
    <w:rsid w:val="00026A51"/>
    <w:rsid w:val="00027255"/>
    <w:rsid w:val="00030749"/>
    <w:rsid w:val="000310C6"/>
    <w:rsid w:val="00031AB9"/>
    <w:rsid w:val="00031FE8"/>
    <w:rsid w:val="00032381"/>
    <w:rsid w:val="0003291C"/>
    <w:rsid w:val="00033853"/>
    <w:rsid w:val="00033BAC"/>
    <w:rsid w:val="000355EC"/>
    <w:rsid w:val="0003590F"/>
    <w:rsid w:val="00040903"/>
    <w:rsid w:val="00041CA8"/>
    <w:rsid w:val="00041DFA"/>
    <w:rsid w:val="0004274B"/>
    <w:rsid w:val="00043574"/>
    <w:rsid w:val="00044424"/>
    <w:rsid w:val="000451D8"/>
    <w:rsid w:val="00045773"/>
    <w:rsid w:val="00045AC8"/>
    <w:rsid w:val="00045DE1"/>
    <w:rsid w:val="00047536"/>
    <w:rsid w:val="000477D2"/>
    <w:rsid w:val="00047911"/>
    <w:rsid w:val="00047EE3"/>
    <w:rsid w:val="00047F7E"/>
    <w:rsid w:val="000516BF"/>
    <w:rsid w:val="00051B6F"/>
    <w:rsid w:val="00053D22"/>
    <w:rsid w:val="00053F7E"/>
    <w:rsid w:val="00054C27"/>
    <w:rsid w:val="00056373"/>
    <w:rsid w:val="00056668"/>
    <w:rsid w:val="000570F1"/>
    <w:rsid w:val="00060FF4"/>
    <w:rsid w:val="00062657"/>
    <w:rsid w:val="00062869"/>
    <w:rsid w:val="00062A58"/>
    <w:rsid w:val="00064863"/>
    <w:rsid w:val="00065484"/>
    <w:rsid w:val="0006567F"/>
    <w:rsid w:val="00066F5F"/>
    <w:rsid w:val="00067772"/>
    <w:rsid w:val="00067A47"/>
    <w:rsid w:val="0007117A"/>
    <w:rsid w:val="00071C74"/>
    <w:rsid w:val="00071FD4"/>
    <w:rsid w:val="0007274E"/>
    <w:rsid w:val="000775EF"/>
    <w:rsid w:val="000777F1"/>
    <w:rsid w:val="000808A8"/>
    <w:rsid w:val="00082C18"/>
    <w:rsid w:val="00083CB4"/>
    <w:rsid w:val="00084245"/>
    <w:rsid w:val="00084358"/>
    <w:rsid w:val="00085831"/>
    <w:rsid w:val="00090D5E"/>
    <w:rsid w:val="000918FA"/>
    <w:rsid w:val="0009324A"/>
    <w:rsid w:val="000939C3"/>
    <w:rsid w:val="000956C3"/>
    <w:rsid w:val="00095E83"/>
    <w:rsid w:val="00095EFE"/>
    <w:rsid w:val="00096664"/>
    <w:rsid w:val="00097C06"/>
    <w:rsid w:val="000A0324"/>
    <w:rsid w:val="000A07AD"/>
    <w:rsid w:val="000A0880"/>
    <w:rsid w:val="000A20AE"/>
    <w:rsid w:val="000A3848"/>
    <w:rsid w:val="000A3DB0"/>
    <w:rsid w:val="000A4A34"/>
    <w:rsid w:val="000A522E"/>
    <w:rsid w:val="000A61A8"/>
    <w:rsid w:val="000A702F"/>
    <w:rsid w:val="000A726C"/>
    <w:rsid w:val="000A7A2F"/>
    <w:rsid w:val="000B228A"/>
    <w:rsid w:val="000B3423"/>
    <w:rsid w:val="000B35E8"/>
    <w:rsid w:val="000B42BF"/>
    <w:rsid w:val="000B4674"/>
    <w:rsid w:val="000C1BEA"/>
    <w:rsid w:val="000C2408"/>
    <w:rsid w:val="000C383E"/>
    <w:rsid w:val="000C4601"/>
    <w:rsid w:val="000C65C0"/>
    <w:rsid w:val="000C66F6"/>
    <w:rsid w:val="000D04B4"/>
    <w:rsid w:val="000D108F"/>
    <w:rsid w:val="000D3943"/>
    <w:rsid w:val="000D5533"/>
    <w:rsid w:val="000D6E3F"/>
    <w:rsid w:val="000D738A"/>
    <w:rsid w:val="000E02D9"/>
    <w:rsid w:val="000E2A6D"/>
    <w:rsid w:val="000E3979"/>
    <w:rsid w:val="000E3FC8"/>
    <w:rsid w:val="000E5754"/>
    <w:rsid w:val="000E6760"/>
    <w:rsid w:val="000F0547"/>
    <w:rsid w:val="000F0663"/>
    <w:rsid w:val="000F1FEA"/>
    <w:rsid w:val="000F34B6"/>
    <w:rsid w:val="000F3864"/>
    <w:rsid w:val="000F48B9"/>
    <w:rsid w:val="000F4A64"/>
    <w:rsid w:val="000F4BA0"/>
    <w:rsid w:val="000F5373"/>
    <w:rsid w:val="000F627B"/>
    <w:rsid w:val="000F6CF1"/>
    <w:rsid w:val="000F7145"/>
    <w:rsid w:val="000F75D7"/>
    <w:rsid w:val="00101A28"/>
    <w:rsid w:val="00103DDC"/>
    <w:rsid w:val="001042B9"/>
    <w:rsid w:val="00105A85"/>
    <w:rsid w:val="00106660"/>
    <w:rsid w:val="0010699D"/>
    <w:rsid w:val="001069E4"/>
    <w:rsid w:val="0010739A"/>
    <w:rsid w:val="00107969"/>
    <w:rsid w:val="00107D02"/>
    <w:rsid w:val="00107D19"/>
    <w:rsid w:val="001133B3"/>
    <w:rsid w:val="001147AA"/>
    <w:rsid w:val="001147AB"/>
    <w:rsid w:val="001155F4"/>
    <w:rsid w:val="00115A0A"/>
    <w:rsid w:val="00117172"/>
    <w:rsid w:val="00117914"/>
    <w:rsid w:val="001225B7"/>
    <w:rsid w:val="00123A6B"/>
    <w:rsid w:val="00123D70"/>
    <w:rsid w:val="00125CDB"/>
    <w:rsid w:val="00127748"/>
    <w:rsid w:val="00130D2E"/>
    <w:rsid w:val="00130FA4"/>
    <w:rsid w:val="0013112A"/>
    <w:rsid w:val="0013238F"/>
    <w:rsid w:val="001332D8"/>
    <w:rsid w:val="001335DB"/>
    <w:rsid w:val="00134921"/>
    <w:rsid w:val="00136C5C"/>
    <w:rsid w:val="00137713"/>
    <w:rsid w:val="0014173D"/>
    <w:rsid w:val="001418C3"/>
    <w:rsid w:val="00144FF0"/>
    <w:rsid w:val="00146A85"/>
    <w:rsid w:val="00147789"/>
    <w:rsid w:val="0015024C"/>
    <w:rsid w:val="00150317"/>
    <w:rsid w:val="0015063B"/>
    <w:rsid w:val="00150D4E"/>
    <w:rsid w:val="001511CA"/>
    <w:rsid w:val="001551BE"/>
    <w:rsid w:val="00156318"/>
    <w:rsid w:val="001563A5"/>
    <w:rsid w:val="00156FED"/>
    <w:rsid w:val="0015766C"/>
    <w:rsid w:val="001616D1"/>
    <w:rsid w:val="00162438"/>
    <w:rsid w:val="00162533"/>
    <w:rsid w:val="00162B3B"/>
    <w:rsid w:val="00163265"/>
    <w:rsid w:val="00164DF3"/>
    <w:rsid w:val="00164F64"/>
    <w:rsid w:val="00165CF6"/>
    <w:rsid w:val="001662BC"/>
    <w:rsid w:val="00167203"/>
    <w:rsid w:val="001678DA"/>
    <w:rsid w:val="00171E86"/>
    <w:rsid w:val="00173127"/>
    <w:rsid w:val="00173DEF"/>
    <w:rsid w:val="001744A9"/>
    <w:rsid w:val="001758CE"/>
    <w:rsid w:val="00176361"/>
    <w:rsid w:val="001777ED"/>
    <w:rsid w:val="00177D36"/>
    <w:rsid w:val="00180019"/>
    <w:rsid w:val="00180FAC"/>
    <w:rsid w:val="00181CD2"/>
    <w:rsid w:val="00181E8B"/>
    <w:rsid w:val="001830E9"/>
    <w:rsid w:val="0018342F"/>
    <w:rsid w:val="00183590"/>
    <w:rsid w:val="00183785"/>
    <w:rsid w:val="00183E49"/>
    <w:rsid w:val="001854A8"/>
    <w:rsid w:val="001870BF"/>
    <w:rsid w:val="001909C9"/>
    <w:rsid w:val="00190ADB"/>
    <w:rsid w:val="00191430"/>
    <w:rsid w:val="001921B8"/>
    <w:rsid w:val="00192CE1"/>
    <w:rsid w:val="00192E49"/>
    <w:rsid w:val="00193F4E"/>
    <w:rsid w:val="001947E0"/>
    <w:rsid w:val="001957ED"/>
    <w:rsid w:val="0019701E"/>
    <w:rsid w:val="0019735B"/>
    <w:rsid w:val="001A1291"/>
    <w:rsid w:val="001A1705"/>
    <w:rsid w:val="001A2281"/>
    <w:rsid w:val="001A3E21"/>
    <w:rsid w:val="001A4208"/>
    <w:rsid w:val="001A473C"/>
    <w:rsid w:val="001A47BF"/>
    <w:rsid w:val="001A57F7"/>
    <w:rsid w:val="001A5A60"/>
    <w:rsid w:val="001A7870"/>
    <w:rsid w:val="001B0C54"/>
    <w:rsid w:val="001B0D64"/>
    <w:rsid w:val="001B1473"/>
    <w:rsid w:val="001B3222"/>
    <w:rsid w:val="001B360D"/>
    <w:rsid w:val="001B4325"/>
    <w:rsid w:val="001B5DD9"/>
    <w:rsid w:val="001B60FD"/>
    <w:rsid w:val="001B736B"/>
    <w:rsid w:val="001B7465"/>
    <w:rsid w:val="001B7B7F"/>
    <w:rsid w:val="001C0A7C"/>
    <w:rsid w:val="001C0D27"/>
    <w:rsid w:val="001C1196"/>
    <w:rsid w:val="001C13BC"/>
    <w:rsid w:val="001C2E6A"/>
    <w:rsid w:val="001C3110"/>
    <w:rsid w:val="001C41B8"/>
    <w:rsid w:val="001C4553"/>
    <w:rsid w:val="001C50E2"/>
    <w:rsid w:val="001C518A"/>
    <w:rsid w:val="001C6063"/>
    <w:rsid w:val="001C65D6"/>
    <w:rsid w:val="001C79BB"/>
    <w:rsid w:val="001D1796"/>
    <w:rsid w:val="001D4A27"/>
    <w:rsid w:val="001D5632"/>
    <w:rsid w:val="001D60C9"/>
    <w:rsid w:val="001D6B3C"/>
    <w:rsid w:val="001D72E9"/>
    <w:rsid w:val="001D7ADE"/>
    <w:rsid w:val="001E1545"/>
    <w:rsid w:val="001E21DC"/>
    <w:rsid w:val="001E407C"/>
    <w:rsid w:val="001E4313"/>
    <w:rsid w:val="001E6509"/>
    <w:rsid w:val="001E748D"/>
    <w:rsid w:val="001E74FA"/>
    <w:rsid w:val="001E7CD0"/>
    <w:rsid w:val="001F013B"/>
    <w:rsid w:val="001F2049"/>
    <w:rsid w:val="001F3B92"/>
    <w:rsid w:val="001F4B7F"/>
    <w:rsid w:val="001F74B2"/>
    <w:rsid w:val="001F780D"/>
    <w:rsid w:val="0020056E"/>
    <w:rsid w:val="00201134"/>
    <w:rsid w:val="00201623"/>
    <w:rsid w:val="00201881"/>
    <w:rsid w:val="00202BF2"/>
    <w:rsid w:val="00203A71"/>
    <w:rsid w:val="002040C5"/>
    <w:rsid w:val="00204F70"/>
    <w:rsid w:val="00206C5E"/>
    <w:rsid w:val="0021021C"/>
    <w:rsid w:val="00211EAA"/>
    <w:rsid w:val="00212329"/>
    <w:rsid w:val="00212BC3"/>
    <w:rsid w:val="00212DAD"/>
    <w:rsid w:val="00213C3D"/>
    <w:rsid w:val="00214729"/>
    <w:rsid w:val="00215D31"/>
    <w:rsid w:val="00216DD8"/>
    <w:rsid w:val="00216EB0"/>
    <w:rsid w:val="00220CD1"/>
    <w:rsid w:val="0022273E"/>
    <w:rsid w:val="00222743"/>
    <w:rsid w:val="002268B3"/>
    <w:rsid w:val="00231A7C"/>
    <w:rsid w:val="00232D9E"/>
    <w:rsid w:val="00234949"/>
    <w:rsid w:val="00234F8C"/>
    <w:rsid w:val="002350F6"/>
    <w:rsid w:val="00235414"/>
    <w:rsid w:val="002357DB"/>
    <w:rsid w:val="00235BAA"/>
    <w:rsid w:val="002379DD"/>
    <w:rsid w:val="00237D69"/>
    <w:rsid w:val="002419D0"/>
    <w:rsid w:val="00241D8D"/>
    <w:rsid w:val="00241E5A"/>
    <w:rsid w:val="00242FD8"/>
    <w:rsid w:val="002449AA"/>
    <w:rsid w:val="00244E6E"/>
    <w:rsid w:val="002453A0"/>
    <w:rsid w:val="00245521"/>
    <w:rsid w:val="00246138"/>
    <w:rsid w:val="0025179E"/>
    <w:rsid w:val="00251A3E"/>
    <w:rsid w:val="00252261"/>
    <w:rsid w:val="00253E21"/>
    <w:rsid w:val="0025516E"/>
    <w:rsid w:val="002558B7"/>
    <w:rsid w:val="00255970"/>
    <w:rsid w:val="0025660D"/>
    <w:rsid w:val="0025693F"/>
    <w:rsid w:val="00256EDA"/>
    <w:rsid w:val="00256FE5"/>
    <w:rsid w:val="00260ED0"/>
    <w:rsid w:val="00264638"/>
    <w:rsid w:val="00264874"/>
    <w:rsid w:val="0026600B"/>
    <w:rsid w:val="0027028E"/>
    <w:rsid w:val="00270823"/>
    <w:rsid w:val="00271B64"/>
    <w:rsid w:val="00272079"/>
    <w:rsid w:val="00272D1D"/>
    <w:rsid w:val="002732D9"/>
    <w:rsid w:val="00273A95"/>
    <w:rsid w:val="0027451F"/>
    <w:rsid w:val="00274BE5"/>
    <w:rsid w:val="00275232"/>
    <w:rsid w:val="002753DB"/>
    <w:rsid w:val="0027556D"/>
    <w:rsid w:val="00276819"/>
    <w:rsid w:val="0027689D"/>
    <w:rsid w:val="002779E2"/>
    <w:rsid w:val="00280AA8"/>
    <w:rsid w:val="0028168F"/>
    <w:rsid w:val="00281994"/>
    <w:rsid w:val="00282834"/>
    <w:rsid w:val="00283180"/>
    <w:rsid w:val="0028514A"/>
    <w:rsid w:val="00286F47"/>
    <w:rsid w:val="00290170"/>
    <w:rsid w:val="00290B17"/>
    <w:rsid w:val="00292B99"/>
    <w:rsid w:val="00293D45"/>
    <w:rsid w:val="00296584"/>
    <w:rsid w:val="002A055D"/>
    <w:rsid w:val="002A06DB"/>
    <w:rsid w:val="002A0EBE"/>
    <w:rsid w:val="002A112A"/>
    <w:rsid w:val="002A26BB"/>
    <w:rsid w:val="002A6C3A"/>
    <w:rsid w:val="002B0249"/>
    <w:rsid w:val="002B0A60"/>
    <w:rsid w:val="002B0FAE"/>
    <w:rsid w:val="002B1B00"/>
    <w:rsid w:val="002B2A05"/>
    <w:rsid w:val="002B2B38"/>
    <w:rsid w:val="002B3313"/>
    <w:rsid w:val="002B5F4B"/>
    <w:rsid w:val="002C01CD"/>
    <w:rsid w:val="002C078D"/>
    <w:rsid w:val="002C126E"/>
    <w:rsid w:val="002C1A08"/>
    <w:rsid w:val="002C2D13"/>
    <w:rsid w:val="002C53E2"/>
    <w:rsid w:val="002D007B"/>
    <w:rsid w:val="002D2794"/>
    <w:rsid w:val="002D3105"/>
    <w:rsid w:val="002D3D15"/>
    <w:rsid w:val="002D3D20"/>
    <w:rsid w:val="002D3DC9"/>
    <w:rsid w:val="002D5040"/>
    <w:rsid w:val="002D686A"/>
    <w:rsid w:val="002D68C7"/>
    <w:rsid w:val="002D7380"/>
    <w:rsid w:val="002D77F5"/>
    <w:rsid w:val="002E2AD8"/>
    <w:rsid w:val="002E54F6"/>
    <w:rsid w:val="002E6BC6"/>
    <w:rsid w:val="002E6F49"/>
    <w:rsid w:val="002E710C"/>
    <w:rsid w:val="002E7FB4"/>
    <w:rsid w:val="002F0EAA"/>
    <w:rsid w:val="002F1C9C"/>
    <w:rsid w:val="002F213F"/>
    <w:rsid w:val="002F2C0D"/>
    <w:rsid w:val="002F37C3"/>
    <w:rsid w:val="002F3A9B"/>
    <w:rsid w:val="002F5403"/>
    <w:rsid w:val="002F574D"/>
    <w:rsid w:val="002F66DB"/>
    <w:rsid w:val="002F6FA9"/>
    <w:rsid w:val="00302466"/>
    <w:rsid w:val="00302927"/>
    <w:rsid w:val="00302AED"/>
    <w:rsid w:val="003038BA"/>
    <w:rsid w:val="003042EF"/>
    <w:rsid w:val="00304DE7"/>
    <w:rsid w:val="00306AD6"/>
    <w:rsid w:val="0030780A"/>
    <w:rsid w:val="003122F2"/>
    <w:rsid w:val="00312770"/>
    <w:rsid w:val="00314080"/>
    <w:rsid w:val="003153CB"/>
    <w:rsid w:val="00320BED"/>
    <w:rsid w:val="00321D5D"/>
    <w:rsid w:val="00322B7B"/>
    <w:rsid w:val="00324538"/>
    <w:rsid w:val="00324AE9"/>
    <w:rsid w:val="00325BA8"/>
    <w:rsid w:val="00326173"/>
    <w:rsid w:val="00326BCD"/>
    <w:rsid w:val="0032711E"/>
    <w:rsid w:val="003302A0"/>
    <w:rsid w:val="00331FC7"/>
    <w:rsid w:val="00332625"/>
    <w:rsid w:val="00332771"/>
    <w:rsid w:val="00332BCC"/>
    <w:rsid w:val="00332FFC"/>
    <w:rsid w:val="00334627"/>
    <w:rsid w:val="0033481E"/>
    <w:rsid w:val="00334D78"/>
    <w:rsid w:val="00334E1F"/>
    <w:rsid w:val="003356B8"/>
    <w:rsid w:val="00336C36"/>
    <w:rsid w:val="00337185"/>
    <w:rsid w:val="00337278"/>
    <w:rsid w:val="00340F4D"/>
    <w:rsid w:val="003410F2"/>
    <w:rsid w:val="00341612"/>
    <w:rsid w:val="00341C64"/>
    <w:rsid w:val="00345C69"/>
    <w:rsid w:val="00345FF4"/>
    <w:rsid w:val="00346C30"/>
    <w:rsid w:val="00350648"/>
    <w:rsid w:val="003506E4"/>
    <w:rsid w:val="00351E5A"/>
    <w:rsid w:val="0035208D"/>
    <w:rsid w:val="00352610"/>
    <w:rsid w:val="00352ACA"/>
    <w:rsid w:val="00353D9E"/>
    <w:rsid w:val="00354918"/>
    <w:rsid w:val="00355168"/>
    <w:rsid w:val="00357194"/>
    <w:rsid w:val="0035773D"/>
    <w:rsid w:val="0036048E"/>
    <w:rsid w:val="00360E55"/>
    <w:rsid w:val="00361292"/>
    <w:rsid w:val="00361FFD"/>
    <w:rsid w:val="00362A94"/>
    <w:rsid w:val="00363BEF"/>
    <w:rsid w:val="0036465E"/>
    <w:rsid w:val="00364DC1"/>
    <w:rsid w:val="00365FD2"/>
    <w:rsid w:val="00366A65"/>
    <w:rsid w:val="003711CD"/>
    <w:rsid w:val="0037214D"/>
    <w:rsid w:val="003751A8"/>
    <w:rsid w:val="00375613"/>
    <w:rsid w:val="00375697"/>
    <w:rsid w:val="003762FC"/>
    <w:rsid w:val="00376625"/>
    <w:rsid w:val="003806C9"/>
    <w:rsid w:val="00381357"/>
    <w:rsid w:val="0038188B"/>
    <w:rsid w:val="00382A2A"/>
    <w:rsid w:val="00384023"/>
    <w:rsid w:val="00385517"/>
    <w:rsid w:val="0038553C"/>
    <w:rsid w:val="00386BF3"/>
    <w:rsid w:val="00387B29"/>
    <w:rsid w:val="00390030"/>
    <w:rsid w:val="00391CFA"/>
    <w:rsid w:val="00391FB7"/>
    <w:rsid w:val="00392523"/>
    <w:rsid w:val="00392DE1"/>
    <w:rsid w:val="003930DC"/>
    <w:rsid w:val="0039355B"/>
    <w:rsid w:val="00393C16"/>
    <w:rsid w:val="00393C63"/>
    <w:rsid w:val="003942C5"/>
    <w:rsid w:val="00394754"/>
    <w:rsid w:val="00394E18"/>
    <w:rsid w:val="003950A2"/>
    <w:rsid w:val="003953BB"/>
    <w:rsid w:val="003963EB"/>
    <w:rsid w:val="003964C0"/>
    <w:rsid w:val="003A1D43"/>
    <w:rsid w:val="003A3FEE"/>
    <w:rsid w:val="003A4F1F"/>
    <w:rsid w:val="003A582D"/>
    <w:rsid w:val="003A7652"/>
    <w:rsid w:val="003B0AEB"/>
    <w:rsid w:val="003B6622"/>
    <w:rsid w:val="003C0D43"/>
    <w:rsid w:val="003C1D17"/>
    <w:rsid w:val="003C37D7"/>
    <w:rsid w:val="003C3FE8"/>
    <w:rsid w:val="003C4342"/>
    <w:rsid w:val="003C4B34"/>
    <w:rsid w:val="003C7A2B"/>
    <w:rsid w:val="003D101D"/>
    <w:rsid w:val="003D30AB"/>
    <w:rsid w:val="003D382A"/>
    <w:rsid w:val="003D4000"/>
    <w:rsid w:val="003D47DE"/>
    <w:rsid w:val="003D54E0"/>
    <w:rsid w:val="003D598D"/>
    <w:rsid w:val="003D6966"/>
    <w:rsid w:val="003D7CDD"/>
    <w:rsid w:val="003E0E5C"/>
    <w:rsid w:val="003E13D3"/>
    <w:rsid w:val="003E15B0"/>
    <w:rsid w:val="003E2E78"/>
    <w:rsid w:val="003E3925"/>
    <w:rsid w:val="003E49C0"/>
    <w:rsid w:val="003E532E"/>
    <w:rsid w:val="003E5ADB"/>
    <w:rsid w:val="003E7756"/>
    <w:rsid w:val="003E7C66"/>
    <w:rsid w:val="003F0E7C"/>
    <w:rsid w:val="003F25DE"/>
    <w:rsid w:val="003F58F6"/>
    <w:rsid w:val="003F6BBA"/>
    <w:rsid w:val="003F70B1"/>
    <w:rsid w:val="00400010"/>
    <w:rsid w:val="004007C8"/>
    <w:rsid w:val="00400BCC"/>
    <w:rsid w:val="00400CEB"/>
    <w:rsid w:val="0040468F"/>
    <w:rsid w:val="00406B21"/>
    <w:rsid w:val="00407572"/>
    <w:rsid w:val="004118AB"/>
    <w:rsid w:val="00411FFF"/>
    <w:rsid w:val="0041248C"/>
    <w:rsid w:val="00414282"/>
    <w:rsid w:val="004164F4"/>
    <w:rsid w:val="00417ACB"/>
    <w:rsid w:val="00421AEB"/>
    <w:rsid w:val="00421F43"/>
    <w:rsid w:val="004235FB"/>
    <w:rsid w:val="00423D5B"/>
    <w:rsid w:val="00424411"/>
    <w:rsid w:val="00424647"/>
    <w:rsid w:val="00424BE0"/>
    <w:rsid w:val="00424E55"/>
    <w:rsid w:val="00425005"/>
    <w:rsid w:val="00426586"/>
    <w:rsid w:val="00427731"/>
    <w:rsid w:val="00427960"/>
    <w:rsid w:val="00427F33"/>
    <w:rsid w:val="00427FEB"/>
    <w:rsid w:val="004316E6"/>
    <w:rsid w:val="0043200F"/>
    <w:rsid w:val="004324E2"/>
    <w:rsid w:val="00434A69"/>
    <w:rsid w:val="0043505B"/>
    <w:rsid w:val="0043525C"/>
    <w:rsid w:val="00435C32"/>
    <w:rsid w:val="00436B6F"/>
    <w:rsid w:val="00437C8C"/>
    <w:rsid w:val="0044233F"/>
    <w:rsid w:val="0044315A"/>
    <w:rsid w:val="0044456E"/>
    <w:rsid w:val="00445132"/>
    <w:rsid w:val="004455A8"/>
    <w:rsid w:val="004456AA"/>
    <w:rsid w:val="00446082"/>
    <w:rsid w:val="00446D89"/>
    <w:rsid w:val="00450E5B"/>
    <w:rsid w:val="00451C79"/>
    <w:rsid w:val="00453CEB"/>
    <w:rsid w:val="004549E9"/>
    <w:rsid w:val="00454EE5"/>
    <w:rsid w:val="00455F9A"/>
    <w:rsid w:val="004573D7"/>
    <w:rsid w:val="00460FFA"/>
    <w:rsid w:val="00462165"/>
    <w:rsid w:val="0046237A"/>
    <w:rsid w:val="00462583"/>
    <w:rsid w:val="00464691"/>
    <w:rsid w:val="00465755"/>
    <w:rsid w:val="00465EF2"/>
    <w:rsid w:val="0046657C"/>
    <w:rsid w:val="00467534"/>
    <w:rsid w:val="00467647"/>
    <w:rsid w:val="00467F8D"/>
    <w:rsid w:val="00472F8C"/>
    <w:rsid w:val="004734C4"/>
    <w:rsid w:val="00473772"/>
    <w:rsid w:val="004739D5"/>
    <w:rsid w:val="00474889"/>
    <w:rsid w:val="00474D44"/>
    <w:rsid w:val="00474F3C"/>
    <w:rsid w:val="00474FD9"/>
    <w:rsid w:val="004752B7"/>
    <w:rsid w:val="00475326"/>
    <w:rsid w:val="00475F3D"/>
    <w:rsid w:val="00476E17"/>
    <w:rsid w:val="0048160C"/>
    <w:rsid w:val="00481698"/>
    <w:rsid w:val="00482D2B"/>
    <w:rsid w:val="00483CE8"/>
    <w:rsid w:val="004840D0"/>
    <w:rsid w:val="00484590"/>
    <w:rsid w:val="00484DAA"/>
    <w:rsid w:val="004850D6"/>
    <w:rsid w:val="00485338"/>
    <w:rsid w:val="0048641A"/>
    <w:rsid w:val="00486C5C"/>
    <w:rsid w:val="00486C90"/>
    <w:rsid w:val="00486E56"/>
    <w:rsid w:val="0048748C"/>
    <w:rsid w:val="00487A9E"/>
    <w:rsid w:val="00490DDD"/>
    <w:rsid w:val="00491B53"/>
    <w:rsid w:val="0049220F"/>
    <w:rsid w:val="00492417"/>
    <w:rsid w:val="00493313"/>
    <w:rsid w:val="00493F18"/>
    <w:rsid w:val="00497D82"/>
    <w:rsid w:val="004A0D0E"/>
    <w:rsid w:val="004A0EE2"/>
    <w:rsid w:val="004A30A2"/>
    <w:rsid w:val="004A3A23"/>
    <w:rsid w:val="004A4A16"/>
    <w:rsid w:val="004A69EB"/>
    <w:rsid w:val="004B0FF5"/>
    <w:rsid w:val="004B3A29"/>
    <w:rsid w:val="004B40D3"/>
    <w:rsid w:val="004C2017"/>
    <w:rsid w:val="004C40FF"/>
    <w:rsid w:val="004C46C3"/>
    <w:rsid w:val="004C782C"/>
    <w:rsid w:val="004C7D18"/>
    <w:rsid w:val="004D12AB"/>
    <w:rsid w:val="004D1C14"/>
    <w:rsid w:val="004D24A8"/>
    <w:rsid w:val="004D3610"/>
    <w:rsid w:val="004D4F86"/>
    <w:rsid w:val="004D5DF9"/>
    <w:rsid w:val="004D5EFC"/>
    <w:rsid w:val="004D69E6"/>
    <w:rsid w:val="004D6EC1"/>
    <w:rsid w:val="004D7151"/>
    <w:rsid w:val="004E1A6A"/>
    <w:rsid w:val="004E265F"/>
    <w:rsid w:val="004E2C1F"/>
    <w:rsid w:val="004E35AD"/>
    <w:rsid w:val="004E38CF"/>
    <w:rsid w:val="004E3B3F"/>
    <w:rsid w:val="004E4598"/>
    <w:rsid w:val="004E5489"/>
    <w:rsid w:val="004E6101"/>
    <w:rsid w:val="004E621F"/>
    <w:rsid w:val="004E78B0"/>
    <w:rsid w:val="004F0DAD"/>
    <w:rsid w:val="004F0EE7"/>
    <w:rsid w:val="004F17D5"/>
    <w:rsid w:val="004F235B"/>
    <w:rsid w:val="004F2F32"/>
    <w:rsid w:val="004F4954"/>
    <w:rsid w:val="004F4CF1"/>
    <w:rsid w:val="004F4FBF"/>
    <w:rsid w:val="004F5D1C"/>
    <w:rsid w:val="004F6406"/>
    <w:rsid w:val="004F6856"/>
    <w:rsid w:val="004F7C06"/>
    <w:rsid w:val="005003B6"/>
    <w:rsid w:val="0050196A"/>
    <w:rsid w:val="00502176"/>
    <w:rsid w:val="00502B53"/>
    <w:rsid w:val="005030AC"/>
    <w:rsid w:val="005039A4"/>
    <w:rsid w:val="005045A8"/>
    <w:rsid w:val="00505192"/>
    <w:rsid w:val="00505683"/>
    <w:rsid w:val="00505B3B"/>
    <w:rsid w:val="00505BBE"/>
    <w:rsid w:val="00506A65"/>
    <w:rsid w:val="00507CA0"/>
    <w:rsid w:val="005120AD"/>
    <w:rsid w:val="00512B7A"/>
    <w:rsid w:val="00513F48"/>
    <w:rsid w:val="00514C97"/>
    <w:rsid w:val="00514EE8"/>
    <w:rsid w:val="00515413"/>
    <w:rsid w:val="0051777E"/>
    <w:rsid w:val="00517EF9"/>
    <w:rsid w:val="0052099E"/>
    <w:rsid w:val="00520B7E"/>
    <w:rsid w:val="005215D2"/>
    <w:rsid w:val="005219C7"/>
    <w:rsid w:val="00521C1C"/>
    <w:rsid w:val="00522F14"/>
    <w:rsid w:val="00522FE3"/>
    <w:rsid w:val="00522FFC"/>
    <w:rsid w:val="00523FC3"/>
    <w:rsid w:val="0052493B"/>
    <w:rsid w:val="00526595"/>
    <w:rsid w:val="00531817"/>
    <w:rsid w:val="005327E9"/>
    <w:rsid w:val="00532CE8"/>
    <w:rsid w:val="005358B3"/>
    <w:rsid w:val="00535E05"/>
    <w:rsid w:val="0053616D"/>
    <w:rsid w:val="00536929"/>
    <w:rsid w:val="00537C09"/>
    <w:rsid w:val="00537EC2"/>
    <w:rsid w:val="005405E1"/>
    <w:rsid w:val="005416CF"/>
    <w:rsid w:val="00542293"/>
    <w:rsid w:val="005430D2"/>
    <w:rsid w:val="00543925"/>
    <w:rsid w:val="00544C58"/>
    <w:rsid w:val="00546EF2"/>
    <w:rsid w:val="00547546"/>
    <w:rsid w:val="00547D16"/>
    <w:rsid w:val="00547F54"/>
    <w:rsid w:val="00551218"/>
    <w:rsid w:val="00552906"/>
    <w:rsid w:val="0055332B"/>
    <w:rsid w:val="005566B2"/>
    <w:rsid w:val="00561583"/>
    <w:rsid w:val="0056262B"/>
    <w:rsid w:val="0056376C"/>
    <w:rsid w:val="00563F4B"/>
    <w:rsid w:val="005640A9"/>
    <w:rsid w:val="005640AB"/>
    <w:rsid w:val="00564563"/>
    <w:rsid w:val="00564682"/>
    <w:rsid w:val="00566DBC"/>
    <w:rsid w:val="005671D8"/>
    <w:rsid w:val="005677A1"/>
    <w:rsid w:val="00567C30"/>
    <w:rsid w:val="00570B3F"/>
    <w:rsid w:val="005714C2"/>
    <w:rsid w:val="00571F63"/>
    <w:rsid w:val="005720EC"/>
    <w:rsid w:val="00572B95"/>
    <w:rsid w:val="00573BD0"/>
    <w:rsid w:val="00575378"/>
    <w:rsid w:val="005760CC"/>
    <w:rsid w:val="005768C6"/>
    <w:rsid w:val="005815AA"/>
    <w:rsid w:val="005816EB"/>
    <w:rsid w:val="00582BF3"/>
    <w:rsid w:val="00585711"/>
    <w:rsid w:val="005859DE"/>
    <w:rsid w:val="005867E5"/>
    <w:rsid w:val="00587833"/>
    <w:rsid w:val="005906DB"/>
    <w:rsid w:val="005915D9"/>
    <w:rsid w:val="005931C1"/>
    <w:rsid w:val="00594061"/>
    <w:rsid w:val="00595200"/>
    <w:rsid w:val="00595A84"/>
    <w:rsid w:val="005968BD"/>
    <w:rsid w:val="005976A8"/>
    <w:rsid w:val="00597B6D"/>
    <w:rsid w:val="00597C33"/>
    <w:rsid w:val="00597DF1"/>
    <w:rsid w:val="005A01EB"/>
    <w:rsid w:val="005A0269"/>
    <w:rsid w:val="005A0AAB"/>
    <w:rsid w:val="005A341D"/>
    <w:rsid w:val="005A3898"/>
    <w:rsid w:val="005A4558"/>
    <w:rsid w:val="005A4AC2"/>
    <w:rsid w:val="005A517F"/>
    <w:rsid w:val="005A5A88"/>
    <w:rsid w:val="005A704E"/>
    <w:rsid w:val="005B182B"/>
    <w:rsid w:val="005B57D3"/>
    <w:rsid w:val="005B71DF"/>
    <w:rsid w:val="005B7860"/>
    <w:rsid w:val="005B7BFE"/>
    <w:rsid w:val="005C34EC"/>
    <w:rsid w:val="005C3825"/>
    <w:rsid w:val="005C4710"/>
    <w:rsid w:val="005D0689"/>
    <w:rsid w:val="005D1B1C"/>
    <w:rsid w:val="005D1B93"/>
    <w:rsid w:val="005D1EB8"/>
    <w:rsid w:val="005D3631"/>
    <w:rsid w:val="005D469C"/>
    <w:rsid w:val="005D4B14"/>
    <w:rsid w:val="005D56E5"/>
    <w:rsid w:val="005D6C95"/>
    <w:rsid w:val="005D7A3A"/>
    <w:rsid w:val="005E05A5"/>
    <w:rsid w:val="005E1918"/>
    <w:rsid w:val="005E2016"/>
    <w:rsid w:val="005E417B"/>
    <w:rsid w:val="005E620F"/>
    <w:rsid w:val="005E67CD"/>
    <w:rsid w:val="005E7E4C"/>
    <w:rsid w:val="005F10FA"/>
    <w:rsid w:val="005F2547"/>
    <w:rsid w:val="005F60BB"/>
    <w:rsid w:val="005F6835"/>
    <w:rsid w:val="005F6A71"/>
    <w:rsid w:val="006005F4"/>
    <w:rsid w:val="006019B9"/>
    <w:rsid w:val="00601F13"/>
    <w:rsid w:val="00602A74"/>
    <w:rsid w:val="0060347C"/>
    <w:rsid w:val="00603484"/>
    <w:rsid w:val="00603901"/>
    <w:rsid w:val="00605268"/>
    <w:rsid w:val="00605FB8"/>
    <w:rsid w:val="006060A4"/>
    <w:rsid w:val="00607113"/>
    <w:rsid w:val="00607438"/>
    <w:rsid w:val="00610080"/>
    <w:rsid w:val="00610681"/>
    <w:rsid w:val="00610974"/>
    <w:rsid w:val="00610BDB"/>
    <w:rsid w:val="0061151C"/>
    <w:rsid w:val="00611FF6"/>
    <w:rsid w:val="00612A68"/>
    <w:rsid w:val="006138B6"/>
    <w:rsid w:val="00614AC2"/>
    <w:rsid w:val="00615A45"/>
    <w:rsid w:val="006166B4"/>
    <w:rsid w:val="00617051"/>
    <w:rsid w:val="00621A8E"/>
    <w:rsid w:val="00622057"/>
    <w:rsid w:val="006221D0"/>
    <w:rsid w:val="00622EBB"/>
    <w:rsid w:val="00625B16"/>
    <w:rsid w:val="006272E8"/>
    <w:rsid w:val="006307DE"/>
    <w:rsid w:val="00630E55"/>
    <w:rsid w:val="00632690"/>
    <w:rsid w:val="0063351B"/>
    <w:rsid w:val="00634EED"/>
    <w:rsid w:val="0063519B"/>
    <w:rsid w:val="00636B2D"/>
    <w:rsid w:val="00637ABF"/>
    <w:rsid w:val="006412EA"/>
    <w:rsid w:val="006414F8"/>
    <w:rsid w:val="00641F05"/>
    <w:rsid w:val="006439B7"/>
    <w:rsid w:val="00644AFE"/>
    <w:rsid w:val="00646CBF"/>
    <w:rsid w:val="00646E9A"/>
    <w:rsid w:val="00647E44"/>
    <w:rsid w:val="00651104"/>
    <w:rsid w:val="00651E01"/>
    <w:rsid w:val="0065458E"/>
    <w:rsid w:val="00654B6D"/>
    <w:rsid w:val="00655579"/>
    <w:rsid w:val="006576AF"/>
    <w:rsid w:val="00662EEB"/>
    <w:rsid w:val="00663312"/>
    <w:rsid w:val="006647EF"/>
    <w:rsid w:val="006653E6"/>
    <w:rsid w:val="006659B1"/>
    <w:rsid w:val="006661B7"/>
    <w:rsid w:val="00666483"/>
    <w:rsid w:val="0067024F"/>
    <w:rsid w:val="00670766"/>
    <w:rsid w:val="0067114C"/>
    <w:rsid w:val="00676972"/>
    <w:rsid w:val="00680B36"/>
    <w:rsid w:val="00680CEA"/>
    <w:rsid w:val="00683636"/>
    <w:rsid w:val="00684464"/>
    <w:rsid w:val="006845E1"/>
    <w:rsid w:val="0068465F"/>
    <w:rsid w:val="00684D80"/>
    <w:rsid w:val="00685BD0"/>
    <w:rsid w:val="00685E17"/>
    <w:rsid w:val="0068619B"/>
    <w:rsid w:val="0068639A"/>
    <w:rsid w:val="006867F0"/>
    <w:rsid w:val="00690BFD"/>
    <w:rsid w:val="0069189E"/>
    <w:rsid w:val="00693F5F"/>
    <w:rsid w:val="00694421"/>
    <w:rsid w:val="00695C4A"/>
    <w:rsid w:val="006A0469"/>
    <w:rsid w:val="006A0B88"/>
    <w:rsid w:val="006A1193"/>
    <w:rsid w:val="006A197F"/>
    <w:rsid w:val="006A29F3"/>
    <w:rsid w:val="006A3A1C"/>
    <w:rsid w:val="006A3A39"/>
    <w:rsid w:val="006A3D07"/>
    <w:rsid w:val="006A7BE0"/>
    <w:rsid w:val="006B3297"/>
    <w:rsid w:val="006B33A7"/>
    <w:rsid w:val="006B5E97"/>
    <w:rsid w:val="006B7402"/>
    <w:rsid w:val="006B743F"/>
    <w:rsid w:val="006C19C5"/>
    <w:rsid w:val="006C2E0C"/>
    <w:rsid w:val="006C3747"/>
    <w:rsid w:val="006C5FE6"/>
    <w:rsid w:val="006C64AE"/>
    <w:rsid w:val="006C6612"/>
    <w:rsid w:val="006C7552"/>
    <w:rsid w:val="006D11B3"/>
    <w:rsid w:val="006D1D30"/>
    <w:rsid w:val="006D281A"/>
    <w:rsid w:val="006D31E3"/>
    <w:rsid w:val="006D4506"/>
    <w:rsid w:val="006D6940"/>
    <w:rsid w:val="006D77F5"/>
    <w:rsid w:val="006E1339"/>
    <w:rsid w:val="006E1C58"/>
    <w:rsid w:val="006E58B7"/>
    <w:rsid w:val="006E5E55"/>
    <w:rsid w:val="006E7766"/>
    <w:rsid w:val="006E798C"/>
    <w:rsid w:val="006E7E4D"/>
    <w:rsid w:val="006F097B"/>
    <w:rsid w:val="006F2040"/>
    <w:rsid w:val="006F2CD3"/>
    <w:rsid w:val="006F3418"/>
    <w:rsid w:val="006F383B"/>
    <w:rsid w:val="006F5F1F"/>
    <w:rsid w:val="006F6539"/>
    <w:rsid w:val="006F7EF8"/>
    <w:rsid w:val="00701817"/>
    <w:rsid w:val="007026A2"/>
    <w:rsid w:val="00703570"/>
    <w:rsid w:val="00703900"/>
    <w:rsid w:val="00704245"/>
    <w:rsid w:val="00704E77"/>
    <w:rsid w:val="00704F9A"/>
    <w:rsid w:val="00706FEB"/>
    <w:rsid w:val="007076AF"/>
    <w:rsid w:val="007077E6"/>
    <w:rsid w:val="00707C74"/>
    <w:rsid w:val="0071014D"/>
    <w:rsid w:val="007112AA"/>
    <w:rsid w:val="007122C0"/>
    <w:rsid w:val="00714A02"/>
    <w:rsid w:val="00714D90"/>
    <w:rsid w:val="00714F80"/>
    <w:rsid w:val="00716737"/>
    <w:rsid w:val="00720E36"/>
    <w:rsid w:val="007216F8"/>
    <w:rsid w:val="00723464"/>
    <w:rsid w:val="00723A60"/>
    <w:rsid w:val="00724A0A"/>
    <w:rsid w:val="007273ED"/>
    <w:rsid w:val="00730E00"/>
    <w:rsid w:val="007323CF"/>
    <w:rsid w:val="00733FBB"/>
    <w:rsid w:val="00734943"/>
    <w:rsid w:val="007355C3"/>
    <w:rsid w:val="00735CB9"/>
    <w:rsid w:val="00735D8E"/>
    <w:rsid w:val="0073603B"/>
    <w:rsid w:val="00736467"/>
    <w:rsid w:val="00736923"/>
    <w:rsid w:val="00736B81"/>
    <w:rsid w:val="00737531"/>
    <w:rsid w:val="00737584"/>
    <w:rsid w:val="0073763C"/>
    <w:rsid w:val="00741322"/>
    <w:rsid w:val="00741FCA"/>
    <w:rsid w:val="007438AD"/>
    <w:rsid w:val="00743FD9"/>
    <w:rsid w:val="00744677"/>
    <w:rsid w:val="007449DE"/>
    <w:rsid w:val="00744D42"/>
    <w:rsid w:val="00745ADB"/>
    <w:rsid w:val="00745C9F"/>
    <w:rsid w:val="007502C1"/>
    <w:rsid w:val="00750304"/>
    <w:rsid w:val="00751985"/>
    <w:rsid w:val="00751F04"/>
    <w:rsid w:val="007526E9"/>
    <w:rsid w:val="00753F23"/>
    <w:rsid w:val="00754249"/>
    <w:rsid w:val="007558E1"/>
    <w:rsid w:val="0075796A"/>
    <w:rsid w:val="00761CA3"/>
    <w:rsid w:val="00761D71"/>
    <w:rsid w:val="00762552"/>
    <w:rsid w:val="00762FF5"/>
    <w:rsid w:val="00764CCC"/>
    <w:rsid w:val="00765CC2"/>
    <w:rsid w:val="00766599"/>
    <w:rsid w:val="00766761"/>
    <w:rsid w:val="007667BE"/>
    <w:rsid w:val="00767094"/>
    <w:rsid w:val="00770D31"/>
    <w:rsid w:val="0077209A"/>
    <w:rsid w:val="00772F5B"/>
    <w:rsid w:val="00773BB3"/>
    <w:rsid w:val="00773EF3"/>
    <w:rsid w:val="0077586A"/>
    <w:rsid w:val="0077623A"/>
    <w:rsid w:val="00776E03"/>
    <w:rsid w:val="00780263"/>
    <w:rsid w:val="00780738"/>
    <w:rsid w:val="007817E2"/>
    <w:rsid w:val="0078229E"/>
    <w:rsid w:val="0078411F"/>
    <w:rsid w:val="00784237"/>
    <w:rsid w:val="00787333"/>
    <w:rsid w:val="00787A42"/>
    <w:rsid w:val="00790380"/>
    <w:rsid w:val="00790F25"/>
    <w:rsid w:val="00791663"/>
    <w:rsid w:val="0079292D"/>
    <w:rsid w:val="00793918"/>
    <w:rsid w:val="007948C5"/>
    <w:rsid w:val="00795F8F"/>
    <w:rsid w:val="007962B5"/>
    <w:rsid w:val="00796B53"/>
    <w:rsid w:val="0079781E"/>
    <w:rsid w:val="007A0091"/>
    <w:rsid w:val="007A05A2"/>
    <w:rsid w:val="007A2BB6"/>
    <w:rsid w:val="007A3889"/>
    <w:rsid w:val="007A4B16"/>
    <w:rsid w:val="007A5935"/>
    <w:rsid w:val="007A717A"/>
    <w:rsid w:val="007B1215"/>
    <w:rsid w:val="007B1852"/>
    <w:rsid w:val="007B32E5"/>
    <w:rsid w:val="007B4335"/>
    <w:rsid w:val="007B50BF"/>
    <w:rsid w:val="007B56F1"/>
    <w:rsid w:val="007B5FBB"/>
    <w:rsid w:val="007B67C4"/>
    <w:rsid w:val="007B7622"/>
    <w:rsid w:val="007C11C9"/>
    <w:rsid w:val="007C1614"/>
    <w:rsid w:val="007C3A40"/>
    <w:rsid w:val="007C4631"/>
    <w:rsid w:val="007C48D8"/>
    <w:rsid w:val="007C4E6B"/>
    <w:rsid w:val="007C50CB"/>
    <w:rsid w:val="007C5FD7"/>
    <w:rsid w:val="007C6A5A"/>
    <w:rsid w:val="007C7931"/>
    <w:rsid w:val="007D00C7"/>
    <w:rsid w:val="007D0D24"/>
    <w:rsid w:val="007D0F16"/>
    <w:rsid w:val="007D337B"/>
    <w:rsid w:val="007D3CE4"/>
    <w:rsid w:val="007D4346"/>
    <w:rsid w:val="007D43D5"/>
    <w:rsid w:val="007D51FA"/>
    <w:rsid w:val="007D58AC"/>
    <w:rsid w:val="007D7730"/>
    <w:rsid w:val="007E095F"/>
    <w:rsid w:val="007E3022"/>
    <w:rsid w:val="007E40F5"/>
    <w:rsid w:val="007E584E"/>
    <w:rsid w:val="007E6341"/>
    <w:rsid w:val="007E7EF5"/>
    <w:rsid w:val="007E7FFD"/>
    <w:rsid w:val="007F35CB"/>
    <w:rsid w:val="007F478D"/>
    <w:rsid w:val="007F4D0B"/>
    <w:rsid w:val="007F675C"/>
    <w:rsid w:val="00800423"/>
    <w:rsid w:val="00800659"/>
    <w:rsid w:val="00801081"/>
    <w:rsid w:val="008015DC"/>
    <w:rsid w:val="00801739"/>
    <w:rsid w:val="00801BFC"/>
    <w:rsid w:val="00801E73"/>
    <w:rsid w:val="008020EA"/>
    <w:rsid w:val="00802573"/>
    <w:rsid w:val="0080298F"/>
    <w:rsid w:val="00802FC0"/>
    <w:rsid w:val="008034A2"/>
    <w:rsid w:val="00806935"/>
    <w:rsid w:val="00807A1C"/>
    <w:rsid w:val="00810DD4"/>
    <w:rsid w:val="00811928"/>
    <w:rsid w:val="00811B10"/>
    <w:rsid w:val="00812833"/>
    <w:rsid w:val="00812CD1"/>
    <w:rsid w:val="0081542A"/>
    <w:rsid w:val="008202DA"/>
    <w:rsid w:val="00820586"/>
    <w:rsid w:val="008208DA"/>
    <w:rsid w:val="0082113C"/>
    <w:rsid w:val="00822D08"/>
    <w:rsid w:val="00825BBA"/>
    <w:rsid w:val="0082674D"/>
    <w:rsid w:val="00826B23"/>
    <w:rsid w:val="00827C9D"/>
    <w:rsid w:val="008306B0"/>
    <w:rsid w:val="00830F32"/>
    <w:rsid w:val="00833628"/>
    <w:rsid w:val="008341E3"/>
    <w:rsid w:val="0083465A"/>
    <w:rsid w:val="00835B55"/>
    <w:rsid w:val="00836BA3"/>
    <w:rsid w:val="008377A6"/>
    <w:rsid w:val="00837CB7"/>
    <w:rsid w:val="0084050C"/>
    <w:rsid w:val="00840BC0"/>
    <w:rsid w:val="00847117"/>
    <w:rsid w:val="008471EB"/>
    <w:rsid w:val="00850229"/>
    <w:rsid w:val="00851382"/>
    <w:rsid w:val="00851A8E"/>
    <w:rsid w:val="00852713"/>
    <w:rsid w:val="00852ABA"/>
    <w:rsid w:val="008544DF"/>
    <w:rsid w:val="008548E1"/>
    <w:rsid w:val="0085523F"/>
    <w:rsid w:val="00855BAC"/>
    <w:rsid w:val="00857C16"/>
    <w:rsid w:val="00860026"/>
    <w:rsid w:val="00860BFE"/>
    <w:rsid w:val="00860D13"/>
    <w:rsid w:val="008615F2"/>
    <w:rsid w:val="008619F4"/>
    <w:rsid w:val="00864326"/>
    <w:rsid w:val="008644B3"/>
    <w:rsid w:val="00864A49"/>
    <w:rsid w:val="00864FD9"/>
    <w:rsid w:val="008663B1"/>
    <w:rsid w:val="00867C2C"/>
    <w:rsid w:val="00870537"/>
    <w:rsid w:val="008710BB"/>
    <w:rsid w:val="00871404"/>
    <w:rsid w:val="00871DC5"/>
    <w:rsid w:val="00874B47"/>
    <w:rsid w:val="00874EB8"/>
    <w:rsid w:val="00876A50"/>
    <w:rsid w:val="00877453"/>
    <w:rsid w:val="008810DE"/>
    <w:rsid w:val="0088142E"/>
    <w:rsid w:val="00882115"/>
    <w:rsid w:val="00883683"/>
    <w:rsid w:val="008849F0"/>
    <w:rsid w:val="00884BD1"/>
    <w:rsid w:val="008906B2"/>
    <w:rsid w:val="00893A38"/>
    <w:rsid w:val="00896379"/>
    <w:rsid w:val="0089691A"/>
    <w:rsid w:val="00897A3F"/>
    <w:rsid w:val="008A0E6C"/>
    <w:rsid w:val="008A55B7"/>
    <w:rsid w:val="008A624A"/>
    <w:rsid w:val="008A6B23"/>
    <w:rsid w:val="008B310B"/>
    <w:rsid w:val="008B31F8"/>
    <w:rsid w:val="008B40C6"/>
    <w:rsid w:val="008B4986"/>
    <w:rsid w:val="008B4BF2"/>
    <w:rsid w:val="008B6A0D"/>
    <w:rsid w:val="008C03B5"/>
    <w:rsid w:val="008C1A07"/>
    <w:rsid w:val="008C36F5"/>
    <w:rsid w:val="008C4F7E"/>
    <w:rsid w:val="008C5E82"/>
    <w:rsid w:val="008C6677"/>
    <w:rsid w:val="008C6BC1"/>
    <w:rsid w:val="008C7A39"/>
    <w:rsid w:val="008D2358"/>
    <w:rsid w:val="008D2A03"/>
    <w:rsid w:val="008D31F0"/>
    <w:rsid w:val="008D476D"/>
    <w:rsid w:val="008D541A"/>
    <w:rsid w:val="008D5A7A"/>
    <w:rsid w:val="008D5D5E"/>
    <w:rsid w:val="008D6CF2"/>
    <w:rsid w:val="008E0595"/>
    <w:rsid w:val="008E1232"/>
    <w:rsid w:val="008E26E6"/>
    <w:rsid w:val="008E346B"/>
    <w:rsid w:val="008E5887"/>
    <w:rsid w:val="008E780A"/>
    <w:rsid w:val="008F0F9E"/>
    <w:rsid w:val="008F1C06"/>
    <w:rsid w:val="008F2237"/>
    <w:rsid w:val="008F36D3"/>
    <w:rsid w:val="008F4568"/>
    <w:rsid w:val="008F4EF2"/>
    <w:rsid w:val="008F585E"/>
    <w:rsid w:val="008F5C2C"/>
    <w:rsid w:val="008F68F3"/>
    <w:rsid w:val="008F7641"/>
    <w:rsid w:val="008F7EC8"/>
    <w:rsid w:val="009013FE"/>
    <w:rsid w:val="00903199"/>
    <w:rsid w:val="009042AF"/>
    <w:rsid w:val="00906D81"/>
    <w:rsid w:val="0090760D"/>
    <w:rsid w:val="00910E00"/>
    <w:rsid w:val="00910E18"/>
    <w:rsid w:val="009113E6"/>
    <w:rsid w:val="009122BD"/>
    <w:rsid w:val="00912549"/>
    <w:rsid w:val="009128B8"/>
    <w:rsid w:val="00915F79"/>
    <w:rsid w:val="00921D20"/>
    <w:rsid w:val="009227C1"/>
    <w:rsid w:val="00922D51"/>
    <w:rsid w:val="00922DA5"/>
    <w:rsid w:val="00922FC6"/>
    <w:rsid w:val="0092382B"/>
    <w:rsid w:val="009238B9"/>
    <w:rsid w:val="00924014"/>
    <w:rsid w:val="00924ACA"/>
    <w:rsid w:val="00924E97"/>
    <w:rsid w:val="00925C88"/>
    <w:rsid w:val="00926422"/>
    <w:rsid w:val="009278CD"/>
    <w:rsid w:val="0093078C"/>
    <w:rsid w:val="009310D5"/>
    <w:rsid w:val="00933FC5"/>
    <w:rsid w:val="00935ACE"/>
    <w:rsid w:val="00936907"/>
    <w:rsid w:val="00937AFF"/>
    <w:rsid w:val="00940DE8"/>
    <w:rsid w:val="00942A26"/>
    <w:rsid w:val="00944224"/>
    <w:rsid w:val="0094492A"/>
    <w:rsid w:val="00945548"/>
    <w:rsid w:val="0094563D"/>
    <w:rsid w:val="00946232"/>
    <w:rsid w:val="00947139"/>
    <w:rsid w:val="009474DF"/>
    <w:rsid w:val="009477A6"/>
    <w:rsid w:val="009501F1"/>
    <w:rsid w:val="00950BF8"/>
    <w:rsid w:val="009533E4"/>
    <w:rsid w:val="0095476A"/>
    <w:rsid w:val="00956C9C"/>
    <w:rsid w:val="0096138E"/>
    <w:rsid w:val="009622F9"/>
    <w:rsid w:val="0096424E"/>
    <w:rsid w:val="00964D36"/>
    <w:rsid w:val="009655F1"/>
    <w:rsid w:val="00966780"/>
    <w:rsid w:val="00970747"/>
    <w:rsid w:val="00970F0A"/>
    <w:rsid w:val="00971B8A"/>
    <w:rsid w:val="00972969"/>
    <w:rsid w:val="00974623"/>
    <w:rsid w:val="00974921"/>
    <w:rsid w:val="009752C2"/>
    <w:rsid w:val="00975705"/>
    <w:rsid w:val="009763CE"/>
    <w:rsid w:val="0098125D"/>
    <w:rsid w:val="00981367"/>
    <w:rsid w:val="00981B4D"/>
    <w:rsid w:val="00983D0D"/>
    <w:rsid w:val="009844A4"/>
    <w:rsid w:val="00984AB0"/>
    <w:rsid w:val="00984D5A"/>
    <w:rsid w:val="009866CC"/>
    <w:rsid w:val="00987D21"/>
    <w:rsid w:val="00990627"/>
    <w:rsid w:val="00990B7C"/>
    <w:rsid w:val="009919B4"/>
    <w:rsid w:val="0099315D"/>
    <w:rsid w:val="0099343F"/>
    <w:rsid w:val="00997452"/>
    <w:rsid w:val="009A1F7E"/>
    <w:rsid w:val="009A213B"/>
    <w:rsid w:val="009A48E1"/>
    <w:rsid w:val="009A66E9"/>
    <w:rsid w:val="009A6C50"/>
    <w:rsid w:val="009A75E5"/>
    <w:rsid w:val="009A7CD0"/>
    <w:rsid w:val="009B03F4"/>
    <w:rsid w:val="009B0439"/>
    <w:rsid w:val="009B0EC0"/>
    <w:rsid w:val="009B29A6"/>
    <w:rsid w:val="009B3D88"/>
    <w:rsid w:val="009B5596"/>
    <w:rsid w:val="009B6482"/>
    <w:rsid w:val="009B6E66"/>
    <w:rsid w:val="009B75E5"/>
    <w:rsid w:val="009B7CA1"/>
    <w:rsid w:val="009C007B"/>
    <w:rsid w:val="009C0283"/>
    <w:rsid w:val="009C1594"/>
    <w:rsid w:val="009C2AEC"/>
    <w:rsid w:val="009C3C67"/>
    <w:rsid w:val="009C4A5B"/>
    <w:rsid w:val="009C5BF2"/>
    <w:rsid w:val="009C627B"/>
    <w:rsid w:val="009D01D4"/>
    <w:rsid w:val="009D1950"/>
    <w:rsid w:val="009D1BA9"/>
    <w:rsid w:val="009D2F38"/>
    <w:rsid w:val="009D3C11"/>
    <w:rsid w:val="009D6665"/>
    <w:rsid w:val="009D6CAA"/>
    <w:rsid w:val="009D7365"/>
    <w:rsid w:val="009D7818"/>
    <w:rsid w:val="009E1127"/>
    <w:rsid w:val="009E1D5A"/>
    <w:rsid w:val="009E2BFF"/>
    <w:rsid w:val="009E2D53"/>
    <w:rsid w:val="009E5307"/>
    <w:rsid w:val="009E578A"/>
    <w:rsid w:val="009E59FA"/>
    <w:rsid w:val="009E68D7"/>
    <w:rsid w:val="009E6DB1"/>
    <w:rsid w:val="009F232E"/>
    <w:rsid w:val="009F2CC7"/>
    <w:rsid w:val="009F2F32"/>
    <w:rsid w:val="009F3A94"/>
    <w:rsid w:val="009F41E8"/>
    <w:rsid w:val="009F486A"/>
    <w:rsid w:val="009F4B77"/>
    <w:rsid w:val="009F6408"/>
    <w:rsid w:val="009F6630"/>
    <w:rsid w:val="009F6AE4"/>
    <w:rsid w:val="009F7E06"/>
    <w:rsid w:val="00A01F2C"/>
    <w:rsid w:val="00A035F6"/>
    <w:rsid w:val="00A03656"/>
    <w:rsid w:val="00A03CFB"/>
    <w:rsid w:val="00A0413E"/>
    <w:rsid w:val="00A04954"/>
    <w:rsid w:val="00A050A8"/>
    <w:rsid w:val="00A068F0"/>
    <w:rsid w:val="00A070F7"/>
    <w:rsid w:val="00A10B2F"/>
    <w:rsid w:val="00A10C3B"/>
    <w:rsid w:val="00A11629"/>
    <w:rsid w:val="00A13C2B"/>
    <w:rsid w:val="00A14C94"/>
    <w:rsid w:val="00A1517E"/>
    <w:rsid w:val="00A1552F"/>
    <w:rsid w:val="00A1577D"/>
    <w:rsid w:val="00A20505"/>
    <w:rsid w:val="00A21744"/>
    <w:rsid w:val="00A21DEC"/>
    <w:rsid w:val="00A22492"/>
    <w:rsid w:val="00A230E6"/>
    <w:rsid w:val="00A25A93"/>
    <w:rsid w:val="00A25E02"/>
    <w:rsid w:val="00A26238"/>
    <w:rsid w:val="00A269AF"/>
    <w:rsid w:val="00A27467"/>
    <w:rsid w:val="00A27779"/>
    <w:rsid w:val="00A2793A"/>
    <w:rsid w:val="00A303B7"/>
    <w:rsid w:val="00A30827"/>
    <w:rsid w:val="00A30914"/>
    <w:rsid w:val="00A324B9"/>
    <w:rsid w:val="00A32803"/>
    <w:rsid w:val="00A336C5"/>
    <w:rsid w:val="00A33881"/>
    <w:rsid w:val="00A34BB4"/>
    <w:rsid w:val="00A37D7C"/>
    <w:rsid w:val="00A40858"/>
    <w:rsid w:val="00A418D4"/>
    <w:rsid w:val="00A41D39"/>
    <w:rsid w:val="00A429A9"/>
    <w:rsid w:val="00A42B79"/>
    <w:rsid w:val="00A459B7"/>
    <w:rsid w:val="00A466CA"/>
    <w:rsid w:val="00A469FD"/>
    <w:rsid w:val="00A50503"/>
    <w:rsid w:val="00A50BE7"/>
    <w:rsid w:val="00A51B67"/>
    <w:rsid w:val="00A52492"/>
    <w:rsid w:val="00A5284C"/>
    <w:rsid w:val="00A52A49"/>
    <w:rsid w:val="00A52E93"/>
    <w:rsid w:val="00A53911"/>
    <w:rsid w:val="00A53E12"/>
    <w:rsid w:val="00A55223"/>
    <w:rsid w:val="00A55EA3"/>
    <w:rsid w:val="00A5641F"/>
    <w:rsid w:val="00A57A11"/>
    <w:rsid w:val="00A607C4"/>
    <w:rsid w:val="00A61241"/>
    <w:rsid w:val="00A62A53"/>
    <w:rsid w:val="00A6386F"/>
    <w:rsid w:val="00A64AA8"/>
    <w:rsid w:val="00A71233"/>
    <w:rsid w:val="00A713B4"/>
    <w:rsid w:val="00A7166D"/>
    <w:rsid w:val="00A71BA3"/>
    <w:rsid w:val="00A720C3"/>
    <w:rsid w:val="00A752E0"/>
    <w:rsid w:val="00A7773F"/>
    <w:rsid w:val="00A77C15"/>
    <w:rsid w:val="00A80455"/>
    <w:rsid w:val="00A81555"/>
    <w:rsid w:val="00A81E35"/>
    <w:rsid w:val="00A831E6"/>
    <w:rsid w:val="00A8617E"/>
    <w:rsid w:val="00A8758A"/>
    <w:rsid w:val="00A914AD"/>
    <w:rsid w:val="00A91721"/>
    <w:rsid w:val="00A91B59"/>
    <w:rsid w:val="00A92610"/>
    <w:rsid w:val="00A9296A"/>
    <w:rsid w:val="00A94518"/>
    <w:rsid w:val="00A94EC4"/>
    <w:rsid w:val="00A96D26"/>
    <w:rsid w:val="00A9716B"/>
    <w:rsid w:val="00A97493"/>
    <w:rsid w:val="00A97A95"/>
    <w:rsid w:val="00AA03F8"/>
    <w:rsid w:val="00AA1BE0"/>
    <w:rsid w:val="00AA1E60"/>
    <w:rsid w:val="00AA24D0"/>
    <w:rsid w:val="00AA4A5E"/>
    <w:rsid w:val="00AA7D87"/>
    <w:rsid w:val="00AB0094"/>
    <w:rsid w:val="00AB02FB"/>
    <w:rsid w:val="00AB09AA"/>
    <w:rsid w:val="00AB0ED5"/>
    <w:rsid w:val="00AB1867"/>
    <w:rsid w:val="00AB31A4"/>
    <w:rsid w:val="00AB4D2D"/>
    <w:rsid w:val="00AB57E1"/>
    <w:rsid w:val="00AB61FB"/>
    <w:rsid w:val="00AB6BD5"/>
    <w:rsid w:val="00AB6DF2"/>
    <w:rsid w:val="00AC0ACA"/>
    <w:rsid w:val="00AC0F95"/>
    <w:rsid w:val="00AC1263"/>
    <w:rsid w:val="00AC155E"/>
    <w:rsid w:val="00AC30B2"/>
    <w:rsid w:val="00AC3204"/>
    <w:rsid w:val="00AC3A6B"/>
    <w:rsid w:val="00AC5001"/>
    <w:rsid w:val="00AC5123"/>
    <w:rsid w:val="00AC5C29"/>
    <w:rsid w:val="00AC67D8"/>
    <w:rsid w:val="00AC6B49"/>
    <w:rsid w:val="00AC6FCF"/>
    <w:rsid w:val="00AC70AB"/>
    <w:rsid w:val="00AC746C"/>
    <w:rsid w:val="00AC7617"/>
    <w:rsid w:val="00AD0255"/>
    <w:rsid w:val="00AD0C09"/>
    <w:rsid w:val="00AD1C79"/>
    <w:rsid w:val="00AD3144"/>
    <w:rsid w:val="00AD4467"/>
    <w:rsid w:val="00AD531F"/>
    <w:rsid w:val="00AD5EB6"/>
    <w:rsid w:val="00AD6A0B"/>
    <w:rsid w:val="00AD6AD6"/>
    <w:rsid w:val="00AD7A91"/>
    <w:rsid w:val="00AE08C4"/>
    <w:rsid w:val="00AE0C57"/>
    <w:rsid w:val="00AE17DA"/>
    <w:rsid w:val="00AE3FE8"/>
    <w:rsid w:val="00AE76A2"/>
    <w:rsid w:val="00AE7B1F"/>
    <w:rsid w:val="00AE7F8C"/>
    <w:rsid w:val="00AF005D"/>
    <w:rsid w:val="00AF0696"/>
    <w:rsid w:val="00AF07BE"/>
    <w:rsid w:val="00AF1F24"/>
    <w:rsid w:val="00AF2634"/>
    <w:rsid w:val="00AF2E73"/>
    <w:rsid w:val="00AF3C89"/>
    <w:rsid w:val="00AF501F"/>
    <w:rsid w:val="00AF7879"/>
    <w:rsid w:val="00B00D9C"/>
    <w:rsid w:val="00B0108C"/>
    <w:rsid w:val="00B02D7D"/>
    <w:rsid w:val="00B0372D"/>
    <w:rsid w:val="00B03D73"/>
    <w:rsid w:val="00B04B89"/>
    <w:rsid w:val="00B06A49"/>
    <w:rsid w:val="00B06ECC"/>
    <w:rsid w:val="00B07025"/>
    <w:rsid w:val="00B07F33"/>
    <w:rsid w:val="00B10BB9"/>
    <w:rsid w:val="00B114DD"/>
    <w:rsid w:val="00B13233"/>
    <w:rsid w:val="00B13E42"/>
    <w:rsid w:val="00B175A5"/>
    <w:rsid w:val="00B17DE5"/>
    <w:rsid w:val="00B20AB3"/>
    <w:rsid w:val="00B21784"/>
    <w:rsid w:val="00B21C3B"/>
    <w:rsid w:val="00B23A62"/>
    <w:rsid w:val="00B23D95"/>
    <w:rsid w:val="00B2466D"/>
    <w:rsid w:val="00B255BC"/>
    <w:rsid w:val="00B25C0E"/>
    <w:rsid w:val="00B25C54"/>
    <w:rsid w:val="00B270CB"/>
    <w:rsid w:val="00B2788C"/>
    <w:rsid w:val="00B30CE3"/>
    <w:rsid w:val="00B30EB1"/>
    <w:rsid w:val="00B314D2"/>
    <w:rsid w:val="00B317F3"/>
    <w:rsid w:val="00B32D93"/>
    <w:rsid w:val="00B3406D"/>
    <w:rsid w:val="00B34968"/>
    <w:rsid w:val="00B34D65"/>
    <w:rsid w:val="00B3627A"/>
    <w:rsid w:val="00B408BA"/>
    <w:rsid w:val="00B426AC"/>
    <w:rsid w:val="00B43324"/>
    <w:rsid w:val="00B4642F"/>
    <w:rsid w:val="00B50C8F"/>
    <w:rsid w:val="00B52B14"/>
    <w:rsid w:val="00B55380"/>
    <w:rsid w:val="00B55847"/>
    <w:rsid w:val="00B6056E"/>
    <w:rsid w:val="00B616AD"/>
    <w:rsid w:val="00B626C2"/>
    <w:rsid w:val="00B633DE"/>
    <w:rsid w:val="00B637E8"/>
    <w:rsid w:val="00B64CAE"/>
    <w:rsid w:val="00B6584B"/>
    <w:rsid w:val="00B705CC"/>
    <w:rsid w:val="00B70EDE"/>
    <w:rsid w:val="00B71108"/>
    <w:rsid w:val="00B71BEF"/>
    <w:rsid w:val="00B72BF6"/>
    <w:rsid w:val="00B73E80"/>
    <w:rsid w:val="00B74CE7"/>
    <w:rsid w:val="00B750D8"/>
    <w:rsid w:val="00B759C6"/>
    <w:rsid w:val="00B761C8"/>
    <w:rsid w:val="00B821C3"/>
    <w:rsid w:val="00B82804"/>
    <w:rsid w:val="00B82E35"/>
    <w:rsid w:val="00B83D2A"/>
    <w:rsid w:val="00B874AF"/>
    <w:rsid w:val="00B9082D"/>
    <w:rsid w:val="00B90AA4"/>
    <w:rsid w:val="00B921DB"/>
    <w:rsid w:val="00B937C8"/>
    <w:rsid w:val="00B95357"/>
    <w:rsid w:val="00B95DBE"/>
    <w:rsid w:val="00B96054"/>
    <w:rsid w:val="00B962D9"/>
    <w:rsid w:val="00B968A8"/>
    <w:rsid w:val="00B96A8A"/>
    <w:rsid w:val="00B978BC"/>
    <w:rsid w:val="00BA077A"/>
    <w:rsid w:val="00BA12DB"/>
    <w:rsid w:val="00BA267A"/>
    <w:rsid w:val="00BA2B61"/>
    <w:rsid w:val="00BA3018"/>
    <w:rsid w:val="00BA5998"/>
    <w:rsid w:val="00BA7EA9"/>
    <w:rsid w:val="00BB0375"/>
    <w:rsid w:val="00BB0D8D"/>
    <w:rsid w:val="00BB221F"/>
    <w:rsid w:val="00BB37DB"/>
    <w:rsid w:val="00BB4076"/>
    <w:rsid w:val="00BB5C5A"/>
    <w:rsid w:val="00BB7592"/>
    <w:rsid w:val="00BB7DB3"/>
    <w:rsid w:val="00BB7E6F"/>
    <w:rsid w:val="00BC0906"/>
    <w:rsid w:val="00BC1187"/>
    <w:rsid w:val="00BC25A5"/>
    <w:rsid w:val="00BC28D4"/>
    <w:rsid w:val="00BC44AB"/>
    <w:rsid w:val="00BC5825"/>
    <w:rsid w:val="00BC61A9"/>
    <w:rsid w:val="00BD145C"/>
    <w:rsid w:val="00BD350C"/>
    <w:rsid w:val="00BD5747"/>
    <w:rsid w:val="00BD57D3"/>
    <w:rsid w:val="00BD5A2A"/>
    <w:rsid w:val="00BD5DF0"/>
    <w:rsid w:val="00BD603F"/>
    <w:rsid w:val="00BE0337"/>
    <w:rsid w:val="00BE07C8"/>
    <w:rsid w:val="00BE1AC7"/>
    <w:rsid w:val="00BE2820"/>
    <w:rsid w:val="00BE2A64"/>
    <w:rsid w:val="00BE4CDC"/>
    <w:rsid w:val="00BE6365"/>
    <w:rsid w:val="00BE6679"/>
    <w:rsid w:val="00BE76D0"/>
    <w:rsid w:val="00BE7950"/>
    <w:rsid w:val="00BE7BFA"/>
    <w:rsid w:val="00BF0E4C"/>
    <w:rsid w:val="00BF14FC"/>
    <w:rsid w:val="00BF1D37"/>
    <w:rsid w:val="00BF27DC"/>
    <w:rsid w:val="00BF6063"/>
    <w:rsid w:val="00BF608C"/>
    <w:rsid w:val="00BF6542"/>
    <w:rsid w:val="00BF758D"/>
    <w:rsid w:val="00BF7CBE"/>
    <w:rsid w:val="00C00F4B"/>
    <w:rsid w:val="00C013F2"/>
    <w:rsid w:val="00C01CA4"/>
    <w:rsid w:val="00C038DC"/>
    <w:rsid w:val="00C03956"/>
    <w:rsid w:val="00C04F34"/>
    <w:rsid w:val="00C05AE6"/>
    <w:rsid w:val="00C060E1"/>
    <w:rsid w:val="00C06403"/>
    <w:rsid w:val="00C06E6C"/>
    <w:rsid w:val="00C10D4A"/>
    <w:rsid w:val="00C12DEB"/>
    <w:rsid w:val="00C160DC"/>
    <w:rsid w:val="00C1632F"/>
    <w:rsid w:val="00C172FF"/>
    <w:rsid w:val="00C1768D"/>
    <w:rsid w:val="00C21B08"/>
    <w:rsid w:val="00C21CE6"/>
    <w:rsid w:val="00C21E3A"/>
    <w:rsid w:val="00C22B90"/>
    <w:rsid w:val="00C23D31"/>
    <w:rsid w:val="00C247EA"/>
    <w:rsid w:val="00C24BF6"/>
    <w:rsid w:val="00C2557C"/>
    <w:rsid w:val="00C27212"/>
    <w:rsid w:val="00C27B34"/>
    <w:rsid w:val="00C30CDF"/>
    <w:rsid w:val="00C3126A"/>
    <w:rsid w:val="00C33C1A"/>
    <w:rsid w:val="00C35279"/>
    <w:rsid w:val="00C359EB"/>
    <w:rsid w:val="00C35FAA"/>
    <w:rsid w:val="00C3603B"/>
    <w:rsid w:val="00C36776"/>
    <w:rsid w:val="00C3699C"/>
    <w:rsid w:val="00C37469"/>
    <w:rsid w:val="00C403A4"/>
    <w:rsid w:val="00C411DF"/>
    <w:rsid w:val="00C43FF1"/>
    <w:rsid w:val="00C4475C"/>
    <w:rsid w:val="00C44B64"/>
    <w:rsid w:val="00C45DEB"/>
    <w:rsid w:val="00C46967"/>
    <w:rsid w:val="00C47EBE"/>
    <w:rsid w:val="00C50238"/>
    <w:rsid w:val="00C504FD"/>
    <w:rsid w:val="00C50BF8"/>
    <w:rsid w:val="00C56069"/>
    <w:rsid w:val="00C57E4F"/>
    <w:rsid w:val="00C60132"/>
    <w:rsid w:val="00C60235"/>
    <w:rsid w:val="00C6098E"/>
    <w:rsid w:val="00C612C1"/>
    <w:rsid w:val="00C62BDE"/>
    <w:rsid w:val="00C63396"/>
    <w:rsid w:val="00C64A95"/>
    <w:rsid w:val="00C64C73"/>
    <w:rsid w:val="00C65E95"/>
    <w:rsid w:val="00C66A5E"/>
    <w:rsid w:val="00C70961"/>
    <w:rsid w:val="00C716B9"/>
    <w:rsid w:val="00C735E5"/>
    <w:rsid w:val="00C7518B"/>
    <w:rsid w:val="00C765C4"/>
    <w:rsid w:val="00C77C8B"/>
    <w:rsid w:val="00C804B4"/>
    <w:rsid w:val="00C80690"/>
    <w:rsid w:val="00C810D9"/>
    <w:rsid w:val="00C84287"/>
    <w:rsid w:val="00C842B5"/>
    <w:rsid w:val="00C84440"/>
    <w:rsid w:val="00C912A5"/>
    <w:rsid w:val="00C9197F"/>
    <w:rsid w:val="00C93675"/>
    <w:rsid w:val="00C9416A"/>
    <w:rsid w:val="00C95896"/>
    <w:rsid w:val="00C95EFE"/>
    <w:rsid w:val="00C964E2"/>
    <w:rsid w:val="00C9677F"/>
    <w:rsid w:val="00C96A73"/>
    <w:rsid w:val="00C96DFF"/>
    <w:rsid w:val="00C96E8B"/>
    <w:rsid w:val="00C97C1B"/>
    <w:rsid w:val="00CA18B0"/>
    <w:rsid w:val="00CA440E"/>
    <w:rsid w:val="00CA4FFB"/>
    <w:rsid w:val="00CA5861"/>
    <w:rsid w:val="00CA5FC5"/>
    <w:rsid w:val="00CA6185"/>
    <w:rsid w:val="00CA6638"/>
    <w:rsid w:val="00CA7FAB"/>
    <w:rsid w:val="00CB1EA5"/>
    <w:rsid w:val="00CB2055"/>
    <w:rsid w:val="00CB2AF6"/>
    <w:rsid w:val="00CB4450"/>
    <w:rsid w:val="00CB7A2F"/>
    <w:rsid w:val="00CB7EDE"/>
    <w:rsid w:val="00CC07D7"/>
    <w:rsid w:val="00CC0F0B"/>
    <w:rsid w:val="00CC106D"/>
    <w:rsid w:val="00CC1D5E"/>
    <w:rsid w:val="00CC1F8B"/>
    <w:rsid w:val="00CC3E36"/>
    <w:rsid w:val="00CC3E55"/>
    <w:rsid w:val="00CC41A0"/>
    <w:rsid w:val="00CC4E4F"/>
    <w:rsid w:val="00CC532C"/>
    <w:rsid w:val="00CC5FBA"/>
    <w:rsid w:val="00CC62DC"/>
    <w:rsid w:val="00CC6386"/>
    <w:rsid w:val="00CC6625"/>
    <w:rsid w:val="00CD0741"/>
    <w:rsid w:val="00CD7864"/>
    <w:rsid w:val="00CE0106"/>
    <w:rsid w:val="00CE4305"/>
    <w:rsid w:val="00CE6878"/>
    <w:rsid w:val="00CE6A90"/>
    <w:rsid w:val="00CE6D0E"/>
    <w:rsid w:val="00CE7069"/>
    <w:rsid w:val="00CE7A97"/>
    <w:rsid w:val="00CF0D83"/>
    <w:rsid w:val="00CF18F6"/>
    <w:rsid w:val="00CF1D5D"/>
    <w:rsid w:val="00CF2229"/>
    <w:rsid w:val="00CF37FC"/>
    <w:rsid w:val="00CF389F"/>
    <w:rsid w:val="00CF3914"/>
    <w:rsid w:val="00CF3A74"/>
    <w:rsid w:val="00CF4060"/>
    <w:rsid w:val="00CF5A6A"/>
    <w:rsid w:val="00CF6548"/>
    <w:rsid w:val="00CF66B1"/>
    <w:rsid w:val="00D00B75"/>
    <w:rsid w:val="00D01A01"/>
    <w:rsid w:val="00D02591"/>
    <w:rsid w:val="00D038EF"/>
    <w:rsid w:val="00D044A2"/>
    <w:rsid w:val="00D05EC0"/>
    <w:rsid w:val="00D07997"/>
    <w:rsid w:val="00D110BB"/>
    <w:rsid w:val="00D140D8"/>
    <w:rsid w:val="00D167E1"/>
    <w:rsid w:val="00D169DA"/>
    <w:rsid w:val="00D17A3D"/>
    <w:rsid w:val="00D207F4"/>
    <w:rsid w:val="00D2392B"/>
    <w:rsid w:val="00D23CDD"/>
    <w:rsid w:val="00D2405F"/>
    <w:rsid w:val="00D26DC1"/>
    <w:rsid w:val="00D272C3"/>
    <w:rsid w:val="00D27441"/>
    <w:rsid w:val="00D27994"/>
    <w:rsid w:val="00D27ED1"/>
    <w:rsid w:val="00D3212A"/>
    <w:rsid w:val="00D32817"/>
    <w:rsid w:val="00D32A4E"/>
    <w:rsid w:val="00D33C19"/>
    <w:rsid w:val="00D355BA"/>
    <w:rsid w:val="00D36BE5"/>
    <w:rsid w:val="00D41722"/>
    <w:rsid w:val="00D41990"/>
    <w:rsid w:val="00D4315D"/>
    <w:rsid w:val="00D43282"/>
    <w:rsid w:val="00D43AA9"/>
    <w:rsid w:val="00D44D11"/>
    <w:rsid w:val="00D45ED6"/>
    <w:rsid w:val="00D47FE2"/>
    <w:rsid w:val="00D50933"/>
    <w:rsid w:val="00D520EF"/>
    <w:rsid w:val="00D54994"/>
    <w:rsid w:val="00D55B87"/>
    <w:rsid w:val="00D56D2A"/>
    <w:rsid w:val="00D56D79"/>
    <w:rsid w:val="00D57CD5"/>
    <w:rsid w:val="00D60A7D"/>
    <w:rsid w:val="00D61E9F"/>
    <w:rsid w:val="00D637EC"/>
    <w:rsid w:val="00D66D52"/>
    <w:rsid w:val="00D7004B"/>
    <w:rsid w:val="00D702B7"/>
    <w:rsid w:val="00D70DF2"/>
    <w:rsid w:val="00D710F1"/>
    <w:rsid w:val="00D71803"/>
    <w:rsid w:val="00D740C1"/>
    <w:rsid w:val="00D75D58"/>
    <w:rsid w:val="00D75D67"/>
    <w:rsid w:val="00D77093"/>
    <w:rsid w:val="00D77408"/>
    <w:rsid w:val="00D80298"/>
    <w:rsid w:val="00D80720"/>
    <w:rsid w:val="00D81242"/>
    <w:rsid w:val="00D81A2A"/>
    <w:rsid w:val="00D81C5B"/>
    <w:rsid w:val="00D82552"/>
    <w:rsid w:val="00D83E07"/>
    <w:rsid w:val="00D8425C"/>
    <w:rsid w:val="00D84723"/>
    <w:rsid w:val="00D859AE"/>
    <w:rsid w:val="00D86685"/>
    <w:rsid w:val="00D87597"/>
    <w:rsid w:val="00D87F5F"/>
    <w:rsid w:val="00D90055"/>
    <w:rsid w:val="00D908F7"/>
    <w:rsid w:val="00D90EA2"/>
    <w:rsid w:val="00D91FB5"/>
    <w:rsid w:val="00D922EE"/>
    <w:rsid w:val="00D92387"/>
    <w:rsid w:val="00D92E7A"/>
    <w:rsid w:val="00D9362B"/>
    <w:rsid w:val="00D94443"/>
    <w:rsid w:val="00D953B5"/>
    <w:rsid w:val="00D9553E"/>
    <w:rsid w:val="00D95686"/>
    <w:rsid w:val="00D95BC1"/>
    <w:rsid w:val="00D964B1"/>
    <w:rsid w:val="00D965A0"/>
    <w:rsid w:val="00D967C8"/>
    <w:rsid w:val="00D97254"/>
    <w:rsid w:val="00DA0CEE"/>
    <w:rsid w:val="00DA1F2C"/>
    <w:rsid w:val="00DA262A"/>
    <w:rsid w:val="00DA4234"/>
    <w:rsid w:val="00DB0730"/>
    <w:rsid w:val="00DB21F5"/>
    <w:rsid w:val="00DB2FCD"/>
    <w:rsid w:val="00DB42E1"/>
    <w:rsid w:val="00DB478A"/>
    <w:rsid w:val="00DB54B3"/>
    <w:rsid w:val="00DB5D7B"/>
    <w:rsid w:val="00DB5E2D"/>
    <w:rsid w:val="00DB64D7"/>
    <w:rsid w:val="00DB64F8"/>
    <w:rsid w:val="00DC0600"/>
    <w:rsid w:val="00DC2490"/>
    <w:rsid w:val="00DC3857"/>
    <w:rsid w:val="00DC6248"/>
    <w:rsid w:val="00DD2131"/>
    <w:rsid w:val="00DD2890"/>
    <w:rsid w:val="00DD2FEC"/>
    <w:rsid w:val="00DD30BC"/>
    <w:rsid w:val="00DD38A3"/>
    <w:rsid w:val="00DD3CAA"/>
    <w:rsid w:val="00DD52B7"/>
    <w:rsid w:val="00DD616F"/>
    <w:rsid w:val="00DD68C3"/>
    <w:rsid w:val="00DD7005"/>
    <w:rsid w:val="00DE0BD3"/>
    <w:rsid w:val="00DE0D46"/>
    <w:rsid w:val="00DE586E"/>
    <w:rsid w:val="00DE5A6A"/>
    <w:rsid w:val="00DE69EA"/>
    <w:rsid w:val="00DE71CF"/>
    <w:rsid w:val="00DE75A9"/>
    <w:rsid w:val="00DF034F"/>
    <w:rsid w:val="00DF0E61"/>
    <w:rsid w:val="00DF24CF"/>
    <w:rsid w:val="00DF262C"/>
    <w:rsid w:val="00DF2D16"/>
    <w:rsid w:val="00DF30EA"/>
    <w:rsid w:val="00DF3669"/>
    <w:rsid w:val="00DF3B35"/>
    <w:rsid w:val="00DF3D20"/>
    <w:rsid w:val="00DF7B5F"/>
    <w:rsid w:val="00E00699"/>
    <w:rsid w:val="00E0087B"/>
    <w:rsid w:val="00E032D2"/>
    <w:rsid w:val="00E0442F"/>
    <w:rsid w:val="00E048E2"/>
    <w:rsid w:val="00E06B0C"/>
    <w:rsid w:val="00E06B7F"/>
    <w:rsid w:val="00E1052B"/>
    <w:rsid w:val="00E10773"/>
    <w:rsid w:val="00E11E02"/>
    <w:rsid w:val="00E122A5"/>
    <w:rsid w:val="00E12806"/>
    <w:rsid w:val="00E133E5"/>
    <w:rsid w:val="00E1376C"/>
    <w:rsid w:val="00E1489B"/>
    <w:rsid w:val="00E1516A"/>
    <w:rsid w:val="00E206BE"/>
    <w:rsid w:val="00E24689"/>
    <w:rsid w:val="00E24805"/>
    <w:rsid w:val="00E2503D"/>
    <w:rsid w:val="00E25509"/>
    <w:rsid w:val="00E25E68"/>
    <w:rsid w:val="00E26AC5"/>
    <w:rsid w:val="00E273AF"/>
    <w:rsid w:val="00E30B46"/>
    <w:rsid w:val="00E315A2"/>
    <w:rsid w:val="00E31707"/>
    <w:rsid w:val="00E34F5A"/>
    <w:rsid w:val="00E4072D"/>
    <w:rsid w:val="00E431C3"/>
    <w:rsid w:val="00E43AF6"/>
    <w:rsid w:val="00E4485D"/>
    <w:rsid w:val="00E50CBE"/>
    <w:rsid w:val="00E51267"/>
    <w:rsid w:val="00E51403"/>
    <w:rsid w:val="00E5249F"/>
    <w:rsid w:val="00E55430"/>
    <w:rsid w:val="00E56197"/>
    <w:rsid w:val="00E56506"/>
    <w:rsid w:val="00E56DCA"/>
    <w:rsid w:val="00E56FF9"/>
    <w:rsid w:val="00E609D4"/>
    <w:rsid w:val="00E60FAC"/>
    <w:rsid w:val="00E61467"/>
    <w:rsid w:val="00E6365B"/>
    <w:rsid w:val="00E637F8"/>
    <w:rsid w:val="00E6469B"/>
    <w:rsid w:val="00E64854"/>
    <w:rsid w:val="00E667BC"/>
    <w:rsid w:val="00E703AE"/>
    <w:rsid w:val="00E71605"/>
    <w:rsid w:val="00E71F23"/>
    <w:rsid w:val="00E74E04"/>
    <w:rsid w:val="00E75C37"/>
    <w:rsid w:val="00E75DE5"/>
    <w:rsid w:val="00E75EAA"/>
    <w:rsid w:val="00E76157"/>
    <w:rsid w:val="00E76181"/>
    <w:rsid w:val="00E767D4"/>
    <w:rsid w:val="00E80FDB"/>
    <w:rsid w:val="00E81C5B"/>
    <w:rsid w:val="00E8218A"/>
    <w:rsid w:val="00E8257B"/>
    <w:rsid w:val="00E82A0F"/>
    <w:rsid w:val="00E82C23"/>
    <w:rsid w:val="00E837C4"/>
    <w:rsid w:val="00E83B5B"/>
    <w:rsid w:val="00E854CC"/>
    <w:rsid w:val="00E874D1"/>
    <w:rsid w:val="00E908F5"/>
    <w:rsid w:val="00E9112A"/>
    <w:rsid w:val="00E91532"/>
    <w:rsid w:val="00E93085"/>
    <w:rsid w:val="00E93264"/>
    <w:rsid w:val="00E94E99"/>
    <w:rsid w:val="00E95C00"/>
    <w:rsid w:val="00E977EB"/>
    <w:rsid w:val="00E97BB2"/>
    <w:rsid w:val="00EA0B6A"/>
    <w:rsid w:val="00EA106F"/>
    <w:rsid w:val="00EA19F8"/>
    <w:rsid w:val="00EA50E6"/>
    <w:rsid w:val="00EA5ED6"/>
    <w:rsid w:val="00EA64D3"/>
    <w:rsid w:val="00EA6DF2"/>
    <w:rsid w:val="00EB0E3B"/>
    <w:rsid w:val="00EB14F9"/>
    <w:rsid w:val="00EB2206"/>
    <w:rsid w:val="00EB22D6"/>
    <w:rsid w:val="00EB25FD"/>
    <w:rsid w:val="00EB2D1F"/>
    <w:rsid w:val="00EB3682"/>
    <w:rsid w:val="00EB3A59"/>
    <w:rsid w:val="00EB4BFA"/>
    <w:rsid w:val="00EB53A5"/>
    <w:rsid w:val="00EB6D96"/>
    <w:rsid w:val="00EB79AC"/>
    <w:rsid w:val="00EC0518"/>
    <w:rsid w:val="00EC0923"/>
    <w:rsid w:val="00EC21EF"/>
    <w:rsid w:val="00EC6400"/>
    <w:rsid w:val="00EC7577"/>
    <w:rsid w:val="00EC7D4C"/>
    <w:rsid w:val="00ED2376"/>
    <w:rsid w:val="00ED2C04"/>
    <w:rsid w:val="00ED3068"/>
    <w:rsid w:val="00ED4B0B"/>
    <w:rsid w:val="00ED5DEA"/>
    <w:rsid w:val="00EE04B8"/>
    <w:rsid w:val="00EE1D21"/>
    <w:rsid w:val="00EE227F"/>
    <w:rsid w:val="00EE2740"/>
    <w:rsid w:val="00EE2BBC"/>
    <w:rsid w:val="00EE2DC2"/>
    <w:rsid w:val="00EE3C9A"/>
    <w:rsid w:val="00EE3E14"/>
    <w:rsid w:val="00EE4F25"/>
    <w:rsid w:val="00EE5790"/>
    <w:rsid w:val="00EE58DA"/>
    <w:rsid w:val="00EE5A42"/>
    <w:rsid w:val="00EE60C8"/>
    <w:rsid w:val="00EE611F"/>
    <w:rsid w:val="00EE61C3"/>
    <w:rsid w:val="00EE6813"/>
    <w:rsid w:val="00EE7EFF"/>
    <w:rsid w:val="00EF2E97"/>
    <w:rsid w:val="00EF30AC"/>
    <w:rsid w:val="00EF4746"/>
    <w:rsid w:val="00EF4959"/>
    <w:rsid w:val="00EF4A05"/>
    <w:rsid w:val="00EF4CCA"/>
    <w:rsid w:val="00EF5DB0"/>
    <w:rsid w:val="00EF6803"/>
    <w:rsid w:val="00EF726C"/>
    <w:rsid w:val="00EF79F0"/>
    <w:rsid w:val="00F023BB"/>
    <w:rsid w:val="00F02AA7"/>
    <w:rsid w:val="00F0402D"/>
    <w:rsid w:val="00F04B18"/>
    <w:rsid w:val="00F04CF7"/>
    <w:rsid w:val="00F069B5"/>
    <w:rsid w:val="00F076C1"/>
    <w:rsid w:val="00F10086"/>
    <w:rsid w:val="00F110D5"/>
    <w:rsid w:val="00F12655"/>
    <w:rsid w:val="00F1292B"/>
    <w:rsid w:val="00F13F1D"/>
    <w:rsid w:val="00F16A60"/>
    <w:rsid w:val="00F16CB6"/>
    <w:rsid w:val="00F2096A"/>
    <w:rsid w:val="00F2256F"/>
    <w:rsid w:val="00F22ABC"/>
    <w:rsid w:val="00F23D32"/>
    <w:rsid w:val="00F245AE"/>
    <w:rsid w:val="00F24EDF"/>
    <w:rsid w:val="00F27146"/>
    <w:rsid w:val="00F2760D"/>
    <w:rsid w:val="00F302F0"/>
    <w:rsid w:val="00F30961"/>
    <w:rsid w:val="00F3124B"/>
    <w:rsid w:val="00F31796"/>
    <w:rsid w:val="00F31A2A"/>
    <w:rsid w:val="00F31C42"/>
    <w:rsid w:val="00F31FED"/>
    <w:rsid w:val="00F32275"/>
    <w:rsid w:val="00F32958"/>
    <w:rsid w:val="00F33C12"/>
    <w:rsid w:val="00F341FF"/>
    <w:rsid w:val="00F34411"/>
    <w:rsid w:val="00F3537E"/>
    <w:rsid w:val="00F36821"/>
    <w:rsid w:val="00F410CF"/>
    <w:rsid w:val="00F450F7"/>
    <w:rsid w:val="00F45D33"/>
    <w:rsid w:val="00F47592"/>
    <w:rsid w:val="00F47B49"/>
    <w:rsid w:val="00F47D52"/>
    <w:rsid w:val="00F47DD8"/>
    <w:rsid w:val="00F47F25"/>
    <w:rsid w:val="00F503EF"/>
    <w:rsid w:val="00F50664"/>
    <w:rsid w:val="00F56AFA"/>
    <w:rsid w:val="00F60D3E"/>
    <w:rsid w:val="00F61CAF"/>
    <w:rsid w:val="00F62C29"/>
    <w:rsid w:val="00F62CED"/>
    <w:rsid w:val="00F643C7"/>
    <w:rsid w:val="00F651FE"/>
    <w:rsid w:val="00F660B4"/>
    <w:rsid w:val="00F6681F"/>
    <w:rsid w:val="00F66EA1"/>
    <w:rsid w:val="00F671E4"/>
    <w:rsid w:val="00F67BFF"/>
    <w:rsid w:val="00F71C90"/>
    <w:rsid w:val="00F73055"/>
    <w:rsid w:val="00F74529"/>
    <w:rsid w:val="00F7457E"/>
    <w:rsid w:val="00F7526E"/>
    <w:rsid w:val="00F76BC8"/>
    <w:rsid w:val="00F76E80"/>
    <w:rsid w:val="00F81632"/>
    <w:rsid w:val="00F8197C"/>
    <w:rsid w:val="00F8292D"/>
    <w:rsid w:val="00F8399F"/>
    <w:rsid w:val="00F83B15"/>
    <w:rsid w:val="00F85B4A"/>
    <w:rsid w:val="00F85BC9"/>
    <w:rsid w:val="00F8740A"/>
    <w:rsid w:val="00F90464"/>
    <w:rsid w:val="00F90C80"/>
    <w:rsid w:val="00F92724"/>
    <w:rsid w:val="00F92F6E"/>
    <w:rsid w:val="00F9321B"/>
    <w:rsid w:val="00F93A74"/>
    <w:rsid w:val="00F9404D"/>
    <w:rsid w:val="00F946AD"/>
    <w:rsid w:val="00F954AF"/>
    <w:rsid w:val="00F96345"/>
    <w:rsid w:val="00F9773F"/>
    <w:rsid w:val="00FA269C"/>
    <w:rsid w:val="00FA2EE3"/>
    <w:rsid w:val="00FA3605"/>
    <w:rsid w:val="00FA3950"/>
    <w:rsid w:val="00FA3985"/>
    <w:rsid w:val="00FA648A"/>
    <w:rsid w:val="00FA76AD"/>
    <w:rsid w:val="00FB0210"/>
    <w:rsid w:val="00FB11DB"/>
    <w:rsid w:val="00FB1E3A"/>
    <w:rsid w:val="00FB34F0"/>
    <w:rsid w:val="00FB37E3"/>
    <w:rsid w:val="00FB4970"/>
    <w:rsid w:val="00FB5A51"/>
    <w:rsid w:val="00FB71A8"/>
    <w:rsid w:val="00FB74E0"/>
    <w:rsid w:val="00FB7C62"/>
    <w:rsid w:val="00FB7D39"/>
    <w:rsid w:val="00FB7ED7"/>
    <w:rsid w:val="00FC0101"/>
    <w:rsid w:val="00FC32D5"/>
    <w:rsid w:val="00FC3B01"/>
    <w:rsid w:val="00FC4D36"/>
    <w:rsid w:val="00FC6780"/>
    <w:rsid w:val="00FC79AA"/>
    <w:rsid w:val="00FD0697"/>
    <w:rsid w:val="00FD1046"/>
    <w:rsid w:val="00FD1A53"/>
    <w:rsid w:val="00FD1DA6"/>
    <w:rsid w:val="00FD35FE"/>
    <w:rsid w:val="00FD4F7A"/>
    <w:rsid w:val="00FD530F"/>
    <w:rsid w:val="00FD5A11"/>
    <w:rsid w:val="00FD65FE"/>
    <w:rsid w:val="00FE00AB"/>
    <w:rsid w:val="00FE19ED"/>
    <w:rsid w:val="00FE242B"/>
    <w:rsid w:val="00FE4DD3"/>
    <w:rsid w:val="00FE5F6B"/>
    <w:rsid w:val="00FE746A"/>
    <w:rsid w:val="00FF0B4D"/>
    <w:rsid w:val="00FF0CEA"/>
    <w:rsid w:val="00FF14C4"/>
    <w:rsid w:val="00FF2939"/>
    <w:rsid w:val="00FF440D"/>
    <w:rsid w:val="00FF5088"/>
    <w:rsid w:val="00FF70AF"/>
    <w:rsid w:val="00FF789F"/>
    <w:rsid w:val="081A3F5B"/>
    <w:rsid w:val="0E14552A"/>
    <w:rsid w:val="1A0A00C9"/>
    <w:rsid w:val="1C0E1A98"/>
    <w:rsid w:val="27A12394"/>
    <w:rsid w:val="29977D23"/>
    <w:rsid w:val="325F7434"/>
    <w:rsid w:val="36545D30"/>
    <w:rsid w:val="392748D4"/>
    <w:rsid w:val="3B2B62A3"/>
    <w:rsid w:val="4CB8016E"/>
    <w:rsid w:val="5777520F"/>
    <w:rsid w:val="59DE0E81"/>
    <w:rsid w:val="5D7167DE"/>
    <w:rsid w:val="5E3E26AF"/>
    <w:rsid w:val="636C7DAE"/>
    <w:rsid w:val="65067B4F"/>
    <w:rsid w:val="6D062AED"/>
    <w:rsid w:val="70920AC0"/>
    <w:rsid w:val="723301EC"/>
    <w:rsid w:val="79CE6C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lsdException w:name="Body Text"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Strong" w:qFormat="1"/>
    <w:lsdException w:name="Emphasis" w:uiPriority="20"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iPriority="99" w:unhideWhenUsed="1"/>
    <w:lsdException w:name="No List" w:semiHidden="1" w:uiPriority="99" w:unhideWhenUsed="1"/>
    <w:lsdException w:name="Outline List 1" w:semiHidden="1" w:uiPriority="99" w:unhideWhenUsed="1"/>
    <w:lsdException w:name="Outline List 2" w:semiHidden="1"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99"/>
    <w:lsdException w:name="Table Theme" w:semiHidden="1" w:uiPriority="99" w:unhideWhenUsed="1"/>
    <w:lsdException w:name="Placeholder Text" w:semiHidden="1" w:uiPriority="99"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pPr>
      <w:widowControl w:val="0"/>
      <w:spacing w:line="360" w:lineRule="auto"/>
      <w:ind w:firstLine="454"/>
      <w:jc w:val="both"/>
    </w:pPr>
    <w:rPr>
      <w:kern w:val="2"/>
      <w:sz w:val="24"/>
    </w:rPr>
  </w:style>
  <w:style w:type="paragraph" w:styleId="1">
    <w:name w:val="heading 1"/>
    <w:basedOn w:val="a0"/>
    <w:next w:val="2"/>
    <w:qFormat/>
    <w:pPr>
      <w:numPr>
        <w:numId w:val="1"/>
      </w:numPr>
      <w:adjustRightInd w:val="0"/>
      <w:spacing w:line="480" w:lineRule="auto"/>
      <w:jc w:val="left"/>
      <w:textAlignment w:val="baseline"/>
      <w:outlineLvl w:val="0"/>
    </w:pPr>
    <w:rPr>
      <w:b/>
      <w:kern w:val="0"/>
      <w:sz w:val="44"/>
    </w:rPr>
  </w:style>
  <w:style w:type="paragraph" w:styleId="2">
    <w:name w:val="heading 2"/>
    <w:basedOn w:val="1"/>
    <w:next w:val="a0"/>
    <w:qFormat/>
    <w:pPr>
      <w:numPr>
        <w:ilvl w:val="1"/>
      </w:numPr>
      <w:outlineLvl w:val="1"/>
    </w:pPr>
    <w:rPr>
      <w:sz w:val="32"/>
    </w:rPr>
  </w:style>
  <w:style w:type="paragraph" w:styleId="3">
    <w:name w:val="heading 3"/>
    <w:basedOn w:val="2"/>
    <w:next w:val="a0"/>
    <w:link w:val="3Char"/>
    <w:qFormat/>
    <w:pPr>
      <w:numPr>
        <w:ilvl w:val="2"/>
      </w:numPr>
      <w:ind w:left="0"/>
      <w:outlineLvl w:val="2"/>
    </w:pPr>
    <w:rPr>
      <w:sz w:val="30"/>
    </w:rPr>
  </w:style>
  <w:style w:type="paragraph" w:styleId="4">
    <w:name w:val="heading 4"/>
    <w:basedOn w:val="3"/>
    <w:next w:val="a0"/>
    <w:link w:val="4Char"/>
    <w:qFormat/>
    <w:pPr>
      <w:numPr>
        <w:ilvl w:val="3"/>
      </w:numPr>
      <w:ind w:left="0"/>
      <w:outlineLvl w:val="3"/>
    </w:pPr>
    <w:rPr>
      <w:rFonts w:eastAsia="幼圆" w:hAnsi="Arial"/>
      <w:sz w:val="28"/>
    </w:rPr>
  </w:style>
  <w:style w:type="paragraph" w:styleId="5">
    <w:name w:val="heading 5"/>
    <w:basedOn w:val="4"/>
    <w:next w:val="a0"/>
    <w:link w:val="5Char"/>
    <w:qFormat/>
    <w:pPr>
      <w:numPr>
        <w:ilvl w:val="4"/>
      </w:numPr>
      <w:ind w:left="0"/>
      <w:outlineLvl w:val="4"/>
    </w:pPr>
    <w:rPr>
      <w:sz w:val="24"/>
    </w:rPr>
  </w:style>
  <w:style w:type="paragraph" w:styleId="6">
    <w:name w:val="heading 6"/>
    <w:basedOn w:val="5"/>
    <w:next w:val="a0"/>
    <w:link w:val="6Char"/>
    <w:qFormat/>
    <w:pPr>
      <w:numPr>
        <w:ilvl w:val="5"/>
      </w:numPr>
      <w:outlineLvl w:val="5"/>
    </w:pPr>
  </w:style>
  <w:style w:type="paragraph" w:styleId="7">
    <w:name w:val="heading 7"/>
    <w:basedOn w:val="6"/>
    <w:next w:val="a0"/>
    <w:qFormat/>
    <w:pPr>
      <w:numPr>
        <w:ilvl w:val="6"/>
      </w:numPr>
      <w:outlineLvl w:val="6"/>
    </w:pPr>
  </w:style>
  <w:style w:type="paragraph" w:styleId="8">
    <w:name w:val="heading 8"/>
    <w:basedOn w:val="7"/>
    <w:next w:val="a0"/>
    <w:qFormat/>
    <w:pPr>
      <w:numPr>
        <w:ilvl w:val="7"/>
      </w:numPr>
      <w:outlineLvl w:val="7"/>
    </w:pPr>
  </w:style>
  <w:style w:type="paragraph" w:styleId="9">
    <w:name w:val="heading 9"/>
    <w:basedOn w:val="8"/>
    <w:next w:val="a0"/>
    <w:qFormat/>
    <w:pPr>
      <w:numPr>
        <w:ilvl w:val="8"/>
      </w:num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Char"/>
    <w:rPr>
      <w:b/>
      <w:bCs/>
    </w:rPr>
  </w:style>
  <w:style w:type="paragraph" w:styleId="a5">
    <w:name w:val="annotation text"/>
    <w:basedOn w:val="a0"/>
    <w:link w:val="Char0"/>
    <w:pPr>
      <w:jc w:val="left"/>
    </w:pPr>
  </w:style>
  <w:style w:type="paragraph" w:styleId="70">
    <w:name w:val="toc 7"/>
    <w:basedOn w:val="a0"/>
    <w:next w:val="a0"/>
    <w:uiPriority w:val="39"/>
    <w:unhideWhenUsed/>
    <w:pPr>
      <w:spacing w:line="240" w:lineRule="auto"/>
      <w:ind w:leftChars="1200" w:left="2520" w:firstLine="0"/>
    </w:pPr>
    <w:rPr>
      <w:rFonts w:ascii="Calibri" w:hAnsi="Calibri" w:cs="黑体"/>
      <w:sz w:val="21"/>
      <w:szCs w:val="22"/>
    </w:rPr>
  </w:style>
  <w:style w:type="paragraph" w:styleId="a6">
    <w:name w:val="Body Text First Indent"/>
    <w:basedOn w:val="a7"/>
    <w:link w:val="Char1"/>
    <w:pPr>
      <w:widowControl w:val="0"/>
      <w:spacing w:line="360" w:lineRule="auto"/>
      <w:ind w:firstLineChars="100" w:firstLine="420"/>
    </w:pPr>
    <w:rPr>
      <w:rFonts w:ascii="Times New Roman" w:hAnsi="Times New Roman"/>
      <w:kern w:val="2"/>
      <w:sz w:val="24"/>
    </w:rPr>
  </w:style>
  <w:style w:type="paragraph" w:styleId="a7">
    <w:name w:val="Body Text"/>
    <w:basedOn w:val="a0"/>
    <w:link w:val="Char2"/>
    <w:uiPriority w:val="99"/>
    <w:unhideWhenUsed/>
    <w:qFormat/>
    <w:pPr>
      <w:widowControl/>
      <w:spacing w:after="120" w:line="240" w:lineRule="auto"/>
      <w:ind w:firstLine="0"/>
    </w:pPr>
    <w:rPr>
      <w:rFonts w:ascii="Book Antiqua" w:hAnsi="Book Antiqua"/>
      <w:kern w:val="0"/>
      <w:sz w:val="20"/>
    </w:rPr>
  </w:style>
  <w:style w:type="paragraph" w:styleId="a8">
    <w:name w:val="Document Map"/>
    <w:basedOn w:val="a0"/>
    <w:link w:val="Char3"/>
    <w:rPr>
      <w:rFonts w:ascii="宋体"/>
      <w:sz w:val="21"/>
      <w:szCs w:val="18"/>
    </w:rPr>
  </w:style>
  <w:style w:type="paragraph" w:styleId="50">
    <w:name w:val="toc 5"/>
    <w:basedOn w:val="a0"/>
    <w:next w:val="a0"/>
    <w:uiPriority w:val="39"/>
    <w:unhideWhenUsed/>
    <w:pPr>
      <w:spacing w:line="240" w:lineRule="auto"/>
      <w:ind w:leftChars="800" w:left="1680" w:firstLine="0"/>
    </w:pPr>
    <w:rPr>
      <w:rFonts w:ascii="Calibri" w:hAnsi="Calibri" w:cs="黑体"/>
      <w:sz w:val="21"/>
      <w:szCs w:val="22"/>
    </w:rPr>
  </w:style>
  <w:style w:type="paragraph" w:styleId="30">
    <w:name w:val="toc 3"/>
    <w:basedOn w:val="a0"/>
    <w:next w:val="a0"/>
    <w:uiPriority w:val="39"/>
    <w:qFormat/>
    <w:pPr>
      <w:ind w:leftChars="400" w:left="840"/>
    </w:pPr>
  </w:style>
  <w:style w:type="paragraph" w:styleId="80">
    <w:name w:val="toc 8"/>
    <w:basedOn w:val="a0"/>
    <w:next w:val="a0"/>
    <w:uiPriority w:val="39"/>
    <w:unhideWhenUsed/>
    <w:pPr>
      <w:spacing w:line="240" w:lineRule="auto"/>
      <w:ind w:leftChars="1400" w:left="2940" w:firstLine="0"/>
    </w:pPr>
    <w:rPr>
      <w:rFonts w:ascii="Calibri" w:hAnsi="Calibri" w:cs="黑体"/>
      <w:sz w:val="21"/>
      <w:szCs w:val="22"/>
    </w:rPr>
  </w:style>
  <w:style w:type="paragraph" w:styleId="a9">
    <w:name w:val="Date"/>
    <w:basedOn w:val="a0"/>
    <w:next w:val="a0"/>
    <w:link w:val="Char4"/>
    <w:pPr>
      <w:ind w:leftChars="2500" w:left="100"/>
    </w:pPr>
  </w:style>
  <w:style w:type="paragraph" w:styleId="aa">
    <w:name w:val="Balloon Text"/>
    <w:basedOn w:val="a0"/>
    <w:link w:val="Char5"/>
    <w:pPr>
      <w:spacing w:line="240" w:lineRule="auto"/>
    </w:pPr>
    <w:rPr>
      <w:sz w:val="18"/>
      <w:szCs w:val="18"/>
    </w:rPr>
  </w:style>
  <w:style w:type="paragraph" w:styleId="ab">
    <w:name w:val="footer"/>
    <w:basedOn w:val="a0"/>
    <w:pPr>
      <w:tabs>
        <w:tab w:val="center" w:pos="4153"/>
        <w:tab w:val="right" w:pos="8306"/>
      </w:tabs>
      <w:snapToGrid w:val="0"/>
      <w:spacing w:line="240" w:lineRule="auto"/>
      <w:jc w:val="left"/>
    </w:pPr>
    <w:rPr>
      <w:sz w:val="18"/>
      <w:szCs w:val="18"/>
    </w:rPr>
  </w:style>
  <w:style w:type="paragraph" w:styleId="ac">
    <w:name w:val="header"/>
    <w:basedOn w:val="a0"/>
    <w:link w:val="Char6"/>
    <w:pPr>
      <w:pBdr>
        <w:bottom w:val="single" w:sz="6" w:space="1" w:color="auto"/>
      </w:pBdr>
      <w:tabs>
        <w:tab w:val="center" w:pos="4153"/>
        <w:tab w:val="right" w:pos="8306"/>
      </w:tabs>
      <w:snapToGrid w:val="0"/>
      <w:spacing w:line="240" w:lineRule="auto"/>
      <w:jc w:val="center"/>
    </w:pPr>
    <w:rPr>
      <w:sz w:val="18"/>
      <w:szCs w:val="18"/>
    </w:rPr>
  </w:style>
  <w:style w:type="paragraph" w:styleId="10">
    <w:name w:val="toc 1"/>
    <w:basedOn w:val="a0"/>
    <w:next w:val="a0"/>
    <w:uiPriority w:val="39"/>
    <w:qFormat/>
    <w:pPr>
      <w:tabs>
        <w:tab w:val="right" w:leader="dot" w:pos="8353"/>
      </w:tabs>
      <w:ind w:firstLine="0"/>
    </w:pPr>
  </w:style>
  <w:style w:type="paragraph" w:styleId="40">
    <w:name w:val="toc 4"/>
    <w:basedOn w:val="a0"/>
    <w:next w:val="a0"/>
    <w:uiPriority w:val="39"/>
    <w:unhideWhenUsed/>
    <w:pPr>
      <w:spacing w:line="240" w:lineRule="auto"/>
      <w:ind w:leftChars="600" w:left="1260" w:firstLine="0"/>
    </w:pPr>
    <w:rPr>
      <w:rFonts w:ascii="Calibri" w:hAnsi="Calibri" w:cs="黑体"/>
      <w:sz w:val="21"/>
      <w:szCs w:val="22"/>
    </w:rPr>
  </w:style>
  <w:style w:type="paragraph" w:styleId="60">
    <w:name w:val="toc 6"/>
    <w:basedOn w:val="a0"/>
    <w:next w:val="a0"/>
    <w:uiPriority w:val="39"/>
    <w:unhideWhenUsed/>
    <w:pPr>
      <w:spacing w:line="240" w:lineRule="auto"/>
      <w:ind w:leftChars="1000" w:left="2100" w:firstLine="0"/>
    </w:pPr>
    <w:rPr>
      <w:rFonts w:ascii="Calibri" w:hAnsi="Calibri" w:cs="黑体"/>
      <w:sz w:val="21"/>
      <w:szCs w:val="22"/>
    </w:rPr>
  </w:style>
  <w:style w:type="paragraph" w:styleId="20">
    <w:name w:val="toc 2"/>
    <w:basedOn w:val="a0"/>
    <w:next w:val="a0"/>
    <w:uiPriority w:val="39"/>
    <w:qFormat/>
    <w:pPr>
      <w:ind w:leftChars="200" w:left="420"/>
    </w:pPr>
  </w:style>
  <w:style w:type="paragraph" w:styleId="90">
    <w:name w:val="toc 9"/>
    <w:basedOn w:val="a0"/>
    <w:next w:val="a0"/>
    <w:uiPriority w:val="39"/>
    <w:unhideWhenUsed/>
    <w:pPr>
      <w:spacing w:line="240" w:lineRule="auto"/>
      <w:ind w:leftChars="1600" w:left="3360" w:firstLine="0"/>
    </w:pPr>
    <w:rPr>
      <w:rFonts w:ascii="Calibri" w:hAnsi="Calibri" w:cs="黑体"/>
      <w:sz w:val="21"/>
      <w:szCs w:val="22"/>
    </w:rPr>
  </w:style>
  <w:style w:type="paragraph" w:styleId="ad">
    <w:name w:val="Normal (Web)"/>
    <w:basedOn w:val="a0"/>
    <w:uiPriority w:val="99"/>
    <w:unhideWhenUsed/>
    <w:pPr>
      <w:widowControl/>
      <w:spacing w:before="100" w:beforeAutospacing="1" w:after="100" w:afterAutospacing="1" w:line="240" w:lineRule="auto"/>
      <w:ind w:firstLine="0"/>
      <w:jc w:val="left"/>
    </w:pPr>
    <w:rPr>
      <w:rFonts w:ascii="宋体" w:hAnsi="宋体" w:cs="宋体"/>
      <w:kern w:val="0"/>
      <w:szCs w:val="24"/>
    </w:rPr>
  </w:style>
  <w:style w:type="paragraph" w:styleId="ae">
    <w:name w:val="Title"/>
    <w:basedOn w:val="a0"/>
    <w:next w:val="a0"/>
    <w:link w:val="Char7"/>
    <w:qFormat/>
    <w:pPr>
      <w:adjustRightInd w:val="0"/>
      <w:snapToGrid w:val="0"/>
      <w:spacing w:before="240" w:after="360"/>
      <w:ind w:firstLine="0"/>
      <w:jc w:val="center"/>
    </w:pPr>
    <w:rPr>
      <w:rFonts w:ascii="宋体" w:hAnsi="Arial"/>
      <w:b/>
      <w:bCs/>
      <w:kern w:val="0"/>
      <w:sz w:val="36"/>
      <w:szCs w:val="32"/>
    </w:rPr>
  </w:style>
  <w:style w:type="character" w:styleId="af">
    <w:name w:val="page number"/>
    <w:basedOn w:val="a1"/>
  </w:style>
  <w:style w:type="character" w:styleId="af0">
    <w:name w:val="FollowedHyperlink"/>
    <w:rPr>
      <w:color w:val="800080"/>
      <w:u w:val="single"/>
    </w:rPr>
  </w:style>
  <w:style w:type="character" w:styleId="af1">
    <w:name w:val="Emphasis"/>
    <w:uiPriority w:val="20"/>
    <w:qFormat/>
    <w:rPr>
      <w:color w:val="CC0000"/>
    </w:rPr>
  </w:style>
  <w:style w:type="character" w:styleId="af2">
    <w:name w:val="Hyperlink"/>
    <w:uiPriority w:val="99"/>
    <w:unhideWhenUsed/>
    <w:rPr>
      <w:color w:val="0000FF"/>
      <w:u w:val="single"/>
    </w:rPr>
  </w:style>
  <w:style w:type="character" w:styleId="af3">
    <w:name w:val="annotation reference"/>
    <w:rPr>
      <w:sz w:val="21"/>
      <w:szCs w:val="21"/>
    </w:rPr>
  </w:style>
  <w:style w:type="paragraph" w:customStyle="1" w:styleId="af4">
    <w:name w:val="普通正文"/>
    <w:basedOn w:val="a0"/>
    <w:pPr>
      <w:adjustRightInd w:val="0"/>
      <w:ind w:firstLine="0"/>
      <w:jc w:val="left"/>
      <w:textAlignment w:val="baseline"/>
    </w:pPr>
    <w:rPr>
      <w:rFonts w:ascii="宋体"/>
      <w:kern w:val="0"/>
    </w:rPr>
  </w:style>
  <w:style w:type="paragraph" w:customStyle="1" w:styleId="af5">
    <w:name w:val="文章标题"/>
    <w:next w:val="1"/>
    <w:pPr>
      <w:widowControl w:val="0"/>
      <w:adjustRightInd w:val="0"/>
      <w:spacing w:before="120" w:after="120"/>
      <w:jc w:val="center"/>
      <w:textAlignment w:val="baseline"/>
    </w:pPr>
    <w:rPr>
      <w:rFonts w:ascii="黑体" w:eastAsia="黑体"/>
      <w:b/>
      <w:spacing w:val="20"/>
      <w:sz w:val="36"/>
    </w:rPr>
  </w:style>
  <w:style w:type="paragraph" w:customStyle="1" w:styleId="a">
    <w:name w:val="项目"/>
    <w:basedOn w:val="a0"/>
    <w:pPr>
      <w:numPr>
        <w:numId w:val="2"/>
      </w:numPr>
      <w:tabs>
        <w:tab w:val="clear" w:pos="851"/>
        <w:tab w:val="left" w:pos="908"/>
      </w:tabs>
      <w:adjustRightInd w:val="0"/>
      <w:ind w:left="908"/>
      <w:jc w:val="left"/>
      <w:textAlignment w:val="baseline"/>
    </w:pPr>
    <w:rPr>
      <w:rFonts w:ascii="宋体"/>
      <w:kern w:val="0"/>
    </w:rPr>
  </w:style>
  <w:style w:type="paragraph" w:customStyle="1" w:styleId="af6">
    <w:name w:val="项目下文字"/>
    <w:basedOn w:val="a"/>
    <w:pPr>
      <w:numPr>
        <w:numId w:val="0"/>
      </w:numPr>
      <w:tabs>
        <w:tab w:val="clear" w:pos="851"/>
      </w:tabs>
      <w:ind w:left="851" w:firstLine="471"/>
    </w:pPr>
  </w:style>
  <w:style w:type="paragraph" w:customStyle="1" w:styleId="TOC1">
    <w:name w:val="TOC 标题1"/>
    <w:basedOn w:val="1"/>
    <w:next w:val="a0"/>
    <w:uiPriority w:val="39"/>
    <w:unhideWhenUsed/>
    <w:qFormat/>
    <w:pPr>
      <w:keepNext/>
      <w:keepLines/>
      <w:widowControl/>
      <w:numPr>
        <w:numId w:val="0"/>
      </w:numPr>
      <w:adjustRightInd/>
      <w:spacing w:before="480" w:line="276" w:lineRule="auto"/>
      <w:textAlignment w:val="auto"/>
      <w:outlineLvl w:val="9"/>
    </w:pPr>
    <w:rPr>
      <w:rFonts w:ascii="Cambria" w:hAnsi="Cambria"/>
      <w:bCs/>
      <w:color w:val="365F91"/>
      <w:szCs w:val="28"/>
    </w:rPr>
  </w:style>
  <w:style w:type="paragraph" w:customStyle="1" w:styleId="11">
    <w:name w:val="列出段落1"/>
    <w:basedOn w:val="a0"/>
    <w:uiPriority w:val="99"/>
    <w:qFormat/>
    <w:pPr>
      <w:autoSpaceDE w:val="0"/>
      <w:autoSpaceDN w:val="0"/>
      <w:adjustRightInd w:val="0"/>
      <w:spacing w:line="360" w:lineRule="atLeast"/>
      <w:ind w:firstLineChars="200" w:firstLine="420"/>
    </w:pPr>
    <w:rPr>
      <w:kern w:val="0"/>
      <w:sz w:val="20"/>
    </w:rPr>
  </w:style>
  <w:style w:type="paragraph" w:customStyle="1" w:styleId="Default">
    <w:name w:val="Default"/>
    <w:pPr>
      <w:widowControl w:val="0"/>
      <w:autoSpaceDE w:val="0"/>
      <w:autoSpaceDN w:val="0"/>
      <w:adjustRightInd w:val="0"/>
    </w:pPr>
    <w:rPr>
      <w:rFonts w:ascii="宋体" w:cs="宋体"/>
      <w:color w:val="000000"/>
      <w:sz w:val="24"/>
      <w:szCs w:val="24"/>
    </w:rPr>
  </w:style>
  <w:style w:type="paragraph" w:customStyle="1" w:styleId="TOC2">
    <w:name w:val="TOC 标题2"/>
    <w:basedOn w:val="1"/>
    <w:next w:val="a0"/>
    <w:uiPriority w:val="39"/>
    <w:unhideWhenUsed/>
    <w:qFormat/>
    <w:pPr>
      <w:keepNext/>
      <w:keepLines/>
      <w:widowControl/>
      <w:numPr>
        <w:numId w:val="0"/>
      </w:numPr>
      <w:adjustRightInd/>
      <w:spacing w:before="480" w:line="276" w:lineRule="auto"/>
      <w:textAlignment w:val="auto"/>
      <w:outlineLvl w:val="9"/>
    </w:pPr>
    <w:rPr>
      <w:rFonts w:ascii="Cambria" w:hAnsi="Cambria" w:cs="黑体"/>
      <w:bCs/>
      <w:color w:val="365F90"/>
      <w:sz w:val="28"/>
      <w:szCs w:val="28"/>
    </w:rPr>
  </w:style>
  <w:style w:type="paragraph" w:customStyle="1" w:styleId="21">
    <w:name w:val="列出段落2"/>
    <w:basedOn w:val="a0"/>
    <w:uiPriority w:val="34"/>
    <w:qFormat/>
    <w:pPr>
      <w:ind w:firstLineChars="200" w:firstLine="420"/>
    </w:pPr>
  </w:style>
  <w:style w:type="paragraph" w:customStyle="1" w:styleId="12">
    <w:name w:val="无间隔1"/>
    <w:uiPriority w:val="1"/>
    <w:qFormat/>
    <w:pPr>
      <w:widowControl w:val="0"/>
      <w:jc w:val="both"/>
    </w:pPr>
    <w:rPr>
      <w:kern w:val="2"/>
      <w:sz w:val="21"/>
      <w:szCs w:val="24"/>
    </w:rPr>
  </w:style>
  <w:style w:type="paragraph" w:customStyle="1" w:styleId="Smt1">
    <w:name w:val="Smt正文1"/>
    <w:basedOn w:val="a0"/>
    <w:pPr>
      <w:widowControl/>
      <w:adjustRightInd w:val="0"/>
      <w:spacing w:before="120" w:after="120" w:line="240" w:lineRule="auto"/>
      <w:ind w:left="1700" w:firstLine="0"/>
      <w:jc w:val="left"/>
      <w:textAlignment w:val="baseline"/>
    </w:pPr>
    <w:rPr>
      <w:rFonts w:ascii="Book Antiqua" w:hAnsi="Book Antiqua"/>
      <w:kern w:val="0"/>
      <w:sz w:val="21"/>
    </w:rPr>
  </w:style>
  <w:style w:type="paragraph" w:customStyle="1" w:styleId="31">
    <w:name w:val="列出段落3"/>
    <w:basedOn w:val="a0"/>
    <w:link w:val="Char8"/>
    <w:uiPriority w:val="34"/>
    <w:qFormat/>
    <w:pPr>
      <w:widowControl/>
      <w:adjustRightInd w:val="0"/>
      <w:snapToGrid w:val="0"/>
      <w:spacing w:before="280" w:after="290" w:line="120" w:lineRule="atLeast"/>
      <w:ind w:leftChars="100" w:left="100" w:rightChars="100" w:right="100" w:firstLineChars="200" w:firstLine="200"/>
      <w:jc w:val="left"/>
    </w:pPr>
    <w:rPr>
      <w:szCs w:val="24"/>
    </w:rPr>
  </w:style>
  <w:style w:type="paragraph" w:customStyle="1" w:styleId="Standard">
    <w:name w:val="Standard"/>
    <w:pPr>
      <w:widowControl w:val="0"/>
      <w:suppressAutoHyphens/>
      <w:autoSpaceDN w:val="0"/>
      <w:textAlignment w:val="baseline"/>
    </w:pPr>
    <w:rPr>
      <w:rFonts w:ascii="DejaVu Sans" w:hAnsi="DejaVu Sans" w:cs="DejaVu Sans"/>
      <w:kern w:val="3"/>
      <w:sz w:val="24"/>
      <w:szCs w:val="24"/>
    </w:rPr>
  </w:style>
  <w:style w:type="character" w:customStyle="1" w:styleId="Char7">
    <w:name w:val="标题 Char"/>
    <w:link w:val="ae"/>
    <w:rPr>
      <w:rFonts w:ascii="宋体" w:hAnsi="Arial" w:cs="Arial"/>
      <w:b/>
      <w:bCs/>
      <w:sz w:val="36"/>
      <w:szCs w:val="32"/>
    </w:rPr>
  </w:style>
  <w:style w:type="character" w:customStyle="1" w:styleId="Char4">
    <w:name w:val="日期 Char"/>
    <w:link w:val="a9"/>
    <w:rPr>
      <w:kern w:val="2"/>
      <w:sz w:val="24"/>
    </w:rPr>
  </w:style>
  <w:style w:type="character" w:customStyle="1" w:styleId="Char3">
    <w:name w:val="文档结构图 Char"/>
    <w:link w:val="a8"/>
    <w:rPr>
      <w:rFonts w:ascii="宋体"/>
      <w:kern w:val="2"/>
      <w:sz w:val="21"/>
      <w:szCs w:val="18"/>
    </w:rPr>
  </w:style>
  <w:style w:type="character" w:customStyle="1" w:styleId="Char2">
    <w:name w:val="正文文本 Char"/>
    <w:link w:val="a7"/>
    <w:uiPriority w:val="99"/>
    <w:qFormat/>
    <w:rPr>
      <w:rFonts w:ascii="Book Antiqua" w:hAnsi="Book Antiqua"/>
    </w:rPr>
  </w:style>
  <w:style w:type="character" w:customStyle="1" w:styleId="Char0">
    <w:name w:val="批注文字 Char"/>
    <w:link w:val="a5"/>
    <w:rPr>
      <w:kern w:val="2"/>
      <w:sz w:val="24"/>
    </w:rPr>
  </w:style>
  <w:style w:type="character" w:customStyle="1" w:styleId="Char">
    <w:name w:val="批注主题 Char"/>
    <w:link w:val="a4"/>
    <w:rPr>
      <w:b/>
      <w:bCs/>
      <w:kern w:val="2"/>
      <w:sz w:val="24"/>
    </w:rPr>
  </w:style>
  <w:style w:type="character" w:customStyle="1" w:styleId="Char5">
    <w:name w:val="批注框文本 Char"/>
    <w:link w:val="aa"/>
    <w:rPr>
      <w:kern w:val="2"/>
      <w:sz w:val="18"/>
      <w:szCs w:val="18"/>
    </w:rPr>
  </w:style>
  <w:style w:type="character" w:customStyle="1" w:styleId="Char1">
    <w:name w:val="正文首行缩进 Char"/>
    <w:link w:val="a6"/>
    <w:rPr>
      <w:rFonts w:ascii="Book Antiqua" w:hAnsi="Book Antiqua"/>
      <w:kern w:val="2"/>
      <w:sz w:val="24"/>
    </w:rPr>
  </w:style>
  <w:style w:type="character" w:customStyle="1" w:styleId="Char6">
    <w:name w:val="页眉 Char"/>
    <w:link w:val="ac"/>
    <w:rPr>
      <w:kern w:val="2"/>
      <w:sz w:val="18"/>
      <w:szCs w:val="18"/>
    </w:rPr>
  </w:style>
  <w:style w:type="character" w:customStyle="1" w:styleId="5Char">
    <w:name w:val="标题 5 Char"/>
    <w:link w:val="5"/>
    <w:qFormat/>
    <w:rPr>
      <w:rFonts w:eastAsia="幼圆" w:hAnsi="Arial"/>
      <w:b/>
      <w:sz w:val="24"/>
    </w:rPr>
  </w:style>
  <w:style w:type="character" w:customStyle="1" w:styleId="6Char">
    <w:name w:val="标题 6 Char"/>
    <w:link w:val="6"/>
    <w:qFormat/>
    <w:rPr>
      <w:rFonts w:eastAsia="幼圆" w:hAnsi="Arial"/>
      <w:b/>
      <w:sz w:val="24"/>
    </w:rPr>
  </w:style>
  <w:style w:type="character" w:customStyle="1" w:styleId="Char8">
    <w:name w:val="列出段落 Char"/>
    <w:link w:val="31"/>
    <w:uiPriority w:val="34"/>
    <w:rPr>
      <w:rFonts w:eastAsia="宋体"/>
      <w:kern w:val="2"/>
      <w:sz w:val="24"/>
      <w:szCs w:val="24"/>
    </w:rPr>
  </w:style>
  <w:style w:type="character" w:customStyle="1" w:styleId="3Char">
    <w:name w:val="标题 3 Char"/>
    <w:link w:val="3"/>
    <w:qFormat/>
    <w:rPr>
      <w:b/>
      <w:sz w:val="30"/>
    </w:rPr>
  </w:style>
  <w:style w:type="character" w:customStyle="1" w:styleId="4Char">
    <w:name w:val="标题 4 Char"/>
    <w:link w:val="4"/>
    <w:qFormat/>
    <w:rPr>
      <w:rFonts w:eastAsia="幼圆" w:hAnsi="Arial"/>
      <w:b/>
      <w:sz w:val="28"/>
    </w:rPr>
  </w:style>
  <w:style w:type="character" w:customStyle="1" w:styleId="countdown-wrap">
    <w:name w:val="countdown-wrap"/>
    <w:basedOn w:val="a1"/>
  </w:style>
  <w:style w:type="character" w:customStyle="1" w:styleId="clock">
    <w:name w:val="clock"/>
    <w:basedOn w:val="a1"/>
  </w:style>
  <w:style w:type="character" w:customStyle="1" w:styleId="apple-converted-space">
    <w:name w:val="apple-converted-space"/>
    <w:basedOn w:val="a1"/>
  </w:style>
  <w:style w:type="numbering" w:styleId="111111">
    <w:name w:val="Outline List 2"/>
    <w:basedOn w:val="a3"/>
    <w:rsid w:val="006B7402"/>
    <w:pPr>
      <w:numPr>
        <w:numId w:val="387"/>
      </w:numPr>
    </w:pPr>
  </w:style>
  <w:style w:type="paragraph" w:styleId="af7">
    <w:name w:val="No Spacing"/>
    <w:uiPriority w:val="1"/>
    <w:qFormat/>
    <w:rsid w:val="006B7402"/>
    <w:pPr>
      <w:widowControl w:val="0"/>
      <w:jc w:val="both"/>
    </w:pPr>
    <w:rPr>
      <w:kern w:val="2"/>
      <w:sz w:val="21"/>
      <w:szCs w:val="24"/>
    </w:rPr>
  </w:style>
  <w:style w:type="paragraph" w:styleId="af8">
    <w:name w:val="List Paragraph"/>
    <w:basedOn w:val="a0"/>
    <w:uiPriority w:val="34"/>
    <w:qFormat/>
    <w:rsid w:val="006B7402"/>
    <w:pPr>
      <w:widowControl/>
      <w:adjustRightInd w:val="0"/>
      <w:snapToGrid w:val="0"/>
      <w:spacing w:before="280" w:after="290" w:line="120" w:lineRule="atLeast"/>
      <w:ind w:leftChars="100" w:left="100" w:rightChars="100" w:right="100" w:firstLineChars="200" w:firstLine="200"/>
      <w:jc w:val="left"/>
    </w:pPr>
    <w:rPr>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oleObject" Target="embeddings/oleObject2.bin"/><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xxx.yaodumall.com" TargetMode="External"/><Relationship Id="rId47" Type="http://schemas.openxmlformats.org/officeDocument/2006/relationships/image" Target="media/image29.emf"/><Relationship Id="rId50" Type="http://schemas.openxmlformats.org/officeDocument/2006/relationships/oleObject" Target="embeddings/oleObject5.bin"/><Relationship Id="rId55" Type="http://schemas.openxmlformats.org/officeDocument/2006/relationships/image" Target="media/image33.emf"/><Relationship Id="rId63" Type="http://schemas.openxmlformats.org/officeDocument/2006/relationships/image" Target="media/image37.png"/><Relationship Id="rId68" Type="http://schemas.openxmlformats.org/officeDocument/2006/relationships/image" Target="media/image40.png"/><Relationship Id="rId76" Type="http://schemas.openxmlformats.org/officeDocument/2006/relationships/hyperlink" Target="http://baike.baidu.com/view/1716412.htm" TargetMode="External"/><Relationship Id="rId84"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3.jpeg"/><Relationship Id="rId11" Type="http://schemas.openxmlformats.org/officeDocument/2006/relationships/header" Target="header1.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emf"/><Relationship Id="rId45" Type="http://schemas.openxmlformats.org/officeDocument/2006/relationships/image" Target="media/image27.png"/><Relationship Id="rId53" Type="http://schemas.openxmlformats.org/officeDocument/2006/relationships/image" Target="media/image32.emf"/><Relationship Id="rId58" Type="http://schemas.openxmlformats.org/officeDocument/2006/relationships/oleObject" Target="embeddings/oleObject9.bin"/><Relationship Id="rId66" Type="http://schemas.openxmlformats.org/officeDocument/2006/relationships/image" Target="media/image39.emf"/><Relationship Id="rId74" Type="http://schemas.openxmlformats.org/officeDocument/2006/relationships/image" Target="media/image46.png"/><Relationship Id="rId79" Type="http://schemas.openxmlformats.org/officeDocument/2006/relationships/hyperlink" Target="http://baike.baidu.com/view/1874981.htm" TargetMode="External"/><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hyperlink" Target="http://baike.baidu.com/view/9508637.htm" TargetMode="External"/><Relationship Id="rId19" Type="http://schemas.openxmlformats.org/officeDocument/2006/relationships/image" Target="media/image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5.png"/><Relationship Id="rId48" Type="http://schemas.openxmlformats.org/officeDocument/2006/relationships/oleObject" Target="embeddings/oleObject4.bin"/><Relationship Id="rId56" Type="http://schemas.openxmlformats.org/officeDocument/2006/relationships/oleObject" Target="embeddings/oleObject8.bin"/><Relationship Id="rId64" Type="http://schemas.openxmlformats.org/officeDocument/2006/relationships/image" Target="media/image38.emf"/><Relationship Id="rId69" Type="http://schemas.openxmlformats.org/officeDocument/2006/relationships/image" Target="media/image41.png"/><Relationship Id="rId77" Type="http://schemas.openxmlformats.org/officeDocument/2006/relationships/hyperlink" Target="http://baike.baidu.com/view/6006771.htm" TargetMode="External"/><Relationship Id="rId8" Type="http://schemas.openxmlformats.org/officeDocument/2006/relationships/endnotes" Target="endnotes.xml"/><Relationship Id="rId51" Type="http://schemas.openxmlformats.org/officeDocument/2006/relationships/image" Target="media/image31.emf"/><Relationship Id="rId72" Type="http://schemas.openxmlformats.org/officeDocument/2006/relationships/image" Target="media/image44.png"/><Relationship Id="rId80" Type="http://schemas.openxmlformats.org/officeDocument/2006/relationships/hyperlink" Target="http://baike.baidu.com/view/26281.htm" TargetMode="External"/><Relationship Id="rId85"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emf"/><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35.emf"/><Relationship Id="rId67" Type="http://schemas.openxmlformats.org/officeDocument/2006/relationships/oleObject" Target="embeddings/oleObject13.bin"/><Relationship Id="rId20" Type="http://schemas.openxmlformats.org/officeDocument/2006/relationships/image" Target="media/image4.png"/><Relationship Id="rId41" Type="http://schemas.openxmlformats.org/officeDocument/2006/relationships/oleObject" Target="embeddings/oleObject3.bin"/><Relationship Id="rId54" Type="http://schemas.openxmlformats.org/officeDocument/2006/relationships/oleObject" Target="embeddings/oleObject7.bin"/><Relationship Id="rId62" Type="http://schemas.openxmlformats.org/officeDocument/2006/relationships/oleObject" Target="embeddings/oleObject11.bin"/><Relationship Id="rId70" Type="http://schemas.openxmlformats.org/officeDocument/2006/relationships/image" Target="media/image42.png"/><Relationship Id="rId75" Type="http://schemas.openxmlformats.org/officeDocument/2006/relationships/hyperlink" Target="http://baike.baidu.com/view/1716412.htm" TargetMode="External"/><Relationship Id="rId83" Type="http://schemas.openxmlformats.org/officeDocument/2006/relationships/hyperlink" Target="http://baike.baidu.com/view/116799.ht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0.emf"/><Relationship Id="rId57" Type="http://schemas.openxmlformats.org/officeDocument/2006/relationships/image" Target="media/image34.emf"/><Relationship Id="rId10" Type="http://schemas.openxmlformats.org/officeDocument/2006/relationships/oleObject" Target="embeddings/oleObject1.bin"/><Relationship Id="rId31" Type="http://schemas.openxmlformats.org/officeDocument/2006/relationships/image" Target="media/image15.jpeg"/><Relationship Id="rId44" Type="http://schemas.openxmlformats.org/officeDocument/2006/relationships/image" Target="media/image26.png"/><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oleObject" Target="embeddings/oleObject12.bin"/><Relationship Id="rId73" Type="http://schemas.openxmlformats.org/officeDocument/2006/relationships/image" Target="media/image45.png"/><Relationship Id="rId78" Type="http://schemas.openxmlformats.org/officeDocument/2006/relationships/hyperlink" Target="http://baike.baidu.com/view/2833621.htm" TargetMode="External"/><Relationship Id="rId81" Type="http://schemas.openxmlformats.org/officeDocument/2006/relationships/hyperlink" Target="http://baike.baidu.com/view/26281.htm" TargetMode="External"/><Relationship Id="rId86" Type="http://schemas.openxmlformats.org/officeDocument/2006/relationships/footer" Target="footer4.xml"/></Relationships>
</file>

<file path=word/_rels/header4.xml.rels><?xml version="1.0" encoding="UTF-8" standalone="yes"?>
<Relationships xmlns="http://schemas.openxmlformats.org/package/2006/relationships"><Relationship Id="rId1" Type="http://schemas.openxmlformats.org/officeDocument/2006/relationships/image" Target="media/image48.jpeg"/></Relationships>
</file>

<file path=word/_rels/settings.xml.rels><?xml version="1.0" encoding="UTF-8" standalone="yes"?>
<Relationships xmlns="http://schemas.openxmlformats.org/package/2006/relationships"><Relationship Id="rId1" Type="http://schemas.openxmlformats.org/officeDocument/2006/relationships/attachedTemplate" Target="file:///D:\&#24037;&#20316;&#36164;&#26009;&#65288;&#24464;&#26976;&#26087;&#36164;&#26009;&#22791;&#20221;&#65289;\2004&#24037;&#20316;\8&#26376;11&#21495;&#20043;&#21518;&#25991;&#26723;\&#21335;&#26124;&#21830;&#34892;&#26680;&#24515;&#19994;&#21153;&#31995;&#32479;\&#27169;&#26495;\&#25991;&#26723;&#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文档模板.dot</Template>
  <TotalTime>67</TotalTime>
  <Pages>358</Pages>
  <Words>22751</Words>
  <Characters>129685</Characters>
  <Application>Microsoft Office Word</Application>
  <DocSecurity>0</DocSecurity>
  <Lines>1080</Lines>
  <Paragraphs>304</Paragraphs>
  <ScaleCrop>false</ScaleCrop>
  <Company>TRCBANK</Company>
  <LinksUpToDate>false</LinksUpToDate>
  <CharactersWithSpaces>152132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产品白皮书</dc:title>
  <dc:creator>北京宇信易诚技术有限公司</dc:creator>
  <cp:keywords>技术文档</cp:keywords>
  <cp:lastModifiedBy>zy</cp:lastModifiedBy>
  <cp:revision>2</cp:revision>
  <cp:lastPrinted>1900-12-31T16:00:00Z</cp:lastPrinted>
  <dcterms:created xsi:type="dcterms:W3CDTF">2016-03-12T09:25:00Z</dcterms:created>
  <dcterms:modified xsi:type="dcterms:W3CDTF">2016-05-27T06:35:00Z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2052-9.1.0.4985</vt:lpwstr>
  </property>
</Properties>
</file>